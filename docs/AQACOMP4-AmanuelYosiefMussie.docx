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42D029" w14:textId="77777777" w:rsidR="0053410A" w:rsidRDefault="0053410A">
      <w:pPr>
        <w:pStyle w:val="NoSpacing"/>
        <w:rPr>
          <w:sz w:val="2"/>
        </w:rPr>
      </w:pPr>
      <w:r>
        <w:rPr>
          <w:sz w:val="2"/>
        </w:rPr>
        <w:t>6</w:t>
      </w:r>
    </w:p>
    <w:sdt>
      <w:sdtPr>
        <w:rPr>
          <w:sz w:val="2"/>
        </w:rPr>
        <w:id w:val="335043306"/>
        <w:docPartObj>
          <w:docPartGallery w:val="Cover Pages"/>
          <w:docPartUnique/>
        </w:docPartObj>
      </w:sdtPr>
      <w:sdtEndPr>
        <w:rPr>
          <w:rFonts w:asciiTheme="majorHAnsi" w:eastAsiaTheme="majorEastAsia" w:hAnsiTheme="majorHAnsi" w:cstheme="majorBidi"/>
          <w:color w:val="5B9BD5" w:themeColor="accent1"/>
          <w:sz w:val="88"/>
          <w:szCs w:val="88"/>
        </w:rPr>
      </w:sdtEndPr>
      <w:sdtContent>
        <w:p w14:paraId="32387110" w14:textId="77777777" w:rsidR="00E94D65" w:rsidRDefault="00E94D65">
          <w:pPr>
            <w:pStyle w:val="NoSpacing"/>
            <w:rPr>
              <w:sz w:val="2"/>
            </w:rPr>
          </w:pPr>
        </w:p>
        <w:p w14:paraId="3A56472F" w14:textId="4A527808" w:rsidR="00E94D65" w:rsidRDefault="00E94D65">
          <w:r>
            <w:rPr>
              <w:noProof/>
              <w:lang w:eastAsia="en-GB"/>
            </w:rPr>
            <mc:AlternateContent>
              <mc:Choice Requires="wps">
                <w:drawing>
                  <wp:anchor distT="0" distB="0" distL="114300" distR="114300" simplePos="0" relativeHeight="251532288" behindDoc="0" locked="0" layoutInCell="1" allowOverlap="1" wp14:anchorId="03F02370" wp14:editId="192B5774">
                    <wp:simplePos x="0" y="0"/>
                    <wp:positionH relativeFrom="page">
                      <wp:align>center</wp:align>
                    </wp:positionH>
                    <wp:positionV relativeFrom="margin">
                      <wp:align>top</wp:align>
                    </wp:positionV>
                    <wp:extent cx="5943600" cy="914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206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6E5CEE2" w14:textId="722F00FC" w:rsidR="00E71811" w:rsidRPr="00947E43" w:rsidRDefault="00E71811" w:rsidP="00947E43">
                                    <w:pPr>
                                      <w:pStyle w:val="Title"/>
                                      <w:rPr>
                                        <w:color w:val="C00000"/>
                                        <w:sz w:val="64"/>
                                        <w:szCs w:val="64"/>
                                      </w:rPr>
                                    </w:pPr>
                                    <w:r w:rsidRPr="00947E43">
                                      <w:rPr>
                                        <w:color w:val="002060"/>
                                        <w:sz w:val="64"/>
                                        <w:szCs w:val="64"/>
                                      </w:rPr>
                                      <w:t>AQA COMP4: The computing practical project</w:t>
                                    </w:r>
                                  </w:p>
                                </w:sdtContent>
                              </w:sdt>
                              <w:p w14:paraId="093E76CB" w14:textId="3C946366" w:rsidR="00E71811" w:rsidRPr="00947E43" w:rsidRDefault="00E71811" w:rsidP="00E94D65">
                                <w:pPr>
                                  <w:pStyle w:val="NoSpacing"/>
                                  <w:rPr>
                                    <w:color w:val="0070C0"/>
                                    <w:sz w:val="48"/>
                                    <w:szCs w:val="36"/>
                                  </w:rPr>
                                </w:pPr>
                                <w:r w:rsidRPr="00947E43">
                                  <w:rPr>
                                    <w:color w:val="0070C0"/>
                                    <w:sz w:val="48"/>
                                    <w:szCs w:val="36"/>
                                  </w:rPr>
                                  <w:t>The Laptops Clinic Software</w:t>
                                </w:r>
                                <w:r w:rsidR="00816CB3">
                                  <w:rPr>
                                    <w:color w:val="0070C0"/>
                                    <w:sz w:val="48"/>
                                    <w:szCs w:val="36"/>
                                  </w:rPr>
                                  <w:t xml:space="preserve"> coursework</w:t>
                                </w:r>
                              </w:p>
                              <w:p w14:paraId="3C5FF02F" w14:textId="77777777" w:rsidR="00E71811" w:rsidRDefault="00E71811">
                                <w:pPr>
                                  <w:pStyle w:val="NoSpacing"/>
                                  <w:spacing w:before="120"/>
                                  <w:rPr>
                                    <w:color w:val="5B9BD5" w:themeColor="accent1"/>
                                    <w:sz w:val="36"/>
                                    <w:szCs w:val="36"/>
                                  </w:rPr>
                                </w:pPr>
                              </w:p>
                              <w:p w14:paraId="478E1BE2" w14:textId="77777777" w:rsidR="00E71811" w:rsidRDefault="00E71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3F02370" id="_x0000_t202" coordsize="21600,21600" o:spt="202" path="m,l,21600r21600,l21600,xe">
                    <v:stroke joinstyle="miter"/>
                    <v:path gradientshapeok="t" o:connecttype="rect"/>
                  </v:shapetype>
                  <v:shape id="Text Box 62" o:spid="_x0000_s1026" type="#_x0000_t202" style="position:absolute;margin-left:0;margin-top:0;width:468pt;height:1in;z-index:251532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color w:val="00206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14:paraId="16E5CEE2" w14:textId="722F00FC" w:rsidR="00E71811" w:rsidRPr="00947E43" w:rsidRDefault="00E71811" w:rsidP="00947E43">
                              <w:pPr>
                                <w:pStyle w:val="Title"/>
                                <w:rPr>
                                  <w:color w:val="C00000"/>
                                  <w:sz w:val="64"/>
                                  <w:szCs w:val="64"/>
                                </w:rPr>
                              </w:pPr>
                              <w:r w:rsidRPr="00947E43">
                                <w:rPr>
                                  <w:color w:val="002060"/>
                                  <w:sz w:val="64"/>
                                  <w:szCs w:val="64"/>
                                </w:rPr>
                                <w:t>AQA COMP4: The computing practical project</w:t>
                              </w:r>
                            </w:p>
                          </w:sdtContent>
                        </w:sdt>
                        <w:p w14:paraId="093E76CB" w14:textId="3C946366" w:rsidR="00E71811" w:rsidRPr="00947E43" w:rsidRDefault="00E71811" w:rsidP="00E94D65">
                          <w:pPr>
                            <w:pStyle w:val="NoSpacing"/>
                            <w:rPr>
                              <w:color w:val="0070C0"/>
                              <w:sz w:val="48"/>
                              <w:szCs w:val="36"/>
                            </w:rPr>
                          </w:pPr>
                          <w:r w:rsidRPr="00947E43">
                            <w:rPr>
                              <w:color w:val="0070C0"/>
                              <w:sz w:val="48"/>
                              <w:szCs w:val="36"/>
                            </w:rPr>
                            <w:t>The Laptops Clinic Software</w:t>
                          </w:r>
                          <w:r w:rsidR="00816CB3">
                            <w:rPr>
                              <w:color w:val="0070C0"/>
                              <w:sz w:val="48"/>
                              <w:szCs w:val="36"/>
                            </w:rPr>
                            <w:t xml:space="preserve"> coursework</w:t>
                          </w:r>
                        </w:p>
                        <w:p w14:paraId="3C5FF02F" w14:textId="77777777" w:rsidR="00E71811" w:rsidRDefault="00E71811">
                          <w:pPr>
                            <w:pStyle w:val="NoSpacing"/>
                            <w:spacing w:before="120"/>
                            <w:rPr>
                              <w:color w:val="5B9BD5" w:themeColor="accent1"/>
                              <w:sz w:val="36"/>
                              <w:szCs w:val="36"/>
                            </w:rPr>
                          </w:pPr>
                        </w:p>
                        <w:p w14:paraId="478E1BE2" w14:textId="77777777" w:rsidR="00E71811" w:rsidRDefault="00E71811"/>
                      </w:txbxContent>
                    </v:textbox>
                    <w10:wrap anchorx="page" anchory="margin"/>
                  </v:shape>
                </w:pict>
              </mc:Fallback>
            </mc:AlternateContent>
          </w:r>
          <w:r>
            <w:rPr>
              <w:noProof/>
              <w:lang w:eastAsia="en-GB"/>
            </w:rPr>
            <mc:AlternateContent>
              <mc:Choice Requires="wps">
                <w:drawing>
                  <wp:anchor distT="0" distB="0" distL="114300" distR="114300" simplePos="0" relativeHeight="251530240" behindDoc="0" locked="0" layoutInCell="1" allowOverlap="1" wp14:anchorId="2815C81F" wp14:editId="2EC6C46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15121" w14:textId="5DE23FAD" w:rsidR="00E71811" w:rsidRPr="00947E43" w:rsidRDefault="00E71811">
                                <w:pPr>
                                  <w:pStyle w:val="NoSpacing"/>
                                  <w:jc w:val="right"/>
                                  <w:rPr>
                                    <w:color w:val="002060"/>
                                    <w:sz w:val="36"/>
                                    <w:szCs w:val="36"/>
                                  </w:rPr>
                                </w:pPr>
                                <w:r w:rsidRPr="00947E43">
                                  <w:rPr>
                                    <w:color w:val="002060"/>
                                    <w:sz w:val="36"/>
                                    <w:szCs w:val="36"/>
                                  </w:rPr>
                                  <w:t xml:space="preserve">Riddlesdown collegiate </w:t>
                                </w:r>
                              </w:p>
                              <w:p w14:paraId="23E19708" w14:textId="0F328EBA" w:rsidR="00E71811" w:rsidRPr="00947E43" w:rsidRDefault="00D71AD2">
                                <w:pPr>
                                  <w:pStyle w:val="NoSpacing"/>
                                  <w:jc w:val="right"/>
                                  <w:rPr>
                                    <w:color w:val="002060"/>
                                    <w:sz w:val="36"/>
                                    <w:szCs w:val="36"/>
                                  </w:rPr>
                                </w:pPr>
                                <w:sdt>
                                  <w:sdtPr>
                                    <w:rPr>
                                      <w:color w:val="00206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r w:rsidR="00E71811">
                                      <w:rPr>
                                        <w:color w:val="002060"/>
                                        <w:sz w:val="36"/>
                                        <w:szCs w:val="36"/>
                                      </w:rPr>
                                      <w:t xml:space="preserve">By: </w:t>
                                    </w:r>
                                    <w:r w:rsidR="00E71811" w:rsidRPr="00947E43">
                                      <w:rPr>
                                        <w:color w:val="002060"/>
                                        <w:sz w:val="36"/>
                                        <w:szCs w:val="36"/>
                                      </w:rPr>
                                      <w:t>Amanuel Yosief-Mussie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815C81F" id="Text Box 69" o:spid="_x0000_s1027" type="#_x0000_t202" style="position:absolute;margin-left:0;margin-top:0;width:468pt;height:29.5pt;z-index:251530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5E015121" w14:textId="5DE23FAD" w:rsidR="00E71811" w:rsidRPr="00947E43" w:rsidRDefault="00E71811">
                          <w:pPr>
                            <w:pStyle w:val="NoSpacing"/>
                            <w:jc w:val="right"/>
                            <w:rPr>
                              <w:color w:val="002060"/>
                              <w:sz w:val="36"/>
                              <w:szCs w:val="36"/>
                            </w:rPr>
                          </w:pPr>
                          <w:r w:rsidRPr="00947E43">
                            <w:rPr>
                              <w:color w:val="002060"/>
                              <w:sz w:val="36"/>
                              <w:szCs w:val="36"/>
                            </w:rPr>
                            <w:t xml:space="preserve">Riddlesdown collegiate </w:t>
                          </w:r>
                        </w:p>
                        <w:p w14:paraId="23E19708" w14:textId="0F328EBA" w:rsidR="00E71811" w:rsidRPr="00947E43" w:rsidRDefault="008B2E95">
                          <w:pPr>
                            <w:pStyle w:val="NoSpacing"/>
                            <w:jc w:val="right"/>
                            <w:rPr>
                              <w:color w:val="002060"/>
                              <w:sz w:val="36"/>
                              <w:szCs w:val="36"/>
                            </w:rPr>
                          </w:pPr>
                          <w:sdt>
                            <w:sdtPr>
                              <w:rPr>
                                <w:color w:val="00206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r w:rsidR="00E71811">
                                <w:rPr>
                                  <w:color w:val="002060"/>
                                  <w:sz w:val="36"/>
                                  <w:szCs w:val="36"/>
                                </w:rPr>
                                <w:t xml:space="preserve">By: </w:t>
                              </w:r>
                              <w:r w:rsidR="00E71811" w:rsidRPr="00947E43">
                                <w:rPr>
                                  <w:color w:val="002060"/>
                                  <w:sz w:val="36"/>
                                  <w:szCs w:val="36"/>
                                </w:rPr>
                                <w:t>Amanuel Yosief-Mussie</w:t>
                              </w:r>
                            </w:sdtContent>
                          </w:sdt>
                        </w:p>
                      </w:txbxContent>
                    </v:textbox>
                    <w10:wrap anchorx="page" anchory="margin"/>
                  </v:shape>
                </w:pict>
              </mc:Fallback>
            </mc:AlternateContent>
          </w:r>
        </w:p>
        <w:p w14:paraId="1AF59DC8" w14:textId="58D3AEEF" w:rsidR="00E94D65" w:rsidRDefault="00947E43">
          <w:pPr>
            <w:rPr>
              <w:rFonts w:asciiTheme="majorHAnsi" w:eastAsiaTheme="majorEastAsia" w:hAnsiTheme="majorHAnsi" w:cstheme="majorBidi"/>
              <w:color w:val="5B9BD5" w:themeColor="accent1"/>
              <w:sz w:val="88"/>
              <w:szCs w:val="88"/>
            </w:rPr>
          </w:pPr>
          <w:r w:rsidRPr="00947E43">
            <w:rPr>
              <w:noProof/>
              <w:color w:val="002060"/>
              <w:sz w:val="36"/>
              <w:szCs w:val="36"/>
              <w:lang w:eastAsia="en-GB"/>
            </w:rPr>
            <mc:AlternateContent>
              <mc:Choice Requires="wpg">
                <w:drawing>
                  <wp:anchor distT="0" distB="0" distL="114300" distR="114300" simplePos="0" relativeHeight="251531264" behindDoc="1" locked="0" layoutInCell="1" allowOverlap="1" wp14:anchorId="50BC64A6" wp14:editId="1A694CEE">
                    <wp:simplePos x="0" y="0"/>
                    <wp:positionH relativeFrom="page">
                      <wp:posOffset>144600</wp:posOffset>
                    </wp:positionH>
                    <wp:positionV relativeFrom="page">
                      <wp:posOffset>1790031</wp:posOffset>
                    </wp:positionV>
                    <wp:extent cx="6996677" cy="7923907"/>
                    <wp:effectExtent l="0" t="0" r="0" b="127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996677" cy="7923907"/>
                              <a:chOff x="0" y="0"/>
                              <a:chExt cx="4329113" cy="4491038"/>
                            </a:xfrm>
                            <a:solidFill>
                              <a:srgbClr val="0070C0"/>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solidFill>
                                <a:srgbClr val="0070C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01DD37E" id="Group 2" o:spid="_x0000_s1026" style="position:absolute;margin-left:11.4pt;margin-top:140.95pt;width:550.9pt;height:623.95pt;z-index:-251785216;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00E94D65">
            <w:rPr>
              <w:rFonts w:asciiTheme="majorHAnsi" w:eastAsiaTheme="majorEastAsia" w:hAnsiTheme="majorHAnsi" w:cstheme="majorBidi"/>
              <w:color w:val="5B9BD5" w:themeColor="accent1"/>
              <w:sz w:val="88"/>
              <w:szCs w:val="88"/>
            </w:rPr>
            <w:br w:type="page"/>
          </w:r>
        </w:p>
      </w:sdtContent>
    </w:sdt>
    <w:sdt>
      <w:sdtPr>
        <w:rPr>
          <w:rFonts w:asciiTheme="minorHAnsi" w:eastAsiaTheme="minorEastAsia" w:hAnsiTheme="minorHAnsi" w:cstheme="minorBidi"/>
          <w:caps/>
          <w:color w:val="auto"/>
          <w:sz w:val="22"/>
          <w:szCs w:val="22"/>
        </w:rPr>
        <w:id w:val="1002938898"/>
        <w:docPartObj>
          <w:docPartGallery w:val="Table of Contents"/>
          <w:docPartUnique/>
        </w:docPartObj>
      </w:sdtPr>
      <w:sdtEndPr>
        <w:rPr>
          <w:rFonts w:eastAsiaTheme="minorHAnsi"/>
          <w:b/>
          <w:bCs/>
          <w:caps w:val="0"/>
          <w:noProof/>
          <w:sz w:val="23"/>
        </w:rPr>
      </w:sdtEndPr>
      <w:sdtContent>
        <w:p w14:paraId="5BB2D4FA" w14:textId="334D95B6" w:rsidR="002E1C57" w:rsidRPr="00947E43" w:rsidRDefault="00947E43" w:rsidP="00947E43">
          <w:pPr>
            <w:pStyle w:val="TOCHeading"/>
            <w:rPr>
              <w:rFonts w:ascii="Cambria" w:hAnsi="Cambria"/>
              <w:color w:val="17365D"/>
              <w:szCs w:val="52"/>
              <w:u w:val="single"/>
            </w:rPr>
          </w:pPr>
          <w:r w:rsidRPr="00947E43">
            <w:rPr>
              <w:rFonts w:ascii="Cambria" w:hAnsi="Cambria"/>
              <w:color w:val="17365D"/>
              <w:szCs w:val="52"/>
              <w:u w:val="single"/>
            </w:rPr>
            <w:t>Contents:</w:t>
          </w:r>
        </w:p>
        <w:p w14:paraId="1C64F63E" w14:textId="77777777" w:rsidR="00E71811" w:rsidRDefault="002E1C57">
          <w:pPr>
            <w:pStyle w:val="TOC1"/>
            <w:tabs>
              <w:tab w:val="right" w:leader="dot" w:pos="9016"/>
            </w:tabs>
            <w:rPr>
              <w:rFonts w:eastAsiaTheme="minorEastAsia" w:cstheme="minorBidi"/>
              <w:noProof/>
              <w:sz w:val="22"/>
              <w:lang w:val="en-GB" w:eastAsia="en-GB"/>
            </w:rPr>
          </w:pPr>
          <w:r>
            <w:fldChar w:fldCharType="begin"/>
          </w:r>
          <w:r>
            <w:instrText xml:space="preserve"> TOC \o "1-3" \h \z \u </w:instrText>
          </w:r>
          <w:r>
            <w:fldChar w:fldCharType="separate"/>
          </w:r>
          <w:hyperlink w:anchor="_Toc449432680" w:history="1">
            <w:r w:rsidR="00E71811" w:rsidRPr="00700C7F">
              <w:rPr>
                <w:rStyle w:val="Hyperlink"/>
                <w:noProof/>
              </w:rPr>
              <w:t>Analysis</w:t>
            </w:r>
            <w:r w:rsidR="00E71811">
              <w:rPr>
                <w:noProof/>
                <w:webHidden/>
              </w:rPr>
              <w:tab/>
            </w:r>
            <w:r w:rsidR="00E71811">
              <w:rPr>
                <w:noProof/>
                <w:webHidden/>
              </w:rPr>
              <w:fldChar w:fldCharType="begin"/>
            </w:r>
            <w:r w:rsidR="00E71811">
              <w:rPr>
                <w:noProof/>
                <w:webHidden/>
              </w:rPr>
              <w:instrText xml:space="preserve"> PAGEREF _Toc449432680 \h </w:instrText>
            </w:r>
            <w:r w:rsidR="00E71811">
              <w:rPr>
                <w:noProof/>
                <w:webHidden/>
              </w:rPr>
            </w:r>
            <w:r w:rsidR="00E71811">
              <w:rPr>
                <w:noProof/>
                <w:webHidden/>
              </w:rPr>
              <w:fldChar w:fldCharType="separate"/>
            </w:r>
            <w:r w:rsidR="00E71811">
              <w:rPr>
                <w:noProof/>
                <w:webHidden/>
              </w:rPr>
              <w:t>3</w:t>
            </w:r>
            <w:r w:rsidR="00E71811">
              <w:rPr>
                <w:noProof/>
                <w:webHidden/>
              </w:rPr>
              <w:fldChar w:fldCharType="end"/>
            </w:r>
          </w:hyperlink>
        </w:p>
        <w:p w14:paraId="68476CDB" w14:textId="77777777" w:rsidR="00E71811" w:rsidRDefault="00D71AD2">
          <w:pPr>
            <w:pStyle w:val="TOC2"/>
            <w:tabs>
              <w:tab w:val="right" w:leader="dot" w:pos="9016"/>
            </w:tabs>
            <w:rPr>
              <w:rFonts w:eastAsiaTheme="minorEastAsia" w:cstheme="minorBidi"/>
              <w:noProof/>
              <w:sz w:val="22"/>
              <w:lang w:val="en-GB" w:eastAsia="en-GB"/>
            </w:rPr>
          </w:pPr>
          <w:hyperlink w:anchor="_Toc449432681" w:history="1">
            <w:r w:rsidR="00E71811" w:rsidRPr="00700C7F">
              <w:rPr>
                <w:rStyle w:val="Hyperlink"/>
                <w:noProof/>
              </w:rPr>
              <w:t>Definition, Investigation &amp; Analysis</w:t>
            </w:r>
            <w:r w:rsidR="00E71811">
              <w:rPr>
                <w:noProof/>
                <w:webHidden/>
              </w:rPr>
              <w:tab/>
            </w:r>
            <w:r w:rsidR="00E71811">
              <w:rPr>
                <w:noProof/>
                <w:webHidden/>
              </w:rPr>
              <w:fldChar w:fldCharType="begin"/>
            </w:r>
            <w:r w:rsidR="00E71811">
              <w:rPr>
                <w:noProof/>
                <w:webHidden/>
              </w:rPr>
              <w:instrText xml:space="preserve"> PAGEREF _Toc449432681 \h </w:instrText>
            </w:r>
            <w:r w:rsidR="00E71811">
              <w:rPr>
                <w:noProof/>
                <w:webHidden/>
              </w:rPr>
            </w:r>
            <w:r w:rsidR="00E71811">
              <w:rPr>
                <w:noProof/>
                <w:webHidden/>
              </w:rPr>
              <w:fldChar w:fldCharType="separate"/>
            </w:r>
            <w:r w:rsidR="00E71811">
              <w:rPr>
                <w:noProof/>
                <w:webHidden/>
              </w:rPr>
              <w:t>3</w:t>
            </w:r>
            <w:r w:rsidR="00E71811">
              <w:rPr>
                <w:noProof/>
                <w:webHidden/>
              </w:rPr>
              <w:fldChar w:fldCharType="end"/>
            </w:r>
          </w:hyperlink>
        </w:p>
        <w:p w14:paraId="17280094" w14:textId="77777777" w:rsidR="00E71811" w:rsidRDefault="00D71AD2">
          <w:pPr>
            <w:pStyle w:val="TOC2"/>
            <w:tabs>
              <w:tab w:val="right" w:leader="dot" w:pos="9016"/>
            </w:tabs>
            <w:rPr>
              <w:rFonts w:eastAsiaTheme="minorEastAsia" w:cstheme="minorBidi"/>
              <w:noProof/>
              <w:sz w:val="22"/>
              <w:lang w:val="en-GB" w:eastAsia="en-GB"/>
            </w:rPr>
          </w:pPr>
          <w:hyperlink w:anchor="_Toc449432682" w:history="1">
            <w:r w:rsidR="00E71811" w:rsidRPr="00700C7F">
              <w:rPr>
                <w:rStyle w:val="Hyperlink"/>
                <w:noProof/>
              </w:rPr>
              <w:t>Background to the computer based problem:</w:t>
            </w:r>
            <w:r w:rsidR="00E71811">
              <w:rPr>
                <w:noProof/>
                <w:webHidden/>
              </w:rPr>
              <w:tab/>
            </w:r>
            <w:r w:rsidR="00E71811">
              <w:rPr>
                <w:noProof/>
                <w:webHidden/>
              </w:rPr>
              <w:fldChar w:fldCharType="begin"/>
            </w:r>
            <w:r w:rsidR="00E71811">
              <w:rPr>
                <w:noProof/>
                <w:webHidden/>
              </w:rPr>
              <w:instrText xml:space="preserve"> PAGEREF _Toc449432682 \h </w:instrText>
            </w:r>
            <w:r w:rsidR="00E71811">
              <w:rPr>
                <w:noProof/>
                <w:webHidden/>
              </w:rPr>
            </w:r>
            <w:r w:rsidR="00E71811">
              <w:rPr>
                <w:noProof/>
                <w:webHidden/>
              </w:rPr>
              <w:fldChar w:fldCharType="separate"/>
            </w:r>
            <w:r w:rsidR="00E71811">
              <w:rPr>
                <w:noProof/>
                <w:webHidden/>
              </w:rPr>
              <w:t>3</w:t>
            </w:r>
            <w:r w:rsidR="00E71811">
              <w:rPr>
                <w:noProof/>
                <w:webHidden/>
              </w:rPr>
              <w:fldChar w:fldCharType="end"/>
            </w:r>
          </w:hyperlink>
        </w:p>
        <w:p w14:paraId="74AADA45" w14:textId="77777777" w:rsidR="00E71811" w:rsidRDefault="00D71AD2">
          <w:pPr>
            <w:pStyle w:val="TOC2"/>
            <w:tabs>
              <w:tab w:val="right" w:leader="dot" w:pos="9016"/>
            </w:tabs>
            <w:rPr>
              <w:rFonts w:eastAsiaTheme="minorEastAsia" w:cstheme="minorBidi"/>
              <w:noProof/>
              <w:sz w:val="22"/>
              <w:lang w:val="en-GB" w:eastAsia="en-GB"/>
            </w:rPr>
          </w:pPr>
          <w:hyperlink w:anchor="_Toc449432683" w:history="1">
            <w:r w:rsidR="00E71811" w:rsidRPr="00700C7F">
              <w:rPr>
                <w:rStyle w:val="Hyperlink"/>
                <w:noProof/>
              </w:rPr>
              <w:t>Observation of Existing System</w:t>
            </w:r>
            <w:r w:rsidR="00E71811">
              <w:rPr>
                <w:noProof/>
                <w:webHidden/>
              </w:rPr>
              <w:tab/>
            </w:r>
            <w:r w:rsidR="00E71811">
              <w:rPr>
                <w:noProof/>
                <w:webHidden/>
              </w:rPr>
              <w:fldChar w:fldCharType="begin"/>
            </w:r>
            <w:r w:rsidR="00E71811">
              <w:rPr>
                <w:noProof/>
                <w:webHidden/>
              </w:rPr>
              <w:instrText xml:space="preserve"> PAGEREF _Toc449432683 \h </w:instrText>
            </w:r>
            <w:r w:rsidR="00E71811">
              <w:rPr>
                <w:noProof/>
                <w:webHidden/>
              </w:rPr>
            </w:r>
            <w:r w:rsidR="00E71811">
              <w:rPr>
                <w:noProof/>
                <w:webHidden/>
              </w:rPr>
              <w:fldChar w:fldCharType="separate"/>
            </w:r>
            <w:r w:rsidR="00E71811">
              <w:rPr>
                <w:noProof/>
                <w:webHidden/>
              </w:rPr>
              <w:t>3</w:t>
            </w:r>
            <w:r w:rsidR="00E71811">
              <w:rPr>
                <w:noProof/>
                <w:webHidden/>
              </w:rPr>
              <w:fldChar w:fldCharType="end"/>
            </w:r>
          </w:hyperlink>
        </w:p>
        <w:p w14:paraId="59848539" w14:textId="77777777" w:rsidR="00E71811" w:rsidRDefault="00D71AD2">
          <w:pPr>
            <w:pStyle w:val="TOC2"/>
            <w:tabs>
              <w:tab w:val="right" w:leader="dot" w:pos="9016"/>
            </w:tabs>
            <w:rPr>
              <w:rFonts w:eastAsiaTheme="minorEastAsia" w:cstheme="minorBidi"/>
              <w:noProof/>
              <w:sz w:val="22"/>
              <w:lang w:val="en-GB" w:eastAsia="en-GB"/>
            </w:rPr>
          </w:pPr>
          <w:hyperlink w:anchor="_Toc449432684" w:history="1">
            <w:r w:rsidR="00E71811" w:rsidRPr="00700C7F">
              <w:rPr>
                <w:rStyle w:val="Hyperlink"/>
                <w:noProof/>
              </w:rPr>
              <w:t>Uses of the Current System</w:t>
            </w:r>
            <w:r w:rsidR="00E71811">
              <w:rPr>
                <w:noProof/>
                <w:webHidden/>
              </w:rPr>
              <w:tab/>
            </w:r>
            <w:r w:rsidR="00E71811">
              <w:rPr>
                <w:noProof/>
                <w:webHidden/>
              </w:rPr>
              <w:fldChar w:fldCharType="begin"/>
            </w:r>
            <w:r w:rsidR="00E71811">
              <w:rPr>
                <w:noProof/>
                <w:webHidden/>
              </w:rPr>
              <w:instrText xml:space="preserve"> PAGEREF _Toc449432684 \h </w:instrText>
            </w:r>
            <w:r w:rsidR="00E71811">
              <w:rPr>
                <w:noProof/>
                <w:webHidden/>
              </w:rPr>
            </w:r>
            <w:r w:rsidR="00E71811">
              <w:rPr>
                <w:noProof/>
                <w:webHidden/>
              </w:rPr>
              <w:fldChar w:fldCharType="separate"/>
            </w:r>
            <w:r w:rsidR="00E71811">
              <w:rPr>
                <w:noProof/>
                <w:webHidden/>
              </w:rPr>
              <w:t>4</w:t>
            </w:r>
            <w:r w:rsidR="00E71811">
              <w:rPr>
                <w:noProof/>
                <w:webHidden/>
              </w:rPr>
              <w:fldChar w:fldCharType="end"/>
            </w:r>
          </w:hyperlink>
        </w:p>
        <w:p w14:paraId="4BF7B4CC" w14:textId="77777777" w:rsidR="00E71811" w:rsidRDefault="00D71AD2">
          <w:pPr>
            <w:pStyle w:val="TOC2"/>
            <w:tabs>
              <w:tab w:val="right" w:leader="dot" w:pos="9016"/>
            </w:tabs>
            <w:rPr>
              <w:rFonts w:eastAsiaTheme="minorEastAsia" w:cstheme="minorBidi"/>
              <w:noProof/>
              <w:sz w:val="22"/>
              <w:lang w:val="en-GB" w:eastAsia="en-GB"/>
            </w:rPr>
          </w:pPr>
          <w:hyperlink w:anchor="_Toc449432685" w:history="1">
            <w:r w:rsidR="00E71811" w:rsidRPr="00700C7F">
              <w:rPr>
                <w:rStyle w:val="Hyperlink"/>
                <w:noProof/>
              </w:rPr>
              <w:t>Interview with Mo Ibrahim- Owner of The Laptops Clinic</w:t>
            </w:r>
            <w:r w:rsidR="00E71811">
              <w:rPr>
                <w:noProof/>
                <w:webHidden/>
              </w:rPr>
              <w:tab/>
            </w:r>
            <w:r w:rsidR="00E71811">
              <w:rPr>
                <w:noProof/>
                <w:webHidden/>
              </w:rPr>
              <w:fldChar w:fldCharType="begin"/>
            </w:r>
            <w:r w:rsidR="00E71811">
              <w:rPr>
                <w:noProof/>
                <w:webHidden/>
              </w:rPr>
              <w:instrText xml:space="preserve"> PAGEREF _Toc449432685 \h </w:instrText>
            </w:r>
            <w:r w:rsidR="00E71811">
              <w:rPr>
                <w:noProof/>
                <w:webHidden/>
              </w:rPr>
            </w:r>
            <w:r w:rsidR="00E71811">
              <w:rPr>
                <w:noProof/>
                <w:webHidden/>
              </w:rPr>
              <w:fldChar w:fldCharType="separate"/>
            </w:r>
            <w:r w:rsidR="00E71811">
              <w:rPr>
                <w:noProof/>
                <w:webHidden/>
              </w:rPr>
              <w:t>4</w:t>
            </w:r>
            <w:r w:rsidR="00E71811">
              <w:rPr>
                <w:noProof/>
                <w:webHidden/>
              </w:rPr>
              <w:fldChar w:fldCharType="end"/>
            </w:r>
          </w:hyperlink>
        </w:p>
        <w:p w14:paraId="78DFCED2" w14:textId="77777777" w:rsidR="00E71811" w:rsidRDefault="00D71AD2">
          <w:pPr>
            <w:pStyle w:val="TOC2"/>
            <w:tabs>
              <w:tab w:val="right" w:leader="dot" w:pos="9016"/>
            </w:tabs>
            <w:rPr>
              <w:rFonts w:eastAsiaTheme="minorEastAsia" w:cstheme="minorBidi"/>
              <w:noProof/>
              <w:sz w:val="22"/>
              <w:lang w:val="en-GB" w:eastAsia="en-GB"/>
            </w:rPr>
          </w:pPr>
          <w:hyperlink w:anchor="_Toc449432686" w:history="1">
            <w:r w:rsidR="00E71811" w:rsidRPr="00700C7F">
              <w:rPr>
                <w:rStyle w:val="Hyperlink"/>
                <w:noProof/>
              </w:rPr>
              <w:t>Programming Language Chosen</w:t>
            </w:r>
            <w:r w:rsidR="00E71811">
              <w:rPr>
                <w:noProof/>
                <w:webHidden/>
              </w:rPr>
              <w:tab/>
            </w:r>
            <w:r w:rsidR="00E71811">
              <w:rPr>
                <w:noProof/>
                <w:webHidden/>
              </w:rPr>
              <w:fldChar w:fldCharType="begin"/>
            </w:r>
            <w:r w:rsidR="00E71811">
              <w:rPr>
                <w:noProof/>
                <w:webHidden/>
              </w:rPr>
              <w:instrText xml:space="preserve"> PAGEREF _Toc449432686 \h </w:instrText>
            </w:r>
            <w:r w:rsidR="00E71811">
              <w:rPr>
                <w:noProof/>
                <w:webHidden/>
              </w:rPr>
            </w:r>
            <w:r w:rsidR="00E71811">
              <w:rPr>
                <w:noProof/>
                <w:webHidden/>
              </w:rPr>
              <w:fldChar w:fldCharType="separate"/>
            </w:r>
            <w:r w:rsidR="00E71811">
              <w:rPr>
                <w:noProof/>
                <w:webHidden/>
              </w:rPr>
              <w:t>5</w:t>
            </w:r>
            <w:r w:rsidR="00E71811">
              <w:rPr>
                <w:noProof/>
                <w:webHidden/>
              </w:rPr>
              <w:fldChar w:fldCharType="end"/>
            </w:r>
          </w:hyperlink>
        </w:p>
        <w:p w14:paraId="3D0E50E4" w14:textId="77777777" w:rsidR="00E71811" w:rsidRDefault="00D71AD2">
          <w:pPr>
            <w:pStyle w:val="TOC2"/>
            <w:tabs>
              <w:tab w:val="right" w:leader="dot" w:pos="9016"/>
            </w:tabs>
            <w:rPr>
              <w:rFonts w:eastAsiaTheme="minorEastAsia" w:cstheme="minorBidi"/>
              <w:noProof/>
              <w:sz w:val="22"/>
              <w:lang w:val="en-GB" w:eastAsia="en-GB"/>
            </w:rPr>
          </w:pPr>
          <w:hyperlink w:anchor="_Toc449432687" w:history="1">
            <w:r w:rsidR="00E71811" w:rsidRPr="00700C7F">
              <w:rPr>
                <w:rStyle w:val="Hyperlink"/>
                <w:noProof/>
              </w:rPr>
              <w:t>Potential Solutions</w:t>
            </w:r>
            <w:r w:rsidR="00E71811">
              <w:rPr>
                <w:noProof/>
                <w:webHidden/>
              </w:rPr>
              <w:tab/>
            </w:r>
            <w:r w:rsidR="00E71811">
              <w:rPr>
                <w:noProof/>
                <w:webHidden/>
              </w:rPr>
              <w:fldChar w:fldCharType="begin"/>
            </w:r>
            <w:r w:rsidR="00E71811">
              <w:rPr>
                <w:noProof/>
                <w:webHidden/>
              </w:rPr>
              <w:instrText xml:space="preserve"> PAGEREF _Toc449432687 \h </w:instrText>
            </w:r>
            <w:r w:rsidR="00E71811">
              <w:rPr>
                <w:noProof/>
                <w:webHidden/>
              </w:rPr>
            </w:r>
            <w:r w:rsidR="00E71811">
              <w:rPr>
                <w:noProof/>
                <w:webHidden/>
              </w:rPr>
              <w:fldChar w:fldCharType="separate"/>
            </w:r>
            <w:r w:rsidR="00E71811">
              <w:rPr>
                <w:noProof/>
                <w:webHidden/>
              </w:rPr>
              <w:t>6</w:t>
            </w:r>
            <w:r w:rsidR="00E71811">
              <w:rPr>
                <w:noProof/>
                <w:webHidden/>
              </w:rPr>
              <w:fldChar w:fldCharType="end"/>
            </w:r>
          </w:hyperlink>
        </w:p>
        <w:p w14:paraId="69420561" w14:textId="77777777" w:rsidR="00E71811" w:rsidRDefault="00D71AD2">
          <w:pPr>
            <w:pStyle w:val="TOC2"/>
            <w:tabs>
              <w:tab w:val="right" w:leader="dot" w:pos="9016"/>
            </w:tabs>
            <w:rPr>
              <w:rFonts w:eastAsiaTheme="minorEastAsia" w:cstheme="minorBidi"/>
              <w:noProof/>
              <w:sz w:val="22"/>
              <w:lang w:val="en-GB" w:eastAsia="en-GB"/>
            </w:rPr>
          </w:pPr>
          <w:hyperlink w:anchor="_Toc449432688" w:history="1">
            <w:r w:rsidR="00E71811" w:rsidRPr="00700C7F">
              <w:rPr>
                <w:rStyle w:val="Hyperlink"/>
                <w:noProof/>
              </w:rPr>
              <w:t>Proposed Solutions (Reading off the Chart)</w:t>
            </w:r>
            <w:r w:rsidR="00E71811">
              <w:rPr>
                <w:noProof/>
                <w:webHidden/>
              </w:rPr>
              <w:tab/>
            </w:r>
            <w:r w:rsidR="00E71811">
              <w:rPr>
                <w:noProof/>
                <w:webHidden/>
              </w:rPr>
              <w:fldChar w:fldCharType="begin"/>
            </w:r>
            <w:r w:rsidR="00E71811">
              <w:rPr>
                <w:noProof/>
                <w:webHidden/>
              </w:rPr>
              <w:instrText xml:space="preserve"> PAGEREF _Toc449432688 \h </w:instrText>
            </w:r>
            <w:r w:rsidR="00E71811">
              <w:rPr>
                <w:noProof/>
                <w:webHidden/>
              </w:rPr>
            </w:r>
            <w:r w:rsidR="00E71811">
              <w:rPr>
                <w:noProof/>
                <w:webHidden/>
              </w:rPr>
              <w:fldChar w:fldCharType="separate"/>
            </w:r>
            <w:r w:rsidR="00E71811">
              <w:rPr>
                <w:noProof/>
                <w:webHidden/>
              </w:rPr>
              <w:t>7</w:t>
            </w:r>
            <w:r w:rsidR="00E71811">
              <w:rPr>
                <w:noProof/>
                <w:webHidden/>
              </w:rPr>
              <w:fldChar w:fldCharType="end"/>
            </w:r>
          </w:hyperlink>
        </w:p>
        <w:p w14:paraId="24D5502D" w14:textId="77777777" w:rsidR="00E71811" w:rsidRDefault="00D71AD2">
          <w:pPr>
            <w:pStyle w:val="TOC2"/>
            <w:tabs>
              <w:tab w:val="right" w:leader="dot" w:pos="9016"/>
            </w:tabs>
            <w:rPr>
              <w:rFonts w:eastAsiaTheme="minorEastAsia" w:cstheme="minorBidi"/>
              <w:noProof/>
              <w:sz w:val="22"/>
              <w:lang w:val="en-GB" w:eastAsia="en-GB"/>
            </w:rPr>
          </w:pPr>
          <w:hyperlink w:anchor="_Toc449432689" w:history="1">
            <w:r w:rsidR="00E71811" w:rsidRPr="00700C7F">
              <w:rPr>
                <w:rStyle w:val="Hyperlink"/>
                <w:noProof/>
              </w:rPr>
              <w:t>User needs and limitations</w:t>
            </w:r>
            <w:r w:rsidR="00E71811">
              <w:rPr>
                <w:noProof/>
                <w:webHidden/>
              </w:rPr>
              <w:tab/>
            </w:r>
            <w:r w:rsidR="00E71811">
              <w:rPr>
                <w:noProof/>
                <w:webHidden/>
              </w:rPr>
              <w:fldChar w:fldCharType="begin"/>
            </w:r>
            <w:r w:rsidR="00E71811">
              <w:rPr>
                <w:noProof/>
                <w:webHidden/>
              </w:rPr>
              <w:instrText xml:space="preserve"> PAGEREF _Toc449432689 \h </w:instrText>
            </w:r>
            <w:r w:rsidR="00E71811">
              <w:rPr>
                <w:noProof/>
                <w:webHidden/>
              </w:rPr>
            </w:r>
            <w:r w:rsidR="00E71811">
              <w:rPr>
                <w:noProof/>
                <w:webHidden/>
              </w:rPr>
              <w:fldChar w:fldCharType="separate"/>
            </w:r>
            <w:r w:rsidR="00E71811">
              <w:rPr>
                <w:noProof/>
                <w:webHidden/>
              </w:rPr>
              <w:t>9</w:t>
            </w:r>
            <w:r w:rsidR="00E71811">
              <w:rPr>
                <w:noProof/>
                <w:webHidden/>
              </w:rPr>
              <w:fldChar w:fldCharType="end"/>
            </w:r>
          </w:hyperlink>
        </w:p>
        <w:p w14:paraId="2671A471" w14:textId="77777777" w:rsidR="00E71811" w:rsidRDefault="00D71AD2">
          <w:pPr>
            <w:pStyle w:val="TOC2"/>
            <w:tabs>
              <w:tab w:val="right" w:leader="dot" w:pos="9016"/>
            </w:tabs>
            <w:rPr>
              <w:rFonts w:eastAsiaTheme="minorEastAsia" w:cstheme="minorBidi"/>
              <w:noProof/>
              <w:sz w:val="22"/>
              <w:lang w:val="en-GB" w:eastAsia="en-GB"/>
            </w:rPr>
          </w:pPr>
          <w:hyperlink w:anchor="_Toc449432690" w:history="1">
            <w:r w:rsidR="00E71811" w:rsidRPr="00700C7F">
              <w:rPr>
                <w:rStyle w:val="Hyperlink"/>
                <w:noProof/>
              </w:rPr>
              <w:t>Numbered general and specific objectives of the project</w:t>
            </w:r>
            <w:r w:rsidR="00E71811">
              <w:rPr>
                <w:noProof/>
                <w:webHidden/>
              </w:rPr>
              <w:tab/>
            </w:r>
            <w:r w:rsidR="00E71811">
              <w:rPr>
                <w:noProof/>
                <w:webHidden/>
              </w:rPr>
              <w:fldChar w:fldCharType="begin"/>
            </w:r>
            <w:r w:rsidR="00E71811">
              <w:rPr>
                <w:noProof/>
                <w:webHidden/>
              </w:rPr>
              <w:instrText xml:space="preserve"> PAGEREF _Toc449432690 \h </w:instrText>
            </w:r>
            <w:r w:rsidR="00E71811">
              <w:rPr>
                <w:noProof/>
                <w:webHidden/>
              </w:rPr>
            </w:r>
            <w:r w:rsidR="00E71811">
              <w:rPr>
                <w:noProof/>
                <w:webHidden/>
              </w:rPr>
              <w:fldChar w:fldCharType="separate"/>
            </w:r>
            <w:r w:rsidR="00E71811">
              <w:rPr>
                <w:noProof/>
                <w:webHidden/>
              </w:rPr>
              <w:t>9</w:t>
            </w:r>
            <w:r w:rsidR="00E71811">
              <w:rPr>
                <w:noProof/>
                <w:webHidden/>
              </w:rPr>
              <w:fldChar w:fldCharType="end"/>
            </w:r>
          </w:hyperlink>
        </w:p>
        <w:p w14:paraId="70BE5193" w14:textId="77777777" w:rsidR="00E71811" w:rsidRDefault="00D71AD2">
          <w:pPr>
            <w:pStyle w:val="TOC2"/>
            <w:tabs>
              <w:tab w:val="right" w:leader="dot" w:pos="9016"/>
            </w:tabs>
            <w:rPr>
              <w:rFonts w:eastAsiaTheme="minorEastAsia" w:cstheme="minorBidi"/>
              <w:noProof/>
              <w:sz w:val="22"/>
              <w:lang w:val="en-GB" w:eastAsia="en-GB"/>
            </w:rPr>
          </w:pPr>
          <w:hyperlink w:anchor="_Toc449432691" w:history="1">
            <w:r w:rsidR="00E71811" w:rsidRPr="00700C7F">
              <w:rPr>
                <w:rStyle w:val="Hyperlink"/>
                <w:noProof/>
              </w:rPr>
              <w:t>Data Source &amp; Data Destination</w:t>
            </w:r>
            <w:r w:rsidR="00E71811">
              <w:rPr>
                <w:noProof/>
                <w:webHidden/>
              </w:rPr>
              <w:tab/>
            </w:r>
            <w:r w:rsidR="00E71811">
              <w:rPr>
                <w:noProof/>
                <w:webHidden/>
              </w:rPr>
              <w:fldChar w:fldCharType="begin"/>
            </w:r>
            <w:r w:rsidR="00E71811">
              <w:rPr>
                <w:noProof/>
                <w:webHidden/>
              </w:rPr>
              <w:instrText xml:space="preserve"> PAGEREF _Toc449432691 \h </w:instrText>
            </w:r>
            <w:r w:rsidR="00E71811">
              <w:rPr>
                <w:noProof/>
                <w:webHidden/>
              </w:rPr>
            </w:r>
            <w:r w:rsidR="00E71811">
              <w:rPr>
                <w:noProof/>
                <w:webHidden/>
              </w:rPr>
              <w:fldChar w:fldCharType="separate"/>
            </w:r>
            <w:r w:rsidR="00E71811">
              <w:rPr>
                <w:noProof/>
                <w:webHidden/>
              </w:rPr>
              <w:t>11</w:t>
            </w:r>
            <w:r w:rsidR="00E71811">
              <w:rPr>
                <w:noProof/>
                <w:webHidden/>
              </w:rPr>
              <w:fldChar w:fldCharType="end"/>
            </w:r>
          </w:hyperlink>
        </w:p>
        <w:p w14:paraId="504C5C07" w14:textId="77777777" w:rsidR="00E71811" w:rsidRDefault="00D71AD2">
          <w:pPr>
            <w:pStyle w:val="TOC2"/>
            <w:tabs>
              <w:tab w:val="right" w:leader="dot" w:pos="9016"/>
            </w:tabs>
            <w:rPr>
              <w:rFonts w:eastAsiaTheme="minorEastAsia" w:cstheme="minorBidi"/>
              <w:noProof/>
              <w:sz w:val="22"/>
              <w:lang w:val="en-GB" w:eastAsia="en-GB"/>
            </w:rPr>
          </w:pPr>
          <w:hyperlink w:anchor="_Toc449432692" w:history="1">
            <w:r w:rsidR="00E71811" w:rsidRPr="00700C7F">
              <w:rPr>
                <w:rStyle w:val="Hyperlink"/>
                <w:noProof/>
              </w:rPr>
              <w:t>Data Volumes</w:t>
            </w:r>
            <w:r w:rsidR="00E71811">
              <w:rPr>
                <w:noProof/>
                <w:webHidden/>
              </w:rPr>
              <w:tab/>
            </w:r>
            <w:r w:rsidR="00E71811">
              <w:rPr>
                <w:noProof/>
                <w:webHidden/>
              </w:rPr>
              <w:fldChar w:fldCharType="begin"/>
            </w:r>
            <w:r w:rsidR="00E71811">
              <w:rPr>
                <w:noProof/>
                <w:webHidden/>
              </w:rPr>
              <w:instrText xml:space="preserve"> PAGEREF _Toc449432692 \h </w:instrText>
            </w:r>
            <w:r w:rsidR="00E71811">
              <w:rPr>
                <w:noProof/>
                <w:webHidden/>
              </w:rPr>
            </w:r>
            <w:r w:rsidR="00E71811">
              <w:rPr>
                <w:noProof/>
                <w:webHidden/>
              </w:rPr>
              <w:fldChar w:fldCharType="separate"/>
            </w:r>
            <w:r w:rsidR="00E71811">
              <w:rPr>
                <w:noProof/>
                <w:webHidden/>
              </w:rPr>
              <w:t>13</w:t>
            </w:r>
            <w:r w:rsidR="00E71811">
              <w:rPr>
                <w:noProof/>
                <w:webHidden/>
              </w:rPr>
              <w:fldChar w:fldCharType="end"/>
            </w:r>
          </w:hyperlink>
        </w:p>
        <w:p w14:paraId="1C735A7A" w14:textId="77777777" w:rsidR="00E71811" w:rsidRDefault="00D71AD2">
          <w:pPr>
            <w:pStyle w:val="TOC2"/>
            <w:tabs>
              <w:tab w:val="right" w:leader="dot" w:pos="9016"/>
            </w:tabs>
            <w:rPr>
              <w:rFonts w:eastAsiaTheme="minorEastAsia" w:cstheme="minorBidi"/>
              <w:noProof/>
              <w:sz w:val="22"/>
              <w:lang w:val="en-GB" w:eastAsia="en-GB"/>
            </w:rPr>
          </w:pPr>
          <w:hyperlink w:anchor="_Toc449432693" w:history="1">
            <w:r w:rsidR="00E71811" w:rsidRPr="00700C7F">
              <w:rPr>
                <w:rStyle w:val="Hyperlink"/>
                <w:noProof/>
              </w:rPr>
              <w:t>Data Dictionary</w:t>
            </w:r>
            <w:r w:rsidR="00E71811">
              <w:rPr>
                <w:noProof/>
                <w:webHidden/>
              </w:rPr>
              <w:tab/>
            </w:r>
            <w:r w:rsidR="00E71811">
              <w:rPr>
                <w:noProof/>
                <w:webHidden/>
              </w:rPr>
              <w:fldChar w:fldCharType="begin"/>
            </w:r>
            <w:r w:rsidR="00E71811">
              <w:rPr>
                <w:noProof/>
                <w:webHidden/>
              </w:rPr>
              <w:instrText xml:space="preserve"> PAGEREF _Toc449432693 \h </w:instrText>
            </w:r>
            <w:r w:rsidR="00E71811">
              <w:rPr>
                <w:noProof/>
                <w:webHidden/>
              </w:rPr>
            </w:r>
            <w:r w:rsidR="00E71811">
              <w:rPr>
                <w:noProof/>
                <w:webHidden/>
              </w:rPr>
              <w:fldChar w:fldCharType="separate"/>
            </w:r>
            <w:r w:rsidR="00E71811">
              <w:rPr>
                <w:noProof/>
                <w:webHidden/>
              </w:rPr>
              <w:t>14</w:t>
            </w:r>
            <w:r w:rsidR="00E71811">
              <w:rPr>
                <w:noProof/>
                <w:webHidden/>
              </w:rPr>
              <w:fldChar w:fldCharType="end"/>
            </w:r>
          </w:hyperlink>
        </w:p>
        <w:p w14:paraId="1062BD4F" w14:textId="77777777" w:rsidR="00E71811" w:rsidRDefault="00D71AD2">
          <w:pPr>
            <w:pStyle w:val="TOC2"/>
            <w:tabs>
              <w:tab w:val="right" w:leader="dot" w:pos="9016"/>
            </w:tabs>
            <w:rPr>
              <w:rFonts w:eastAsiaTheme="minorEastAsia" w:cstheme="minorBidi"/>
              <w:noProof/>
              <w:sz w:val="22"/>
              <w:lang w:val="en-GB" w:eastAsia="en-GB"/>
            </w:rPr>
          </w:pPr>
          <w:hyperlink w:anchor="_Toc449432694" w:history="1">
            <w:r w:rsidR="00E71811" w:rsidRPr="00700C7F">
              <w:rPr>
                <w:rStyle w:val="Hyperlink"/>
                <w:noProof/>
              </w:rPr>
              <w:t>Data Flow Diagram</w:t>
            </w:r>
            <w:r w:rsidR="00E71811">
              <w:rPr>
                <w:noProof/>
                <w:webHidden/>
              </w:rPr>
              <w:tab/>
            </w:r>
            <w:r w:rsidR="00E71811">
              <w:rPr>
                <w:noProof/>
                <w:webHidden/>
              </w:rPr>
              <w:fldChar w:fldCharType="begin"/>
            </w:r>
            <w:r w:rsidR="00E71811">
              <w:rPr>
                <w:noProof/>
                <w:webHidden/>
              </w:rPr>
              <w:instrText xml:space="preserve"> PAGEREF _Toc449432694 \h </w:instrText>
            </w:r>
            <w:r w:rsidR="00E71811">
              <w:rPr>
                <w:noProof/>
                <w:webHidden/>
              </w:rPr>
            </w:r>
            <w:r w:rsidR="00E71811">
              <w:rPr>
                <w:noProof/>
                <w:webHidden/>
              </w:rPr>
              <w:fldChar w:fldCharType="separate"/>
            </w:r>
            <w:r w:rsidR="00E71811">
              <w:rPr>
                <w:noProof/>
                <w:webHidden/>
              </w:rPr>
              <w:t>17</w:t>
            </w:r>
            <w:r w:rsidR="00E71811">
              <w:rPr>
                <w:noProof/>
                <w:webHidden/>
              </w:rPr>
              <w:fldChar w:fldCharType="end"/>
            </w:r>
          </w:hyperlink>
        </w:p>
        <w:p w14:paraId="37054203" w14:textId="77777777" w:rsidR="00E71811" w:rsidRDefault="00D71AD2">
          <w:pPr>
            <w:pStyle w:val="TOC2"/>
            <w:tabs>
              <w:tab w:val="right" w:leader="dot" w:pos="9016"/>
            </w:tabs>
            <w:rPr>
              <w:rFonts w:eastAsiaTheme="minorEastAsia" w:cstheme="minorBidi"/>
              <w:noProof/>
              <w:sz w:val="22"/>
              <w:lang w:val="en-GB" w:eastAsia="en-GB"/>
            </w:rPr>
          </w:pPr>
          <w:hyperlink w:anchor="_Toc449432695" w:history="1">
            <w:r w:rsidR="00E71811" w:rsidRPr="00700C7F">
              <w:rPr>
                <w:rStyle w:val="Hyperlink"/>
                <w:noProof/>
              </w:rPr>
              <w:t>Object Orientation planning (for Object Orientation)</w:t>
            </w:r>
            <w:r w:rsidR="00E71811">
              <w:rPr>
                <w:noProof/>
                <w:webHidden/>
              </w:rPr>
              <w:tab/>
            </w:r>
            <w:r w:rsidR="00E71811">
              <w:rPr>
                <w:noProof/>
                <w:webHidden/>
              </w:rPr>
              <w:fldChar w:fldCharType="begin"/>
            </w:r>
            <w:r w:rsidR="00E71811">
              <w:rPr>
                <w:noProof/>
                <w:webHidden/>
              </w:rPr>
              <w:instrText xml:space="preserve"> PAGEREF _Toc449432695 \h </w:instrText>
            </w:r>
            <w:r w:rsidR="00E71811">
              <w:rPr>
                <w:noProof/>
                <w:webHidden/>
              </w:rPr>
            </w:r>
            <w:r w:rsidR="00E71811">
              <w:rPr>
                <w:noProof/>
                <w:webHidden/>
              </w:rPr>
              <w:fldChar w:fldCharType="separate"/>
            </w:r>
            <w:r w:rsidR="00E71811">
              <w:rPr>
                <w:noProof/>
                <w:webHidden/>
              </w:rPr>
              <w:t>19</w:t>
            </w:r>
            <w:r w:rsidR="00E71811">
              <w:rPr>
                <w:noProof/>
                <w:webHidden/>
              </w:rPr>
              <w:fldChar w:fldCharType="end"/>
            </w:r>
          </w:hyperlink>
        </w:p>
        <w:p w14:paraId="5FC23D69" w14:textId="77777777" w:rsidR="00E71811" w:rsidRDefault="00D71AD2">
          <w:pPr>
            <w:pStyle w:val="TOC2"/>
            <w:tabs>
              <w:tab w:val="right" w:leader="dot" w:pos="9016"/>
            </w:tabs>
            <w:rPr>
              <w:rFonts w:eastAsiaTheme="minorEastAsia" w:cstheme="minorBidi"/>
              <w:noProof/>
              <w:sz w:val="22"/>
              <w:lang w:val="en-GB" w:eastAsia="en-GB"/>
            </w:rPr>
          </w:pPr>
          <w:hyperlink w:anchor="_Toc449432696" w:history="1">
            <w:r w:rsidR="00E71811" w:rsidRPr="00700C7F">
              <w:rPr>
                <w:rStyle w:val="Hyperlink"/>
                <w:noProof/>
              </w:rPr>
              <w:t>Entity Relationship Diagram</w:t>
            </w:r>
            <w:r w:rsidR="00E71811">
              <w:rPr>
                <w:noProof/>
                <w:webHidden/>
              </w:rPr>
              <w:tab/>
            </w:r>
            <w:r w:rsidR="00E71811">
              <w:rPr>
                <w:noProof/>
                <w:webHidden/>
              </w:rPr>
              <w:fldChar w:fldCharType="begin"/>
            </w:r>
            <w:r w:rsidR="00E71811">
              <w:rPr>
                <w:noProof/>
                <w:webHidden/>
              </w:rPr>
              <w:instrText xml:space="preserve"> PAGEREF _Toc449432696 \h </w:instrText>
            </w:r>
            <w:r w:rsidR="00E71811">
              <w:rPr>
                <w:noProof/>
                <w:webHidden/>
              </w:rPr>
            </w:r>
            <w:r w:rsidR="00E71811">
              <w:rPr>
                <w:noProof/>
                <w:webHidden/>
              </w:rPr>
              <w:fldChar w:fldCharType="separate"/>
            </w:r>
            <w:r w:rsidR="00E71811">
              <w:rPr>
                <w:noProof/>
                <w:webHidden/>
              </w:rPr>
              <w:t>19</w:t>
            </w:r>
            <w:r w:rsidR="00E71811">
              <w:rPr>
                <w:noProof/>
                <w:webHidden/>
              </w:rPr>
              <w:fldChar w:fldCharType="end"/>
            </w:r>
          </w:hyperlink>
        </w:p>
        <w:p w14:paraId="39BADA8F" w14:textId="77777777" w:rsidR="00E71811" w:rsidRDefault="00D71AD2">
          <w:pPr>
            <w:pStyle w:val="TOC1"/>
            <w:tabs>
              <w:tab w:val="right" w:leader="dot" w:pos="9016"/>
            </w:tabs>
            <w:rPr>
              <w:rFonts w:eastAsiaTheme="minorEastAsia" w:cstheme="minorBidi"/>
              <w:noProof/>
              <w:sz w:val="22"/>
              <w:lang w:val="en-GB" w:eastAsia="en-GB"/>
            </w:rPr>
          </w:pPr>
          <w:hyperlink w:anchor="_Toc449432697" w:history="1">
            <w:r w:rsidR="00E71811" w:rsidRPr="00700C7F">
              <w:rPr>
                <w:rStyle w:val="Hyperlink"/>
                <w:noProof/>
              </w:rPr>
              <w:t>Design</w:t>
            </w:r>
            <w:r w:rsidR="00E71811">
              <w:rPr>
                <w:noProof/>
                <w:webHidden/>
              </w:rPr>
              <w:tab/>
            </w:r>
            <w:r w:rsidR="00E71811">
              <w:rPr>
                <w:noProof/>
                <w:webHidden/>
              </w:rPr>
              <w:fldChar w:fldCharType="begin"/>
            </w:r>
            <w:r w:rsidR="00E71811">
              <w:rPr>
                <w:noProof/>
                <w:webHidden/>
              </w:rPr>
              <w:instrText xml:space="preserve"> PAGEREF _Toc449432697 \h </w:instrText>
            </w:r>
            <w:r w:rsidR="00E71811">
              <w:rPr>
                <w:noProof/>
                <w:webHidden/>
              </w:rPr>
            </w:r>
            <w:r w:rsidR="00E71811">
              <w:rPr>
                <w:noProof/>
                <w:webHidden/>
              </w:rPr>
              <w:fldChar w:fldCharType="separate"/>
            </w:r>
            <w:r w:rsidR="00E71811">
              <w:rPr>
                <w:noProof/>
                <w:webHidden/>
              </w:rPr>
              <w:t>20</w:t>
            </w:r>
            <w:r w:rsidR="00E71811">
              <w:rPr>
                <w:noProof/>
                <w:webHidden/>
              </w:rPr>
              <w:fldChar w:fldCharType="end"/>
            </w:r>
          </w:hyperlink>
        </w:p>
        <w:p w14:paraId="505F6BA0" w14:textId="77777777" w:rsidR="00E71811" w:rsidRDefault="00D71AD2">
          <w:pPr>
            <w:pStyle w:val="TOC2"/>
            <w:tabs>
              <w:tab w:val="right" w:leader="dot" w:pos="9016"/>
            </w:tabs>
            <w:rPr>
              <w:rFonts w:eastAsiaTheme="minorEastAsia" w:cstheme="minorBidi"/>
              <w:noProof/>
              <w:sz w:val="22"/>
              <w:lang w:val="en-GB" w:eastAsia="en-GB"/>
            </w:rPr>
          </w:pPr>
          <w:hyperlink w:anchor="_Toc449432698" w:history="1">
            <w:r w:rsidR="00E71811" w:rsidRPr="00700C7F">
              <w:rPr>
                <w:rStyle w:val="Hyperlink"/>
                <w:noProof/>
              </w:rPr>
              <w:t>The User’s Interface</w:t>
            </w:r>
            <w:r w:rsidR="00E71811">
              <w:rPr>
                <w:noProof/>
                <w:webHidden/>
              </w:rPr>
              <w:tab/>
            </w:r>
            <w:r w:rsidR="00E71811">
              <w:rPr>
                <w:noProof/>
                <w:webHidden/>
              </w:rPr>
              <w:fldChar w:fldCharType="begin"/>
            </w:r>
            <w:r w:rsidR="00E71811">
              <w:rPr>
                <w:noProof/>
                <w:webHidden/>
              </w:rPr>
              <w:instrText xml:space="preserve"> PAGEREF _Toc449432698 \h </w:instrText>
            </w:r>
            <w:r w:rsidR="00E71811">
              <w:rPr>
                <w:noProof/>
                <w:webHidden/>
              </w:rPr>
            </w:r>
            <w:r w:rsidR="00E71811">
              <w:rPr>
                <w:noProof/>
                <w:webHidden/>
              </w:rPr>
              <w:fldChar w:fldCharType="separate"/>
            </w:r>
            <w:r w:rsidR="00E71811">
              <w:rPr>
                <w:noProof/>
                <w:webHidden/>
              </w:rPr>
              <w:t>20</w:t>
            </w:r>
            <w:r w:rsidR="00E71811">
              <w:rPr>
                <w:noProof/>
                <w:webHidden/>
              </w:rPr>
              <w:fldChar w:fldCharType="end"/>
            </w:r>
          </w:hyperlink>
        </w:p>
        <w:p w14:paraId="77B0C47F" w14:textId="77777777" w:rsidR="00E71811" w:rsidRDefault="00D71AD2">
          <w:pPr>
            <w:pStyle w:val="TOC2"/>
            <w:tabs>
              <w:tab w:val="right" w:leader="dot" w:pos="9016"/>
            </w:tabs>
            <w:rPr>
              <w:rFonts w:eastAsiaTheme="minorEastAsia" w:cstheme="minorBidi"/>
              <w:noProof/>
              <w:sz w:val="22"/>
              <w:lang w:val="en-GB" w:eastAsia="en-GB"/>
            </w:rPr>
          </w:pPr>
          <w:hyperlink w:anchor="_Toc449432699" w:history="1">
            <w:r w:rsidR="00E71811" w:rsidRPr="00700C7F">
              <w:rPr>
                <w:rStyle w:val="Hyperlink"/>
                <w:noProof/>
              </w:rPr>
              <w:t>User Interface Design</w:t>
            </w:r>
            <w:r w:rsidR="00E71811">
              <w:rPr>
                <w:noProof/>
                <w:webHidden/>
              </w:rPr>
              <w:tab/>
            </w:r>
            <w:r w:rsidR="00E71811">
              <w:rPr>
                <w:noProof/>
                <w:webHidden/>
              </w:rPr>
              <w:fldChar w:fldCharType="begin"/>
            </w:r>
            <w:r w:rsidR="00E71811">
              <w:rPr>
                <w:noProof/>
                <w:webHidden/>
              </w:rPr>
              <w:instrText xml:space="preserve"> PAGEREF _Toc449432699 \h </w:instrText>
            </w:r>
            <w:r w:rsidR="00E71811">
              <w:rPr>
                <w:noProof/>
                <w:webHidden/>
              </w:rPr>
            </w:r>
            <w:r w:rsidR="00E71811">
              <w:rPr>
                <w:noProof/>
                <w:webHidden/>
              </w:rPr>
              <w:fldChar w:fldCharType="separate"/>
            </w:r>
            <w:r w:rsidR="00E71811">
              <w:rPr>
                <w:noProof/>
                <w:webHidden/>
              </w:rPr>
              <w:t>0</w:t>
            </w:r>
            <w:r w:rsidR="00E71811">
              <w:rPr>
                <w:noProof/>
                <w:webHidden/>
              </w:rPr>
              <w:fldChar w:fldCharType="end"/>
            </w:r>
          </w:hyperlink>
        </w:p>
        <w:p w14:paraId="536F2124" w14:textId="77777777" w:rsidR="00E71811" w:rsidRDefault="00D71AD2">
          <w:pPr>
            <w:pStyle w:val="TOC2"/>
            <w:tabs>
              <w:tab w:val="right" w:leader="dot" w:pos="9016"/>
            </w:tabs>
            <w:rPr>
              <w:rFonts w:eastAsiaTheme="minorEastAsia" w:cstheme="minorBidi"/>
              <w:noProof/>
              <w:sz w:val="22"/>
              <w:lang w:val="en-GB" w:eastAsia="en-GB"/>
            </w:rPr>
          </w:pPr>
          <w:hyperlink w:anchor="_Toc449432700" w:history="1">
            <w:r w:rsidR="00E71811" w:rsidRPr="00700C7F">
              <w:rPr>
                <w:rStyle w:val="Hyperlink"/>
                <w:noProof/>
              </w:rPr>
              <w:t>IOPS Chart</w:t>
            </w:r>
            <w:r w:rsidR="00E71811">
              <w:rPr>
                <w:noProof/>
                <w:webHidden/>
              </w:rPr>
              <w:tab/>
            </w:r>
            <w:r w:rsidR="00E71811">
              <w:rPr>
                <w:noProof/>
                <w:webHidden/>
              </w:rPr>
              <w:fldChar w:fldCharType="begin"/>
            </w:r>
            <w:r w:rsidR="00E71811">
              <w:rPr>
                <w:noProof/>
                <w:webHidden/>
              </w:rPr>
              <w:instrText xml:space="preserve"> PAGEREF _Toc449432700 \h </w:instrText>
            </w:r>
            <w:r w:rsidR="00E71811">
              <w:rPr>
                <w:noProof/>
                <w:webHidden/>
              </w:rPr>
            </w:r>
            <w:r w:rsidR="00E71811">
              <w:rPr>
                <w:noProof/>
                <w:webHidden/>
              </w:rPr>
              <w:fldChar w:fldCharType="separate"/>
            </w:r>
            <w:r w:rsidR="00E71811">
              <w:rPr>
                <w:noProof/>
                <w:webHidden/>
              </w:rPr>
              <w:t>0</w:t>
            </w:r>
            <w:r w:rsidR="00E71811">
              <w:rPr>
                <w:noProof/>
                <w:webHidden/>
              </w:rPr>
              <w:fldChar w:fldCharType="end"/>
            </w:r>
          </w:hyperlink>
        </w:p>
        <w:p w14:paraId="69573638" w14:textId="77777777" w:rsidR="00E71811" w:rsidRDefault="00D71AD2">
          <w:pPr>
            <w:pStyle w:val="TOC2"/>
            <w:tabs>
              <w:tab w:val="right" w:leader="dot" w:pos="9016"/>
            </w:tabs>
            <w:rPr>
              <w:rFonts w:eastAsiaTheme="minorEastAsia" w:cstheme="minorBidi"/>
              <w:noProof/>
              <w:sz w:val="22"/>
              <w:lang w:val="en-GB" w:eastAsia="en-GB"/>
            </w:rPr>
          </w:pPr>
          <w:hyperlink w:anchor="_Toc449432701" w:history="1">
            <w:r w:rsidR="00E71811" w:rsidRPr="00700C7F">
              <w:rPr>
                <w:rStyle w:val="Hyperlink"/>
                <w:noProof/>
              </w:rPr>
              <w:t>Form Navigation Design</w:t>
            </w:r>
            <w:r w:rsidR="00E71811">
              <w:rPr>
                <w:noProof/>
                <w:webHidden/>
              </w:rPr>
              <w:tab/>
            </w:r>
            <w:r w:rsidR="00E71811">
              <w:rPr>
                <w:noProof/>
                <w:webHidden/>
              </w:rPr>
              <w:fldChar w:fldCharType="begin"/>
            </w:r>
            <w:r w:rsidR="00E71811">
              <w:rPr>
                <w:noProof/>
                <w:webHidden/>
              </w:rPr>
              <w:instrText xml:space="preserve"> PAGEREF _Toc449432701 \h </w:instrText>
            </w:r>
            <w:r w:rsidR="00E71811">
              <w:rPr>
                <w:noProof/>
                <w:webHidden/>
              </w:rPr>
            </w:r>
            <w:r w:rsidR="00E71811">
              <w:rPr>
                <w:noProof/>
                <w:webHidden/>
              </w:rPr>
              <w:fldChar w:fldCharType="separate"/>
            </w:r>
            <w:r w:rsidR="00E71811">
              <w:rPr>
                <w:noProof/>
                <w:webHidden/>
              </w:rPr>
              <w:t>1</w:t>
            </w:r>
            <w:r w:rsidR="00E71811">
              <w:rPr>
                <w:noProof/>
                <w:webHidden/>
              </w:rPr>
              <w:fldChar w:fldCharType="end"/>
            </w:r>
          </w:hyperlink>
        </w:p>
        <w:p w14:paraId="51C801DF" w14:textId="77777777" w:rsidR="00E71811" w:rsidRDefault="00D71AD2">
          <w:pPr>
            <w:pStyle w:val="TOC2"/>
            <w:tabs>
              <w:tab w:val="right" w:leader="dot" w:pos="9016"/>
            </w:tabs>
            <w:rPr>
              <w:rFonts w:eastAsiaTheme="minorEastAsia" w:cstheme="minorBidi"/>
              <w:noProof/>
              <w:sz w:val="22"/>
              <w:lang w:val="en-GB" w:eastAsia="en-GB"/>
            </w:rPr>
          </w:pPr>
          <w:hyperlink w:anchor="_Toc449432702" w:history="1">
            <w:r w:rsidR="00E71811" w:rsidRPr="00700C7F">
              <w:rPr>
                <w:rStyle w:val="Hyperlink"/>
                <w:noProof/>
              </w:rPr>
              <w:t>Sample of planned SQL Queries</w:t>
            </w:r>
            <w:r w:rsidR="00E71811">
              <w:rPr>
                <w:noProof/>
                <w:webHidden/>
              </w:rPr>
              <w:tab/>
            </w:r>
            <w:r w:rsidR="00E71811">
              <w:rPr>
                <w:noProof/>
                <w:webHidden/>
              </w:rPr>
              <w:fldChar w:fldCharType="begin"/>
            </w:r>
            <w:r w:rsidR="00E71811">
              <w:rPr>
                <w:noProof/>
                <w:webHidden/>
              </w:rPr>
              <w:instrText xml:space="preserve"> PAGEREF _Toc449432702 \h </w:instrText>
            </w:r>
            <w:r w:rsidR="00E71811">
              <w:rPr>
                <w:noProof/>
                <w:webHidden/>
              </w:rPr>
            </w:r>
            <w:r w:rsidR="00E71811">
              <w:rPr>
                <w:noProof/>
                <w:webHidden/>
              </w:rPr>
              <w:fldChar w:fldCharType="separate"/>
            </w:r>
            <w:r w:rsidR="00E71811">
              <w:rPr>
                <w:noProof/>
                <w:webHidden/>
              </w:rPr>
              <w:t>2</w:t>
            </w:r>
            <w:r w:rsidR="00E71811">
              <w:rPr>
                <w:noProof/>
                <w:webHidden/>
              </w:rPr>
              <w:fldChar w:fldCharType="end"/>
            </w:r>
          </w:hyperlink>
        </w:p>
        <w:p w14:paraId="00FCA7B3" w14:textId="77777777" w:rsidR="00E71811" w:rsidRDefault="00D71AD2">
          <w:pPr>
            <w:pStyle w:val="TOC2"/>
            <w:tabs>
              <w:tab w:val="right" w:leader="dot" w:pos="9016"/>
            </w:tabs>
            <w:rPr>
              <w:rFonts w:eastAsiaTheme="minorEastAsia" w:cstheme="minorBidi"/>
              <w:noProof/>
              <w:sz w:val="22"/>
              <w:lang w:val="en-GB" w:eastAsia="en-GB"/>
            </w:rPr>
          </w:pPr>
          <w:hyperlink w:anchor="_Toc449432703" w:history="1">
            <w:r w:rsidR="00E71811" w:rsidRPr="00700C7F">
              <w:rPr>
                <w:rStyle w:val="Hyperlink"/>
                <w:noProof/>
              </w:rPr>
              <w:t>Storage Media and Format</w:t>
            </w:r>
            <w:r w:rsidR="00E71811">
              <w:rPr>
                <w:noProof/>
                <w:webHidden/>
              </w:rPr>
              <w:tab/>
            </w:r>
            <w:r w:rsidR="00E71811">
              <w:rPr>
                <w:noProof/>
                <w:webHidden/>
              </w:rPr>
              <w:fldChar w:fldCharType="begin"/>
            </w:r>
            <w:r w:rsidR="00E71811">
              <w:rPr>
                <w:noProof/>
                <w:webHidden/>
              </w:rPr>
              <w:instrText xml:space="preserve"> PAGEREF _Toc449432703 \h </w:instrText>
            </w:r>
            <w:r w:rsidR="00E71811">
              <w:rPr>
                <w:noProof/>
                <w:webHidden/>
              </w:rPr>
            </w:r>
            <w:r w:rsidR="00E71811">
              <w:rPr>
                <w:noProof/>
                <w:webHidden/>
              </w:rPr>
              <w:fldChar w:fldCharType="separate"/>
            </w:r>
            <w:r w:rsidR="00E71811">
              <w:rPr>
                <w:noProof/>
                <w:webHidden/>
              </w:rPr>
              <w:t>3</w:t>
            </w:r>
            <w:r w:rsidR="00E71811">
              <w:rPr>
                <w:noProof/>
                <w:webHidden/>
              </w:rPr>
              <w:fldChar w:fldCharType="end"/>
            </w:r>
          </w:hyperlink>
        </w:p>
        <w:p w14:paraId="77BA2FC7" w14:textId="77777777" w:rsidR="00E71811" w:rsidRDefault="00D71AD2">
          <w:pPr>
            <w:pStyle w:val="TOC2"/>
            <w:tabs>
              <w:tab w:val="right" w:leader="dot" w:pos="9016"/>
            </w:tabs>
            <w:rPr>
              <w:rFonts w:eastAsiaTheme="minorEastAsia" w:cstheme="minorBidi"/>
              <w:noProof/>
              <w:sz w:val="22"/>
              <w:lang w:val="en-GB" w:eastAsia="en-GB"/>
            </w:rPr>
          </w:pPr>
          <w:hyperlink w:anchor="_Toc449432704" w:history="1">
            <w:r w:rsidR="00E71811" w:rsidRPr="00700C7F">
              <w:rPr>
                <w:rStyle w:val="Hyperlink"/>
                <w:noProof/>
              </w:rPr>
              <w:t>Identification of suitable algorithms for data transformation, pseudocode of these algorithms</w:t>
            </w:r>
            <w:r w:rsidR="00E71811">
              <w:rPr>
                <w:noProof/>
                <w:webHidden/>
              </w:rPr>
              <w:tab/>
            </w:r>
            <w:r w:rsidR="00E71811">
              <w:rPr>
                <w:noProof/>
                <w:webHidden/>
              </w:rPr>
              <w:fldChar w:fldCharType="begin"/>
            </w:r>
            <w:r w:rsidR="00E71811">
              <w:rPr>
                <w:noProof/>
                <w:webHidden/>
              </w:rPr>
              <w:instrText xml:space="preserve"> PAGEREF _Toc449432704 \h </w:instrText>
            </w:r>
            <w:r w:rsidR="00E71811">
              <w:rPr>
                <w:noProof/>
                <w:webHidden/>
              </w:rPr>
            </w:r>
            <w:r w:rsidR="00E71811">
              <w:rPr>
                <w:noProof/>
                <w:webHidden/>
              </w:rPr>
              <w:fldChar w:fldCharType="separate"/>
            </w:r>
            <w:r w:rsidR="00E71811">
              <w:rPr>
                <w:noProof/>
                <w:webHidden/>
              </w:rPr>
              <w:t>4</w:t>
            </w:r>
            <w:r w:rsidR="00E71811">
              <w:rPr>
                <w:noProof/>
                <w:webHidden/>
              </w:rPr>
              <w:fldChar w:fldCharType="end"/>
            </w:r>
          </w:hyperlink>
        </w:p>
        <w:p w14:paraId="3CC7D683" w14:textId="77777777" w:rsidR="00E71811" w:rsidRDefault="00D71AD2">
          <w:pPr>
            <w:pStyle w:val="TOC2"/>
            <w:tabs>
              <w:tab w:val="right" w:leader="dot" w:pos="9016"/>
            </w:tabs>
            <w:rPr>
              <w:rFonts w:eastAsiaTheme="minorEastAsia" w:cstheme="minorBidi"/>
              <w:noProof/>
              <w:sz w:val="22"/>
              <w:lang w:val="en-GB" w:eastAsia="en-GB"/>
            </w:rPr>
          </w:pPr>
          <w:hyperlink w:anchor="_Toc449432705" w:history="1">
            <w:r w:rsidR="00E71811" w:rsidRPr="00700C7F">
              <w:rPr>
                <w:rStyle w:val="Hyperlink"/>
                <w:noProof/>
              </w:rPr>
              <w:t>Class definitions and details of object behaviours and methods</w:t>
            </w:r>
            <w:r w:rsidR="00E71811">
              <w:rPr>
                <w:noProof/>
                <w:webHidden/>
              </w:rPr>
              <w:tab/>
            </w:r>
            <w:r w:rsidR="00E71811">
              <w:rPr>
                <w:noProof/>
                <w:webHidden/>
              </w:rPr>
              <w:fldChar w:fldCharType="begin"/>
            </w:r>
            <w:r w:rsidR="00E71811">
              <w:rPr>
                <w:noProof/>
                <w:webHidden/>
              </w:rPr>
              <w:instrText xml:space="preserve"> PAGEREF _Toc449432705 \h </w:instrText>
            </w:r>
            <w:r w:rsidR="00E71811">
              <w:rPr>
                <w:noProof/>
                <w:webHidden/>
              </w:rPr>
            </w:r>
            <w:r w:rsidR="00E71811">
              <w:rPr>
                <w:noProof/>
                <w:webHidden/>
              </w:rPr>
              <w:fldChar w:fldCharType="separate"/>
            </w:r>
            <w:r w:rsidR="00E71811">
              <w:rPr>
                <w:noProof/>
                <w:webHidden/>
              </w:rPr>
              <w:t>7</w:t>
            </w:r>
            <w:r w:rsidR="00E71811">
              <w:rPr>
                <w:noProof/>
                <w:webHidden/>
              </w:rPr>
              <w:fldChar w:fldCharType="end"/>
            </w:r>
          </w:hyperlink>
        </w:p>
        <w:p w14:paraId="597D3049" w14:textId="77777777" w:rsidR="00E71811" w:rsidRDefault="00D71AD2">
          <w:pPr>
            <w:pStyle w:val="TOC2"/>
            <w:tabs>
              <w:tab w:val="right" w:leader="dot" w:pos="9016"/>
            </w:tabs>
            <w:rPr>
              <w:rFonts w:eastAsiaTheme="minorEastAsia" w:cstheme="minorBidi"/>
              <w:noProof/>
              <w:sz w:val="22"/>
              <w:lang w:val="en-GB" w:eastAsia="en-GB"/>
            </w:rPr>
          </w:pPr>
          <w:hyperlink w:anchor="_Toc449432706" w:history="1">
            <w:r w:rsidR="00E71811" w:rsidRPr="00700C7F">
              <w:rPr>
                <w:rStyle w:val="Hyperlink"/>
                <w:noProof/>
              </w:rPr>
              <w:t>UI sample of planned data capture and entry designs</w:t>
            </w:r>
            <w:r w:rsidR="00E71811">
              <w:rPr>
                <w:noProof/>
                <w:webHidden/>
              </w:rPr>
              <w:tab/>
            </w:r>
            <w:r w:rsidR="00E71811">
              <w:rPr>
                <w:noProof/>
                <w:webHidden/>
              </w:rPr>
              <w:fldChar w:fldCharType="begin"/>
            </w:r>
            <w:r w:rsidR="00E71811">
              <w:rPr>
                <w:noProof/>
                <w:webHidden/>
              </w:rPr>
              <w:instrText xml:space="preserve"> PAGEREF _Toc449432706 \h </w:instrText>
            </w:r>
            <w:r w:rsidR="00E71811">
              <w:rPr>
                <w:noProof/>
                <w:webHidden/>
              </w:rPr>
            </w:r>
            <w:r w:rsidR="00E71811">
              <w:rPr>
                <w:noProof/>
                <w:webHidden/>
              </w:rPr>
              <w:fldChar w:fldCharType="separate"/>
            </w:r>
            <w:r w:rsidR="00E71811">
              <w:rPr>
                <w:noProof/>
                <w:webHidden/>
              </w:rPr>
              <w:t>10</w:t>
            </w:r>
            <w:r w:rsidR="00E71811">
              <w:rPr>
                <w:noProof/>
                <w:webHidden/>
              </w:rPr>
              <w:fldChar w:fldCharType="end"/>
            </w:r>
          </w:hyperlink>
        </w:p>
        <w:p w14:paraId="32B25269" w14:textId="77777777" w:rsidR="00E71811" w:rsidRDefault="00D71AD2">
          <w:pPr>
            <w:pStyle w:val="TOC2"/>
            <w:tabs>
              <w:tab w:val="right" w:leader="dot" w:pos="9016"/>
            </w:tabs>
            <w:rPr>
              <w:rFonts w:eastAsiaTheme="minorEastAsia" w:cstheme="minorBidi"/>
              <w:noProof/>
              <w:sz w:val="22"/>
              <w:lang w:val="en-GB" w:eastAsia="en-GB"/>
            </w:rPr>
          </w:pPr>
          <w:hyperlink w:anchor="_Toc449432707" w:history="1">
            <w:r w:rsidR="00E71811" w:rsidRPr="00700C7F">
              <w:rPr>
                <w:rStyle w:val="Hyperlink"/>
                <w:noProof/>
              </w:rPr>
              <w:t>UI sample of planned valid output designs</w:t>
            </w:r>
            <w:r w:rsidR="00E71811">
              <w:rPr>
                <w:noProof/>
                <w:webHidden/>
              </w:rPr>
              <w:tab/>
            </w:r>
            <w:r w:rsidR="00E71811">
              <w:rPr>
                <w:noProof/>
                <w:webHidden/>
              </w:rPr>
              <w:fldChar w:fldCharType="begin"/>
            </w:r>
            <w:r w:rsidR="00E71811">
              <w:rPr>
                <w:noProof/>
                <w:webHidden/>
              </w:rPr>
              <w:instrText xml:space="preserve"> PAGEREF _Toc449432707 \h </w:instrText>
            </w:r>
            <w:r w:rsidR="00E71811">
              <w:rPr>
                <w:noProof/>
                <w:webHidden/>
              </w:rPr>
            </w:r>
            <w:r w:rsidR="00E71811">
              <w:rPr>
                <w:noProof/>
                <w:webHidden/>
              </w:rPr>
              <w:fldChar w:fldCharType="separate"/>
            </w:r>
            <w:r w:rsidR="00E71811">
              <w:rPr>
                <w:noProof/>
                <w:webHidden/>
              </w:rPr>
              <w:t>14</w:t>
            </w:r>
            <w:r w:rsidR="00E71811">
              <w:rPr>
                <w:noProof/>
                <w:webHidden/>
              </w:rPr>
              <w:fldChar w:fldCharType="end"/>
            </w:r>
          </w:hyperlink>
        </w:p>
        <w:p w14:paraId="7E106394" w14:textId="77777777" w:rsidR="00E71811" w:rsidRDefault="00D71AD2">
          <w:pPr>
            <w:pStyle w:val="TOC2"/>
            <w:tabs>
              <w:tab w:val="right" w:leader="dot" w:pos="9016"/>
            </w:tabs>
            <w:rPr>
              <w:rFonts w:eastAsiaTheme="minorEastAsia" w:cstheme="minorBidi"/>
              <w:noProof/>
              <w:sz w:val="22"/>
              <w:lang w:val="en-GB" w:eastAsia="en-GB"/>
            </w:rPr>
          </w:pPr>
          <w:hyperlink w:anchor="_Toc449432708" w:history="1">
            <w:r w:rsidR="00E71811" w:rsidRPr="00700C7F">
              <w:rPr>
                <w:rStyle w:val="Hyperlink"/>
                <w:noProof/>
              </w:rPr>
              <w:t>Description of measures planned for security and integrity of data</w:t>
            </w:r>
            <w:r w:rsidR="00E71811">
              <w:rPr>
                <w:noProof/>
                <w:webHidden/>
              </w:rPr>
              <w:tab/>
            </w:r>
            <w:r w:rsidR="00E71811">
              <w:rPr>
                <w:noProof/>
                <w:webHidden/>
              </w:rPr>
              <w:fldChar w:fldCharType="begin"/>
            </w:r>
            <w:r w:rsidR="00E71811">
              <w:rPr>
                <w:noProof/>
                <w:webHidden/>
              </w:rPr>
              <w:instrText xml:space="preserve"> PAGEREF _Toc449432708 \h </w:instrText>
            </w:r>
            <w:r w:rsidR="00E71811">
              <w:rPr>
                <w:noProof/>
                <w:webHidden/>
              </w:rPr>
            </w:r>
            <w:r w:rsidR="00E71811">
              <w:rPr>
                <w:noProof/>
                <w:webHidden/>
              </w:rPr>
              <w:fldChar w:fldCharType="separate"/>
            </w:r>
            <w:r w:rsidR="00E71811">
              <w:rPr>
                <w:noProof/>
                <w:webHidden/>
              </w:rPr>
              <w:t>18</w:t>
            </w:r>
            <w:r w:rsidR="00E71811">
              <w:rPr>
                <w:noProof/>
                <w:webHidden/>
              </w:rPr>
              <w:fldChar w:fldCharType="end"/>
            </w:r>
          </w:hyperlink>
        </w:p>
        <w:p w14:paraId="55C91203" w14:textId="77777777" w:rsidR="00E71811" w:rsidRDefault="00D71AD2">
          <w:pPr>
            <w:pStyle w:val="TOC2"/>
            <w:tabs>
              <w:tab w:val="right" w:leader="dot" w:pos="9016"/>
            </w:tabs>
            <w:rPr>
              <w:rFonts w:eastAsiaTheme="minorEastAsia" w:cstheme="minorBidi"/>
              <w:noProof/>
              <w:sz w:val="22"/>
              <w:lang w:val="en-GB" w:eastAsia="en-GB"/>
            </w:rPr>
          </w:pPr>
          <w:hyperlink w:anchor="_Toc449432709" w:history="1">
            <w:r w:rsidR="00E71811" w:rsidRPr="00700C7F">
              <w:rPr>
                <w:rStyle w:val="Hyperlink"/>
                <w:noProof/>
              </w:rPr>
              <w:t>Description of measures planned for system security</w:t>
            </w:r>
            <w:r w:rsidR="00E71811">
              <w:rPr>
                <w:noProof/>
                <w:webHidden/>
              </w:rPr>
              <w:tab/>
            </w:r>
            <w:r w:rsidR="00E71811">
              <w:rPr>
                <w:noProof/>
                <w:webHidden/>
              </w:rPr>
              <w:fldChar w:fldCharType="begin"/>
            </w:r>
            <w:r w:rsidR="00E71811">
              <w:rPr>
                <w:noProof/>
                <w:webHidden/>
              </w:rPr>
              <w:instrText xml:space="preserve"> PAGEREF _Toc449432709 \h </w:instrText>
            </w:r>
            <w:r w:rsidR="00E71811">
              <w:rPr>
                <w:noProof/>
                <w:webHidden/>
              </w:rPr>
            </w:r>
            <w:r w:rsidR="00E71811">
              <w:rPr>
                <w:noProof/>
                <w:webHidden/>
              </w:rPr>
              <w:fldChar w:fldCharType="separate"/>
            </w:r>
            <w:r w:rsidR="00E71811">
              <w:rPr>
                <w:noProof/>
                <w:webHidden/>
              </w:rPr>
              <w:t>19</w:t>
            </w:r>
            <w:r w:rsidR="00E71811">
              <w:rPr>
                <w:noProof/>
                <w:webHidden/>
              </w:rPr>
              <w:fldChar w:fldCharType="end"/>
            </w:r>
          </w:hyperlink>
        </w:p>
        <w:p w14:paraId="1DC4D0A3" w14:textId="77777777" w:rsidR="00E71811" w:rsidRDefault="00D71AD2">
          <w:pPr>
            <w:pStyle w:val="TOC2"/>
            <w:tabs>
              <w:tab w:val="right" w:leader="dot" w:pos="9016"/>
            </w:tabs>
            <w:rPr>
              <w:rFonts w:eastAsiaTheme="minorEastAsia" w:cstheme="minorBidi"/>
              <w:noProof/>
              <w:sz w:val="22"/>
              <w:lang w:val="en-GB" w:eastAsia="en-GB"/>
            </w:rPr>
          </w:pPr>
          <w:hyperlink w:anchor="_Toc449432710" w:history="1">
            <w:r w:rsidR="00E71811" w:rsidRPr="00700C7F">
              <w:rPr>
                <w:rStyle w:val="Hyperlink"/>
                <w:noProof/>
              </w:rPr>
              <w:t>Overall test strategy</w:t>
            </w:r>
            <w:r w:rsidR="00E71811">
              <w:rPr>
                <w:noProof/>
                <w:webHidden/>
              </w:rPr>
              <w:tab/>
            </w:r>
            <w:r w:rsidR="00E71811">
              <w:rPr>
                <w:noProof/>
                <w:webHidden/>
              </w:rPr>
              <w:fldChar w:fldCharType="begin"/>
            </w:r>
            <w:r w:rsidR="00E71811">
              <w:rPr>
                <w:noProof/>
                <w:webHidden/>
              </w:rPr>
              <w:instrText xml:space="preserve"> PAGEREF _Toc449432710 \h </w:instrText>
            </w:r>
            <w:r w:rsidR="00E71811">
              <w:rPr>
                <w:noProof/>
                <w:webHidden/>
              </w:rPr>
            </w:r>
            <w:r w:rsidR="00E71811">
              <w:rPr>
                <w:noProof/>
                <w:webHidden/>
              </w:rPr>
              <w:fldChar w:fldCharType="separate"/>
            </w:r>
            <w:r w:rsidR="00E71811">
              <w:rPr>
                <w:noProof/>
                <w:webHidden/>
              </w:rPr>
              <w:t>19</w:t>
            </w:r>
            <w:r w:rsidR="00E71811">
              <w:rPr>
                <w:noProof/>
                <w:webHidden/>
              </w:rPr>
              <w:fldChar w:fldCharType="end"/>
            </w:r>
          </w:hyperlink>
        </w:p>
        <w:p w14:paraId="2284C500" w14:textId="77777777" w:rsidR="00E71811" w:rsidRDefault="00D71AD2">
          <w:pPr>
            <w:pStyle w:val="TOC2"/>
            <w:tabs>
              <w:tab w:val="right" w:leader="dot" w:pos="9016"/>
            </w:tabs>
            <w:rPr>
              <w:rFonts w:eastAsiaTheme="minorEastAsia" w:cstheme="minorBidi"/>
              <w:noProof/>
              <w:sz w:val="22"/>
              <w:lang w:val="en-GB" w:eastAsia="en-GB"/>
            </w:rPr>
          </w:pPr>
          <w:hyperlink w:anchor="_Toc449432711" w:history="1">
            <w:r w:rsidR="00E71811" w:rsidRPr="00700C7F">
              <w:rPr>
                <w:rStyle w:val="Hyperlink"/>
                <w:noProof/>
              </w:rPr>
              <w:t>Navigation Testing Design</w:t>
            </w:r>
            <w:r w:rsidR="00E71811">
              <w:rPr>
                <w:noProof/>
                <w:webHidden/>
              </w:rPr>
              <w:tab/>
            </w:r>
            <w:r w:rsidR="00E71811">
              <w:rPr>
                <w:noProof/>
                <w:webHidden/>
              </w:rPr>
              <w:fldChar w:fldCharType="begin"/>
            </w:r>
            <w:r w:rsidR="00E71811">
              <w:rPr>
                <w:noProof/>
                <w:webHidden/>
              </w:rPr>
              <w:instrText xml:space="preserve"> PAGEREF _Toc449432711 \h </w:instrText>
            </w:r>
            <w:r w:rsidR="00E71811">
              <w:rPr>
                <w:noProof/>
                <w:webHidden/>
              </w:rPr>
            </w:r>
            <w:r w:rsidR="00E71811">
              <w:rPr>
                <w:noProof/>
                <w:webHidden/>
              </w:rPr>
              <w:fldChar w:fldCharType="separate"/>
            </w:r>
            <w:r w:rsidR="00E71811">
              <w:rPr>
                <w:noProof/>
                <w:webHidden/>
              </w:rPr>
              <w:t>20</w:t>
            </w:r>
            <w:r w:rsidR="00E71811">
              <w:rPr>
                <w:noProof/>
                <w:webHidden/>
              </w:rPr>
              <w:fldChar w:fldCharType="end"/>
            </w:r>
          </w:hyperlink>
        </w:p>
        <w:p w14:paraId="5A8644ED" w14:textId="77777777" w:rsidR="00E71811" w:rsidRDefault="00D71AD2">
          <w:pPr>
            <w:pStyle w:val="TOC1"/>
            <w:tabs>
              <w:tab w:val="right" w:leader="dot" w:pos="9016"/>
            </w:tabs>
            <w:rPr>
              <w:rFonts w:eastAsiaTheme="minorEastAsia" w:cstheme="minorBidi"/>
              <w:noProof/>
              <w:sz w:val="22"/>
              <w:lang w:val="en-GB" w:eastAsia="en-GB"/>
            </w:rPr>
          </w:pPr>
          <w:hyperlink w:anchor="_Toc449432712" w:history="1">
            <w:r w:rsidR="00E71811" w:rsidRPr="00700C7F">
              <w:rPr>
                <w:rStyle w:val="Hyperlink"/>
                <w:noProof/>
              </w:rPr>
              <w:t>Testing</w:t>
            </w:r>
            <w:r w:rsidR="00E71811">
              <w:rPr>
                <w:noProof/>
                <w:webHidden/>
              </w:rPr>
              <w:tab/>
            </w:r>
            <w:r w:rsidR="00E71811">
              <w:rPr>
                <w:noProof/>
                <w:webHidden/>
              </w:rPr>
              <w:fldChar w:fldCharType="begin"/>
            </w:r>
            <w:r w:rsidR="00E71811">
              <w:rPr>
                <w:noProof/>
                <w:webHidden/>
              </w:rPr>
              <w:instrText xml:space="preserve"> PAGEREF _Toc449432712 \h </w:instrText>
            </w:r>
            <w:r w:rsidR="00E71811">
              <w:rPr>
                <w:noProof/>
                <w:webHidden/>
              </w:rPr>
            </w:r>
            <w:r w:rsidR="00E71811">
              <w:rPr>
                <w:noProof/>
                <w:webHidden/>
              </w:rPr>
              <w:fldChar w:fldCharType="separate"/>
            </w:r>
            <w:r w:rsidR="00E71811">
              <w:rPr>
                <w:noProof/>
                <w:webHidden/>
              </w:rPr>
              <w:t>21</w:t>
            </w:r>
            <w:r w:rsidR="00E71811">
              <w:rPr>
                <w:noProof/>
                <w:webHidden/>
              </w:rPr>
              <w:fldChar w:fldCharType="end"/>
            </w:r>
          </w:hyperlink>
        </w:p>
        <w:p w14:paraId="6C0F0D37" w14:textId="77777777" w:rsidR="00E71811" w:rsidRDefault="00D71AD2">
          <w:pPr>
            <w:pStyle w:val="TOC2"/>
            <w:tabs>
              <w:tab w:val="right" w:leader="dot" w:pos="9016"/>
            </w:tabs>
            <w:rPr>
              <w:rFonts w:eastAsiaTheme="minorEastAsia" w:cstheme="minorBidi"/>
              <w:noProof/>
              <w:sz w:val="22"/>
              <w:lang w:val="en-GB" w:eastAsia="en-GB"/>
            </w:rPr>
          </w:pPr>
          <w:hyperlink w:anchor="_Toc449432713" w:history="1">
            <w:r w:rsidR="00E71811" w:rsidRPr="00700C7F">
              <w:rPr>
                <w:rStyle w:val="Hyperlink"/>
                <w:noProof/>
              </w:rPr>
              <w:t>Input and Output Testing</w:t>
            </w:r>
            <w:r w:rsidR="00E71811">
              <w:rPr>
                <w:noProof/>
                <w:webHidden/>
              </w:rPr>
              <w:tab/>
            </w:r>
            <w:r w:rsidR="00E71811">
              <w:rPr>
                <w:noProof/>
                <w:webHidden/>
              </w:rPr>
              <w:fldChar w:fldCharType="begin"/>
            </w:r>
            <w:r w:rsidR="00E71811">
              <w:rPr>
                <w:noProof/>
                <w:webHidden/>
              </w:rPr>
              <w:instrText xml:space="preserve"> PAGEREF _Toc449432713 \h </w:instrText>
            </w:r>
            <w:r w:rsidR="00E71811">
              <w:rPr>
                <w:noProof/>
                <w:webHidden/>
              </w:rPr>
            </w:r>
            <w:r w:rsidR="00E71811">
              <w:rPr>
                <w:noProof/>
                <w:webHidden/>
              </w:rPr>
              <w:fldChar w:fldCharType="separate"/>
            </w:r>
            <w:r w:rsidR="00E71811">
              <w:rPr>
                <w:noProof/>
                <w:webHidden/>
              </w:rPr>
              <w:t>21</w:t>
            </w:r>
            <w:r w:rsidR="00E71811">
              <w:rPr>
                <w:noProof/>
                <w:webHidden/>
              </w:rPr>
              <w:fldChar w:fldCharType="end"/>
            </w:r>
          </w:hyperlink>
        </w:p>
        <w:p w14:paraId="187ADE02" w14:textId="77777777" w:rsidR="00E71811" w:rsidRDefault="00D71AD2">
          <w:pPr>
            <w:pStyle w:val="TOC2"/>
            <w:tabs>
              <w:tab w:val="right" w:leader="dot" w:pos="9016"/>
            </w:tabs>
            <w:rPr>
              <w:rFonts w:eastAsiaTheme="minorEastAsia" w:cstheme="minorBidi"/>
              <w:noProof/>
              <w:sz w:val="22"/>
              <w:lang w:val="en-GB" w:eastAsia="en-GB"/>
            </w:rPr>
          </w:pPr>
          <w:hyperlink w:anchor="_Toc449432714" w:history="1">
            <w:r w:rsidR="00E71811" w:rsidRPr="00700C7F">
              <w:rPr>
                <w:rStyle w:val="Hyperlink"/>
                <w:noProof/>
              </w:rPr>
              <w:t>Black Box Testing (Images)</w:t>
            </w:r>
            <w:r w:rsidR="00E71811">
              <w:rPr>
                <w:noProof/>
                <w:webHidden/>
              </w:rPr>
              <w:tab/>
            </w:r>
            <w:r w:rsidR="00E71811">
              <w:rPr>
                <w:noProof/>
                <w:webHidden/>
              </w:rPr>
              <w:fldChar w:fldCharType="begin"/>
            </w:r>
            <w:r w:rsidR="00E71811">
              <w:rPr>
                <w:noProof/>
                <w:webHidden/>
              </w:rPr>
              <w:instrText xml:space="preserve"> PAGEREF _Toc449432714 \h </w:instrText>
            </w:r>
            <w:r w:rsidR="00E71811">
              <w:rPr>
                <w:noProof/>
                <w:webHidden/>
              </w:rPr>
            </w:r>
            <w:r w:rsidR="00E71811">
              <w:rPr>
                <w:noProof/>
                <w:webHidden/>
              </w:rPr>
              <w:fldChar w:fldCharType="separate"/>
            </w:r>
            <w:r w:rsidR="00E71811">
              <w:rPr>
                <w:noProof/>
                <w:webHidden/>
              </w:rPr>
              <w:t>28</w:t>
            </w:r>
            <w:r w:rsidR="00E71811">
              <w:rPr>
                <w:noProof/>
                <w:webHidden/>
              </w:rPr>
              <w:fldChar w:fldCharType="end"/>
            </w:r>
          </w:hyperlink>
        </w:p>
        <w:p w14:paraId="3CA3C346" w14:textId="77777777" w:rsidR="00E71811" w:rsidRDefault="00D71AD2">
          <w:pPr>
            <w:pStyle w:val="TOC2"/>
            <w:tabs>
              <w:tab w:val="right" w:leader="dot" w:pos="9016"/>
            </w:tabs>
            <w:rPr>
              <w:rFonts w:eastAsiaTheme="minorEastAsia" w:cstheme="minorBidi"/>
              <w:noProof/>
              <w:sz w:val="22"/>
              <w:lang w:val="en-GB" w:eastAsia="en-GB"/>
            </w:rPr>
          </w:pPr>
          <w:hyperlink w:anchor="_Toc449432715" w:history="1">
            <w:r w:rsidR="00E71811" w:rsidRPr="00700C7F">
              <w:rPr>
                <w:rStyle w:val="Hyperlink"/>
                <w:noProof/>
              </w:rPr>
              <w:t>Navigation Testing</w:t>
            </w:r>
            <w:r w:rsidR="00E71811">
              <w:rPr>
                <w:noProof/>
                <w:webHidden/>
              </w:rPr>
              <w:tab/>
            </w:r>
            <w:r w:rsidR="00E71811">
              <w:rPr>
                <w:noProof/>
                <w:webHidden/>
              </w:rPr>
              <w:fldChar w:fldCharType="begin"/>
            </w:r>
            <w:r w:rsidR="00E71811">
              <w:rPr>
                <w:noProof/>
                <w:webHidden/>
              </w:rPr>
              <w:instrText xml:space="preserve"> PAGEREF _Toc449432715 \h </w:instrText>
            </w:r>
            <w:r w:rsidR="00E71811">
              <w:rPr>
                <w:noProof/>
                <w:webHidden/>
              </w:rPr>
            </w:r>
            <w:r w:rsidR="00E71811">
              <w:rPr>
                <w:noProof/>
                <w:webHidden/>
              </w:rPr>
              <w:fldChar w:fldCharType="separate"/>
            </w:r>
            <w:r w:rsidR="00E71811">
              <w:rPr>
                <w:noProof/>
                <w:webHidden/>
              </w:rPr>
              <w:t>86</w:t>
            </w:r>
            <w:r w:rsidR="00E71811">
              <w:rPr>
                <w:noProof/>
                <w:webHidden/>
              </w:rPr>
              <w:fldChar w:fldCharType="end"/>
            </w:r>
          </w:hyperlink>
        </w:p>
        <w:p w14:paraId="71873862" w14:textId="77777777" w:rsidR="00E71811" w:rsidRDefault="00D71AD2">
          <w:pPr>
            <w:pStyle w:val="TOC1"/>
            <w:tabs>
              <w:tab w:val="right" w:leader="dot" w:pos="9016"/>
            </w:tabs>
            <w:rPr>
              <w:rFonts w:eastAsiaTheme="minorEastAsia" w:cstheme="minorBidi"/>
              <w:noProof/>
              <w:sz w:val="22"/>
              <w:lang w:val="en-GB" w:eastAsia="en-GB"/>
            </w:rPr>
          </w:pPr>
          <w:hyperlink w:anchor="_Toc449432716" w:history="1">
            <w:r w:rsidR="00E71811" w:rsidRPr="00700C7F">
              <w:rPr>
                <w:rStyle w:val="Hyperlink"/>
                <w:noProof/>
              </w:rPr>
              <w:t>Maintence</w:t>
            </w:r>
            <w:r w:rsidR="00E71811">
              <w:rPr>
                <w:noProof/>
                <w:webHidden/>
              </w:rPr>
              <w:tab/>
            </w:r>
            <w:r w:rsidR="00E71811">
              <w:rPr>
                <w:noProof/>
                <w:webHidden/>
              </w:rPr>
              <w:fldChar w:fldCharType="begin"/>
            </w:r>
            <w:r w:rsidR="00E71811">
              <w:rPr>
                <w:noProof/>
                <w:webHidden/>
              </w:rPr>
              <w:instrText xml:space="preserve"> PAGEREF _Toc449432716 \h </w:instrText>
            </w:r>
            <w:r w:rsidR="00E71811">
              <w:rPr>
                <w:noProof/>
                <w:webHidden/>
              </w:rPr>
            </w:r>
            <w:r w:rsidR="00E71811">
              <w:rPr>
                <w:noProof/>
                <w:webHidden/>
              </w:rPr>
              <w:fldChar w:fldCharType="separate"/>
            </w:r>
            <w:r w:rsidR="00E71811">
              <w:rPr>
                <w:noProof/>
                <w:webHidden/>
              </w:rPr>
              <w:t>86</w:t>
            </w:r>
            <w:r w:rsidR="00E71811">
              <w:rPr>
                <w:noProof/>
                <w:webHidden/>
              </w:rPr>
              <w:fldChar w:fldCharType="end"/>
            </w:r>
          </w:hyperlink>
        </w:p>
        <w:p w14:paraId="6B8AED47" w14:textId="77777777" w:rsidR="00E71811" w:rsidRDefault="00D71AD2">
          <w:pPr>
            <w:pStyle w:val="TOC2"/>
            <w:tabs>
              <w:tab w:val="right" w:leader="dot" w:pos="9016"/>
            </w:tabs>
            <w:rPr>
              <w:rFonts w:eastAsiaTheme="minorEastAsia" w:cstheme="minorBidi"/>
              <w:noProof/>
              <w:sz w:val="22"/>
              <w:lang w:val="en-GB" w:eastAsia="en-GB"/>
            </w:rPr>
          </w:pPr>
          <w:hyperlink w:anchor="_Toc449432717" w:history="1">
            <w:r w:rsidR="00E71811" w:rsidRPr="00700C7F">
              <w:rPr>
                <w:rStyle w:val="Hyperlink"/>
                <w:noProof/>
              </w:rPr>
              <w:t>Form Navigation Overview</w:t>
            </w:r>
            <w:r w:rsidR="00E71811">
              <w:rPr>
                <w:noProof/>
                <w:webHidden/>
              </w:rPr>
              <w:tab/>
            </w:r>
            <w:r w:rsidR="00E71811">
              <w:rPr>
                <w:noProof/>
                <w:webHidden/>
              </w:rPr>
              <w:fldChar w:fldCharType="begin"/>
            </w:r>
            <w:r w:rsidR="00E71811">
              <w:rPr>
                <w:noProof/>
                <w:webHidden/>
              </w:rPr>
              <w:instrText xml:space="preserve"> PAGEREF _Toc449432717 \h </w:instrText>
            </w:r>
            <w:r w:rsidR="00E71811">
              <w:rPr>
                <w:noProof/>
                <w:webHidden/>
              </w:rPr>
            </w:r>
            <w:r w:rsidR="00E71811">
              <w:rPr>
                <w:noProof/>
                <w:webHidden/>
              </w:rPr>
              <w:fldChar w:fldCharType="separate"/>
            </w:r>
            <w:r w:rsidR="00E71811">
              <w:rPr>
                <w:noProof/>
                <w:webHidden/>
              </w:rPr>
              <w:t>0</w:t>
            </w:r>
            <w:r w:rsidR="00E71811">
              <w:rPr>
                <w:noProof/>
                <w:webHidden/>
              </w:rPr>
              <w:fldChar w:fldCharType="end"/>
            </w:r>
          </w:hyperlink>
        </w:p>
        <w:p w14:paraId="4BBDA95D" w14:textId="77777777" w:rsidR="00E71811" w:rsidRDefault="00D71AD2">
          <w:pPr>
            <w:pStyle w:val="TOC2"/>
            <w:tabs>
              <w:tab w:val="right" w:leader="dot" w:pos="9016"/>
            </w:tabs>
            <w:rPr>
              <w:rFonts w:eastAsiaTheme="minorEastAsia" w:cstheme="minorBidi"/>
              <w:noProof/>
              <w:sz w:val="22"/>
              <w:lang w:val="en-GB" w:eastAsia="en-GB"/>
            </w:rPr>
          </w:pPr>
          <w:hyperlink w:anchor="_Toc449432718" w:history="1">
            <w:r w:rsidR="00E71811" w:rsidRPr="00700C7F">
              <w:rPr>
                <w:rStyle w:val="Hyperlink"/>
                <w:noProof/>
              </w:rPr>
              <w:t>Class Overview</w:t>
            </w:r>
            <w:r w:rsidR="00E71811">
              <w:rPr>
                <w:noProof/>
                <w:webHidden/>
              </w:rPr>
              <w:tab/>
            </w:r>
            <w:r w:rsidR="00E71811">
              <w:rPr>
                <w:noProof/>
                <w:webHidden/>
              </w:rPr>
              <w:fldChar w:fldCharType="begin"/>
            </w:r>
            <w:r w:rsidR="00E71811">
              <w:rPr>
                <w:noProof/>
                <w:webHidden/>
              </w:rPr>
              <w:instrText xml:space="preserve"> PAGEREF _Toc449432718 \h </w:instrText>
            </w:r>
            <w:r w:rsidR="00E71811">
              <w:rPr>
                <w:noProof/>
                <w:webHidden/>
              </w:rPr>
            </w:r>
            <w:r w:rsidR="00E71811">
              <w:rPr>
                <w:noProof/>
                <w:webHidden/>
              </w:rPr>
              <w:fldChar w:fldCharType="separate"/>
            </w:r>
            <w:r w:rsidR="00E71811">
              <w:rPr>
                <w:noProof/>
                <w:webHidden/>
              </w:rPr>
              <w:t>0</w:t>
            </w:r>
            <w:r w:rsidR="00E71811">
              <w:rPr>
                <w:noProof/>
                <w:webHidden/>
              </w:rPr>
              <w:fldChar w:fldCharType="end"/>
            </w:r>
          </w:hyperlink>
        </w:p>
        <w:p w14:paraId="46173644" w14:textId="77777777" w:rsidR="00E71811" w:rsidRDefault="00D71AD2">
          <w:pPr>
            <w:pStyle w:val="TOC3"/>
            <w:tabs>
              <w:tab w:val="right" w:leader="dot" w:pos="9016"/>
            </w:tabs>
            <w:rPr>
              <w:rFonts w:eastAsiaTheme="minorEastAsia" w:cstheme="minorBidi"/>
              <w:noProof/>
              <w:sz w:val="22"/>
              <w:lang w:val="en-GB" w:eastAsia="en-GB"/>
            </w:rPr>
          </w:pPr>
          <w:hyperlink w:anchor="_Toc449432719" w:history="1">
            <w:r w:rsidR="00E71811" w:rsidRPr="00700C7F">
              <w:rPr>
                <w:rStyle w:val="Hyperlink"/>
                <w:noProof/>
              </w:rPr>
              <w:t>Class DataQueries:</w:t>
            </w:r>
            <w:r w:rsidR="00E71811">
              <w:rPr>
                <w:noProof/>
                <w:webHidden/>
              </w:rPr>
              <w:tab/>
            </w:r>
            <w:r w:rsidR="00E71811">
              <w:rPr>
                <w:noProof/>
                <w:webHidden/>
              </w:rPr>
              <w:fldChar w:fldCharType="begin"/>
            </w:r>
            <w:r w:rsidR="00E71811">
              <w:rPr>
                <w:noProof/>
                <w:webHidden/>
              </w:rPr>
              <w:instrText xml:space="preserve"> PAGEREF _Toc449432719 \h </w:instrText>
            </w:r>
            <w:r w:rsidR="00E71811">
              <w:rPr>
                <w:noProof/>
                <w:webHidden/>
              </w:rPr>
            </w:r>
            <w:r w:rsidR="00E71811">
              <w:rPr>
                <w:noProof/>
                <w:webHidden/>
              </w:rPr>
              <w:fldChar w:fldCharType="separate"/>
            </w:r>
            <w:r w:rsidR="00E71811">
              <w:rPr>
                <w:noProof/>
                <w:webHidden/>
              </w:rPr>
              <w:t>1</w:t>
            </w:r>
            <w:r w:rsidR="00E71811">
              <w:rPr>
                <w:noProof/>
                <w:webHidden/>
              </w:rPr>
              <w:fldChar w:fldCharType="end"/>
            </w:r>
          </w:hyperlink>
        </w:p>
        <w:p w14:paraId="0389B49C" w14:textId="77777777" w:rsidR="00E71811" w:rsidRDefault="00D71AD2">
          <w:pPr>
            <w:pStyle w:val="TOC3"/>
            <w:tabs>
              <w:tab w:val="right" w:leader="dot" w:pos="9016"/>
            </w:tabs>
            <w:rPr>
              <w:rFonts w:eastAsiaTheme="minorEastAsia" w:cstheme="minorBidi"/>
              <w:noProof/>
              <w:sz w:val="22"/>
              <w:lang w:val="en-GB" w:eastAsia="en-GB"/>
            </w:rPr>
          </w:pPr>
          <w:hyperlink w:anchor="_Toc449432720" w:history="1">
            <w:r w:rsidR="00E71811" w:rsidRPr="00700C7F">
              <w:rPr>
                <w:rStyle w:val="Hyperlink"/>
                <w:noProof/>
              </w:rPr>
              <w:t>Class Hashing:</w:t>
            </w:r>
            <w:r w:rsidR="00E71811">
              <w:rPr>
                <w:noProof/>
                <w:webHidden/>
              </w:rPr>
              <w:tab/>
            </w:r>
            <w:r w:rsidR="00E71811">
              <w:rPr>
                <w:noProof/>
                <w:webHidden/>
              </w:rPr>
              <w:fldChar w:fldCharType="begin"/>
            </w:r>
            <w:r w:rsidR="00E71811">
              <w:rPr>
                <w:noProof/>
                <w:webHidden/>
              </w:rPr>
              <w:instrText xml:space="preserve"> PAGEREF _Toc449432720 \h </w:instrText>
            </w:r>
            <w:r w:rsidR="00E71811">
              <w:rPr>
                <w:noProof/>
                <w:webHidden/>
              </w:rPr>
            </w:r>
            <w:r w:rsidR="00E71811">
              <w:rPr>
                <w:noProof/>
                <w:webHidden/>
              </w:rPr>
              <w:fldChar w:fldCharType="separate"/>
            </w:r>
            <w:r w:rsidR="00E71811">
              <w:rPr>
                <w:noProof/>
                <w:webHidden/>
              </w:rPr>
              <w:t>6</w:t>
            </w:r>
            <w:r w:rsidR="00E71811">
              <w:rPr>
                <w:noProof/>
                <w:webHidden/>
              </w:rPr>
              <w:fldChar w:fldCharType="end"/>
            </w:r>
          </w:hyperlink>
        </w:p>
        <w:p w14:paraId="54E27958" w14:textId="77777777" w:rsidR="00E71811" w:rsidRDefault="00D71AD2">
          <w:pPr>
            <w:pStyle w:val="TOC3"/>
            <w:tabs>
              <w:tab w:val="right" w:leader="dot" w:pos="9016"/>
            </w:tabs>
            <w:rPr>
              <w:rFonts w:eastAsiaTheme="minorEastAsia" w:cstheme="minorBidi"/>
              <w:noProof/>
              <w:sz w:val="22"/>
              <w:lang w:val="en-GB" w:eastAsia="en-GB"/>
            </w:rPr>
          </w:pPr>
          <w:hyperlink w:anchor="_Toc449432721" w:history="1">
            <w:r w:rsidR="00E71811" w:rsidRPr="00700C7F">
              <w:rPr>
                <w:rStyle w:val="Hyperlink"/>
                <w:noProof/>
              </w:rPr>
              <w:t>Variables Class:</w:t>
            </w:r>
            <w:r w:rsidR="00E71811">
              <w:rPr>
                <w:noProof/>
                <w:webHidden/>
              </w:rPr>
              <w:tab/>
            </w:r>
            <w:r w:rsidR="00E71811">
              <w:rPr>
                <w:noProof/>
                <w:webHidden/>
              </w:rPr>
              <w:fldChar w:fldCharType="begin"/>
            </w:r>
            <w:r w:rsidR="00E71811">
              <w:rPr>
                <w:noProof/>
                <w:webHidden/>
              </w:rPr>
              <w:instrText xml:space="preserve"> PAGEREF _Toc449432721 \h </w:instrText>
            </w:r>
            <w:r w:rsidR="00E71811">
              <w:rPr>
                <w:noProof/>
                <w:webHidden/>
              </w:rPr>
            </w:r>
            <w:r w:rsidR="00E71811">
              <w:rPr>
                <w:noProof/>
                <w:webHidden/>
              </w:rPr>
              <w:fldChar w:fldCharType="separate"/>
            </w:r>
            <w:r w:rsidR="00E71811">
              <w:rPr>
                <w:noProof/>
                <w:webHidden/>
              </w:rPr>
              <w:t>8</w:t>
            </w:r>
            <w:r w:rsidR="00E71811">
              <w:rPr>
                <w:noProof/>
                <w:webHidden/>
              </w:rPr>
              <w:fldChar w:fldCharType="end"/>
            </w:r>
          </w:hyperlink>
        </w:p>
        <w:p w14:paraId="0F561969" w14:textId="77777777" w:rsidR="00E71811" w:rsidRDefault="00D71AD2">
          <w:pPr>
            <w:pStyle w:val="TOC2"/>
            <w:tabs>
              <w:tab w:val="right" w:leader="dot" w:pos="9016"/>
            </w:tabs>
            <w:rPr>
              <w:rFonts w:eastAsiaTheme="minorEastAsia" w:cstheme="minorBidi"/>
              <w:noProof/>
              <w:sz w:val="22"/>
              <w:lang w:val="en-GB" w:eastAsia="en-GB"/>
            </w:rPr>
          </w:pPr>
          <w:hyperlink w:anchor="_Toc449432722" w:history="1">
            <w:r w:rsidR="00E71811" w:rsidRPr="00700C7F">
              <w:rPr>
                <w:rStyle w:val="Hyperlink"/>
                <w:noProof/>
              </w:rPr>
              <w:t>Form Overview</w:t>
            </w:r>
            <w:r w:rsidR="00E71811">
              <w:rPr>
                <w:noProof/>
                <w:webHidden/>
              </w:rPr>
              <w:tab/>
            </w:r>
            <w:r w:rsidR="00E71811">
              <w:rPr>
                <w:noProof/>
                <w:webHidden/>
              </w:rPr>
              <w:fldChar w:fldCharType="begin"/>
            </w:r>
            <w:r w:rsidR="00E71811">
              <w:rPr>
                <w:noProof/>
                <w:webHidden/>
              </w:rPr>
              <w:instrText xml:space="preserve"> PAGEREF _Toc449432722 \h </w:instrText>
            </w:r>
            <w:r w:rsidR="00E71811">
              <w:rPr>
                <w:noProof/>
                <w:webHidden/>
              </w:rPr>
            </w:r>
            <w:r w:rsidR="00E71811">
              <w:rPr>
                <w:noProof/>
                <w:webHidden/>
              </w:rPr>
              <w:fldChar w:fldCharType="separate"/>
            </w:r>
            <w:r w:rsidR="00E71811">
              <w:rPr>
                <w:noProof/>
                <w:webHidden/>
              </w:rPr>
              <w:t>9</w:t>
            </w:r>
            <w:r w:rsidR="00E71811">
              <w:rPr>
                <w:noProof/>
                <w:webHidden/>
              </w:rPr>
              <w:fldChar w:fldCharType="end"/>
            </w:r>
          </w:hyperlink>
        </w:p>
        <w:p w14:paraId="75198EF5" w14:textId="77777777" w:rsidR="00E71811" w:rsidRDefault="00D71AD2">
          <w:pPr>
            <w:pStyle w:val="TOC3"/>
            <w:tabs>
              <w:tab w:val="right" w:leader="dot" w:pos="9016"/>
            </w:tabs>
            <w:rPr>
              <w:rFonts w:eastAsiaTheme="minorEastAsia" w:cstheme="minorBidi"/>
              <w:noProof/>
              <w:sz w:val="22"/>
              <w:lang w:val="en-GB" w:eastAsia="en-GB"/>
            </w:rPr>
          </w:pPr>
          <w:hyperlink w:anchor="_Toc449432723" w:history="1">
            <w:r w:rsidR="00E71811" w:rsidRPr="00700C7F">
              <w:rPr>
                <w:rStyle w:val="Hyperlink"/>
                <w:noProof/>
              </w:rPr>
              <w:t>TemplateUC</w:t>
            </w:r>
            <w:r w:rsidR="00E71811">
              <w:rPr>
                <w:noProof/>
                <w:webHidden/>
              </w:rPr>
              <w:tab/>
            </w:r>
            <w:r w:rsidR="00E71811">
              <w:rPr>
                <w:noProof/>
                <w:webHidden/>
              </w:rPr>
              <w:fldChar w:fldCharType="begin"/>
            </w:r>
            <w:r w:rsidR="00E71811">
              <w:rPr>
                <w:noProof/>
                <w:webHidden/>
              </w:rPr>
              <w:instrText xml:space="preserve"> PAGEREF _Toc449432723 \h </w:instrText>
            </w:r>
            <w:r w:rsidR="00E71811">
              <w:rPr>
                <w:noProof/>
                <w:webHidden/>
              </w:rPr>
            </w:r>
            <w:r w:rsidR="00E71811">
              <w:rPr>
                <w:noProof/>
                <w:webHidden/>
              </w:rPr>
              <w:fldChar w:fldCharType="separate"/>
            </w:r>
            <w:r w:rsidR="00E71811">
              <w:rPr>
                <w:noProof/>
                <w:webHidden/>
              </w:rPr>
              <w:t>9</w:t>
            </w:r>
            <w:r w:rsidR="00E71811">
              <w:rPr>
                <w:noProof/>
                <w:webHidden/>
              </w:rPr>
              <w:fldChar w:fldCharType="end"/>
            </w:r>
          </w:hyperlink>
        </w:p>
        <w:p w14:paraId="708E4795" w14:textId="77777777" w:rsidR="00E71811" w:rsidRDefault="00D71AD2">
          <w:pPr>
            <w:pStyle w:val="TOC3"/>
            <w:tabs>
              <w:tab w:val="right" w:leader="dot" w:pos="9016"/>
            </w:tabs>
            <w:rPr>
              <w:rFonts w:eastAsiaTheme="minorEastAsia" w:cstheme="minorBidi"/>
              <w:noProof/>
              <w:sz w:val="22"/>
              <w:lang w:val="en-GB" w:eastAsia="en-GB"/>
            </w:rPr>
          </w:pPr>
          <w:hyperlink w:anchor="_Toc449432724" w:history="1">
            <w:r w:rsidR="00E71811" w:rsidRPr="00700C7F">
              <w:rPr>
                <w:rStyle w:val="Hyperlink"/>
                <w:noProof/>
              </w:rPr>
              <w:t>CreateSystem UC:</w:t>
            </w:r>
            <w:r w:rsidR="00E71811">
              <w:rPr>
                <w:noProof/>
                <w:webHidden/>
              </w:rPr>
              <w:tab/>
            </w:r>
            <w:r w:rsidR="00E71811">
              <w:rPr>
                <w:noProof/>
                <w:webHidden/>
              </w:rPr>
              <w:fldChar w:fldCharType="begin"/>
            </w:r>
            <w:r w:rsidR="00E71811">
              <w:rPr>
                <w:noProof/>
                <w:webHidden/>
              </w:rPr>
              <w:instrText xml:space="preserve"> PAGEREF _Toc449432724 \h </w:instrText>
            </w:r>
            <w:r w:rsidR="00E71811">
              <w:rPr>
                <w:noProof/>
                <w:webHidden/>
              </w:rPr>
            </w:r>
            <w:r w:rsidR="00E71811">
              <w:rPr>
                <w:noProof/>
                <w:webHidden/>
              </w:rPr>
              <w:fldChar w:fldCharType="separate"/>
            </w:r>
            <w:r w:rsidR="00E71811">
              <w:rPr>
                <w:noProof/>
                <w:webHidden/>
              </w:rPr>
              <w:t>12</w:t>
            </w:r>
            <w:r w:rsidR="00E71811">
              <w:rPr>
                <w:noProof/>
                <w:webHidden/>
              </w:rPr>
              <w:fldChar w:fldCharType="end"/>
            </w:r>
          </w:hyperlink>
        </w:p>
        <w:p w14:paraId="1D5D25A1" w14:textId="77777777" w:rsidR="00E71811" w:rsidRDefault="00D71AD2">
          <w:pPr>
            <w:pStyle w:val="TOC3"/>
            <w:tabs>
              <w:tab w:val="right" w:leader="dot" w:pos="9016"/>
            </w:tabs>
            <w:rPr>
              <w:rFonts w:eastAsiaTheme="minorEastAsia" w:cstheme="minorBidi"/>
              <w:noProof/>
              <w:sz w:val="22"/>
              <w:lang w:val="en-GB" w:eastAsia="en-GB"/>
            </w:rPr>
          </w:pPr>
          <w:hyperlink w:anchor="_Toc449432725" w:history="1">
            <w:r w:rsidR="00E71811" w:rsidRPr="00700C7F">
              <w:rPr>
                <w:rStyle w:val="Hyperlink"/>
                <w:noProof/>
              </w:rPr>
              <w:t>Login Form</w:t>
            </w:r>
            <w:r w:rsidR="00E71811">
              <w:rPr>
                <w:noProof/>
                <w:webHidden/>
              </w:rPr>
              <w:tab/>
            </w:r>
            <w:r w:rsidR="00E71811">
              <w:rPr>
                <w:noProof/>
                <w:webHidden/>
              </w:rPr>
              <w:fldChar w:fldCharType="begin"/>
            </w:r>
            <w:r w:rsidR="00E71811">
              <w:rPr>
                <w:noProof/>
                <w:webHidden/>
              </w:rPr>
              <w:instrText xml:space="preserve"> PAGEREF _Toc449432725 \h </w:instrText>
            </w:r>
            <w:r w:rsidR="00E71811">
              <w:rPr>
                <w:noProof/>
                <w:webHidden/>
              </w:rPr>
            </w:r>
            <w:r w:rsidR="00E71811">
              <w:rPr>
                <w:noProof/>
                <w:webHidden/>
              </w:rPr>
              <w:fldChar w:fldCharType="separate"/>
            </w:r>
            <w:r w:rsidR="00E71811">
              <w:rPr>
                <w:noProof/>
                <w:webHidden/>
              </w:rPr>
              <w:t>17</w:t>
            </w:r>
            <w:r w:rsidR="00E71811">
              <w:rPr>
                <w:noProof/>
                <w:webHidden/>
              </w:rPr>
              <w:fldChar w:fldCharType="end"/>
            </w:r>
          </w:hyperlink>
        </w:p>
        <w:p w14:paraId="197946C4" w14:textId="77777777" w:rsidR="00E71811" w:rsidRDefault="00D71AD2">
          <w:pPr>
            <w:pStyle w:val="TOC3"/>
            <w:tabs>
              <w:tab w:val="right" w:leader="dot" w:pos="9016"/>
            </w:tabs>
            <w:rPr>
              <w:rFonts w:eastAsiaTheme="minorEastAsia" w:cstheme="minorBidi"/>
              <w:noProof/>
              <w:sz w:val="22"/>
              <w:lang w:val="en-GB" w:eastAsia="en-GB"/>
            </w:rPr>
          </w:pPr>
          <w:hyperlink w:anchor="_Toc449432726" w:history="1">
            <w:r w:rsidR="00E71811" w:rsidRPr="00700C7F">
              <w:rPr>
                <w:rStyle w:val="Hyperlink"/>
                <w:noProof/>
              </w:rPr>
              <w:t>Register UC</w:t>
            </w:r>
            <w:r w:rsidR="00E71811">
              <w:rPr>
                <w:noProof/>
                <w:webHidden/>
              </w:rPr>
              <w:tab/>
            </w:r>
            <w:r w:rsidR="00E71811">
              <w:rPr>
                <w:noProof/>
                <w:webHidden/>
              </w:rPr>
              <w:fldChar w:fldCharType="begin"/>
            </w:r>
            <w:r w:rsidR="00E71811">
              <w:rPr>
                <w:noProof/>
                <w:webHidden/>
              </w:rPr>
              <w:instrText xml:space="preserve"> PAGEREF _Toc449432726 \h </w:instrText>
            </w:r>
            <w:r w:rsidR="00E71811">
              <w:rPr>
                <w:noProof/>
                <w:webHidden/>
              </w:rPr>
            </w:r>
            <w:r w:rsidR="00E71811">
              <w:rPr>
                <w:noProof/>
                <w:webHidden/>
              </w:rPr>
              <w:fldChar w:fldCharType="separate"/>
            </w:r>
            <w:r w:rsidR="00E71811">
              <w:rPr>
                <w:noProof/>
                <w:webHidden/>
              </w:rPr>
              <w:t>21</w:t>
            </w:r>
            <w:r w:rsidR="00E71811">
              <w:rPr>
                <w:noProof/>
                <w:webHidden/>
              </w:rPr>
              <w:fldChar w:fldCharType="end"/>
            </w:r>
          </w:hyperlink>
        </w:p>
        <w:p w14:paraId="5C9C864C" w14:textId="77777777" w:rsidR="00E71811" w:rsidRDefault="00D71AD2">
          <w:pPr>
            <w:pStyle w:val="TOC3"/>
            <w:tabs>
              <w:tab w:val="right" w:leader="dot" w:pos="9016"/>
            </w:tabs>
            <w:rPr>
              <w:rFonts w:eastAsiaTheme="minorEastAsia" w:cstheme="minorBidi"/>
              <w:noProof/>
              <w:sz w:val="22"/>
              <w:lang w:val="en-GB" w:eastAsia="en-GB"/>
            </w:rPr>
          </w:pPr>
          <w:hyperlink w:anchor="_Toc449432727" w:history="1">
            <w:r w:rsidR="00E71811" w:rsidRPr="00700C7F">
              <w:rPr>
                <w:rStyle w:val="Hyperlink"/>
                <w:noProof/>
              </w:rPr>
              <w:t>ForgotUC</w:t>
            </w:r>
            <w:r w:rsidR="00E71811">
              <w:rPr>
                <w:noProof/>
                <w:webHidden/>
              </w:rPr>
              <w:tab/>
            </w:r>
            <w:r w:rsidR="00E71811">
              <w:rPr>
                <w:noProof/>
                <w:webHidden/>
              </w:rPr>
              <w:fldChar w:fldCharType="begin"/>
            </w:r>
            <w:r w:rsidR="00E71811">
              <w:rPr>
                <w:noProof/>
                <w:webHidden/>
              </w:rPr>
              <w:instrText xml:space="preserve"> PAGEREF _Toc449432727 \h </w:instrText>
            </w:r>
            <w:r w:rsidR="00E71811">
              <w:rPr>
                <w:noProof/>
                <w:webHidden/>
              </w:rPr>
            </w:r>
            <w:r w:rsidR="00E71811">
              <w:rPr>
                <w:noProof/>
                <w:webHidden/>
              </w:rPr>
              <w:fldChar w:fldCharType="separate"/>
            </w:r>
            <w:r w:rsidR="00E71811">
              <w:rPr>
                <w:noProof/>
                <w:webHidden/>
              </w:rPr>
              <w:t>27</w:t>
            </w:r>
            <w:r w:rsidR="00E71811">
              <w:rPr>
                <w:noProof/>
                <w:webHidden/>
              </w:rPr>
              <w:fldChar w:fldCharType="end"/>
            </w:r>
          </w:hyperlink>
        </w:p>
        <w:p w14:paraId="7BD8FB2E" w14:textId="77777777" w:rsidR="00E71811" w:rsidRDefault="00D71AD2">
          <w:pPr>
            <w:pStyle w:val="TOC3"/>
            <w:tabs>
              <w:tab w:val="right" w:leader="dot" w:pos="9016"/>
            </w:tabs>
            <w:rPr>
              <w:rFonts w:eastAsiaTheme="minorEastAsia" w:cstheme="minorBidi"/>
              <w:noProof/>
              <w:sz w:val="22"/>
              <w:lang w:val="en-GB" w:eastAsia="en-GB"/>
            </w:rPr>
          </w:pPr>
          <w:hyperlink w:anchor="_Toc449432728" w:history="1">
            <w:r w:rsidR="00E71811" w:rsidRPr="00700C7F">
              <w:rPr>
                <w:rStyle w:val="Hyperlink"/>
                <w:noProof/>
              </w:rPr>
              <w:t>MainForm Form</w:t>
            </w:r>
            <w:r w:rsidR="00E71811">
              <w:rPr>
                <w:noProof/>
                <w:webHidden/>
              </w:rPr>
              <w:tab/>
            </w:r>
            <w:r w:rsidR="00E71811">
              <w:rPr>
                <w:noProof/>
                <w:webHidden/>
              </w:rPr>
              <w:fldChar w:fldCharType="begin"/>
            </w:r>
            <w:r w:rsidR="00E71811">
              <w:rPr>
                <w:noProof/>
                <w:webHidden/>
              </w:rPr>
              <w:instrText xml:space="preserve"> PAGEREF _Toc449432728 \h </w:instrText>
            </w:r>
            <w:r w:rsidR="00E71811">
              <w:rPr>
                <w:noProof/>
                <w:webHidden/>
              </w:rPr>
            </w:r>
            <w:r w:rsidR="00E71811">
              <w:rPr>
                <w:noProof/>
                <w:webHidden/>
              </w:rPr>
              <w:fldChar w:fldCharType="separate"/>
            </w:r>
            <w:r w:rsidR="00E71811">
              <w:rPr>
                <w:noProof/>
                <w:webHidden/>
              </w:rPr>
              <w:t>36</w:t>
            </w:r>
            <w:r w:rsidR="00E71811">
              <w:rPr>
                <w:noProof/>
                <w:webHidden/>
              </w:rPr>
              <w:fldChar w:fldCharType="end"/>
            </w:r>
          </w:hyperlink>
        </w:p>
        <w:p w14:paraId="4E29114A" w14:textId="77777777" w:rsidR="00E71811" w:rsidRDefault="00D71AD2">
          <w:pPr>
            <w:pStyle w:val="TOC3"/>
            <w:tabs>
              <w:tab w:val="right" w:leader="dot" w:pos="9016"/>
            </w:tabs>
            <w:rPr>
              <w:rFonts w:eastAsiaTheme="minorEastAsia" w:cstheme="minorBidi"/>
              <w:noProof/>
              <w:sz w:val="22"/>
              <w:lang w:val="en-GB" w:eastAsia="en-GB"/>
            </w:rPr>
          </w:pPr>
          <w:hyperlink w:anchor="_Toc449432729" w:history="1">
            <w:r w:rsidR="00E71811" w:rsidRPr="00700C7F">
              <w:rPr>
                <w:rStyle w:val="Hyperlink"/>
                <w:noProof/>
              </w:rPr>
              <w:t>CustomerUC</w:t>
            </w:r>
            <w:r w:rsidR="00E71811">
              <w:rPr>
                <w:noProof/>
                <w:webHidden/>
              </w:rPr>
              <w:tab/>
            </w:r>
            <w:r w:rsidR="00E71811">
              <w:rPr>
                <w:noProof/>
                <w:webHidden/>
              </w:rPr>
              <w:fldChar w:fldCharType="begin"/>
            </w:r>
            <w:r w:rsidR="00E71811">
              <w:rPr>
                <w:noProof/>
                <w:webHidden/>
              </w:rPr>
              <w:instrText xml:space="preserve"> PAGEREF _Toc449432729 \h </w:instrText>
            </w:r>
            <w:r w:rsidR="00E71811">
              <w:rPr>
                <w:noProof/>
                <w:webHidden/>
              </w:rPr>
            </w:r>
            <w:r w:rsidR="00E71811">
              <w:rPr>
                <w:noProof/>
                <w:webHidden/>
              </w:rPr>
              <w:fldChar w:fldCharType="separate"/>
            </w:r>
            <w:r w:rsidR="00E71811">
              <w:rPr>
                <w:noProof/>
                <w:webHidden/>
              </w:rPr>
              <w:t>39</w:t>
            </w:r>
            <w:r w:rsidR="00E71811">
              <w:rPr>
                <w:noProof/>
                <w:webHidden/>
              </w:rPr>
              <w:fldChar w:fldCharType="end"/>
            </w:r>
          </w:hyperlink>
        </w:p>
        <w:p w14:paraId="18892E35" w14:textId="77777777" w:rsidR="00E71811" w:rsidRDefault="00D71AD2">
          <w:pPr>
            <w:pStyle w:val="TOC3"/>
            <w:tabs>
              <w:tab w:val="right" w:leader="dot" w:pos="9016"/>
            </w:tabs>
            <w:rPr>
              <w:rFonts w:eastAsiaTheme="minorEastAsia" w:cstheme="minorBidi"/>
              <w:noProof/>
              <w:sz w:val="22"/>
              <w:lang w:val="en-GB" w:eastAsia="en-GB"/>
            </w:rPr>
          </w:pPr>
          <w:hyperlink w:anchor="_Toc449432730" w:history="1">
            <w:r w:rsidR="00E71811" w:rsidRPr="00700C7F">
              <w:rPr>
                <w:rStyle w:val="Hyperlink"/>
                <w:noProof/>
                <w:highlight w:val="white"/>
              </w:rPr>
              <w:t>AddCustomer Form</w:t>
            </w:r>
            <w:r w:rsidR="00E71811">
              <w:rPr>
                <w:noProof/>
                <w:webHidden/>
              </w:rPr>
              <w:tab/>
            </w:r>
            <w:r w:rsidR="00E71811">
              <w:rPr>
                <w:noProof/>
                <w:webHidden/>
              </w:rPr>
              <w:fldChar w:fldCharType="begin"/>
            </w:r>
            <w:r w:rsidR="00E71811">
              <w:rPr>
                <w:noProof/>
                <w:webHidden/>
              </w:rPr>
              <w:instrText xml:space="preserve"> PAGEREF _Toc449432730 \h </w:instrText>
            </w:r>
            <w:r w:rsidR="00E71811">
              <w:rPr>
                <w:noProof/>
                <w:webHidden/>
              </w:rPr>
            </w:r>
            <w:r w:rsidR="00E71811">
              <w:rPr>
                <w:noProof/>
                <w:webHidden/>
              </w:rPr>
              <w:fldChar w:fldCharType="separate"/>
            </w:r>
            <w:r w:rsidR="00E71811">
              <w:rPr>
                <w:noProof/>
                <w:webHidden/>
              </w:rPr>
              <w:t>46</w:t>
            </w:r>
            <w:r w:rsidR="00E71811">
              <w:rPr>
                <w:noProof/>
                <w:webHidden/>
              </w:rPr>
              <w:fldChar w:fldCharType="end"/>
            </w:r>
          </w:hyperlink>
        </w:p>
        <w:p w14:paraId="61BE776D" w14:textId="77777777" w:rsidR="00E71811" w:rsidRDefault="00D71AD2">
          <w:pPr>
            <w:pStyle w:val="TOC3"/>
            <w:tabs>
              <w:tab w:val="right" w:leader="dot" w:pos="9016"/>
            </w:tabs>
            <w:rPr>
              <w:rFonts w:eastAsiaTheme="minorEastAsia" w:cstheme="minorBidi"/>
              <w:noProof/>
              <w:sz w:val="22"/>
              <w:lang w:val="en-GB" w:eastAsia="en-GB"/>
            </w:rPr>
          </w:pPr>
          <w:hyperlink w:anchor="_Toc449432731" w:history="1">
            <w:r w:rsidR="00E71811" w:rsidRPr="00700C7F">
              <w:rPr>
                <w:rStyle w:val="Hyperlink"/>
                <w:noProof/>
                <w:highlight w:val="white"/>
              </w:rPr>
              <w:t>MakeAnOrder</w:t>
            </w:r>
            <w:r w:rsidR="00E71811">
              <w:rPr>
                <w:noProof/>
                <w:webHidden/>
              </w:rPr>
              <w:tab/>
            </w:r>
            <w:r w:rsidR="00E71811">
              <w:rPr>
                <w:noProof/>
                <w:webHidden/>
              </w:rPr>
              <w:fldChar w:fldCharType="begin"/>
            </w:r>
            <w:r w:rsidR="00E71811">
              <w:rPr>
                <w:noProof/>
                <w:webHidden/>
              </w:rPr>
              <w:instrText xml:space="preserve"> PAGEREF _Toc449432731 \h </w:instrText>
            </w:r>
            <w:r w:rsidR="00E71811">
              <w:rPr>
                <w:noProof/>
                <w:webHidden/>
              </w:rPr>
            </w:r>
            <w:r w:rsidR="00E71811">
              <w:rPr>
                <w:noProof/>
                <w:webHidden/>
              </w:rPr>
              <w:fldChar w:fldCharType="separate"/>
            </w:r>
            <w:r w:rsidR="00E71811">
              <w:rPr>
                <w:noProof/>
                <w:webHidden/>
              </w:rPr>
              <w:t>48</w:t>
            </w:r>
            <w:r w:rsidR="00E71811">
              <w:rPr>
                <w:noProof/>
                <w:webHidden/>
              </w:rPr>
              <w:fldChar w:fldCharType="end"/>
            </w:r>
          </w:hyperlink>
        </w:p>
        <w:p w14:paraId="62F87812" w14:textId="77777777" w:rsidR="00E71811" w:rsidRDefault="00D71AD2">
          <w:pPr>
            <w:pStyle w:val="TOC3"/>
            <w:tabs>
              <w:tab w:val="right" w:leader="dot" w:pos="9016"/>
            </w:tabs>
            <w:rPr>
              <w:rFonts w:eastAsiaTheme="minorEastAsia" w:cstheme="minorBidi"/>
              <w:noProof/>
              <w:sz w:val="22"/>
              <w:lang w:val="en-GB" w:eastAsia="en-GB"/>
            </w:rPr>
          </w:pPr>
          <w:hyperlink w:anchor="_Toc449432732" w:history="1">
            <w:r w:rsidR="00E71811" w:rsidRPr="00700C7F">
              <w:rPr>
                <w:rStyle w:val="Hyperlink"/>
                <w:noProof/>
                <w:highlight w:val="white"/>
              </w:rPr>
              <w:t>Employee UC</w:t>
            </w:r>
            <w:r w:rsidR="00E71811">
              <w:rPr>
                <w:noProof/>
                <w:webHidden/>
              </w:rPr>
              <w:tab/>
            </w:r>
            <w:r w:rsidR="00E71811">
              <w:rPr>
                <w:noProof/>
                <w:webHidden/>
              </w:rPr>
              <w:fldChar w:fldCharType="begin"/>
            </w:r>
            <w:r w:rsidR="00E71811">
              <w:rPr>
                <w:noProof/>
                <w:webHidden/>
              </w:rPr>
              <w:instrText xml:space="preserve"> PAGEREF _Toc449432732 \h </w:instrText>
            </w:r>
            <w:r w:rsidR="00E71811">
              <w:rPr>
                <w:noProof/>
                <w:webHidden/>
              </w:rPr>
            </w:r>
            <w:r w:rsidR="00E71811">
              <w:rPr>
                <w:noProof/>
                <w:webHidden/>
              </w:rPr>
              <w:fldChar w:fldCharType="separate"/>
            </w:r>
            <w:r w:rsidR="00E71811">
              <w:rPr>
                <w:noProof/>
                <w:webHidden/>
              </w:rPr>
              <w:t>51</w:t>
            </w:r>
            <w:r w:rsidR="00E71811">
              <w:rPr>
                <w:noProof/>
                <w:webHidden/>
              </w:rPr>
              <w:fldChar w:fldCharType="end"/>
            </w:r>
          </w:hyperlink>
        </w:p>
        <w:p w14:paraId="712344D2" w14:textId="77777777" w:rsidR="00E71811" w:rsidRDefault="00D71AD2">
          <w:pPr>
            <w:pStyle w:val="TOC3"/>
            <w:tabs>
              <w:tab w:val="right" w:leader="dot" w:pos="9016"/>
            </w:tabs>
            <w:rPr>
              <w:rFonts w:eastAsiaTheme="minorEastAsia" w:cstheme="minorBidi"/>
              <w:noProof/>
              <w:sz w:val="22"/>
              <w:lang w:val="en-GB" w:eastAsia="en-GB"/>
            </w:rPr>
          </w:pPr>
          <w:hyperlink w:anchor="_Toc449432733" w:history="1">
            <w:r w:rsidR="00E71811" w:rsidRPr="00700C7F">
              <w:rPr>
                <w:rStyle w:val="Hyperlink"/>
                <w:noProof/>
                <w:highlight w:val="white"/>
              </w:rPr>
              <w:t>Update Employee Form</w:t>
            </w:r>
            <w:r w:rsidR="00E71811">
              <w:rPr>
                <w:noProof/>
                <w:webHidden/>
              </w:rPr>
              <w:tab/>
            </w:r>
            <w:r w:rsidR="00E71811">
              <w:rPr>
                <w:noProof/>
                <w:webHidden/>
              </w:rPr>
              <w:fldChar w:fldCharType="begin"/>
            </w:r>
            <w:r w:rsidR="00E71811">
              <w:rPr>
                <w:noProof/>
                <w:webHidden/>
              </w:rPr>
              <w:instrText xml:space="preserve"> PAGEREF _Toc449432733 \h </w:instrText>
            </w:r>
            <w:r w:rsidR="00E71811">
              <w:rPr>
                <w:noProof/>
                <w:webHidden/>
              </w:rPr>
            </w:r>
            <w:r w:rsidR="00E71811">
              <w:rPr>
                <w:noProof/>
                <w:webHidden/>
              </w:rPr>
              <w:fldChar w:fldCharType="separate"/>
            </w:r>
            <w:r w:rsidR="00E71811">
              <w:rPr>
                <w:noProof/>
                <w:webHidden/>
              </w:rPr>
              <w:t>58</w:t>
            </w:r>
            <w:r w:rsidR="00E71811">
              <w:rPr>
                <w:noProof/>
                <w:webHidden/>
              </w:rPr>
              <w:fldChar w:fldCharType="end"/>
            </w:r>
          </w:hyperlink>
        </w:p>
        <w:p w14:paraId="711416E9" w14:textId="77777777" w:rsidR="00E71811" w:rsidRDefault="00D71AD2">
          <w:pPr>
            <w:pStyle w:val="TOC3"/>
            <w:tabs>
              <w:tab w:val="right" w:leader="dot" w:pos="9016"/>
            </w:tabs>
            <w:rPr>
              <w:rFonts w:eastAsiaTheme="minorEastAsia" w:cstheme="minorBidi"/>
              <w:noProof/>
              <w:sz w:val="22"/>
              <w:lang w:val="en-GB" w:eastAsia="en-GB"/>
            </w:rPr>
          </w:pPr>
          <w:hyperlink w:anchor="_Toc449432734" w:history="1">
            <w:r w:rsidR="00E71811" w:rsidRPr="00700C7F">
              <w:rPr>
                <w:rStyle w:val="Hyperlink"/>
                <w:noProof/>
                <w:highlight w:val="white"/>
              </w:rPr>
              <w:t>Email Form</w:t>
            </w:r>
            <w:r w:rsidR="00E71811">
              <w:rPr>
                <w:noProof/>
                <w:webHidden/>
              </w:rPr>
              <w:tab/>
            </w:r>
            <w:r w:rsidR="00E71811">
              <w:rPr>
                <w:noProof/>
                <w:webHidden/>
              </w:rPr>
              <w:fldChar w:fldCharType="begin"/>
            </w:r>
            <w:r w:rsidR="00E71811">
              <w:rPr>
                <w:noProof/>
                <w:webHidden/>
              </w:rPr>
              <w:instrText xml:space="preserve"> PAGEREF _Toc449432734 \h </w:instrText>
            </w:r>
            <w:r w:rsidR="00E71811">
              <w:rPr>
                <w:noProof/>
                <w:webHidden/>
              </w:rPr>
            </w:r>
            <w:r w:rsidR="00E71811">
              <w:rPr>
                <w:noProof/>
                <w:webHidden/>
              </w:rPr>
              <w:fldChar w:fldCharType="separate"/>
            </w:r>
            <w:r w:rsidR="00E71811">
              <w:rPr>
                <w:noProof/>
                <w:webHidden/>
              </w:rPr>
              <w:t>65</w:t>
            </w:r>
            <w:r w:rsidR="00E71811">
              <w:rPr>
                <w:noProof/>
                <w:webHidden/>
              </w:rPr>
              <w:fldChar w:fldCharType="end"/>
            </w:r>
          </w:hyperlink>
        </w:p>
        <w:p w14:paraId="2ABFD4C5" w14:textId="77777777" w:rsidR="00E71811" w:rsidRDefault="00D71AD2">
          <w:pPr>
            <w:pStyle w:val="TOC3"/>
            <w:tabs>
              <w:tab w:val="right" w:leader="dot" w:pos="9016"/>
            </w:tabs>
            <w:rPr>
              <w:rFonts w:eastAsiaTheme="minorEastAsia" w:cstheme="minorBidi"/>
              <w:noProof/>
              <w:sz w:val="22"/>
              <w:lang w:val="en-GB" w:eastAsia="en-GB"/>
            </w:rPr>
          </w:pPr>
          <w:hyperlink w:anchor="_Toc449432735" w:history="1">
            <w:r w:rsidR="00E71811" w:rsidRPr="00700C7F">
              <w:rPr>
                <w:rStyle w:val="Hyperlink"/>
                <w:noProof/>
                <w:highlight w:val="white"/>
              </w:rPr>
              <w:t>Calendar UC</w:t>
            </w:r>
            <w:r w:rsidR="00E71811">
              <w:rPr>
                <w:noProof/>
                <w:webHidden/>
              </w:rPr>
              <w:tab/>
            </w:r>
            <w:r w:rsidR="00E71811">
              <w:rPr>
                <w:noProof/>
                <w:webHidden/>
              </w:rPr>
              <w:fldChar w:fldCharType="begin"/>
            </w:r>
            <w:r w:rsidR="00E71811">
              <w:rPr>
                <w:noProof/>
                <w:webHidden/>
              </w:rPr>
              <w:instrText xml:space="preserve"> PAGEREF _Toc449432735 \h </w:instrText>
            </w:r>
            <w:r w:rsidR="00E71811">
              <w:rPr>
                <w:noProof/>
                <w:webHidden/>
              </w:rPr>
            </w:r>
            <w:r w:rsidR="00E71811">
              <w:rPr>
                <w:noProof/>
                <w:webHidden/>
              </w:rPr>
              <w:fldChar w:fldCharType="separate"/>
            </w:r>
            <w:r w:rsidR="00E71811">
              <w:rPr>
                <w:noProof/>
                <w:webHidden/>
              </w:rPr>
              <w:t>68</w:t>
            </w:r>
            <w:r w:rsidR="00E71811">
              <w:rPr>
                <w:noProof/>
                <w:webHidden/>
              </w:rPr>
              <w:fldChar w:fldCharType="end"/>
            </w:r>
          </w:hyperlink>
        </w:p>
        <w:p w14:paraId="1C52413E" w14:textId="77777777" w:rsidR="00E71811" w:rsidRDefault="00D71AD2">
          <w:pPr>
            <w:pStyle w:val="TOC3"/>
            <w:tabs>
              <w:tab w:val="right" w:leader="dot" w:pos="9016"/>
            </w:tabs>
            <w:rPr>
              <w:rFonts w:eastAsiaTheme="minorEastAsia" w:cstheme="minorBidi"/>
              <w:noProof/>
              <w:sz w:val="22"/>
              <w:lang w:val="en-GB" w:eastAsia="en-GB"/>
            </w:rPr>
          </w:pPr>
          <w:hyperlink w:anchor="_Toc449432736" w:history="1">
            <w:r w:rsidR="00E71811" w:rsidRPr="00700C7F">
              <w:rPr>
                <w:rStyle w:val="Hyperlink"/>
                <w:noProof/>
              </w:rPr>
              <w:t>ReceiptAndFinance UC</w:t>
            </w:r>
            <w:r w:rsidR="00E71811">
              <w:rPr>
                <w:noProof/>
                <w:webHidden/>
              </w:rPr>
              <w:tab/>
            </w:r>
            <w:r w:rsidR="00E71811">
              <w:rPr>
                <w:noProof/>
                <w:webHidden/>
              </w:rPr>
              <w:fldChar w:fldCharType="begin"/>
            </w:r>
            <w:r w:rsidR="00E71811">
              <w:rPr>
                <w:noProof/>
                <w:webHidden/>
              </w:rPr>
              <w:instrText xml:space="preserve"> PAGEREF _Toc449432736 \h </w:instrText>
            </w:r>
            <w:r w:rsidR="00E71811">
              <w:rPr>
                <w:noProof/>
                <w:webHidden/>
              </w:rPr>
            </w:r>
            <w:r w:rsidR="00E71811">
              <w:rPr>
                <w:noProof/>
                <w:webHidden/>
              </w:rPr>
              <w:fldChar w:fldCharType="separate"/>
            </w:r>
            <w:r w:rsidR="00E71811">
              <w:rPr>
                <w:noProof/>
                <w:webHidden/>
              </w:rPr>
              <w:t>73</w:t>
            </w:r>
            <w:r w:rsidR="00E71811">
              <w:rPr>
                <w:noProof/>
                <w:webHidden/>
              </w:rPr>
              <w:fldChar w:fldCharType="end"/>
            </w:r>
          </w:hyperlink>
        </w:p>
        <w:p w14:paraId="1A9D996E" w14:textId="77777777" w:rsidR="00E71811" w:rsidRDefault="00D71AD2">
          <w:pPr>
            <w:pStyle w:val="TOC1"/>
            <w:tabs>
              <w:tab w:val="right" w:leader="dot" w:pos="9016"/>
            </w:tabs>
            <w:rPr>
              <w:rFonts w:eastAsiaTheme="minorEastAsia" w:cstheme="minorBidi"/>
              <w:noProof/>
              <w:sz w:val="22"/>
              <w:lang w:val="en-GB" w:eastAsia="en-GB"/>
            </w:rPr>
          </w:pPr>
          <w:hyperlink w:anchor="_Toc449432737" w:history="1">
            <w:r w:rsidR="00E71811" w:rsidRPr="00700C7F">
              <w:rPr>
                <w:rStyle w:val="Hyperlink"/>
                <w:noProof/>
                <w:highlight w:val="white"/>
              </w:rPr>
              <w:t>Appraisal</w:t>
            </w:r>
            <w:r w:rsidR="00E71811">
              <w:rPr>
                <w:noProof/>
                <w:webHidden/>
              </w:rPr>
              <w:tab/>
            </w:r>
            <w:r w:rsidR="00E71811">
              <w:rPr>
                <w:noProof/>
                <w:webHidden/>
              </w:rPr>
              <w:fldChar w:fldCharType="begin"/>
            </w:r>
            <w:r w:rsidR="00E71811">
              <w:rPr>
                <w:noProof/>
                <w:webHidden/>
              </w:rPr>
              <w:instrText xml:space="preserve"> PAGEREF _Toc449432737 \h </w:instrText>
            </w:r>
            <w:r w:rsidR="00E71811">
              <w:rPr>
                <w:noProof/>
                <w:webHidden/>
              </w:rPr>
            </w:r>
            <w:r w:rsidR="00E71811">
              <w:rPr>
                <w:noProof/>
                <w:webHidden/>
              </w:rPr>
              <w:fldChar w:fldCharType="separate"/>
            </w:r>
            <w:r w:rsidR="00E71811">
              <w:rPr>
                <w:noProof/>
                <w:webHidden/>
              </w:rPr>
              <w:t>78</w:t>
            </w:r>
            <w:r w:rsidR="00E71811">
              <w:rPr>
                <w:noProof/>
                <w:webHidden/>
              </w:rPr>
              <w:fldChar w:fldCharType="end"/>
            </w:r>
          </w:hyperlink>
        </w:p>
        <w:p w14:paraId="2B13C364" w14:textId="77777777" w:rsidR="00E71811" w:rsidRDefault="00D71AD2">
          <w:pPr>
            <w:pStyle w:val="TOC2"/>
            <w:tabs>
              <w:tab w:val="right" w:leader="dot" w:pos="9016"/>
            </w:tabs>
            <w:rPr>
              <w:rFonts w:eastAsiaTheme="minorEastAsia" w:cstheme="minorBidi"/>
              <w:noProof/>
              <w:sz w:val="22"/>
              <w:lang w:val="en-GB" w:eastAsia="en-GB"/>
            </w:rPr>
          </w:pPr>
          <w:hyperlink w:anchor="_Toc449432738" w:history="1">
            <w:r w:rsidR="00E71811" w:rsidRPr="00700C7F">
              <w:rPr>
                <w:rStyle w:val="Hyperlink"/>
                <w:noProof/>
              </w:rPr>
              <w:t>Comparison of Project Performance against Objectives</w:t>
            </w:r>
            <w:r w:rsidR="00E71811">
              <w:rPr>
                <w:noProof/>
                <w:webHidden/>
              </w:rPr>
              <w:tab/>
            </w:r>
            <w:r w:rsidR="00E71811">
              <w:rPr>
                <w:noProof/>
                <w:webHidden/>
              </w:rPr>
              <w:fldChar w:fldCharType="begin"/>
            </w:r>
            <w:r w:rsidR="00E71811">
              <w:rPr>
                <w:noProof/>
                <w:webHidden/>
              </w:rPr>
              <w:instrText xml:space="preserve"> PAGEREF _Toc449432738 \h </w:instrText>
            </w:r>
            <w:r w:rsidR="00E71811">
              <w:rPr>
                <w:noProof/>
                <w:webHidden/>
              </w:rPr>
            </w:r>
            <w:r w:rsidR="00E71811">
              <w:rPr>
                <w:noProof/>
                <w:webHidden/>
              </w:rPr>
              <w:fldChar w:fldCharType="separate"/>
            </w:r>
            <w:r w:rsidR="00E71811">
              <w:rPr>
                <w:noProof/>
                <w:webHidden/>
              </w:rPr>
              <w:t>78</w:t>
            </w:r>
            <w:r w:rsidR="00E71811">
              <w:rPr>
                <w:noProof/>
                <w:webHidden/>
              </w:rPr>
              <w:fldChar w:fldCharType="end"/>
            </w:r>
          </w:hyperlink>
        </w:p>
        <w:p w14:paraId="303B902C" w14:textId="77777777" w:rsidR="00E71811" w:rsidRDefault="00D71AD2">
          <w:pPr>
            <w:pStyle w:val="TOC2"/>
            <w:tabs>
              <w:tab w:val="right" w:leader="dot" w:pos="9016"/>
            </w:tabs>
            <w:rPr>
              <w:rFonts w:eastAsiaTheme="minorEastAsia" w:cstheme="minorBidi"/>
              <w:noProof/>
              <w:sz w:val="22"/>
              <w:lang w:val="en-GB" w:eastAsia="en-GB"/>
            </w:rPr>
          </w:pPr>
          <w:hyperlink w:anchor="_Toc449432739" w:history="1">
            <w:r w:rsidR="00E71811" w:rsidRPr="00700C7F">
              <w:rPr>
                <w:rStyle w:val="Hyperlink"/>
                <w:noProof/>
              </w:rPr>
              <w:t>Analysis of User Feedback</w:t>
            </w:r>
            <w:r w:rsidR="00E71811">
              <w:rPr>
                <w:noProof/>
                <w:webHidden/>
              </w:rPr>
              <w:tab/>
            </w:r>
            <w:r w:rsidR="00E71811">
              <w:rPr>
                <w:noProof/>
                <w:webHidden/>
              </w:rPr>
              <w:fldChar w:fldCharType="begin"/>
            </w:r>
            <w:r w:rsidR="00E71811">
              <w:rPr>
                <w:noProof/>
                <w:webHidden/>
              </w:rPr>
              <w:instrText xml:space="preserve"> PAGEREF _Toc449432739 \h </w:instrText>
            </w:r>
            <w:r w:rsidR="00E71811">
              <w:rPr>
                <w:noProof/>
                <w:webHidden/>
              </w:rPr>
            </w:r>
            <w:r w:rsidR="00E71811">
              <w:rPr>
                <w:noProof/>
                <w:webHidden/>
              </w:rPr>
              <w:fldChar w:fldCharType="separate"/>
            </w:r>
            <w:r w:rsidR="00E71811">
              <w:rPr>
                <w:noProof/>
                <w:webHidden/>
              </w:rPr>
              <w:t>79</w:t>
            </w:r>
            <w:r w:rsidR="00E71811">
              <w:rPr>
                <w:noProof/>
                <w:webHidden/>
              </w:rPr>
              <w:fldChar w:fldCharType="end"/>
            </w:r>
          </w:hyperlink>
        </w:p>
        <w:p w14:paraId="7816AE57" w14:textId="77777777" w:rsidR="00E71811" w:rsidRDefault="00D71AD2">
          <w:pPr>
            <w:pStyle w:val="TOC2"/>
            <w:tabs>
              <w:tab w:val="right" w:leader="dot" w:pos="9016"/>
            </w:tabs>
            <w:rPr>
              <w:rFonts w:eastAsiaTheme="minorEastAsia" w:cstheme="minorBidi"/>
              <w:noProof/>
              <w:sz w:val="22"/>
              <w:lang w:val="en-GB" w:eastAsia="en-GB"/>
            </w:rPr>
          </w:pPr>
          <w:hyperlink w:anchor="_Toc449432740" w:history="1">
            <w:r w:rsidR="00E71811" w:rsidRPr="00700C7F">
              <w:rPr>
                <w:rStyle w:val="Hyperlink"/>
                <w:noProof/>
                <w:lang w:val="en"/>
              </w:rPr>
              <w:t>Extensions</w:t>
            </w:r>
            <w:r w:rsidR="00E71811">
              <w:rPr>
                <w:noProof/>
                <w:webHidden/>
              </w:rPr>
              <w:tab/>
            </w:r>
            <w:r w:rsidR="00E71811">
              <w:rPr>
                <w:noProof/>
                <w:webHidden/>
              </w:rPr>
              <w:fldChar w:fldCharType="begin"/>
            </w:r>
            <w:r w:rsidR="00E71811">
              <w:rPr>
                <w:noProof/>
                <w:webHidden/>
              </w:rPr>
              <w:instrText xml:space="preserve"> PAGEREF _Toc449432740 \h </w:instrText>
            </w:r>
            <w:r w:rsidR="00E71811">
              <w:rPr>
                <w:noProof/>
                <w:webHidden/>
              </w:rPr>
            </w:r>
            <w:r w:rsidR="00E71811">
              <w:rPr>
                <w:noProof/>
                <w:webHidden/>
              </w:rPr>
              <w:fldChar w:fldCharType="separate"/>
            </w:r>
            <w:r w:rsidR="00E71811">
              <w:rPr>
                <w:noProof/>
                <w:webHidden/>
              </w:rPr>
              <w:t>80</w:t>
            </w:r>
            <w:r w:rsidR="00E71811">
              <w:rPr>
                <w:noProof/>
                <w:webHidden/>
              </w:rPr>
              <w:fldChar w:fldCharType="end"/>
            </w:r>
          </w:hyperlink>
        </w:p>
        <w:p w14:paraId="5C7DA321" w14:textId="020B5FB1" w:rsidR="002E1C57" w:rsidRDefault="002E1C57">
          <w:pPr>
            <w:rPr>
              <w:b/>
              <w:bCs/>
              <w:noProof/>
            </w:rPr>
          </w:pPr>
          <w:r>
            <w:rPr>
              <w:b/>
              <w:bCs/>
              <w:noProof/>
            </w:rPr>
            <w:fldChar w:fldCharType="end"/>
          </w:r>
        </w:p>
      </w:sdtContent>
    </w:sdt>
    <w:p w14:paraId="1371DFDB" w14:textId="1CC8F264" w:rsidR="00947E43" w:rsidRDefault="00947E43" w:rsidP="00947E43">
      <w:pPr>
        <w:pStyle w:val="Heading1"/>
        <w:rPr>
          <w:noProof/>
        </w:rPr>
      </w:pPr>
      <w:bookmarkStart w:id="0" w:name="_Toc449432680"/>
      <w:r>
        <w:rPr>
          <w:noProof/>
        </w:rPr>
        <w:lastRenderedPageBreak/>
        <w:t>Analysis</w:t>
      </w:r>
      <w:bookmarkEnd w:id="0"/>
    </w:p>
    <w:p w14:paraId="12A5A1E3" w14:textId="60A6A324" w:rsidR="00947E43" w:rsidRDefault="00DB77A0" w:rsidP="00DB77A0">
      <w:pPr>
        <w:pStyle w:val="Heading2"/>
        <w:rPr>
          <w:noProof/>
        </w:rPr>
      </w:pPr>
      <w:bookmarkStart w:id="1" w:name="_Toc449432681"/>
      <w:r>
        <w:rPr>
          <w:noProof/>
        </w:rPr>
        <w:t>Definition, Investigation &amp; Analysis</w:t>
      </w:r>
      <w:bookmarkEnd w:id="1"/>
    </w:p>
    <w:p w14:paraId="09CCCE95" w14:textId="73CD8799" w:rsidR="00DB77A0" w:rsidRPr="00DB77A0" w:rsidRDefault="00DB77A0" w:rsidP="00DB77A0">
      <w:r w:rsidRPr="009D4F89">
        <w:rPr>
          <w:rFonts w:asciiTheme="majorHAnsi" w:hAnsiTheme="majorHAnsi" w:cstheme="majorHAnsi"/>
          <w:bCs/>
          <w:noProof/>
          <w:szCs w:val="23"/>
          <w:u w:val="single"/>
          <w:lang w:eastAsia="en-GB"/>
        </w:rPr>
        <w:drawing>
          <wp:anchor distT="0" distB="0" distL="114300" distR="114300" simplePos="0" relativeHeight="251633664" behindDoc="1" locked="0" layoutInCell="1" allowOverlap="1" wp14:anchorId="135C64BD" wp14:editId="54B91210">
            <wp:simplePos x="0" y="0"/>
            <wp:positionH relativeFrom="column">
              <wp:posOffset>3662680</wp:posOffset>
            </wp:positionH>
            <wp:positionV relativeFrom="paragraph">
              <wp:posOffset>69850</wp:posOffset>
            </wp:positionV>
            <wp:extent cx="2476500" cy="3253105"/>
            <wp:effectExtent l="0" t="0" r="0" b="4445"/>
            <wp:wrapTight wrapText="bothSides">
              <wp:wrapPolygon edited="0">
                <wp:start x="0" y="0"/>
                <wp:lineTo x="0" y="21503"/>
                <wp:lineTo x="21434" y="21503"/>
                <wp:lineTo x="21434" y="0"/>
                <wp:lineTo x="0" y="0"/>
              </wp:wrapPolygon>
            </wp:wrapTight>
            <wp:docPr id="449" name="Picture 449" descr="http://static.wixstatic.com/media/f0073b_9947bf81bd684d21a5722c3af88fa13b.jpg_srb_p_698_698_75_22_0.50_1.20_0.00_jpg_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ZoomCompimage_lz8imageimage" descr="http://static.wixstatic.com/media/f0073b_9947bf81bd684d21a5722c3af88fa13b.jpg_srb_p_698_698_75_22_0.50_1.20_0.00_jpg_srb"/>
                    <pic:cNvPicPr>
                      <a:picLocks noChangeAspect="1" noChangeArrowheads="1"/>
                    </pic:cNvPicPr>
                  </pic:nvPicPr>
                  <pic:blipFill rotWithShape="1">
                    <a:blip r:embed="rId9">
                      <a:extLst>
                        <a:ext uri="{28A0092B-C50C-407E-A947-70E740481C1C}">
                          <a14:useLocalDpi xmlns:a14="http://schemas.microsoft.com/office/drawing/2010/main" val="0"/>
                        </a:ext>
                      </a:extLst>
                    </a:blip>
                    <a:srcRect l="11784" r="12102"/>
                    <a:stretch/>
                  </pic:blipFill>
                  <pic:spPr bwMode="auto">
                    <a:xfrm>
                      <a:off x="0" y="0"/>
                      <a:ext cx="2476500" cy="3253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3ABE0C3F" w14:textId="31B77614" w:rsidR="00DB77A0" w:rsidRPr="00DB77A0" w:rsidRDefault="00DB77A0" w:rsidP="00DB77A0">
      <w:pPr>
        <w:jc w:val="center"/>
        <w:rPr>
          <w:rStyle w:val="Strong"/>
          <w:rFonts w:asciiTheme="majorHAnsi" w:hAnsiTheme="majorHAnsi" w:cstheme="majorHAnsi"/>
          <w:sz w:val="28"/>
          <w:szCs w:val="23"/>
        </w:rPr>
      </w:pPr>
      <w:r w:rsidRPr="00DB77A0">
        <w:rPr>
          <w:rStyle w:val="Strong"/>
          <w:rFonts w:asciiTheme="majorHAnsi" w:hAnsiTheme="majorHAnsi" w:cstheme="majorHAnsi"/>
          <w:sz w:val="28"/>
          <w:szCs w:val="23"/>
          <w:u w:val="single"/>
        </w:rPr>
        <w:t>The Laptops Repair Clinic</w:t>
      </w:r>
      <w:r w:rsidRPr="00DB77A0">
        <w:rPr>
          <w:rStyle w:val="Strong"/>
          <w:rFonts w:asciiTheme="majorHAnsi" w:hAnsiTheme="majorHAnsi" w:cstheme="majorHAnsi"/>
          <w:sz w:val="28"/>
          <w:szCs w:val="23"/>
        </w:rPr>
        <w:br/>
        <w:t>Owner: Mo Ibrahim</w:t>
      </w:r>
      <w:r w:rsidRPr="00DB77A0">
        <w:rPr>
          <w:rStyle w:val="Strong"/>
          <w:rFonts w:asciiTheme="majorHAnsi" w:hAnsiTheme="majorHAnsi" w:cstheme="majorHAnsi"/>
          <w:sz w:val="28"/>
          <w:szCs w:val="23"/>
        </w:rPr>
        <w:br/>
        <w:t xml:space="preserve">Contacts: </w:t>
      </w:r>
      <w:r w:rsidRPr="00DB77A0">
        <w:rPr>
          <w:rFonts w:asciiTheme="majorHAnsi" w:hAnsiTheme="majorHAnsi" w:cstheme="majorHAnsi"/>
          <w:sz w:val="28"/>
          <w:szCs w:val="23"/>
        </w:rPr>
        <w:t>020 8688 4167</w:t>
      </w:r>
    </w:p>
    <w:p w14:paraId="492A9966" w14:textId="77777777" w:rsidR="00DB77A0" w:rsidRPr="00DB77A0" w:rsidRDefault="00DB77A0" w:rsidP="00DB77A0">
      <w:pPr>
        <w:pStyle w:val="NoSpacing"/>
        <w:jc w:val="center"/>
        <w:rPr>
          <w:rStyle w:val="Strong"/>
          <w:rFonts w:asciiTheme="majorHAnsi" w:hAnsiTheme="majorHAnsi" w:cstheme="majorHAnsi"/>
          <w:sz w:val="28"/>
          <w:szCs w:val="23"/>
          <w:u w:val="single"/>
        </w:rPr>
      </w:pPr>
      <w:r w:rsidRPr="00DB77A0">
        <w:rPr>
          <w:rStyle w:val="Strong"/>
          <w:rFonts w:asciiTheme="majorHAnsi" w:hAnsiTheme="majorHAnsi" w:cstheme="majorHAnsi"/>
          <w:sz w:val="28"/>
          <w:szCs w:val="23"/>
          <w:u w:val="single"/>
        </w:rPr>
        <w:t>Address:</w:t>
      </w:r>
    </w:p>
    <w:p w14:paraId="024BBCB1" w14:textId="675BDA10" w:rsidR="00DB77A0" w:rsidRPr="00DB77A0" w:rsidRDefault="00DB77A0" w:rsidP="00DB77A0">
      <w:pPr>
        <w:pStyle w:val="NoSpacing"/>
        <w:jc w:val="center"/>
        <w:rPr>
          <w:rStyle w:val="Strong"/>
          <w:rFonts w:asciiTheme="majorHAnsi" w:hAnsiTheme="majorHAnsi" w:cstheme="majorHAnsi"/>
          <w:sz w:val="28"/>
          <w:szCs w:val="23"/>
        </w:rPr>
      </w:pPr>
      <w:r w:rsidRPr="00DB77A0">
        <w:rPr>
          <w:rStyle w:val="Strong"/>
          <w:rFonts w:asciiTheme="majorHAnsi" w:hAnsiTheme="majorHAnsi" w:cstheme="majorHAnsi"/>
          <w:sz w:val="28"/>
          <w:szCs w:val="23"/>
        </w:rPr>
        <w:t>20 Selsdon Road</w:t>
      </w:r>
    </w:p>
    <w:p w14:paraId="2A25DF0E" w14:textId="3E336F8D" w:rsidR="00DB77A0" w:rsidRPr="00DB77A0" w:rsidRDefault="00DB77A0" w:rsidP="00DB77A0">
      <w:pPr>
        <w:pStyle w:val="NoSpacing"/>
        <w:jc w:val="center"/>
        <w:rPr>
          <w:rStyle w:val="Strong"/>
          <w:rFonts w:asciiTheme="majorHAnsi" w:hAnsiTheme="majorHAnsi" w:cstheme="majorHAnsi"/>
          <w:sz w:val="28"/>
          <w:szCs w:val="23"/>
        </w:rPr>
      </w:pPr>
      <w:r w:rsidRPr="00DB77A0">
        <w:rPr>
          <w:rStyle w:val="Strong"/>
          <w:rFonts w:asciiTheme="majorHAnsi" w:hAnsiTheme="majorHAnsi" w:cstheme="majorHAnsi"/>
          <w:sz w:val="28"/>
          <w:szCs w:val="23"/>
        </w:rPr>
        <w:t>South Croydon</w:t>
      </w:r>
      <w:r w:rsidRPr="00DB77A0">
        <w:rPr>
          <w:rFonts w:asciiTheme="majorHAnsi" w:hAnsiTheme="majorHAnsi" w:cstheme="majorHAnsi"/>
          <w:sz w:val="28"/>
          <w:szCs w:val="23"/>
        </w:rPr>
        <w:t xml:space="preserve"> </w:t>
      </w:r>
      <w:r w:rsidRPr="00DB77A0">
        <w:rPr>
          <w:rStyle w:val="Strong"/>
          <w:rFonts w:asciiTheme="majorHAnsi" w:hAnsiTheme="majorHAnsi" w:cstheme="majorHAnsi"/>
          <w:sz w:val="28"/>
          <w:szCs w:val="23"/>
        </w:rPr>
        <w:br/>
        <w:t>CR2 6PA</w:t>
      </w:r>
      <w:r w:rsidRPr="00DB77A0">
        <w:rPr>
          <w:rStyle w:val="Strong"/>
          <w:rFonts w:asciiTheme="majorHAnsi" w:hAnsiTheme="majorHAnsi" w:cstheme="majorHAnsi"/>
          <w:sz w:val="28"/>
          <w:szCs w:val="23"/>
        </w:rPr>
        <w:br/>
      </w:r>
    </w:p>
    <w:p w14:paraId="564B52C8" w14:textId="22B3A557" w:rsidR="00DB77A0" w:rsidRPr="00DB77A0" w:rsidRDefault="00DB77A0" w:rsidP="00DB77A0">
      <w:pPr>
        <w:pStyle w:val="NoSpacing"/>
        <w:jc w:val="center"/>
        <w:rPr>
          <w:rStyle w:val="Strong"/>
          <w:rFonts w:asciiTheme="majorHAnsi" w:hAnsiTheme="majorHAnsi" w:cstheme="majorHAnsi"/>
          <w:sz w:val="28"/>
          <w:szCs w:val="23"/>
          <w:u w:val="single"/>
        </w:rPr>
      </w:pPr>
      <w:r w:rsidRPr="00DB77A0">
        <w:rPr>
          <w:rStyle w:val="Strong"/>
          <w:rFonts w:asciiTheme="majorHAnsi" w:hAnsiTheme="majorHAnsi" w:cstheme="majorHAnsi"/>
          <w:sz w:val="28"/>
          <w:szCs w:val="23"/>
          <w:u w:val="single"/>
        </w:rPr>
        <w:t>Link:</w:t>
      </w:r>
    </w:p>
    <w:p w14:paraId="77D6B537" w14:textId="77D80030" w:rsidR="00947E43" w:rsidRPr="00DB77A0" w:rsidRDefault="00D71AD2" w:rsidP="00DB77A0">
      <w:pPr>
        <w:pStyle w:val="Default"/>
        <w:jc w:val="center"/>
        <w:rPr>
          <w:rStyle w:val="Hyperlink"/>
          <w:rFonts w:asciiTheme="majorHAnsi" w:hAnsiTheme="majorHAnsi" w:cstheme="majorHAnsi"/>
          <w:sz w:val="28"/>
          <w:szCs w:val="23"/>
        </w:rPr>
      </w:pPr>
      <w:hyperlink r:id="rId10" w:history="1">
        <w:r w:rsidR="00DB77A0" w:rsidRPr="00DB77A0">
          <w:rPr>
            <w:rStyle w:val="Hyperlink"/>
            <w:rFonts w:asciiTheme="majorHAnsi" w:hAnsiTheme="majorHAnsi" w:cstheme="majorHAnsi"/>
            <w:sz w:val="28"/>
            <w:szCs w:val="23"/>
          </w:rPr>
          <w:t>www.the</w:t>
        </w:r>
        <w:r w:rsidR="00DB77A0" w:rsidRPr="00DB77A0">
          <w:rPr>
            <w:rStyle w:val="Hyperlink"/>
            <w:rFonts w:asciiTheme="majorHAnsi" w:hAnsiTheme="majorHAnsi" w:cstheme="majorHAnsi"/>
            <w:bCs/>
            <w:sz w:val="28"/>
            <w:szCs w:val="23"/>
          </w:rPr>
          <w:t>laptopsclinic</w:t>
        </w:r>
        <w:r w:rsidR="00DB77A0" w:rsidRPr="00DB77A0">
          <w:rPr>
            <w:rStyle w:val="Hyperlink"/>
            <w:rFonts w:asciiTheme="majorHAnsi" w:hAnsiTheme="majorHAnsi" w:cstheme="majorHAnsi"/>
            <w:sz w:val="28"/>
            <w:szCs w:val="23"/>
          </w:rPr>
          <w:t>.co.uk/</w:t>
        </w:r>
      </w:hyperlink>
    </w:p>
    <w:p w14:paraId="348C24AE" w14:textId="77777777" w:rsidR="00DB77A0" w:rsidRPr="00DB77A0" w:rsidRDefault="00DB77A0" w:rsidP="00DB77A0">
      <w:pPr>
        <w:pStyle w:val="Default"/>
        <w:jc w:val="center"/>
        <w:rPr>
          <w:rFonts w:asciiTheme="majorHAnsi" w:hAnsiTheme="majorHAnsi" w:cstheme="majorHAnsi"/>
          <w:sz w:val="23"/>
          <w:szCs w:val="23"/>
        </w:rPr>
      </w:pPr>
    </w:p>
    <w:p w14:paraId="02F301E2" w14:textId="71D6591A" w:rsidR="00947E43" w:rsidRDefault="00DB77A0" w:rsidP="00DB77A0">
      <w:pPr>
        <w:pStyle w:val="Heading2"/>
      </w:pPr>
      <w:bookmarkStart w:id="2" w:name="_Toc449432682"/>
      <w:r>
        <w:t>Background to the computer based problem:</w:t>
      </w:r>
      <w:bookmarkEnd w:id="2"/>
    </w:p>
    <w:p w14:paraId="020ADBC0" w14:textId="77777777" w:rsidR="00DB77A0" w:rsidRDefault="00DB77A0" w:rsidP="00DB77A0">
      <w:pPr>
        <w:spacing w:after="0" w:line="240" w:lineRule="auto"/>
        <w:rPr>
          <w:rStyle w:val="Strong"/>
          <w:rFonts w:cstheme="majorHAnsi"/>
          <w:color w:val="000000" w:themeColor="text1"/>
          <w:sz w:val="24"/>
          <w:szCs w:val="24"/>
        </w:rPr>
      </w:pPr>
      <w:r w:rsidRPr="001C3A43">
        <w:rPr>
          <w:rStyle w:val="Strong"/>
          <w:rFonts w:cstheme="majorHAnsi"/>
          <w:color w:val="000000" w:themeColor="text1"/>
          <w:sz w:val="24"/>
          <w:szCs w:val="24"/>
        </w:rPr>
        <w:t xml:space="preserve">During my first work experience, I was fortune enough to work with a computer repair and fix store called “The Laptops </w:t>
      </w:r>
      <w:r w:rsidRPr="001C3A43">
        <w:rPr>
          <w:rStyle w:val="Strong"/>
          <w:sz w:val="24"/>
          <w:szCs w:val="24"/>
        </w:rPr>
        <w:t>Clinic</w:t>
      </w:r>
      <w:r w:rsidRPr="001C3A43">
        <w:rPr>
          <w:rStyle w:val="Strong"/>
          <w:rFonts w:cstheme="majorHAnsi"/>
          <w:color w:val="000000" w:themeColor="text1"/>
          <w:sz w:val="24"/>
          <w:szCs w:val="24"/>
        </w:rPr>
        <w:t>”. The Laptops Clinics is store based in Selsdon in Croydon, which first opened in 2009 by the entrepreneur Mo Ibrahim who only had £84 and an idea leading to a well earning store 6 years later.</w:t>
      </w:r>
    </w:p>
    <w:p w14:paraId="074E81A3" w14:textId="77777777" w:rsidR="00DB77A0" w:rsidRDefault="00DB77A0" w:rsidP="00DB77A0">
      <w:pPr>
        <w:spacing w:after="0" w:line="240" w:lineRule="auto"/>
        <w:rPr>
          <w:rStyle w:val="Strong"/>
          <w:rFonts w:cstheme="majorHAnsi"/>
          <w:color w:val="000000" w:themeColor="text1"/>
          <w:sz w:val="24"/>
          <w:szCs w:val="24"/>
        </w:rPr>
      </w:pPr>
    </w:p>
    <w:p w14:paraId="273ED1D2" w14:textId="77777777" w:rsidR="00DB77A0" w:rsidRDefault="00DB77A0" w:rsidP="00DB77A0">
      <w:pPr>
        <w:spacing w:after="0" w:line="240" w:lineRule="auto"/>
        <w:rPr>
          <w:rStyle w:val="Strong"/>
          <w:rFonts w:cstheme="majorHAnsi"/>
          <w:color w:val="000000" w:themeColor="text1"/>
          <w:sz w:val="24"/>
          <w:szCs w:val="24"/>
        </w:rPr>
      </w:pPr>
      <w:r w:rsidRPr="001C3A43">
        <w:rPr>
          <w:rStyle w:val="Strong"/>
          <w:rFonts w:cstheme="majorHAnsi"/>
          <w:color w:val="000000" w:themeColor="text1"/>
          <w:sz w:val="24"/>
          <w:szCs w:val="24"/>
        </w:rPr>
        <w:t xml:space="preserve">The Laptops Clinic deals with repairing computer/laptop, updating and installing softwares and </w:t>
      </w:r>
      <w:r>
        <w:rPr>
          <w:rStyle w:val="Strong"/>
          <w:rFonts w:cstheme="majorHAnsi"/>
          <w:color w:val="000000" w:themeColor="text1"/>
          <w:sz w:val="24"/>
          <w:szCs w:val="24"/>
        </w:rPr>
        <w:t>devices. Mo</w:t>
      </w:r>
      <w:r w:rsidRPr="001C3A43">
        <w:rPr>
          <w:rStyle w:val="Strong"/>
          <w:rFonts w:cstheme="majorHAnsi"/>
          <w:color w:val="000000" w:themeColor="text1"/>
          <w:sz w:val="24"/>
          <w:szCs w:val="24"/>
        </w:rPr>
        <w:t xml:space="preserve"> Ibrahim is looking to expand this business and buy more stores across London while also improving his services and providing more services to </w:t>
      </w:r>
      <w:r>
        <w:rPr>
          <w:rStyle w:val="Strong"/>
          <w:rFonts w:cstheme="majorHAnsi"/>
          <w:color w:val="000000" w:themeColor="text1"/>
          <w:sz w:val="24"/>
          <w:szCs w:val="24"/>
        </w:rPr>
        <w:t xml:space="preserve">his </w:t>
      </w:r>
      <w:r w:rsidRPr="001C3A43">
        <w:rPr>
          <w:rStyle w:val="Strong"/>
          <w:rFonts w:cstheme="majorHAnsi"/>
          <w:color w:val="000000" w:themeColor="text1"/>
          <w:sz w:val="24"/>
          <w:szCs w:val="24"/>
        </w:rPr>
        <w:t>customers.</w:t>
      </w:r>
    </w:p>
    <w:p w14:paraId="7EEDAFC8" w14:textId="77777777" w:rsidR="00DB77A0" w:rsidRDefault="00DB77A0" w:rsidP="00DB77A0">
      <w:pPr>
        <w:spacing w:after="0" w:line="240" w:lineRule="auto"/>
        <w:rPr>
          <w:rStyle w:val="Strong"/>
          <w:rFonts w:cstheme="majorHAnsi"/>
          <w:color w:val="000000" w:themeColor="text1"/>
          <w:sz w:val="24"/>
          <w:szCs w:val="24"/>
        </w:rPr>
      </w:pPr>
      <w:r>
        <w:rPr>
          <w:rStyle w:val="Strong"/>
          <w:rFonts w:cstheme="majorHAnsi"/>
          <w:color w:val="000000" w:themeColor="text1"/>
          <w:sz w:val="24"/>
          <w:szCs w:val="24"/>
        </w:rPr>
        <w:br/>
      </w:r>
      <w:r w:rsidRPr="001C3A43">
        <w:rPr>
          <w:rStyle w:val="Strong"/>
          <w:rFonts w:cstheme="majorHAnsi"/>
          <w:color w:val="000000" w:themeColor="text1"/>
          <w:sz w:val="24"/>
          <w:szCs w:val="24"/>
        </w:rPr>
        <w:t xml:space="preserve">Currently the software the Laptops Clinic uses is not bespoke and efficient. They are </w:t>
      </w:r>
      <w:r>
        <w:rPr>
          <w:rStyle w:val="Strong"/>
          <w:rFonts w:cstheme="majorHAnsi"/>
          <w:color w:val="000000" w:themeColor="text1"/>
          <w:sz w:val="24"/>
          <w:szCs w:val="24"/>
        </w:rPr>
        <w:t>collection</w:t>
      </w:r>
      <w:r w:rsidRPr="001C3A43">
        <w:rPr>
          <w:rStyle w:val="Strong"/>
          <w:rFonts w:cstheme="majorHAnsi"/>
          <w:color w:val="000000" w:themeColor="text1"/>
          <w:sz w:val="24"/>
          <w:szCs w:val="24"/>
        </w:rPr>
        <w:t xml:space="preserve"> of different soft</w:t>
      </w:r>
      <w:r>
        <w:rPr>
          <w:rStyle w:val="Strong"/>
          <w:rFonts w:cstheme="majorHAnsi"/>
          <w:color w:val="000000" w:themeColor="text1"/>
          <w:sz w:val="24"/>
          <w:szCs w:val="24"/>
        </w:rPr>
        <w:t xml:space="preserve">wares; </w:t>
      </w:r>
    </w:p>
    <w:p w14:paraId="0AFD73AB" w14:textId="65804864" w:rsidR="00DB77A0" w:rsidRDefault="00DB77A0" w:rsidP="00DB77A0">
      <w:pPr>
        <w:spacing w:after="0" w:line="240" w:lineRule="auto"/>
        <w:rPr>
          <w:rStyle w:val="Strong"/>
          <w:rFonts w:cstheme="majorHAnsi"/>
          <w:color w:val="000000" w:themeColor="text1"/>
          <w:sz w:val="24"/>
          <w:szCs w:val="24"/>
        </w:rPr>
      </w:pPr>
      <w:r>
        <w:rPr>
          <w:rStyle w:val="Strong"/>
          <w:rFonts w:cstheme="majorHAnsi"/>
          <w:color w:val="000000" w:themeColor="text1"/>
          <w:sz w:val="24"/>
          <w:szCs w:val="24"/>
        </w:rPr>
        <w:t>W</w:t>
      </w:r>
      <w:r w:rsidRPr="001C3A43">
        <w:rPr>
          <w:rStyle w:val="Strong"/>
          <w:rFonts w:cstheme="majorHAnsi"/>
          <w:color w:val="000000" w:themeColor="text1"/>
          <w:sz w:val="24"/>
          <w:szCs w:val="24"/>
        </w:rPr>
        <w:t>ord office to write online receipts, Microsoft Outlook for</w:t>
      </w:r>
      <w:r>
        <w:rPr>
          <w:rStyle w:val="Strong"/>
          <w:rFonts w:cstheme="majorHAnsi"/>
          <w:color w:val="000000" w:themeColor="text1"/>
          <w:sz w:val="24"/>
          <w:szCs w:val="24"/>
        </w:rPr>
        <w:t xml:space="preserve"> customer’s</w:t>
      </w:r>
      <w:r w:rsidRPr="001C3A43">
        <w:rPr>
          <w:rStyle w:val="Strong"/>
          <w:rFonts w:cstheme="majorHAnsi"/>
          <w:color w:val="000000" w:themeColor="text1"/>
          <w:sz w:val="24"/>
          <w:szCs w:val="24"/>
        </w:rPr>
        <w:t xml:space="preserve"> details and contacting, Excel to handle and store finical date and charges.</w:t>
      </w:r>
      <w:r>
        <w:rPr>
          <w:rStyle w:val="Strong"/>
          <w:rFonts w:cstheme="majorHAnsi"/>
          <w:color w:val="000000" w:themeColor="text1"/>
          <w:sz w:val="24"/>
          <w:szCs w:val="24"/>
        </w:rPr>
        <w:br/>
      </w:r>
      <w:r w:rsidRPr="001C3A43">
        <w:rPr>
          <w:rStyle w:val="Strong"/>
          <w:rFonts w:cstheme="majorHAnsi"/>
          <w:color w:val="000000" w:themeColor="text1"/>
          <w:sz w:val="24"/>
          <w:szCs w:val="24"/>
        </w:rPr>
        <w:t xml:space="preserve">This isn’t  very efficient and a stress as having to manoeuvre between programs each time by “saving, closing, opening another software, save and exit” each time they manoeuvre between programs and they also need to locate the right document which is hard as </w:t>
      </w:r>
      <w:r>
        <w:rPr>
          <w:rStyle w:val="Strong"/>
          <w:rFonts w:cstheme="majorHAnsi"/>
          <w:color w:val="000000" w:themeColor="text1"/>
          <w:sz w:val="24"/>
          <w:szCs w:val="24"/>
        </w:rPr>
        <w:t xml:space="preserve">their </w:t>
      </w:r>
      <w:r w:rsidRPr="001C3A43">
        <w:rPr>
          <w:rStyle w:val="Strong"/>
          <w:rFonts w:cstheme="majorHAnsi"/>
          <w:color w:val="000000" w:themeColor="text1"/>
          <w:sz w:val="24"/>
          <w:szCs w:val="24"/>
        </w:rPr>
        <w:t xml:space="preserve">folders consists of </w:t>
      </w:r>
      <w:r>
        <w:rPr>
          <w:rStyle w:val="Strong"/>
          <w:rFonts w:cstheme="majorHAnsi"/>
          <w:color w:val="000000" w:themeColor="text1"/>
          <w:sz w:val="24"/>
          <w:szCs w:val="24"/>
        </w:rPr>
        <w:t xml:space="preserve"> multiple folders and documents, ones that deal with customers, finance and extra documentations</w:t>
      </w:r>
      <w:r w:rsidRPr="001C3A43">
        <w:rPr>
          <w:rStyle w:val="Strong"/>
          <w:rFonts w:cstheme="majorHAnsi"/>
          <w:color w:val="000000" w:themeColor="text1"/>
          <w:sz w:val="24"/>
          <w:szCs w:val="24"/>
        </w:rPr>
        <w:t xml:space="preserve">. This is a hassle and time </w:t>
      </w:r>
      <w:r>
        <w:rPr>
          <w:rStyle w:val="Strong"/>
          <w:rFonts w:cstheme="majorHAnsi"/>
          <w:color w:val="000000" w:themeColor="text1"/>
          <w:sz w:val="24"/>
          <w:szCs w:val="24"/>
        </w:rPr>
        <w:t xml:space="preserve">is being wasted </w:t>
      </w:r>
      <w:r w:rsidRPr="001C3A43">
        <w:rPr>
          <w:rStyle w:val="Strong"/>
          <w:rFonts w:cstheme="majorHAnsi"/>
          <w:color w:val="000000" w:themeColor="text1"/>
          <w:sz w:val="24"/>
          <w:szCs w:val="24"/>
        </w:rPr>
        <w:t>which can be</w:t>
      </w:r>
      <w:r>
        <w:rPr>
          <w:rStyle w:val="Strong"/>
          <w:rFonts w:cstheme="majorHAnsi"/>
          <w:color w:val="000000" w:themeColor="text1"/>
          <w:sz w:val="24"/>
          <w:szCs w:val="24"/>
        </w:rPr>
        <w:t xml:space="preserve"> used to deal with the customers instead and there is a risk </w:t>
      </w:r>
      <w:r w:rsidRPr="001C3A43">
        <w:rPr>
          <w:rStyle w:val="Strong"/>
          <w:rFonts w:cstheme="majorHAnsi"/>
          <w:color w:val="000000" w:themeColor="text1"/>
          <w:sz w:val="24"/>
          <w:szCs w:val="24"/>
        </w:rPr>
        <w:t xml:space="preserve">of editing/accessing wrong documents. </w:t>
      </w:r>
    </w:p>
    <w:p w14:paraId="12B2C3FE" w14:textId="77777777" w:rsidR="00DB77A0" w:rsidRDefault="00DB77A0" w:rsidP="00DB77A0">
      <w:pPr>
        <w:spacing w:after="0" w:line="240" w:lineRule="auto"/>
        <w:rPr>
          <w:rStyle w:val="Strong"/>
          <w:rFonts w:cstheme="majorHAnsi"/>
          <w:color w:val="000000" w:themeColor="text1"/>
          <w:sz w:val="24"/>
          <w:szCs w:val="24"/>
        </w:rPr>
      </w:pPr>
    </w:p>
    <w:p w14:paraId="47252A63" w14:textId="229FBC5C" w:rsidR="00DB77A0" w:rsidRDefault="00DB77A0" w:rsidP="007E1DBC">
      <w:pPr>
        <w:rPr>
          <w:rStyle w:val="Strong"/>
          <w:rFonts w:cstheme="majorHAnsi"/>
          <w:color w:val="000000" w:themeColor="text1"/>
          <w:sz w:val="24"/>
          <w:szCs w:val="24"/>
        </w:rPr>
      </w:pPr>
      <w:r w:rsidRPr="001C3A43">
        <w:rPr>
          <w:rStyle w:val="Strong"/>
          <w:rFonts w:cstheme="majorHAnsi"/>
          <w:color w:val="000000" w:themeColor="text1"/>
          <w:sz w:val="24"/>
          <w:szCs w:val="24"/>
        </w:rPr>
        <w:t xml:space="preserve">To decrease this; The Laptop Clinic seeks to unite all the features of all the software they use into one which can deals with all the documents; it shall deal with </w:t>
      </w:r>
      <w:r>
        <w:rPr>
          <w:rStyle w:val="Strong"/>
          <w:rFonts w:cstheme="majorHAnsi"/>
          <w:color w:val="000000" w:themeColor="text1"/>
          <w:sz w:val="24"/>
          <w:szCs w:val="24"/>
        </w:rPr>
        <w:t xml:space="preserve">the </w:t>
      </w:r>
      <w:r w:rsidRPr="001C3A43">
        <w:rPr>
          <w:rStyle w:val="Strong"/>
          <w:rFonts w:cstheme="majorHAnsi"/>
          <w:color w:val="000000" w:themeColor="text1"/>
          <w:sz w:val="24"/>
          <w:szCs w:val="24"/>
        </w:rPr>
        <w:t xml:space="preserve">finance, </w:t>
      </w:r>
      <w:r>
        <w:rPr>
          <w:rStyle w:val="Strong"/>
          <w:rFonts w:cstheme="majorHAnsi"/>
          <w:color w:val="000000" w:themeColor="text1"/>
          <w:sz w:val="24"/>
          <w:szCs w:val="24"/>
        </w:rPr>
        <w:t xml:space="preserve">customers </w:t>
      </w:r>
      <w:r w:rsidRPr="001C3A43">
        <w:rPr>
          <w:rStyle w:val="Strong"/>
          <w:rFonts w:cstheme="majorHAnsi"/>
          <w:color w:val="000000" w:themeColor="text1"/>
          <w:sz w:val="24"/>
          <w:szCs w:val="24"/>
        </w:rPr>
        <w:t>and also handle receipts, contacting and also some extra features.</w:t>
      </w:r>
    </w:p>
    <w:p w14:paraId="192B2EF4" w14:textId="77777777" w:rsidR="00E71811" w:rsidRPr="007E1DBC" w:rsidRDefault="00E71811" w:rsidP="007E1DBC">
      <w:pPr>
        <w:rPr>
          <w:rFonts w:cstheme="majorHAnsi"/>
          <w:bCs/>
          <w:color w:val="000000" w:themeColor="text1"/>
          <w:sz w:val="24"/>
          <w:szCs w:val="24"/>
        </w:rPr>
      </w:pPr>
    </w:p>
    <w:p w14:paraId="26EB2DA1" w14:textId="56D4FF63" w:rsidR="00947E43" w:rsidRDefault="00DB77A0" w:rsidP="00DB77A0">
      <w:pPr>
        <w:pStyle w:val="Heading2"/>
      </w:pPr>
      <w:bookmarkStart w:id="3" w:name="_Toc449432683"/>
      <w:r>
        <w:lastRenderedPageBreak/>
        <w:t>Observation of Existing System</w:t>
      </w:r>
      <w:bookmarkEnd w:id="3"/>
    </w:p>
    <w:p w14:paraId="16A790CB" w14:textId="52C1DD65" w:rsidR="00DB77A0" w:rsidRPr="00A57CE2" w:rsidRDefault="00A57CE2" w:rsidP="00DB77A0">
      <w:pPr>
        <w:pStyle w:val="Titlesz"/>
        <w:rPr>
          <w:szCs w:val="26"/>
          <w:u w:val="single"/>
        </w:rPr>
      </w:pPr>
      <w:r w:rsidRPr="00A57CE2">
        <w:rPr>
          <w:szCs w:val="26"/>
          <w:u w:val="single"/>
        </w:rPr>
        <w:t>Description of the Current System:</w:t>
      </w:r>
    </w:p>
    <w:p w14:paraId="725754D0" w14:textId="09163C61" w:rsidR="00A57CE2" w:rsidRDefault="00A57CE2" w:rsidP="00A57CE2">
      <w:r w:rsidRPr="0026438F">
        <w:t>The current systems used by the TLC</w:t>
      </w:r>
      <w:r>
        <w:t xml:space="preserve"> (The Laptops Clinic)</w:t>
      </w:r>
      <w:r w:rsidRPr="0026438F">
        <w:t xml:space="preserve"> is composed for three separate programs</w:t>
      </w:r>
      <w:r>
        <w:t>,</w:t>
      </w:r>
      <w:r w:rsidRPr="0026438F">
        <w:t xml:space="preserve"> each with their own purpose. Once a </w:t>
      </w:r>
      <w:r>
        <w:t>customer</w:t>
      </w:r>
      <w:r w:rsidRPr="0026438F">
        <w:t xml:space="preserve"> arrives and buys an offer or service from the TLC, their contact details e.g. Name, address, phone,</w:t>
      </w:r>
      <w:r>
        <w:t xml:space="preserve"> email, i</w:t>
      </w:r>
      <w:r w:rsidRPr="0026438F">
        <w:t>s entered in the Microsoft Outlook as a</w:t>
      </w:r>
      <w:r>
        <w:t xml:space="preserve"> new</w:t>
      </w:r>
      <w:r w:rsidRPr="0026438F">
        <w:t xml:space="preserve"> contact. Before buying the service/offer, the TLC switches to Excel to calculate the expense and charge, then also include this data into their finical earning report of the month. Once the expense</w:t>
      </w:r>
      <w:r>
        <w:t>s</w:t>
      </w:r>
      <w:r w:rsidRPr="0026438F">
        <w:t xml:space="preserve"> are calculated for that </w:t>
      </w:r>
      <w:r>
        <w:t>individual customer</w:t>
      </w:r>
      <w:r w:rsidRPr="0026438F">
        <w:t>, the prices is added to the receipt form</w:t>
      </w:r>
      <w:r>
        <w:t>,</w:t>
      </w:r>
      <w:r w:rsidRPr="0026438F">
        <w:t xml:space="preserve"> which is a basic receipt template in a word office document</w:t>
      </w:r>
      <w:r>
        <w:t xml:space="preserve"> or a paper receipt made on the spot</w:t>
      </w:r>
      <w:r w:rsidRPr="0026438F">
        <w:t xml:space="preserve">. TLC will add the </w:t>
      </w:r>
      <w:r>
        <w:t>customer</w:t>
      </w:r>
      <w:r w:rsidRPr="0026438F">
        <w:t xml:space="preserve">’s details and charges in the receipt form and </w:t>
      </w:r>
      <w:r>
        <w:t xml:space="preserve">will </w:t>
      </w:r>
      <w:r w:rsidRPr="0026438F">
        <w:t xml:space="preserve">either email them </w:t>
      </w:r>
      <w:r>
        <w:t xml:space="preserve">with the </w:t>
      </w:r>
      <w:r w:rsidRPr="0026438F">
        <w:t xml:space="preserve">attachment to their email address or print off in store and hand it to the </w:t>
      </w:r>
      <w:r>
        <w:t>customer</w:t>
      </w:r>
      <w:r w:rsidRPr="0026438F">
        <w:t>.</w:t>
      </w:r>
    </w:p>
    <w:tbl>
      <w:tblPr>
        <w:tblStyle w:val="GridTable2-Accent1"/>
        <w:tblW w:w="0" w:type="auto"/>
        <w:tblLook w:val="04A0" w:firstRow="1" w:lastRow="0" w:firstColumn="1" w:lastColumn="0" w:noHBand="0" w:noVBand="1"/>
      </w:tblPr>
      <w:tblGrid>
        <w:gridCol w:w="4508"/>
        <w:gridCol w:w="4508"/>
      </w:tblGrid>
      <w:tr w:rsidR="00A57CE2" w14:paraId="2B1E8AD1" w14:textId="77777777" w:rsidTr="00A57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55CA6C" w14:textId="1CC560D8" w:rsidR="00A57CE2" w:rsidRDefault="00A57CE2" w:rsidP="00A57CE2">
            <w:pPr>
              <w:jc w:val="center"/>
            </w:pPr>
            <w:r>
              <w:t>Advantages of the Current System</w:t>
            </w:r>
          </w:p>
        </w:tc>
        <w:tc>
          <w:tcPr>
            <w:tcW w:w="4508" w:type="dxa"/>
          </w:tcPr>
          <w:p w14:paraId="0F437CFC" w14:textId="5B20F803" w:rsidR="00A57CE2" w:rsidRDefault="00A57CE2" w:rsidP="00A57CE2">
            <w:pPr>
              <w:jc w:val="center"/>
              <w:cnfStyle w:val="100000000000" w:firstRow="1" w:lastRow="0" w:firstColumn="0" w:lastColumn="0" w:oddVBand="0" w:evenVBand="0" w:oddHBand="0" w:evenHBand="0" w:firstRowFirstColumn="0" w:firstRowLastColumn="0" w:lastRowFirstColumn="0" w:lastRowLastColumn="0"/>
            </w:pPr>
            <w:r>
              <w:t>Disadvantages of the Current System</w:t>
            </w:r>
          </w:p>
        </w:tc>
      </w:tr>
      <w:tr w:rsidR="00A57CE2" w:rsidRPr="00A57CE2" w14:paraId="21150FCF" w14:textId="77777777" w:rsidTr="00A57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DC04167" w14:textId="5C9C9A20" w:rsidR="00A57CE2" w:rsidRPr="00A57CE2" w:rsidRDefault="00A57CE2" w:rsidP="00A57CE2">
            <w:pPr>
              <w:rPr>
                <w:b w:val="0"/>
                <w:sz w:val="24"/>
                <w:szCs w:val="24"/>
              </w:rPr>
            </w:pPr>
            <w:r w:rsidRPr="00A57CE2">
              <w:rPr>
                <w:b w:val="0"/>
                <w:sz w:val="24"/>
                <w:szCs w:val="24"/>
              </w:rPr>
              <w:t xml:space="preserve">Each program is designed for their own specific task; </w:t>
            </w:r>
            <w:r w:rsidRPr="00A57CE2">
              <w:rPr>
                <w:b w:val="0"/>
                <w:sz w:val="24"/>
                <w:szCs w:val="24"/>
              </w:rPr>
              <w:br/>
              <w:t>Word designed for making forms and document. Excel designed for calculation data and organizing figures.</w:t>
            </w:r>
            <w:r w:rsidRPr="00A57CE2">
              <w:rPr>
                <w:b w:val="0"/>
                <w:sz w:val="24"/>
                <w:szCs w:val="24"/>
              </w:rPr>
              <w:br/>
              <w:t>Outlook is designed for storing customer’s data, contacts, emailing with added features such as contacts, task.</w:t>
            </w:r>
          </w:p>
        </w:tc>
        <w:tc>
          <w:tcPr>
            <w:tcW w:w="4508" w:type="dxa"/>
          </w:tcPr>
          <w:p w14:paraId="51F5CDDC" w14:textId="77777777" w:rsidR="00A57CE2" w:rsidRPr="00A57CE2" w:rsidRDefault="00A57CE2" w:rsidP="00A57CE2">
            <w:pPr>
              <w:cnfStyle w:val="000000100000" w:firstRow="0" w:lastRow="0" w:firstColumn="0" w:lastColumn="0" w:oddVBand="0" w:evenVBand="0" w:oddHBand="1" w:evenHBand="0" w:firstRowFirstColumn="0" w:firstRowLastColumn="0" w:lastRowFirstColumn="0" w:lastRowLastColumn="0"/>
              <w:rPr>
                <w:sz w:val="24"/>
                <w:szCs w:val="24"/>
              </w:rPr>
            </w:pPr>
            <w:r w:rsidRPr="00A57CE2">
              <w:rPr>
                <w:sz w:val="24"/>
                <w:szCs w:val="24"/>
              </w:rPr>
              <w:t>Manoeuvring between each program is time consuming and is open to corruption.</w:t>
            </w:r>
          </w:p>
          <w:p w14:paraId="6399DF36" w14:textId="77777777" w:rsidR="00A57CE2" w:rsidRPr="00A57CE2" w:rsidRDefault="00A57CE2" w:rsidP="00A57CE2">
            <w:pPr>
              <w:cnfStyle w:val="000000100000" w:firstRow="0" w:lastRow="0" w:firstColumn="0" w:lastColumn="0" w:oddVBand="0" w:evenVBand="0" w:oddHBand="1" w:evenHBand="0" w:firstRowFirstColumn="0" w:firstRowLastColumn="0" w:lastRowFirstColumn="0" w:lastRowLastColumn="0"/>
            </w:pPr>
          </w:p>
        </w:tc>
      </w:tr>
      <w:tr w:rsidR="00A57CE2" w14:paraId="06CEC3E6" w14:textId="77777777" w:rsidTr="00A57CE2">
        <w:tc>
          <w:tcPr>
            <w:cnfStyle w:val="001000000000" w:firstRow="0" w:lastRow="0" w:firstColumn="1" w:lastColumn="0" w:oddVBand="0" w:evenVBand="0" w:oddHBand="0" w:evenHBand="0" w:firstRowFirstColumn="0" w:firstRowLastColumn="0" w:lastRowFirstColumn="0" w:lastRowLastColumn="0"/>
            <w:tcW w:w="4508" w:type="dxa"/>
          </w:tcPr>
          <w:p w14:paraId="39F5F0DD" w14:textId="77777777" w:rsidR="00A57CE2" w:rsidRPr="00A57CE2" w:rsidRDefault="00A57CE2" w:rsidP="00A57CE2">
            <w:pPr>
              <w:rPr>
                <w:b w:val="0"/>
              </w:rPr>
            </w:pPr>
            <w:r w:rsidRPr="00A57CE2">
              <w:rPr>
                <w:b w:val="0"/>
              </w:rPr>
              <w:t>All the three programs contain all the features required by the TLC and provide extra features.</w:t>
            </w:r>
          </w:p>
          <w:p w14:paraId="400C2EF9" w14:textId="77777777" w:rsidR="00A57CE2" w:rsidRDefault="00A57CE2" w:rsidP="00A57CE2"/>
        </w:tc>
        <w:tc>
          <w:tcPr>
            <w:tcW w:w="4508" w:type="dxa"/>
          </w:tcPr>
          <w:p w14:paraId="661D01FF" w14:textId="40B4C8C9" w:rsidR="0058439C" w:rsidRPr="0058439C" w:rsidRDefault="0058439C" w:rsidP="0058439C">
            <w:pPr>
              <w:cnfStyle w:val="000000000000" w:firstRow="0" w:lastRow="0" w:firstColumn="0" w:lastColumn="0" w:oddVBand="0" w:evenVBand="0" w:oddHBand="0" w:evenHBand="0" w:firstRowFirstColumn="0" w:firstRowLastColumn="0" w:lastRowFirstColumn="0" w:lastRowLastColumn="0"/>
              <w:rPr>
                <w:sz w:val="24"/>
                <w:szCs w:val="24"/>
              </w:rPr>
            </w:pPr>
            <w:r w:rsidRPr="0058439C">
              <w:rPr>
                <w:sz w:val="24"/>
                <w:szCs w:val="24"/>
              </w:rPr>
              <w:t>The TLC requires not all the features. Bespoke software is required for the store to work efficiently.</w:t>
            </w:r>
          </w:p>
          <w:p w14:paraId="2E72D7D5" w14:textId="77777777" w:rsidR="00A57CE2" w:rsidRDefault="00A57CE2" w:rsidP="00A57CE2">
            <w:pPr>
              <w:cnfStyle w:val="000000000000" w:firstRow="0" w:lastRow="0" w:firstColumn="0" w:lastColumn="0" w:oddVBand="0" w:evenVBand="0" w:oddHBand="0" w:evenHBand="0" w:firstRowFirstColumn="0" w:firstRowLastColumn="0" w:lastRowFirstColumn="0" w:lastRowLastColumn="0"/>
            </w:pPr>
          </w:p>
        </w:tc>
      </w:tr>
      <w:tr w:rsidR="00A57CE2" w14:paraId="26DCF00D" w14:textId="77777777" w:rsidTr="00A57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6458D6" w14:textId="77777777" w:rsidR="0058439C" w:rsidRDefault="0058439C" w:rsidP="0058439C">
            <w:pPr>
              <w:rPr>
                <w:b w:val="0"/>
              </w:rPr>
            </w:pPr>
            <w:r w:rsidRPr="0058439C">
              <w:rPr>
                <w:b w:val="0"/>
              </w:rPr>
              <w:t>Documents are all organized into folders.</w:t>
            </w:r>
          </w:p>
          <w:p w14:paraId="589DB633" w14:textId="4EB0EB13" w:rsidR="0058439C" w:rsidRPr="0058439C" w:rsidRDefault="0058439C" w:rsidP="0058439C">
            <w:pPr>
              <w:rPr>
                <w:b w:val="0"/>
              </w:rPr>
            </w:pPr>
            <w:r w:rsidRPr="0058439C">
              <w:rPr>
                <w:b w:val="0"/>
              </w:rPr>
              <w:t xml:space="preserve"> E.g. Finical report folder into broken down into separate folders corresponding to each month of the year.</w:t>
            </w:r>
          </w:p>
          <w:p w14:paraId="3563B0E6" w14:textId="77777777" w:rsidR="0058439C" w:rsidRPr="0058439C" w:rsidRDefault="0058439C" w:rsidP="0058439C">
            <w:pPr>
              <w:rPr>
                <w:b w:val="0"/>
              </w:rPr>
            </w:pPr>
            <w:r w:rsidRPr="0058439C">
              <w:rPr>
                <w:b w:val="0"/>
              </w:rPr>
              <w:t>E.g. Finical report -&gt; Months of 2015 -&gt; September</w:t>
            </w:r>
          </w:p>
          <w:p w14:paraId="4C863062" w14:textId="77777777" w:rsidR="0058439C" w:rsidRPr="0058439C" w:rsidRDefault="0058439C" w:rsidP="0058439C">
            <w:pPr>
              <w:rPr>
                <w:b w:val="0"/>
              </w:rPr>
            </w:pPr>
            <w:r w:rsidRPr="0058439C">
              <w:rPr>
                <w:b w:val="0"/>
              </w:rPr>
              <w:t xml:space="preserve">While Receipts will contain, receipts of the year then the consumer. </w:t>
            </w:r>
            <w:r w:rsidRPr="0058439C">
              <w:rPr>
                <w:b w:val="0"/>
              </w:rPr>
              <w:br/>
              <w:t>e.g. Receipts-&gt; Receipt Of 2015 -&gt; “Mark Johnson’s Receipt”</w:t>
            </w:r>
          </w:p>
          <w:p w14:paraId="453E06E7" w14:textId="77777777" w:rsidR="00A57CE2" w:rsidRPr="0058439C" w:rsidRDefault="00A57CE2" w:rsidP="0058439C">
            <w:pPr>
              <w:rPr>
                <w:b w:val="0"/>
              </w:rPr>
            </w:pPr>
          </w:p>
        </w:tc>
        <w:tc>
          <w:tcPr>
            <w:tcW w:w="4508" w:type="dxa"/>
          </w:tcPr>
          <w:p w14:paraId="12EF7FA9" w14:textId="77777777" w:rsidR="00A57CE2" w:rsidRDefault="0058439C" w:rsidP="0058439C">
            <w:pPr>
              <w:cnfStyle w:val="000000100000" w:firstRow="0" w:lastRow="0" w:firstColumn="0" w:lastColumn="0" w:oddVBand="0" w:evenVBand="0" w:oddHBand="1" w:evenHBand="0" w:firstRowFirstColumn="0" w:firstRowLastColumn="0" w:lastRowFirstColumn="0" w:lastRowLastColumn="0"/>
            </w:pPr>
            <w:r>
              <w:t>It is rather time consuming and hard to find the right document inside this large collection of folders &amp; files. Files and Folders are also not backed-up and are prone to corruption or even misuse. Securing files and folders would only make it even more time consuming.</w:t>
            </w:r>
          </w:p>
          <w:p w14:paraId="779B962B" w14:textId="09012F32" w:rsidR="0058439C" w:rsidRDefault="0058439C" w:rsidP="0058439C">
            <w:pPr>
              <w:cnfStyle w:val="000000100000" w:firstRow="0" w:lastRow="0" w:firstColumn="0" w:lastColumn="0" w:oddVBand="0" w:evenVBand="0" w:oddHBand="1" w:evenHBand="0" w:firstRowFirstColumn="0" w:firstRowLastColumn="0" w:lastRowFirstColumn="0" w:lastRowLastColumn="0"/>
            </w:pPr>
            <w:r>
              <w:t>Deleting one folder deletes all the other files and folders inside of it.</w:t>
            </w:r>
          </w:p>
        </w:tc>
      </w:tr>
    </w:tbl>
    <w:p w14:paraId="2F8C7D2A" w14:textId="77777777" w:rsidR="0058439C" w:rsidRDefault="0058439C" w:rsidP="0058439C">
      <w:pPr>
        <w:pStyle w:val="NoSpacing"/>
      </w:pPr>
    </w:p>
    <w:p w14:paraId="35171A2C" w14:textId="1DF8B9AD" w:rsidR="00A57CE2" w:rsidRDefault="0058439C" w:rsidP="0058439C">
      <w:pPr>
        <w:pStyle w:val="Heading2"/>
      </w:pPr>
      <w:bookmarkStart w:id="4" w:name="_Toc449432684"/>
      <w:r>
        <w:t>Uses of the Current System</w:t>
      </w:r>
      <w:bookmarkEnd w:id="4"/>
    </w:p>
    <w:p w14:paraId="48101BD1" w14:textId="2D07EC4E" w:rsidR="007E1DBC" w:rsidRDefault="0058439C" w:rsidP="0058439C">
      <w:r>
        <w:t xml:space="preserve">The system is currently used and will be used (in the proposed system) by all the employees of The Laptops Clinic. There will be two employee roles; Administrator and Employees. Administrators have more administrator power e.g. accessing/permitting and deleting features while Employees will have the basic power e.g. adding customers, making receipts, emailing. </w:t>
      </w:r>
    </w:p>
    <w:p w14:paraId="2A645C97" w14:textId="77777777" w:rsidR="00E71811" w:rsidRDefault="00E71811" w:rsidP="0058439C"/>
    <w:p w14:paraId="2BAEC213" w14:textId="23B79131" w:rsidR="0058439C" w:rsidRPr="0058439C" w:rsidRDefault="0058439C" w:rsidP="0058439C">
      <w:pPr>
        <w:pStyle w:val="Heading2"/>
      </w:pPr>
      <w:bookmarkStart w:id="5" w:name="_Toc449432685"/>
      <w:r>
        <w:lastRenderedPageBreak/>
        <w:t>Interview with Mo Ibrahim- Owner of The Laptops Clinic</w:t>
      </w:r>
      <w:bookmarkEnd w:id="5"/>
    </w:p>
    <w:p w14:paraId="27B775EF" w14:textId="77777777" w:rsidR="00813296" w:rsidRPr="00A66353" w:rsidRDefault="00813296" w:rsidP="00813296">
      <w:pPr>
        <w:rPr>
          <w:rStyle w:val="Strong"/>
        </w:rPr>
      </w:pPr>
      <w:r w:rsidRPr="00A66353">
        <w:rPr>
          <w:rStyle w:val="Strong"/>
        </w:rPr>
        <w:t>For my interview, I</w:t>
      </w:r>
      <w:r>
        <w:rPr>
          <w:rStyle w:val="Strong"/>
        </w:rPr>
        <w:t xml:space="preserve"> chose to speak with Mo Ibrahim, who is the owner of TLC. I</w:t>
      </w:r>
      <w:r w:rsidRPr="00A66353">
        <w:rPr>
          <w:rStyle w:val="Strong"/>
        </w:rPr>
        <w:t xml:space="preserve"> believe he would be the best person to interview since</w:t>
      </w:r>
      <w:r>
        <w:rPr>
          <w:rStyle w:val="Strong"/>
        </w:rPr>
        <w:t xml:space="preserve"> their the </w:t>
      </w:r>
      <w:r w:rsidRPr="00A66353">
        <w:rPr>
          <w:rStyle w:val="Strong"/>
        </w:rPr>
        <w:t>owner of the TLC</w:t>
      </w:r>
      <w:r>
        <w:rPr>
          <w:rStyle w:val="Strong"/>
        </w:rPr>
        <w:t xml:space="preserve"> (The Laptops Clinic)</w:t>
      </w:r>
      <w:r w:rsidRPr="00A66353">
        <w:rPr>
          <w:rStyle w:val="Strong"/>
        </w:rPr>
        <w:t xml:space="preserve"> and </w:t>
      </w:r>
      <w:r>
        <w:rPr>
          <w:rStyle w:val="Strong"/>
        </w:rPr>
        <w:t xml:space="preserve">he was the one who proposed </w:t>
      </w:r>
      <w:r w:rsidRPr="00A66353">
        <w:rPr>
          <w:rStyle w:val="Strong"/>
        </w:rPr>
        <w:t>bespoke software to be developed</w:t>
      </w:r>
      <w:r>
        <w:rPr>
          <w:rStyle w:val="Strong"/>
        </w:rPr>
        <w:t xml:space="preserve"> and will be developed to meet the requirements of the store and his requirements also, </w:t>
      </w:r>
      <w:r w:rsidRPr="00A66353">
        <w:rPr>
          <w:rStyle w:val="Strong"/>
        </w:rPr>
        <w:t xml:space="preserve">thus </w:t>
      </w:r>
      <w:r>
        <w:rPr>
          <w:rStyle w:val="Strong"/>
        </w:rPr>
        <w:t>his the best</w:t>
      </w:r>
      <w:r w:rsidRPr="00A66353">
        <w:rPr>
          <w:rStyle w:val="Strong"/>
        </w:rPr>
        <w:t xml:space="preserve"> person to interview. </w:t>
      </w:r>
    </w:p>
    <w:p w14:paraId="58F01281" w14:textId="77777777" w:rsidR="00813296" w:rsidRPr="00A66353" w:rsidRDefault="00813296" w:rsidP="00813296">
      <w:pPr>
        <w:rPr>
          <w:rStyle w:val="Strong"/>
        </w:rPr>
      </w:pPr>
      <w:r w:rsidRPr="00A66353">
        <w:rPr>
          <w:rStyle w:val="Strong"/>
        </w:rPr>
        <w:t>The method I chose to interview him was a straight “in person” interview which allows me</w:t>
      </w:r>
      <w:r>
        <w:rPr>
          <w:rStyle w:val="Strong"/>
        </w:rPr>
        <w:t xml:space="preserve"> to be </w:t>
      </w:r>
      <w:r w:rsidRPr="00A66353">
        <w:rPr>
          <w:rStyle w:val="Strong"/>
        </w:rPr>
        <w:t>fully</w:t>
      </w:r>
      <w:r>
        <w:rPr>
          <w:rStyle w:val="Strong"/>
        </w:rPr>
        <w:t xml:space="preserve"> interactive</w:t>
      </w:r>
      <w:r w:rsidRPr="00A66353">
        <w:rPr>
          <w:rStyle w:val="Strong"/>
        </w:rPr>
        <w:t xml:space="preserve"> with him, ask him questions and be able to create a plan/design with him. </w:t>
      </w:r>
      <w:r w:rsidRPr="00A66353">
        <w:rPr>
          <w:rStyle w:val="Strong"/>
        </w:rPr>
        <w:br/>
        <w:t xml:space="preserve">An “in person” interview is far better than those by email or telephone since emails interviews require times to read , format a reply and send back then waiting for the reply which is rather long and </w:t>
      </w:r>
      <w:r>
        <w:rPr>
          <w:rStyle w:val="Strong"/>
        </w:rPr>
        <w:t>less interactive</w:t>
      </w:r>
      <w:r w:rsidRPr="00A66353">
        <w:rPr>
          <w:rStyle w:val="Strong"/>
        </w:rPr>
        <w:t>.</w:t>
      </w:r>
    </w:p>
    <w:p w14:paraId="79C8F290" w14:textId="77777777" w:rsidR="00813296" w:rsidRPr="0026438F" w:rsidRDefault="00813296" w:rsidP="00813296">
      <w:pPr>
        <w:pStyle w:val="Titlesz1"/>
        <w:rPr>
          <w:rStyle w:val="Strong"/>
          <w:bCs w:val="0"/>
          <w:sz w:val="25"/>
        </w:rPr>
      </w:pPr>
      <w:r w:rsidRPr="0026438F">
        <w:rPr>
          <w:rStyle w:val="Strong"/>
          <w:bCs w:val="0"/>
          <w:sz w:val="25"/>
        </w:rPr>
        <w:t>Question: Who will be using the program?</w:t>
      </w:r>
    </w:p>
    <w:p w14:paraId="2D0E8183" w14:textId="5D95C519" w:rsidR="00813296" w:rsidRDefault="00813296" w:rsidP="00813296">
      <w:pPr>
        <w:rPr>
          <w:rStyle w:val="Strong"/>
          <w:szCs w:val="23"/>
        </w:rPr>
      </w:pPr>
      <w:r>
        <w:rPr>
          <w:rStyle w:val="Strong"/>
          <w:color w:val="002060"/>
          <w:szCs w:val="23"/>
          <w:u w:val="single"/>
        </w:rPr>
        <w:t>Reply</w:t>
      </w:r>
      <w:r w:rsidRPr="00A66353">
        <w:rPr>
          <w:rStyle w:val="Strong"/>
          <w:color w:val="002060"/>
          <w:szCs w:val="23"/>
          <w:u w:val="single"/>
        </w:rPr>
        <w:t>:</w:t>
      </w:r>
      <w:r w:rsidRPr="00A66353">
        <w:rPr>
          <w:rStyle w:val="Strong"/>
          <w:color w:val="002060"/>
          <w:szCs w:val="23"/>
        </w:rPr>
        <w:t xml:space="preserve"> </w:t>
      </w:r>
      <w:r>
        <w:rPr>
          <w:rStyle w:val="Strong"/>
          <w:szCs w:val="23"/>
        </w:rPr>
        <w:t>A</w:t>
      </w:r>
      <w:r w:rsidRPr="00A66353">
        <w:rPr>
          <w:rStyle w:val="Strong"/>
          <w:szCs w:val="23"/>
        </w:rPr>
        <w:t>ll the employees of The Laptops Clinic stores will use the software. Each store will mostly consist four employees at max, thus all employees will need access and should be very secure. Only me, the owner will be able to create/delete an employee account, I should have access to all data and</w:t>
      </w:r>
      <w:r>
        <w:rPr>
          <w:rStyle w:val="Strong"/>
          <w:szCs w:val="23"/>
        </w:rPr>
        <w:t xml:space="preserve"> edit it however I cannot modify Employee due to Data protections.</w:t>
      </w:r>
    </w:p>
    <w:p w14:paraId="4E5FCA22" w14:textId="77777777" w:rsidR="00813296" w:rsidRPr="0026438F" w:rsidRDefault="00813296" w:rsidP="00813296">
      <w:pPr>
        <w:pStyle w:val="Titlesz1"/>
        <w:rPr>
          <w:rStyle w:val="Strong"/>
          <w:bCs w:val="0"/>
          <w:sz w:val="25"/>
        </w:rPr>
      </w:pPr>
      <w:r w:rsidRPr="0026438F">
        <w:rPr>
          <w:rStyle w:val="Strong"/>
          <w:bCs w:val="0"/>
          <w:sz w:val="25"/>
        </w:rPr>
        <w:t>Question: Who will have access to the program?</w:t>
      </w:r>
    </w:p>
    <w:p w14:paraId="4BDA5264" w14:textId="6FE1281E" w:rsidR="00813296" w:rsidRDefault="00813296" w:rsidP="00813296">
      <w:pPr>
        <w:rPr>
          <w:rStyle w:val="Strong"/>
          <w:szCs w:val="23"/>
        </w:rPr>
      </w:pPr>
      <w:r>
        <w:rPr>
          <w:rStyle w:val="Strong"/>
          <w:color w:val="002060"/>
          <w:szCs w:val="23"/>
          <w:u w:val="single"/>
        </w:rPr>
        <w:t>Reply</w:t>
      </w:r>
      <w:r w:rsidRPr="00A66353">
        <w:rPr>
          <w:rStyle w:val="Strong"/>
          <w:color w:val="002060"/>
          <w:szCs w:val="23"/>
          <w:u w:val="single"/>
        </w:rPr>
        <w:t>:</w:t>
      </w:r>
      <w:r w:rsidRPr="00A66353">
        <w:rPr>
          <w:rStyle w:val="Strong"/>
          <w:color w:val="002060"/>
          <w:szCs w:val="23"/>
        </w:rPr>
        <w:t xml:space="preserve">  </w:t>
      </w:r>
      <w:r w:rsidRPr="00A66353">
        <w:rPr>
          <w:rStyle w:val="Strong"/>
          <w:szCs w:val="23"/>
        </w:rPr>
        <w:t>I require two types of access accounts; Administrator for the store</w:t>
      </w:r>
      <w:r>
        <w:rPr>
          <w:rStyle w:val="Strong"/>
          <w:szCs w:val="23"/>
        </w:rPr>
        <w:t xml:space="preserve">owner’s and </w:t>
      </w:r>
      <w:r w:rsidRPr="00A66353">
        <w:rPr>
          <w:rStyle w:val="Strong"/>
          <w:szCs w:val="23"/>
        </w:rPr>
        <w:t>Employee for the employees of The Laptops Clinic.</w:t>
      </w:r>
      <w:r w:rsidRPr="00A66353">
        <w:rPr>
          <w:rStyle w:val="Strong"/>
          <w:szCs w:val="23"/>
        </w:rPr>
        <w:br/>
        <w:t>None else expect those two accounts will have access to it and should very secure.</w:t>
      </w:r>
      <w:r>
        <w:rPr>
          <w:rStyle w:val="Strong"/>
          <w:szCs w:val="23"/>
        </w:rPr>
        <w:br/>
        <w:t>Both will have different administrator access, for example, Employee can delete Customers but Employee cannot delete Administrators. Some of the features such adding an Employee will require an administrator however Employee can add customers e.g.</w:t>
      </w:r>
    </w:p>
    <w:p w14:paraId="17C9EB8E" w14:textId="44394FF8" w:rsidR="00813296" w:rsidRPr="0026438F" w:rsidRDefault="00813296" w:rsidP="00813296">
      <w:pPr>
        <w:pStyle w:val="Titlesz1"/>
        <w:rPr>
          <w:rStyle w:val="Strong"/>
          <w:bCs w:val="0"/>
          <w:sz w:val="25"/>
        </w:rPr>
      </w:pPr>
      <w:r w:rsidRPr="0026438F">
        <w:rPr>
          <w:rStyle w:val="Strong"/>
          <w:bCs w:val="0"/>
          <w:sz w:val="25"/>
        </w:rPr>
        <w:t>Question: What are the programs that</w:t>
      </w:r>
      <w:r>
        <w:rPr>
          <w:rStyle w:val="Strong"/>
          <w:bCs w:val="0"/>
          <w:sz w:val="25"/>
        </w:rPr>
        <w:t xml:space="preserve"> The Laptops Clinic currently use</w:t>
      </w:r>
      <w:r w:rsidRPr="0026438F">
        <w:rPr>
          <w:rStyle w:val="Strong"/>
          <w:bCs w:val="0"/>
          <w:sz w:val="25"/>
        </w:rPr>
        <w:t>?</w:t>
      </w:r>
    </w:p>
    <w:p w14:paraId="385E6BBF" w14:textId="72573078" w:rsidR="00813296" w:rsidRDefault="00813296" w:rsidP="00813296">
      <w:pPr>
        <w:pStyle w:val="NoSpacing"/>
        <w:rPr>
          <w:rStyle w:val="Strong"/>
          <w:szCs w:val="23"/>
        </w:rPr>
      </w:pPr>
      <w:r>
        <w:rPr>
          <w:rStyle w:val="Strong"/>
          <w:color w:val="002060"/>
          <w:szCs w:val="23"/>
          <w:u w:val="single"/>
        </w:rPr>
        <w:t>Reply</w:t>
      </w:r>
      <w:r w:rsidRPr="00A66353">
        <w:rPr>
          <w:rStyle w:val="Strong"/>
          <w:color w:val="002060"/>
          <w:szCs w:val="23"/>
          <w:u w:val="single"/>
        </w:rPr>
        <w:t>:</w:t>
      </w:r>
      <w:r w:rsidRPr="00A66353">
        <w:rPr>
          <w:rStyle w:val="Strong"/>
          <w:color w:val="002060"/>
          <w:szCs w:val="23"/>
        </w:rPr>
        <w:t xml:space="preserve"> </w:t>
      </w:r>
      <w:r w:rsidRPr="00A66353">
        <w:rPr>
          <w:rStyle w:val="Strong"/>
          <w:szCs w:val="23"/>
        </w:rPr>
        <w:t xml:space="preserve">Currently we use Microsoft Outlook for creating and storing </w:t>
      </w:r>
      <w:r>
        <w:rPr>
          <w:rStyle w:val="Strong"/>
          <w:szCs w:val="23"/>
        </w:rPr>
        <w:t>customer</w:t>
      </w:r>
      <w:r w:rsidRPr="00A66353">
        <w:rPr>
          <w:rStyle w:val="Strong"/>
          <w:szCs w:val="23"/>
        </w:rPr>
        <w:t xml:space="preserve"> details.</w:t>
      </w:r>
    </w:p>
    <w:p w14:paraId="19584AF7" w14:textId="7F2BAD61" w:rsidR="00813296" w:rsidRDefault="00813296" w:rsidP="00813296">
      <w:pPr>
        <w:pStyle w:val="NoSpacing"/>
        <w:rPr>
          <w:rStyle w:val="Strong"/>
          <w:szCs w:val="23"/>
        </w:rPr>
      </w:pPr>
      <w:r w:rsidRPr="00A66353">
        <w:rPr>
          <w:rStyle w:val="Strong"/>
          <w:szCs w:val="23"/>
        </w:rPr>
        <w:t>Excel to stor</w:t>
      </w:r>
      <w:r w:rsidR="008D0CD4">
        <w:rPr>
          <w:rStyle w:val="Strong"/>
          <w:szCs w:val="23"/>
        </w:rPr>
        <w:t xml:space="preserve">e finical reports of each month </w:t>
      </w:r>
      <w:r w:rsidRPr="00A66353">
        <w:rPr>
          <w:rStyle w:val="Strong"/>
          <w:szCs w:val="23"/>
        </w:rPr>
        <w:t>and store in a folder.</w:t>
      </w:r>
      <w:r w:rsidRPr="00A66353">
        <w:rPr>
          <w:rStyle w:val="Strong"/>
          <w:szCs w:val="23"/>
        </w:rPr>
        <w:br/>
        <w:t xml:space="preserve">Microsoft office word to produce receipts that we email to </w:t>
      </w:r>
      <w:r>
        <w:rPr>
          <w:rStyle w:val="Strong"/>
          <w:szCs w:val="23"/>
        </w:rPr>
        <w:t>customers</w:t>
      </w:r>
      <w:r w:rsidR="008D0CD4">
        <w:rPr>
          <w:rStyle w:val="Strong"/>
          <w:szCs w:val="23"/>
        </w:rPr>
        <w:t xml:space="preserve"> via outlook</w:t>
      </w:r>
      <w:r w:rsidRPr="00A66353">
        <w:rPr>
          <w:rStyle w:val="Strong"/>
          <w:szCs w:val="23"/>
        </w:rPr>
        <w:t xml:space="preserve"> or print </w:t>
      </w:r>
      <w:r>
        <w:rPr>
          <w:rStyle w:val="Strong"/>
          <w:szCs w:val="23"/>
        </w:rPr>
        <w:t>out</w:t>
      </w:r>
      <w:r w:rsidRPr="00A66353">
        <w:rPr>
          <w:rStyle w:val="Strong"/>
          <w:szCs w:val="23"/>
        </w:rPr>
        <w:t>.</w:t>
      </w:r>
    </w:p>
    <w:p w14:paraId="57CC04DD" w14:textId="77777777" w:rsidR="008D0CD4" w:rsidRDefault="008D0CD4" w:rsidP="00813296">
      <w:pPr>
        <w:pStyle w:val="NoSpacing"/>
        <w:rPr>
          <w:rStyle w:val="Strong"/>
          <w:szCs w:val="23"/>
        </w:rPr>
      </w:pPr>
    </w:p>
    <w:p w14:paraId="53633537" w14:textId="77777777" w:rsidR="008D0CD4" w:rsidRPr="0026438F" w:rsidRDefault="008D0CD4" w:rsidP="008D0CD4">
      <w:pPr>
        <w:pStyle w:val="Titlesz1"/>
        <w:rPr>
          <w:rStyle w:val="Strong"/>
          <w:bCs w:val="0"/>
          <w:sz w:val="25"/>
        </w:rPr>
      </w:pPr>
      <w:r w:rsidRPr="0026438F">
        <w:rPr>
          <w:rStyle w:val="Strong"/>
          <w:bCs w:val="0"/>
          <w:sz w:val="25"/>
        </w:rPr>
        <w:t>Question: What are the issues associated with these programs that you currently use?</w:t>
      </w:r>
    </w:p>
    <w:p w14:paraId="1FFD69AE" w14:textId="77777777" w:rsidR="008D0CD4" w:rsidRDefault="008D0CD4" w:rsidP="008D0CD4">
      <w:pPr>
        <w:rPr>
          <w:rStyle w:val="Strong"/>
          <w:szCs w:val="23"/>
        </w:rPr>
      </w:pPr>
      <w:r>
        <w:rPr>
          <w:rStyle w:val="Strong"/>
          <w:color w:val="002060"/>
          <w:szCs w:val="23"/>
          <w:u w:val="single"/>
        </w:rPr>
        <w:t>Reply:</w:t>
      </w:r>
      <w:r w:rsidRPr="0026438F">
        <w:rPr>
          <w:rStyle w:val="Strong"/>
          <w:color w:val="000000" w:themeColor="text1"/>
          <w:szCs w:val="23"/>
        </w:rPr>
        <w:t xml:space="preserve"> The main issue is that no</w:t>
      </w:r>
      <w:r>
        <w:rPr>
          <w:rStyle w:val="Strong"/>
          <w:color w:val="000000" w:themeColor="text1"/>
          <w:szCs w:val="23"/>
        </w:rPr>
        <w:t>ne of the</w:t>
      </w:r>
      <w:r w:rsidRPr="0026438F">
        <w:rPr>
          <w:rStyle w:val="Strong"/>
          <w:color w:val="000000" w:themeColor="text1"/>
          <w:szCs w:val="23"/>
        </w:rPr>
        <w:t xml:space="preserve"> programs</w:t>
      </w:r>
      <w:r>
        <w:rPr>
          <w:rStyle w:val="Strong"/>
          <w:color w:val="000000" w:themeColor="text1"/>
          <w:szCs w:val="23"/>
        </w:rPr>
        <w:t xml:space="preserve"> that we use, are not linked or interconnected together, therefore</w:t>
      </w:r>
      <w:r w:rsidRPr="0026438F">
        <w:rPr>
          <w:rStyle w:val="Strong"/>
          <w:color w:val="000000" w:themeColor="text1"/>
          <w:szCs w:val="23"/>
        </w:rPr>
        <w:t xml:space="preserve"> </w:t>
      </w:r>
      <w:r>
        <w:rPr>
          <w:rStyle w:val="Strong"/>
          <w:color w:val="000000" w:themeColor="text1"/>
          <w:szCs w:val="23"/>
        </w:rPr>
        <w:t xml:space="preserve">we have to manually switch </w:t>
      </w:r>
      <w:r w:rsidRPr="0026438F">
        <w:rPr>
          <w:rStyle w:val="Strong"/>
          <w:color w:val="000000" w:themeColor="text1"/>
          <w:szCs w:val="23"/>
        </w:rPr>
        <w:t xml:space="preserve">between </w:t>
      </w:r>
      <w:r>
        <w:rPr>
          <w:rStyle w:val="Strong"/>
          <w:color w:val="000000" w:themeColor="text1"/>
          <w:szCs w:val="23"/>
        </w:rPr>
        <w:t xml:space="preserve">each program, </w:t>
      </w:r>
      <w:r w:rsidRPr="0026438F">
        <w:rPr>
          <w:rStyle w:val="Strong"/>
          <w:color w:val="000000" w:themeColor="text1"/>
          <w:szCs w:val="23"/>
        </w:rPr>
        <w:t>making</w:t>
      </w:r>
      <w:r>
        <w:rPr>
          <w:rStyle w:val="Strong"/>
          <w:color w:val="000000" w:themeColor="text1"/>
          <w:szCs w:val="23"/>
        </w:rPr>
        <w:t xml:space="preserve"> sure that we saved and exited it correctly</w:t>
      </w:r>
      <w:r w:rsidRPr="0026438F">
        <w:rPr>
          <w:rStyle w:val="Strong"/>
          <w:color w:val="000000" w:themeColor="text1"/>
          <w:szCs w:val="23"/>
        </w:rPr>
        <w:t xml:space="preserve">. </w:t>
      </w:r>
      <w:r w:rsidRPr="00A66353">
        <w:rPr>
          <w:rStyle w:val="Strong"/>
          <w:color w:val="002060"/>
          <w:szCs w:val="23"/>
        </w:rPr>
        <w:t>T</w:t>
      </w:r>
      <w:r w:rsidRPr="00A66353">
        <w:rPr>
          <w:rStyle w:val="Strong"/>
          <w:szCs w:val="23"/>
        </w:rPr>
        <w:t xml:space="preserve">here are few features </w:t>
      </w:r>
      <w:r>
        <w:rPr>
          <w:rStyle w:val="Strong"/>
          <w:szCs w:val="23"/>
        </w:rPr>
        <w:t xml:space="preserve">that could be improved in the current </w:t>
      </w:r>
      <w:r w:rsidRPr="00A66353">
        <w:rPr>
          <w:rStyle w:val="Strong"/>
          <w:szCs w:val="23"/>
        </w:rPr>
        <w:t>programs for our liking</w:t>
      </w:r>
      <w:r>
        <w:rPr>
          <w:rStyle w:val="Strong"/>
          <w:szCs w:val="23"/>
        </w:rPr>
        <w:t>s</w:t>
      </w:r>
      <w:r w:rsidRPr="00A66353">
        <w:rPr>
          <w:rStyle w:val="Strong"/>
          <w:szCs w:val="23"/>
        </w:rPr>
        <w:t xml:space="preserve"> and some feature we do not require at all, that is why we would like a bespoke software designed for all our stores, with the features we require and that is all.</w:t>
      </w:r>
    </w:p>
    <w:p w14:paraId="131317DF" w14:textId="77777777" w:rsidR="00A9350F" w:rsidRPr="0026438F" w:rsidRDefault="00A9350F" w:rsidP="00A9350F">
      <w:pPr>
        <w:pStyle w:val="Titlesz1"/>
        <w:rPr>
          <w:rStyle w:val="Strong"/>
          <w:color w:val="0070C0"/>
          <w:sz w:val="28"/>
          <w:szCs w:val="26"/>
        </w:rPr>
      </w:pPr>
      <w:r w:rsidRPr="0026438F">
        <w:rPr>
          <w:rStyle w:val="Strong"/>
          <w:bCs w:val="0"/>
          <w:sz w:val="25"/>
        </w:rPr>
        <w:t>Question: Any specifications that you require?</w:t>
      </w:r>
    </w:p>
    <w:p w14:paraId="7F1FE5A0" w14:textId="24013BD6" w:rsidR="00A9350F" w:rsidRDefault="00A9350F" w:rsidP="00A9350F">
      <w:pPr>
        <w:rPr>
          <w:rStyle w:val="Strong"/>
          <w:szCs w:val="23"/>
        </w:rPr>
      </w:pPr>
      <w:r>
        <w:rPr>
          <w:rStyle w:val="Strong"/>
          <w:color w:val="002060"/>
          <w:szCs w:val="23"/>
          <w:u w:val="single"/>
        </w:rPr>
        <w:t>Reply</w:t>
      </w:r>
      <w:r w:rsidRPr="00A66353">
        <w:rPr>
          <w:rStyle w:val="Strong"/>
          <w:color w:val="002060"/>
          <w:szCs w:val="23"/>
          <w:u w:val="single"/>
        </w:rPr>
        <w:t>:</w:t>
      </w:r>
      <w:r w:rsidRPr="00A66353">
        <w:rPr>
          <w:rStyle w:val="Strong"/>
          <w:color w:val="002060"/>
          <w:szCs w:val="23"/>
        </w:rPr>
        <w:t xml:space="preserve"> </w:t>
      </w:r>
      <w:r w:rsidRPr="00A66353">
        <w:rPr>
          <w:rStyle w:val="Strong"/>
          <w:szCs w:val="23"/>
        </w:rPr>
        <w:t xml:space="preserve">The Laptops Clinic requires a bespoke software for all our stores which consists all of the basic features of the </w:t>
      </w:r>
      <w:r>
        <w:rPr>
          <w:rStyle w:val="Strong"/>
          <w:szCs w:val="23"/>
        </w:rPr>
        <w:t>soft</w:t>
      </w:r>
      <w:r w:rsidRPr="00A66353">
        <w:rPr>
          <w:rStyle w:val="Strong"/>
          <w:szCs w:val="23"/>
        </w:rPr>
        <w:t xml:space="preserve">wares; Microsoft Outlook, Excel and Word office. </w:t>
      </w:r>
      <w:r>
        <w:rPr>
          <w:rStyle w:val="Strong"/>
          <w:szCs w:val="23"/>
        </w:rPr>
        <w:t>E.g.</w:t>
      </w:r>
      <w:r w:rsidRPr="00A66353">
        <w:rPr>
          <w:rStyle w:val="Strong"/>
          <w:szCs w:val="23"/>
        </w:rPr>
        <w:br/>
        <w:t xml:space="preserve">Microsoft Outlook for editing, storing and searching </w:t>
      </w:r>
      <w:r>
        <w:rPr>
          <w:rStyle w:val="Strong"/>
          <w:szCs w:val="23"/>
        </w:rPr>
        <w:t xml:space="preserve">customer’s data. </w:t>
      </w:r>
      <w:r w:rsidRPr="00A66353">
        <w:rPr>
          <w:rStyle w:val="Strong"/>
          <w:szCs w:val="23"/>
        </w:rPr>
        <w:t xml:space="preserve">I also require a built in calculation, calendar, sales report, notice board and emailing to </w:t>
      </w:r>
      <w:r>
        <w:rPr>
          <w:rStyle w:val="Strong"/>
          <w:szCs w:val="23"/>
        </w:rPr>
        <w:t>customer</w:t>
      </w:r>
      <w:r w:rsidRPr="00A66353">
        <w:rPr>
          <w:rStyle w:val="Strong"/>
          <w:szCs w:val="23"/>
        </w:rPr>
        <w:t>s.</w:t>
      </w:r>
      <w:r w:rsidRPr="00A66353">
        <w:rPr>
          <w:rStyle w:val="Strong"/>
          <w:szCs w:val="23"/>
        </w:rPr>
        <w:br/>
        <w:t xml:space="preserve">One feature that I desperately want is to be able to link a </w:t>
      </w:r>
      <w:r>
        <w:rPr>
          <w:rStyle w:val="Strong"/>
          <w:szCs w:val="23"/>
        </w:rPr>
        <w:t>customer</w:t>
      </w:r>
      <w:r w:rsidRPr="00A66353">
        <w:rPr>
          <w:rStyle w:val="Strong"/>
          <w:szCs w:val="23"/>
        </w:rPr>
        <w:t xml:space="preserve"> to all the files; to be able to click </w:t>
      </w:r>
      <w:r>
        <w:rPr>
          <w:rStyle w:val="Strong"/>
          <w:szCs w:val="23"/>
        </w:rPr>
        <w:t xml:space="preserve">on </w:t>
      </w:r>
      <w:r w:rsidRPr="00A66353">
        <w:rPr>
          <w:rStyle w:val="Strong"/>
          <w:szCs w:val="23"/>
        </w:rPr>
        <w:t xml:space="preserve">customers and check for receipts and </w:t>
      </w:r>
      <w:r>
        <w:rPr>
          <w:rStyle w:val="Strong"/>
          <w:szCs w:val="23"/>
        </w:rPr>
        <w:t>finances</w:t>
      </w:r>
      <w:r w:rsidRPr="00A66353">
        <w:rPr>
          <w:rStyle w:val="Strong"/>
          <w:szCs w:val="23"/>
        </w:rPr>
        <w:t xml:space="preserve"> </w:t>
      </w:r>
      <w:r>
        <w:rPr>
          <w:rStyle w:val="Strong"/>
          <w:szCs w:val="23"/>
        </w:rPr>
        <w:t>that are linked to them. Similar thing for employee would be useful.</w:t>
      </w:r>
    </w:p>
    <w:p w14:paraId="21F1C775" w14:textId="77777777" w:rsidR="00A9350F" w:rsidRPr="00A66353" w:rsidRDefault="00A9350F" w:rsidP="00A9350F">
      <w:pPr>
        <w:pStyle w:val="Titlesz1"/>
        <w:rPr>
          <w:rStyle w:val="Strong"/>
          <w:sz w:val="25"/>
        </w:rPr>
      </w:pPr>
      <w:r w:rsidRPr="00A66353">
        <w:rPr>
          <w:rStyle w:val="Strong"/>
          <w:sz w:val="25"/>
        </w:rPr>
        <w:t>Question: What should be the layout be like?</w:t>
      </w:r>
    </w:p>
    <w:p w14:paraId="4C7A2F2D" w14:textId="77777777" w:rsidR="00A9350F" w:rsidRDefault="00A9350F" w:rsidP="00A9350F">
      <w:pPr>
        <w:pStyle w:val="NoSpacing"/>
        <w:rPr>
          <w:rStyle w:val="Strong"/>
          <w:szCs w:val="23"/>
        </w:rPr>
      </w:pPr>
      <w:r>
        <w:rPr>
          <w:rStyle w:val="Strong"/>
          <w:color w:val="002060"/>
          <w:szCs w:val="23"/>
          <w:u w:val="single"/>
        </w:rPr>
        <w:lastRenderedPageBreak/>
        <w:t>Reply</w:t>
      </w:r>
      <w:r w:rsidRPr="00A66353">
        <w:rPr>
          <w:rStyle w:val="Strong"/>
          <w:color w:val="002060"/>
          <w:szCs w:val="23"/>
          <w:u w:val="single"/>
        </w:rPr>
        <w:t>:</w:t>
      </w:r>
      <w:r w:rsidRPr="00A66353">
        <w:rPr>
          <w:rStyle w:val="Strong"/>
          <w:color w:val="002060"/>
          <w:szCs w:val="23"/>
        </w:rPr>
        <w:t xml:space="preserve"> </w:t>
      </w:r>
      <w:r w:rsidRPr="00A66353">
        <w:rPr>
          <w:rStyle w:val="Strong"/>
          <w:szCs w:val="23"/>
        </w:rPr>
        <w:t>After all we are technology store and I am a tech enthusiast so I require my software to be update to date with the latest design thus I require a layout similar to the window 7 and onwards and should be very simple and appealing.</w:t>
      </w:r>
    </w:p>
    <w:p w14:paraId="29E5D350" w14:textId="77777777" w:rsidR="00A9350F" w:rsidRDefault="00A9350F" w:rsidP="00A9350F">
      <w:pPr>
        <w:pStyle w:val="NoSpacing"/>
        <w:rPr>
          <w:rStyle w:val="Strong"/>
          <w:szCs w:val="23"/>
        </w:rPr>
      </w:pPr>
    </w:p>
    <w:p w14:paraId="04595549" w14:textId="77777777" w:rsidR="00A9350F" w:rsidRDefault="00A9350F" w:rsidP="00A9350F">
      <w:pPr>
        <w:pStyle w:val="Heading2"/>
        <w:rPr>
          <w:rStyle w:val="Strong"/>
          <w:rFonts w:ascii="Cambria" w:hAnsi="Cambria"/>
          <w:bCs w:val="0"/>
          <w:sz w:val="28"/>
        </w:rPr>
      </w:pPr>
      <w:bookmarkStart w:id="6" w:name="_Toc449432686"/>
      <w:r>
        <w:rPr>
          <w:rStyle w:val="Strong"/>
          <w:rFonts w:ascii="Cambria" w:hAnsi="Cambria"/>
          <w:bCs w:val="0"/>
          <w:sz w:val="28"/>
        </w:rPr>
        <w:t>Programming Language Chosen</w:t>
      </w:r>
      <w:bookmarkEnd w:id="6"/>
    </w:p>
    <w:p w14:paraId="5463257B" w14:textId="77777777" w:rsidR="00AB0270" w:rsidRDefault="00A9350F" w:rsidP="00AB0270">
      <w:pPr>
        <w:pStyle w:val="NoSpacing"/>
        <w:rPr>
          <w:sz w:val="23"/>
          <w:szCs w:val="23"/>
        </w:rPr>
      </w:pPr>
      <w:r w:rsidRPr="00AB0270">
        <w:rPr>
          <w:rStyle w:val="Strong"/>
          <w:rFonts w:ascii="Cambria" w:hAnsi="Cambria"/>
          <w:bCs w:val="0"/>
          <w:szCs w:val="23"/>
        </w:rPr>
        <w:t xml:space="preserve"> </w:t>
      </w:r>
      <w:r w:rsidR="00AB0270" w:rsidRPr="00AB0270">
        <w:rPr>
          <w:sz w:val="23"/>
          <w:szCs w:val="23"/>
        </w:rPr>
        <w:t>For this system I will be using the programming language C# in the visual studio program, this is mostly due to my desire to learn a new language instead of VB.NET, as VB.NET I consider to be a “beginners and basic language”. It is time that I expand myself and learn a powerful and popular language in the computing industry, which is C#.</w:t>
      </w:r>
    </w:p>
    <w:p w14:paraId="3E710D41" w14:textId="77777777" w:rsidR="00AB0270" w:rsidRPr="00AB0270" w:rsidRDefault="00AB0270" w:rsidP="00AB0270">
      <w:pPr>
        <w:pStyle w:val="NoSpacing"/>
        <w:rPr>
          <w:sz w:val="23"/>
          <w:szCs w:val="23"/>
        </w:rPr>
      </w:pPr>
    </w:p>
    <w:p w14:paraId="7AA1C402" w14:textId="77777777" w:rsidR="00AB0270" w:rsidRDefault="00AB0270" w:rsidP="00AB0270">
      <w:pPr>
        <w:pStyle w:val="NoSpacing"/>
        <w:rPr>
          <w:sz w:val="23"/>
          <w:szCs w:val="23"/>
        </w:rPr>
      </w:pPr>
      <w:r w:rsidRPr="00AB0270">
        <w:rPr>
          <w:sz w:val="23"/>
          <w:szCs w:val="23"/>
        </w:rPr>
        <w:t>I will be programming using C# in Visual Studio software, which an integrated development environment (IDE) from Microsoft. It is used to develop computer programs, as well as web sites, web applications, web services and even android apps. Visual Studio program will allow to me to create an .exe (executable) program, which are more executable than those of e.g. (.jar) which require constant update. Visual Studio consists of a sleek and efficient interface so that I can navigate between my works and use tools efficiently.</w:t>
      </w:r>
    </w:p>
    <w:p w14:paraId="12164717" w14:textId="77777777" w:rsidR="00AB0270" w:rsidRPr="00AB0270" w:rsidRDefault="00AB0270" w:rsidP="00AB0270">
      <w:pPr>
        <w:pStyle w:val="NoSpacing"/>
        <w:rPr>
          <w:sz w:val="23"/>
          <w:szCs w:val="23"/>
        </w:rPr>
      </w:pPr>
    </w:p>
    <w:p w14:paraId="2AE9893F" w14:textId="18EA45E3" w:rsidR="00AB0270" w:rsidRDefault="00AB0270" w:rsidP="00AB0270">
      <w:pPr>
        <w:pStyle w:val="NoSpacing"/>
        <w:rPr>
          <w:sz w:val="23"/>
          <w:szCs w:val="23"/>
        </w:rPr>
      </w:pPr>
      <w:r w:rsidRPr="00AB0270">
        <w:rPr>
          <w:sz w:val="23"/>
          <w:szCs w:val="23"/>
        </w:rPr>
        <w:t>Another reason for picking C# was that due to my experience</w:t>
      </w:r>
      <w:r>
        <w:rPr>
          <w:sz w:val="23"/>
          <w:szCs w:val="23"/>
        </w:rPr>
        <w:t>s</w:t>
      </w:r>
      <w:r w:rsidRPr="00AB0270">
        <w:rPr>
          <w:sz w:val="23"/>
          <w:szCs w:val="23"/>
        </w:rPr>
        <w:t xml:space="preserve"> of searching for possible answers to fixing my errors. I would be faced with answer that were mostly answered in C#, especially for complex codes were written in C#, I can use this advantages to help myself when learning C# as there is a language C# community and support available online compared to VB.Net.</w:t>
      </w:r>
    </w:p>
    <w:p w14:paraId="7BB1F3FA" w14:textId="77777777" w:rsidR="00AB0270" w:rsidRPr="00AB0270" w:rsidRDefault="00AB0270" w:rsidP="00AB0270">
      <w:pPr>
        <w:pStyle w:val="NoSpacing"/>
        <w:rPr>
          <w:sz w:val="23"/>
          <w:szCs w:val="23"/>
        </w:rPr>
      </w:pPr>
    </w:p>
    <w:p w14:paraId="5C430DED" w14:textId="77777777" w:rsidR="00AB0270" w:rsidRDefault="00AB0270" w:rsidP="00AB0270">
      <w:pPr>
        <w:pStyle w:val="NoSpacing"/>
        <w:rPr>
          <w:sz w:val="23"/>
          <w:szCs w:val="23"/>
        </w:rPr>
      </w:pPr>
      <w:r w:rsidRPr="00AB0270">
        <w:rPr>
          <w:sz w:val="23"/>
          <w:szCs w:val="23"/>
        </w:rPr>
        <w:t>In the end, VB.NET and C# are both similar to each other, they both use the .NET library and syntax however VB.NET provides no control over memory while C# is also faster at executing commands.</w:t>
      </w:r>
      <w:r w:rsidRPr="00AB0270">
        <w:rPr>
          <w:sz w:val="23"/>
          <w:szCs w:val="23"/>
        </w:rPr>
        <w:br/>
        <w:t>I have decided to use C# as the programming language to create the new system, due to my desire to learn a new language and wide range of support available in C#.</w:t>
      </w:r>
    </w:p>
    <w:p w14:paraId="6E87D168" w14:textId="77777777" w:rsidR="00AB0270" w:rsidRDefault="00AB0270" w:rsidP="00AB0270">
      <w:pPr>
        <w:pStyle w:val="NoSpacing"/>
        <w:rPr>
          <w:sz w:val="23"/>
          <w:szCs w:val="23"/>
        </w:rPr>
      </w:pPr>
    </w:p>
    <w:p w14:paraId="6B79689B" w14:textId="2BAEFCD1" w:rsidR="00AB0270" w:rsidRDefault="00AB0270" w:rsidP="00AB0270">
      <w:pPr>
        <w:pStyle w:val="Heading2"/>
      </w:pPr>
      <w:bookmarkStart w:id="7" w:name="_Toc449432687"/>
      <w:r>
        <w:t>Potential Solutions</w:t>
      </w:r>
      <w:bookmarkEnd w:id="7"/>
    </w:p>
    <w:p w14:paraId="7325B72A" w14:textId="2826A491" w:rsidR="00AB0270" w:rsidRDefault="00AB0270" w:rsidP="00AB0270">
      <w:r>
        <w:t>Potential solutions to the Current System can be either a manual system or computerised system.</w:t>
      </w:r>
    </w:p>
    <w:p w14:paraId="66FC18D1" w14:textId="77777777" w:rsidR="00AB0270" w:rsidRPr="00BD19EA" w:rsidRDefault="00AB0270" w:rsidP="00AB0270">
      <w:r w:rsidRPr="00000A9E">
        <w:rPr>
          <w:b/>
        </w:rPr>
        <w:t>A manual database</w:t>
      </w:r>
      <w:r w:rsidRPr="00BD19EA">
        <w:t xml:space="preserve"> is a hard-file storage system that consists of paper records, folder and filing cabinets or storage boxes</w:t>
      </w:r>
      <w:r>
        <w:t>.</w:t>
      </w:r>
      <w:r w:rsidRPr="00BD19EA">
        <w:t xml:space="preserve"> </w:t>
      </w:r>
      <w:r>
        <w:t xml:space="preserve">While </w:t>
      </w:r>
      <w:r w:rsidRPr="00BD19EA">
        <w:t xml:space="preserve">a </w:t>
      </w:r>
      <w:r w:rsidRPr="00000A9E">
        <w:rPr>
          <w:b/>
        </w:rPr>
        <w:t>computerised</w:t>
      </w:r>
      <w:r w:rsidRPr="00BD19EA">
        <w:t xml:space="preserve"> system is a huge compilation of electronic fi</w:t>
      </w:r>
      <w:r>
        <w:t>les stored at a single location. A computerised system is</w:t>
      </w:r>
      <w:r w:rsidRPr="00BD19EA">
        <w:t xml:space="preserve"> automated and handed by software</w:t>
      </w:r>
      <w:r>
        <w:t xml:space="preserve">s thus </w:t>
      </w:r>
      <w:r w:rsidRPr="00BD19EA">
        <w:t>eliminating p</w:t>
      </w:r>
      <w:r>
        <w:t>ossible errors and saving time. T</w:t>
      </w:r>
      <w:r w:rsidRPr="00BD19EA">
        <w:t xml:space="preserve">his makes it easier for everyone to access data than searching through filing cabinets and paper records. </w:t>
      </w:r>
      <w:r>
        <w:br/>
      </w:r>
      <w:r w:rsidRPr="00BD19EA">
        <w:t>Computerized database can handle complex database and show relationship with primary keys and foreign keys.</w:t>
      </w:r>
    </w:p>
    <w:p w14:paraId="70510495" w14:textId="77777777" w:rsidR="00AB0270" w:rsidRPr="00BD19EA" w:rsidRDefault="00AB0270" w:rsidP="00AB0270">
      <w:r w:rsidRPr="00BD19EA">
        <w:t>Using Manuel system is not efficient and would not upgrade the Laptops Clinic current system, which use</w:t>
      </w:r>
      <w:r>
        <w:t xml:space="preserve"> a variety of different soft</w:t>
      </w:r>
      <w:r w:rsidRPr="00BD19EA">
        <w:t xml:space="preserve">wares and using manual system to handle receipts and some finical reports, e.g. handing </w:t>
      </w:r>
      <w:r>
        <w:t>customer</w:t>
      </w:r>
      <w:r w:rsidRPr="00BD19EA">
        <w:t xml:space="preserve">’s paper receipts made in a notepad. </w:t>
      </w:r>
    </w:p>
    <w:p w14:paraId="0ACFCF73" w14:textId="61562912" w:rsidR="007E1DBC" w:rsidRDefault="00AB0270" w:rsidP="00AB0270">
      <w:r w:rsidRPr="00BD19EA">
        <w:t xml:space="preserve">A manual system would be much more time-consuming on a day-to-day basis, wasting lesson time, all data would have to be manually entered which would involve a lot of unnecessary repetition of entry for fields such as </w:t>
      </w:r>
      <w:r>
        <w:t xml:space="preserve">Contacts, Receipts </w:t>
      </w:r>
      <w:r w:rsidRPr="00BD19EA">
        <w:t>and</w:t>
      </w:r>
      <w:r>
        <w:t xml:space="preserve"> Reports</w:t>
      </w:r>
      <w:r w:rsidRPr="00BD19EA">
        <w:t xml:space="preserve">. This could also lead to typographic errors. </w:t>
      </w:r>
      <w:r>
        <w:br/>
      </w:r>
      <w:r w:rsidRPr="00BD19EA">
        <w:t xml:space="preserve">The whole point of this project is to develop a database system for the </w:t>
      </w:r>
      <w:r>
        <w:t>Laptops Clinic</w:t>
      </w:r>
      <w:r w:rsidRPr="00BD19EA">
        <w:t xml:space="preserve">, which </w:t>
      </w:r>
      <w:r w:rsidRPr="00BD19EA">
        <w:lastRenderedPageBreak/>
        <w:t>uses a single software, and that everything is organized and computerised. After all the laptops clinic is a computer store so makes sense to have its details computerised.</w:t>
      </w:r>
    </w:p>
    <w:p w14:paraId="1FF7A45F" w14:textId="3A88E794" w:rsidR="00AB0270" w:rsidRPr="00AB0270" w:rsidRDefault="00AB0270" w:rsidP="007E1DBC">
      <w:pPr>
        <w:pStyle w:val="Heading2"/>
      </w:pPr>
      <w:bookmarkStart w:id="8" w:name="_Toc449432688"/>
      <w:r>
        <w:t>Proposed Solutions (Reading off the Chart)</w:t>
      </w:r>
      <w:r w:rsidRPr="00BD19EA">
        <w:rPr>
          <w:noProof/>
          <w:lang w:eastAsia="en-GB"/>
        </w:rPr>
        <w:drawing>
          <wp:anchor distT="0" distB="0" distL="114300" distR="114300" simplePos="0" relativeHeight="251635712" behindDoc="1" locked="0" layoutInCell="1" allowOverlap="1" wp14:anchorId="567D04E2" wp14:editId="5AF6D437">
            <wp:simplePos x="0" y="0"/>
            <wp:positionH relativeFrom="margin">
              <wp:posOffset>-447675</wp:posOffset>
            </wp:positionH>
            <wp:positionV relativeFrom="paragraph">
              <wp:posOffset>319405</wp:posOffset>
            </wp:positionV>
            <wp:extent cx="6692265" cy="3813175"/>
            <wp:effectExtent l="0" t="0" r="13335" b="15875"/>
            <wp:wrapTight wrapText="bothSides">
              <wp:wrapPolygon edited="0">
                <wp:start x="0" y="0"/>
                <wp:lineTo x="0" y="21582"/>
                <wp:lineTo x="21582" y="21582"/>
                <wp:lineTo x="21582" y="0"/>
                <wp:lineTo x="0" y="0"/>
              </wp:wrapPolygon>
            </wp:wrapTight>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bookmarkEnd w:id="8"/>
    </w:p>
    <w:p w14:paraId="49A76E82" w14:textId="4B96B49E" w:rsidR="008D0CD4" w:rsidRDefault="00AB0270" w:rsidP="00AB0270">
      <w:r w:rsidRPr="00BD19EA">
        <w:t>Due the data collected and show</w:t>
      </w:r>
      <w:r>
        <w:t>n in the Radar chart.</w:t>
      </w:r>
      <w:r w:rsidRPr="00BD19EA">
        <w:t xml:space="preserve"> I will produce a</w:t>
      </w:r>
      <w:r>
        <w:t xml:space="preserve"> computerised</w:t>
      </w:r>
      <w:r w:rsidRPr="00BD19EA">
        <w:t xml:space="preserve"> system</w:t>
      </w:r>
      <w:r>
        <w:t xml:space="preserve"> that will address the </w:t>
      </w:r>
      <w:r w:rsidRPr="00BD19EA">
        <w:t xml:space="preserve">issues </w:t>
      </w:r>
      <w:r>
        <w:t xml:space="preserve">faced </w:t>
      </w:r>
      <w:r w:rsidRPr="00BD19EA">
        <w:t>with the</w:t>
      </w:r>
      <w:r>
        <w:t xml:space="preserve"> Employees</w:t>
      </w:r>
      <w:r w:rsidRPr="00BD19EA">
        <w:t xml:space="preserve"> and </w:t>
      </w:r>
      <w:r>
        <w:t>Customers of the Laptops Clinic</w:t>
      </w:r>
      <w:r w:rsidRPr="00BD19EA">
        <w:t>.</w:t>
      </w:r>
    </w:p>
    <w:p w14:paraId="63A22C43" w14:textId="57E61004" w:rsidR="00AB0270" w:rsidRDefault="00AB0270" w:rsidP="00AB0270">
      <w:r w:rsidRPr="00BD19EA">
        <w:t>Employee of the TLC have issues with mostly the software</w:t>
      </w:r>
      <w:r>
        <w:t>,</w:t>
      </w:r>
      <w:r w:rsidRPr="00BD19EA">
        <w:t xml:space="preserve"> tasks a</w:t>
      </w:r>
      <w:r>
        <w:t>nd receipts in descending order.</w:t>
      </w:r>
      <w:r w:rsidRPr="000A0A4C">
        <w:rPr>
          <w:sz w:val="24"/>
        </w:rPr>
        <w:t xml:space="preserve"> </w:t>
      </w:r>
      <w:r w:rsidRPr="000A0A4C">
        <w:t>Software</w:t>
      </w:r>
      <w:r w:rsidRPr="00BD19EA">
        <w:t xml:space="preserve"> issue is due to having to use multiple programs at the same time and accessing folders to </w:t>
      </w:r>
      <w:r>
        <w:t xml:space="preserve">update precise </w:t>
      </w:r>
      <w:r w:rsidRPr="00BD19EA">
        <w:t xml:space="preserve">documents. </w:t>
      </w:r>
    </w:p>
    <w:p w14:paraId="5F88FF1F" w14:textId="77C81751" w:rsidR="00AB0270" w:rsidRDefault="00AB0270" w:rsidP="00AB0270">
      <w:r>
        <w:t>The software issue that the Employee</w:t>
      </w:r>
      <w:r w:rsidR="007E1DBC">
        <w:t xml:space="preserve"> faces,</w:t>
      </w:r>
      <w:r>
        <w:t xml:space="preserve"> </w:t>
      </w:r>
      <w:r w:rsidRPr="00BD19EA">
        <w:t>will be addressed by having one</w:t>
      </w:r>
      <w:r>
        <w:t xml:space="preserve"> program, </w:t>
      </w:r>
      <w:r w:rsidRPr="00BD19EA">
        <w:t>which contains all the feature</w:t>
      </w:r>
      <w:r>
        <w:t>s of the multiple programs used.</w:t>
      </w:r>
    </w:p>
    <w:p w14:paraId="25B040F9" w14:textId="56B3CECA" w:rsidR="00AB0270" w:rsidRDefault="00AB0270" w:rsidP="00AB0270">
      <w:r>
        <w:t xml:space="preserve"> I</w:t>
      </w:r>
      <w:r w:rsidRPr="00BD19EA">
        <w:t>t will include shortcuts and access to the separate folders and receipts fol</w:t>
      </w:r>
      <w:r>
        <w:t>ders e.g. p</w:t>
      </w:r>
      <w:r w:rsidRPr="00BD19EA">
        <w:t xml:space="preserve">rogram will have a finance </w:t>
      </w:r>
      <w:r>
        <w:t xml:space="preserve">interface which will </w:t>
      </w:r>
      <w:r w:rsidRPr="00BD19EA">
        <w:t>shows this month’s finance and p</w:t>
      </w:r>
      <w:r>
        <w:t xml:space="preserve">rovides access for other months, this can be done by a simple search (in a textbox). Instead of </w:t>
      </w:r>
      <w:r w:rsidRPr="00BD19EA">
        <w:t xml:space="preserve">searching </w:t>
      </w:r>
      <w:r>
        <w:t xml:space="preserve">for it by searching through </w:t>
      </w:r>
      <w:r w:rsidRPr="00BD19EA">
        <w:t>many documents.</w:t>
      </w:r>
      <w:r>
        <w:br/>
      </w:r>
      <w:r w:rsidRPr="000A0A4C">
        <w:rPr>
          <w:color w:val="FF0000"/>
        </w:rPr>
        <w:t xml:space="preserve">(TLC -&gt; Finance -&gt; Months of 2014 -&gt; December) </w:t>
      </w:r>
      <w:r w:rsidRPr="00BD19EA">
        <w:t>which is repetitive and open to corruption.</w:t>
      </w:r>
    </w:p>
    <w:p w14:paraId="470F7254" w14:textId="55C66200" w:rsidR="007E1DBC" w:rsidRDefault="007E1DBC" w:rsidP="007E1DBC">
      <w:pPr>
        <w:pStyle w:val="NoSpacing"/>
      </w:pPr>
      <w:r>
        <w:t xml:space="preserve">Tasks, </w:t>
      </w:r>
      <w:r w:rsidRPr="00BD19EA">
        <w:t xml:space="preserve">the </w:t>
      </w:r>
      <w:r>
        <w:t>Employee</w:t>
      </w:r>
      <w:r w:rsidRPr="00BD19EA">
        <w:t xml:space="preserve"> of TLC (The Laptops Clinic) have a daily routine and aims for each day in which they specify the aim of the day, how will they achieve it, time frame and also “</w:t>
      </w:r>
      <w:r>
        <w:t>customer</w:t>
      </w:r>
      <w:r w:rsidRPr="00BD19EA">
        <w:t xml:space="preserve"> dealt with “which informs the store manager who they “dealt with today” and why. For example (Image).</w:t>
      </w:r>
      <w:r>
        <w:br/>
      </w:r>
    </w:p>
    <w:p w14:paraId="1756CE77" w14:textId="36AA70D8" w:rsidR="007E1DBC" w:rsidRPr="00BD19EA" w:rsidRDefault="007E1DBC" w:rsidP="007E1DBC">
      <w:r w:rsidRPr="00BD19EA">
        <w:rPr>
          <w:noProof/>
          <w:lang w:eastAsia="en-GB"/>
        </w:rPr>
        <w:lastRenderedPageBreak/>
        <w:drawing>
          <wp:anchor distT="0" distB="0" distL="114300" distR="114300" simplePos="0" relativeHeight="251637760" behindDoc="1" locked="0" layoutInCell="1" allowOverlap="1" wp14:anchorId="5D4C8DE1" wp14:editId="4A382B1B">
            <wp:simplePos x="0" y="0"/>
            <wp:positionH relativeFrom="page">
              <wp:posOffset>4024305</wp:posOffset>
            </wp:positionH>
            <wp:positionV relativeFrom="paragraph">
              <wp:posOffset>87549</wp:posOffset>
            </wp:positionV>
            <wp:extent cx="3423920" cy="3832225"/>
            <wp:effectExtent l="0" t="0" r="5080" b="0"/>
            <wp:wrapTight wrapText="bothSides">
              <wp:wrapPolygon edited="0">
                <wp:start x="21600" y="21600"/>
                <wp:lineTo x="21600" y="125"/>
                <wp:lineTo x="88" y="125"/>
                <wp:lineTo x="88" y="21600"/>
                <wp:lineTo x="21600" y="21600"/>
              </wp:wrapPolygon>
            </wp:wrapTight>
            <wp:docPr id="3" name="Picture 3" descr="N:\Downloads\IMAG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Downloads\IMAG0255.jpg"/>
                    <pic:cNvPicPr>
                      <a:picLocks noChangeAspect="1" noChangeArrowheads="1"/>
                    </pic:cNvPicPr>
                  </pic:nvPicPr>
                  <pic:blipFill rotWithShape="1">
                    <a:blip r:embed="rId12" cstate="print">
                      <a:grayscl/>
                      <a:extLst>
                        <a:ext uri="{28A0092B-C50C-407E-A947-70E740481C1C}">
                          <a14:useLocalDpi xmlns:a14="http://schemas.microsoft.com/office/drawing/2010/main" val="0"/>
                        </a:ext>
                      </a:extLst>
                    </a:blip>
                    <a:srcRect t="23369" b="13364"/>
                    <a:stretch/>
                  </pic:blipFill>
                  <pic:spPr bwMode="auto">
                    <a:xfrm rot="10800000">
                      <a:off x="0" y="0"/>
                      <a:ext cx="3423920" cy="3832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19EA">
        <w:t>This daily routine is beneficial to the employee and offers an efficie</w:t>
      </w:r>
      <w:r>
        <w:t>nt working place. However, daily</w:t>
      </w:r>
      <w:r w:rsidRPr="00BD19EA">
        <w:t xml:space="preserve"> means that there would be lots of sheets which they have produced, even though some as disposed of, the others are kept as reminder, </w:t>
      </w:r>
      <w:r>
        <w:t xml:space="preserve">which </w:t>
      </w:r>
      <w:r w:rsidRPr="00BD19EA">
        <w:t xml:space="preserve">may hold a </w:t>
      </w:r>
      <w:r>
        <w:t>customer</w:t>
      </w:r>
      <w:r w:rsidRPr="00BD19EA">
        <w:t xml:space="preserve">’s numbers or a reminder e.g. “Call Diana in 2 days”, thus the sheet will need to be kept for more 2 extra days. </w:t>
      </w:r>
    </w:p>
    <w:p w14:paraId="783B7601" w14:textId="76CD3440" w:rsidR="007E1DBC" w:rsidRPr="007E1DBC" w:rsidRDefault="007E1DBC" w:rsidP="007E1DBC">
      <w:pPr>
        <w:rPr>
          <w:szCs w:val="23"/>
        </w:rPr>
      </w:pPr>
      <w:r w:rsidRPr="00BD19EA">
        <w:t xml:space="preserve">This is not efficient as it leaves more paper works in TLC to handle, the sheet might accidently get damaged (coffee) or throw in the bin, and easy to lose. Thus, a build-in task planner in the software with calendar would be efficient as it will remind anyone of what tasks were sent in any specific day and the calendar allows an alarm/reminder to occur, reminding the employee than depending on fragile piece of sheet or human memory to </w:t>
      </w:r>
      <w:r w:rsidRPr="007E1DBC">
        <w:rPr>
          <w:szCs w:val="23"/>
        </w:rPr>
        <w:t>remind you.</w:t>
      </w:r>
    </w:p>
    <w:p w14:paraId="1E95B880" w14:textId="77777777" w:rsidR="007E1DBC" w:rsidRPr="007E1DBC" w:rsidRDefault="007E1DBC" w:rsidP="007E1DBC">
      <w:pPr>
        <w:rPr>
          <w:szCs w:val="23"/>
        </w:rPr>
      </w:pPr>
      <w:r w:rsidRPr="007E1DBC">
        <w:rPr>
          <w:szCs w:val="23"/>
        </w:rPr>
        <w:t>Finally, the third</w:t>
      </w:r>
      <w:r w:rsidRPr="007E1DBC">
        <w:rPr>
          <w:szCs w:val="23"/>
          <w:vertAlign w:val="superscript"/>
        </w:rPr>
        <w:t xml:space="preserve"> </w:t>
      </w:r>
      <w:r w:rsidRPr="007E1DBC">
        <w:rPr>
          <w:szCs w:val="23"/>
        </w:rPr>
        <w:t xml:space="preserve">(least) important for the employees are receipts; receipts are given into two forms; paper or online receipts. </w:t>
      </w:r>
    </w:p>
    <w:p w14:paraId="0882A73F" w14:textId="2EBE5AF0" w:rsidR="007E1DBC" w:rsidRPr="007E1DBC" w:rsidRDefault="007E1DBC" w:rsidP="007E1DBC">
      <w:pPr>
        <w:pStyle w:val="NoSpacing"/>
        <w:rPr>
          <w:sz w:val="23"/>
          <w:szCs w:val="23"/>
        </w:rPr>
      </w:pPr>
      <w:r w:rsidRPr="007E1DBC">
        <w:rPr>
          <w:sz w:val="23"/>
          <w:szCs w:val="23"/>
        </w:rPr>
        <w:t xml:space="preserve">Paper receipts aren’t printed by rather are written down on paper and signed, online receipts are written on the Microsoft office document and are far more details than paper receipts. The online receipt are written on a default template (which contains the logo and contact details of the store), this online receipt can then be printed or emailed. Both are time consuming since you have to fill in the details or write them down. Therefore, a feature in the system that fills in the details automatically for the user will be very beneficial and time saving. </w:t>
      </w:r>
    </w:p>
    <w:p w14:paraId="24D65AA0" w14:textId="77777777" w:rsidR="007E1DBC" w:rsidRPr="007E1DBC" w:rsidRDefault="007E1DBC" w:rsidP="007E1DBC">
      <w:pPr>
        <w:pStyle w:val="NoSpacing"/>
        <w:rPr>
          <w:sz w:val="23"/>
          <w:szCs w:val="23"/>
        </w:rPr>
      </w:pPr>
    </w:p>
    <w:p w14:paraId="70DB222F" w14:textId="77777777" w:rsidR="007E1DBC" w:rsidRPr="007E1DBC" w:rsidRDefault="007E1DBC" w:rsidP="007E1DBC">
      <w:pPr>
        <w:rPr>
          <w:szCs w:val="23"/>
        </w:rPr>
      </w:pPr>
      <w:r w:rsidRPr="007E1DBC">
        <w:rPr>
          <w:szCs w:val="23"/>
        </w:rPr>
        <w:t>However, for Customers, their priority is receipts, contacting and time management, these priority will be addressed by improving the system with the features I suggested.</w:t>
      </w:r>
    </w:p>
    <w:p w14:paraId="21BB5159" w14:textId="77777777" w:rsidR="007E1DBC" w:rsidRPr="007E1DBC" w:rsidRDefault="007E1DBC" w:rsidP="007E1DBC">
      <w:pPr>
        <w:rPr>
          <w:szCs w:val="23"/>
        </w:rPr>
      </w:pPr>
      <w:r w:rsidRPr="007E1DBC">
        <w:rPr>
          <w:szCs w:val="23"/>
        </w:rPr>
        <w:t xml:space="preserve">As long as all the objectives prove to be realistic and achievable, this is the most feasible potential solution. It meets the user’s needs as outlined by the objectives for the proposed system. </w:t>
      </w:r>
    </w:p>
    <w:p w14:paraId="2A2C88F1" w14:textId="03466B75" w:rsidR="007E1DBC" w:rsidRDefault="007E1DBC" w:rsidP="007E1DBC">
      <w:pPr>
        <w:rPr>
          <w:szCs w:val="23"/>
        </w:rPr>
      </w:pPr>
      <w:r w:rsidRPr="007E1DBC">
        <w:rPr>
          <w:szCs w:val="23"/>
        </w:rPr>
        <w:t>The existing staff should not have a problem using the system skill-wise(since it’s a technology/computer store which requires knowledge and experience  with computers), which means I can make it as efficient as possible without having to keep the interface at the most basic of complexity levels. This solution should be achievable when taking into account my skill level and the time constraints.</w:t>
      </w:r>
    </w:p>
    <w:p w14:paraId="2E384D58" w14:textId="77777777" w:rsidR="002770A0" w:rsidRDefault="002770A0" w:rsidP="007E1DBC">
      <w:pPr>
        <w:rPr>
          <w:szCs w:val="23"/>
        </w:rPr>
      </w:pPr>
    </w:p>
    <w:p w14:paraId="40FBED01" w14:textId="77777777" w:rsidR="002770A0" w:rsidRDefault="002770A0" w:rsidP="007E1DBC">
      <w:pPr>
        <w:rPr>
          <w:szCs w:val="23"/>
        </w:rPr>
      </w:pPr>
    </w:p>
    <w:p w14:paraId="1BC01682" w14:textId="77777777" w:rsidR="002770A0" w:rsidRDefault="002770A0" w:rsidP="007E1DBC">
      <w:pPr>
        <w:rPr>
          <w:szCs w:val="23"/>
        </w:rPr>
      </w:pPr>
    </w:p>
    <w:p w14:paraId="3F951AFB" w14:textId="2D690DE2" w:rsidR="007E1DBC" w:rsidRDefault="00726644" w:rsidP="00726644">
      <w:pPr>
        <w:pStyle w:val="Heading2"/>
      </w:pPr>
      <w:r w:rsidRPr="00726644">
        <w:lastRenderedPageBreak/>
        <w:t>Justification of Chosen Solution</w:t>
      </w:r>
    </w:p>
    <w:p w14:paraId="2180767A" w14:textId="584DDCDE" w:rsidR="002770A0" w:rsidRDefault="00726644" w:rsidP="00726644">
      <w:r>
        <w:t xml:space="preserve">The solutions I have chosen is to have is to have a computerised database system in which the employees of the The Laptops Clinic can use. This system will be run on a centralised computer in which all the Employee have access to and can only use the system through this computer since the database and system only exists in that central computer. The system will provides all the features the employee of the TLC required from the different systems they previously used into a single program, so they will not have to </w:t>
      </w:r>
      <w:r w:rsidR="002770A0">
        <w:t>navigate</w:t>
      </w:r>
      <w:r>
        <w:t xml:space="preserve"> from different program but rather just use my proposed system, which contains all the features they required. Administrators and Employees will have different administrator accesses</w:t>
      </w:r>
      <w:r w:rsidR="002770A0">
        <w:t xml:space="preserve"> and administrator will have adminkey which is used to register any employee, promote employees to administrator e.g. both</w:t>
      </w:r>
      <w:r>
        <w:t xml:space="preserve"> </w:t>
      </w:r>
      <w:r w:rsidR="002770A0">
        <w:t xml:space="preserve">the employee and administrator </w:t>
      </w:r>
      <w:r>
        <w:t xml:space="preserve">be able to modify their own details and retrieve any forgotten </w:t>
      </w:r>
      <w:r w:rsidR="002770A0">
        <w:t>details (username, password and adminkey)</w:t>
      </w:r>
      <w:r>
        <w:t xml:space="preserve">, and they are both allowed to add, delete and modify customers. The system will allow the users of the software to check for any receipts or finance data associated to any customer or employee and be able to print them out. The system will allow a form of communication to customer/employees by emailing and have a build in calendar so that employee can input calendar events. </w:t>
      </w:r>
    </w:p>
    <w:p w14:paraId="475B4B18" w14:textId="2D9DEDFE" w:rsidR="002770A0" w:rsidRDefault="002770A0" w:rsidP="00726644">
      <w:r>
        <w:t xml:space="preserve">The solution will also come with an easy to use interface and be specific to the requirement of the TLC so employees cannot be confused, espically if their new and lack knowledge of the program. The solution itself is an executeable program and will be able to run on any PC with built in window 7 and up to date with the Microsoft updates, I will ensure that the program works in the central computer. </w:t>
      </w:r>
    </w:p>
    <w:p w14:paraId="0297E10B" w14:textId="19B9F3B4" w:rsidR="007E1DBC" w:rsidRDefault="007E1DBC" w:rsidP="007E1DBC">
      <w:pPr>
        <w:pStyle w:val="Heading2"/>
      </w:pPr>
      <w:bookmarkStart w:id="9" w:name="_Toc449432689"/>
      <w:r>
        <w:t>User needs and limitations</w:t>
      </w:r>
      <w:bookmarkEnd w:id="9"/>
    </w:p>
    <w:p w14:paraId="27C2CFDC" w14:textId="77777777" w:rsidR="00DA19CE" w:rsidRPr="00F56EA2" w:rsidRDefault="00DA19CE" w:rsidP="00DA19CE">
      <w:pPr>
        <w:rPr>
          <w:szCs w:val="23"/>
        </w:rPr>
      </w:pPr>
      <w:r w:rsidRPr="00F56EA2">
        <w:rPr>
          <w:szCs w:val="23"/>
        </w:rPr>
        <w:t xml:space="preserve">The new system will allow TLC to store </w:t>
      </w:r>
      <w:r>
        <w:rPr>
          <w:szCs w:val="23"/>
        </w:rPr>
        <w:t>customer</w:t>
      </w:r>
      <w:r w:rsidRPr="00F56EA2">
        <w:rPr>
          <w:szCs w:val="23"/>
        </w:rPr>
        <w:t xml:space="preserve">’s details and employee details. It will have a login system only for the employee. It will allow TLC to manage their </w:t>
      </w:r>
      <w:r>
        <w:rPr>
          <w:szCs w:val="23"/>
        </w:rPr>
        <w:t>customer</w:t>
      </w:r>
      <w:r w:rsidRPr="00F56EA2">
        <w:rPr>
          <w:szCs w:val="23"/>
        </w:rPr>
        <w:t>s and will consist of all the computable features they require.</w:t>
      </w:r>
    </w:p>
    <w:p w14:paraId="77ACE42A" w14:textId="77777777" w:rsidR="00DA19CE" w:rsidRPr="00F56EA2" w:rsidRDefault="00DA19CE" w:rsidP="00DA19CE">
      <w:pPr>
        <w:pStyle w:val="Titlesz"/>
      </w:pPr>
      <w:r w:rsidRPr="00DA19CE">
        <w:t>Limitation</w:t>
      </w:r>
      <w:r w:rsidRPr="00F56EA2">
        <w:t xml:space="preserve"> are</w:t>
      </w:r>
    </w:p>
    <w:p w14:paraId="3EBA16C5" w14:textId="77777777" w:rsidR="00DA19CE" w:rsidRPr="00F56EA2" w:rsidRDefault="00DA19CE" w:rsidP="00C70552">
      <w:pPr>
        <w:pStyle w:val="ListParagraph"/>
        <w:numPr>
          <w:ilvl w:val="0"/>
          <w:numId w:val="2"/>
        </w:numPr>
        <w:rPr>
          <w:szCs w:val="23"/>
        </w:rPr>
      </w:pPr>
      <w:r w:rsidRPr="00F56EA2">
        <w:rPr>
          <w:szCs w:val="23"/>
        </w:rPr>
        <w:t xml:space="preserve">The Laptops Clinic already have a system for their </w:t>
      </w:r>
      <w:r>
        <w:rPr>
          <w:szCs w:val="23"/>
        </w:rPr>
        <w:t>customer</w:t>
      </w:r>
      <w:r w:rsidRPr="00F56EA2">
        <w:rPr>
          <w:szCs w:val="23"/>
        </w:rPr>
        <w:t xml:space="preserve"> details; Microsoft Outlook, thus when starting with the new system, it will have no </w:t>
      </w:r>
      <w:r>
        <w:rPr>
          <w:szCs w:val="23"/>
        </w:rPr>
        <w:t>customer</w:t>
      </w:r>
      <w:r w:rsidRPr="00F56EA2">
        <w:rPr>
          <w:szCs w:val="23"/>
        </w:rPr>
        <w:t xml:space="preserve"> details available to itself. However, it is possible to turn the Microsoft Outlook </w:t>
      </w:r>
      <w:r>
        <w:rPr>
          <w:szCs w:val="23"/>
        </w:rPr>
        <w:t>customer</w:t>
      </w:r>
      <w:r w:rsidRPr="00F56EA2">
        <w:rPr>
          <w:szCs w:val="23"/>
        </w:rPr>
        <w:t>’s details into a database and include it in the n</w:t>
      </w:r>
      <w:r>
        <w:rPr>
          <w:szCs w:val="23"/>
        </w:rPr>
        <w:t>ew system. This can also include</w:t>
      </w:r>
      <w:r w:rsidRPr="00F56EA2">
        <w:rPr>
          <w:szCs w:val="23"/>
        </w:rPr>
        <w:t xml:space="preserve"> the finical reports which are down in separate excel files.</w:t>
      </w:r>
    </w:p>
    <w:p w14:paraId="0408529F" w14:textId="77777777" w:rsidR="00DA19CE" w:rsidRPr="00F56EA2" w:rsidRDefault="00DA19CE" w:rsidP="00C70552">
      <w:pPr>
        <w:pStyle w:val="ListParagraph"/>
        <w:numPr>
          <w:ilvl w:val="0"/>
          <w:numId w:val="2"/>
        </w:numPr>
        <w:rPr>
          <w:szCs w:val="23"/>
        </w:rPr>
      </w:pPr>
      <w:r w:rsidRPr="00F56EA2">
        <w:rPr>
          <w:szCs w:val="23"/>
        </w:rPr>
        <w:t>Some of the feature of the system will require internet connection to function correctly.</w:t>
      </w:r>
      <w:r>
        <w:rPr>
          <w:szCs w:val="23"/>
        </w:rPr>
        <w:t xml:space="preserve"> For example, emailing an employee or sending an online receipt to customer.</w:t>
      </w:r>
    </w:p>
    <w:p w14:paraId="4E564313" w14:textId="77777777" w:rsidR="00DA19CE" w:rsidRPr="00F56EA2" w:rsidRDefault="00DA19CE" w:rsidP="00C70552">
      <w:pPr>
        <w:pStyle w:val="ListParagraph"/>
        <w:numPr>
          <w:ilvl w:val="0"/>
          <w:numId w:val="2"/>
        </w:numPr>
        <w:rPr>
          <w:szCs w:val="23"/>
        </w:rPr>
      </w:pPr>
      <w:r w:rsidRPr="00F56EA2">
        <w:rPr>
          <w:szCs w:val="23"/>
        </w:rPr>
        <w:t>The system will accessible and compatible with PCs and Laptops that can meet the requirement of the system. However, such things as tablet, mobiles cant access it.</w:t>
      </w:r>
      <w:r>
        <w:rPr>
          <w:szCs w:val="23"/>
        </w:rPr>
        <w:t xml:space="preserve"> Only system that can execute .exe files and can process the graphic design of a window 7 to 10.</w:t>
      </w:r>
    </w:p>
    <w:p w14:paraId="5E581B46" w14:textId="77777777" w:rsidR="00DA19CE" w:rsidRPr="00F56EA2" w:rsidRDefault="00DA19CE" w:rsidP="00C70552">
      <w:pPr>
        <w:pStyle w:val="ListParagraph"/>
        <w:numPr>
          <w:ilvl w:val="0"/>
          <w:numId w:val="2"/>
        </w:numPr>
        <w:rPr>
          <w:szCs w:val="23"/>
        </w:rPr>
      </w:pPr>
      <w:r w:rsidRPr="00F56EA2">
        <w:rPr>
          <w:szCs w:val="23"/>
        </w:rPr>
        <w:t>The amount of space used by the database and software.</w:t>
      </w:r>
    </w:p>
    <w:p w14:paraId="751B316E" w14:textId="77777777" w:rsidR="00DA19CE" w:rsidRPr="00F56EA2" w:rsidRDefault="00DA19CE" w:rsidP="00C70552">
      <w:pPr>
        <w:pStyle w:val="ListParagraph"/>
        <w:numPr>
          <w:ilvl w:val="0"/>
          <w:numId w:val="2"/>
        </w:numPr>
        <w:autoSpaceDE w:val="0"/>
        <w:autoSpaceDN w:val="0"/>
        <w:adjustRightInd w:val="0"/>
        <w:spacing w:after="0" w:line="240" w:lineRule="auto"/>
        <w:rPr>
          <w:rFonts w:cs="Calibri"/>
          <w:color w:val="000000"/>
          <w:szCs w:val="23"/>
        </w:rPr>
      </w:pPr>
      <w:r w:rsidRPr="00F56EA2">
        <w:rPr>
          <w:rFonts w:cs="Calibri"/>
          <w:color w:val="000000"/>
          <w:szCs w:val="23"/>
        </w:rPr>
        <w:t xml:space="preserve">Time constraints - The system needs to be completed by </w:t>
      </w:r>
      <w:r>
        <w:rPr>
          <w:rFonts w:cs="Calibri"/>
          <w:color w:val="000000"/>
          <w:szCs w:val="23"/>
        </w:rPr>
        <w:t>the end March</w:t>
      </w:r>
      <w:r w:rsidRPr="00F56EA2">
        <w:rPr>
          <w:rFonts w:cs="Calibri"/>
          <w:color w:val="000000"/>
          <w:szCs w:val="23"/>
        </w:rPr>
        <w:t xml:space="preserve">. </w:t>
      </w:r>
    </w:p>
    <w:p w14:paraId="2F444378" w14:textId="77777777" w:rsidR="00DA19CE" w:rsidRPr="00F56EA2" w:rsidRDefault="00DA19CE" w:rsidP="00C70552">
      <w:pPr>
        <w:pStyle w:val="ListParagraph"/>
        <w:numPr>
          <w:ilvl w:val="0"/>
          <w:numId w:val="2"/>
        </w:numPr>
        <w:autoSpaceDE w:val="0"/>
        <w:autoSpaceDN w:val="0"/>
        <w:adjustRightInd w:val="0"/>
        <w:spacing w:after="0" w:line="240" w:lineRule="auto"/>
        <w:rPr>
          <w:rFonts w:cs="Calibri"/>
          <w:color w:val="000000"/>
          <w:szCs w:val="23"/>
        </w:rPr>
      </w:pPr>
      <w:r w:rsidRPr="00F56EA2">
        <w:rPr>
          <w:rFonts w:cs="Calibri"/>
          <w:color w:val="000000"/>
          <w:szCs w:val="23"/>
        </w:rPr>
        <w:t>My skills and knowledge - The problem cannot be too complex for me to be able to solve using the resources I have</w:t>
      </w:r>
      <w:r>
        <w:rPr>
          <w:rFonts w:cs="Calibri"/>
          <w:color w:val="000000"/>
          <w:szCs w:val="23"/>
        </w:rPr>
        <w:t xml:space="preserve"> available (the internet and google)</w:t>
      </w:r>
      <w:r w:rsidRPr="00F56EA2">
        <w:rPr>
          <w:rFonts w:cs="Calibri"/>
          <w:color w:val="000000"/>
          <w:szCs w:val="23"/>
        </w:rPr>
        <w:t>. I will be creating the solution in VB.NET and so could write the program in a number of different paradigms.</w:t>
      </w:r>
    </w:p>
    <w:p w14:paraId="6F4509D4" w14:textId="58E0F0F6" w:rsidR="00F023C8" w:rsidRDefault="00DA19CE" w:rsidP="00C70552">
      <w:pPr>
        <w:pStyle w:val="ListParagraph"/>
        <w:numPr>
          <w:ilvl w:val="0"/>
          <w:numId w:val="2"/>
        </w:numPr>
        <w:autoSpaceDE w:val="0"/>
        <w:autoSpaceDN w:val="0"/>
        <w:adjustRightInd w:val="0"/>
        <w:spacing w:after="0" w:line="240" w:lineRule="auto"/>
        <w:rPr>
          <w:rFonts w:ascii="Calibri" w:hAnsi="Calibri" w:cs="Calibri"/>
          <w:color w:val="000000"/>
          <w:szCs w:val="23"/>
        </w:rPr>
      </w:pPr>
      <w:r w:rsidRPr="00F56EA2">
        <w:rPr>
          <w:rFonts w:ascii="Calibri" w:hAnsi="Calibri" w:cs="Calibri"/>
          <w:color w:val="000000"/>
          <w:szCs w:val="23"/>
        </w:rPr>
        <w:t xml:space="preserve">Hardware and software constraints - There is only a limited amount of hardware in the physics department for the teachers to use, and a limited amount of software available </w:t>
      </w:r>
      <w:r w:rsidRPr="00F56EA2">
        <w:rPr>
          <w:rFonts w:ascii="Calibri" w:hAnsi="Calibri" w:cs="Calibri"/>
          <w:color w:val="000000"/>
          <w:szCs w:val="23"/>
        </w:rPr>
        <w:lastRenderedPageBreak/>
        <w:t xml:space="preserve">for me to design the new system. This rules out the use of mobile applications as not all teachers have smart phones or tablets. </w:t>
      </w:r>
    </w:p>
    <w:p w14:paraId="48890314" w14:textId="31BCE5E1" w:rsidR="00F023C8" w:rsidRDefault="00F023C8" w:rsidP="00C70552">
      <w:pPr>
        <w:pStyle w:val="ListParagraph"/>
        <w:numPr>
          <w:ilvl w:val="0"/>
          <w:numId w:val="2"/>
        </w:numPr>
        <w:autoSpaceDE w:val="0"/>
        <w:autoSpaceDN w:val="0"/>
        <w:adjustRightInd w:val="0"/>
        <w:spacing w:after="0" w:line="240" w:lineRule="auto"/>
        <w:rPr>
          <w:rFonts w:ascii="Calibri" w:hAnsi="Calibri" w:cs="Calibri"/>
          <w:color w:val="000000"/>
          <w:szCs w:val="23"/>
        </w:rPr>
      </w:pPr>
      <w:r>
        <w:rPr>
          <w:rFonts w:ascii="Calibri" w:hAnsi="Calibri" w:cs="Calibri"/>
          <w:color w:val="000000"/>
          <w:szCs w:val="23"/>
        </w:rPr>
        <w:t>The program will require internet connection to send email</w:t>
      </w:r>
    </w:p>
    <w:p w14:paraId="1EBFEB4A" w14:textId="77777777" w:rsidR="002770A0" w:rsidRPr="00F023C8" w:rsidRDefault="002770A0" w:rsidP="002770A0">
      <w:pPr>
        <w:pStyle w:val="ListParagraph"/>
        <w:autoSpaceDE w:val="0"/>
        <w:autoSpaceDN w:val="0"/>
        <w:adjustRightInd w:val="0"/>
        <w:spacing w:after="0" w:line="240" w:lineRule="auto"/>
        <w:rPr>
          <w:rFonts w:ascii="Calibri" w:hAnsi="Calibri" w:cs="Calibri"/>
          <w:color w:val="000000"/>
          <w:szCs w:val="23"/>
        </w:rPr>
      </w:pPr>
    </w:p>
    <w:p w14:paraId="46970F3D" w14:textId="77777777" w:rsidR="00F023C8" w:rsidRDefault="00F023C8" w:rsidP="00F023C8">
      <w:pPr>
        <w:autoSpaceDE w:val="0"/>
        <w:autoSpaceDN w:val="0"/>
        <w:adjustRightInd w:val="0"/>
        <w:spacing w:after="0" w:line="240" w:lineRule="auto"/>
        <w:rPr>
          <w:rFonts w:ascii="Calibri" w:hAnsi="Calibri" w:cs="Calibri"/>
          <w:color w:val="000000"/>
          <w:szCs w:val="23"/>
        </w:rPr>
      </w:pPr>
    </w:p>
    <w:p w14:paraId="08E47409" w14:textId="77777777" w:rsidR="00F023C8" w:rsidRPr="00DA19CE" w:rsidRDefault="00F023C8" w:rsidP="00F023C8">
      <w:pPr>
        <w:pStyle w:val="Heading2"/>
      </w:pPr>
      <w:bookmarkStart w:id="10" w:name="_Toc449432690"/>
      <w:r>
        <w:t>Numbered general and specific objectives of the project</w:t>
      </w:r>
      <w:bookmarkEnd w:id="10"/>
    </w:p>
    <w:p w14:paraId="07E77109" w14:textId="495247EA" w:rsidR="00DA19CE" w:rsidRPr="00F56EA2" w:rsidRDefault="00DA19CE" w:rsidP="00DA19CE">
      <w:pPr>
        <w:pStyle w:val="Titlesz"/>
      </w:pPr>
      <w:r w:rsidRPr="00DA19CE">
        <w:t>Objectives</w:t>
      </w:r>
      <w:r>
        <w:t xml:space="preserve"> are</w:t>
      </w:r>
    </w:p>
    <w:p w14:paraId="54E813E6" w14:textId="1878CA07" w:rsidR="00DA19CE" w:rsidRPr="00D456A5" w:rsidRDefault="00DA19CE" w:rsidP="00C70552">
      <w:pPr>
        <w:pStyle w:val="ListParagraph"/>
        <w:numPr>
          <w:ilvl w:val="0"/>
          <w:numId w:val="1"/>
        </w:numPr>
        <w:rPr>
          <w:szCs w:val="23"/>
        </w:rPr>
      </w:pPr>
      <w:r w:rsidRPr="00F56EA2">
        <w:rPr>
          <w:szCs w:val="23"/>
        </w:rPr>
        <w:t xml:space="preserve">The new system will allow the TLC to save </w:t>
      </w:r>
      <w:r>
        <w:rPr>
          <w:szCs w:val="23"/>
        </w:rPr>
        <w:t>customer</w:t>
      </w:r>
      <w:r w:rsidRPr="00F56EA2">
        <w:rPr>
          <w:szCs w:val="23"/>
        </w:rPr>
        <w:t>’s details e.g. Name, Address, Phone &amp; employee‘s details e.g. Username, Password</w:t>
      </w:r>
      <w:r w:rsidR="0063191B">
        <w:rPr>
          <w:szCs w:val="23"/>
        </w:rPr>
        <w:t>. Also,</w:t>
      </w:r>
      <w:r>
        <w:rPr>
          <w:szCs w:val="23"/>
        </w:rPr>
        <w:t xml:space="preserve"> to be able to edit the database, remove and search</w:t>
      </w:r>
      <w:r w:rsidR="0063191B">
        <w:rPr>
          <w:szCs w:val="23"/>
        </w:rPr>
        <w:t xml:space="preserve"> accounts</w:t>
      </w:r>
      <w:r>
        <w:rPr>
          <w:szCs w:val="23"/>
        </w:rPr>
        <w:t>,</w:t>
      </w:r>
      <w:r w:rsidRPr="00F56EA2">
        <w:rPr>
          <w:szCs w:val="23"/>
        </w:rPr>
        <w:t xml:space="preserve"> also allowing a way of contacting them</w:t>
      </w:r>
      <w:r>
        <w:rPr>
          <w:szCs w:val="23"/>
          <w:lang w:val="en-US"/>
        </w:rPr>
        <w:t xml:space="preserve"> by email.</w:t>
      </w:r>
    </w:p>
    <w:p w14:paraId="6A60AEE0" w14:textId="133E1876" w:rsidR="00D456A5" w:rsidRPr="00D456A5" w:rsidRDefault="00D456A5" w:rsidP="00C70552">
      <w:pPr>
        <w:pStyle w:val="ListParagraph"/>
        <w:numPr>
          <w:ilvl w:val="2"/>
          <w:numId w:val="17"/>
        </w:numPr>
        <w:rPr>
          <w:sz w:val="22"/>
        </w:rPr>
      </w:pPr>
      <w:r w:rsidRPr="00D456A5">
        <w:rPr>
          <w:sz w:val="22"/>
        </w:rPr>
        <w:t>Specific: Yes</w:t>
      </w:r>
      <w:r w:rsidRPr="00D456A5">
        <w:rPr>
          <w:sz w:val="22"/>
        </w:rPr>
        <w:tab/>
      </w:r>
    </w:p>
    <w:p w14:paraId="16BDA8BF" w14:textId="52BC35A0" w:rsidR="00367224" w:rsidRPr="00367224" w:rsidRDefault="00D456A5" w:rsidP="00C70552">
      <w:pPr>
        <w:pStyle w:val="ListParagraph"/>
        <w:numPr>
          <w:ilvl w:val="2"/>
          <w:numId w:val="17"/>
        </w:numPr>
        <w:rPr>
          <w:sz w:val="22"/>
        </w:rPr>
      </w:pPr>
      <w:r w:rsidRPr="00D456A5">
        <w:rPr>
          <w:sz w:val="22"/>
        </w:rPr>
        <w:t>Measureable:</w:t>
      </w:r>
      <w:r w:rsidRPr="00D456A5">
        <w:rPr>
          <w:rFonts w:eastAsia="Times New Roman" w:cs="Arial"/>
          <w:color w:val="252525"/>
          <w:sz w:val="22"/>
          <w:lang w:eastAsia="en-GB"/>
        </w:rPr>
        <w:t xml:space="preserve"> This is measureable as you will be able to see </w:t>
      </w:r>
      <w:r w:rsidR="0063191B">
        <w:rPr>
          <w:rFonts w:eastAsia="Times New Roman" w:cs="Arial"/>
          <w:color w:val="252525"/>
          <w:sz w:val="22"/>
          <w:lang w:eastAsia="en-GB"/>
        </w:rPr>
        <w:t xml:space="preserve">customers and employees </w:t>
      </w:r>
      <w:r w:rsidRPr="00D456A5">
        <w:rPr>
          <w:rFonts w:eastAsia="Times New Roman" w:cs="Arial"/>
          <w:color w:val="252525"/>
          <w:sz w:val="22"/>
          <w:lang w:eastAsia="en-GB"/>
        </w:rPr>
        <w:t xml:space="preserve">being </w:t>
      </w:r>
      <w:r w:rsidR="0063191B" w:rsidRPr="00D456A5">
        <w:rPr>
          <w:rFonts w:eastAsia="Times New Roman" w:cs="Arial"/>
          <w:color w:val="252525"/>
          <w:sz w:val="22"/>
          <w:lang w:eastAsia="en-GB"/>
        </w:rPr>
        <w:t xml:space="preserve">saved </w:t>
      </w:r>
      <w:r w:rsidR="0063191B">
        <w:rPr>
          <w:rFonts w:eastAsia="Times New Roman" w:cs="Arial"/>
          <w:color w:val="252525"/>
          <w:sz w:val="22"/>
          <w:lang w:eastAsia="en-GB"/>
        </w:rPr>
        <w:t xml:space="preserve">in the database along </w:t>
      </w:r>
      <w:r w:rsidRPr="00D456A5">
        <w:rPr>
          <w:rFonts w:eastAsia="Times New Roman" w:cs="Arial"/>
          <w:color w:val="252525"/>
          <w:sz w:val="22"/>
          <w:lang w:eastAsia="en-GB"/>
        </w:rPr>
        <w:t xml:space="preserve">with their details </w:t>
      </w:r>
      <w:r w:rsidR="0063191B">
        <w:rPr>
          <w:rFonts w:eastAsia="Times New Roman" w:cs="Arial"/>
          <w:color w:val="252525"/>
          <w:sz w:val="22"/>
          <w:lang w:eastAsia="en-GB"/>
        </w:rPr>
        <w:t>and will be able to search and modify them the ability to email them. Screenshots will show all of this.</w:t>
      </w:r>
    </w:p>
    <w:p w14:paraId="764EB368" w14:textId="5CF89252" w:rsidR="00D456A5" w:rsidRPr="00D456A5" w:rsidRDefault="00D456A5" w:rsidP="00C70552">
      <w:pPr>
        <w:pStyle w:val="ListParagraph"/>
        <w:numPr>
          <w:ilvl w:val="2"/>
          <w:numId w:val="17"/>
        </w:numPr>
        <w:rPr>
          <w:sz w:val="22"/>
        </w:rPr>
      </w:pPr>
      <w:r w:rsidRPr="00D456A5">
        <w:rPr>
          <w:rFonts w:cs="Arial"/>
          <w:color w:val="000000"/>
          <w:sz w:val="22"/>
          <w:shd w:val="clear" w:color="auto" w:fill="F9F9F9"/>
        </w:rPr>
        <w:t>Attainable</w:t>
      </w:r>
      <w:r w:rsidRPr="00D456A5">
        <w:rPr>
          <w:sz w:val="22"/>
        </w:rPr>
        <w:t xml:space="preserve">: </w:t>
      </w:r>
      <w:r w:rsidR="00367224" w:rsidRPr="00D456A5">
        <w:rPr>
          <w:rFonts w:eastAsia="Times New Roman" w:cs="Arial"/>
          <w:color w:val="252525"/>
          <w:sz w:val="22"/>
          <w:lang w:eastAsia="en-GB"/>
        </w:rPr>
        <w:t>This is defiantly attainable since it is rather simple and the system evolves around the employee and customer interactions in the system; thus if this was not attainable then the system will not be able to wor</w:t>
      </w:r>
      <w:r w:rsidR="00367224">
        <w:rPr>
          <w:rFonts w:eastAsia="Times New Roman" w:cs="Arial"/>
          <w:color w:val="252525"/>
          <w:sz w:val="22"/>
          <w:lang w:eastAsia="en-GB"/>
        </w:rPr>
        <w:t>k at all and render it useless.</w:t>
      </w:r>
    </w:p>
    <w:p w14:paraId="3BA49850" w14:textId="0E25E426" w:rsidR="00D456A5" w:rsidRPr="00D456A5" w:rsidRDefault="00D456A5" w:rsidP="00C70552">
      <w:pPr>
        <w:pStyle w:val="ListParagraph"/>
        <w:numPr>
          <w:ilvl w:val="2"/>
          <w:numId w:val="17"/>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It is very relevant to the objectives of the project, as the owner of the TLC (The Laptops Clinic) requires a system that includes a database, which the employee can log into and modify customer’s details, without this objective there is no database or system, which the TLC can use.</w:t>
      </w:r>
    </w:p>
    <w:p w14:paraId="63446E07" w14:textId="7743C8CF" w:rsidR="00D456A5" w:rsidRPr="00D456A5" w:rsidRDefault="00D456A5" w:rsidP="00C70552">
      <w:pPr>
        <w:pStyle w:val="ListParagraph"/>
        <w:numPr>
          <w:ilvl w:val="2"/>
          <w:numId w:val="17"/>
        </w:numPr>
        <w:rPr>
          <w:sz w:val="22"/>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this would be the first implementation I will include in the system as the system starts by the employee logging in, so it won’t be possible to add the features of the systems without finishing the this objective so it is time-bound.</w:t>
      </w:r>
    </w:p>
    <w:p w14:paraId="227E17F3" w14:textId="77777777" w:rsidR="00D456A5" w:rsidRPr="00D456A5" w:rsidRDefault="00DA19CE" w:rsidP="00C70552">
      <w:pPr>
        <w:pStyle w:val="ListParagraph"/>
        <w:numPr>
          <w:ilvl w:val="0"/>
          <w:numId w:val="1"/>
        </w:numPr>
        <w:spacing w:after="200" w:line="276" w:lineRule="auto"/>
        <w:rPr>
          <w:b/>
          <w:szCs w:val="23"/>
          <w:u w:val="single"/>
        </w:rPr>
      </w:pPr>
      <w:r w:rsidRPr="00F56EA2">
        <w:rPr>
          <w:szCs w:val="23"/>
        </w:rPr>
        <w:t xml:space="preserve">The system will use steganography to encrypt </w:t>
      </w:r>
      <w:r>
        <w:rPr>
          <w:szCs w:val="23"/>
        </w:rPr>
        <w:t xml:space="preserve">the password for security purposes, also allowing the employee to modify their own details and being able to retrieve their </w:t>
      </w:r>
    </w:p>
    <w:p w14:paraId="476AA238" w14:textId="77777777" w:rsidR="00D456A5" w:rsidRPr="00D456A5" w:rsidRDefault="00D456A5" w:rsidP="00C70552">
      <w:pPr>
        <w:pStyle w:val="ListParagraph"/>
        <w:numPr>
          <w:ilvl w:val="2"/>
          <w:numId w:val="18"/>
        </w:numPr>
        <w:rPr>
          <w:sz w:val="22"/>
        </w:rPr>
      </w:pPr>
      <w:r w:rsidRPr="00D456A5">
        <w:rPr>
          <w:sz w:val="22"/>
        </w:rPr>
        <w:t>Specific: Yes</w:t>
      </w:r>
      <w:r w:rsidRPr="00D456A5">
        <w:rPr>
          <w:sz w:val="22"/>
        </w:rPr>
        <w:tab/>
      </w:r>
    </w:p>
    <w:p w14:paraId="60DE225F" w14:textId="19622467" w:rsidR="00D456A5" w:rsidRPr="00D456A5" w:rsidRDefault="00D456A5" w:rsidP="00C70552">
      <w:pPr>
        <w:pStyle w:val="ListParagraph"/>
        <w:numPr>
          <w:ilvl w:val="2"/>
          <w:numId w:val="18"/>
        </w:numPr>
        <w:rPr>
          <w:sz w:val="22"/>
        </w:rPr>
      </w:pPr>
      <w:r w:rsidRPr="00D456A5">
        <w:rPr>
          <w:sz w:val="22"/>
        </w:rPr>
        <w:t>Measureable</w:t>
      </w:r>
      <w:r>
        <w:rPr>
          <w:sz w:val="22"/>
        </w:rPr>
        <w:t>:</w:t>
      </w:r>
      <w:r w:rsidR="0063191B">
        <w:rPr>
          <w:sz w:val="22"/>
        </w:rPr>
        <w:t xml:space="preserve"> Yes</w:t>
      </w:r>
    </w:p>
    <w:p w14:paraId="44D98328" w14:textId="37243B64" w:rsidR="00D456A5" w:rsidRPr="00D456A5" w:rsidRDefault="00D456A5" w:rsidP="00C70552">
      <w:pPr>
        <w:pStyle w:val="ListParagraph"/>
        <w:numPr>
          <w:ilvl w:val="2"/>
          <w:numId w:val="18"/>
        </w:numPr>
        <w:rPr>
          <w:sz w:val="22"/>
        </w:rPr>
      </w:pPr>
      <w:r w:rsidRPr="00D456A5">
        <w:rPr>
          <w:rFonts w:cs="Arial"/>
          <w:color w:val="000000"/>
          <w:sz w:val="22"/>
          <w:shd w:val="clear" w:color="auto" w:fill="F9F9F9"/>
        </w:rPr>
        <w:t>Attainable</w:t>
      </w:r>
      <w:r w:rsidRPr="00D456A5">
        <w:rPr>
          <w:sz w:val="22"/>
        </w:rPr>
        <w:t>: Yes</w:t>
      </w:r>
      <w:r w:rsidR="0063191B">
        <w:rPr>
          <w:sz w:val="22"/>
        </w:rPr>
        <w:t>, should be simple to encode the password and enter a security system.</w:t>
      </w:r>
    </w:p>
    <w:p w14:paraId="67897DE7" w14:textId="7B8F2223" w:rsidR="00D456A5" w:rsidRPr="00D456A5" w:rsidRDefault="00D456A5" w:rsidP="00C70552">
      <w:pPr>
        <w:pStyle w:val="ListParagraph"/>
        <w:numPr>
          <w:ilvl w:val="2"/>
          <w:numId w:val="18"/>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63191B">
        <w:rPr>
          <w:rFonts w:eastAsia="Times New Roman" w:cs="Arial"/>
          <w:color w:val="252525"/>
          <w:sz w:val="22"/>
          <w:lang w:eastAsia="en-GB"/>
        </w:rPr>
        <w:t>Yes, it is important that the database and the system is password protected so they cannot be hacked.</w:t>
      </w:r>
    </w:p>
    <w:p w14:paraId="4248B560" w14:textId="1242D014" w:rsidR="00D456A5" w:rsidRPr="00D456A5" w:rsidRDefault="00D456A5" w:rsidP="00C70552">
      <w:pPr>
        <w:pStyle w:val="ListParagraph"/>
        <w:numPr>
          <w:ilvl w:val="2"/>
          <w:numId w:val="18"/>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63191B">
        <w:rPr>
          <w:rFonts w:eastAsia="Times New Roman" w:cs="Arial"/>
          <w:color w:val="252525"/>
          <w:sz w:val="22"/>
          <w:lang w:eastAsia="en-GB"/>
        </w:rPr>
        <w:t>Yes</w:t>
      </w:r>
    </w:p>
    <w:p w14:paraId="66505025" w14:textId="70F1BC3D" w:rsidR="00DA19CE" w:rsidRPr="00D456A5" w:rsidRDefault="00367224" w:rsidP="00C70552">
      <w:pPr>
        <w:pStyle w:val="ListParagraph"/>
        <w:numPr>
          <w:ilvl w:val="0"/>
          <w:numId w:val="1"/>
        </w:numPr>
        <w:spacing w:after="200" w:line="276" w:lineRule="auto"/>
        <w:rPr>
          <w:b/>
          <w:szCs w:val="23"/>
          <w:u w:val="single"/>
        </w:rPr>
      </w:pPr>
      <w:r>
        <w:rPr>
          <w:szCs w:val="23"/>
        </w:rPr>
        <w:t>Employee are able to retrieve their AdminKey, Username if they forgotten them and be able to change their details</w:t>
      </w:r>
      <w:r w:rsidR="00DA19CE">
        <w:rPr>
          <w:szCs w:val="23"/>
        </w:rPr>
        <w:t>.</w:t>
      </w:r>
    </w:p>
    <w:p w14:paraId="429C1799" w14:textId="77777777" w:rsidR="00D456A5" w:rsidRPr="00D456A5" w:rsidRDefault="00D456A5" w:rsidP="00C70552">
      <w:pPr>
        <w:pStyle w:val="ListParagraph"/>
        <w:numPr>
          <w:ilvl w:val="2"/>
          <w:numId w:val="19"/>
        </w:numPr>
        <w:rPr>
          <w:sz w:val="22"/>
        </w:rPr>
      </w:pPr>
      <w:r w:rsidRPr="00D456A5">
        <w:rPr>
          <w:sz w:val="22"/>
        </w:rPr>
        <w:t>Specific: Yes</w:t>
      </w:r>
      <w:r w:rsidRPr="00D456A5">
        <w:rPr>
          <w:sz w:val="22"/>
        </w:rPr>
        <w:tab/>
      </w:r>
    </w:p>
    <w:p w14:paraId="79422544" w14:textId="7CE537FE" w:rsidR="00D456A5" w:rsidRPr="00D456A5" w:rsidRDefault="00D456A5" w:rsidP="00C70552">
      <w:pPr>
        <w:pStyle w:val="ListParagraph"/>
        <w:numPr>
          <w:ilvl w:val="2"/>
          <w:numId w:val="19"/>
        </w:numPr>
        <w:rPr>
          <w:sz w:val="22"/>
        </w:rPr>
      </w:pPr>
      <w:r w:rsidRPr="00D456A5">
        <w:rPr>
          <w:sz w:val="22"/>
        </w:rPr>
        <w:t>Measureable</w:t>
      </w:r>
      <w:r>
        <w:rPr>
          <w:sz w:val="22"/>
        </w:rPr>
        <w:t>:</w:t>
      </w:r>
      <w:r w:rsidR="00367224">
        <w:rPr>
          <w:sz w:val="22"/>
        </w:rPr>
        <w:t xml:space="preserve"> Yes</w:t>
      </w:r>
      <w:r w:rsidR="0063191B">
        <w:rPr>
          <w:sz w:val="22"/>
        </w:rPr>
        <w:t>, screenshots will show that it is possible to retrieve forgotten details.</w:t>
      </w:r>
    </w:p>
    <w:p w14:paraId="799C95FD" w14:textId="415CE47E" w:rsidR="00D456A5" w:rsidRPr="00D456A5" w:rsidRDefault="00D456A5" w:rsidP="00C70552">
      <w:pPr>
        <w:pStyle w:val="ListParagraph"/>
        <w:numPr>
          <w:ilvl w:val="2"/>
          <w:numId w:val="19"/>
        </w:numPr>
        <w:rPr>
          <w:sz w:val="22"/>
        </w:rPr>
      </w:pPr>
      <w:r w:rsidRPr="00D456A5">
        <w:rPr>
          <w:rFonts w:cs="Arial"/>
          <w:color w:val="000000"/>
          <w:sz w:val="22"/>
          <w:shd w:val="clear" w:color="auto" w:fill="F9F9F9"/>
        </w:rPr>
        <w:t>Attainable</w:t>
      </w:r>
      <w:r w:rsidRPr="00D456A5">
        <w:rPr>
          <w:sz w:val="22"/>
        </w:rPr>
        <w:t>: Yes</w:t>
      </w:r>
      <w:r w:rsidR="00367224">
        <w:rPr>
          <w:sz w:val="22"/>
        </w:rPr>
        <w:t xml:space="preserve">, important that employee would be able to retrieve any forgotten details </w:t>
      </w:r>
      <w:r w:rsidR="0063191B">
        <w:rPr>
          <w:sz w:val="22"/>
        </w:rPr>
        <w:t>so they can have access to the system again.</w:t>
      </w:r>
      <w:r w:rsidR="00367224">
        <w:rPr>
          <w:sz w:val="22"/>
        </w:rPr>
        <w:t xml:space="preserve"> </w:t>
      </w:r>
    </w:p>
    <w:p w14:paraId="07330785" w14:textId="202B4F14" w:rsidR="00D456A5" w:rsidRPr="00D456A5" w:rsidRDefault="00D456A5" w:rsidP="00C70552">
      <w:pPr>
        <w:pStyle w:val="ListParagraph"/>
        <w:numPr>
          <w:ilvl w:val="2"/>
          <w:numId w:val="19"/>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C70552">
        <w:rPr>
          <w:rFonts w:eastAsia="Times New Roman" w:cs="Arial"/>
          <w:color w:val="252525"/>
          <w:sz w:val="22"/>
          <w:lang w:eastAsia="en-GB"/>
        </w:rPr>
        <w:t xml:space="preserve"> Yes</w:t>
      </w:r>
    </w:p>
    <w:p w14:paraId="55B2C72A" w14:textId="38857541" w:rsidR="00D456A5" w:rsidRPr="00D456A5" w:rsidRDefault="00D456A5" w:rsidP="00C70552">
      <w:pPr>
        <w:pStyle w:val="ListParagraph"/>
        <w:numPr>
          <w:ilvl w:val="2"/>
          <w:numId w:val="19"/>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C70552">
        <w:rPr>
          <w:rFonts w:eastAsia="Times New Roman" w:cs="Arial"/>
          <w:color w:val="252525"/>
          <w:sz w:val="22"/>
          <w:lang w:eastAsia="en-GB"/>
        </w:rPr>
        <w:t xml:space="preserve"> Yes</w:t>
      </w:r>
    </w:p>
    <w:p w14:paraId="321F835E" w14:textId="29750B59" w:rsidR="00DA19CE" w:rsidRPr="00D456A5" w:rsidRDefault="00DA19CE" w:rsidP="00C70552">
      <w:pPr>
        <w:pStyle w:val="ListParagraph"/>
        <w:numPr>
          <w:ilvl w:val="0"/>
          <w:numId w:val="1"/>
        </w:numPr>
        <w:spacing w:after="200" w:line="276" w:lineRule="auto"/>
        <w:rPr>
          <w:b/>
          <w:szCs w:val="23"/>
          <w:u w:val="single"/>
        </w:rPr>
      </w:pPr>
      <w:r w:rsidRPr="00F56EA2">
        <w:rPr>
          <w:szCs w:val="23"/>
        </w:rPr>
        <w:t>The system will have a clear and understandable user interface</w:t>
      </w:r>
      <w:r>
        <w:rPr>
          <w:szCs w:val="23"/>
        </w:rPr>
        <w:t xml:space="preserve"> with a slick design</w:t>
      </w:r>
    </w:p>
    <w:p w14:paraId="5D5BAABF" w14:textId="77777777" w:rsidR="00D456A5" w:rsidRPr="00D456A5" w:rsidRDefault="00D456A5" w:rsidP="00C70552">
      <w:pPr>
        <w:pStyle w:val="ListParagraph"/>
        <w:numPr>
          <w:ilvl w:val="2"/>
          <w:numId w:val="23"/>
        </w:numPr>
        <w:rPr>
          <w:sz w:val="22"/>
        </w:rPr>
      </w:pPr>
      <w:r w:rsidRPr="00D456A5">
        <w:rPr>
          <w:sz w:val="22"/>
        </w:rPr>
        <w:t>Specific: Yes</w:t>
      </w:r>
      <w:r w:rsidRPr="00D456A5">
        <w:rPr>
          <w:sz w:val="22"/>
        </w:rPr>
        <w:tab/>
      </w:r>
    </w:p>
    <w:p w14:paraId="20B25BAC" w14:textId="61FA5A7D" w:rsidR="00D456A5" w:rsidRPr="00D456A5" w:rsidRDefault="00D456A5" w:rsidP="00C70552">
      <w:pPr>
        <w:pStyle w:val="ListParagraph"/>
        <w:numPr>
          <w:ilvl w:val="2"/>
          <w:numId w:val="23"/>
        </w:numPr>
        <w:rPr>
          <w:sz w:val="22"/>
        </w:rPr>
      </w:pPr>
      <w:r w:rsidRPr="00D456A5">
        <w:rPr>
          <w:sz w:val="22"/>
        </w:rPr>
        <w:t>Measureable</w:t>
      </w:r>
      <w:r>
        <w:rPr>
          <w:sz w:val="22"/>
        </w:rPr>
        <w:t>:</w:t>
      </w:r>
      <w:r w:rsidR="00367224" w:rsidRPr="00367224">
        <w:rPr>
          <w:lang w:eastAsia="en-GB"/>
        </w:rPr>
        <w:t xml:space="preserve"> </w:t>
      </w:r>
      <w:r w:rsidR="00367224">
        <w:rPr>
          <w:lang w:eastAsia="en-GB"/>
        </w:rPr>
        <w:t>This is measured at the end of the project, by how simple and easy the program is and how many clicks are required to navigate around the program.</w:t>
      </w:r>
      <w:r w:rsidR="00367224" w:rsidRPr="00367224">
        <w:rPr>
          <w:lang w:eastAsia="en-GB"/>
        </w:rPr>
        <w:t xml:space="preserve"> </w:t>
      </w:r>
      <w:r w:rsidR="00367224">
        <w:rPr>
          <w:lang w:eastAsia="en-GB"/>
        </w:rPr>
        <w:t>Therefore, the program will not consists of tons of buttons and information that will confuse the user, but rather have few buttons with icons or labels to make it clear to their purpose.</w:t>
      </w:r>
    </w:p>
    <w:p w14:paraId="757399BE" w14:textId="77777777" w:rsidR="00D456A5" w:rsidRPr="00D456A5" w:rsidRDefault="00D456A5" w:rsidP="00C70552">
      <w:pPr>
        <w:pStyle w:val="ListParagraph"/>
        <w:numPr>
          <w:ilvl w:val="2"/>
          <w:numId w:val="23"/>
        </w:numPr>
        <w:rPr>
          <w:sz w:val="22"/>
        </w:rPr>
      </w:pPr>
      <w:r w:rsidRPr="00D456A5">
        <w:rPr>
          <w:rFonts w:cs="Arial"/>
          <w:color w:val="000000"/>
          <w:sz w:val="22"/>
          <w:shd w:val="clear" w:color="auto" w:fill="F9F9F9"/>
        </w:rPr>
        <w:lastRenderedPageBreak/>
        <w:t>Attainable</w:t>
      </w:r>
      <w:r w:rsidRPr="00D456A5">
        <w:rPr>
          <w:sz w:val="22"/>
        </w:rPr>
        <w:t>: Yes</w:t>
      </w:r>
    </w:p>
    <w:p w14:paraId="6EDDFA11" w14:textId="2D8DCD43" w:rsidR="00D456A5" w:rsidRPr="00D456A5" w:rsidRDefault="00D456A5" w:rsidP="00C70552">
      <w:pPr>
        <w:pStyle w:val="ListParagraph"/>
        <w:numPr>
          <w:ilvl w:val="2"/>
          <w:numId w:val="23"/>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367224">
        <w:rPr>
          <w:rFonts w:eastAsia="Times New Roman" w:cs="Arial"/>
          <w:color w:val="252525"/>
          <w:sz w:val="22"/>
          <w:lang w:eastAsia="en-GB"/>
        </w:rPr>
        <w:t xml:space="preserve"> Yes, user request</w:t>
      </w:r>
      <w:r w:rsidR="0063191B">
        <w:rPr>
          <w:rFonts w:eastAsia="Times New Roman" w:cs="Arial"/>
          <w:color w:val="252525"/>
          <w:sz w:val="22"/>
          <w:lang w:eastAsia="en-GB"/>
        </w:rPr>
        <w:t>ed</w:t>
      </w:r>
      <w:r w:rsidR="00367224">
        <w:rPr>
          <w:rFonts w:eastAsia="Times New Roman" w:cs="Arial"/>
          <w:color w:val="252525"/>
          <w:sz w:val="22"/>
          <w:lang w:eastAsia="en-GB"/>
        </w:rPr>
        <w:t xml:space="preserve"> for a clear and understandable design.</w:t>
      </w:r>
    </w:p>
    <w:p w14:paraId="467A4FFE" w14:textId="614C31EA" w:rsidR="00D456A5" w:rsidRPr="00367224" w:rsidRDefault="00D456A5" w:rsidP="00C70552">
      <w:pPr>
        <w:pStyle w:val="ListParagraph"/>
        <w:numPr>
          <w:ilvl w:val="2"/>
          <w:numId w:val="23"/>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367224">
        <w:rPr>
          <w:rFonts w:eastAsia="Times New Roman" w:cs="Arial"/>
          <w:color w:val="252525"/>
          <w:sz w:val="22"/>
          <w:lang w:eastAsia="en-GB"/>
        </w:rPr>
        <w:t xml:space="preserve"> Yes</w:t>
      </w:r>
    </w:p>
    <w:p w14:paraId="64C6292C" w14:textId="77777777" w:rsidR="00367224" w:rsidRPr="00D456A5" w:rsidRDefault="00367224" w:rsidP="00367224">
      <w:pPr>
        <w:pStyle w:val="ListParagraph"/>
        <w:spacing w:after="200" w:line="276" w:lineRule="auto"/>
        <w:ind w:left="1080"/>
        <w:rPr>
          <w:b/>
          <w:szCs w:val="23"/>
          <w:u w:val="single"/>
        </w:rPr>
      </w:pPr>
    </w:p>
    <w:p w14:paraId="7DFF8483" w14:textId="77777777" w:rsidR="00DA19CE" w:rsidRDefault="00DA19CE" w:rsidP="00C70552">
      <w:pPr>
        <w:pStyle w:val="ListParagraph"/>
        <w:numPr>
          <w:ilvl w:val="0"/>
          <w:numId w:val="1"/>
        </w:numPr>
        <w:rPr>
          <w:szCs w:val="23"/>
        </w:rPr>
      </w:pPr>
      <w:r w:rsidRPr="00F56EA2">
        <w:rPr>
          <w:szCs w:val="23"/>
        </w:rPr>
        <w:t xml:space="preserve">It will </w:t>
      </w:r>
      <w:r>
        <w:rPr>
          <w:szCs w:val="23"/>
        </w:rPr>
        <w:t>provide</w:t>
      </w:r>
      <w:r w:rsidRPr="00F56EA2">
        <w:rPr>
          <w:szCs w:val="23"/>
        </w:rPr>
        <w:t xml:space="preserve"> different administration access </w:t>
      </w:r>
      <w:r>
        <w:rPr>
          <w:szCs w:val="23"/>
        </w:rPr>
        <w:t xml:space="preserve">for the Employees and Administrators, </w:t>
      </w:r>
      <w:r w:rsidRPr="00F56EA2">
        <w:rPr>
          <w:szCs w:val="23"/>
        </w:rPr>
        <w:t xml:space="preserve">they should be able to exit anytime and data edited </w:t>
      </w:r>
      <w:r>
        <w:rPr>
          <w:szCs w:val="23"/>
        </w:rPr>
        <w:t>will</w:t>
      </w:r>
      <w:r w:rsidRPr="00F56EA2">
        <w:rPr>
          <w:szCs w:val="23"/>
        </w:rPr>
        <w:t xml:space="preserve"> be saved correctly and data is not lost.</w:t>
      </w:r>
    </w:p>
    <w:p w14:paraId="2BE16426" w14:textId="77777777" w:rsidR="00D456A5" w:rsidRPr="00D456A5" w:rsidRDefault="00D456A5" w:rsidP="00C70552">
      <w:pPr>
        <w:pStyle w:val="ListParagraph"/>
        <w:numPr>
          <w:ilvl w:val="2"/>
          <w:numId w:val="22"/>
        </w:numPr>
        <w:rPr>
          <w:sz w:val="22"/>
        </w:rPr>
      </w:pPr>
      <w:r w:rsidRPr="00D456A5">
        <w:rPr>
          <w:sz w:val="22"/>
        </w:rPr>
        <w:t>Specific: Yes</w:t>
      </w:r>
      <w:r w:rsidRPr="00D456A5">
        <w:rPr>
          <w:sz w:val="22"/>
        </w:rPr>
        <w:tab/>
      </w:r>
    </w:p>
    <w:p w14:paraId="00CBDEE6" w14:textId="6EE07B1A" w:rsidR="00D456A5" w:rsidRPr="00D456A5" w:rsidRDefault="00D456A5" w:rsidP="00C70552">
      <w:pPr>
        <w:pStyle w:val="ListParagraph"/>
        <w:numPr>
          <w:ilvl w:val="2"/>
          <w:numId w:val="22"/>
        </w:numPr>
        <w:rPr>
          <w:sz w:val="22"/>
        </w:rPr>
      </w:pPr>
      <w:r w:rsidRPr="00D456A5">
        <w:rPr>
          <w:sz w:val="22"/>
        </w:rPr>
        <w:t>Measureable</w:t>
      </w:r>
      <w:r>
        <w:rPr>
          <w:sz w:val="22"/>
        </w:rPr>
        <w:t>:</w:t>
      </w:r>
      <w:r w:rsidR="00367224">
        <w:rPr>
          <w:sz w:val="22"/>
        </w:rPr>
        <w:t xml:space="preserve"> Yes, screenshot in testing will show messagebox/ alert messages to employee </w:t>
      </w:r>
      <w:r w:rsidR="00C70552">
        <w:rPr>
          <w:sz w:val="22"/>
        </w:rPr>
        <w:t>that they can’t do specific task due to not having administrator access. Screenshot will also show a exit button at the top right for the user to exit, if database is saved, user is alerted and when failed to is also alerted as shown in messagebox.</w:t>
      </w:r>
    </w:p>
    <w:p w14:paraId="2832CFE9" w14:textId="77777777" w:rsidR="00D456A5" w:rsidRPr="00D456A5" w:rsidRDefault="00D456A5" w:rsidP="00C70552">
      <w:pPr>
        <w:pStyle w:val="ListParagraph"/>
        <w:numPr>
          <w:ilvl w:val="2"/>
          <w:numId w:val="22"/>
        </w:numPr>
        <w:rPr>
          <w:sz w:val="22"/>
        </w:rPr>
      </w:pPr>
      <w:r w:rsidRPr="00D456A5">
        <w:rPr>
          <w:rFonts w:cs="Arial"/>
          <w:color w:val="000000"/>
          <w:sz w:val="22"/>
          <w:shd w:val="clear" w:color="auto" w:fill="F9F9F9"/>
        </w:rPr>
        <w:t>Attainable</w:t>
      </w:r>
      <w:r w:rsidRPr="00D456A5">
        <w:rPr>
          <w:sz w:val="22"/>
        </w:rPr>
        <w:t>: Yes</w:t>
      </w:r>
    </w:p>
    <w:p w14:paraId="405ED385" w14:textId="78FCD74C" w:rsidR="00D456A5" w:rsidRPr="00D456A5" w:rsidRDefault="00D456A5" w:rsidP="00C70552">
      <w:pPr>
        <w:pStyle w:val="ListParagraph"/>
        <w:numPr>
          <w:ilvl w:val="2"/>
          <w:numId w:val="22"/>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C70552">
        <w:rPr>
          <w:rFonts w:eastAsia="Times New Roman" w:cs="Arial"/>
          <w:color w:val="252525"/>
          <w:sz w:val="22"/>
          <w:lang w:eastAsia="en-GB"/>
        </w:rPr>
        <w:t xml:space="preserve">Yes, </w:t>
      </w:r>
    </w:p>
    <w:p w14:paraId="5C75BD06" w14:textId="16DC656A" w:rsidR="00D456A5" w:rsidRPr="00367224" w:rsidRDefault="00D456A5" w:rsidP="00C70552">
      <w:pPr>
        <w:pStyle w:val="ListParagraph"/>
        <w:numPr>
          <w:ilvl w:val="2"/>
          <w:numId w:val="22"/>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C70552">
        <w:rPr>
          <w:rFonts w:eastAsia="Times New Roman" w:cs="Arial"/>
          <w:color w:val="252525"/>
          <w:sz w:val="22"/>
          <w:lang w:eastAsia="en-GB"/>
        </w:rPr>
        <w:t>Yes</w:t>
      </w:r>
    </w:p>
    <w:p w14:paraId="4E8B8DD9" w14:textId="77777777" w:rsidR="00DA19CE" w:rsidRDefault="00DA19CE" w:rsidP="00C70552">
      <w:pPr>
        <w:pStyle w:val="ListParagraph"/>
        <w:numPr>
          <w:ilvl w:val="0"/>
          <w:numId w:val="1"/>
        </w:numPr>
        <w:rPr>
          <w:szCs w:val="23"/>
        </w:rPr>
      </w:pPr>
      <w:r w:rsidRPr="00F56EA2">
        <w:rPr>
          <w:szCs w:val="23"/>
        </w:rPr>
        <w:t xml:space="preserve">It will have a task planner and a calendar to remind the TLC of meetings, deadlines and alarm system. </w:t>
      </w:r>
    </w:p>
    <w:p w14:paraId="70AB0881" w14:textId="77777777" w:rsidR="00D456A5" w:rsidRPr="00D456A5" w:rsidRDefault="00D456A5" w:rsidP="00C70552">
      <w:pPr>
        <w:pStyle w:val="ListParagraph"/>
        <w:numPr>
          <w:ilvl w:val="2"/>
          <w:numId w:val="20"/>
        </w:numPr>
        <w:rPr>
          <w:sz w:val="22"/>
        </w:rPr>
      </w:pPr>
      <w:r w:rsidRPr="00D456A5">
        <w:rPr>
          <w:sz w:val="22"/>
        </w:rPr>
        <w:t>Specific: Yes</w:t>
      </w:r>
      <w:r w:rsidRPr="00D456A5">
        <w:rPr>
          <w:sz w:val="22"/>
        </w:rPr>
        <w:tab/>
      </w:r>
    </w:p>
    <w:p w14:paraId="6C72308D" w14:textId="4A0C122A" w:rsidR="00D456A5" w:rsidRPr="00D456A5" w:rsidRDefault="00D456A5" w:rsidP="00C70552">
      <w:pPr>
        <w:pStyle w:val="ListParagraph"/>
        <w:numPr>
          <w:ilvl w:val="2"/>
          <w:numId w:val="20"/>
        </w:numPr>
        <w:rPr>
          <w:sz w:val="22"/>
        </w:rPr>
      </w:pPr>
      <w:r w:rsidRPr="00D456A5">
        <w:rPr>
          <w:sz w:val="22"/>
        </w:rPr>
        <w:t>Measureable</w:t>
      </w:r>
      <w:r>
        <w:rPr>
          <w:sz w:val="22"/>
        </w:rPr>
        <w:t>:</w:t>
      </w:r>
      <w:r w:rsidR="00367224">
        <w:rPr>
          <w:sz w:val="22"/>
        </w:rPr>
        <w:t xml:space="preserve"> Yes, screenshots will show the calendar and events on calendar created.</w:t>
      </w:r>
    </w:p>
    <w:p w14:paraId="73BD7C71" w14:textId="0F1165F6" w:rsidR="00D456A5" w:rsidRPr="00D456A5" w:rsidRDefault="00D456A5" w:rsidP="00C70552">
      <w:pPr>
        <w:pStyle w:val="ListParagraph"/>
        <w:numPr>
          <w:ilvl w:val="2"/>
          <w:numId w:val="20"/>
        </w:numPr>
        <w:rPr>
          <w:sz w:val="22"/>
        </w:rPr>
      </w:pPr>
      <w:r w:rsidRPr="00D456A5">
        <w:rPr>
          <w:rFonts w:cs="Arial"/>
          <w:color w:val="000000"/>
          <w:sz w:val="22"/>
          <w:shd w:val="clear" w:color="auto" w:fill="F9F9F9"/>
        </w:rPr>
        <w:t>Attainable</w:t>
      </w:r>
      <w:r w:rsidRPr="00D456A5">
        <w:rPr>
          <w:sz w:val="22"/>
        </w:rPr>
        <w:t>: Yes</w:t>
      </w:r>
      <w:r w:rsidR="00367224">
        <w:rPr>
          <w:sz w:val="22"/>
        </w:rPr>
        <w:t>, but very time consuming due to the fact, the Visual Studio doesn’t have a slick calendar components for me to use, therefore I might be required to create a calendar from the start or find solutions online.</w:t>
      </w:r>
    </w:p>
    <w:p w14:paraId="475BF88E" w14:textId="2B211FB3" w:rsidR="00D456A5" w:rsidRPr="00D456A5" w:rsidRDefault="00D456A5" w:rsidP="00C70552">
      <w:pPr>
        <w:pStyle w:val="ListParagraph"/>
        <w:numPr>
          <w:ilvl w:val="2"/>
          <w:numId w:val="20"/>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367224">
        <w:rPr>
          <w:rFonts w:eastAsia="Times New Roman" w:cs="Arial"/>
          <w:color w:val="252525"/>
          <w:sz w:val="22"/>
          <w:lang w:eastAsia="en-GB"/>
        </w:rPr>
        <w:t>Yes, the employee of the Laptops Clinic required a calendar to manage their appointments, deadlines and events.</w:t>
      </w:r>
    </w:p>
    <w:p w14:paraId="2E5B4304" w14:textId="30C9D737" w:rsidR="00D456A5" w:rsidRPr="00D456A5" w:rsidRDefault="00D456A5" w:rsidP="00C70552">
      <w:pPr>
        <w:pStyle w:val="ListParagraph"/>
        <w:numPr>
          <w:ilvl w:val="2"/>
          <w:numId w:val="20"/>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367224">
        <w:rPr>
          <w:rFonts w:eastAsia="Times New Roman" w:cs="Arial"/>
          <w:color w:val="252525"/>
          <w:sz w:val="22"/>
          <w:lang w:eastAsia="en-GB"/>
        </w:rPr>
        <w:t>Yes</w:t>
      </w:r>
    </w:p>
    <w:p w14:paraId="5ACDAC33" w14:textId="7E012797" w:rsidR="00DA19CE" w:rsidRDefault="00DA19CE" w:rsidP="00C70552">
      <w:pPr>
        <w:pStyle w:val="ListParagraph"/>
        <w:numPr>
          <w:ilvl w:val="0"/>
          <w:numId w:val="1"/>
        </w:numPr>
        <w:rPr>
          <w:szCs w:val="23"/>
        </w:rPr>
      </w:pPr>
      <w:r>
        <w:rPr>
          <w:szCs w:val="23"/>
        </w:rPr>
        <w:t xml:space="preserve">It will </w:t>
      </w:r>
      <w:r>
        <w:rPr>
          <w:szCs w:val="23"/>
          <w:lang w:val="en-US"/>
        </w:rPr>
        <w:t>show receipts, finance and</w:t>
      </w:r>
      <w:r w:rsidRPr="00F56EA2">
        <w:rPr>
          <w:szCs w:val="23"/>
        </w:rPr>
        <w:t xml:space="preserve"> allow receipts to be printed out and emailed.</w:t>
      </w:r>
    </w:p>
    <w:p w14:paraId="19779ACA" w14:textId="77777777" w:rsidR="00D456A5" w:rsidRPr="00D456A5" w:rsidRDefault="00D456A5" w:rsidP="00C70552">
      <w:pPr>
        <w:pStyle w:val="ListParagraph"/>
        <w:numPr>
          <w:ilvl w:val="2"/>
          <w:numId w:val="21"/>
        </w:numPr>
        <w:rPr>
          <w:sz w:val="22"/>
        </w:rPr>
      </w:pPr>
      <w:r w:rsidRPr="00D456A5">
        <w:rPr>
          <w:sz w:val="22"/>
        </w:rPr>
        <w:t>Specific: Yes</w:t>
      </w:r>
      <w:r w:rsidRPr="00D456A5">
        <w:rPr>
          <w:sz w:val="22"/>
        </w:rPr>
        <w:tab/>
      </w:r>
    </w:p>
    <w:p w14:paraId="1C7A08D5" w14:textId="4A22B0C8" w:rsidR="00D456A5" w:rsidRPr="00D456A5" w:rsidRDefault="00D456A5" w:rsidP="00C70552">
      <w:pPr>
        <w:pStyle w:val="ListParagraph"/>
        <w:numPr>
          <w:ilvl w:val="2"/>
          <w:numId w:val="21"/>
        </w:numPr>
        <w:rPr>
          <w:sz w:val="22"/>
        </w:rPr>
      </w:pPr>
      <w:r w:rsidRPr="00D456A5">
        <w:rPr>
          <w:sz w:val="22"/>
        </w:rPr>
        <w:t>Measureable</w:t>
      </w:r>
      <w:r>
        <w:rPr>
          <w:sz w:val="22"/>
        </w:rPr>
        <w:t>:</w:t>
      </w:r>
      <w:r w:rsidR="00367224">
        <w:rPr>
          <w:sz w:val="22"/>
        </w:rPr>
        <w:t xml:space="preserve"> Yes, Screenshot would be shown in testing</w:t>
      </w:r>
      <w:r w:rsidR="00DC3971">
        <w:rPr>
          <w:sz w:val="22"/>
        </w:rPr>
        <w:t>,</w:t>
      </w:r>
      <w:r w:rsidR="00367224">
        <w:rPr>
          <w:sz w:val="22"/>
        </w:rPr>
        <w:t xml:space="preserve"> showing a table made up different attributes from different tables.</w:t>
      </w:r>
    </w:p>
    <w:p w14:paraId="10B197DE" w14:textId="4DCCD767" w:rsidR="00D456A5" w:rsidRPr="00D456A5" w:rsidRDefault="00D456A5" w:rsidP="00C70552">
      <w:pPr>
        <w:pStyle w:val="ListParagraph"/>
        <w:numPr>
          <w:ilvl w:val="2"/>
          <w:numId w:val="21"/>
        </w:numPr>
        <w:rPr>
          <w:sz w:val="22"/>
        </w:rPr>
      </w:pPr>
      <w:r w:rsidRPr="00D456A5">
        <w:rPr>
          <w:rFonts w:cs="Arial"/>
          <w:color w:val="000000"/>
          <w:sz w:val="22"/>
          <w:shd w:val="clear" w:color="auto" w:fill="F9F9F9"/>
        </w:rPr>
        <w:t>Attainable</w:t>
      </w:r>
      <w:r w:rsidRPr="00D456A5">
        <w:rPr>
          <w:sz w:val="22"/>
        </w:rPr>
        <w:t>: Yes</w:t>
      </w:r>
      <w:r w:rsidR="00367224">
        <w:rPr>
          <w:sz w:val="22"/>
        </w:rPr>
        <w:t xml:space="preserve">, </w:t>
      </w:r>
      <w:r w:rsidR="00367224">
        <w:rPr>
          <w:szCs w:val="23"/>
        </w:rPr>
        <w:t>The hard bit might be the fact I will have to dynamically design (on run time) the look(company logo, map e.g.) of the receipt document template, which is a word document and need to fill the word document with the information collected from the different tables</w:t>
      </w:r>
    </w:p>
    <w:p w14:paraId="081BD3E1" w14:textId="441F72F7" w:rsidR="00D456A5" w:rsidRPr="00D456A5" w:rsidRDefault="00D456A5" w:rsidP="00C70552">
      <w:pPr>
        <w:pStyle w:val="ListParagraph"/>
        <w:numPr>
          <w:ilvl w:val="2"/>
          <w:numId w:val="21"/>
        </w:numPr>
        <w:rPr>
          <w:sz w:val="22"/>
        </w:rPr>
      </w:pPr>
      <w:r w:rsidRPr="00D456A5">
        <w:rPr>
          <w:rFonts w:cs="Arial"/>
          <w:color w:val="000000"/>
          <w:sz w:val="22"/>
          <w:shd w:val="clear" w:color="auto" w:fill="F9F9F9"/>
        </w:rPr>
        <w:t>Relevant:</w:t>
      </w:r>
      <w:r w:rsidRPr="00D456A5">
        <w:rPr>
          <w:rFonts w:eastAsia="Times New Roman" w:cs="Arial"/>
          <w:color w:val="252525"/>
          <w:sz w:val="22"/>
          <w:lang w:eastAsia="en-GB"/>
        </w:rPr>
        <w:t xml:space="preserve"> </w:t>
      </w:r>
      <w:r w:rsidR="00367224">
        <w:rPr>
          <w:rFonts w:eastAsia="Times New Roman" w:cs="Arial"/>
          <w:color w:val="252525"/>
          <w:sz w:val="22"/>
          <w:lang w:eastAsia="en-GB"/>
        </w:rPr>
        <w:t xml:space="preserve"> Yes</w:t>
      </w:r>
    </w:p>
    <w:p w14:paraId="2E9C0301" w14:textId="058A33DE" w:rsidR="00D456A5" w:rsidRPr="00D456A5" w:rsidRDefault="00D456A5" w:rsidP="00C70552">
      <w:pPr>
        <w:pStyle w:val="ListParagraph"/>
        <w:numPr>
          <w:ilvl w:val="2"/>
          <w:numId w:val="21"/>
        </w:numPr>
        <w:spacing w:after="200" w:line="276" w:lineRule="auto"/>
        <w:rPr>
          <w:b/>
          <w:szCs w:val="23"/>
          <w:u w:val="single"/>
        </w:rPr>
      </w:pPr>
      <w:r w:rsidRPr="00D456A5">
        <w:rPr>
          <w:rFonts w:cs="Arial"/>
          <w:color w:val="000000"/>
          <w:sz w:val="22"/>
          <w:shd w:val="clear" w:color="auto" w:fill="F9F9F9"/>
        </w:rPr>
        <w:t>Time-bound:</w:t>
      </w:r>
      <w:r w:rsidRPr="00D456A5">
        <w:rPr>
          <w:rFonts w:eastAsia="Times New Roman" w:cs="Arial"/>
          <w:color w:val="252525"/>
          <w:sz w:val="22"/>
          <w:lang w:eastAsia="en-GB"/>
        </w:rPr>
        <w:t xml:space="preserve"> </w:t>
      </w:r>
      <w:r w:rsidR="00367224">
        <w:rPr>
          <w:rFonts w:eastAsia="Times New Roman" w:cs="Arial"/>
          <w:color w:val="252525"/>
          <w:sz w:val="22"/>
          <w:lang w:eastAsia="en-GB"/>
        </w:rPr>
        <w:t xml:space="preserve"> Yes</w:t>
      </w:r>
    </w:p>
    <w:p w14:paraId="6B4A7070" w14:textId="6247603E" w:rsidR="00ED13EB" w:rsidRDefault="00ED13EB" w:rsidP="00ED13EB">
      <w:pPr>
        <w:pStyle w:val="Heading2"/>
      </w:pPr>
      <w:bookmarkStart w:id="11" w:name="_Toc449432691"/>
      <w:r>
        <w:t>Data Source &amp; Data Destination</w:t>
      </w:r>
      <w:bookmarkEnd w:id="11"/>
    </w:p>
    <w:p w14:paraId="1F19558E" w14:textId="0C877564" w:rsidR="00ED13EB" w:rsidRDefault="00ED13EB" w:rsidP="00ED13EB">
      <w:pPr>
        <w:pStyle w:val="Titlesz"/>
      </w:pPr>
      <w:r>
        <w:t>For the current system:</w:t>
      </w:r>
    </w:p>
    <w:tbl>
      <w:tblPr>
        <w:tblStyle w:val="PlainTable5"/>
        <w:tblW w:w="0" w:type="auto"/>
        <w:tblLook w:val="04A0" w:firstRow="1" w:lastRow="0" w:firstColumn="1" w:lastColumn="0" w:noHBand="0" w:noVBand="1"/>
      </w:tblPr>
      <w:tblGrid>
        <w:gridCol w:w="1803"/>
        <w:gridCol w:w="1803"/>
        <w:gridCol w:w="1803"/>
        <w:gridCol w:w="1803"/>
        <w:gridCol w:w="1804"/>
      </w:tblGrid>
      <w:tr w:rsidR="00ED13EB" w14:paraId="1DBCA554" w14:textId="77777777" w:rsidTr="00BE29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3" w:type="dxa"/>
          </w:tcPr>
          <w:p w14:paraId="655F751F" w14:textId="46E74231" w:rsidR="00ED13EB" w:rsidRDefault="00ED13EB" w:rsidP="00ED13EB">
            <w:pPr>
              <w:pStyle w:val="Titlesz"/>
              <w:jc w:val="center"/>
            </w:pPr>
            <w:r>
              <w:t xml:space="preserve">Data Source </w:t>
            </w:r>
            <w:r>
              <w:br/>
              <w:t>(input)</w:t>
            </w:r>
          </w:p>
        </w:tc>
        <w:tc>
          <w:tcPr>
            <w:tcW w:w="1803" w:type="dxa"/>
          </w:tcPr>
          <w:p w14:paraId="1A1D0473" w14:textId="30E32C04" w:rsidR="00ED13EB" w:rsidRDefault="00ED13EB" w:rsidP="00ED13EB">
            <w:pPr>
              <w:pStyle w:val="Titlesz"/>
              <w:jc w:val="center"/>
              <w:cnfStyle w:val="100000000000" w:firstRow="1" w:lastRow="0" w:firstColumn="0" w:lastColumn="0" w:oddVBand="0" w:evenVBand="0" w:oddHBand="0" w:evenHBand="0" w:firstRowFirstColumn="0" w:firstRowLastColumn="0" w:lastRowFirstColumn="0" w:lastRowLastColumn="0"/>
            </w:pPr>
            <w:r>
              <w:t>Process</w:t>
            </w:r>
          </w:p>
        </w:tc>
        <w:tc>
          <w:tcPr>
            <w:tcW w:w="1803" w:type="dxa"/>
          </w:tcPr>
          <w:p w14:paraId="66406F9D" w14:textId="161C639B" w:rsidR="00ED13EB" w:rsidRDefault="00ED13EB" w:rsidP="00ED13EB">
            <w:pPr>
              <w:pStyle w:val="Titlesz"/>
              <w:jc w:val="center"/>
              <w:cnfStyle w:val="100000000000" w:firstRow="1" w:lastRow="0" w:firstColumn="0" w:lastColumn="0" w:oddVBand="0" w:evenVBand="0" w:oddHBand="0" w:evenHBand="0" w:firstRowFirstColumn="0" w:firstRowLastColumn="0" w:lastRowFirstColumn="0" w:lastRowLastColumn="0"/>
            </w:pPr>
            <w:r>
              <w:t>User</w:t>
            </w:r>
          </w:p>
        </w:tc>
        <w:tc>
          <w:tcPr>
            <w:tcW w:w="1803" w:type="dxa"/>
          </w:tcPr>
          <w:p w14:paraId="5106D0F2" w14:textId="5A25F617" w:rsidR="00ED13EB" w:rsidRDefault="00ED13EB" w:rsidP="00ED13EB">
            <w:pPr>
              <w:pStyle w:val="Titlesz"/>
              <w:jc w:val="center"/>
              <w:cnfStyle w:val="100000000000" w:firstRow="1" w:lastRow="0" w:firstColumn="0" w:lastColumn="0" w:oddVBand="0" w:evenVBand="0" w:oddHBand="0" w:evenHBand="0" w:firstRowFirstColumn="0" w:firstRowLastColumn="0" w:lastRowFirstColumn="0" w:lastRowLastColumn="0"/>
            </w:pPr>
            <w:r>
              <w:t>Output</w:t>
            </w:r>
          </w:p>
        </w:tc>
        <w:tc>
          <w:tcPr>
            <w:tcW w:w="1804" w:type="dxa"/>
          </w:tcPr>
          <w:p w14:paraId="0D8AB7DF" w14:textId="7D5EC6D0" w:rsidR="00ED13EB" w:rsidRDefault="00ED13EB" w:rsidP="00ED13EB">
            <w:pPr>
              <w:pStyle w:val="Titlesz"/>
              <w:jc w:val="center"/>
              <w:cnfStyle w:val="100000000000" w:firstRow="1" w:lastRow="0" w:firstColumn="0" w:lastColumn="0" w:oddVBand="0" w:evenVBand="0" w:oddHBand="0" w:evenHBand="0" w:firstRowFirstColumn="0" w:firstRowLastColumn="0" w:lastRowFirstColumn="0" w:lastRowLastColumn="0"/>
            </w:pPr>
            <w:r>
              <w:t>Destination</w:t>
            </w:r>
          </w:p>
        </w:tc>
      </w:tr>
      <w:tr w:rsidR="00ED13EB" w14:paraId="7D4001A2" w14:textId="77777777" w:rsidTr="00BE29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91F4DA5" w14:textId="0458BE7A" w:rsidR="00ED13EB" w:rsidRDefault="00ED13EB" w:rsidP="00ED13EB">
            <w:r>
              <w:t>Customer’s Details</w:t>
            </w:r>
          </w:p>
        </w:tc>
        <w:tc>
          <w:tcPr>
            <w:tcW w:w="1803" w:type="dxa"/>
          </w:tcPr>
          <w:p w14:paraId="70F2B3BE" w14:textId="694B1102" w:rsidR="00ED13EB" w:rsidRDefault="00ED13EB" w:rsidP="00ED13EB">
            <w:pPr>
              <w:cnfStyle w:val="000000100000" w:firstRow="0" w:lastRow="0" w:firstColumn="0" w:lastColumn="0" w:oddVBand="0" w:evenVBand="0" w:oddHBand="1" w:evenHBand="0" w:firstRowFirstColumn="0" w:firstRowLastColumn="0" w:lastRowFirstColumn="0" w:lastRowLastColumn="0"/>
            </w:pPr>
            <w:r>
              <w:t xml:space="preserve">Employee stores and adds the customer’s data to Microsoft Outlook and uses Outlook to search, edit and </w:t>
            </w:r>
            <w:r>
              <w:lastRenderedPageBreak/>
              <w:t>remove customer’s details.</w:t>
            </w:r>
          </w:p>
        </w:tc>
        <w:tc>
          <w:tcPr>
            <w:tcW w:w="1803" w:type="dxa"/>
          </w:tcPr>
          <w:p w14:paraId="29E66315" w14:textId="6BF7E97E" w:rsidR="00ED13EB" w:rsidRDefault="00ED13EB" w:rsidP="00ED13EB">
            <w:pPr>
              <w:cnfStyle w:val="000000100000" w:firstRow="0" w:lastRow="0" w:firstColumn="0" w:lastColumn="0" w:oddVBand="0" w:evenVBand="0" w:oddHBand="1" w:evenHBand="0" w:firstRowFirstColumn="0" w:firstRowLastColumn="0" w:lastRowFirstColumn="0" w:lastRowLastColumn="0"/>
            </w:pPr>
            <w:r>
              <w:lastRenderedPageBreak/>
              <w:t>TLC’s employee, TLC’s administrator</w:t>
            </w:r>
          </w:p>
        </w:tc>
        <w:tc>
          <w:tcPr>
            <w:tcW w:w="1803" w:type="dxa"/>
          </w:tcPr>
          <w:p w14:paraId="0673D534" w14:textId="532C6A01" w:rsidR="00ED13EB" w:rsidRDefault="00ED13EB" w:rsidP="00ED13EB">
            <w:pPr>
              <w:cnfStyle w:val="000000100000" w:firstRow="0" w:lastRow="0" w:firstColumn="0" w:lastColumn="0" w:oddVBand="0" w:evenVBand="0" w:oddHBand="1" w:evenHBand="0" w:firstRowFirstColumn="0" w:firstRowLastColumn="0" w:lastRowFirstColumn="0" w:lastRowLastColumn="0"/>
            </w:pPr>
            <w:r>
              <w:t xml:space="preserve">Data about the customer is saved in Microsoft Outlook and displayed </w:t>
            </w:r>
          </w:p>
        </w:tc>
        <w:tc>
          <w:tcPr>
            <w:tcW w:w="1804" w:type="dxa"/>
          </w:tcPr>
          <w:p w14:paraId="24C6E4B0" w14:textId="69EB9AB4" w:rsidR="00ED13EB" w:rsidRDefault="00ED13EB" w:rsidP="00ED13EB">
            <w:pPr>
              <w:cnfStyle w:val="000000100000" w:firstRow="0" w:lastRow="0" w:firstColumn="0" w:lastColumn="0" w:oddVBand="0" w:evenVBand="0" w:oddHBand="1" w:evenHBand="0" w:firstRowFirstColumn="0" w:firstRowLastColumn="0" w:lastRowFirstColumn="0" w:lastRowLastColumn="0"/>
            </w:pPr>
            <w:r>
              <w:t>Microsoft Outlook</w:t>
            </w:r>
          </w:p>
        </w:tc>
      </w:tr>
      <w:tr w:rsidR="00ED13EB" w14:paraId="4B8A5787" w14:textId="77777777" w:rsidTr="00BE29FE">
        <w:tc>
          <w:tcPr>
            <w:cnfStyle w:val="001000000000" w:firstRow="0" w:lastRow="0" w:firstColumn="1" w:lastColumn="0" w:oddVBand="0" w:evenVBand="0" w:oddHBand="0" w:evenHBand="0" w:firstRowFirstColumn="0" w:firstRowLastColumn="0" w:lastRowFirstColumn="0" w:lastRowLastColumn="0"/>
            <w:tcW w:w="1803" w:type="dxa"/>
          </w:tcPr>
          <w:p w14:paraId="1B8BB1EB" w14:textId="639B6DF2" w:rsidR="00ED13EB" w:rsidRDefault="00ED13EB" w:rsidP="00ED13EB">
            <w:r>
              <w:t>Finance reports</w:t>
            </w:r>
          </w:p>
        </w:tc>
        <w:tc>
          <w:tcPr>
            <w:tcW w:w="1803" w:type="dxa"/>
          </w:tcPr>
          <w:p w14:paraId="593546D5" w14:textId="5CD5D8EB" w:rsidR="00ED13EB" w:rsidRDefault="00ED13EB" w:rsidP="00ED13EB">
            <w:pPr>
              <w:cnfStyle w:val="000000000000" w:firstRow="0" w:lastRow="0" w:firstColumn="0" w:lastColumn="0" w:oddVBand="0" w:evenVBand="0" w:oddHBand="0" w:evenHBand="0" w:firstRowFirstColumn="0" w:firstRowLastColumn="0" w:lastRowFirstColumn="0" w:lastRowLastColumn="0"/>
            </w:pPr>
            <w:r>
              <w:t>Employee adds expenses to the right Microsoft Excel document corresponding to the month and year of the expense, then saves the document</w:t>
            </w:r>
          </w:p>
        </w:tc>
        <w:tc>
          <w:tcPr>
            <w:tcW w:w="1803" w:type="dxa"/>
          </w:tcPr>
          <w:p w14:paraId="6BEB37A3" w14:textId="703ABF7B" w:rsidR="00ED13EB" w:rsidRDefault="00ED13EB" w:rsidP="00ED13EB">
            <w:pPr>
              <w:cnfStyle w:val="000000000000" w:firstRow="0" w:lastRow="0" w:firstColumn="0" w:lastColumn="0" w:oddVBand="0" w:evenVBand="0" w:oddHBand="0" w:evenHBand="0" w:firstRowFirstColumn="0" w:firstRowLastColumn="0" w:lastRowFirstColumn="0" w:lastRowLastColumn="0"/>
            </w:pPr>
            <w:r>
              <w:t>TLC’s employee, TLC’s administrator</w:t>
            </w:r>
          </w:p>
        </w:tc>
        <w:tc>
          <w:tcPr>
            <w:tcW w:w="1803" w:type="dxa"/>
          </w:tcPr>
          <w:p w14:paraId="39C25563" w14:textId="55031029" w:rsidR="00ED13EB" w:rsidRDefault="00ED13EB" w:rsidP="00ED13EB">
            <w:pPr>
              <w:cnfStyle w:val="000000000000" w:firstRow="0" w:lastRow="0" w:firstColumn="0" w:lastColumn="0" w:oddVBand="0" w:evenVBand="0" w:oddHBand="0" w:evenHBand="0" w:firstRowFirstColumn="0" w:firstRowLastColumn="0" w:lastRowFirstColumn="0" w:lastRowLastColumn="0"/>
            </w:pPr>
            <w:r>
              <w:t>Excel document is updates on the latest reports of the day, month and year. These data can be used to represent data on tables, graphs.</w:t>
            </w:r>
          </w:p>
        </w:tc>
        <w:tc>
          <w:tcPr>
            <w:tcW w:w="1804" w:type="dxa"/>
          </w:tcPr>
          <w:p w14:paraId="6F528377" w14:textId="718FC5E4" w:rsidR="00ED13EB" w:rsidRDefault="00ED13EB" w:rsidP="00ED13EB">
            <w:pPr>
              <w:cnfStyle w:val="000000000000" w:firstRow="0" w:lastRow="0" w:firstColumn="0" w:lastColumn="0" w:oddVBand="0" w:evenVBand="0" w:oddHBand="0" w:evenHBand="0" w:firstRowFirstColumn="0" w:firstRowLastColumn="0" w:lastRowFirstColumn="0" w:lastRowLastColumn="0"/>
            </w:pPr>
            <w:r>
              <w:t>Microsoft Excel</w:t>
            </w:r>
          </w:p>
        </w:tc>
      </w:tr>
      <w:tr w:rsidR="00ED13EB" w14:paraId="2A7F6412" w14:textId="77777777" w:rsidTr="00BE29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54CB415" w14:textId="33A7A33B" w:rsidR="00ED13EB" w:rsidRDefault="00ED13EB" w:rsidP="00ED13EB">
            <w:r>
              <w:t>Receipts</w:t>
            </w:r>
          </w:p>
        </w:tc>
        <w:tc>
          <w:tcPr>
            <w:tcW w:w="1803" w:type="dxa"/>
          </w:tcPr>
          <w:p w14:paraId="3AA53B88" w14:textId="06DE1ABD" w:rsidR="00ED13EB" w:rsidRDefault="00ED13EB" w:rsidP="00ED13EB">
            <w:pPr>
              <w:cnfStyle w:val="000000100000" w:firstRow="0" w:lastRow="0" w:firstColumn="0" w:lastColumn="0" w:oddVBand="0" w:evenVBand="0" w:oddHBand="1" w:evenHBand="0" w:firstRowFirstColumn="0" w:firstRowLastColumn="0" w:lastRowFirstColumn="0" w:lastRowLastColumn="0"/>
            </w:pPr>
            <w:r>
              <w:t>Employee either writes on a paper receipts or makes a word document (which already has a design template) and adds manually the required information, saves them then emails it or prints it.</w:t>
            </w:r>
          </w:p>
        </w:tc>
        <w:tc>
          <w:tcPr>
            <w:tcW w:w="1803" w:type="dxa"/>
          </w:tcPr>
          <w:p w14:paraId="6FE9A932" w14:textId="7D84F40B" w:rsidR="00ED13EB" w:rsidRDefault="00ED13EB" w:rsidP="00ED13EB">
            <w:pPr>
              <w:cnfStyle w:val="000000100000" w:firstRow="0" w:lastRow="0" w:firstColumn="0" w:lastColumn="0" w:oddVBand="0" w:evenVBand="0" w:oddHBand="1" w:evenHBand="0" w:firstRowFirstColumn="0" w:firstRowLastColumn="0" w:lastRowFirstColumn="0" w:lastRowLastColumn="0"/>
            </w:pPr>
            <w:r>
              <w:t>TLC’s employee, TLC’s administrator</w:t>
            </w:r>
          </w:p>
        </w:tc>
        <w:tc>
          <w:tcPr>
            <w:tcW w:w="1803" w:type="dxa"/>
          </w:tcPr>
          <w:p w14:paraId="720CC65E" w14:textId="311238D0" w:rsidR="00ED13EB" w:rsidRDefault="00ED13EB" w:rsidP="00ED13EB">
            <w:pPr>
              <w:cnfStyle w:val="000000100000" w:firstRow="0" w:lastRow="0" w:firstColumn="0" w:lastColumn="0" w:oddVBand="0" w:evenVBand="0" w:oddHBand="1" w:evenHBand="0" w:firstRowFirstColumn="0" w:firstRowLastColumn="0" w:lastRowFirstColumn="0" w:lastRowLastColumn="0"/>
            </w:pPr>
            <w:r>
              <w:t>Receipt on paper is easily handed out and signed to confirm or receipt is printed/emailed.</w:t>
            </w:r>
          </w:p>
        </w:tc>
        <w:tc>
          <w:tcPr>
            <w:tcW w:w="1804" w:type="dxa"/>
          </w:tcPr>
          <w:p w14:paraId="231A5D54" w14:textId="77777777" w:rsidR="00ED13EB" w:rsidRDefault="00ED13EB" w:rsidP="00ED13EB">
            <w:pPr>
              <w:cnfStyle w:val="000000100000" w:firstRow="0" w:lastRow="0" w:firstColumn="0" w:lastColumn="0" w:oddVBand="0" w:evenVBand="0" w:oddHBand="1" w:evenHBand="0" w:firstRowFirstColumn="0" w:firstRowLastColumn="0" w:lastRowFirstColumn="0" w:lastRowLastColumn="0"/>
            </w:pPr>
            <w:r>
              <w:t>Microsoft Word Office.</w:t>
            </w:r>
          </w:p>
          <w:p w14:paraId="6F22F0DE" w14:textId="2B5EE18A" w:rsidR="00ED13EB" w:rsidRDefault="00ED13EB" w:rsidP="00ED13EB">
            <w:pPr>
              <w:cnfStyle w:val="000000100000" w:firstRow="0" w:lastRow="0" w:firstColumn="0" w:lastColumn="0" w:oddVBand="0" w:evenVBand="0" w:oddHBand="1" w:evenHBand="0" w:firstRowFirstColumn="0" w:firstRowLastColumn="0" w:lastRowFirstColumn="0" w:lastRowLastColumn="0"/>
            </w:pPr>
            <w:r>
              <w:t xml:space="preserve">Receipt that is written on paper or the receipt is printed is handed to the customer. Receipt that is emailed is sent to the customer. </w:t>
            </w:r>
          </w:p>
        </w:tc>
      </w:tr>
      <w:tr w:rsidR="00BE29FE" w14:paraId="6B4F523F" w14:textId="77777777" w:rsidTr="00BE29FE">
        <w:tc>
          <w:tcPr>
            <w:cnfStyle w:val="001000000000" w:firstRow="0" w:lastRow="0" w:firstColumn="1" w:lastColumn="0" w:oddVBand="0" w:evenVBand="0" w:oddHBand="0" w:evenHBand="0" w:firstRowFirstColumn="0" w:firstRowLastColumn="0" w:lastRowFirstColumn="0" w:lastRowLastColumn="0"/>
            <w:tcW w:w="1803" w:type="dxa"/>
          </w:tcPr>
          <w:p w14:paraId="742EBDE9" w14:textId="71FF3370" w:rsidR="00BE29FE" w:rsidRDefault="00BE29FE" w:rsidP="00BE29FE">
            <w:r>
              <w:t>Emails</w:t>
            </w:r>
          </w:p>
        </w:tc>
        <w:tc>
          <w:tcPr>
            <w:tcW w:w="1803" w:type="dxa"/>
          </w:tcPr>
          <w:p w14:paraId="40387666" w14:textId="3BFF54F5" w:rsidR="00BE29FE" w:rsidRDefault="00BE29FE" w:rsidP="00BE29FE">
            <w:pPr>
              <w:cnfStyle w:val="000000000000" w:firstRow="0" w:lastRow="0" w:firstColumn="0" w:lastColumn="0" w:oddVBand="0" w:evenVBand="0" w:oddHBand="0" w:evenHBand="0" w:firstRowFirstColumn="0" w:firstRowLastColumn="0" w:lastRowFirstColumn="0" w:lastRowLastColumn="0"/>
            </w:pPr>
            <w:r>
              <w:t xml:space="preserve">Employee uses Outlook to email individuals. </w:t>
            </w:r>
          </w:p>
        </w:tc>
        <w:tc>
          <w:tcPr>
            <w:tcW w:w="1803" w:type="dxa"/>
          </w:tcPr>
          <w:p w14:paraId="5123107A" w14:textId="4EE509B1" w:rsidR="00BE29FE" w:rsidRDefault="00BE29FE" w:rsidP="00BE29FE">
            <w:pPr>
              <w:cnfStyle w:val="000000000000" w:firstRow="0" w:lastRow="0" w:firstColumn="0" w:lastColumn="0" w:oddVBand="0" w:evenVBand="0" w:oddHBand="0" w:evenHBand="0" w:firstRowFirstColumn="0" w:firstRowLastColumn="0" w:lastRowFirstColumn="0" w:lastRowLastColumn="0"/>
            </w:pPr>
            <w:r>
              <w:t>TLC’s employee, TLC’s administrator</w:t>
            </w:r>
          </w:p>
        </w:tc>
        <w:tc>
          <w:tcPr>
            <w:tcW w:w="1803" w:type="dxa"/>
          </w:tcPr>
          <w:p w14:paraId="493C07F7" w14:textId="7F592DF8" w:rsidR="00BE29FE" w:rsidRDefault="00BE29FE" w:rsidP="00BE29FE">
            <w:pPr>
              <w:cnfStyle w:val="000000000000" w:firstRow="0" w:lastRow="0" w:firstColumn="0" w:lastColumn="0" w:oddVBand="0" w:evenVBand="0" w:oddHBand="0" w:evenHBand="0" w:firstRowFirstColumn="0" w:firstRowLastColumn="0" w:lastRowFirstColumn="0" w:lastRowLastColumn="0"/>
            </w:pPr>
            <w:r>
              <w:t>Email is sent along with/without an attachment</w:t>
            </w:r>
          </w:p>
        </w:tc>
        <w:tc>
          <w:tcPr>
            <w:tcW w:w="1804" w:type="dxa"/>
          </w:tcPr>
          <w:p w14:paraId="1F0A5AEF" w14:textId="533D9777" w:rsidR="00BE29FE" w:rsidRDefault="00BE29FE" w:rsidP="00BE29FE">
            <w:pPr>
              <w:cnfStyle w:val="000000000000" w:firstRow="0" w:lastRow="0" w:firstColumn="0" w:lastColumn="0" w:oddVBand="0" w:evenVBand="0" w:oddHBand="0" w:evenHBand="0" w:firstRowFirstColumn="0" w:firstRowLastColumn="0" w:lastRowFirstColumn="0" w:lastRowLastColumn="0"/>
            </w:pPr>
            <w:r>
              <w:t>Email is sent to the individual</w:t>
            </w:r>
          </w:p>
        </w:tc>
      </w:tr>
      <w:tr w:rsidR="00BE29FE" w14:paraId="708E969D" w14:textId="77777777" w:rsidTr="00BE29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D132968" w14:textId="1B456DB8" w:rsidR="00BE29FE" w:rsidRDefault="00BE29FE" w:rsidP="00BE29FE">
            <w:r>
              <w:t>Reminders</w:t>
            </w:r>
          </w:p>
        </w:tc>
        <w:tc>
          <w:tcPr>
            <w:tcW w:w="1803" w:type="dxa"/>
          </w:tcPr>
          <w:p w14:paraId="432851A0" w14:textId="7E2475BC" w:rsidR="00BE29FE" w:rsidRDefault="00BE29FE" w:rsidP="00BE29FE">
            <w:pPr>
              <w:cnfStyle w:val="000000100000" w:firstRow="0" w:lastRow="0" w:firstColumn="0" w:lastColumn="0" w:oddVBand="0" w:evenVBand="0" w:oddHBand="1" w:evenHBand="0" w:firstRowFirstColumn="0" w:firstRowLastColumn="0" w:lastRowFirstColumn="0" w:lastRowLastColumn="0"/>
            </w:pPr>
            <w:r>
              <w:t>Employee writes on sticky note for reminders instead of the calendar provided on Outlook</w:t>
            </w:r>
          </w:p>
        </w:tc>
        <w:tc>
          <w:tcPr>
            <w:tcW w:w="1803" w:type="dxa"/>
          </w:tcPr>
          <w:p w14:paraId="7CD02E9A" w14:textId="5147F253" w:rsidR="00BE29FE" w:rsidRDefault="00BE29FE" w:rsidP="00BE29FE">
            <w:pPr>
              <w:cnfStyle w:val="000000100000" w:firstRow="0" w:lastRow="0" w:firstColumn="0" w:lastColumn="0" w:oddVBand="0" w:evenVBand="0" w:oddHBand="1" w:evenHBand="0" w:firstRowFirstColumn="0" w:firstRowLastColumn="0" w:lastRowFirstColumn="0" w:lastRowLastColumn="0"/>
            </w:pPr>
            <w:r>
              <w:t>TLC’s employee, TLC’s administrator</w:t>
            </w:r>
          </w:p>
        </w:tc>
        <w:tc>
          <w:tcPr>
            <w:tcW w:w="1803" w:type="dxa"/>
          </w:tcPr>
          <w:p w14:paraId="5998D516" w14:textId="50284BAB" w:rsidR="00BE29FE" w:rsidRDefault="00BE29FE" w:rsidP="00BE29FE">
            <w:pPr>
              <w:cnfStyle w:val="000000100000" w:firstRow="0" w:lastRow="0" w:firstColumn="0" w:lastColumn="0" w:oddVBand="0" w:evenVBand="0" w:oddHBand="1" w:evenHBand="0" w:firstRowFirstColumn="0" w:firstRowLastColumn="0" w:lastRowFirstColumn="0" w:lastRowLastColumn="0"/>
            </w:pPr>
            <w:r>
              <w:t>Reminder is written on paper</w:t>
            </w:r>
          </w:p>
        </w:tc>
        <w:tc>
          <w:tcPr>
            <w:tcW w:w="1804" w:type="dxa"/>
          </w:tcPr>
          <w:p w14:paraId="573392AB" w14:textId="34EBC014" w:rsidR="00BE29FE" w:rsidRDefault="00BE29FE" w:rsidP="00BE29FE">
            <w:pPr>
              <w:cnfStyle w:val="000000100000" w:firstRow="0" w:lastRow="0" w:firstColumn="0" w:lastColumn="0" w:oddVBand="0" w:evenVBand="0" w:oddHBand="1" w:evenHBand="0" w:firstRowFirstColumn="0" w:firstRowLastColumn="0" w:lastRowFirstColumn="0" w:lastRowLastColumn="0"/>
            </w:pPr>
            <w:r>
              <w:t>none</w:t>
            </w:r>
          </w:p>
        </w:tc>
      </w:tr>
      <w:tr w:rsidR="00997C07" w14:paraId="32B9F1E5" w14:textId="77777777" w:rsidTr="00BE29FE">
        <w:tc>
          <w:tcPr>
            <w:cnfStyle w:val="001000000000" w:firstRow="0" w:lastRow="0" w:firstColumn="1" w:lastColumn="0" w:oddVBand="0" w:evenVBand="0" w:oddHBand="0" w:evenHBand="0" w:firstRowFirstColumn="0" w:firstRowLastColumn="0" w:lastRowFirstColumn="0" w:lastRowLastColumn="0"/>
            <w:tcW w:w="1803" w:type="dxa"/>
          </w:tcPr>
          <w:p w14:paraId="5429A9B3" w14:textId="77777777" w:rsidR="00997C07" w:rsidRDefault="00997C07" w:rsidP="00997C07">
            <w:pPr>
              <w:jc w:val="left"/>
            </w:pPr>
          </w:p>
        </w:tc>
        <w:tc>
          <w:tcPr>
            <w:tcW w:w="1803" w:type="dxa"/>
          </w:tcPr>
          <w:p w14:paraId="5D601277" w14:textId="77777777" w:rsidR="00997C07" w:rsidRDefault="00997C07" w:rsidP="00BE29FE">
            <w:pPr>
              <w:cnfStyle w:val="000000000000" w:firstRow="0" w:lastRow="0" w:firstColumn="0" w:lastColumn="0" w:oddVBand="0" w:evenVBand="0" w:oddHBand="0" w:evenHBand="0" w:firstRowFirstColumn="0" w:firstRowLastColumn="0" w:lastRowFirstColumn="0" w:lastRowLastColumn="0"/>
            </w:pPr>
          </w:p>
        </w:tc>
        <w:tc>
          <w:tcPr>
            <w:tcW w:w="1803" w:type="dxa"/>
          </w:tcPr>
          <w:p w14:paraId="49B14249" w14:textId="77777777" w:rsidR="00997C07" w:rsidRDefault="00997C07" w:rsidP="00BE29FE">
            <w:pPr>
              <w:cnfStyle w:val="000000000000" w:firstRow="0" w:lastRow="0" w:firstColumn="0" w:lastColumn="0" w:oddVBand="0" w:evenVBand="0" w:oddHBand="0" w:evenHBand="0" w:firstRowFirstColumn="0" w:firstRowLastColumn="0" w:lastRowFirstColumn="0" w:lastRowLastColumn="0"/>
            </w:pPr>
          </w:p>
        </w:tc>
        <w:tc>
          <w:tcPr>
            <w:tcW w:w="1803" w:type="dxa"/>
          </w:tcPr>
          <w:p w14:paraId="3048C94E" w14:textId="77777777" w:rsidR="00997C07" w:rsidRDefault="00997C07" w:rsidP="00BE29FE">
            <w:pPr>
              <w:cnfStyle w:val="000000000000" w:firstRow="0" w:lastRow="0" w:firstColumn="0" w:lastColumn="0" w:oddVBand="0" w:evenVBand="0" w:oddHBand="0" w:evenHBand="0" w:firstRowFirstColumn="0" w:firstRowLastColumn="0" w:lastRowFirstColumn="0" w:lastRowLastColumn="0"/>
            </w:pPr>
          </w:p>
        </w:tc>
        <w:tc>
          <w:tcPr>
            <w:tcW w:w="1804" w:type="dxa"/>
          </w:tcPr>
          <w:p w14:paraId="735F868E" w14:textId="77777777" w:rsidR="00997C07" w:rsidRDefault="00997C07" w:rsidP="00BE29FE">
            <w:pPr>
              <w:cnfStyle w:val="000000000000" w:firstRow="0" w:lastRow="0" w:firstColumn="0" w:lastColumn="0" w:oddVBand="0" w:evenVBand="0" w:oddHBand="0" w:evenHBand="0" w:firstRowFirstColumn="0" w:firstRowLastColumn="0" w:lastRowFirstColumn="0" w:lastRowLastColumn="0"/>
            </w:pPr>
          </w:p>
        </w:tc>
      </w:tr>
    </w:tbl>
    <w:p w14:paraId="22819EDB" w14:textId="77777777" w:rsidR="00997C07" w:rsidRDefault="00997C07" w:rsidP="00BE29FE">
      <w:pPr>
        <w:pStyle w:val="Titlesz"/>
        <w:rPr>
          <w:lang w:eastAsia="en-GB"/>
        </w:rPr>
      </w:pPr>
    </w:p>
    <w:p w14:paraId="6AF125D8" w14:textId="00E8A682" w:rsidR="00DA19CE" w:rsidRDefault="00BE29FE" w:rsidP="00BE29FE">
      <w:pPr>
        <w:pStyle w:val="Titlesz"/>
        <w:rPr>
          <w:lang w:eastAsia="en-GB"/>
        </w:rPr>
      </w:pPr>
      <w:r>
        <w:rPr>
          <w:lang w:eastAsia="en-GB"/>
        </w:rPr>
        <w:t>For the current system:</w:t>
      </w:r>
    </w:p>
    <w:p w14:paraId="7F6C82F3" w14:textId="2F51E4A3" w:rsidR="00BE29FE" w:rsidRDefault="00BE29FE" w:rsidP="00BE29FE">
      <w:pPr>
        <w:rPr>
          <w:lang w:eastAsia="en-GB"/>
        </w:rPr>
      </w:pPr>
      <w:r>
        <w:rPr>
          <w:lang w:eastAsia="en-GB"/>
        </w:rPr>
        <w:t xml:space="preserve">The programs and folders the Laptops Clinic uses aren’t secure or password protected therefore it is clearly easy for anyone to be able to access the documents, folders and the programs ( Outlook, Word, Excel) without any restrictions ( computer must be logged on </w:t>
      </w:r>
      <w:r w:rsidR="00251936">
        <w:rPr>
          <w:lang w:eastAsia="en-GB"/>
        </w:rPr>
        <w:t>). A</w:t>
      </w:r>
      <w:r>
        <w:rPr>
          <w:lang w:eastAsia="en-GB"/>
        </w:rPr>
        <w:t xml:space="preserve">s stated Microsoft Outlook has a calendar and alarm system in place already but </w:t>
      </w:r>
      <w:r w:rsidR="00251936">
        <w:rPr>
          <w:lang w:eastAsia="en-GB"/>
        </w:rPr>
        <w:t>it is</w:t>
      </w:r>
      <w:r>
        <w:rPr>
          <w:lang w:eastAsia="en-GB"/>
        </w:rPr>
        <w:t xml:space="preserve"> rather confusing and </w:t>
      </w:r>
      <w:r w:rsidR="00997C07">
        <w:rPr>
          <w:lang w:eastAsia="en-GB"/>
        </w:rPr>
        <w:t>are not</w:t>
      </w:r>
      <w:r w:rsidR="00251936">
        <w:rPr>
          <w:lang w:eastAsia="en-GB"/>
        </w:rPr>
        <w:t xml:space="preserve"> used by the employees, instead sticky notes and human memory is used to remind the user.</w:t>
      </w:r>
    </w:p>
    <w:p w14:paraId="18E1720F" w14:textId="77777777" w:rsidR="002770A0" w:rsidRDefault="002770A0" w:rsidP="00BE29FE">
      <w:pPr>
        <w:rPr>
          <w:lang w:eastAsia="en-GB"/>
        </w:rPr>
      </w:pPr>
    </w:p>
    <w:p w14:paraId="1BE171E8" w14:textId="77777777" w:rsidR="002770A0" w:rsidRDefault="002770A0" w:rsidP="00BE29FE">
      <w:pPr>
        <w:rPr>
          <w:lang w:eastAsia="en-GB"/>
        </w:rPr>
      </w:pPr>
    </w:p>
    <w:p w14:paraId="32DB9D8F" w14:textId="77777777" w:rsidR="002770A0" w:rsidRDefault="002770A0" w:rsidP="00BE29FE">
      <w:pPr>
        <w:rPr>
          <w:lang w:eastAsia="en-GB"/>
        </w:rPr>
      </w:pPr>
    </w:p>
    <w:p w14:paraId="708460E6" w14:textId="281DFCAB" w:rsidR="00251936" w:rsidRDefault="00251936" w:rsidP="00251936">
      <w:pPr>
        <w:pStyle w:val="Titlesz"/>
        <w:rPr>
          <w:lang w:eastAsia="en-GB"/>
        </w:rPr>
      </w:pPr>
      <w:r>
        <w:rPr>
          <w:lang w:eastAsia="en-GB"/>
        </w:rPr>
        <w:t xml:space="preserve">For the </w:t>
      </w:r>
      <w:r w:rsidR="00C3642B">
        <w:t xml:space="preserve">proposed </w:t>
      </w:r>
      <w:r>
        <w:rPr>
          <w:lang w:eastAsia="en-GB"/>
        </w:rPr>
        <w:t>system:</w:t>
      </w:r>
    </w:p>
    <w:tbl>
      <w:tblPr>
        <w:tblStyle w:val="PlainTable5"/>
        <w:tblW w:w="11058" w:type="dxa"/>
        <w:tblInd w:w="-993" w:type="dxa"/>
        <w:tblLayout w:type="fixed"/>
        <w:tblLook w:val="04A0" w:firstRow="1" w:lastRow="0" w:firstColumn="1" w:lastColumn="0" w:noHBand="0" w:noVBand="1"/>
      </w:tblPr>
      <w:tblGrid>
        <w:gridCol w:w="1560"/>
        <w:gridCol w:w="3686"/>
        <w:gridCol w:w="1398"/>
        <w:gridCol w:w="2571"/>
        <w:gridCol w:w="1843"/>
      </w:tblGrid>
      <w:tr w:rsidR="00CC4550" w14:paraId="57A67906" w14:textId="77777777" w:rsidTr="00CC45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62A96B5" w14:textId="416B2AF0" w:rsidR="00251936" w:rsidRDefault="00251936" w:rsidP="00251936">
            <w:pPr>
              <w:pStyle w:val="Titlesz"/>
              <w:jc w:val="center"/>
              <w:rPr>
                <w:lang w:eastAsia="en-GB"/>
              </w:rPr>
            </w:pPr>
            <w:r>
              <w:rPr>
                <w:lang w:eastAsia="en-GB"/>
              </w:rPr>
              <w:t>Data Source (Input)</w:t>
            </w:r>
          </w:p>
        </w:tc>
        <w:tc>
          <w:tcPr>
            <w:tcW w:w="3686" w:type="dxa"/>
          </w:tcPr>
          <w:p w14:paraId="3AE49245" w14:textId="475B1A72" w:rsidR="00251936" w:rsidRDefault="00251936" w:rsidP="00251936">
            <w:pPr>
              <w:pStyle w:val="Titlesz"/>
              <w:jc w:val="center"/>
              <w:cnfStyle w:val="100000000000" w:firstRow="1" w:lastRow="0" w:firstColumn="0" w:lastColumn="0" w:oddVBand="0" w:evenVBand="0" w:oddHBand="0" w:evenHBand="0" w:firstRowFirstColumn="0" w:firstRowLastColumn="0" w:lastRowFirstColumn="0" w:lastRowLastColumn="0"/>
              <w:rPr>
                <w:lang w:eastAsia="en-GB"/>
              </w:rPr>
            </w:pPr>
            <w:r>
              <w:rPr>
                <w:lang w:eastAsia="en-GB"/>
              </w:rPr>
              <w:t>Process</w:t>
            </w:r>
          </w:p>
        </w:tc>
        <w:tc>
          <w:tcPr>
            <w:tcW w:w="1398" w:type="dxa"/>
          </w:tcPr>
          <w:p w14:paraId="6DCC25D9" w14:textId="0D12586A" w:rsidR="00251936" w:rsidRDefault="00251936" w:rsidP="00251936">
            <w:pPr>
              <w:pStyle w:val="Titlesz"/>
              <w:jc w:val="center"/>
              <w:cnfStyle w:val="100000000000" w:firstRow="1" w:lastRow="0" w:firstColumn="0" w:lastColumn="0" w:oddVBand="0" w:evenVBand="0" w:oddHBand="0" w:evenHBand="0" w:firstRowFirstColumn="0" w:firstRowLastColumn="0" w:lastRowFirstColumn="0" w:lastRowLastColumn="0"/>
              <w:rPr>
                <w:lang w:eastAsia="en-GB"/>
              </w:rPr>
            </w:pPr>
            <w:r>
              <w:rPr>
                <w:lang w:eastAsia="en-GB"/>
              </w:rPr>
              <w:t>User</w:t>
            </w:r>
          </w:p>
        </w:tc>
        <w:tc>
          <w:tcPr>
            <w:tcW w:w="2571" w:type="dxa"/>
          </w:tcPr>
          <w:p w14:paraId="4BD4EC4B" w14:textId="13D69B8C" w:rsidR="00251936" w:rsidRDefault="00251936" w:rsidP="00251936">
            <w:pPr>
              <w:pStyle w:val="Titlesz"/>
              <w:jc w:val="center"/>
              <w:cnfStyle w:val="100000000000" w:firstRow="1" w:lastRow="0" w:firstColumn="0" w:lastColumn="0" w:oddVBand="0" w:evenVBand="0" w:oddHBand="0" w:evenHBand="0" w:firstRowFirstColumn="0" w:firstRowLastColumn="0" w:lastRowFirstColumn="0" w:lastRowLastColumn="0"/>
              <w:rPr>
                <w:lang w:eastAsia="en-GB"/>
              </w:rPr>
            </w:pPr>
            <w:r>
              <w:rPr>
                <w:lang w:eastAsia="en-GB"/>
              </w:rPr>
              <w:t>Output</w:t>
            </w:r>
          </w:p>
        </w:tc>
        <w:tc>
          <w:tcPr>
            <w:tcW w:w="1843" w:type="dxa"/>
          </w:tcPr>
          <w:p w14:paraId="4279D9D4" w14:textId="2B1A16D0" w:rsidR="00251936" w:rsidRDefault="00251936" w:rsidP="00251936">
            <w:pPr>
              <w:pStyle w:val="Titlesz"/>
              <w:jc w:val="center"/>
              <w:cnfStyle w:val="100000000000" w:firstRow="1" w:lastRow="0" w:firstColumn="0" w:lastColumn="0" w:oddVBand="0" w:evenVBand="0" w:oddHBand="0" w:evenHBand="0" w:firstRowFirstColumn="0" w:firstRowLastColumn="0" w:lastRowFirstColumn="0" w:lastRowLastColumn="0"/>
              <w:rPr>
                <w:lang w:eastAsia="en-GB"/>
              </w:rPr>
            </w:pPr>
            <w:r>
              <w:rPr>
                <w:lang w:eastAsia="en-GB"/>
              </w:rPr>
              <w:t>Destination</w:t>
            </w:r>
          </w:p>
        </w:tc>
      </w:tr>
      <w:tr w:rsidR="00CC4550" w14:paraId="48DB7D2E" w14:textId="77777777" w:rsidTr="00CC4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87DC14F" w14:textId="468C3EBA" w:rsidR="00251936" w:rsidRDefault="00251936" w:rsidP="00251936">
            <w:pPr>
              <w:rPr>
                <w:lang w:eastAsia="en-GB"/>
              </w:rPr>
            </w:pPr>
            <w:r>
              <w:rPr>
                <w:lang w:eastAsia="en-GB"/>
              </w:rPr>
              <w:t>Customer’s Details</w:t>
            </w:r>
          </w:p>
        </w:tc>
        <w:tc>
          <w:tcPr>
            <w:tcW w:w="3686" w:type="dxa"/>
          </w:tcPr>
          <w:p w14:paraId="7B6DBD47" w14:textId="69E925D1" w:rsidR="00251936" w:rsidRDefault="00251936" w:rsidP="00251936">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Employee adds the customer’s details to the new system</w:t>
            </w:r>
          </w:p>
        </w:tc>
        <w:tc>
          <w:tcPr>
            <w:tcW w:w="1398" w:type="dxa"/>
          </w:tcPr>
          <w:p w14:paraId="3C0334DE" w14:textId="7AC3F81B" w:rsidR="00251936" w:rsidRDefault="00251936" w:rsidP="00251936">
            <w:pPr>
              <w:cnfStyle w:val="000000100000" w:firstRow="0" w:lastRow="0" w:firstColumn="0" w:lastColumn="0" w:oddVBand="0" w:evenVBand="0" w:oddHBand="1" w:evenHBand="0" w:firstRowFirstColumn="0" w:firstRowLastColumn="0" w:lastRowFirstColumn="0" w:lastRowLastColumn="0"/>
              <w:rPr>
                <w:lang w:eastAsia="en-GB"/>
              </w:rPr>
            </w:pPr>
            <w:r>
              <w:t>TLC’s employee, TLC’s administrator</w:t>
            </w:r>
          </w:p>
        </w:tc>
        <w:tc>
          <w:tcPr>
            <w:tcW w:w="2571" w:type="dxa"/>
          </w:tcPr>
          <w:p w14:paraId="62100E06" w14:textId="067B0E1C" w:rsidR="00251936" w:rsidRDefault="00251936" w:rsidP="00251936">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Details about the customer is saved on the database. Customer added can now be searched and edited in the new system.</w:t>
            </w:r>
          </w:p>
        </w:tc>
        <w:tc>
          <w:tcPr>
            <w:tcW w:w="1843" w:type="dxa"/>
          </w:tcPr>
          <w:p w14:paraId="30BD979D" w14:textId="77777777" w:rsidR="00251936" w:rsidRDefault="00251936" w:rsidP="00251936">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Database</w:t>
            </w:r>
          </w:p>
          <w:p w14:paraId="1CF6F32B" w14:textId="746E3487" w:rsidR="00251936" w:rsidRDefault="00251936" w:rsidP="00251936">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(Customer Table)</w:t>
            </w:r>
          </w:p>
        </w:tc>
      </w:tr>
      <w:tr w:rsidR="00CC4550" w14:paraId="448D09E7" w14:textId="77777777" w:rsidTr="00CC4550">
        <w:tc>
          <w:tcPr>
            <w:cnfStyle w:val="001000000000" w:firstRow="0" w:lastRow="0" w:firstColumn="1" w:lastColumn="0" w:oddVBand="0" w:evenVBand="0" w:oddHBand="0" w:evenHBand="0" w:firstRowFirstColumn="0" w:firstRowLastColumn="0" w:lastRowFirstColumn="0" w:lastRowLastColumn="0"/>
            <w:tcW w:w="1560" w:type="dxa"/>
          </w:tcPr>
          <w:p w14:paraId="275E2F45" w14:textId="52D6D53F" w:rsidR="00251936" w:rsidRDefault="00251936" w:rsidP="00251936">
            <w:pPr>
              <w:rPr>
                <w:lang w:eastAsia="en-GB"/>
              </w:rPr>
            </w:pPr>
            <w:r>
              <w:rPr>
                <w:lang w:eastAsia="en-GB"/>
              </w:rPr>
              <w:t>Employee’s Details</w:t>
            </w:r>
          </w:p>
        </w:tc>
        <w:tc>
          <w:tcPr>
            <w:tcW w:w="3686" w:type="dxa"/>
          </w:tcPr>
          <w:p w14:paraId="63483092" w14:textId="16324E4F" w:rsidR="00251936" w:rsidRDefault="00251936" w:rsidP="00251936">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Employee of the TLC must register to access the new system. Registration requires administrator access (AdminKey) to register new employees in the new system. Once registered, their details are saved in the database.</w:t>
            </w:r>
          </w:p>
        </w:tc>
        <w:tc>
          <w:tcPr>
            <w:tcW w:w="1398" w:type="dxa"/>
          </w:tcPr>
          <w:p w14:paraId="637C4E51" w14:textId="0408BB77" w:rsidR="00251936" w:rsidRDefault="00251936" w:rsidP="00251936">
            <w:pPr>
              <w:cnfStyle w:val="000000000000" w:firstRow="0" w:lastRow="0" w:firstColumn="0" w:lastColumn="0" w:oddVBand="0" w:evenVBand="0" w:oddHBand="0" w:evenHBand="0" w:firstRowFirstColumn="0" w:firstRowLastColumn="0" w:lastRowFirstColumn="0" w:lastRowLastColumn="0"/>
              <w:rPr>
                <w:lang w:eastAsia="en-GB"/>
              </w:rPr>
            </w:pPr>
            <w:r>
              <w:t>TLC’s employee, TLC’s administrator</w:t>
            </w:r>
          </w:p>
        </w:tc>
        <w:tc>
          <w:tcPr>
            <w:tcW w:w="2571" w:type="dxa"/>
          </w:tcPr>
          <w:p w14:paraId="32D56E3D" w14:textId="1D3D1563" w:rsidR="00251936" w:rsidRDefault="00251936" w:rsidP="00251936">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 xml:space="preserve">Details about the employee is saved along with their username and encrypted password in the database. This employee can also be searched, login into the new system and can modify his or her own details. </w:t>
            </w:r>
          </w:p>
        </w:tc>
        <w:tc>
          <w:tcPr>
            <w:tcW w:w="1843" w:type="dxa"/>
          </w:tcPr>
          <w:p w14:paraId="42E21EB9" w14:textId="77777777" w:rsidR="00251936" w:rsidRDefault="00251936" w:rsidP="00251936">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Database</w:t>
            </w:r>
          </w:p>
          <w:p w14:paraId="40F2FAD1" w14:textId="77C16676" w:rsidR="00251936" w:rsidRDefault="00251936" w:rsidP="00251936">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(Employee Table)</w:t>
            </w:r>
          </w:p>
        </w:tc>
      </w:tr>
      <w:tr w:rsidR="00CC4550" w14:paraId="5908F9AF" w14:textId="77777777" w:rsidTr="00CC4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1C1C4EC" w14:textId="3A99BC06" w:rsidR="003919D8" w:rsidRDefault="003919D8" w:rsidP="003919D8">
            <w:pPr>
              <w:rPr>
                <w:lang w:eastAsia="en-GB"/>
              </w:rPr>
            </w:pPr>
            <w:r>
              <w:rPr>
                <w:lang w:eastAsia="en-GB"/>
              </w:rPr>
              <w:t>AdminKey</w:t>
            </w:r>
          </w:p>
        </w:tc>
        <w:tc>
          <w:tcPr>
            <w:tcW w:w="3686" w:type="dxa"/>
          </w:tcPr>
          <w:p w14:paraId="0BBC8FB4" w14:textId="77777777"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AdminKey is used to permit features of the new system e.g. Registration of a new employee. At the first start of the new system, the first user to be registered will be an Administrator and have an AdminKey. </w:t>
            </w:r>
          </w:p>
          <w:p w14:paraId="31AC820E" w14:textId="66629A10"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EmployeeID are saved in the Administrator Table, AdminKey is a field in Administrator Table which must be filled in.</w:t>
            </w:r>
          </w:p>
        </w:tc>
        <w:tc>
          <w:tcPr>
            <w:tcW w:w="1398" w:type="dxa"/>
          </w:tcPr>
          <w:p w14:paraId="4206115A" w14:textId="4B243D04"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t>TLC’s administrator</w:t>
            </w:r>
          </w:p>
        </w:tc>
        <w:tc>
          <w:tcPr>
            <w:tcW w:w="2571" w:type="dxa"/>
          </w:tcPr>
          <w:p w14:paraId="7DD4815C" w14:textId="681DA4A3"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Permits access for different features of the new system.</w:t>
            </w:r>
          </w:p>
        </w:tc>
        <w:tc>
          <w:tcPr>
            <w:tcW w:w="1843" w:type="dxa"/>
          </w:tcPr>
          <w:p w14:paraId="5C739431" w14:textId="5441ED69"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Database </w:t>
            </w:r>
            <w:r>
              <w:rPr>
                <w:lang w:eastAsia="en-GB"/>
              </w:rPr>
              <w:br/>
              <w:t>(Administrator Table)</w:t>
            </w:r>
          </w:p>
        </w:tc>
      </w:tr>
      <w:tr w:rsidR="00CC4550" w14:paraId="69DFAD78" w14:textId="77777777" w:rsidTr="00CC4550">
        <w:tc>
          <w:tcPr>
            <w:cnfStyle w:val="001000000000" w:firstRow="0" w:lastRow="0" w:firstColumn="1" w:lastColumn="0" w:oddVBand="0" w:evenVBand="0" w:oddHBand="0" w:evenHBand="0" w:firstRowFirstColumn="0" w:firstRowLastColumn="0" w:lastRowFirstColumn="0" w:lastRowLastColumn="0"/>
            <w:tcW w:w="1560" w:type="dxa"/>
          </w:tcPr>
          <w:p w14:paraId="485F9F44" w14:textId="003DBA14" w:rsidR="003919D8" w:rsidRDefault="003919D8" w:rsidP="003919D8">
            <w:pPr>
              <w:rPr>
                <w:lang w:eastAsia="en-GB"/>
              </w:rPr>
            </w:pPr>
            <w:r>
              <w:rPr>
                <w:lang w:eastAsia="en-GB"/>
              </w:rPr>
              <w:t>Navigational Buttons and Labels</w:t>
            </w:r>
          </w:p>
        </w:tc>
        <w:tc>
          <w:tcPr>
            <w:tcW w:w="3686" w:type="dxa"/>
          </w:tcPr>
          <w:p w14:paraId="176DD4BD" w14:textId="4E10331E" w:rsidR="003919D8" w:rsidRDefault="003919D8" w:rsidP="003919D8">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Buttons with icons or labels once clicked will direct the user to the correct interfaces</w:t>
            </w:r>
          </w:p>
        </w:tc>
        <w:tc>
          <w:tcPr>
            <w:tcW w:w="1398" w:type="dxa"/>
          </w:tcPr>
          <w:p w14:paraId="6B8712C0" w14:textId="41F6ADBF" w:rsidR="003919D8" w:rsidRDefault="003919D8" w:rsidP="003919D8">
            <w:pPr>
              <w:cnfStyle w:val="000000000000" w:firstRow="0" w:lastRow="0" w:firstColumn="0" w:lastColumn="0" w:oddVBand="0" w:evenVBand="0" w:oddHBand="0" w:evenHBand="0" w:firstRowFirstColumn="0" w:firstRowLastColumn="0" w:lastRowFirstColumn="0" w:lastRowLastColumn="0"/>
              <w:rPr>
                <w:lang w:eastAsia="en-GB"/>
              </w:rPr>
            </w:pPr>
            <w:r>
              <w:t>TLC’s employee, TLC’s administrator</w:t>
            </w:r>
          </w:p>
        </w:tc>
        <w:tc>
          <w:tcPr>
            <w:tcW w:w="2571" w:type="dxa"/>
          </w:tcPr>
          <w:p w14:paraId="37E74384" w14:textId="433B91F2" w:rsidR="003919D8" w:rsidRDefault="003919D8" w:rsidP="003919D8">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Displays the interface corresponding to the button or label click.</w:t>
            </w:r>
          </w:p>
        </w:tc>
        <w:tc>
          <w:tcPr>
            <w:tcW w:w="1843" w:type="dxa"/>
          </w:tcPr>
          <w:p w14:paraId="3E15EADB" w14:textId="5F5AC37C" w:rsidR="003919D8" w:rsidRDefault="003919D8" w:rsidP="003919D8">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Displayed Interface</w:t>
            </w:r>
          </w:p>
        </w:tc>
      </w:tr>
      <w:tr w:rsidR="00CC4550" w14:paraId="18A0975D" w14:textId="77777777" w:rsidTr="00CC4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0ED399" w14:textId="3F5200B6" w:rsidR="003919D8" w:rsidRDefault="003919D8" w:rsidP="003919D8">
            <w:pPr>
              <w:jc w:val="left"/>
              <w:rPr>
                <w:lang w:eastAsia="en-GB"/>
              </w:rPr>
            </w:pPr>
            <w:r>
              <w:rPr>
                <w:lang w:eastAsia="en-GB"/>
              </w:rPr>
              <w:t>Calendar Event</w:t>
            </w:r>
          </w:p>
        </w:tc>
        <w:tc>
          <w:tcPr>
            <w:tcW w:w="3686" w:type="dxa"/>
          </w:tcPr>
          <w:p w14:paraId="64D869D9" w14:textId="194C2961" w:rsidR="003919D8" w:rsidRDefault="003919D8" w:rsidP="00A726E5">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 xml:space="preserve">Employee will add the required details of the Calendar Event ( Title of Event, Date, Time, </w:t>
            </w:r>
            <w:r w:rsidR="00A726E5">
              <w:rPr>
                <w:lang w:eastAsia="en-GB"/>
              </w:rPr>
              <w:t>Frequency, EventLength</w:t>
            </w:r>
            <w:r>
              <w:rPr>
                <w:lang w:eastAsia="en-GB"/>
              </w:rPr>
              <w:t xml:space="preserve"> and the colour of the event). This will be displayed on the calendar with the colour picked. Calendar events can be deleted just by providing the correct Title and Time of the Event. Calendar Event are saved in the database.</w:t>
            </w:r>
          </w:p>
        </w:tc>
        <w:tc>
          <w:tcPr>
            <w:tcW w:w="1398" w:type="dxa"/>
          </w:tcPr>
          <w:p w14:paraId="5D619ECB" w14:textId="65FC1598"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t>TLC’s employee, TLC’s administrator</w:t>
            </w:r>
          </w:p>
        </w:tc>
        <w:tc>
          <w:tcPr>
            <w:tcW w:w="2571" w:type="dxa"/>
          </w:tcPr>
          <w:p w14:paraId="0515C058" w14:textId="491D7FCC"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Displays the calendar event on the calendar with the colour picked.</w:t>
            </w:r>
          </w:p>
        </w:tc>
        <w:tc>
          <w:tcPr>
            <w:tcW w:w="1843" w:type="dxa"/>
          </w:tcPr>
          <w:p w14:paraId="2E80A758" w14:textId="7E91570C" w:rsidR="003919D8" w:rsidRDefault="003919D8" w:rsidP="003919D8">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Displays the Calendar and Database (Calendar Table)</w:t>
            </w:r>
          </w:p>
        </w:tc>
      </w:tr>
      <w:tr w:rsidR="00CC4550" w14:paraId="756F413F" w14:textId="77777777" w:rsidTr="00CC4550">
        <w:tc>
          <w:tcPr>
            <w:cnfStyle w:val="001000000000" w:firstRow="0" w:lastRow="0" w:firstColumn="1" w:lastColumn="0" w:oddVBand="0" w:evenVBand="0" w:oddHBand="0" w:evenHBand="0" w:firstRowFirstColumn="0" w:firstRowLastColumn="0" w:lastRowFirstColumn="0" w:lastRowLastColumn="0"/>
            <w:tcW w:w="1560" w:type="dxa"/>
          </w:tcPr>
          <w:p w14:paraId="2ED7CC99" w14:textId="48270A1E" w:rsidR="00CC4550" w:rsidRDefault="00CC4550" w:rsidP="00CC4550">
            <w:pPr>
              <w:rPr>
                <w:lang w:eastAsia="en-GB"/>
              </w:rPr>
            </w:pPr>
            <w:r>
              <w:rPr>
                <w:lang w:eastAsia="en-GB"/>
              </w:rPr>
              <w:lastRenderedPageBreak/>
              <w:t>Receipts and Finances</w:t>
            </w:r>
          </w:p>
        </w:tc>
        <w:tc>
          <w:tcPr>
            <w:tcW w:w="3686" w:type="dxa"/>
          </w:tcPr>
          <w:p w14:paraId="6298BFB1" w14:textId="77777777" w:rsidR="00CC4550" w:rsidRDefault="00CC4550" w:rsidP="00CC4550">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Any purchase done in the new system, the system will  automatically save the details of the product bought in the Finance Table which contains details of the purchase (Product, DescriptionOfProduct, Quantity, Price, Date) while in the Receipt Table, it will store the customer who bought the product, the employee that assisted with the purchase and the details of the product.</w:t>
            </w:r>
          </w:p>
          <w:p w14:paraId="27D0E4EC" w14:textId="4A1EC453" w:rsidR="00CC4550" w:rsidRDefault="00CC4550" w:rsidP="00CC4550">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br/>
              <w:t>Receipt table just contains the IDs of each of the tables (CustomerID,FinanceID, EmployeeID) that contain the required information, instead of copying data.</w:t>
            </w:r>
          </w:p>
        </w:tc>
        <w:tc>
          <w:tcPr>
            <w:tcW w:w="1398" w:type="dxa"/>
          </w:tcPr>
          <w:p w14:paraId="13EAF553" w14:textId="3393D05A" w:rsidR="00CC4550" w:rsidRDefault="00CC4550" w:rsidP="00CC4550">
            <w:pPr>
              <w:cnfStyle w:val="000000000000" w:firstRow="0" w:lastRow="0" w:firstColumn="0" w:lastColumn="0" w:oddVBand="0" w:evenVBand="0" w:oddHBand="0" w:evenHBand="0" w:firstRowFirstColumn="0" w:firstRowLastColumn="0" w:lastRowFirstColumn="0" w:lastRowLastColumn="0"/>
            </w:pPr>
            <w:r>
              <w:t>TLC’s employee, TLC’s administrator</w:t>
            </w:r>
          </w:p>
        </w:tc>
        <w:tc>
          <w:tcPr>
            <w:tcW w:w="2571" w:type="dxa"/>
          </w:tcPr>
          <w:p w14:paraId="37D21E7C" w14:textId="34B66B2C" w:rsidR="00CC4550" w:rsidRDefault="00CC4550" w:rsidP="00CC4550">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Saves the receipts and finances data on the database</w:t>
            </w:r>
          </w:p>
        </w:tc>
        <w:tc>
          <w:tcPr>
            <w:tcW w:w="1843" w:type="dxa"/>
          </w:tcPr>
          <w:p w14:paraId="12E850C5" w14:textId="7E42DDB5" w:rsidR="00CC4550" w:rsidRDefault="00CC4550" w:rsidP="00CC4550">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Database (Finance Table, Receipt Table)</w:t>
            </w:r>
          </w:p>
        </w:tc>
      </w:tr>
    </w:tbl>
    <w:p w14:paraId="13604F9E" w14:textId="5A01071F" w:rsidR="007E1DBC" w:rsidRDefault="007E1DBC" w:rsidP="007E1DBC">
      <w:pPr>
        <w:pStyle w:val="NoSpacing"/>
        <w:rPr>
          <w:rFonts w:ascii="Cambria" w:eastAsia="Times New Roman" w:hAnsi="Cambria" w:cstheme="majorBidi"/>
          <w:color w:val="0066FF"/>
          <w:sz w:val="28"/>
          <w:szCs w:val="26"/>
          <w:lang w:eastAsia="en-GB"/>
        </w:rPr>
      </w:pPr>
    </w:p>
    <w:p w14:paraId="21ECB497" w14:textId="77777777" w:rsidR="00E71811" w:rsidRDefault="00E71811" w:rsidP="007E1DBC">
      <w:pPr>
        <w:pStyle w:val="NoSpacing"/>
        <w:rPr>
          <w:rFonts w:ascii="Cambria" w:eastAsia="Times New Roman" w:hAnsi="Cambria" w:cstheme="majorBidi"/>
          <w:color w:val="0066FF"/>
          <w:sz w:val="28"/>
          <w:szCs w:val="26"/>
          <w:lang w:eastAsia="en-GB"/>
        </w:rPr>
      </w:pPr>
    </w:p>
    <w:p w14:paraId="747B1291" w14:textId="595F6B02" w:rsidR="00CC4550" w:rsidRDefault="00CC4550" w:rsidP="00CC4550">
      <w:pPr>
        <w:pStyle w:val="Heading2"/>
      </w:pPr>
      <w:bookmarkStart w:id="12" w:name="_Toc449432692"/>
      <w:r>
        <w:t>Data Volumes</w:t>
      </w:r>
      <w:bookmarkEnd w:id="12"/>
    </w:p>
    <w:p w14:paraId="555D7E83" w14:textId="77777777" w:rsidR="00CC4550" w:rsidRDefault="00CC4550" w:rsidP="00CC4550">
      <w:r w:rsidRPr="0007085D">
        <w:t xml:space="preserve">The external portable database I am currently using offers me a </w:t>
      </w:r>
      <w:r>
        <w:t>storage capacity of 5 gigabytes.</w:t>
      </w:r>
      <w:r>
        <w:br/>
      </w:r>
      <w:r w:rsidRPr="0007085D">
        <w:t xml:space="preserve">3 gigabyte will used on this whole program and everything related to the software and an extra 2 gigabyte of storage will be available just to insure there is enough storage for the next 5 years to 10 years and in case they expand, hire employee and deal with more </w:t>
      </w:r>
      <w:r>
        <w:t>customer</w:t>
      </w:r>
      <w:r w:rsidRPr="0007085D">
        <w:t>s.</w:t>
      </w:r>
    </w:p>
    <w:p w14:paraId="65151DF4" w14:textId="77777777" w:rsidR="00CC4550" w:rsidRPr="0007085D" w:rsidRDefault="00CC4550" w:rsidP="00CC4550">
      <w:r w:rsidRPr="0007085D">
        <w:t xml:space="preserve">Each </w:t>
      </w:r>
      <w:r>
        <w:t>customer</w:t>
      </w:r>
      <w:r w:rsidRPr="0007085D">
        <w:t xml:space="preserve"> taking up 25 kilobytes of storage, while employee is 18 kilobytes. Employee is limited to 100 due to the fact there is less e</w:t>
      </w:r>
      <w:r>
        <w:t>mployee than customers are. Last year, only 16 employees were hired throughout the whole year of 2015.</w:t>
      </w:r>
      <w:r w:rsidRPr="00A33FFA">
        <w:t xml:space="preserve"> </w:t>
      </w:r>
      <w:r>
        <w:br/>
      </w:r>
      <w:r w:rsidRPr="0007085D">
        <w:t>Thus 18 x 100 employees = 1800 kilobytes of storage for employees, if there is a lack of space, employee can be deleted or a request for more storage can be made</w:t>
      </w:r>
      <w:r>
        <w:t>.</w:t>
      </w:r>
      <w:r>
        <w:br/>
        <w:t>H</w:t>
      </w:r>
      <w:r w:rsidRPr="0007085D">
        <w:t xml:space="preserve">owever for </w:t>
      </w:r>
      <w:r>
        <w:t>customer</w:t>
      </w:r>
      <w:r w:rsidRPr="0007085D">
        <w:t xml:space="preserve">s, I estimate that a capacity of 2000 </w:t>
      </w:r>
      <w:r>
        <w:t>customer</w:t>
      </w:r>
      <w:r w:rsidRPr="0007085D">
        <w:t xml:space="preserve">s which is far more enough thus 25 x 2000 = 5000. The proposed program itself </w:t>
      </w:r>
      <w:r>
        <w:t xml:space="preserve">has a limit of 50 megabytes </w:t>
      </w:r>
    </w:p>
    <w:p w14:paraId="762B0BE8" w14:textId="338AEFA8" w:rsidR="00CC4550" w:rsidRDefault="00CC4550" w:rsidP="00CC4550">
      <w:r w:rsidRPr="0007085D">
        <w:t xml:space="preserve">3 gigabyte of storage offers us with 3000 megabytes of </w:t>
      </w:r>
      <w:r w:rsidR="008A1E78" w:rsidRPr="0007085D">
        <w:t>storage, which is 3000000 kilobytes, 3 gigabyte minus the employee storage and customer storage and program storage limit equals 2948200 kilobytes of storage available for customer and receipts, calendar,</w:t>
      </w:r>
      <w:r w:rsidRPr="0007085D">
        <w:t xml:space="preserve"> and financial reports, which is far more than enough storage for the proposed system wh</w:t>
      </w:r>
      <w:r>
        <w:t>ich is 2.9 gigabyte of storage.</w:t>
      </w:r>
    </w:p>
    <w:p w14:paraId="4228D6A3" w14:textId="77777777" w:rsidR="002770A0" w:rsidRDefault="002770A0" w:rsidP="00CC4550"/>
    <w:p w14:paraId="33BF1251" w14:textId="77777777" w:rsidR="002770A0" w:rsidRDefault="002770A0" w:rsidP="00CC4550"/>
    <w:p w14:paraId="442E84DE" w14:textId="77777777" w:rsidR="002770A0" w:rsidRDefault="002770A0" w:rsidP="00CC4550"/>
    <w:p w14:paraId="47AC1183" w14:textId="77777777" w:rsidR="002770A0" w:rsidRDefault="002770A0" w:rsidP="00CC4550"/>
    <w:p w14:paraId="2F28B8C4" w14:textId="77777777" w:rsidR="002770A0" w:rsidRDefault="002770A0" w:rsidP="00CC4550"/>
    <w:p w14:paraId="324804E4" w14:textId="0FF05E5F" w:rsidR="008A1E78" w:rsidRPr="008A1E78" w:rsidRDefault="00CC4550" w:rsidP="008A1E78">
      <w:pPr>
        <w:pStyle w:val="Heading2"/>
      </w:pPr>
      <w:bookmarkStart w:id="13" w:name="_Toc449432693"/>
      <w:r>
        <w:lastRenderedPageBreak/>
        <w:t>Data Dictionary</w:t>
      </w:r>
      <w:bookmarkEnd w:id="13"/>
    </w:p>
    <w:p w14:paraId="64C5DB51" w14:textId="2F647502" w:rsidR="00A726E5" w:rsidRPr="00A726E5" w:rsidRDefault="00A726E5" w:rsidP="00A726E5">
      <w:pPr>
        <w:pStyle w:val="Titlesz"/>
      </w:pPr>
      <w:r>
        <w:t>For Customer and Employee</w:t>
      </w:r>
      <w:r w:rsidR="00603644">
        <w:t xml:space="preserve"> Table</w:t>
      </w:r>
    </w:p>
    <w:tbl>
      <w:tblPr>
        <w:tblStyle w:val="TableGrid"/>
        <w:tblW w:w="10916" w:type="dxa"/>
        <w:tblInd w:w="-998" w:type="dxa"/>
        <w:tblLayout w:type="fixed"/>
        <w:tblLook w:val="04A0" w:firstRow="1" w:lastRow="0" w:firstColumn="1" w:lastColumn="0" w:noHBand="0" w:noVBand="1"/>
      </w:tblPr>
      <w:tblGrid>
        <w:gridCol w:w="1560"/>
        <w:gridCol w:w="1775"/>
        <w:gridCol w:w="931"/>
        <w:gridCol w:w="980"/>
        <w:gridCol w:w="2410"/>
        <w:gridCol w:w="3260"/>
      </w:tblGrid>
      <w:tr w:rsidR="006E6D65" w14:paraId="2FAF7CD2" w14:textId="77777777" w:rsidTr="008A1E78">
        <w:tc>
          <w:tcPr>
            <w:tcW w:w="1560" w:type="dxa"/>
          </w:tcPr>
          <w:p w14:paraId="2A642B55" w14:textId="666BED4F" w:rsidR="00CC4550" w:rsidRDefault="00CC4550" w:rsidP="00CC4550">
            <w:pPr>
              <w:pStyle w:val="Titlesz"/>
            </w:pPr>
            <w:r>
              <w:t>Field Name</w:t>
            </w:r>
          </w:p>
        </w:tc>
        <w:tc>
          <w:tcPr>
            <w:tcW w:w="1775" w:type="dxa"/>
          </w:tcPr>
          <w:p w14:paraId="5FDF1E1D" w14:textId="48C771AC" w:rsidR="00CC4550" w:rsidRDefault="00CC4550" w:rsidP="00CC4550">
            <w:pPr>
              <w:pStyle w:val="Titlesz"/>
            </w:pPr>
            <w:r>
              <w:t>Field Purpose</w:t>
            </w:r>
          </w:p>
        </w:tc>
        <w:tc>
          <w:tcPr>
            <w:tcW w:w="931" w:type="dxa"/>
          </w:tcPr>
          <w:p w14:paraId="0D932E42" w14:textId="2660C18E" w:rsidR="00CC4550" w:rsidRDefault="00CC4550" w:rsidP="00CC4550">
            <w:pPr>
              <w:pStyle w:val="Titlesz"/>
            </w:pPr>
            <w:r>
              <w:t>Field Type</w:t>
            </w:r>
          </w:p>
        </w:tc>
        <w:tc>
          <w:tcPr>
            <w:tcW w:w="980" w:type="dxa"/>
          </w:tcPr>
          <w:p w14:paraId="626246C8" w14:textId="68EE37E7" w:rsidR="00CC4550" w:rsidRDefault="00CC4550" w:rsidP="00CC4550">
            <w:pPr>
              <w:pStyle w:val="Titlesz"/>
            </w:pPr>
            <w:r>
              <w:t>Start Value</w:t>
            </w:r>
          </w:p>
        </w:tc>
        <w:tc>
          <w:tcPr>
            <w:tcW w:w="2410" w:type="dxa"/>
          </w:tcPr>
          <w:p w14:paraId="6F425852" w14:textId="15E39886" w:rsidR="00CC4550" w:rsidRDefault="00CC4550" w:rsidP="00CC4550">
            <w:pPr>
              <w:pStyle w:val="Titlesz"/>
            </w:pPr>
            <w:r>
              <w:t>Example Data</w:t>
            </w:r>
          </w:p>
        </w:tc>
        <w:tc>
          <w:tcPr>
            <w:tcW w:w="3260" w:type="dxa"/>
          </w:tcPr>
          <w:p w14:paraId="5F4330AE" w14:textId="2169EF96" w:rsidR="00CC4550" w:rsidRDefault="00CC4550" w:rsidP="00CC4550">
            <w:pPr>
              <w:pStyle w:val="Titlesz"/>
            </w:pPr>
            <w:r>
              <w:t>Validation</w:t>
            </w:r>
          </w:p>
        </w:tc>
      </w:tr>
      <w:tr w:rsidR="006E6D65" w14:paraId="5523F11B" w14:textId="77777777" w:rsidTr="008A1E78">
        <w:tc>
          <w:tcPr>
            <w:tcW w:w="1560" w:type="dxa"/>
          </w:tcPr>
          <w:p w14:paraId="04637F3B" w14:textId="77777777" w:rsidR="00CC4550" w:rsidRDefault="00E461C8" w:rsidP="00CC4550">
            <w:r>
              <w:t>Full Name</w:t>
            </w:r>
          </w:p>
          <w:p w14:paraId="7A54568F" w14:textId="3501A9A2" w:rsidR="001E23F7" w:rsidRDefault="001E23F7" w:rsidP="001E23F7"/>
        </w:tc>
        <w:tc>
          <w:tcPr>
            <w:tcW w:w="1775" w:type="dxa"/>
          </w:tcPr>
          <w:p w14:paraId="108996BA" w14:textId="4F4519CD" w:rsidR="00CC4550" w:rsidRDefault="00E461C8" w:rsidP="00E461C8">
            <w:r>
              <w:t>Stores the first name and username of the Employee or Customer</w:t>
            </w:r>
          </w:p>
        </w:tc>
        <w:tc>
          <w:tcPr>
            <w:tcW w:w="931" w:type="dxa"/>
          </w:tcPr>
          <w:p w14:paraId="09680AE8" w14:textId="5D7A3563" w:rsidR="00CC4550" w:rsidRDefault="00E461C8" w:rsidP="00CC4550">
            <w:r>
              <w:t>TEXT</w:t>
            </w:r>
          </w:p>
        </w:tc>
        <w:tc>
          <w:tcPr>
            <w:tcW w:w="980" w:type="dxa"/>
          </w:tcPr>
          <w:p w14:paraId="777715A2" w14:textId="76C633EC" w:rsidR="00CC4550" w:rsidRDefault="00E264FE" w:rsidP="00CC4550">
            <w:r>
              <w:t>NOT NULL</w:t>
            </w:r>
          </w:p>
        </w:tc>
        <w:tc>
          <w:tcPr>
            <w:tcW w:w="2410" w:type="dxa"/>
          </w:tcPr>
          <w:p w14:paraId="2E85E043" w14:textId="2C261FAE" w:rsidR="00CC4550" w:rsidRDefault="00E461C8" w:rsidP="00CC4550">
            <w:r>
              <w:t>James Roades</w:t>
            </w:r>
          </w:p>
        </w:tc>
        <w:tc>
          <w:tcPr>
            <w:tcW w:w="3260" w:type="dxa"/>
          </w:tcPr>
          <w:p w14:paraId="60F94048" w14:textId="7862E3A3" w:rsidR="00CC4550" w:rsidRDefault="00E461C8" w:rsidP="00E461C8">
            <w:r>
              <w:t>Not Null</w:t>
            </w:r>
            <w:r>
              <w:br/>
              <w:t>(Presence Check)</w:t>
            </w:r>
          </w:p>
        </w:tc>
      </w:tr>
      <w:tr w:rsidR="006E6D65" w14:paraId="0F74DEE0" w14:textId="77777777" w:rsidTr="008A1E78">
        <w:tc>
          <w:tcPr>
            <w:tcW w:w="1560" w:type="dxa"/>
          </w:tcPr>
          <w:p w14:paraId="5EE588AD" w14:textId="04C3DBF4" w:rsidR="00CC4550" w:rsidRDefault="00E461C8" w:rsidP="00CC4550">
            <w:r>
              <w:t>Email</w:t>
            </w:r>
          </w:p>
        </w:tc>
        <w:tc>
          <w:tcPr>
            <w:tcW w:w="1775" w:type="dxa"/>
          </w:tcPr>
          <w:p w14:paraId="26B935F5" w14:textId="0F8416AD" w:rsidR="00CC4550" w:rsidRDefault="00E461C8" w:rsidP="00E461C8">
            <w:r>
              <w:t>Stores the Email of the Employee or Customer</w:t>
            </w:r>
          </w:p>
        </w:tc>
        <w:tc>
          <w:tcPr>
            <w:tcW w:w="931" w:type="dxa"/>
          </w:tcPr>
          <w:p w14:paraId="2A57BB11" w14:textId="090BE5FC" w:rsidR="00CC4550" w:rsidRDefault="00E461C8" w:rsidP="00CC4550">
            <w:r>
              <w:t>TEXT</w:t>
            </w:r>
          </w:p>
        </w:tc>
        <w:tc>
          <w:tcPr>
            <w:tcW w:w="980" w:type="dxa"/>
          </w:tcPr>
          <w:p w14:paraId="02B04476" w14:textId="2AE871BA" w:rsidR="00CC4550" w:rsidRDefault="00E264FE" w:rsidP="00CC4550">
            <w:r>
              <w:t>NULL</w:t>
            </w:r>
          </w:p>
        </w:tc>
        <w:tc>
          <w:tcPr>
            <w:tcW w:w="2410" w:type="dxa"/>
          </w:tcPr>
          <w:p w14:paraId="3F3F08B5" w14:textId="2722A090" w:rsidR="00CC4550" w:rsidRDefault="00D71AD2" w:rsidP="00CC4550">
            <w:hyperlink r:id="rId13" w:history="1">
              <w:r w:rsidR="00E461C8" w:rsidRPr="00CF474A">
                <w:rPr>
                  <w:rStyle w:val="Hyperlink"/>
                </w:rPr>
                <w:t>Jamesroades@gmail.com</w:t>
              </w:r>
            </w:hyperlink>
          </w:p>
        </w:tc>
        <w:tc>
          <w:tcPr>
            <w:tcW w:w="3260" w:type="dxa"/>
          </w:tcPr>
          <w:p w14:paraId="703DD72D" w14:textId="37D171EA" w:rsidR="00E461C8" w:rsidRDefault="00E461C8" w:rsidP="00CC4550">
            <w:r>
              <w:t>Presence Check (Not Blank)</w:t>
            </w:r>
          </w:p>
        </w:tc>
      </w:tr>
      <w:tr w:rsidR="006E6D65" w14:paraId="50AAFED2" w14:textId="77777777" w:rsidTr="008A1E78">
        <w:tc>
          <w:tcPr>
            <w:tcW w:w="1560" w:type="dxa"/>
          </w:tcPr>
          <w:p w14:paraId="1196DEDE" w14:textId="790BEBEE" w:rsidR="00CC4550" w:rsidRDefault="00E461C8" w:rsidP="00CC4550">
            <w:r>
              <w:t>Phone Number</w:t>
            </w:r>
          </w:p>
        </w:tc>
        <w:tc>
          <w:tcPr>
            <w:tcW w:w="1775" w:type="dxa"/>
          </w:tcPr>
          <w:p w14:paraId="63F0938F" w14:textId="2FF108D0" w:rsidR="00CC4550" w:rsidRDefault="00E461C8" w:rsidP="00E461C8">
            <w:r>
              <w:t>Stores the Customer’s or Employee’s Phone Number</w:t>
            </w:r>
          </w:p>
        </w:tc>
        <w:tc>
          <w:tcPr>
            <w:tcW w:w="931" w:type="dxa"/>
          </w:tcPr>
          <w:p w14:paraId="1F59B589" w14:textId="1CCC389C" w:rsidR="00CC4550" w:rsidRDefault="00E461C8" w:rsidP="00CC4550">
            <w:r>
              <w:t>TEXT</w:t>
            </w:r>
          </w:p>
        </w:tc>
        <w:tc>
          <w:tcPr>
            <w:tcW w:w="980" w:type="dxa"/>
          </w:tcPr>
          <w:p w14:paraId="4F96016A" w14:textId="473DDA31" w:rsidR="00CC4550" w:rsidRDefault="00E264FE" w:rsidP="00CC4550">
            <w:r>
              <w:t>NULL</w:t>
            </w:r>
          </w:p>
        </w:tc>
        <w:tc>
          <w:tcPr>
            <w:tcW w:w="2410" w:type="dxa"/>
          </w:tcPr>
          <w:p w14:paraId="48C125A3" w14:textId="2D6ED9A1" w:rsidR="00CC4550" w:rsidRDefault="00E461C8" w:rsidP="00CC4550">
            <w:r w:rsidRPr="00240D58">
              <w:rPr>
                <w:sz w:val="20"/>
                <w:szCs w:val="18"/>
              </w:rPr>
              <w:t>0708659695</w:t>
            </w:r>
          </w:p>
        </w:tc>
        <w:tc>
          <w:tcPr>
            <w:tcW w:w="3260" w:type="dxa"/>
          </w:tcPr>
          <w:p w14:paraId="34CDA7CC" w14:textId="79FD9FE8" w:rsidR="00CC4550" w:rsidRDefault="00E461C8" w:rsidP="00E461C8">
            <w:r>
              <w:t>Presence Check and Checks the data entered is integer but saves the data as text, this is due to the fact, when saving as integer it removes the 0 at the beginning of the phone number.</w:t>
            </w:r>
          </w:p>
        </w:tc>
      </w:tr>
      <w:tr w:rsidR="006E6D65" w14:paraId="3ED68B2D" w14:textId="77777777" w:rsidTr="008A1E78">
        <w:tc>
          <w:tcPr>
            <w:tcW w:w="1560" w:type="dxa"/>
          </w:tcPr>
          <w:p w14:paraId="4AFEA397" w14:textId="11EC6F0F" w:rsidR="00CC4550" w:rsidRDefault="00E461C8" w:rsidP="00CC4550">
            <w:r>
              <w:t>Address</w:t>
            </w:r>
          </w:p>
        </w:tc>
        <w:tc>
          <w:tcPr>
            <w:tcW w:w="1775" w:type="dxa"/>
          </w:tcPr>
          <w:p w14:paraId="25D6C7E0" w14:textId="366D5BF4" w:rsidR="00CC4550" w:rsidRDefault="00E461C8" w:rsidP="00CC4550">
            <w:r>
              <w:t>Contains the first line of Address of the Employee or Customer</w:t>
            </w:r>
          </w:p>
        </w:tc>
        <w:tc>
          <w:tcPr>
            <w:tcW w:w="931" w:type="dxa"/>
          </w:tcPr>
          <w:p w14:paraId="3BBEA50E" w14:textId="28FBA43E" w:rsidR="00CC4550" w:rsidRDefault="00E461C8" w:rsidP="00CC4550">
            <w:r>
              <w:t>TEXT</w:t>
            </w:r>
          </w:p>
        </w:tc>
        <w:tc>
          <w:tcPr>
            <w:tcW w:w="980" w:type="dxa"/>
          </w:tcPr>
          <w:p w14:paraId="1BCEEB45" w14:textId="60F58D62" w:rsidR="00CC4550" w:rsidRDefault="00E264FE" w:rsidP="00CC4550">
            <w:r>
              <w:t>NULL</w:t>
            </w:r>
          </w:p>
        </w:tc>
        <w:tc>
          <w:tcPr>
            <w:tcW w:w="2410" w:type="dxa"/>
          </w:tcPr>
          <w:p w14:paraId="6C248018" w14:textId="58D89F09" w:rsidR="00CC4550" w:rsidRDefault="00E461C8" w:rsidP="00CC4550">
            <w:r>
              <w:t>53 London Road</w:t>
            </w:r>
          </w:p>
        </w:tc>
        <w:tc>
          <w:tcPr>
            <w:tcW w:w="3260" w:type="dxa"/>
          </w:tcPr>
          <w:p w14:paraId="4F53043E" w14:textId="186722EB" w:rsidR="00CC4550" w:rsidRDefault="00E461C8" w:rsidP="00E461C8">
            <w:r>
              <w:t>No validation is required, customer or employee may not want to provide or have a permanent residence address</w:t>
            </w:r>
          </w:p>
        </w:tc>
      </w:tr>
      <w:tr w:rsidR="006E6D65" w14:paraId="33487D92" w14:textId="77777777" w:rsidTr="008A1E78">
        <w:tc>
          <w:tcPr>
            <w:tcW w:w="1560" w:type="dxa"/>
          </w:tcPr>
          <w:p w14:paraId="47A61038" w14:textId="47B3424D" w:rsidR="00E461C8" w:rsidRDefault="00E461C8" w:rsidP="00E461C8">
            <w:r>
              <w:t>Postcode</w:t>
            </w:r>
          </w:p>
        </w:tc>
        <w:tc>
          <w:tcPr>
            <w:tcW w:w="1775" w:type="dxa"/>
          </w:tcPr>
          <w:p w14:paraId="48C90A23" w14:textId="43034EE7" w:rsidR="00E461C8" w:rsidRDefault="00E461C8" w:rsidP="00E461C8">
            <w:r>
              <w:t>Contains the postcode of the Address of the Employee or Customer</w:t>
            </w:r>
          </w:p>
        </w:tc>
        <w:tc>
          <w:tcPr>
            <w:tcW w:w="931" w:type="dxa"/>
          </w:tcPr>
          <w:p w14:paraId="6396B9BA" w14:textId="70F6BFF8" w:rsidR="00E461C8" w:rsidRDefault="00E461C8" w:rsidP="00E461C8">
            <w:r>
              <w:t>TEXT</w:t>
            </w:r>
          </w:p>
        </w:tc>
        <w:tc>
          <w:tcPr>
            <w:tcW w:w="980" w:type="dxa"/>
          </w:tcPr>
          <w:p w14:paraId="28600CAF" w14:textId="2CA8C0B4" w:rsidR="00E461C8" w:rsidRDefault="00E264FE" w:rsidP="00E461C8">
            <w:r>
              <w:t>NULL</w:t>
            </w:r>
          </w:p>
        </w:tc>
        <w:tc>
          <w:tcPr>
            <w:tcW w:w="2410" w:type="dxa"/>
          </w:tcPr>
          <w:p w14:paraId="07D34F93" w14:textId="452F74F2" w:rsidR="00E461C8" w:rsidRDefault="00E461C8" w:rsidP="00E461C8">
            <w:r>
              <w:t>E20 2ST</w:t>
            </w:r>
          </w:p>
        </w:tc>
        <w:tc>
          <w:tcPr>
            <w:tcW w:w="3260" w:type="dxa"/>
          </w:tcPr>
          <w:p w14:paraId="50A05E24" w14:textId="542EA7DF" w:rsidR="00E461C8" w:rsidRDefault="00E461C8" w:rsidP="00E461C8">
            <w:r>
              <w:t>No validation is required, customer or employee may not want to provide or have a permanent residence address</w:t>
            </w:r>
          </w:p>
        </w:tc>
      </w:tr>
      <w:tr w:rsidR="006E6D65" w14:paraId="02EBE420" w14:textId="77777777" w:rsidTr="008A1E78">
        <w:tc>
          <w:tcPr>
            <w:tcW w:w="1560" w:type="dxa"/>
          </w:tcPr>
          <w:p w14:paraId="7F06127E" w14:textId="1CEAFCF7" w:rsidR="00E461C8" w:rsidRDefault="00E461C8" w:rsidP="00E461C8">
            <w:r>
              <w:t>Username</w:t>
            </w:r>
          </w:p>
        </w:tc>
        <w:tc>
          <w:tcPr>
            <w:tcW w:w="1775" w:type="dxa"/>
          </w:tcPr>
          <w:p w14:paraId="27005E6A" w14:textId="7DF7593B" w:rsidR="00E461C8" w:rsidRDefault="00E461C8" w:rsidP="00E461C8">
            <w:r>
              <w:t>Username of the Employee used to login</w:t>
            </w:r>
          </w:p>
        </w:tc>
        <w:tc>
          <w:tcPr>
            <w:tcW w:w="931" w:type="dxa"/>
          </w:tcPr>
          <w:p w14:paraId="5432DF0D" w14:textId="152733E8" w:rsidR="00E461C8" w:rsidRDefault="00E461C8" w:rsidP="00E461C8">
            <w:r>
              <w:t>TEXT</w:t>
            </w:r>
          </w:p>
        </w:tc>
        <w:tc>
          <w:tcPr>
            <w:tcW w:w="980" w:type="dxa"/>
          </w:tcPr>
          <w:p w14:paraId="3EA3C7B2" w14:textId="0F8D7BC5" w:rsidR="00E461C8" w:rsidRDefault="00E264FE" w:rsidP="00E461C8">
            <w:r>
              <w:t>NOT NULL</w:t>
            </w:r>
          </w:p>
        </w:tc>
        <w:tc>
          <w:tcPr>
            <w:tcW w:w="2410" w:type="dxa"/>
          </w:tcPr>
          <w:p w14:paraId="2C30C691" w14:textId="1BFF0E58" w:rsidR="00E461C8" w:rsidRDefault="00E461C8" w:rsidP="00E461C8">
            <w:r>
              <w:t>JamesRoades</w:t>
            </w:r>
          </w:p>
        </w:tc>
        <w:tc>
          <w:tcPr>
            <w:tcW w:w="3260" w:type="dxa"/>
          </w:tcPr>
          <w:p w14:paraId="663E666A" w14:textId="5FF155D5" w:rsidR="00E461C8" w:rsidRDefault="00E461C8" w:rsidP="00E461C8">
            <w:r>
              <w:t>Presence Check (Not Blank)</w:t>
            </w:r>
          </w:p>
        </w:tc>
      </w:tr>
      <w:tr w:rsidR="006E6D65" w14:paraId="74B8B550" w14:textId="77777777" w:rsidTr="008A1E78">
        <w:tc>
          <w:tcPr>
            <w:tcW w:w="1560" w:type="dxa"/>
          </w:tcPr>
          <w:p w14:paraId="2E9B5D84" w14:textId="4876A325" w:rsidR="00E461C8" w:rsidRDefault="00E461C8" w:rsidP="00E461C8">
            <w:r>
              <w:t>Password</w:t>
            </w:r>
          </w:p>
        </w:tc>
        <w:tc>
          <w:tcPr>
            <w:tcW w:w="1775" w:type="dxa"/>
          </w:tcPr>
          <w:p w14:paraId="195F6C25" w14:textId="0A5DA952" w:rsidR="00E461C8" w:rsidRDefault="00E461C8" w:rsidP="00E461C8">
            <w:r>
              <w:t>Password for the Employee to login</w:t>
            </w:r>
          </w:p>
        </w:tc>
        <w:tc>
          <w:tcPr>
            <w:tcW w:w="931" w:type="dxa"/>
          </w:tcPr>
          <w:p w14:paraId="7CC49417" w14:textId="46357153" w:rsidR="00E461C8" w:rsidRDefault="00E461C8" w:rsidP="00E461C8">
            <w:r>
              <w:t>TEXT</w:t>
            </w:r>
          </w:p>
        </w:tc>
        <w:tc>
          <w:tcPr>
            <w:tcW w:w="980" w:type="dxa"/>
          </w:tcPr>
          <w:p w14:paraId="1C722F98" w14:textId="41D1E771" w:rsidR="00E461C8" w:rsidRDefault="00E264FE" w:rsidP="00E461C8">
            <w:r>
              <w:t>NOT NULL</w:t>
            </w:r>
          </w:p>
        </w:tc>
        <w:tc>
          <w:tcPr>
            <w:tcW w:w="2410" w:type="dxa"/>
          </w:tcPr>
          <w:p w14:paraId="639889CC" w14:textId="255EE335" w:rsidR="00E461C8" w:rsidRDefault="00E461C8" w:rsidP="006E6D65">
            <w:r>
              <w:t>James123</w:t>
            </w:r>
            <w:r w:rsidR="006E6D65">
              <w:t xml:space="preserve"> displayed in a *  format when entering in the system</w:t>
            </w:r>
          </w:p>
        </w:tc>
        <w:tc>
          <w:tcPr>
            <w:tcW w:w="3260" w:type="dxa"/>
          </w:tcPr>
          <w:p w14:paraId="6DEB3E0F" w14:textId="090F69D7" w:rsidR="00E461C8" w:rsidRDefault="00E461C8" w:rsidP="006E6D65">
            <w:r>
              <w:t>Presence Check (Not Blank), password will be encrypted and</w:t>
            </w:r>
            <w:r w:rsidR="006E6D65">
              <w:t xml:space="preserve"> the password must match to the password of the provided Username</w:t>
            </w:r>
          </w:p>
        </w:tc>
      </w:tr>
      <w:tr w:rsidR="006E6D65" w14:paraId="0600A4A4" w14:textId="77777777" w:rsidTr="008A1E78">
        <w:tc>
          <w:tcPr>
            <w:tcW w:w="1560" w:type="dxa"/>
          </w:tcPr>
          <w:p w14:paraId="3B6618EB" w14:textId="61B8E923" w:rsidR="006E6D65" w:rsidRDefault="006E6D65" w:rsidP="00E461C8">
            <w:r>
              <w:t>ImageDirectory</w:t>
            </w:r>
          </w:p>
        </w:tc>
        <w:tc>
          <w:tcPr>
            <w:tcW w:w="1775" w:type="dxa"/>
          </w:tcPr>
          <w:p w14:paraId="56D6B714" w14:textId="4E367519" w:rsidR="006E6D65" w:rsidRDefault="006E6D65" w:rsidP="006E6D65">
            <w:r>
              <w:t>Stores the image location of the Employee’s profile picture</w:t>
            </w:r>
          </w:p>
        </w:tc>
        <w:tc>
          <w:tcPr>
            <w:tcW w:w="931" w:type="dxa"/>
          </w:tcPr>
          <w:p w14:paraId="063A4D97" w14:textId="1A371A39" w:rsidR="006E6D65" w:rsidRDefault="006E6D65" w:rsidP="00E461C8">
            <w:r>
              <w:t>TEXT</w:t>
            </w:r>
          </w:p>
        </w:tc>
        <w:tc>
          <w:tcPr>
            <w:tcW w:w="980" w:type="dxa"/>
          </w:tcPr>
          <w:p w14:paraId="05BF4CBC" w14:textId="4EF5C3E3" w:rsidR="006E6D65" w:rsidRDefault="006E6D65" w:rsidP="00E461C8">
            <w:r>
              <w:t>Null</w:t>
            </w:r>
          </w:p>
        </w:tc>
        <w:tc>
          <w:tcPr>
            <w:tcW w:w="2410" w:type="dxa"/>
          </w:tcPr>
          <w:p w14:paraId="16EF8897" w14:textId="03F5C3FF" w:rsidR="006E6D65" w:rsidRDefault="006E6D65" w:rsidP="00E461C8">
            <w:r>
              <w:t>N:\Downloads\ExampleImage.png</w:t>
            </w:r>
          </w:p>
        </w:tc>
        <w:tc>
          <w:tcPr>
            <w:tcW w:w="3260" w:type="dxa"/>
          </w:tcPr>
          <w:p w14:paraId="7E57B67C" w14:textId="2C79998B" w:rsidR="006E6D65" w:rsidRDefault="006E6D65" w:rsidP="006E6D65">
            <w:r>
              <w:t>Presence Check. If empty, saves null on database or else saves the location of the Image.</w:t>
            </w:r>
          </w:p>
        </w:tc>
      </w:tr>
    </w:tbl>
    <w:p w14:paraId="01779ED6" w14:textId="3B4AEFB2" w:rsidR="00CC4550" w:rsidRDefault="008A1E78" w:rsidP="00CC4550">
      <w:r>
        <w:br/>
      </w:r>
      <w:r w:rsidR="001E23F7">
        <w:t xml:space="preserve">Fields that are available in both Employee and Customer have an identifier, which shows in which table it belongs to. E.g. FullName </w:t>
      </w:r>
      <w:r w:rsidR="006D215D">
        <w:t>is a</w:t>
      </w:r>
      <w:r w:rsidR="001E23F7">
        <w:t xml:space="preserve"> field available </w:t>
      </w:r>
      <w:r w:rsidR="006D215D">
        <w:t>in both</w:t>
      </w:r>
      <w:r w:rsidR="001E23F7">
        <w:t xml:space="preserve"> Customer and Employee Table, to make it more easy to identify it’s remained to eFullName in Employee Table and cFullName in Customer table. This is required for a later </w:t>
      </w:r>
      <w:r w:rsidR="00A726E5">
        <w:t>purpose, which</w:t>
      </w:r>
      <w:r w:rsidR="001E23F7">
        <w:t xml:space="preserve"> is explained in </w:t>
      </w:r>
      <w:r w:rsidR="001E23F7" w:rsidRPr="001E23F7">
        <w:rPr>
          <w:highlight w:val="yellow"/>
        </w:rPr>
        <w:t>….</w:t>
      </w:r>
      <w:r w:rsidR="001E23F7">
        <w:t xml:space="preserve"> </w:t>
      </w:r>
    </w:p>
    <w:p w14:paraId="40C0B2DE" w14:textId="3BE99462" w:rsidR="00A726E5" w:rsidRDefault="00A726E5" w:rsidP="00A726E5">
      <w:pPr>
        <w:pStyle w:val="Titlesz"/>
      </w:pPr>
      <w:r>
        <w:t xml:space="preserve">For Finance </w:t>
      </w:r>
      <w:r w:rsidR="00603644">
        <w:t>Table</w:t>
      </w:r>
    </w:p>
    <w:tbl>
      <w:tblPr>
        <w:tblStyle w:val="TableGrid"/>
        <w:tblW w:w="10916" w:type="dxa"/>
        <w:tblInd w:w="-998" w:type="dxa"/>
        <w:tblLook w:val="04A0" w:firstRow="1" w:lastRow="0" w:firstColumn="1" w:lastColumn="0" w:noHBand="0" w:noVBand="1"/>
      </w:tblPr>
      <w:tblGrid>
        <w:gridCol w:w="2269"/>
        <w:gridCol w:w="2435"/>
        <w:gridCol w:w="1304"/>
        <w:gridCol w:w="1214"/>
        <w:gridCol w:w="1902"/>
        <w:gridCol w:w="1792"/>
      </w:tblGrid>
      <w:tr w:rsidR="00A726E5" w14:paraId="25C711A2" w14:textId="77777777" w:rsidTr="008A1E78">
        <w:tc>
          <w:tcPr>
            <w:tcW w:w="2269" w:type="dxa"/>
          </w:tcPr>
          <w:p w14:paraId="017D7434" w14:textId="5A819534" w:rsidR="00A726E5" w:rsidRDefault="00A726E5" w:rsidP="00A726E5">
            <w:pPr>
              <w:pStyle w:val="Titlesz"/>
            </w:pPr>
            <w:r>
              <w:lastRenderedPageBreak/>
              <w:t>Field Name</w:t>
            </w:r>
          </w:p>
        </w:tc>
        <w:tc>
          <w:tcPr>
            <w:tcW w:w="2435" w:type="dxa"/>
          </w:tcPr>
          <w:p w14:paraId="44DF9C4C" w14:textId="3845E054" w:rsidR="00A726E5" w:rsidRDefault="00A726E5" w:rsidP="00A726E5">
            <w:pPr>
              <w:pStyle w:val="Titlesz"/>
            </w:pPr>
            <w:r>
              <w:t>Field Purpose</w:t>
            </w:r>
          </w:p>
        </w:tc>
        <w:tc>
          <w:tcPr>
            <w:tcW w:w="1304" w:type="dxa"/>
          </w:tcPr>
          <w:p w14:paraId="517BEC4C" w14:textId="6BBBDAB1" w:rsidR="00A726E5" w:rsidRDefault="00A726E5" w:rsidP="00A726E5">
            <w:pPr>
              <w:pStyle w:val="Titlesz"/>
            </w:pPr>
            <w:r>
              <w:t>Field Type</w:t>
            </w:r>
          </w:p>
        </w:tc>
        <w:tc>
          <w:tcPr>
            <w:tcW w:w="1214" w:type="dxa"/>
          </w:tcPr>
          <w:p w14:paraId="1A24F900" w14:textId="20C1B2E3" w:rsidR="00A726E5" w:rsidRDefault="00A726E5" w:rsidP="00A726E5">
            <w:pPr>
              <w:pStyle w:val="Titlesz"/>
            </w:pPr>
            <w:r>
              <w:t>Start Value</w:t>
            </w:r>
          </w:p>
        </w:tc>
        <w:tc>
          <w:tcPr>
            <w:tcW w:w="1902" w:type="dxa"/>
          </w:tcPr>
          <w:p w14:paraId="1771433A" w14:textId="41F8683C" w:rsidR="00A726E5" w:rsidRDefault="00A726E5" w:rsidP="00A726E5">
            <w:pPr>
              <w:pStyle w:val="Titlesz"/>
            </w:pPr>
            <w:r>
              <w:t>Example Data</w:t>
            </w:r>
          </w:p>
        </w:tc>
        <w:tc>
          <w:tcPr>
            <w:tcW w:w="1792" w:type="dxa"/>
          </w:tcPr>
          <w:p w14:paraId="6F2CD3D2" w14:textId="71C3A15B" w:rsidR="00A726E5" w:rsidRDefault="00A726E5" w:rsidP="00A726E5">
            <w:pPr>
              <w:pStyle w:val="Titlesz"/>
            </w:pPr>
            <w:r>
              <w:t>Validation</w:t>
            </w:r>
          </w:p>
        </w:tc>
      </w:tr>
      <w:tr w:rsidR="00A726E5" w14:paraId="0AD32E48" w14:textId="77777777" w:rsidTr="008A1E78">
        <w:tc>
          <w:tcPr>
            <w:tcW w:w="2269" w:type="dxa"/>
          </w:tcPr>
          <w:p w14:paraId="60FC2E85" w14:textId="66EDC664" w:rsidR="00A726E5" w:rsidRDefault="00A726E5" w:rsidP="00A726E5">
            <w:r>
              <w:t>Product</w:t>
            </w:r>
          </w:p>
        </w:tc>
        <w:tc>
          <w:tcPr>
            <w:tcW w:w="2435" w:type="dxa"/>
          </w:tcPr>
          <w:p w14:paraId="459186C6" w14:textId="07A816E8" w:rsidR="00A726E5" w:rsidRDefault="00603644" w:rsidP="00603644">
            <w:r>
              <w:t>The product name of the purchase</w:t>
            </w:r>
          </w:p>
        </w:tc>
        <w:tc>
          <w:tcPr>
            <w:tcW w:w="1304" w:type="dxa"/>
          </w:tcPr>
          <w:p w14:paraId="7AEC2754" w14:textId="1B4012A8" w:rsidR="00A726E5" w:rsidRDefault="006D215D" w:rsidP="00A726E5">
            <w:r>
              <w:t>TEXT</w:t>
            </w:r>
          </w:p>
        </w:tc>
        <w:tc>
          <w:tcPr>
            <w:tcW w:w="1214" w:type="dxa"/>
          </w:tcPr>
          <w:p w14:paraId="50ADB3B5" w14:textId="2CC2CCF6" w:rsidR="00A726E5" w:rsidRDefault="00E264FE" w:rsidP="00A726E5">
            <w:r>
              <w:t>NULL</w:t>
            </w:r>
          </w:p>
        </w:tc>
        <w:tc>
          <w:tcPr>
            <w:tcW w:w="1902" w:type="dxa"/>
          </w:tcPr>
          <w:p w14:paraId="32D3F9B3" w14:textId="787A0389" w:rsidR="00A726E5" w:rsidRDefault="00E264FE" w:rsidP="00E264FE">
            <w:r>
              <w:rPr>
                <w:shd w:val="clear" w:color="auto" w:fill="FFFFFF"/>
              </w:rPr>
              <w:t>MACBOOK PRO 13</w:t>
            </w:r>
          </w:p>
        </w:tc>
        <w:tc>
          <w:tcPr>
            <w:tcW w:w="1792" w:type="dxa"/>
          </w:tcPr>
          <w:p w14:paraId="091F24CB" w14:textId="77777777" w:rsidR="00A726E5" w:rsidRDefault="00A726E5" w:rsidP="00A726E5"/>
        </w:tc>
      </w:tr>
      <w:tr w:rsidR="00A726E5" w14:paraId="4D876328" w14:textId="77777777" w:rsidTr="008A1E78">
        <w:tc>
          <w:tcPr>
            <w:tcW w:w="2269" w:type="dxa"/>
          </w:tcPr>
          <w:p w14:paraId="62A32BEA" w14:textId="4AE0DB05" w:rsidR="00A726E5" w:rsidRDefault="00A726E5" w:rsidP="00A726E5">
            <w:r>
              <w:t>DescriptionOfProduct</w:t>
            </w:r>
          </w:p>
        </w:tc>
        <w:tc>
          <w:tcPr>
            <w:tcW w:w="2435" w:type="dxa"/>
          </w:tcPr>
          <w:p w14:paraId="28D88CD9" w14:textId="568387E3" w:rsidR="00A726E5" w:rsidRDefault="00603644" w:rsidP="00A726E5">
            <w:r>
              <w:t>Description of the product</w:t>
            </w:r>
          </w:p>
        </w:tc>
        <w:tc>
          <w:tcPr>
            <w:tcW w:w="1304" w:type="dxa"/>
          </w:tcPr>
          <w:p w14:paraId="16A01655" w14:textId="0CA73F5F" w:rsidR="00A726E5" w:rsidRDefault="006D215D" w:rsidP="00A726E5">
            <w:r>
              <w:t>TEXT</w:t>
            </w:r>
          </w:p>
        </w:tc>
        <w:tc>
          <w:tcPr>
            <w:tcW w:w="1214" w:type="dxa"/>
          </w:tcPr>
          <w:p w14:paraId="168588E2" w14:textId="73FDCDE7" w:rsidR="00A726E5" w:rsidRDefault="00E264FE" w:rsidP="00A726E5">
            <w:r>
              <w:t>NOT NULL</w:t>
            </w:r>
          </w:p>
        </w:tc>
        <w:tc>
          <w:tcPr>
            <w:tcW w:w="1902" w:type="dxa"/>
          </w:tcPr>
          <w:p w14:paraId="1BE0FCF4" w14:textId="64E76D68" w:rsidR="00A726E5" w:rsidRDefault="00E264FE" w:rsidP="00E264FE">
            <w:r>
              <w:rPr>
                <w:shd w:val="clear" w:color="auto" w:fill="FFFFFF"/>
              </w:rPr>
              <w:t>2.53 GHz Intel Core 2 Duo</w:t>
            </w:r>
            <w:r>
              <w:rPr>
                <w:rStyle w:val="apple-converted-space"/>
                <w:rFonts w:ascii="Helvetica" w:hAnsi="Helvetica" w:cs="Helvetica"/>
                <w:color w:val="141823"/>
                <w:sz w:val="21"/>
                <w:szCs w:val="21"/>
                <w:shd w:val="clear" w:color="auto" w:fill="FFFFFF"/>
              </w:rPr>
              <w:t> </w:t>
            </w:r>
            <w:r>
              <w:br/>
            </w:r>
            <w:r>
              <w:rPr>
                <w:shd w:val="clear" w:color="auto" w:fill="FFFFFF"/>
              </w:rPr>
              <w:t>4GB RAM</w:t>
            </w:r>
            <w:r>
              <w:rPr>
                <w:rStyle w:val="apple-converted-space"/>
                <w:rFonts w:ascii="Helvetica" w:hAnsi="Helvetica" w:cs="Helvetica"/>
                <w:color w:val="141823"/>
                <w:sz w:val="21"/>
                <w:szCs w:val="21"/>
                <w:shd w:val="clear" w:color="auto" w:fill="FFFFFF"/>
              </w:rPr>
              <w:t> </w:t>
            </w:r>
            <w:r>
              <w:br/>
            </w:r>
            <w:r>
              <w:rPr>
                <w:shd w:val="clear" w:color="auto" w:fill="FFFFFF"/>
              </w:rPr>
              <w:t>250GB Hard Drive</w:t>
            </w:r>
            <w:r>
              <w:rPr>
                <w:rStyle w:val="apple-converted-space"/>
                <w:rFonts w:ascii="Helvetica" w:hAnsi="Helvetica" w:cs="Helvetica"/>
                <w:color w:val="141823"/>
                <w:sz w:val="21"/>
                <w:szCs w:val="21"/>
                <w:shd w:val="clear" w:color="auto" w:fill="FFFFFF"/>
              </w:rPr>
              <w:t> </w:t>
            </w:r>
          </w:p>
        </w:tc>
        <w:tc>
          <w:tcPr>
            <w:tcW w:w="1792" w:type="dxa"/>
          </w:tcPr>
          <w:p w14:paraId="2154CE9F" w14:textId="77777777" w:rsidR="00A726E5" w:rsidRDefault="00A726E5" w:rsidP="00A726E5"/>
        </w:tc>
      </w:tr>
      <w:tr w:rsidR="00A726E5" w14:paraId="0C791348" w14:textId="77777777" w:rsidTr="008A1E78">
        <w:tc>
          <w:tcPr>
            <w:tcW w:w="2269" w:type="dxa"/>
          </w:tcPr>
          <w:p w14:paraId="5DF3D49D" w14:textId="2F3F2FDA" w:rsidR="00A726E5" w:rsidRDefault="00A726E5" w:rsidP="00A726E5">
            <w:r>
              <w:t>Quantity</w:t>
            </w:r>
          </w:p>
        </w:tc>
        <w:tc>
          <w:tcPr>
            <w:tcW w:w="2435" w:type="dxa"/>
          </w:tcPr>
          <w:p w14:paraId="6E307821" w14:textId="0F0105DB" w:rsidR="00A726E5" w:rsidRDefault="00603644" w:rsidP="00A726E5">
            <w:r>
              <w:t>Quantity of the product bought</w:t>
            </w:r>
          </w:p>
        </w:tc>
        <w:tc>
          <w:tcPr>
            <w:tcW w:w="1304" w:type="dxa"/>
          </w:tcPr>
          <w:p w14:paraId="547D75CF" w14:textId="354A55BC" w:rsidR="00A726E5" w:rsidRDefault="00603644" w:rsidP="00A726E5">
            <w:r>
              <w:t>INTEGER</w:t>
            </w:r>
          </w:p>
        </w:tc>
        <w:tc>
          <w:tcPr>
            <w:tcW w:w="1214" w:type="dxa"/>
          </w:tcPr>
          <w:p w14:paraId="6C1D6EB9" w14:textId="086E5BB9" w:rsidR="00A726E5" w:rsidRDefault="00E264FE" w:rsidP="00A726E5">
            <w:r>
              <w:t>NOT NULL</w:t>
            </w:r>
          </w:p>
        </w:tc>
        <w:tc>
          <w:tcPr>
            <w:tcW w:w="1902" w:type="dxa"/>
          </w:tcPr>
          <w:p w14:paraId="402D97F5" w14:textId="7C8AEA7E" w:rsidR="00A726E5" w:rsidRDefault="00E264FE" w:rsidP="00A726E5">
            <w:r>
              <w:t>1</w:t>
            </w:r>
          </w:p>
        </w:tc>
        <w:tc>
          <w:tcPr>
            <w:tcW w:w="1792" w:type="dxa"/>
          </w:tcPr>
          <w:p w14:paraId="302B6972" w14:textId="77777777" w:rsidR="00A726E5" w:rsidRDefault="00A726E5" w:rsidP="00A726E5"/>
        </w:tc>
      </w:tr>
      <w:tr w:rsidR="00A726E5" w14:paraId="76D5FDAE" w14:textId="77777777" w:rsidTr="008A1E78">
        <w:tc>
          <w:tcPr>
            <w:tcW w:w="2269" w:type="dxa"/>
          </w:tcPr>
          <w:p w14:paraId="1BE574F8" w14:textId="261B7A4A" w:rsidR="00A726E5" w:rsidRDefault="00A726E5" w:rsidP="00A726E5">
            <w:r>
              <w:t>Price</w:t>
            </w:r>
          </w:p>
        </w:tc>
        <w:tc>
          <w:tcPr>
            <w:tcW w:w="2435" w:type="dxa"/>
          </w:tcPr>
          <w:p w14:paraId="4CC51054" w14:textId="7FC7E975" w:rsidR="00A726E5" w:rsidRDefault="00603644" w:rsidP="00A726E5">
            <w:r>
              <w:t>Price of the product bought</w:t>
            </w:r>
          </w:p>
        </w:tc>
        <w:tc>
          <w:tcPr>
            <w:tcW w:w="1304" w:type="dxa"/>
          </w:tcPr>
          <w:p w14:paraId="3F10563C" w14:textId="33541761" w:rsidR="00A726E5" w:rsidRDefault="00603644" w:rsidP="00A726E5">
            <w:r>
              <w:t>TEXT</w:t>
            </w:r>
          </w:p>
        </w:tc>
        <w:tc>
          <w:tcPr>
            <w:tcW w:w="1214" w:type="dxa"/>
          </w:tcPr>
          <w:p w14:paraId="70C90EF7" w14:textId="687C8C7A" w:rsidR="00A726E5" w:rsidRDefault="00E264FE" w:rsidP="00A726E5">
            <w:r>
              <w:t>NOT NULL</w:t>
            </w:r>
          </w:p>
        </w:tc>
        <w:tc>
          <w:tcPr>
            <w:tcW w:w="1902" w:type="dxa"/>
          </w:tcPr>
          <w:p w14:paraId="6C500B65" w14:textId="1BE1A386" w:rsidR="00A726E5" w:rsidRDefault="00E264FE" w:rsidP="00A726E5">
            <w:r>
              <w:t>£250</w:t>
            </w:r>
          </w:p>
        </w:tc>
        <w:tc>
          <w:tcPr>
            <w:tcW w:w="1792" w:type="dxa"/>
          </w:tcPr>
          <w:p w14:paraId="55D210A9" w14:textId="77777777" w:rsidR="00A726E5" w:rsidRDefault="00A726E5" w:rsidP="00A726E5"/>
        </w:tc>
      </w:tr>
      <w:tr w:rsidR="00A726E5" w14:paraId="0D47EEC3" w14:textId="77777777" w:rsidTr="008A1E78">
        <w:tc>
          <w:tcPr>
            <w:tcW w:w="2269" w:type="dxa"/>
          </w:tcPr>
          <w:p w14:paraId="0A71F7B2" w14:textId="072F364A" w:rsidR="00A726E5" w:rsidRDefault="00A726E5" w:rsidP="00A726E5">
            <w:r>
              <w:t>Date</w:t>
            </w:r>
          </w:p>
        </w:tc>
        <w:tc>
          <w:tcPr>
            <w:tcW w:w="2435" w:type="dxa"/>
          </w:tcPr>
          <w:p w14:paraId="51382854" w14:textId="3C11B10A" w:rsidR="00A726E5" w:rsidRDefault="00603644" w:rsidP="00A726E5">
            <w:r>
              <w:t>Date of when the product was bought</w:t>
            </w:r>
          </w:p>
        </w:tc>
        <w:tc>
          <w:tcPr>
            <w:tcW w:w="1304" w:type="dxa"/>
          </w:tcPr>
          <w:p w14:paraId="726FEEFC" w14:textId="0736DA7C" w:rsidR="00A726E5" w:rsidRDefault="006D215D" w:rsidP="00A726E5">
            <w:r>
              <w:t>TEXT</w:t>
            </w:r>
          </w:p>
        </w:tc>
        <w:tc>
          <w:tcPr>
            <w:tcW w:w="1214" w:type="dxa"/>
          </w:tcPr>
          <w:p w14:paraId="4B303CE5" w14:textId="53BAC9B0" w:rsidR="00A726E5" w:rsidRDefault="00E264FE" w:rsidP="00A726E5">
            <w:r>
              <w:t>NOT NULL</w:t>
            </w:r>
          </w:p>
        </w:tc>
        <w:tc>
          <w:tcPr>
            <w:tcW w:w="1902" w:type="dxa"/>
          </w:tcPr>
          <w:p w14:paraId="149D0711" w14:textId="6A5F30DF" w:rsidR="00A726E5" w:rsidRDefault="00E264FE" w:rsidP="00A726E5">
            <w:r>
              <w:t>03/03/2016</w:t>
            </w:r>
          </w:p>
        </w:tc>
        <w:tc>
          <w:tcPr>
            <w:tcW w:w="1792" w:type="dxa"/>
          </w:tcPr>
          <w:p w14:paraId="6724E3E6" w14:textId="77777777" w:rsidR="00A726E5" w:rsidRDefault="00A726E5" w:rsidP="00A726E5"/>
        </w:tc>
      </w:tr>
    </w:tbl>
    <w:p w14:paraId="39FC32BD" w14:textId="77777777" w:rsidR="00E264FE" w:rsidRDefault="00E264FE" w:rsidP="00A726E5">
      <w:pPr>
        <w:pStyle w:val="Titlesz"/>
      </w:pPr>
    </w:p>
    <w:p w14:paraId="30842A81" w14:textId="0AEE5875" w:rsidR="00CC4550" w:rsidRDefault="00A726E5" w:rsidP="00A726E5">
      <w:pPr>
        <w:pStyle w:val="Titlesz"/>
      </w:pPr>
      <w:r>
        <w:t>For Calendar</w:t>
      </w:r>
      <w:r w:rsidR="00603644">
        <w:t xml:space="preserve"> Table</w:t>
      </w:r>
    </w:p>
    <w:tbl>
      <w:tblPr>
        <w:tblStyle w:val="TableGrid"/>
        <w:tblW w:w="10916" w:type="dxa"/>
        <w:tblInd w:w="-998" w:type="dxa"/>
        <w:tblLook w:val="04A0" w:firstRow="1" w:lastRow="0" w:firstColumn="1" w:lastColumn="0" w:noHBand="0" w:noVBand="1"/>
      </w:tblPr>
      <w:tblGrid>
        <w:gridCol w:w="1419"/>
        <w:gridCol w:w="1920"/>
        <w:gridCol w:w="1503"/>
        <w:gridCol w:w="1503"/>
        <w:gridCol w:w="1503"/>
        <w:gridCol w:w="3068"/>
      </w:tblGrid>
      <w:tr w:rsidR="00A726E5" w14:paraId="60170157" w14:textId="77777777" w:rsidTr="008A1E78">
        <w:tc>
          <w:tcPr>
            <w:tcW w:w="1419" w:type="dxa"/>
          </w:tcPr>
          <w:p w14:paraId="2665759C" w14:textId="6028E136" w:rsidR="00A726E5" w:rsidRDefault="00A726E5" w:rsidP="00A726E5">
            <w:pPr>
              <w:pStyle w:val="Titlesz"/>
            </w:pPr>
            <w:r>
              <w:t>Field Name</w:t>
            </w:r>
          </w:p>
        </w:tc>
        <w:tc>
          <w:tcPr>
            <w:tcW w:w="1920" w:type="dxa"/>
          </w:tcPr>
          <w:p w14:paraId="1D5DB9DD" w14:textId="1B54AF5C" w:rsidR="00A726E5" w:rsidRDefault="00A726E5" w:rsidP="00A726E5">
            <w:pPr>
              <w:pStyle w:val="Titlesz"/>
            </w:pPr>
            <w:r>
              <w:t>Field Purpose</w:t>
            </w:r>
          </w:p>
        </w:tc>
        <w:tc>
          <w:tcPr>
            <w:tcW w:w="1503" w:type="dxa"/>
          </w:tcPr>
          <w:p w14:paraId="2FB0251C" w14:textId="1AD80EA0" w:rsidR="00A726E5" w:rsidRDefault="00A726E5" w:rsidP="00A726E5">
            <w:pPr>
              <w:pStyle w:val="Titlesz"/>
            </w:pPr>
            <w:r>
              <w:t>Field Type</w:t>
            </w:r>
          </w:p>
        </w:tc>
        <w:tc>
          <w:tcPr>
            <w:tcW w:w="1503" w:type="dxa"/>
          </w:tcPr>
          <w:p w14:paraId="138C6423" w14:textId="6DB5DE6C" w:rsidR="00A726E5" w:rsidRDefault="00A726E5" w:rsidP="00A726E5">
            <w:pPr>
              <w:pStyle w:val="Titlesz"/>
            </w:pPr>
            <w:r>
              <w:t>Start Value</w:t>
            </w:r>
          </w:p>
        </w:tc>
        <w:tc>
          <w:tcPr>
            <w:tcW w:w="1503" w:type="dxa"/>
          </w:tcPr>
          <w:p w14:paraId="0BEA58B4" w14:textId="7522CE51" w:rsidR="00A726E5" w:rsidRDefault="00A726E5" w:rsidP="00A726E5">
            <w:pPr>
              <w:pStyle w:val="Titlesz"/>
            </w:pPr>
            <w:r>
              <w:t>Example Data</w:t>
            </w:r>
          </w:p>
        </w:tc>
        <w:tc>
          <w:tcPr>
            <w:tcW w:w="3068" w:type="dxa"/>
          </w:tcPr>
          <w:p w14:paraId="38599788" w14:textId="5351E7A5" w:rsidR="00A726E5" w:rsidRDefault="00A726E5" w:rsidP="00A726E5">
            <w:pPr>
              <w:pStyle w:val="Titlesz"/>
            </w:pPr>
            <w:r>
              <w:t>Validation</w:t>
            </w:r>
          </w:p>
        </w:tc>
      </w:tr>
      <w:tr w:rsidR="00A726E5" w14:paraId="42F444BB" w14:textId="77777777" w:rsidTr="008A1E78">
        <w:tc>
          <w:tcPr>
            <w:tcW w:w="1419" w:type="dxa"/>
          </w:tcPr>
          <w:p w14:paraId="6D9B44A3" w14:textId="243B1CF9" w:rsidR="00A726E5" w:rsidRDefault="00A726E5" w:rsidP="00A726E5">
            <w:r>
              <w:t>Title</w:t>
            </w:r>
          </w:p>
        </w:tc>
        <w:tc>
          <w:tcPr>
            <w:tcW w:w="1920" w:type="dxa"/>
          </w:tcPr>
          <w:p w14:paraId="78A51FD7" w14:textId="63CDDBCD" w:rsidR="00A726E5" w:rsidRDefault="00A726E5" w:rsidP="00A726E5">
            <w:r>
              <w:t>Title of the calendar event</w:t>
            </w:r>
          </w:p>
        </w:tc>
        <w:tc>
          <w:tcPr>
            <w:tcW w:w="1503" w:type="dxa"/>
          </w:tcPr>
          <w:p w14:paraId="71C37A68" w14:textId="6B76420E" w:rsidR="00A726E5" w:rsidRDefault="00A726E5" w:rsidP="00A726E5">
            <w:r>
              <w:t>TEXT</w:t>
            </w:r>
          </w:p>
        </w:tc>
        <w:tc>
          <w:tcPr>
            <w:tcW w:w="1503" w:type="dxa"/>
          </w:tcPr>
          <w:p w14:paraId="733BD8FF" w14:textId="09AF0F85" w:rsidR="00A726E5" w:rsidRDefault="00E264FE" w:rsidP="00A726E5">
            <w:r>
              <w:t>NOT NULL</w:t>
            </w:r>
          </w:p>
        </w:tc>
        <w:tc>
          <w:tcPr>
            <w:tcW w:w="1503" w:type="dxa"/>
          </w:tcPr>
          <w:p w14:paraId="5A009A28" w14:textId="44F46590" w:rsidR="00A726E5" w:rsidRDefault="00810136" w:rsidP="00A726E5">
            <w:r>
              <w:t>“</w:t>
            </w:r>
            <w:r w:rsidR="00A726E5">
              <w:t>Visit John G house to repair laptop</w:t>
            </w:r>
            <w:r>
              <w:t>”</w:t>
            </w:r>
          </w:p>
        </w:tc>
        <w:tc>
          <w:tcPr>
            <w:tcW w:w="3068" w:type="dxa"/>
          </w:tcPr>
          <w:p w14:paraId="6426E38B" w14:textId="79621D2F" w:rsidR="00A726E5" w:rsidRDefault="00810136" w:rsidP="00A726E5">
            <w:r>
              <w:t>Presence Check (Not Blank)</w:t>
            </w:r>
          </w:p>
        </w:tc>
      </w:tr>
      <w:tr w:rsidR="00A726E5" w14:paraId="7B24CE3D" w14:textId="77777777" w:rsidTr="008A1E78">
        <w:tc>
          <w:tcPr>
            <w:tcW w:w="1419" w:type="dxa"/>
          </w:tcPr>
          <w:p w14:paraId="2FFD8FBA" w14:textId="0AD349C9" w:rsidR="00A726E5" w:rsidRDefault="00A726E5" w:rsidP="00A726E5">
            <w:r>
              <w:t>Time</w:t>
            </w:r>
          </w:p>
        </w:tc>
        <w:tc>
          <w:tcPr>
            <w:tcW w:w="1920" w:type="dxa"/>
          </w:tcPr>
          <w:p w14:paraId="2D7FAB96" w14:textId="1AD24E50" w:rsidR="00A726E5" w:rsidRDefault="00A726E5" w:rsidP="00A726E5">
            <w:r>
              <w:t>Time of the calendar event</w:t>
            </w:r>
          </w:p>
        </w:tc>
        <w:tc>
          <w:tcPr>
            <w:tcW w:w="1503" w:type="dxa"/>
          </w:tcPr>
          <w:p w14:paraId="15E66B3E" w14:textId="1113226A" w:rsidR="00A726E5" w:rsidRDefault="00A726E5" w:rsidP="00A726E5">
            <w:r>
              <w:t>TEXT</w:t>
            </w:r>
          </w:p>
        </w:tc>
        <w:tc>
          <w:tcPr>
            <w:tcW w:w="1503" w:type="dxa"/>
          </w:tcPr>
          <w:p w14:paraId="43ACE385" w14:textId="6AD0FCE5" w:rsidR="00A726E5" w:rsidRDefault="00E264FE" w:rsidP="00A726E5">
            <w:r>
              <w:t>NOT NULL</w:t>
            </w:r>
          </w:p>
        </w:tc>
        <w:tc>
          <w:tcPr>
            <w:tcW w:w="1503" w:type="dxa"/>
          </w:tcPr>
          <w:p w14:paraId="5AA12F6B" w14:textId="78350631" w:rsidR="00A726E5" w:rsidRDefault="00E264FE" w:rsidP="00A726E5">
            <w:r>
              <w:t>“15:30”</w:t>
            </w:r>
          </w:p>
        </w:tc>
        <w:tc>
          <w:tcPr>
            <w:tcW w:w="3068" w:type="dxa"/>
          </w:tcPr>
          <w:p w14:paraId="74A50E5C" w14:textId="3B6E6738" w:rsidR="00A726E5" w:rsidRDefault="00810136" w:rsidP="00810136">
            <w:r>
              <w:t>Drop down lists is used so the input is limited and less like to cause an error.  Drop down list contains (0 to 24) for hours; another one contains (0 to 59) for minutes. Presence Check(user must pick an value in each drop down list)</w:t>
            </w:r>
          </w:p>
        </w:tc>
      </w:tr>
      <w:tr w:rsidR="00A726E5" w14:paraId="235E2FBC" w14:textId="77777777" w:rsidTr="008A1E78">
        <w:tc>
          <w:tcPr>
            <w:tcW w:w="1419" w:type="dxa"/>
          </w:tcPr>
          <w:p w14:paraId="637EEB48" w14:textId="66C268E0" w:rsidR="00A726E5" w:rsidRDefault="00A726E5" w:rsidP="00A726E5">
            <w:r>
              <w:t>Date</w:t>
            </w:r>
          </w:p>
        </w:tc>
        <w:tc>
          <w:tcPr>
            <w:tcW w:w="1920" w:type="dxa"/>
          </w:tcPr>
          <w:p w14:paraId="171519B4" w14:textId="261BFDB3" w:rsidR="00A726E5" w:rsidRDefault="00A726E5" w:rsidP="00A726E5">
            <w:r>
              <w:t>Date of the Event</w:t>
            </w:r>
          </w:p>
        </w:tc>
        <w:tc>
          <w:tcPr>
            <w:tcW w:w="1503" w:type="dxa"/>
          </w:tcPr>
          <w:p w14:paraId="1F87BB20" w14:textId="1AE0708E" w:rsidR="00A726E5" w:rsidRDefault="00A726E5" w:rsidP="00A726E5">
            <w:r>
              <w:t>TEXT</w:t>
            </w:r>
          </w:p>
        </w:tc>
        <w:tc>
          <w:tcPr>
            <w:tcW w:w="1503" w:type="dxa"/>
          </w:tcPr>
          <w:p w14:paraId="35227EF6" w14:textId="1BF32235" w:rsidR="00A726E5" w:rsidRDefault="00E264FE" w:rsidP="00A726E5">
            <w:r>
              <w:t>NOT NULL</w:t>
            </w:r>
          </w:p>
        </w:tc>
        <w:tc>
          <w:tcPr>
            <w:tcW w:w="1503" w:type="dxa"/>
          </w:tcPr>
          <w:p w14:paraId="076D7006" w14:textId="253B7525" w:rsidR="00A726E5" w:rsidRDefault="00E264FE" w:rsidP="00A726E5">
            <w:r>
              <w:t>05/03/2016</w:t>
            </w:r>
          </w:p>
        </w:tc>
        <w:tc>
          <w:tcPr>
            <w:tcW w:w="3068" w:type="dxa"/>
          </w:tcPr>
          <w:p w14:paraId="0C6F42B1" w14:textId="5B85EAD1" w:rsidR="00A726E5" w:rsidRDefault="00810136" w:rsidP="00810136">
            <w:r>
              <w:t>Requires none, the data picker used will always have a data (current day) or the day picked by other</w:t>
            </w:r>
          </w:p>
        </w:tc>
      </w:tr>
      <w:tr w:rsidR="00A726E5" w14:paraId="13378D4E" w14:textId="77777777" w:rsidTr="008A1E78">
        <w:tc>
          <w:tcPr>
            <w:tcW w:w="1419" w:type="dxa"/>
          </w:tcPr>
          <w:p w14:paraId="23040709" w14:textId="4B3E56CE" w:rsidR="00A726E5" w:rsidRDefault="00A726E5" w:rsidP="00A726E5">
            <w:r>
              <w:t>Frequency</w:t>
            </w:r>
          </w:p>
        </w:tc>
        <w:tc>
          <w:tcPr>
            <w:tcW w:w="1920" w:type="dxa"/>
          </w:tcPr>
          <w:p w14:paraId="6C8EA6CE" w14:textId="4E27F0E7" w:rsidR="00A726E5" w:rsidRDefault="00603644" w:rsidP="00603644">
            <w:r>
              <w:t>The frequency in which the event occurs e.g. weekly, monthly , yearly</w:t>
            </w:r>
          </w:p>
        </w:tc>
        <w:tc>
          <w:tcPr>
            <w:tcW w:w="1503" w:type="dxa"/>
          </w:tcPr>
          <w:p w14:paraId="37A21211" w14:textId="15A8F487" w:rsidR="00A726E5" w:rsidRDefault="006D215D" w:rsidP="00A726E5">
            <w:r>
              <w:t>TEXT</w:t>
            </w:r>
          </w:p>
        </w:tc>
        <w:tc>
          <w:tcPr>
            <w:tcW w:w="1503" w:type="dxa"/>
          </w:tcPr>
          <w:p w14:paraId="5F9BD8EF" w14:textId="6E82BF45" w:rsidR="00A726E5" w:rsidRDefault="00E264FE" w:rsidP="00A726E5">
            <w:r>
              <w:t>NOT NULL</w:t>
            </w:r>
          </w:p>
        </w:tc>
        <w:tc>
          <w:tcPr>
            <w:tcW w:w="1503" w:type="dxa"/>
          </w:tcPr>
          <w:p w14:paraId="78DE42F4" w14:textId="7509E348" w:rsidR="00A726E5" w:rsidRDefault="00E264FE" w:rsidP="00A726E5">
            <w:r>
              <w:t>Weekly</w:t>
            </w:r>
          </w:p>
        </w:tc>
        <w:tc>
          <w:tcPr>
            <w:tcW w:w="3068" w:type="dxa"/>
          </w:tcPr>
          <w:p w14:paraId="01BB8DB2" w14:textId="7512094D" w:rsidR="00A726E5" w:rsidRDefault="00810136" w:rsidP="00810136">
            <w:r>
              <w:t>Drop down list is used so the input is limited and less like to cause an error. Presence Check(user must pick an value in each drop down list)</w:t>
            </w:r>
          </w:p>
        </w:tc>
      </w:tr>
      <w:tr w:rsidR="00A726E5" w14:paraId="30FA1FB5" w14:textId="77777777" w:rsidTr="008A1E78">
        <w:tc>
          <w:tcPr>
            <w:tcW w:w="1419" w:type="dxa"/>
          </w:tcPr>
          <w:p w14:paraId="686E3464" w14:textId="069F3A6D" w:rsidR="00A726E5" w:rsidRDefault="00A726E5" w:rsidP="00A726E5">
            <w:r>
              <w:t>EventLength</w:t>
            </w:r>
          </w:p>
        </w:tc>
        <w:tc>
          <w:tcPr>
            <w:tcW w:w="1920" w:type="dxa"/>
          </w:tcPr>
          <w:p w14:paraId="66DCC3FB" w14:textId="732D640E" w:rsidR="00A726E5" w:rsidRDefault="00603644" w:rsidP="00603644">
            <w:r>
              <w:t>The duration of the calendar event</w:t>
            </w:r>
          </w:p>
        </w:tc>
        <w:tc>
          <w:tcPr>
            <w:tcW w:w="1503" w:type="dxa"/>
          </w:tcPr>
          <w:p w14:paraId="3E57645A" w14:textId="0F6096F3" w:rsidR="00A726E5" w:rsidRDefault="006D215D" w:rsidP="00A726E5">
            <w:r>
              <w:t>INTEGER</w:t>
            </w:r>
          </w:p>
        </w:tc>
        <w:tc>
          <w:tcPr>
            <w:tcW w:w="1503" w:type="dxa"/>
          </w:tcPr>
          <w:p w14:paraId="39B1A750" w14:textId="28F0B16E" w:rsidR="00A726E5" w:rsidRDefault="00E264FE" w:rsidP="00A726E5">
            <w:r>
              <w:t>NOT NULL</w:t>
            </w:r>
          </w:p>
        </w:tc>
        <w:tc>
          <w:tcPr>
            <w:tcW w:w="1503" w:type="dxa"/>
          </w:tcPr>
          <w:p w14:paraId="6F6C8100" w14:textId="17612F01" w:rsidR="00A726E5" w:rsidRDefault="00E264FE" w:rsidP="00A726E5">
            <w:r>
              <w:t>2</w:t>
            </w:r>
          </w:p>
        </w:tc>
        <w:tc>
          <w:tcPr>
            <w:tcW w:w="3068" w:type="dxa"/>
          </w:tcPr>
          <w:p w14:paraId="309DCE25" w14:textId="1F004EA1" w:rsidR="00A726E5" w:rsidRDefault="00810136" w:rsidP="00A726E5">
            <w:r>
              <w:t>Drop down list is used so the input is limited and less like to cause an error.  List contains (0 to 24) for hours.Presence Check(User must pick a value in drop down box)</w:t>
            </w:r>
          </w:p>
        </w:tc>
      </w:tr>
      <w:tr w:rsidR="00A726E5" w14:paraId="56376BD5" w14:textId="77777777" w:rsidTr="008A1E78">
        <w:tc>
          <w:tcPr>
            <w:tcW w:w="1419" w:type="dxa"/>
          </w:tcPr>
          <w:p w14:paraId="2BEF56FB" w14:textId="27309B9A" w:rsidR="00A726E5" w:rsidRDefault="00A726E5" w:rsidP="00A726E5">
            <w:r>
              <w:lastRenderedPageBreak/>
              <w:t>Colour</w:t>
            </w:r>
          </w:p>
        </w:tc>
        <w:tc>
          <w:tcPr>
            <w:tcW w:w="1920" w:type="dxa"/>
          </w:tcPr>
          <w:p w14:paraId="17E898C7" w14:textId="502049E3" w:rsidR="00A726E5" w:rsidRDefault="00603644" w:rsidP="00603644">
            <w:r>
              <w:t>Colour of the calendar event, the colour will be displayed on the calendar interface</w:t>
            </w:r>
          </w:p>
        </w:tc>
        <w:tc>
          <w:tcPr>
            <w:tcW w:w="1503" w:type="dxa"/>
          </w:tcPr>
          <w:p w14:paraId="5139C99B" w14:textId="0DB9A6C1" w:rsidR="00A726E5" w:rsidRDefault="006D215D" w:rsidP="00A726E5">
            <w:r>
              <w:t>TEXT</w:t>
            </w:r>
          </w:p>
        </w:tc>
        <w:tc>
          <w:tcPr>
            <w:tcW w:w="1503" w:type="dxa"/>
          </w:tcPr>
          <w:p w14:paraId="30F82BCE" w14:textId="34D38A13" w:rsidR="00A726E5" w:rsidRDefault="00E264FE" w:rsidP="00A726E5">
            <w:r>
              <w:t>NOT NULL</w:t>
            </w:r>
          </w:p>
        </w:tc>
        <w:tc>
          <w:tcPr>
            <w:tcW w:w="1503" w:type="dxa"/>
          </w:tcPr>
          <w:p w14:paraId="3BB55846" w14:textId="0654F7EF" w:rsidR="00A726E5" w:rsidRDefault="00E264FE" w:rsidP="00A726E5">
            <w:r>
              <w:t>Red</w:t>
            </w:r>
          </w:p>
        </w:tc>
        <w:tc>
          <w:tcPr>
            <w:tcW w:w="3068" w:type="dxa"/>
          </w:tcPr>
          <w:p w14:paraId="3708587C" w14:textId="5D4A446E" w:rsidR="00A726E5" w:rsidRDefault="00810136" w:rsidP="00A726E5">
            <w:r w:rsidRPr="00810136">
              <w:t>Drop down list is used so the input is limited and less like to cause an error. Presence Check(User must pick a value in drop down box)</w:t>
            </w:r>
          </w:p>
        </w:tc>
      </w:tr>
    </w:tbl>
    <w:p w14:paraId="2370208A" w14:textId="77777777" w:rsidR="00A726E5" w:rsidRDefault="00A726E5" w:rsidP="00A726E5">
      <w:pPr>
        <w:pStyle w:val="Titlesz"/>
      </w:pPr>
    </w:p>
    <w:p w14:paraId="19DC28FC" w14:textId="74C446B5" w:rsidR="00A726E5" w:rsidRDefault="00A726E5" w:rsidP="00A726E5">
      <w:pPr>
        <w:pStyle w:val="Titlesz"/>
      </w:pPr>
      <w:r>
        <w:t>For Administrator</w:t>
      </w:r>
      <w:r w:rsidR="00603644">
        <w:t xml:space="preserve"> Table</w:t>
      </w:r>
    </w:p>
    <w:tbl>
      <w:tblPr>
        <w:tblStyle w:val="TableGrid"/>
        <w:tblW w:w="10206" w:type="dxa"/>
        <w:tblInd w:w="-572" w:type="dxa"/>
        <w:tblLook w:val="04A0" w:firstRow="1" w:lastRow="0" w:firstColumn="1" w:lastColumn="0" w:noHBand="0" w:noVBand="1"/>
      </w:tblPr>
      <w:tblGrid>
        <w:gridCol w:w="1985"/>
        <w:gridCol w:w="1984"/>
        <w:gridCol w:w="1117"/>
        <w:gridCol w:w="1499"/>
        <w:gridCol w:w="1920"/>
        <w:gridCol w:w="1701"/>
      </w:tblGrid>
      <w:tr w:rsidR="00A726E5" w14:paraId="1F46977C" w14:textId="77777777" w:rsidTr="00E264FE">
        <w:tc>
          <w:tcPr>
            <w:tcW w:w="1985" w:type="dxa"/>
          </w:tcPr>
          <w:p w14:paraId="7440E16E" w14:textId="0C834BBF" w:rsidR="00A726E5" w:rsidRDefault="00A726E5" w:rsidP="00A726E5">
            <w:pPr>
              <w:pStyle w:val="Titlesz"/>
            </w:pPr>
            <w:r>
              <w:t>Field Name</w:t>
            </w:r>
          </w:p>
        </w:tc>
        <w:tc>
          <w:tcPr>
            <w:tcW w:w="1984" w:type="dxa"/>
          </w:tcPr>
          <w:p w14:paraId="7815363D" w14:textId="23FD9982" w:rsidR="00A726E5" w:rsidRDefault="00A726E5" w:rsidP="00A726E5">
            <w:pPr>
              <w:pStyle w:val="Titlesz"/>
            </w:pPr>
            <w:r>
              <w:t>Field Purpose</w:t>
            </w:r>
          </w:p>
        </w:tc>
        <w:tc>
          <w:tcPr>
            <w:tcW w:w="1117" w:type="dxa"/>
          </w:tcPr>
          <w:p w14:paraId="60CEB6F9" w14:textId="52F6CFC4" w:rsidR="00A726E5" w:rsidRDefault="00A726E5" w:rsidP="00A726E5">
            <w:pPr>
              <w:pStyle w:val="Titlesz"/>
            </w:pPr>
            <w:r>
              <w:t>Field Type</w:t>
            </w:r>
          </w:p>
        </w:tc>
        <w:tc>
          <w:tcPr>
            <w:tcW w:w="1499" w:type="dxa"/>
          </w:tcPr>
          <w:p w14:paraId="754E4F30" w14:textId="618D6D3D" w:rsidR="00A726E5" w:rsidRDefault="00A726E5" w:rsidP="00A726E5">
            <w:pPr>
              <w:pStyle w:val="Titlesz"/>
            </w:pPr>
            <w:r>
              <w:t>Start Value</w:t>
            </w:r>
          </w:p>
        </w:tc>
        <w:tc>
          <w:tcPr>
            <w:tcW w:w="1920" w:type="dxa"/>
          </w:tcPr>
          <w:p w14:paraId="5840D162" w14:textId="09A4B19A" w:rsidR="00A726E5" w:rsidRDefault="00A726E5" w:rsidP="00A726E5">
            <w:pPr>
              <w:pStyle w:val="Titlesz"/>
            </w:pPr>
            <w:r>
              <w:t>Example Data</w:t>
            </w:r>
          </w:p>
        </w:tc>
        <w:tc>
          <w:tcPr>
            <w:tcW w:w="1701" w:type="dxa"/>
          </w:tcPr>
          <w:p w14:paraId="49AD7AA3" w14:textId="0E3E1EC4" w:rsidR="00A726E5" w:rsidRDefault="00A726E5" w:rsidP="00A726E5">
            <w:pPr>
              <w:pStyle w:val="Titlesz"/>
            </w:pPr>
            <w:r>
              <w:t>Validation</w:t>
            </w:r>
          </w:p>
        </w:tc>
      </w:tr>
      <w:tr w:rsidR="00603644" w14:paraId="53FEEE1D" w14:textId="77777777" w:rsidTr="00E264FE">
        <w:tc>
          <w:tcPr>
            <w:tcW w:w="1985" w:type="dxa"/>
          </w:tcPr>
          <w:p w14:paraId="722E2279" w14:textId="01020B8E" w:rsidR="00603644" w:rsidRDefault="00603644" w:rsidP="00603644">
            <w:r w:rsidRPr="00603644">
              <w:t>EmployeeID</w:t>
            </w:r>
          </w:p>
        </w:tc>
        <w:tc>
          <w:tcPr>
            <w:tcW w:w="1984" w:type="dxa"/>
          </w:tcPr>
          <w:p w14:paraId="6EED5F29" w14:textId="0917A71E" w:rsidR="006D215D" w:rsidRDefault="00603644" w:rsidP="006D215D">
            <w:r>
              <w:t xml:space="preserve">Gets the EmployeeID of the </w:t>
            </w:r>
            <w:r w:rsidR="006D215D">
              <w:t>employee who is an administrator</w:t>
            </w:r>
          </w:p>
        </w:tc>
        <w:tc>
          <w:tcPr>
            <w:tcW w:w="1117" w:type="dxa"/>
          </w:tcPr>
          <w:p w14:paraId="2368949E" w14:textId="078B95EA" w:rsidR="00603644" w:rsidRDefault="006D215D" w:rsidP="00603644">
            <w:r>
              <w:t>INTEGER</w:t>
            </w:r>
          </w:p>
        </w:tc>
        <w:tc>
          <w:tcPr>
            <w:tcW w:w="1499" w:type="dxa"/>
          </w:tcPr>
          <w:p w14:paraId="7E1A3A73" w14:textId="3264CED3" w:rsidR="00603644" w:rsidRDefault="00E264FE" w:rsidP="00603644">
            <w:r>
              <w:t>NOT NULL</w:t>
            </w:r>
          </w:p>
        </w:tc>
        <w:tc>
          <w:tcPr>
            <w:tcW w:w="1920" w:type="dxa"/>
          </w:tcPr>
          <w:p w14:paraId="4F4151CD" w14:textId="1085CB4C" w:rsidR="00603644" w:rsidRDefault="00E264FE" w:rsidP="00603644">
            <w:r>
              <w:t>1</w:t>
            </w:r>
          </w:p>
        </w:tc>
        <w:tc>
          <w:tcPr>
            <w:tcW w:w="1701" w:type="dxa"/>
          </w:tcPr>
          <w:p w14:paraId="17EC016A" w14:textId="68E07C58" w:rsidR="00603644" w:rsidRDefault="00997C07" w:rsidP="00603644">
            <w:r>
              <w:t>Not Null</w:t>
            </w:r>
          </w:p>
        </w:tc>
      </w:tr>
      <w:tr w:rsidR="00603644" w14:paraId="35DAF814" w14:textId="77777777" w:rsidTr="00E264FE">
        <w:tc>
          <w:tcPr>
            <w:tcW w:w="1985" w:type="dxa"/>
          </w:tcPr>
          <w:p w14:paraId="7601A79F" w14:textId="468201C7" w:rsidR="00603644" w:rsidRDefault="00603644" w:rsidP="00603644">
            <w:r w:rsidRPr="00603644">
              <w:t>AdminKey</w:t>
            </w:r>
          </w:p>
        </w:tc>
        <w:tc>
          <w:tcPr>
            <w:tcW w:w="1984" w:type="dxa"/>
          </w:tcPr>
          <w:p w14:paraId="38887DD7" w14:textId="1A7B0E42" w:rsidR="00603644" w:rsidRDefault="00603644" w:rsidP="00603644">
            <w:r>
              <w:t>Stores th</w:t>
            </w:r>
            <w:r w:rsidR="006D215D">
              <w:t>e AdminKey for the employee that is an administrator</w:t>
            </w:r>
          </w:p>
        </w:tc>
        <w:tc>
          <w:tcPr>
            <w:tcW w:w="1117" w:type="dxa"/>
          </w:tcPr>
          <w:p w14:paraId="67507D57" w14:textId="2F02800E" w:rsidR="00603644" w:rsidRDefault="006D215D" w:rsidP="00603644">
            <w:r>
              <w:t>TEXT</w:t>
            </w:r>
          </w:p>
        </w:tc>
        <w:tc>
          <w:tcPr>
            <w:tcW w:w="1499" w:type="dxa"/>
          </w:tcPr>
          <w:p w14:paraId="15E56373" w14:textId="605F38E9" w:rsidR="00603644" w:rsidRDefault="00E264FE" w:rsidP="00603644">
            <w:r>
              <w:t>NOT NULL</w:t>
            </w:r>
          </w:p>
        </w:tc>
        <w:tc>
          <w:tcPr>
            <w:tcW w:w="1920" w:type="dxa"/>
          </w:tcPr>
          <w:p w14:paraId="1C24FB63" w14:textId="2657F5F7" w:rsidR="00603644" w:rsidRDefault="00E264FE" w:rsidP="00603644">
            <w:r>
              <w:t>James91key</w:t>
            </w:r>
          </w:p>
        </w:tc>
        <w:tc>
          <w:tcPr>
            <w:tcW w:w="1701" w:type="dxa"/>
          </w:tcPr>
          <w:p w14:paraId="51CCB8D1" w14:textId="23224A29" w:rsidR="00603644" w:rsidRDefault="00997C07" w:rsidP="00603644">
            <w:r>
              <w:t>Not Null</w:t>
            </w:r>
          </w:p>
        </w:tc>
      </w:tr>
    </w:tbl>
    <w:p w14:paraId="2E1D0E9C" w14:textId="77777777" w:rsidR="00A726E5" w:rsidRPr="00A726E5" w:rsidRDefault="00A726E5" w:rsidP="00A726E5">
      <w:pPr>
        <w:pStyle w:val="Titlesz"/>
      </w:pPr>
    </w:p>
    <w:p w14:paraId="078064A8" w14:textId="28D99587" w:rsidR="00AB0270" w:rsidRDefault="00A726E5" w:rsidP="00A726E5">
      <w:pPr>
        <w:pStyle w:val="Titlesz"/>
      </w:pPr>
      <w:r>
        <w:t>For Receipt</w:t>
      </w:r>
      <w:r w:rsidR="00603644">
        <w:t xml:space="preserve"> Table</w:t>
      </w:r>
    </w:p>
    <w:tbl>
      <w:tblPr>
        <w:tblStyle w:val="TableGrid"/>
        <w:tblW w:w="10206" w:type="dxa"/>
        <w:tblInd w:w="-572" w:type="dxa"/>
        <w:tblLook w:val="04A0" w:firstRow="1" w:lastRow="0" w:firstColumn="1" w:lastColumn="0" w:noHBand="0" w:noVBand="1"/>
      </w:tblPr>
      <w:tblGrid>
        <w:gridCol w:w="1985"/>
        <w:gridCol w:w="1984"/>
        <w:gridCol w:w="1110"/>
        <w:gridCol w:w="1503"/>
        <w:gridCol w:w="1923"/>
        <w:gridCol w:w="1701"/>
      </w:tblGrid>
      <w:tr w:rsidR="00A726E5" w14:paraId="48B24BEE" w14:textId="77777777" w:rsidTr="00E264FE">
        <w:tc>
          <w:tcPr>
            <w:tcW w:w="1985" w:type="dxa"/>
          </w:tcPr>
          <w:p w14:paraId="74852507" w14:textId="57B9C0EC" w:rsidR="00A726E5" w:rsidRDefault="00A726E5" w:rsidP="00A726E5">
            <w:pPr>
              <w:pStyle w:val="Titlesz"/>
            </w:pPr>
            <w:r>
              <w:t>Field Name</w:t>
            </w:r>
          </w:p>
        </w:tc>
        <w:tc>
          <w:tcPr>
            <w:tcW w:w="1984" w:type="dxa"/>
          </w:tcPr>
          <w:p w14:paraId="32EA75F4" w14:textId="0C2AFFD2" w:rsidR="00A726E5" w:rsidRDefault="00A726E5" w:rsidP="00A726E5">
            <w:pPr>
              <w:pStyle w:val="Titlesz"/>
            </w:pPr>
            <w:r>
              <w:t>Field Purpose</w:t>
            </w:r>
          </w:p>
        </w:tc>
        <w:tc>
          <w:tcPr>
            <w:tcW w:w="1110" w:type="dxa"/>
          </w:tcPr>
          <w:p w14:paraId="67BBE795" w14:textId="68A4C5D9" w:rsidR="00A726E5" w:rsidRDefault="00A726E5" w:rsidP="00A726E5">
            <w:pPr>
              <w:pStyle w:val="Titlesz"/>
            </w:pPr>
            <w:r>
              <w:t>Field Type</w:t>
            </w:r>
          </w:p>
        </w:tc>
        <w:tc>
          <w:tcPr>
            <w:tcW w:w="1503" w:type="dxa"/>
          </w:tcPr>
          <w:p w14:paraId="2EB02615" w14:textId="1446F645" w:rsidR="00A726E5" w:rsidRDefault="00A726E5" w:rsidP="00A726E5">
            <w:pPr>
              <w:pStyle w:val="Titlesz"/>
            </w:pPr>
            <w:r>
              <w:t>Start Value</w:t>
            </w:r>
          </w:p>
        </w:tc>
        <w:tc>
          <w:tcPr>
            <w:tcW w:w="1923" w:type="dxa"/>
          </w:tcPr>
          <w:p w14:paraId="36B1BD22" w14:textId="01625FC8" w:rsidR="00A726E5" w:rsidRDefault="00A726E5" w:rsidP="00A726E5">
            <w:pPr>
              <w:pStyle w:val="Titlesz"/>
            </w:pPr>
            <w:r>
              <w:t>Example Data</w:t>
            </w:r>
          </w:p>
        </w:tc>
        <w:tc>
          <w:tcPr>
            <w:tcW w:w="1701" w:type="dxa"/>
          </w:tcPr>
          <w:p w14:paraId="5BB1A275" w14:textId="36011D4D" w:rsidR="00A726E5" w:rsidRDefault="00A726E5" w:rsidP="00A726E5">
            <w:pPr>
              <w:pStyle w:val="Titlesz"/>
            </w:pPr>
            <w:r>
              <w:t>Validation</w:t>
            </w:r>
          </w:p>
        </w:tc>
      </w:tr>
      <w:tr w:rsidR="00A726E5" w14:paraId="000DFB9B" w14:textId="77777777" w:rsidTr="00E264FE">
        <w:tc>
          <w:tcPr>
            <w:tcW w:w="1985" w:type="dxa"/>
          </w:tcPr>
          <w:p w14:paraId="5C86438B" w14:textId="72AFAF02" w:rsidR="00A726E5" w:rsidRPr="00603644" w:rsidRDefault="00603644" w:rsidP="00603644">
            <w:r>
              <w:t>FinanceID</w:t>
            </w:r>
          </w:p>
        </w:tc>
        <w:tc>
          <w:tcPr>
            <w:tcW w:w="1984" w:type="dxa"/>
          </w:tcPr>
          <w:p w14:paraId="25DA155F" w14:textId="62D718F0" w:rsidR="00A726E5" w:rsidRPr="00603644" w:rsidRDefault="006D215D" w:rsidP="006D215D">
            <w:r>
              <w:t>Used to link to the Finance Table, to get the product details</w:t>
            </w:r>
          </w:p>
        </w:tc>
        <w:tc>
          <w:tcPr>
            <w:tcW w:w="1110" w:type="dxa"/>
          </w:tcPr>
          <w:p w14:paraId="3A72AA3D" w14:textId="0DF761EB" w:rsidR="00A726E5" w:rsidRPr="00603644" w:rsidRDefault="006D215D" w:rsidP="00603644">
            <w:r>
              <w:t>INTEGER</w:t>
            </w:r>
          </w:p>
        </w:tc>
        <w:tc>
          <w:tcPr>
            <w:tcW w:w="1503" w:type="dxa"/>
          </w:tcPr>
          <w:p w14:paraId="5BF9BFFF" w14:textId="40172EB1" w:rsidR="00A726E5" w:rsidRPr="00603644" w:rsidRDefault="00E264FE" w:rsidP="00603644">
            <w:r>
              <w:t>NOT NULL</w:t>
            </w:r>
          </w:p>
        </w:tc>
        <w:tc>
          <w:tcPr>
            <w:tcW w:w="1923" w:type="dxa"/>
          </w:tcPr>
          <w:p w14:paraId="174791AD" w14:textId="719444F3" w:rsidR="00A726E5" w:rsidRPr="00603644" w:rsidRDefault="00E264FE" w:rsidP="00603644">
            <w:r>
              <w:t>1</w:t>
            </w:r>
          </w:p>
        </w:tc>
        <w:tc>
          <w:tcPr>
            <w:tcW w:w="1701" w:type="dxa"/>
          </w:tcPr>
          <w:p w14:paraId="2FAC4CE0" w14:textId="7583BD70" w:rsidR="00A726E5" w:rsidRPr="00603644" w:rsidRDefault="00997C07" w:rsidP="00603644">
            <w:r>
              <w:t>Not Null</w:t>
            </w:r>
          </w:p>
        </w:tc>
      </w:tr>
      <w:tr w:rsidR="00A726E5" w14:paraId="188BA000" w14:textId="77777777" w:rsidTr="00E264FE">
        <w:tc>
          <w:tcPr>
            <w:tcW w:w="1985" w:type="dxa"/>
          </w:tcPr>
          <w:p w14:paraId="7B17B2BD" w14:textId="37F51048" w:rsidR="00A726E5" w:rsidRPr="00603644" w:rsidRDefault="00603644" w:rsidP="00603644">
            <w:r>
              <w:t>EmployeeID</w:t>
            </w:r>
          </w:p>
        </w:tc>
        <w:tc>
          <w:tcPr>
            <w:tcW w:w="1984" w:type="dxa"/>
          </w:tcPr>
          <w:p w14:paraId="5730EF39" w14:textId="2C4CDC64" w:rsidR="00A726E5" w:rsidRPr="00603644" w:rsidRDefault="006D215D" w:rsidP="006D215D">
            <w:r>
              <w:t>Used to link to the Employee Table, to get the Employee’s detail (Username)</w:t>
            </w:r>
          </w:p>
        </w:tc>
        <w:tc>
          <w:tcPr>
            <w:tcW w:w="1110" w:type="dxa"/>
          </w:tcPr>
          <w:p w14:paraId="0B565393" w14:textId="66743D20" w:rsidR="00A726E5" w:rsidRPr="00603644" w:rsidRDefault="006D215D" w:rsidP="00603644">
            <w:r>
              <w:t>INTEGER</w:t>
            </w:r>
          </w:p>
        </w:tc>
        <w:tc>
          <w:tcPr>
            <w:tcW w:w="1503" w:type="dxa"/>
          </w:tcPr>
          <w:p w14:paraId="09D0D72B" w14:textId="5467134B" w:rsidR="00A726E5" w:rsidRPr="00603644" w:rsidRDefault="00E264FE" w:rsidP="00603644">
            <w:r>
              <w:t>NOT NULL</w:t>
            </w:r>
          </w:p>
        </w:tc>
        <w:tc>
          <w:tcPr>
            <w:tcW w:w="1923" w:type="dxa"/>
          </w:tcPr>
          <w:p w14:paraId="2BDB38E8" w14:textId="6026018E" w:rsidR="00A726E5" w:rsidRPr="00603644" w:rsidRDefault="00E264FE" w:rsidP="00603644">
            <w:r>
              <w:t>1</w:t>
            </w:r>
          </w:p>
        </w:tc>
        <w:tc>
          <w:tcPr>
            <w:tcW w:w="1701" w:type="dxa"/>
          </w:tcPr>
          <w:p w14:paraId="1422DD2C" w14:textId="5A077AE1" w:rsidR="00A726E5" w:rsidRPr="00603644" w:rsidRDefault="00997C07" w:rsidP="00603644">
            <w:r>
              <w:t>Not Null</w:t>
            </w:r>
          </w:p>
        </w:tc>
      </w:tr>
      <w:tr w:rsidR="00A726E5" w14:paraId="38A1CB3F" w14:textId="77777777" w:rsidTr="00E264FE">
        <w:tc>
          <w:tcPr>
            <w:tcW w:w="1985" w:type="dxa"/>
          </w:tcPr>
          <w:p w14:paraId="3F85F0A0" w14:textId="4F7E5B0B" w:rsidR="00A726E5" w:rsidRPr="00603644" w:rsidRDefault="00603644" w:rsidP="00603644">
            <w:r>
              <w:t>CustomerID</w:t>
            </w:r>
          </w:p>
        </w:tc>
        <w:tc>
          <w:tcPr>
            <w:tcW w:w="1984" w:type="dxa"/>
          </w:tcPr>
          <w:p w14:paraId="106CEEB0" w14:textId="3399BF4E" w:rsidR="00A726E5" w:rsidRPr="00603644" w:rsidRDefault="006D215D" w:rsidP="006D215D">
            <w:r>
              <w:t>Used to link to the Customer Table, to get the Customer’s detail (cFullName and cEmail)</w:t>
            </w:r>
          </w:p>
        </w:tc>
        <w:tc>
          <w:tcPr>
            <w:tcW w:w="1110" w:type="dxa"/>
          </w:tcPr>
          <w:p w14:paraId="3E0D9122" w14:textId="1459DCC7" w:rsidR="00A726E5" w:rsidRPr="00603644" w:rsidRDefault="006D215D" w:rsidP="00603644">
            <w:r>
              <w:t>INTEGER</w:t>
            </w:r>
          </w:p>
        </w:tc>
        <w:tc>
          <w:tcPr>
            <w:tcW w:w="1503" w:type="dxa"/>
          </w:tcPr>
          <w:p w14:paraId="29858BDC" w14:textId="115BF9AB" w:rsidR="00A726E5" w:rsidRPr="00603644" w:rsidRDefault="00E264FE" w:rsidP="00603644">
            <w:r>
              <w:t>NOT NULL</w:t>
            </w:r>
          </w:p>
        </w:tc>
        <w:tc>
          <w:tcPr>
            <w:tcW w:w="1923" w:type="dxa"/>
          </w:tcPr>
          <w:p w14:paraId="03534DD8" w14:textId="2D16985A" w:rsidR="00A726E5" w:rsidRPr="00603644" w:rsidRDefault="00E264FE" w:rsidP="00603644">
            <w:r>
              <w:t>1</w:t>
            </w:r>
          </w:p>
        </w:tc>
        <w:tc>
          <w:tcPr>
            <w:tcW w:w="1701" w:type="dxa"/>
          </w:tcPr>
          <w:p w14:paraId="2DDDFF8F" w14:textId="6C01FA0E" w:rsidR="00A726E5" w:rsidRPr="00603644" w:rsidRDefault="00997C07" w:rsidP="00603644">
            <w:r>
              <w:t>Not Null</w:t>
            </w:r>
          </w:p>
        </w:tc>
      </w:tr>
    </w:tbl>
    <w:p w14:paraId="74973996" w14:textId="77777777" w:rsidR="008A1E78" w:rsidRDefault="008A1E78" w:rsidP="008A1E78">
      <w:pPr>
        <w:rPr>
          <w:rStyle w:val="Strong"/>
          <w:rFonts w:ascii="Cambria" w:hAnsi="Cambria"/>
          <w:bCs w:val="0"/>
          <w:sz w:val="28"/>
        </w:rPr>
      </w:pPr>
    </w:p>
    <w:p w14:paraId="50BA5CAB" w14:textId="77777777" w:rsidR="006F364B" w:rsidRDefault="006F364B" w:rsidP="008A1E78">
      <w:pPr>
        <w:rPr>
          <w:rStyle w:val="Strong"/>
          <w:rFonts w:ascii="Cambria" w:hAnsi="Cambria"/>
          <w:bCs w:val="0"/>
          <w:sz w:val="28"/>
        </w:rPr>
      </w:pPr>
    </w:p>
    <w:p w14:paraId="4844F971" w14:textId="77777777" w:rsidR="002770A0" w:rsidRDefault="002770A0" w:rsidP="008A1E78">
      <w:pPr>
        <w:rPr>
          <w:rStyle w:val="Strong"/>
          <w:rFonts w:ascii="Cambria" w:hAnsi="Cambria"/>
          <w:bCs w:val="0"/>
          <w:sz w:val="28"/>
        </w:rPr>
      </w:pPr>
    </w:p>
    <w:p w14:paraId="360178F2" w14:textId="77777777" w:rsidR="002770A0" w:rsidRDefault="002770A0" w:rsidP="008A1E78">
      <w:pPr>
        <w:rPr>
          <w:rStyle w:val="Strong"/>
          <w:rFonts w:ascii="Cambria" w:hAnsi="Cambria"/>
          <w:bCs w:val="0"/>
          <w:sz w:val="28"/>
        </w:rPr>
      </w:pPr>
    </w:p>
    <w:p w14:paraId="7189A471" w14:textId="77777777" w:rsidR="002770A0" w:rsidRDefault="002770A0" w:rsidP="008A1E78">
      <w:pPr>
        <w:rPr>
          <w:rStyle w:val="Strong"/>
          <w:rFonts w:ascii="Cambria" w:hAnsi="Cambria"/>
          <w:bCs w:val="0"/>
          <w:sz w:val="28"/>
        </w:rPr>
      </w:pPr>
    </w:p>
    <w:p w14:paraId="48767CA9" w14:textId="77777777" w:rsidR="002770A0" w:rsidRDefault="002770A0" w:rsidP="008A1E78">
      <w:pPr>
        <w:rPr>
          <w:rStyle w:val="Strong"/>
          <w:rFonts w:ascii="Cambria" w:hAnsi="Cambria"/>
          <w:bCs w:val="0"/>
          <w:sz w:val="28"/>
        </w:rPr>
      </w:pPr>
    </w:p>
    <w:p w14:paraId="5DA66BEA" w14:textId="77777777" w:rsidR="002770A0" w:rsidRDefault="002770A0" w:rsidP="008A1E78">
      <w:pPr>
        <w:rPr>
          <w:rStyle w:val="Strong"/>
          <w:rFonts w:ascii="Cambria" w:hAnsi="Cambria"/>
          <w:bCs w:val="0"/>
          <w:sz w:val="28"/>
        </w:rPr>
      </w:pPr>
    </w:p>
    <w:p w14:paraId="6F9BFB58" w14:textId="27E91156" w:rsidR="00AB0270" w:rsidRDefault="00E264FE" w:rsidP="008A1E78">
      <w:pPr>
        <w:pStyle w:val="Heading2"/>
        <w:rPr>
          <w:rStyle w:val="Strong"/>
          <w:rFonts w:ascii="Cambria" w:hAnsi="Cambria"/>
          <w:bCs w:val="0"/>
          <w:sz w:val="28"/>
        </w:rPr>
      </w:pPr>
      <w:bookmarkStart w:id="14" w:name="_Toc449432694"/>
      <w:r>
        <w:rPr>
          <w:rStyle w:val="Strong"/>
          <w:rFonts w:ascii="Cambria" w:hAnsi="Cambria"/>
          <w:bCs w:val="0"/>
          <w:sz w:val="28"/>
        </w:rPr>
        <w:lastRenderedPageBreak/>
        <w:t>Data Flow Diagram</w:t>
      </w:r>
      <w:bookmarkEnd w:id="14"/>
    </w:p>
    <w:p w14:paraId="0FB7C33E" w14:textId="0F538D6E" w:rsidR="00813296" w:rsidRDefault="00B91E77" w:rsidP="008A1E78">
      <w:pPr>
        <w:pStyle w:val="Titlesz"/>
        <w:rPr>
          <w:rStyle w:val="Strong"/>
          <w:bCs w:val="0"/>
          <w:sz w:val="26"/>
        </w:rPr>
      </w:pPr>
      <w:r>
        <w:rPr>
          <w:noProof/>
          <w:lang w:eastAsia="en-GB"/>
        </w:rPr>
        <mc:AlternateContent>
          <mc:Choice Requires="wpg">
            <w:drawing>
              <wp:anchor distT="0" distB="0" distL="114300" distR="114300" simplePos="0" relativeHeight="251898880" behindDoc="0" locked="0" layoutInCell="1" allowOverlap="1" wp14:anchorId="72DB130B" wp14:editId="67DA7E94">
                <wp:simplePos x="0" y="0"/>
                <wp:positionH relativeFrom="column">
                  <wp:posOffset>4382498</wp:posOffset>
                </wp:positionH>
                <wp:positionV relativeFrom="paragraph">
                  <wp:posOffset>130810</wp:posOffset>
                </wp:positionV>
                <wp:extent cx="1733550" cy="369570"/>
                <wp:effectExtent l="0" t="0" r="0" b="0"/>
                <wp:wrapNone/>
                <wp:docPr id="725" name="Group 725"/>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726" name="Picture 726"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727" name="Text Box 727"/>
                        <wps:cNvSpPr txBox="1"/>
                        <wps:spPr>
                          <a:xfrm>
                            <a:off x="296882" y="59377"/>
                            <a:ext cx="1341664"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5C6D1" w14:textId="77777777" w:rsidR="00E71811" w:rsidRDefault="00E71811" w:rsidP="005A1E27">
                              <w:pPr>
                                <w:jc w:val="center"/>
                              </w:pPr>
                              <w:r>
                                <w:t>Microsoft Outlook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Text Box 728"/>
                        <wps:cNvSpPr txBox="1"/>
                        <wps:spPr>
                          <a:xfrm>
                            <a:off x="83127" y="59376"/>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91784" w14:textId="77777777" w:rsidR="00E71811" w:rsidRDefault="00E71811" w:rsidP="005A1E27">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DB130B" id="Group 725" o:spid="_x0000_s1028" style="position:absolute;margin-left:345.1pt;margin-top:10.3pt;width:136.5pt;height:29.1pt;z-index:25189888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">
                <v:shape id="Picture 726" o:spid="_x0000_s1029"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RY3GAAAA3AAAAA8AAABkcnMvZG93bnJldi54bWxEj09Lw0AUxO8Fv8PyBG/NxiDRpt0WKVh7&#10;EKmxl94e2Zc/mH0bss82/fauIHgcZuY3zGozuV6daQydZwP3SQqKuPK248bA8fNl/gQqCLLF3jMZ&#10;uFKAzfpmtsLC+gt/0LmURkUIhwINtCJDoXWoWnIYEj8QR6/2o0OJcmy0HfES4a7XWZrm2mHHcaHF&#10;gbYtVV/ltzPw9n7d1sOuPmWv+8PDrjlIXi7EmLvb6XkJSmiS//Bfe28NPGY5/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RFjcYAAADcAAAADwAAAAAAAAAAAAAA&#10;AACfAgAAZHJzL2Rvd25yZXYueG1sUEsFBgAAAAAEAAQA9wAAAJIDAAAAAA==&#10;">
                  <v:imagedata r:id="rId15" o:title="store"/>
                  <v:path arrowok="t"/>
                </v:shape>
                <v:shape id="Text Box 727" o:spid="_x0000_s1030" type="#_x0000_t202" style="position:absolute;left:2968;top:593;width:13417;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14:paraId="2E45C6D1" w14:textId="77777777" w:rsidR="00E71811" w:rsidRDefault="00E71811" w:rsidP="005A1E27">
                        <w:pPr>
                          <w:jc w:val="center"/>
                        </w:pPr>
                        <w:r>
                          <w:t>Microsoft Outlook</w:t>
                        </w:r>
                      </w:p>
                    </w:txbxContent>
                  </v:textbox>
                </v:shape>
                <v:shape id="Text Box 728" o:spid="_x0000_s1031" type="#_x0000_t202" style="position:absolute;left:831;top:593;width:386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14:paraId="45E91784" w14:textId="77777777" w:rsidR="00E71811" w:rsidRDefault="00E71811" w:rsidP="005A1E27">
                        <w:r>
                          <w:t>D1</w:t>
                        </w:r>
                      </w:p>
                    </w:txbxContent>
                  </v:textbox>
                </v:shape>
              </v:group>
            </w:pict>
          </mc:Fallback>
        </mc:AlternateContent>
      </w:r>
      <w:r w:rsidR="005A1E27">
        <w:rPr>
          <w:noProof/>
          <w:lang w:eastAsia="en-GB"/>
        </w:rPr>
        <mc:AlternateContent>
          <mc:Choice Requires="wps">
            <w:drawing>
              <wp:anchor distT="0" distB="0" distL="114300" distR="114300" simplePos="0" relativeHeight="251901952" behindDoc="0" locked="0" layoutInCell="1" allowOverlap="1" wp14:anchorId="003E48DD" wp14:editId="4436D074">
                <wp:simplePos x="0" y="0"/>
                <wp:positionH relativeFrom="column">
                  <wp:posOffset>3162300</wp:posOffset>
                </wp:positionH>
                <wp:positionV relativeFrom="paragraph">
                  <wp:posOffset>51880</wp:posOffset>
                </wp:positionV>
                <wp:extent cx="1389380" cy="260985"/>
                <wp:effectExtent l="0" t="0" r="0" b="5715"/>
                <wp:wrapNone/>
                <wp:docPr id="730" name="Text Box 730"/>
                <wp:cNvGraphicFramePr/>
                <a:graphic xmlns:a="http://schemas.openxmlformats.org/drawingml/2006/main">
                  <a:graphicData uri="http://schemas.microsoft.com/office/word/2010/wordprocessingShape">
                    <wps:wsp>
                      <wps:cNvSpPr txBox="1"/>
                      <wps:spPr>
                        <a:xfrm>
                          <a:off x="0" y="0"/>
                          <a:ext cx="138938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48C43" w14:textId="77777777" w:rsidR="00E71811" w:rsidRDefault="00E71811" w:rsidP="005A1E27">
                            <w:pPr>
                              <w:jc w:val="center"/>
                            </w:pPr>
                            <w:r>
                              <w:t xml:space="preserve">Customer’s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E48DD" id="Text Box 730" o:spid="_x0000_s1032" type="#_x0000_t202" style="position:absolute;margin-left:249pt;margin-top:4.1pt;width:109.4pt;height:20.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" filled="f" stroked="f" strokeweight=".5pt">
                <v:textbox>
                  <w:txbxContent>
                    <w:p w14:paraId="58248C43" w14:textId="77777777" w:rsidR="00E71811" w:rsidRDefault="00E71811" w:rsidP="005A1E27">
                      <w:pPr>
                        <w:jc w:val="center"/>
                      </w:pPr>
                      <w:r>
                        <w:t xml:space="preserve">Customer’s details </w:t>
                      </w:r>
                    </w:p>
                  </w:txbxContent>
                </v:textbox>
              </v:shape>
            </w:pict>
          </mc:Fallback>
        </mc:AlternateContent>
      </w:r>
      <w:r w:rsidR="005A1E27">
        <w:rPr>
          <w:noProof/>
          <w:lang w:eastAsia="en-GB"/>
        </w:rPr>
        <mc:AlternateContent>
          <mc:Choice Requires="wpg">
            <w:drawing>
              <wp:anchor distT="0" distB="0" distL="114300" distR="114300" simplePos="0" relativeHeight="251896832" behindDoc="0" locked="0" layoutInCell="1" allowOverlap="1" wp14:anchorId="7B3C4349" wp14:editId="05E7C012">
                <wp:simplePos x="0" y="0"/>
                <wp:positionH relativeFrom="column">
                  <wp:posOffset>2301165</wp:posOffset>
                </wp:positionH>
                <wp:positionV relativeFrom="paragraph">
                  <wp:posOffset>115974</wp:posOffset>
                </wp:positionV>
                <wp:extent cx="971550" cy="1029838"/>
                <wp:effectExtent l="0" t="0" r="0" b="0"/>
                <wp:wrapNone/>
                <wp:docPr id="720" name="Group 720"/>
                <wp:cNvGraphicFramePr/>
                <a:graphic xmlns:a="http://schemas.openxmlformats.org/drawingml/2006/main">
                  <a:graphicData uri="http://schemas.microsoft.com/office/word/2010/wordprocessingGroup">
                    <wpg:wgp>
                      <wpg:cNvGrpSpPr/>
                      <wpg:grpSpPr>
                        <a:xfrm>
                          <a:off x="0" y="0"/>
                          <a:ext cx="971550" cy="1029838"/>
                          <a:chOff x="0" y="0"/>
                          <a:chExt cx="971550" cy="887456"/>
                        </a:xfrm>
                      </wpg:grpSpPr>
                      <wpg:grpSp>
                        <wpg:cNvPr id="721" name="Group 721"/>
                        <wpg:cNvGrpSpPr/>
                        <wpg:grpSpPr>
                          <a:xfrm>
                            <a:off x="59376" y="0"/>
                            <a:ext cx="876300" cy="868663"/>
                            <a:chOff x="0" y="0"/>
                            <a:chExt cx="876300" cy="800099"/>
                          </a:xfrm>
                        </wpg:grpSpPr>
                        <wps:wsp>
                          <wps:cNvPr id="722" name="Rounded Rectangle 722"/>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4B134A73" w14:textId="77777777" w:rsidR="00E71811" w:rsidRDefault="00E71811" w:rsidP="005A1E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Rounded Rectangle 723"/>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3E1BF24C" w14:textId="4EA60D51" w:rsidR="00E71811" w:rsidRDefault="00E71811" w:rsidP="005A1E2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4" name="Text Box 724"/>
                        <wps:cNvSpPr txBox="1"/>
                        <wps:spPr>
                          <a:xfrm>
                            <a:off x="0" y="278145"/>
                            <a:ext cx="971550" cy="609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B2340" w14:textId="102A8B69" w:rsidR="00E71811" w:rsidRDefault="00E71811" w:rsidP="005A1E27">
                              <w:pPr>
                                <w:jc w:val="center"/>
                              </w:pPr>
                              <w:r>
                                <w:t>Locates the Customer via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3C4349" id="Group 720" o:spid="_x0000_s1033" style="position:absolute;margin-left:181.2pt;margin-top:9.15pt;width:76.5pt;height:81.1pt;z-index:251896832;mso-height-relative:margin" coordsize="9715,8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">
                <v:group id="Group 721" o:spid="_x0000_s1034" style="position:absolute;left:593;width:8763;height:8686"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roundrect id="Rounded Rectangle 722" o:spid="_x0000_s1035"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1C8UA&#10;AADcAAAADwAAAGRycy9kb3ducmV2LnhtbESPQWvCQBSE74L/YXmF3szGHNqSuopURFsoYqyeH9nX&#10;bGr2bciuJv33XaHgcZiZb5jZYrCNuFLna8cKpkkKgrh0uuZKwddhPXkB4QOyxsYxKfglD4v5eDTD&#10;XLue93QtQiUihH2OCkwIbS6lLw1Z9IlriaP37TqLIcqukrrDPsJtI7M0fZIWa44LBlt6M1Sei4tV&#10;cFq6zU5ePj6PZ1ME8/PO/Wq6UerxYVi+ggg0hHv4v73VCp6zDG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LULxQAAANwAAAAPAAAAAAAAAAAAAAAAAJgCAABkcnMv&#10;ZG93bnJldi54bWxQSwUGAAAAAAQABAD1AAAAigMAAAAA&#10;" fillcolor="white [3201]" strokecolor="black [3200]" strokeweight="1pt">
                    <v:stroke joinstyle="miter"/>
                    <v:textbox>
                      <w:txbxContent>
                        <w:p w14:paraId="4B134A73" w14:textId="77777777" w:rsidR="00E71811" w:rsidRDefault="00E71811" w:rsidP="005A1E27">
                          <w:pPr>
                            <w:jc w:val="center"/>
                          </w:pPr>
                        </w:p>
                      </w:txbxContent>
                    </v:textbox>
                  </v:roundrect>
                  <v:roundrect id="Rounded Rectangle 723" o:spid="_x0000_s1036"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QkMUA&#10;AADcAAAADwAAAGRycy9kb3ducmV2LnhtbESP3WrCQBSE7wt9h+UUvNONCrZEV5EW8QekNFWvD9nT&#10;bGr2bMiuJr69WxB6OczMN8xs0dlKXKnxpWMFw0ECgjh3uuRCweF71X8D4QOyxsoxKbiRh8X8+WmG&#10;qXYtf9E1C4WIEPYpKjAh1KmUPjdk0Q9cTRy9H9dYDFE2hdQNthFuKzlKkom0WHJcMFjTu6H8nF2s&#10;gtPSrT/lZbc/nk0WzO+W24/hWqneS7ecggjUhf/wo73RCl5HY/g7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BCQxQAAANwAAAAPAAAAAAAAAAAAAAAAAJgCAABkcnMv&#10;ZG93bnJldi54bWxQSwUGAAAAAAQABAD1AAAAigMAAAAA&#10;" fillcolor="white [3201]" strokecolor="black [3200]" strokeweight="1pt">
                    <v:stroke joinstyle="miter"/>
                    <v:textbox>
                      <w:txbxContent>
                        <w:p w14:paraId="3E1BF24C" w14:textId="4EA60D51" w:rsidR="00E71811" w:rsidRDefault="00E71811" w:rsidP="005A1E27">
                          <w:pPr>
                            <w:jc w:val="center"/>
                          </w:pPr>
                          <w:r>
                            <w:t>1</w:t>
                          </w:r>
                        </w:p>
                      </w:txbxContent>
                    </v:textbox>
                  </v:roundrect>
                </v:group>
                <v:shape id="Text Box 724" o:spid="_x0000_s1037" type="#_x0000_t202" style="position:absolute;top:2781;width:9715;height:6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GSmMcA&#10;AADcAAAADwAAAGRycy9kb3ducmV2LnhtbESPzWvCQBTE70L/h+UVetNNQ1s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RkpjHAAAA3AAAAA8AAAAAAAAAAAAAAAAAmAIAAGRy&#10;cy9kb3ducmV2LnhtbFBLBQYAAAAABAAEAPUAAACMAwAAAAA=&#10;" filled="f" stroked="f" strokeweight=".5pt">
                  <v:textbox>
                    <w:txbxContent>
                      <w:p w14:paraId="512B2340" w14:textId="102A8B69" w:rsidR="00E71811" w:rsidRDefault="00E71811" w:rsidP="005A1E27">
                        <w:pPr>
                          <w:jc w:val="center"/>
                        </w:pPr>
                        <w:r>
                          <w:t>Locates the Customer via search</w:t>
                        </w:r>
                      </w:p>
                    </w:txbxContent>
                  </v:textbox>
                </v:shape>
              </v:group>
            </w:pict>
          </mc:Fallback>
        </mc:AlternateContent>
      </w:r>
      <w:r w:rsidR="008A1E78">
        <w:rPr>
          <w:rStyle w:val="Strong"/>
          <w:bCs w:val="0"/>
          <w:sz w:val="26"/>
        </w:rPr>
        <w:t>For the current system:</w:t>
      </w:r>
    </w:p>
    <w:p w14:paraId="3FAC5810" w14:textId="36550A28" w:rsidR="008A1E78" w:rsidRPr="008A1E78" w:rsidRDefault="00B91E77" w:rsidP="008A1E78">
      <w:pPr>
        <w:pStyle w:val="Titlesz"/>
        <w:rPr>
          <w:rStyle w:val="Strong"/>
          <w:bCs w:val="0"/>
          <w:sz w:val="26"/>
        </w:rPr>
      </w:pPr>
      <w:r>
        <w:rPr>
          <w:noProof/>
          <w:lang w:eastAsia="en-GB"/>
        </w:rPr>
        <mc:AlternateContent>
          <mc:Choice Requires="wps">
            <w:drawing>
              <wp:anchor distT="0" distB="0" distL="114300" distR="114300" simplePos="0" relativeHeight="251907072" behindDoc="0" locked="0" layoutInCell="1" allowOverlap="1" wp14:anchorId="6C519FFB" wp14:editId="26C0226C">
                <wp:simplePos x="0" y="0"/>
                <wp:positionH relativeFrom="column">
                  <wp:posOffset>3239135</wp:posOffset>
                </wp:positionH>
                <wp:positionV relativeFrom="paragraph">
                  <wp:posOffset>106680</wp:posOffset>
                </wp:positionV>
                <wp:extent cx="1142365" cy="0"/>
                <wp:effectExtent l="38100" t="76200" r="0" b="95250"/>
                <wp:wrapNone/>
                <wp:docPr id="733" name="Straight Arrow Connector 733"/>
                <wp:cNvGraphicFramePr/>
                <a:graphic xmlns:a="http://schemas.openxmlformats.org/drawingml/2006/main">
                  <a:graphicData uri="http://schemas.microsoft.com/office/word/2010/wordprocessingShape">
                    <wps:wsp>
                      <wps:cNvCnPr/>
                      <wps:spPr>
                        <a:xfrm flipH="1">
                          <a:off x="0" y="0"/>
                          <a:ext cx="11423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17F42E" id="_x0000_t32" coordsize="21600,21600" o:spt="32" o:oned="t" path="m,l21600,21600e" filled="f">
                <v:path arrowok="t" fillok="f" o:connecttype="none"/>
                <o:lock v:ext="edit" shapetype="t"/>
              </v:shapetype>
              <v:shape id="Straight Arrow Connector 733" o:spid="_x0000_s1026" type="#_x0000_t32" style="position:absolute;margin-left:255.05pt;margin-top:8.4pt;width:89.95pt;height:0;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" strokecolor="#5b9bd5 [3204]" strokeweight=".5pt">
                <v:stroke endarrow="block" joinstyle="miter"/>
              </v:shape>
            </w:pict>
          </mc:Fallback>
        </mc:AlternateContent>
      </w:r>
      <w:r w:rsidR="005A1E27">
        <w:rPr>
          <w:noProof/>
          <w:lang w:eastAsia="en-GB"/>
        </w:rPr>
        <mc:AlternateContent>
          <mc:Choice Requires="wps">
            <w:drawing>
              <wp:anchor distT="0" distB="0" distL="114300" distR="114300" simplePos="0" relativeHeight="251893760" behindDoc="0" locked="0" layoutInCell="1" allowOverlap="1" wp14:anchorId="7CCB4D06" wp14:editId="33F53F55">
                <wp:simplePos x="0" y="0"/>
                <wp:positionH relativeFrom="column">
                  <wp:posOffset>855023</wp:posOffset>
                </wp:positionH>
                <wp:positionV relativeFrom="paragraph">
                  <wp:posOffset>83383</wp:posOffset>
                </wp:positionV>
                <wp:extent cx="1484416" cy="285008"/>
                <wp:effectExtent l="0" t="0" r="0" b="1270"/>
                <wp:wrapNone/>
                <wp:docPr id="718" name="Text Box 718"/>
                <wp:cNvGraphicFramePr/>
                <a:graphic xmlns:a="http://schemas.openxmlformats.org/drawingml/2006/main">
                  <a:graphicData uri="http://schemas.microsoft.com/office/word/2010/wordprocessingShape">
                    <wps:wsp>
                      <wps:cNvSpPr txBox="1"/>
                      <wps:spPr>
                        <a:xfrm>
                          <a:off x="0" y="0"/>
                          <a:ext cx="1484416"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20D9" w14:textId="5F71DD3A" w:rsidR="00E71811" w:rsidRDefault="00E71811" w:rsidP="005A1E27">
                            <w:r>
                              <w:t>Locates the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B4D06" id="Text Box 718" o:spid="_x0000_s1038" type="#_x0000_t202" style="position:absolute;margin-left:67.3pt;margin-top:6.55pt;width:116.9pt;height:22.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" filled="f" stroked="f" strokeweight=".5pt">
                <v:textbox>
                  <w:txbxContent>
                    <w:p w14:paraId="290F20D9" w14:textId="5F71DD3A" w:rsidR="00E71811" w:rsidRDefault="00E71811" w:rsidP="005A1E27">
                      <w:r>
                        <w:t>Locates the Customer</w:t>
                      </w:r>
                    </w:p>
                  </w:txbxContent>
                </v:textbox>
              </v:shape>
            </w:pict>
          </mc:Fallback>
        </mc:AlternateContent>
      </w:r>
      <w:r w:rsidR="00AB3698">
        <w:rPr>
          <w:noProof/>
          <w:lang w:eastAsia="en-GB"/>
        </w:rPr>
        <mc:AlternateContent>
          <mc:Choice Requires="wps">
            <w:drawing>
              <wp:anchor distT="0" distB="0" distL="114300" distR="114300" simplePos="0" relativeHeight="251876352" behindDoc="0" locked="0" layoutInCell="1" allowOverlap="1" wp14:anchorId="0DCDA2B6" wp14:editId="628B7F43">
                <wp:simplePos x="0" y="0"/>
                <wp:positionH relativeFrom="column">
                  <wp:posOffset>-246125</wp:posOffset>
                </wp:positionH>
                <wp:positionV relativeFrom="paragraph">
                  <wp:posOffset>88265</wp:posOffset>
                </wp:positionV>
                <wp:extent cx="1104406" cy="653143"/>
                <wp:effectExtent l="57150" t="38100" r="57785" b="71120"/>
                <wp:wrapNone/>
                <wp:docPr id="695" name="Rectangle 695"/>
                <wp:cNvGraphicFramePr/>
                <a:graphic xmlns:a="http://schemas.openxmlformats.org/drawingml/2006/main">
                  <a:graphicData uri="http://schemas.microsoft.com/office/word/2010/wordprocessingShape">
                    <wps:wsp>
                      <wps:cNvSpPr/>
                      <wps:spPr>
                        <a:xfrm>
                          <a:off x="0" y="0"/>
                          <a:ext cx="1104406" cy="653143"/>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0C4230B" w14:textId="1A43BFCE" w:rsidR="00E71811" w:rsidRDefault="00E71811" w:rsidP="0075107E">
                            <w:pPr>
                              <w:jc w:val="center"/>
                            </w:pPr>
                            <w:r>
                              <w:t xml:space="preserve">Employee talks to the Customer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DA2B6" id="Rectangle 695" o:spid="_x0000_s1039" style="position:absolute;margin-left:-19.4pt;margin-top:6.95pt;width:86.95pt;height:51.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" fillcolor="#77b64e [3033]" stroked="f">
                <v:fill color2="#6eaa46 [3177]" rotate="t" colors="0 #81b861;.5 #6fb242;1 #61a235" focus="100%" type="gradient">
                  <o:fill v:ext="view" type="gradientUnscaled"/>
                </v:fill>
                <v:shadow on="t" color="black" opacity="41287f" offset="0,1.5pt"/>
                <v:textbox>
                  <w:txbxContent>
                    <w:p w14:paraId="70C4230B" w14:textId="1A43BFCE" w:rsidR="00E71811" w:rsidRDefault="00E71811" w:rsidP="0075107E">
                      <w:pPr>
                        <w:jc w:val="center"/>
                      </w:pPr>
                      <w:r>
                        <w:t xml:space="preserve">Employee talks to the Customer </w:t>
                      </w:r>
                    </w:p>
                  </w:txbxContent>
                </v:textbox>
              </v:rect>
            </w:pict>
          </mc:Fallback>
        </mc:AlternateContent>
      </w:r>
    </w:p>
    <w:p w14:paraId="6D7B2F5C" w14:textId="009C5689" w:rsidR="008A1E78" w:rsidRDefault="00FB7E83" w:rsidP="008A1E78">
      <w:pPr>
        <w:pStyle w:val="Titlesz"/>
        <w:rPr>
          <w:rStyle w:val="Strong"/>
          <w:bCs w:val="0"/>
          <w:sz w:val="26"/>
        </w:rPr>
      </w:pPr>
      <w:r>
        <w:rPr>
          <w:noProof/>
          <w:lang w:eastAsia="en-GB"/>
        </w:rPr>
        <mc:AlternateContent>
          <mc:Choice Requires="wpg">
            <w:drawing>
              <wp:anchor distT="0" distB="0" distL="114300" distR="114300" simplePos="0" relativeHeight="251912192" behindDoc="0" locked="0" layoutInCell="1" allowOverlap="1" wp14:anchorId="3B696C89" wp14:editId="1C9E0FF3">
                <wp:simplePos x="0" y="0"/>
                <wp:positionH relativeFrom="column">
                  <wp:posOffset>4380931</wp:posOffset>
                </wp:positionH>
                <wp:positionV relativeFrom="paragraph">
                  <wp:posOffset>164612</wp:posOffset>
                </wp:positionV>
                <wp:extent cx="971550" cy="1317625"/>
                <wp:effectExtent l="0" t="0" r="0" b="0"/>
                <wp:wrapNone/>
                <wp:docPr id="737" name="Group 737"/>
                <wp:cNvGraphicFramePr/>
                <a:graphic xmlns:a="http://schemas.openxmlformats.org/drawingml/2006/main">
                  <a:graphicData uri="http://schemas.microsoft.com/office/word/2010/wordprocessingGroup">
                    <wpg:wgp>
                      <wpg:cNvGrpSpPr/>
                      <wpg:grpSpPr>
                        <a:xfrm>
                          <a:off x="0" y="0"/>
                          <a:ext cx="971550" cy="1317625"/>
                          <a:chOff x="0" y="81889"/>
                          <a:chExt cx="971550" cy="1136489"/>
                        </a:xfrm>
                      </wpg:grpSpPr>
                      <wpg:grpSp>
                        <wpg:cNvPr id="738" name="Group 738"/>
                        <wpg:cNvGrpSpPr/>
                        <wpg:grpSpPr>
                          <a:xfrm>
                            <a:off x="59376" y="81889"/>
                            <a:ext cx="876300" cy="1054100"/>
                            <a:chOff x="0" y="75425"/>
                            <a:chExt cx="876300" cy="970899"/>
                          </a:xfrm>
                        </wpg:grpSpPr>
                        <wps:wsp>
                          <wps:cNvPr id="739" name="Rounded Rectangle 739"/>
                          <wps:cNvSpPr/>
                          <wps:spPr>
                            <a:xfrm>
                              <a:off x="0" y="75425"/>
                              <a:ext cx="876300" cy="970899"/>
                            </a:xfrm>
                            <a:prstGeom prst="roundRect">
                              <a:avLst/>
                            </a:prstGeom>
                          </wps:spPr>
                          <wps:style>
                            <a:lnRef idx="2">
                              <a:schemeClr val="dk1"/>
                            </a:lnRef>
                            <a:fillRef idx="1">
                              <a:schemeClr val="lt1"/>
                            </a:fillRef>
                            <a:effectRef idx="0">
                              <a:schemeClr val="dk1"/>
                            </a:effectRef>
                            <a:fontRef idx="minor">
                              <a:schemeClr val="dk1"/>
                            </a:fontRef>
                          </wps:style>
                          <wps:txbx>
                            <w:txbxContent>
                              <w:p w14:paraId="52B2767D" w14:textId="77777777" w:rsidR="00E71811" w:rsidRDefault="00E71811" w:rsidP="00B91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Rounded Rectangle 740"/>
                          <wps:cNvSpPr/>
                          <wps:spPr>
                            <a:xfrm>
                              <a:off x="0" y="75441"/>
                              <a:ext cx="876300" cy="219773"/>
                            </a:xfrm>
                            <a:prstGeom prst="roundRect">
                              <a:avLst/>
                            </a:prstGeom>
                          </wps:spPr>
                          <wps:style>
                            <a:lnRef idx="2">
                              <a:schemeClr val="dk1"/>
                            </a:lnRef>
                            <a:fillRef idx="1">
                              <a:schemeClr val="lt1"/>
                            </a:fillRef>
                            <a:effectRef idx="0">
                              <a:schemeClr val="dk1"/>
                            </a:effectRef>
                            <a:fontRef idx="minor">
                              <a:schemeClr val="dk1"/>
                            </a:fontRef>
                          </wps:style>
                          <wps:txbx>
                            <w:txbxContent>
                              <w:p w14:paraId="23788B27" w14:textId="47F2EC3E" w:rsidR="00E71811" w:rsidRDefault="00E71811" w:rsidP="00B91E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1" name="Text Box 741"/>
                        <wps:cNvSpPr txBox="1"/>
                        <wps:spPr>
                          <a:xfrm>
                            <a:off x="0" y="277950"/>
                            <a:ext cx="971550" cy="940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F26AA" w14:textId="09B6B0E0" w:rsidR="00E71811" w:rsidRDefault="00E71811" w:rsidP="00B91E77">
                              <w:pPr>
                                <w:jc w:val="center"/>
                              </w:pPr>
                              <w:r>
                                <w:t>Writes receipt on word document or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696C89" id="Group 737" o:spid="_x0000_s1040" style="position:absolute;margin-left:344.95pt;margin-top:12.95pt;width:76.5pt;height:103.75pt;z-index:251912192;mso-height-relative:margin" coordorigin=",818" coordsize="9715,11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">
                <v:group id="Group 738" o:spid="_x0000_s1041" style="position:absolute;left:593;top:818;width:8763;height:10541" coordorigin=",754" coordsize="8763,9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roundrect id="Rounded Rectangle 739" o:spid="_x0000_s1042" style="position:absolute;top:754;width:8763;height:97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xp8UA&#10;AADcAAAADwAAAGRycy9kb3ducmV2LnhtbESPQWvCQBSE7wX/w/IEb3VjBWujq0hFtEIppq3nR/aZ&#10;jWbfhuxq0n/vFgo9DjPzDTNfdrYSN2p86VjBaJiAIM6dLrlQ8PW5eZyC8AFZY+WYFPyQh+Wi9zDH&#10;VLuWD3TLQiEihH2KCkwIdSqlzw1Z9ENXE0fv5BqLIcqmkLrBNsJtJZ+SZCItlhwXDNb0aii/ZFer&#10;4Lhy2w953b9/X0wWzPmN2/Voq9Sg361mIAJ14T/8195pBc/jF/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bGnxQAAANwAAAAPAAAAAAAAAAAAAAAAAJgCAABkcnMv&#10;ZG93bnJldi54bWxQSwUGAAAAAAQABAD1AAAAigMAAAAA&#10;" fillcolor="white [3201]" strokecolor="black [3200]" strokeweight="1pt">
                    <v:stroke joinstyle="miter"/>
                    <v:textbox>
                      <w:txbxContent>
                        <w:p w14:paraId="52B2767D" w14:textId="77777777" w:rsidR="00E71811" w:rsidRDefault="00E71811" w:rsidP="00B91E77">
                          <w:pPr>
                            <w:jc w:val="center"/>
                          </w:pPr>
                        </w:p>
                      </w:txbxContent>
                    </v:textbox>
                  </v:roundrect>
                  <v:roundrect id="Rounded Rectangle 740" o:spid="_x0000_s1043" style="position:absolute;top:754;width:8763;height:219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1rR8IA&#10;AADcAAAADwAAAGRycy9kb3ducmV2LnhtbERPXWvCMBR9F/Yfwh3sTVNlzFGNIhtSHYjYbT5fmrum&#10;a3NTmmi7f788CD4ezvdyPdhGXKnzlWMF00kCgrhwuuJSwdfndvwKwgdkjY1jUvBHHtarh9ESU+16&#10;PtE1D6WIIexTVGBCaFMpfWHIop+4ljhyP66zGCLsSqk77GO4beQsSV6kxYpjg8GW3gwVdX6xCs4b&#10;lx3l5ePwXZs8mN899+/TTKmnx2GzABFoCHfxzb3TCubPcX4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WtHwgAAANwAAAAPAAAAAAAAAAAAAAAAAJgCAABkcnMvZG93&#10;bnJldi54bWxQSwUGAAAAAAQABAD1AAAAhwMAAAAA&#10;" fillcolor="white [3201]" strokecolor="black [3200]" strokeweight="1pt">
                    <v:stroke joinstyle="miter"/>
                    <v:textbox>
                      <w:txbxContent>
                        <w:p w14:paraId="23788B27" w14:textId="47F2EC3E" w:rsidR="00E71811" w:rsidRDefault="00E71811" w:rsidP="00B91E77">
                          <w:pPr>
                            <w:jc w:val="center"/>
                          </w:pPr>
                          <w:r>
                            <w:t>2</w:t>
                          </w:r>
                        </w:p>
                      </w:txbxContent>
                    </v:textbox>
                  </v:roundrect>
                </v:group>
                <v:shape id="Text Box 741" o:spid="_x0000_s1044" type="#_x0000_t202" style="position:absolute;top:2779;width:9715;height:9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nUoMYA&#10;AADcAAAADwAAAGRycy9kb3ducmV2LnhtbESPT4vCMBTE7wt+h/AEb2uqrKtUo0hBVsQ9+Ofi7dk8&#10;22LzUpuo1U+/WRA8DjPzG2Yya0wpblS7wrKCXjcCQZxaXXCmYL9bfI5AOI+ssbRMCh7kYDZtfUww&#10;1vbOG7ptfSYChF2MCnLvq1hKl+Zk0HVtRRy8k60N+iDrTOoa7wFuStmPom9psOCwkGNFSU7peXs1&#10;ClbJ4hc3x74ZPcvkZ32aV5f9YaBUp93MxyA8Nf4dfrWXWsHwq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nUoMYAAADcAAAADwAAAAAAAAAAAAAAAACYAgAAZHJz&#10;L2Rvd25yZXYueG1sUEsFBgAAAAAEAAQA9QAAAIsDAAAAAA==&#10;" filled="f" stroked="f" strokeweight=".5pt">
                  <v:textbox>
                    <w:txbxContent>
                      <w:p w14:paraId="627F26AA" w14:textId="09B6B0E0" w:rsidR="00E71811" w:rsidRDefault="00E71811" w:rsidP="00B91E77">
                        <w:pPr>
                          <w:jc w:val="center"/>
                        </w:pPr>
                        <w:r>
                          <w:t>Writes receipt on word document or paper</w:t>
                        </w:r>
                      </w:p>
                    </w:txbxContent>
                  </v:textbox>
                </v:shape>
              </v:group>
            </w:pict>
          </mc:Fallback>
        </mc:AlternateContent>
      </w:r>
      <w:r w:rsidR="00B91E77">
        <w:rPr>
          <w:noProof/>
          <w:lang w:eastAsia="en-GB"/>
        </w:rPr>
        <mc:AlternateContent>
          <mc:Choice Requires="wps">
            <w:drawing>
              <wp:anchor distT="0" distB="0" distL="114300" distR="114300" simplePos="0" relativeHeight="251910144" behindDoc="0" locked="0" layoutInCell="1" allowOverlap="1" wp14:anchorId="25E8920B" wp14:editId="76D69240">
                <wp:simplePos x="0" y="0"/>
                <wp:positionH relativeFrom="column">
                  <wp:posOffset>3241618</wp:posOffset>
                </wp:positionH>
                <wp:positionV relativeFrom="paragraph">
                  <wp:posOffset>84455</wp:posOffset>
                </wp:positionV>
                <wp:extent cx="1151907" cy="819398"/>
                <wp:effectExtent l="0" t="0" r="0" b="0"/>
                <wp:wrapNone/>
                <wp:docPr id="735" name="Text Box 735"/>
                <wp:cNvGraphicFramePr/>
                <a:graphic xmlns:a="http://schemas.openxmlformats.org/drawingml/2006/main">
                  <a:graphicData uri="http://schemas.microsoft.com/office/word/2010/wordprocessingShape">
                    <wps:wsp>
                      <wps:cNvSpPr txBox="1"/>
                      <wps:spPr>
                        <a:xfrm>
                          <a:off x="0" y="0"/>
                          <a:ext cx="1151907" cy="8193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B6533" w14:textId="387B070A" w:rsidR="00E71811" w:rsidRDefault="00E71811" w:rsidP="00B91E77">
                            <w:pPr>
                              <w:jc w:val="center"/>
                            </w:pPr>
                            <w:r>
                              <w:t>Uses the customer’s details to write up a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8920B" id="Text Box 735" o:spid="_x0000_s1045" type="#_x0000_t202" style="position:absolute;margin-left:255.25pt;margin-top:6.65pt;width:90.7pt;height:6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" filled="f" stroked="f" strokeweight=".5pt">
                <v:textbox>
                  <w:txbxContent>
                    <w:p w14:paraId="117B6533" w14:textId="387B070A" w:rsidR="00E71811" w:rsidRDefault="00E71811" w:rsidP="00B91E77">
                      <w:pPr>
                        <w:jc w:val="center"/>
                      </w:pPr>
                      <w:r>
                        <w:t>Uses the customer’s details to write up a purchase</w:t>
                      </w:r>
                    </w:p>
                  </w:txbxContent>
                </v:textbox>
              </v:shape>
            </w:pict>
          </mc:Fallback>
        </mc:AlternateContent>
      </w:r>
      <w:r w:rsidR="005A1E27">
        <w:rPr>
          <w:noProof/>
          <w:lang w:eastAsia="en-GB"/>
        </w:rPr>
        <mc:AlternateContent>
          <mc:Choice Requires="wps">
            <w:drawing>
              <wp:anchor distT="0" distB="0" distL="114300" distR="114300" simplePos="0" relativeHeight="251904000" behindDoc="0" locked="0" layoutInCell="1" allowOverlap="1" wp14:anchorId="62779F78" wp14:editId="20B58B33">
                <wp:simplePos x="0" y="0"/>
                <wp:positionH relativeFrom="column">
                  <wp:posOffset>855023</wp:posOffset>
                </wp:positionH>
                <wp:positionV relativeFrom="paragraph">
                  <wp:posOffset>167632</wp:posOffset>
                </wp:positionV>
                <wp:extent cx="1389380" cy="463137"/>
                <wp:effectExtent l="0" t="0" r="0" b="0"/>
                <wp:wrapNone/>
                <wp:docPr id="731" name="Text Box 731"/>
                <wp:cNvGraphicFramePr/>
                <a:graphic xmlns:a="http://schemas.openxmlformats.org/drawingml/2006/main">
                  <a:graphicData uri="http://schemas.microsoft.com/office/word/2010/wordprocessingShape">
                    <wps:wsp>
                      <wps:cNvSpPr txBox="1"/>
                      <wps:spPr>
                        <a:xfrm>
                          <a:off x="0" y="0"/>
                          <a:ext cx="1389380" cy="463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1CBC7" w14:textId="25E451D9" w:rsidR="00E71811" w:rsidRDefault="00E71811" w:rsidP="005A1E27">
                            <w:pPr>
                              <w:jc w:val="center"/>
                            </w:pPr>
                            <w:r>
                              <w:t>Using Customer’s details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9F78" id="Text Box 731" o:spid="_x0000_s1046" type="#_x0000_t202" style="position:absolute;margin-left:67.3pt;margin-top:13.2pt;width:109.4pt;height:36.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" filled="f" stroked="f" strokeweight=".5pt">
                <v:textbox>
                  <w:txbxContent>
                    <w:p w14:paraId="0051CBC7" w14:textId="25E451D9" w:rsidR="00E71811" w:rsidRDefault="00E71811" w:rsidP="005A1E27">
                      <w:pPr>
                        <w:jc w:val="center"/>
                      </w:pPr>
                      <w:r>
                        <w:t>Using Customer’s details provided</w:t>
                      </w:r>
                    </w:p>
                  </w:txbxContent>
                </v:textbox>
              </v:shape>
            </w:pict>
          </mc:Fallback>
        </mc:AlternateContent>
      </w:r>
      <w:r w:rsidR="005A1E27">
        <w:rPr>
          <w:noProof/>
          <w:lang w:eastAsia="en-GB"/>
        </w:rPr>
        <mc:AlternateContent>
          <mc:Choice Requires="wps">
            <w:drawing>
              <wp:anchor distT="0" distB="0" distL="114300" distR="114300" simplePos="0" relativeHeight="251894784" behindDoc="0" locked="0" layoutInCell="1" allowOverlap="1" wp14:anchorId="7D8BC5B9" wp14:editId="6FA9F75F">
                <wp:simplePos x="0" y="0"/>
                <wp:positionH relativeFrom="column">
                  <wp:posOffset>855022</wp:posOffset>
                </wp:positionH>
                <wp:positionV relativeFrom="paragraph">
                  <wp:posOffset>167104</wp:posOffset>
                </wp:positionV>
                <wp:extent cx="1483995" cy="0"/>
                <wp:effectExtent l="0" t="76200" r="20955" b="95250"/>
                <wp:wrapNone/>
                <wp:docPr id="719" name="Straight Arrow Connector 719"/>
                <wp:cNvGraphicFramePr/>
                <a:graphic xmlns:a="http://schemas.openxmlformats.org/drawingml/2006/main">
                  <a:graphicData uri="http://schemas.microsoft.com/office/word/2010/wordprocessingShape">
                    <wps:wsp>
                      <wps:cNvCnPr/>
                      <wps:spPr>
                        <a:xfrm>
                          <a:off x="0" y="0"/>
                          <a:ext cx="14839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DAB55" id="Straight Arrow Connector 719" o:spid="_x0000_s1026" type="#_x0000_t32" style="position:absolute;margin-left:67.3pt;margin-top:13.15pt;width:116.85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" strokecolor="#5b9bd5 [3204]" strokeweight=".5pt">
                <v:stroke endarrow="block" joinstyle="miter"/>
              </v:shape>
            </w:pict>
          </mc:Fallback>
        </mc:AlternateContent>
      </w:r>
    </w:p>
    <w:p w14:paraId="29D4DA01" w14:textId="3E0FD648" w:rsidR="008A1E78" w:rsidRDefault="008A1E78" w:rsidP="008A1E78">
      <w:pPr>
        <w:pStyle w:val="Titlesz"/>
        <w:rPr>
          <w:rStyle w:val="Strong"/>
          <w:bCs w:val="0"/>
          <w:sz w:val="26"/>
        </w:rPr>
      </w:pPr>
    </w:p>
    <w:p w14:paraId="65BC1C52" w14:textId="38C1B59E" w:rsidR="008A1E78" w:rsidRDefault="00B91E77" w:rsidP="008A1E78">
      <w:pPr>
        <w:pStyle w:val="Titlesz"/>
        <w:rPr>
          <w:rStyle w:val="Strong"/>
          <w:bCs w:val="0"/>
          <w:sz w:val="26"/>
        </w:rPr>
      </w:pPr>
      <w:r>
        <w:rPr>
          <w:noProof/>
          <w:lang w:eastAsia="en-GB"/>
        </w:rPr>
        <mc:AlternateContent>
          <mc:Choice Requires="wps">
            <w:drawing>
              <wp:anchor distT="0" distB="0" distL="114300" distR="114300" simplePos="0" relativeHeight="251908096" behindDoc="0" locked="0" layoutInCell="1" allowOverlap="1" wp14:anchorId="6BDEA08F" wp14:editId="6683DB2A">
                <wp:simplePos x="0" y="0"/>
                <wp:positionH relativeFrom="column">
                  <wp:posOffset>3241964</wp:posOffset>
                </wp:positionH>
                <wp:positionV relativeFrom="paragraph">
                  <wp:posOffset>132179</wp:posOffset>
                </wp:positionV>
                <wp:extent cx="1175657" cy="363"/>
                <wp:effectExtent l="0" t="76200" r="24765" b="95250"/>
                <wp:wrapNone/>
                <wp:docPr id="734" name="Straight Arrow Connector 734"/>
                <wp:cNvGraphicFramePr/>
                <a:graphic xmlns:a="http://schemas.openxmlformats.org/drawingml/2006/main">
                  <a:graphicData uri="http://schemas.microsoft.com/office/word/2010/wordprocessingShape">
                    <wps:wsp>
                      <wps:cNvCnPr/>
                      <wps:spPr>
                        <a:xfrm flipV="1">
                          <a:off x="0" y="0"/>
                          <a:ext cx="1175657" cy="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99F2B" id="Straight Arrow Connector 734" o:spid="_x0000_s1026" type="#_x0000_t32" style="position:absolute;margin-left:255.25pt;margin-top:10.4pt;width:92.55pt;height:.0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" strokecolor="#5b9bd5 [3204]" strokeweight=".5pt">
                <v:stroke endarrow="block" joinstyle="miter"/>
              </v:shape>
            </w:pict>
          </mc:Fallback>
        </mc:AlternateContent>
      </w:r>
      <w:r w:rsidR="005A1E27">
        <w:rPr>
          <w:noProof/>
          <w:lang w:eastAsia="en-GB"/>
        </w:rPr>
        <mc:AlternateContent>
          <mc:Choice Requires="wps">
            <w:drawing>
              <wp:anchor distT="0" distB="0" distL="114300" distR="114300" simplePos="0" relativeHeight="251884544" behindDoc="0" locked="0" layoutInCell="1" allowOverlap="1" wp14:anchorId="3FDF28FA" wp14:editId="6B7BCA93">
                <wp:simplePos x="0" y="0"/>
                <wp:positionH relativeFrom="column">
                  <wp:posOffset>-557398</wp:posOffset>
                </wp:positionH>
                <wp:positionV relativeFrom="paragraph">
                  <wp:posOffset>227321</wp:posOffset>
                </wp:positionV>
                <wp:extent cx="890649" cy="1246909"/>
                <wp:effectExtent l="0" t="0" r="0" b="0"/>
                <wp:wrapNone/>
                <wp:docPr id="704" name="Text Box 704"/>
                <wp:cNvGraphicFramePr/>
                <a:graphic xmlns:a="http://schemas.openxmlformats.org/drawingml/2006/main">
                  <a:graphicData uri="http://schemas.microsoft.com/office/word/2010/wordprocessingShape">
                    <wps:wsp>
                      <wps:cNvSpPr txBox="1"/>
                      <wps:spPr>
                        <a:xfrm>
                          <a:off x="0" y="0"/>
                          <a:ext cx="890649" cy="1246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B7F3D" w14:textId="4A20E717" w:rsidR="00E71811" w:rsidRDefault="00E71811" w:rsidP="00AB3698">
                            <w:r>
                              <w:t>If customer doesn’t exist in the system (Microsoft Outlook)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F28FA" id="Text Box 704" o:spid="_x0000_s1047" type="#_x0000_t202" style="position:absolute;margin-left:-43.9pt;margin-top:17.9pt;width:70.15pt;height:98.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" filled="f" stroked="f" strokeweight=".5pt">
                <v:textbox>
                  <w:txbxContent>
                    <w:p w14:paraId="341B7F3D" w14:textId="4A20E717" w:rsidR="00E71811" w:rsidRDefault="00E71811" w:rsidP="00AB3698">
                      <w:r>
                        <w:t>If customer doesn’t exist in the system (Microsoft Outlook)</w:t>
                      </w:r>
                    </w:p>
                  </w:txbxContent>
                </v:textbox>
              </v:shape>
            </w:pict>
          </mc:Fallback>
        </mc:AlternateContent>
      </w:r>
      <w:r w:rsidR="000A2A7A">
        <w:rPr>
          <w:noProof/>
          <w:lang w:eastAsia="en-GB"/>
        </w:rPr>
        <mc:AlternateContent>
          <mc:Choice Requires="wps">
            <w:drawing>
              <wp:anchor distT="0" distB="0" distL="114300" distR="114300" simplePos="0" relativeHeight="251885568" behindDoc="0" locked="0" layoutInCell="1" allowOverlap="1" wp14:anchorId="7D48A3E8" wp14:editId="07174DF6">
                <wp:simplePos x="0" y="0"/>
                <wp:positionH relativeFrom="column">
                  <wp:posOffset>343015</wp:posOffset>
                </wp:positionH>
                <wp:positionV relativeFrom="paragraph">
                  <wp:posOffset>131082</wp:posOffset>
                </wp:positionV>
                <wp:extent cx="0" cy="1461028"/>
                <wp:effectExtent l="76200" t="0" r="57150" b="63500"/>
                <wp:wrapNone/>
                <wp:docPr id="705" name="Straight Arrow Connector 705"/>
                <wp:cNvGraphicFramePr/>
                <a:graphic xmlns:a="http://schemas.openxmlformats.org/drawingml/2006/main">
                  <a:graphicData uri="http://schemas.microsoft.com/office/word/2010/wordprocessingShape">
                    <wps:wsp>
                      <wps:cNvCnPr/>
                      <wps:spPr>
                        <a:xfrm>
                          <a:off x="0" y="0"/>
                          <a:ext cx="0" cy="1461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3BC54" id="Straight Arrow Connector 705" o:spid="_x0000_s1026" type="#_x0000_t32" style="position:absolute;margin-left:27pt;margin-top:10.3pt;width:0;height:115.0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" strokecolor="#5b9bd5 [3204]" strokeweight=".5pt">
                <v:stroke endarrow="block" joinstyle="miter"/>
              </v:shape>
            </w:pict>
          </mc:Fallback>
        </mc:AlternateContent>
      </w:r>
    </w:p>
    <w:p w14:paraId="7C976C52" w14:textId="5222D716" w:rsidR="008A1E78" w:rsidRDefault="008A1E78" w:rsidP="008A1E78">
      <w:pPr>
        <w:pStyle w:val="Titlesz"/>
        <w:rPr>
          <w:rStyle w:val="Strong"/>
          <w:bCs w:val="0"/>
          <w:sz w:val="26"/>
        </w:rPr>
      </w:pPr>
    </w:p>
    <w:p w14:paraId="582393A1" w14:textId="661B93ED" w:rsidR="008A1E78" w:rsidRDefault="008F4BC5" w:rsidP="008A1E78">
      <w:pPr>
        <w:pStyle w:val="Titlesz"/>
        <w:rPr>
          <w:rStyle w:val="Strong"/>
          <w:bCs w:val="0"/>
          <w:sz w:val="26"/>
        </w:rPr>
      </w:pPr>
      <w:r>
        <w:rPr>
          <w:noProof/>
          <w:lang w:eastAsia="en-GB"/>
        </w:rPr>
        <mc:AlternateContent>
          <mc:Choice Requires="wps">
            <w:drawing>
              <wp:anchor distT="0" distB="0" distL="114300" distR="114300" simplePos="0" relativeHeight="251921408" behindDoc="0" locked="0" layoutInCell="1" allowOverlap="1" wp14:anchorId="2787FD35" wp14:editId="241680DB">
                <wp:simplePos x="0" y="0"/>
                <wp:positionH relativeFrom="column">
                  <wp:posOffset>3274942</wp:posOffset>
                </wp:positionH>
                <wp:positionV relativeFrom="paragraph">
                  <wp:posOffset>166672</wp:posOffset>
                </wp:positionV>
                <wp:extent cx="1033137" cy="1250433"/>
                <wp:effectExtent l="0" t="0" r="0" b="6985"/>
                <wp:wrapNone/>
                <wp:docPr id="763" name="Text Box 763"/>
                <wp:cNvGraphicFramePr/>
                <a:graphic xmlns:a="http://schemas.openxmlformats.org/drawingml/2006/main">
                  <a:graphicData uri="http://schemas.microsoft.com/office/word/2010/wordprocessingShape">
                    <wps:wsp>
                      <wps:cNvSpPr txBox="1"/>
                      <wps:spPr>
                        <a:xfrm>
                          <a:off x="0" y="0"/>
                          <a:ext cx="1033137" cy="12504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80A415" w14:textId="3638453E" w:rsidR="00E71811" w:rsidRDefault="00E71811" w:rsidP="008F4BC5">
                            <w:pPr>
                              <w:jc w:val="center"/>
                            </w:pPr>
                            <w:r>
                              <w:t>Employee writes up the expense of the purchase in an Excel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7FD35" id="Text Box 763" o:spid="_x0000_s1048" type="#_x0000_t202" style="position:absolute;margin-left:257.85pt;margin-top:13.1pt;width:81.35pt;height:98.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" filled="f" stroked="f" strokeweight=".5pt">
                <v:textbox>
                  <w:txbxContent>
                    <w:p w14:paraId="0480A415" w14:textId="3638453E" w:rsidR="00E71811" w:rsidRDefault="00E71811" w:rsidP="008F4BC5">
                      <w:pPr>
                        <w:jc w:val="center"/>
                      </w:pPr>
                      <w:r>
                        <w:t>Employee writes up the expense of the purchase in an Excel document</w:t>
                      </w:r>
                    </w:p>
                  </w:txbxContent>
                </v:textbox>
              </v:shape>
            </w:pict>
          </mc:Fallback>
        </mc:AlternateContent>
      </w:r>
    </w:p>
    <w:p w14:paraId="67E35B7B" w14:textId="77B226CC" w:rsidR="008A1E78" w:rsidRDefault="008F4BC5" w:rsidP="008A1E78">
      <w:pPr>
        <w:pStyle w:val="Titlesz"/>
        <w:rPr>
          <w:rStyle w:val="Strong"/>
          <w:bCs w:val="0"/>
          <w:sz w:val="26"/>
        </w:rPr>
      </w:pPr>
      <w:r>
        <w:rPr>
          <w:noProof/>
          <w:lang w:eastAsia="en-GB"/>
        </w:rPr>
        <mc:AlternateContent>
          <mc:Choice Requires="wps">
            <w:drawing>
              <wp:anchor distT="0" distB="0" distL="114300" distR="114300" simplePos="0" relativeHeight="251917312" behindDoc="0" locked="0" layoutInCell="1" allowOverlap="1" wp14:anchorId="35D1E8FC" wp14:editId="0E5A04AA">
                <wp:simplePos x="0" y="0"/>
                <wp:positionH relativeFrom="column">
                  <wp:posOffset>3121504</wp:posOffset>
                </wp:positionH>
                <wp:positionV relativeFrom="paragraph">
                  <wp:posOffset>38661</wp:posOffset>
                </wp:positionV>
                <wp:extent cx="1300603" cy="570015"/>
                <wp:effectExtent l="38100" t="0" r="13970" b="59055"/>
                <wp:wrapNone/>
                <wp:docPr id="757" name="Straight Arrow Connector 757"/>
                <wp:cNvGraphicFramePr/>
                <a:graphic xmlns:a="http://schemas.openxmlformats.org/drawingml/2006/main">
                  <a:graphicData uri="http://schemas.microsoft.com/office/word/2010/wordprocessingShape">
                    <wps:wsp>
                      <wps:cNvCnPr/>
                      <wps:spPr>
                        <a:xfrm flipH="1">
                          <a:off x="0" y="0"/>
                          <a:ext cx="1300603" cy="570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67374" id="Straight Arrow Connector 757" o:spid="_x0000_s1026" type="#_x0000_t32" style="position:absolute;margin-left:245.8pt;margin-top:3.05pt;width:102.4pt;height:44.9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" strokecolor="#5b9bd5 [3204]" strokeweight=".5pt">
                <v:stroke endarrow="block" joinstyle="miter"/>
              </v:shape>
            </w:pict>
          </mc:Fallback>
        </mc:AlternateContent>
      </w:r>
      <w:r>
        <w:rPr>
          <w:noProof/>
          <w:lang w:eastAsia="en-GB"/>
        </w:rPr>
        <mc:AlternateContent>
          <mc:Choice Requires="wpg">
            <w:drawing>
              <wp:anchor distT="0" distB="0" distL="114300" distR="114300" simplePos="0" relativeHeight="251919360" behindDoc="0" locked="0" layoutInCell="1" allowOverlap="1" wp14:anchorId="701436A1" wp14:editId="2E719C97">
                <wp:simplePos x="0" y="0"/>
                <wp:positionH relativeFrom="column">
                  <wp:posOffset>2223069</wp:posOffset>
                </wp:positionH>
                <wp:positionV relativeFrom="paragraph">
                  <wp:posOffset>169132</wp:posOffset>
                </wp:positionV>
                <wp:extent cx="935355" cy="1805049"/>
                <wp:effectExtent l="0" t="0" r="0" b="24130"/>
                <wp:wrapNone/>
                <wp:docPr id="758" name="Group 758"/>
                <wp:cNvGraphicFramePr/>
                <a:graphic xmlns:a="http://schemas.openxmlformats.org/drawingml/2006/main">
                  <a:graphicData uri="http://schemas.microsoft.com/office/word/2010/wordprocessingGroup">
                    <wpg:wgp>
                      <wpg:cNvGrpSpPr/>
                      <wpg:grpSpPr>
                        <a:xfrm>
                          <a:off x="0" y="0"/>
                          <a:ext cx="935355" cy="1805049"/>
                          <a:chOff x="0" y="81889"/>
                          <a:chExt cx="971550" cy="1318862"/>
                        </a:xfrm>
                      </wpg:grpSpPr>
                      <wpg:grpSp>
                        <wpg:cNvPr id="759" name="Group 759"/>
                        <wpg:cNvGrpSpPr/>
                        <wpg:grpSpPr>
                          <a:xfrm>
                            <a:off x="59376" y="81889"/>
                            <a:ext cx="876300" cy="1318862"/>
                            <a:chOff x="0" y="75425"/>
                            <a:chExt cx="876300" cy="1214763"/>
                          </a:xfrm>
                        </wpg:grpSpPr>
                        <wps:wsp>
                          <wps:cNvPr id="760" name="Rounded Rectangle 760"/>
                          <wps:cNvSpPr/>
                          <wps:spPr>
                            <a:xfrm>
                              <a:off x="0" y="75425"/>
                              <a:ext cx="876300" cy="1214763"/>
                            </a:xfrm>
                            <a:prstGeom prst="roundRect">
                              <a:avLst/>
                            </a:prstGeom>
                          </wps:spPr>
                          <wps:style>
                            <a:lnRef idx="2">
                              <a:schemeClr val="dk1"/>
                            </a:lnRef>
                            <a:fillRef idx="1">
                              <a:schemeClr val="lt1"/>
                            </a:fillRef>
                            <a:effectRef idx="0">
                              <a:schemeClr val="dk1"/>
                            </a:effectRef>
                            <a:fontRef idx="minor">
                              <a:schemeClr val="dk1"/>
                            </a:fontRef>
                          </wps:style>
                          <wps:txbx>
                            <w:txbxContent>
                              <w:p w14:paraId="4F2AB11B" w14:textId="77777777" w:rsidR="00E71811" w:rsidRDefault="00E71811" w:rsidP="00FB7E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Rounded Rectangle 761"/>
                          <wps:cNvSpPr/>
                          <wps:spPr>
                            <a:xfrm>
                              <a:off x="0" y="75441"/>
                              <a:ext cx="876300" cy="219773"/>
                            </a:xfrm>
                            <a:prstGeom prst="roundRect">
                              <a:avLst/>
                            </a:prstGeom>
                          </wps:spPr>
                          <wps:style>
                            <a:lnRef idx="2">
                              <a:schemeClr val="dk1"/>
                            </a:lnRef>
                            <a:fillRef idx="1">
                              <a:schemeClr val="lt1"/>
                            </a:fillRef>
                            <a:effectRef idx="0">
                              <a:schemeClr val="dk1"/>
                            </a:effectRef>
                            <a:fontRef idx="minor">
                              <a:schemeClr val="dk1"/>
                            </a:fontRef>
                          </wps:style>
                          <wps:txbx>
                            <w:txbxContent>
                              <w:p w14:paraId="33D937BE" w14:textId="77777777" w:rsidR="00E71811" w:rsidRDefault="00E71811" w:rsidP="00FB7E8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 name="Text Box 762"/>
                        <wps:cNvSpPr txBox="1"/>
                        <wps:spPr>
                          <a:xfrm>
                            <a:off x="0" y="277838"/>
                            <a:ext cx="971550" cy="1122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3C532F" w14:textId="4644E6D2" w:rsidR="00E71811" w:rsidRDefault="00E71811" w:rsidP="00FB7E83">
                              <w:pPr>
                                <w:jc w:val="center"/>
                              </w:pPr>
                              <w:r>
                                <w:t>Writes on the Excel document and saves it in the right directory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436A1" id="Group 758" o:spid="_x0000_s1049" style="position:absolute;margin-left:175.05pt;margin-top:13.3pt;width:73.65pt;height:142.15pt;z-index:251919360;mso-width-relative:margin;mso-height-relative:margin" coordorigin=",818" coordsize="9715,13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">
                <v:group id="Group 759" o:spid="_x0000_s1050" style="position:absolute;left:593;top:818;width:8763;height:13189" coordorigin=",754" coordsize="8763,12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roundrect id="Rounded Rectangle 760" o:spid="_x0000_s1051" style="position:absolute;top:754;width:8763;height:121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3J8EA&#10;AADcAAAADwAAAGRycy9kb3ducmV2LnhtbERPy4rCMBTdD/gP4QruxtRZOEM1iijiOCDD1Mf60lyb&#10;anNTmmjr35uFMMvDeU/nna3EnRpfOlYwGiYgiHOnSy4UHPbr9y8QPiBrrByTggd5mM96b1NMtWv5&#10;j+5ZKEQMYZ+iAhNCnUrpc0MW/dDVxJE7u8ZiiLAppG6wjeG2kh9JMpYWS44NBmtaGsqv2c0qOC3c&#10;5lfefnbHq8mCuWy5XY02Sg363WICIlAX/sUv97dW8DmO8+OZe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INyfBAAAA3AAAAA8AAAAAAAAAAAAAAAAAmAIAAGRycy9kb3du&#10;cmV2LnhtbFBLBQYAAAAABAAEAPUAAACGAwAAAAA=&#10;" fillcolor="white [3201]" strokecolor="black [3200]" strokeweight="1pt">
                    <v:stroke joinstyle="miter"/>
                    <v:textbox>
                      <w:txbxContent>
                        <w:p w14:paraId="4F2AB11B" w14:textId="77777777" w:rsidR="00E71811" w:rsidRDefault="00E71811" w:rsidP="00FB7E83">
                          <w:pPr>
                            <w:jc w:val="center"/>
                          </w:pPr>
                        </w:p>
                      </w:txbxContent>
                    </v:textbox>
                  </v:roundrect>
                  <v:roundrect id="Rounded Rectangle 761" o:spid="_x0000_s1052" style="position:absolute;top:754;width:8763;height:219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SvMUA&#10;AADcAAAADwAAAGRycy9kb3ducmV2LnhtbESPT2vCQBTE74V+h+UJ3uomPdgSXUUsxT8gpal6fmSf&#10;2Wj2bciuJv32bqHgcZiZ3zDTeW9rcaPWV44VpKMEBHHhdMWlgv3P58s7CB+QNdaOScEveZjPnp+m&#10;mGnX8Tfd8lCKCGGfoQITQpNJ6QtDFv3INcTRO7nWYoiyLaVusYtwW8vXJBlLixXHBYMNLQ0Vl/xq&#10;FRwXbvUlr9vd4WLyYM4b7j7SlVLDQb+YgAjUh0f4v73WCt7GKfyd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JK8xQAAANwAAAAPAAAAAAAAAAAAAAAAAJgCAABkcnMv&#10;ZG93bnJldi54bWxQSwUGAAAAAAQABAD1AAAAigMAAAAA&#10;" fillcolor="white [3201]" strokecolor="black [3200]" strokeweight="1pt">
                    <v:stroke joinstyle="miter"/>
                    <v:textbox>
                      <w:txbxContent>
                        <w:p w14:paraId="33D937BE" w14:textId="77777777" w:rsidR="00E71811" w:rsidRDefault="00E71811" w:rsidP="00FB7E83">
                          <w:pPr>
                            <w:jc w:val="center"/>
                          </w:pPr>
                          <w:r>
                            <w:t>2</w:t>
                          </w:r>
                        </w:p>
                      </w:txbxContent>
                    </v:textbox>
                  </v:roundrect>
                </v:group>
                <v:shape id="Text Box 762" o:spid="_x0000_s1053" type="#_x0000_t202" style="position:absolute;top:2778;width:9715;height:1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14:paraId="2F3C532F" w14:textId="4644E6D2" w:rsidR="00E71811" w:rsidRDefault="00E71811" w:rsidP="00FB7E83">
                        <w:pPr>
                          <w:jc w:val="center"/>
                        </w:pPr>
                        <w:r>
                          <w:t>Writes on the Excel document and saves it in the right directory (folder)</w:t>
                        </w:r>
                      </w:p>
                    </w:txbxContent>
                  </v:textbox>
                </v:shape>
              </v:group>
            </w:pict>
          </mc:Fallback>
        </mc:AlternateContent>
      </w:r>
      <w:r w:rsidR="005A1E27">
        <w:rPr>
          <w:noProof/>
          <w:lang w:eastAsia="en-GB"/>
        </w:rPr>
        <mc:AlternateContent>
          <mc:Choice Requires="wps">
            <w:drawing>
              <wp:anchor distT="0" distB="0" distL="114300" distR="114300" simplePos="0" relativeHeight="251906048" behindDoc="0" locked="0" layoutInCell="1" allowOverlap="1" wp14:anchorId="6AE29543" wp14:editId="5791147C">
                <wp:simplePos x="0" y="0"/>
                <wp:positionH relativeFrom="column">
                  <wp:posOffset>296883</wp:posOffset>
                </wp:positionH>
                <wp:positionV relativeFrom="paragraph">
                  <wp:posOffset>38661</wp:posOffset>
                </wp:positionV>
                <wp:extent cx="914400" cy="498764"/>
                <wp:effectExtent l="0" t="0" r="0" b="0"/>
                <wp:wrapNone/>
                <wp:docPr id="732" name="Text Box 732"/>
                <wp:cNvGraphicFramePr/>
                <a:graphic xmlns:a="http://schemas.openxmlformats.org/drawingml/2006/main">
                  <a:graphicData uri="http://schemas.microsoft.com/office/word/2010/wordprocessingShape">
                    <wps:wsp>
                      <wps:cNvSpPr txBox="1"/>
                      <wps:spPr>
                        <a:xfrm>
                          <a:off x="0" y="0"/>
                          <a:ext cx="91440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1A3CB" w14:textId="77777777" w:rsidR="00E71811" w:rsidRDefault="00E71811" w:rsidP="005A1E27">
                            <w:pPr>
                              <w:jc w:val="center"/>
                            </w:pPr>
                            <w:r>
                              <w:t xml:space="preserve">Customer’s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9543" id="Text Box 732" o:spid="_x0000_s1054" type="#_x0000_t202" style="position:absolute;margin-left:23.4pt;margin-top:3.05pt;width:1in;height:39.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" filled="f" stroked="f" strokeweight=".5pt">
                <v:textbox>
                  <w:txbxContent>
                    <w:p w14:paraId="2E31A3CB" w14:textId="77777777" w:rsidR="00E71811" w:rsidRDefault="00E71811" w:rsidP="005A1E27">
                      <w:pPr>
                        <w:jc w:val="center"/>
                      </w:pPr>
                      <w:r>
                        <w:t xml:space="preserve">Customer’s details </w:t>
                      </w:r>
                    </w:p>
                  </w:txbxContent>
                </v:textbox>
              </v:shape>
            </w:pict>
          </mc:Fallback>
        </mc:AlternateContent>
      </w:r>
    </w:p>
    <w:p w14:paraId="18396F47" w14:textId="05724EEF" w:rsidR="008A1E78" w:rsidRDefault="00B91E77" w:rsidP="008A1E78">
      <w:pPr>
        <w:pStyle w:val="Titlesz"/>
        <w:rPr>
          <w:rStyle w:val="Strong"/>
          <w:bCs w:val="0"/>
          <w:sz w:val="26"/>
        </w:rPr>
      </w:pPr>
      <w:r>
        <w:rPr>
          <w:noProof/>
          <w:lang w:eastAsia="en-GB"/>
        </w:rPr>
        <mc:AlternateContent>
          <mc:Choice Requires="wps">
            <w:drawing>
              <wp:anchor distT="0" distB="0" distL="114300" distR="114300" simplePos="0" relativeHeight="251916288" behindDoc="0" locked="0" layoutInCell="1" allowOverlap="1" wp14:anchorId="43BB6A84" wp14:editId="73CBCBC2">
                <wp:simplePos x="0" y="0"/>
                <wp:positionH relativeFrom="column">
                  <wp:posOffset>4852060</wp:posOffset>
                </wp:positionH>
                <wp:positionV relativeFrom="paragraph">
                  <wp:posOffset>180697</wp:posOffset>
                </wp:positionV>
                <wp:extent cx="0" cy="606715"/>
                <wp:effectExtent l="76200" t="0" r="57150" b="60325"/>
                <wp:wrapNone/>
                <wp:docPr id="756" name="Straight Arrow Connector 756"/>
                <wp:cNvGraphicFramePr/>
                <a:graphic xmlns:a="http://schemas.openxmlformats.org/drawingml/2006/main">
                  <a:graphicData uri="http://schemas.microsoft.com/office/word/2010/wordprocessingShape">
                    <wps:wsp>
                      <wps:cNvCnPr/>
                      <wps:spPr>
                        <a:xfrm>
                          <a:off x="0" y="0"/>
                          <a:ext cx="0" cy="606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D30401" id="Straight Arrow Connector 756" o:spid="_x0000_s1026" type="#_x0000_t32" style="position:absolute;margin-left:382.05pt;margin-top:14.25pt;width:0;height:47.7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" strokecolor="#5b9bd5 [3204]" strokeweight=".5pt">
                <v:stroke endarrow="block" joinstyle="miter"/>
              </v:shape>
            </w:pict>
          </mc:Fallback>
        </mc:AlternateContent>
      </w:r>
    </w:p>
    <w:p w14:paraId="6E6EB85A" w14:textId="44EC3D5D" w:rsidR="008A1E78" w:rsidRDefault="008A1E78" w:rsidP="008A1E78">
      <w:pPr>
        <w:pStyle w:val="Titlesz"/>
        <w:rPr>
          <w:rStyle w:val="Strong"/>
          <w:bCs w:val="0"/>
          <w:sz w:val="26"/>
        </w:rPr>
      </w:pPr>
    </w:p>
    <w:p w14:paraId="28A3526D" w14:textId="73A1E7CB" w:rsidR="008A1E78" w:rsidRDefault="008A1E78" w:rsidP="008A1E78">
      <w:pPr>
        <w:pStyle w:val="Titlesz"/>
        <w:rPr>
          <w:rStyle w:val="Strong"/>
          <w:bCs w:val="0"/>
          <w:sz w:val="26"/>
        </w:rPr>
      </w:pPr>
    </w:p>
    <w:p w14:paraId="1C9DF1A6" w14:textId="0536A5C9" w:rsidR="008A1E78" w:rsidRDefault="00B91E77" w:rsidP="008A1E78">
      <w:pPr>
        <w:pStyle w:val="Titlesz"/>
        <w:rPr>
          <w:rStyle w:val="Strong"/>
          <w:bCs w:val="0"/>
          <w:sz w:val="26"/>
        </w:rPr>
      </w:pPr>
      <w:r>
        <w:rPr>
          <w:noProof/>
          <w:lang w:eastAsia="en-GB"/>
        </w:rPr>
        <mc:AlternateContent>
          <mc:Choice Requires="wpg">
            <w:drawing>
              <wp:anchor distT="0" distB="0" distL="114300" distR="114300" simplePos="0" relativeHeight="251915264" behindDoc="0" locked="0" layoutInCell="1" allowOverlap="1" wp14:anchorId="4B7BD856" wp14:editId="6C54D533">
                <wp:simplePos x="0" y="0"/>
                <wp:positionH relativeFrom="column">
                  <wp:posOffset>4345940</wp:posOffset>
                </wp:positionH>
                <wp:positionV relativeFrom="paragraph">
                  <wp:posOffset>177643</wp:posOffset>
                </wp:positionV>
                <wp:extent cx="971550" cy="1317625"/>
                <wp:effectExtent l="0" t="0" r="0" b="0"/>
                <wp:wrapNone/>
                <wp:docPr id="751" name="Group 751"/>
                <wp:cNvGraphicFramePr/>
                <a:graphic xmlns:a="http://schemas.openxmlformats.org/drawingml/2006/main">
                  <a:graphicData uri="http://schemas.microsoft.com/office/word/2010/wordprocessingGroup">
                    <wpg:wgp>
                      <wpg:cNvGrpSpPr/>
                      <wpg:grpSpPr>
                        <a:xfrm>
                          <a:off x="0" y="0"/>
                          <a:ext cx="971550" cy="1317625"/>
                          <a:chOff x="0" y="81889"/>
                          <a:chExt cx="971550" cy="1136489"/>
                        </a:xfrm>
                      </wpg:grpSpPr>
                      <wpg:grpSp>
                        <wpg:cNvPr id="752" name="Group 752"/>
                        <wpg:cNvGrpSpPr/>
                        <wpg:grpSpPr>
                          <a:xfrm>
                            <a:off x="59376" y="81889"/>
                            <a:ext cx="876300" cy="1054100"/>
                            <a:chOff x="0" y="75425"/>
                            <a:chExt cx="876300" cy="970899"/>
                          </a:xfrm>
                        </wpg:grpSpPr>
                        <wps:wsp>
                          <wps:cNvPr id="753" name="Rounded Rectangle 753"/>
                          <wps:cNvSpPr/>
                          <wps:spPr>
                            <a:xfrm>
                              <a:off x="0" y="75425"/>
                              <a:ext cx="876300" cy="970899"/>
                            </a:xfrm>
                            <a:prstGeom prst="roundRect">
                              <a:avLst/>
                            </a:prstGeom>
                          </wps:spPr>
                          <wps:style>
                            <a:lnRef idx="2">
                              <a:schemeClr val="dk1"/>
                            </a:lnRef>
                            <a:fillRef idx="1">
                              <a:schemeClr val="lt1"/>
                            </a:fillRef>
                            <a:effectRef idx="0">
                              <a:schemeClr val="dk1"/>
                            </a:effectRef>
                            <a:fontRef idx="minor">
                              <a:schemeClr val="dk1"/>
                            </a:fontRef>
                          </wps:style>
                          <wps:txbx>
                            <w:txbxContent>
                              <w:p w14:paraId="7BB819EA" w14:textId="77777777" w:rsidR="00E71811" w:rsidRDefault="00E71811" w:rsidP="00B91E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Rounded Rectangle 754"/>
                          <wps:cNvSpPr/>
                          <wps:spPr>
                            <a:xfrm>
                              <a:off x="0" y="75441"/>
                              <a:ext cx="876300" cy="219773"/>
                            </a:xfrm>
                            <a:prstGeom prst="roundRect">
                              <a:avLst/>
                            </a:prstGeom>
                          </wps:spPr>
                          <wps:style>
                            <a:lnRef idx="2">
                              <a:schemeClr val="dk1"/>
                            </a:lnRef>
                            <a:fillRef idx="1">
                              <a:schemeClr val="lt1"/>
                            </a:fillRef>
                            <a:effectRef idx="0">
                              <a:schemeClr val="dk1"/>
                            </a:effectRef>
                            <a:fontRef idx="minor">
                              <a:schemeClr val="dk1"/>
                            </a:fontRef>
                          </wps:style>
                          <wps:txbx>
                            <w:txbxContent>
                              <w:p w14:paraId="60C71E0B" w14:textId="129651B6" w:rsidR="00E71811" w:rsidRDefault="00E71811" w:rsidP="00B91E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5" name="Text Box 755"/>
                        <wps:cNvSpPr txBox="1"/>
                        <wps:spPr>
                          <a:xfrm>
                            <a:off x="0" y="277950"/>
                            <a:ext cx="971550" cy="940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86589" w14:textId="6B1AE83D" w:rsidR="00E71811" w:rsidRDefault="00E71811" w:rsidP="00B91E77">
                              <w:pPr>
                                <w:jc w:val="center"/>
                              </w:pPr>
                              <w:r>
                                <w:t>Emails or handles the receipt to the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7BD856" id="Group 751" o:spid="_x0000_s1055" style="position:absolute;margin-left:342.2pt;margin-top:14pt;width:76.5pt;height:103.75pt;z-index:251915264;mso-height-relative:margin" coordorigin=",818" coordsize="9715,11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">
                <v:group id="Group 752" o:spid="_x0000_s1056" style="position:absolute;left:593;top:818;width:8763;height:10541" coordorigin=",754" coordsize="8763,9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JMVcUAAADcAAAADwAAAGRycy9kb3ducmV2LnhtbESPQYvCMBSE78L+h/CE&#10;vWlaF3WpRhFZlz2IoC6It0fzbIvNS2liW/+9EQSPw8x8w8yXnSlFQ7UrLCuIhxEI4tTqgjMF/8fN&#10;4BuE88gaS8uk4E4OlouP3hwTbVveU3PwmQgQdgkqyL2vEildmpNBN7QVcfAutjbog6wzqWtsA9yU&#10;chRFE2mw4LCQY0XrnNLr4WYU/LbYrr7in2Z7vazv5+N4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GiTFXFAAAA3AAA&#10;AA8AAAAAAAAAAAAAAAAAqgIAAGRycy9kb3ducmV2LnhtbFBLBQYAAAAABAAEAPoAAACcAwAAAAA=&#10;">
                  <v:roundrect id="Rounded Rectangle 753" o:spid="_x0000_s1057" style="position:absolute;top:754;width:8763;height:97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7cUA&#10;AADcAAAADwAAAGRycy9kb3ducmV2LnhtbESPQWvCQBSE7wX/w/IEb3VjxVqiq0hFtEIppq3nR/aZ&#10;jWbfhuxq0n/vFgo9DjPzDTNfdrYSN2p86VjBaJiAIM6dLrlQ8PW5eXwB4QOyxsoxKfghD8tF72GO&#10;qXYtH+iWhUJECPsUFZgQ6lRKnxuy6IeuJo7eyTUWQ5RNIXWDbYTbSj4lybO0WHJcMFjTq6H8kl2t&#10;guPKbT/kdf/+fTFZMOc3btejrVKDfreagQjUhf/wX3unFUwnY/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mPtxQAAANwAAAAPAAAAAAAAAAAAAAAAAJgCAABkcnMv&#10;ZG93bnJldi54bWxQSwUGAAAAAAQABAD1AAAAigMAAAAA&#10;" fillcolor="white [3201]" strokecolor="black [3200]" strokeweight="1pt">
                    <v:stroke joinstyle="miter"/>
                    <v:textbox>
                      <w:txbxContent>
                        <w:p w14:paraId="7BB819EA" w14:textId="77777777" w:rsidR="00E71811" w:rsidRDefault="00E71811" w:rsidP="00B91E77">
                          <w:pPr>
                            <w:jc w:val="center"/>
                          </w:pPr>
                        </w:p>
                      </w:txbxContent>
                    </v:textbox>
                  </v:roundrect>
                  <v:roundrect id="Rounded Rectangle 754" o:spid="_x0000_s1058" style="position:absolute;top:754;width:8763;height:219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7mcUA&#10;AADcAAAADwAAAGRycy9kb3ducmV2LnhtbESPQWvCQBSE7wX/w/IEb3Vj0Vqiq0hFtEIppq3nR/aZ&#10;jWbfhuxq0n/vFgo9DjPzDTNfdrYSN2p86VjBaJiAIM6dLrlQ8PW5eXwB4QOyxsoxKfghD8tF72GO&#10;qXYtH+iWhUJECPsUFZgQ6lRKnxuy6IeuJo7eyTUWQ5RNIXWDbYTbSj4lybO0WHJcMFjTq6H8kl2t&#10;guPKbT/kdf/+fTFZMOc3btejrVKDfreagQjUhf/wX3unFUwnY/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3/uZxQAAANwAAAAPAAAAAAAAAAAAAAAAAJgCAABkcnMv&#10;ZG93bnJldi54bWxQSwUGAAAAAAQABAD1AAAAigMAAAAA&#10;" fillcolor="white [3201]" strokecolor="black [3200]" strokeweight="1pt">
                    <v:stroke joinstyle="miter"/>
                    <v:textbox>
                      <w:txbxContent>
                        <w:p w14:paraId="60C71E0B" w14:textId="129651B6" w:rsidR="00E71811" w:rsidRDefault="00E71811" w:rsidP="00B91E77">
                          <w:pPr>
                            <w:jc w:val="center"/>
                          </w:pPr>
                          <w:r>
                            <w:t>3</w:t>
                          </w:r>
                        </w:p>
                      </w:txbxContent>
                    </v:textbox>
                  </v:roundrect>
                </v:group>
                <v:shape id="Text Box 755" o:spid="_x0000_s1059" type="#_x0000_t202" style="position:absolute;top:2779;width:9715;height:9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14:paraId="51D86589" w14:textId="6B1AE83D" w:rsidR="00E71811" w:rsidRDefault="00E71811" w:rsidP="00B91E77">
                        <w:pPr>
                          <w:jc w:val="center"/>
                        </w:pPr>
                        <w:r>
                          <w:t>Emails or handles the receipt to the customer</w:t>
                        </w:r>
                      </w:p>
                    </w:txbxContent>
                  </v:textbox>
                </v:shape>
              </v:group>
            </w:pict>
          </mc:Fallback>
        </mc:AlternateContent>
      </w:r>
      <w:r w:rsidR="000A2A7A">
        <w:rPr>
          <w:noProof/>
          <w:lang w:eastAsia="en-GB"/>
        </w:rPr>
        <mc:AlternateContent>
          <mc:Choice Requires="wpg">
            <w:drawing>
              <wp:anchor distT="0" distB="0" distL="114300" distR="114300" simplePos="0" relativeHeight="251887616" behindDoc="0" locked="0" layoutInCell="1" allowOverlap="1" wp14:anchorId="57251BFC" wp14:editId="0D83EBF5">
                <wp:simplePos x="0" y="0"/>
                <wp:positionH relativeFrom="column">
                  <wp:posOffset>-248615</wp:posOffset>
                </wp:positionH>
                <wp:positionV relativeFrom="paragraph">
                  <wp:posOffset>181610</wp:posOffset>
                </wp:positionV>
                <wp:extent cx="971550" cy="1029838"/>
                <wp:effectExtent l="0" t="0" r="0" b="0"/>
                <wp:wrapNone/>
                <wp:docPr id="707" name="Group 707"/>
                <wp:cNvGraphicFramePr/>
                <a:graphic xmlns:a="http://schemas.openxmlformats.org/drawingml/2006/main">
                  <a:graphicData uri="http://schemas.microsoft.com/office/word/2010/wordprocessingGroup">
                    <wpg:wgp>
                      <wpg:cNvGrpSpPr/>
                      <wpg:grpSpPr>
                        <a:xfrm>
                          <a:off x="0" y="0"/>
                          <a:ext cx="971550" cy="1029838"/>
                          <a:chOff x="0" y="0"/>
                          <a:chExt cx="971550" cy="887456"/>
                        </a:xfrm>
                      </wpg:grpSpPr>
                      <wpg:grpSp>
                        <wpg:cNvPr id="708" name="Group 708"/>
                        <wpg:cNvGrpSpPr/>
                        <wpg:grpSpPr>
                          <a:xfrm>
                            <a:off x="59376" y="0"/>
                            <a:ext cx="876300" cy="868663"/>
                            <a:chOff x="0" y="0"/>
                            <a:chExt cx="876300" cy="800099"/>
                          </a:xfrm>
                        </wpg:grpSpPr>
                        <wps:wsp>
                          <wps:cNvPr id="709" name="Rounded Rectangle 709"/>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0D4DE7B5" w14:textId="77777777" w:rsidR="00E71811" w:rsidRDefault="00E71811" w:rsidP="000A2A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Rounded Rectangle 710"/>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00BED217" w14:textId="77777777" w:rsidR="00E71811" w:rsidRDefault="00E71811" w:rsidP="000A2A7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1" name="Text Box 711"/>
                        <wps:cNvSpPr txBox="1"/>
                        <wps:spPr>
                          <a:xfrm>
                            <a:off x="0" y="278145"/>
                            <a:ext cx="971550" cy="609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8E6CD6" w14:textId="6C997F3C" w:rsidR="00E71811" w:rsidRDefault="00E71811" w:rsidP="000A2A7A">
                              <w:pPr>
                                <w:jc w:val="center"/>
                              </w:pPr>
                              <w:r>
                                <w:t>Adds a Customer in Outlook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251BFC" id="Group 707" o:spid="_x0000_s1060" style="position:absolute;margin-left:-19.6pt;margin-top:14.3pt;width:76.5pt;height:81.1pt;z-index:251887616;mso-height-relative:margin" coordsize="9715,8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">
                <v:group id="Group 708" o:spid="_x0000_s1061" style="position:absolute;left:593;width:8763;height:8686"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UosIAAADcAAAADwAAAGRycy9kb3ducmV2LnhtbERPTYvCMBC9C/sfwizs&#10;TdO6qEs1ioiKBxGswuJtaMa22ExKE9v6781hYY+P971Y9aYSLTWutKwgHkUgiDOrS84VXC+74Q8I&#10;55E1VpZJwYscrJYfgwUm2nZ8pjb1uQgh7BJUUHhfJ1K6rCCDbmRr4sDdbWPQB9jkUjfYhXBTyXEU&#10;TaXBkkNDgTVtCsoe6dMo2HfYrb/jbXt83Dev22Vy+j3GpNTXZ7+eg/DU+3/xn/ugFc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P5VKLCAAAA3AAAAA8A&#10;AAAAAAAAAAAAAAAAqgIAAGRycy9kb3ducmV2LnhtbFBLBQYAAAAABAAEAPoAAACZAwAAAAA=&#10;">
                  <v:roundrect id="Rounded Rectangle 709" o:spid="_x0000_s1062"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7GsUA&#10;AADcAAAADwAAAGRycy9kb3ducmV2LnhtbESPQWvCQBSE74L/YXlCb81GD62mriJKsS0UMW09P7LP&#10;bDT7NmRXk/77rlDwOMzMN8x82dtaXKn1lWMF4yQFQVw4XXGp4Pvr9XEKwgdkjbVjUvBLHpaL4WCO&#10;mXYd7+mah1JECPsMFZgQmkxKXxiy6BPXEEfv6FqLIcq2lLrFLsJtLSdp+iQtVhwXDDa0NlSc84tV&#10;cFi57U5ePj5/ziYP5vTO3Wa8Veph1K9eQATqwz38337TCp7TG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XsaxQAAANwAAAAPAAAAAAAAAAAAAAAAAJgCAABkcnMv&#10;ZG93bnJldi54bWxQSwUGAAAAAAQABAD1AAAAigMAAAAA&#10;" fillcolor="white [3201]" strokecolor="black [3200]" strokeweight="1pt">
                    <v:stroke joinstyle="miter"/>
                    <v:textbox>
                      <w:txbxContent>
                        <w:p w14:paraId="0D4DE7B5" w14:textId="77777777" w:rsidR="00E71811" w:rsidRDefault="00E71811" w:rsidP="000A2A7A">
                          <w:pPr>
                            <w:jc w:val="center"/>
                          </w:pPr>
                        </w:p>
                      </w:txbxContent>
                    </v:textbox>
                  </v:roundrect>
                  <v:roundrect id="Rounded Rectangle 710" o:spid="_x0000_s1063"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EWsIA&#10;AADcAAAADwAAAGRycy9kb3ducmV2LnhtbERPy2rCQBTdF/oPwy24q5O40JI6irSID5DStLq+ZK6Z&#10;aOZOyIwm/r2zEFwezns6720trtT6yrGCdJiAIC6crrhU8P+3fP8A4QOyxtoxKbiRh/ns9WWKmXYd&#10;/9I1D6WIIewzVGBCaDIpfWHIoh+6hjhyR9daDBG2pdQtdjHc1nKUJGNpseLYYLChL0PFOb9YBYeF&#10;W/3Iy3a3P5s8mNOGu+90pdTgrV98ggjUh6f44V5rBZM0zo9n4hG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kRawgAAANwAAAAPAAAAAAAAAAAAAAAAAJgCAABkcnMvZG93&#10;bnJldi54bWxQSwUGAAAAAAQABAD1AAAAhwMAAAAA&#10;" fillcolor="white [3201]" strokecolor="black [3200]" strokeweight="1pt">
                    <v:stroke joinstyle="miter"/>
                    <v:textbox>
                      <w:txbxContent>
                        <w:p w14:paraId="00BED217" w14:textId="77777777" w:rsidR="00E71811" w:rsidRDefault="00E71811" w:rsidP="000A2A7A">
                          <w:pPr>
                            <w:jc w:val="center"/>
                          </w:pPr>
                          <w:r>
                            <w:t>1</w:t>
                          </w:r>
                        </w:p>
                      </w:txbxContent>
                    </v:textbox>
                  </v:roundrect>
                </v:group>
                <v:shape id="Text Box 711" o:spid="_x0000_s1064" type="#_x0000_t202" style="position:absolute;top:2781;width:9715;height:6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7vcUA&#10;AADcAAAADwAAAGRycy9kb3ducmV2LnhtbESPQYvCMBSE74L/ITzBm6YVXKUaRQqiyO5B14u3Z/Ns&#10;i81LbaLW/fWbBWGPw8x8w8yXranEgxpXWlYQDyMQxJnVJecKjt/rwRSE88gaK8uk4EUOlotuZ46J&#10;tk/e0+PgcxEg7BJUUHhfJ1K6rCCDbmhr4uBdbGPQB9nkUjf4DHBTyVEUfUiDJYeFAmtKC8quh7tR&#10;sEvXX7g/j8z0p0o3n5dVfTuexkr1e+1qBsJT6//D7/ZWK5jE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vu9xQAAANwAAAAPAAAAAAAAAAAAAAAAAJgCAABkcnMv&#10;ZG93bnJldi54bWxQSwUGAAAAAAQABAD1AAAAigMAAAAA&#10;" filled="f" stroked="f" strokeweight=".5pt">
                  <v:textbox>
                    <w:txbxContent>
                      <w:p w14:paraId="338E6CD6" w14:textId="6C997F3C" w:rsidR="00E71811" w:rsidRDefault="00E71811" w:rsidP="000A2A7A">
                        <w:pPr>
                          <w:jc w:val="center"/>
                        </w:pPr>
                        <w:r>
                          <w:t>Adds a Customer in Outlook</w:t>
                        </w:r>
                      </w:p>
                    </w:txbxContent>
                  </v:textbox>
                </v:shape>
              </v:group>
            </w:pict>
          </mc:Fallback>
        </mc:AlternateContent>
      </w:r>
    </w:p>
    <w:p w14:paraId="724C1CCE" w14:textId="647F2E0C" w:rsidR="008A1E78" w:rsidRDefault="008A1E78" w:rsidP="008A1E78">
      <w:pPr>
        <w:pStyle w:val="Titlesz"/>
        <w:rPr>
          <w:rStyle w:val="Strong"/>
          <w:bCs w:val="0"/>
          <w:sz w:val="26"/>
        </w:rPr>
      </w:pPr>
    </w:p>
    <w:p w14:paraId="21E17CD2" w14:textId="22C8E771" w:rsidR="00AB3698" w:rsidRDefault="00AB3698" w:rsidP="008A1E78">
      <w:pPr>
        <w:pStyle w:val="Titlesz"/>
        <w:rPr>
          <w:rStyle w:val="Strong"/>
          <w:bCs w:val="0"/>
          <w:sz w:val="26"/>
        </w:rPr>
      </w:pPr>
    </w:p>
    <w:p w14:paraId="7077E100" w14:textId="0E1EC147" w:rsidR="00AB3698" w:rsidRDefault="00AB3698" w:rsidP="008A1E78">
      <w:pPr>
        <w:pStyle w:val="Titlesz"/>
        <w:rPr>
          <w:rStyle w:val="Strong"/>
          <w:bCs w:val="0"/>
          <w:sz w:val="26"/>
        </w:rPr>
      </w:pPr>
    </w:p>
    <w:p w14:paraId="41FFBDCD" w14:textId="1C17D928" w:rsidR="00AB3698" w:rsidRDefault="00AB3698" w:rsidP="008A1E78">
      <w:pPr>
        <w:pStyle w:val="Titlesz"/>
        <w:rPr>
          <w:rStyle w:val="Strong"/>
          <w:bCs w:val="0"/>
          <w:sz w:val="26"/>
        </w:rPr>
      </w:pPr>
    </w:p>
    <w:p w14:paraId="0B21449B" w14:textId="3699EAE6" w:rsidR="00AB3698" w:rsidRDefault="008F4BC5" w:rsidP="008A1E78">
      <w:pPr>
        <w:pStyle w:val="Titlesz"/>
        <w:rPr>
          <w:rStyle w:val="Strong"/>
          <w:bCs w:val="0"/>
          <w:sz w:val="26"/>
        </w:rPr>
      </w:pPr>
      <w:r>
        <w:rPr>
          <w:noProof/>
          <w:lang w:eastAsia="en-GB"/>
        </w:rPr>
        <mc:AlternateContent>
          <mc:Choice Requires="wps">
            <w:drawing>
              <wp:anchor distT="0" distB="0" distL="114300" distR="114300" simplePos="0" relativeHeight="251924480" behindDoc="0" locked="0" layoutInCell="1" allowOverlap="1" wp14:anchorId="49D55771" wp14:editId="18FFD52C">
                <wp:simplePos x="0" y="0"/>
                <wp:positionH relativeFrom="column">
                  <wp:posOffset>2731325</wp:posOffset>
                </wp:positionH>
                <wp:positionV relativeFrom="paragraph">
                  <wp:posOffset>160399</wp:posOffset>
                </wp:positionV>
                <wp:extent cx="0" cy="451642"/>
                <wp:effectExtent l="76200" t="0" r="57150" b="62865"/>
                <wp:wrapNone/>
                <wp:docPr id="768" name="Straight Arrow Connector 768"/>
                <wp:cNvGraphicFramePr/>
                <a:graphic xmlns:a="http://schemas.openxmlformats.org/drawingml/2006/main">
                  <a:graphicData uri="http://schemas.microsoft.com/office/word/2010/wordprocessingShape">
                    <wps:wsp>
                      <wps:cNvCnPr/>
                      <wps:spPr>
                        <a:xfrm>
                          <a:off x="0" y="0"/>
                          <a:ext cx="0" cy="451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3F3A8" id="Straight Arrow Connector 768" o:spid="_x0000_s1026" type="#_x0000_t32" style="position:absolute;margin-left:215.05pt;margin-top:12.65pt;width:0;height:35.5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" strokecolor="#5b9bd5 [3204]" strokeweight=".5pt">
                <v:stroke endarrow="block" joinstyle="miter"/>
              </v:shape>
            </w:pict>
          </mc:Fallback>
        </mc:AlternateContent>
      </w:r>
      <w:r w:rsidR="005A1E27">
        <w:rPr>
          <w:noProof/>
          <w:lang w:eastAsia="en-GB"/>
        </w:rPr>
        <mc:AlternateContent>
          <mc:Choice Requires="wps">
            <w:drawing>
              <wp:anchor distT="0" distB="0" distL="114300" distR="114300" simplePos="0" relativeHeight="251890688" behindDoc="0" locked="0" layoutInCell="1" allowOverlap="1" wp14:anchorId="1E6508CC" wp14:editId="29A1B12F">
                <wp:simplePos x="0" y="0"/>
                <wp:positionH relativeFrom="column">
                  <wp:posOffset>332105</wp:posOffset>
                </wp:positionH>
                <wp:positionV relativeFrom="paragraph">
                  <wp:posOffset>177800</wp:posOffset>
                </wp:positionV>
                <wp:extent cx="0" cy="644525"/>
                <wp:effectExtent l="76200" t="0" r="76200" b="60325"/>
                <wp:wrapNone/>
                <wp:docPr id="716" name="Straight Arrow Connector 716"/>
                <wp:cNvGraphicFramePr/>
                <a:graphic xmlns:a="http://schemas.openxmlformats.org/drawingml/2006/main">
                  <a:graphicData uri="http://schemas.microsoft.com/office/word/2010/wordprocessingShape">
                    <wps:wsp>
                      <wps:cNvCnPr/>
                      <wps:spPr>
                        <a:xfrm>
                          <a:off x="0" y="0"/>
                          <a:ext cx="0" cy="64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49317" id="Straight Arrow Connector 716" o:spid="_x0000_s1026" type="#_x0000_t32" style="position:absolute;margin-left:26.15pt;margin-top:14pt;width:0;height:50.7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" strokecolor="#5b9bd5 [3204]" strokeweight=".5pt">
                <v:stroke endarrow="block" joinstyle="miter"/>
              </v:shape>
            </w:pict>
          </mc:Fallback>
        </mc:AlternateContent>
      </w:r>
    </w:p>
    <w:p w14:paraId="1651ADB3" w14:textId="63E6208A" w:rsidR="00AB3698" w:rsidRDefault="00AB3698" w:rsidP="008A1E78">
      <w:pPr>
        <w:pStyle w:val="Titlesz"/>
        <w:rPr>
          <w:rStyle w:val="Strong"/>
          <w:bCs w:val="0"/>
          <w:sz w:val="26"/>
        </w:rPr>
      </w:pPr>
    </w:p>
    <w:p w14:paraId="56817921" w14:textId="2C0FE49C" w:rsidR="00AB3698" w:rsidRDefault="00AB3698" w:rsidP="008A1E78">
      <w:pPr>
        <w:pStyle w:val="Titlesz"/>
        <w:rPr>
          <w:rStyle w:val="Strong"/>
          <w:bCs w:val="0"/>
          <w:sz w:val="26"/>
        </w:rPr>
      </w:pPr>
    </w:p>
    <w:p w14:paraId="4010BD4E" w14:textId="78C20A50" w:rsidR="00AB3698" w:rsidRDefault="008F4BC5" w:rsidP="008A1E78">
      <w:pPr>
        <w:pStyle w:val="Titlesz"/>
        <w:rPr>
          <w:rStyle w:val="Strong"/>
          <w:bCs w:val="0"/>
          <w:sz w:val="26"/>
        </w:rPr>
      </w:pPr>
      <w:r>
        <w:rPr>
          <w:noProof/>
          <w:lang w:eastAsia="en-GB"/>
        </w:rPr>
        <mc:AlternateContent>
          <mc:Choice Requires="wpg">
            <w:drawing>
              <wp:anchor distT="0" distB="0" distL="114300" distR="114300" simplePos="0" relativeHeight="251923456" behindDoc="0" locked="0" layoutInCell="1" allowOverlap="1" wp14:anchorId="4E8C1A5E" wp14:editId="3B171464">
                <wp:simplePos x="0" y="0"/>
                <wp:positionH relativeFrom="column">
                  <wp:posOffset>1839841</wp:posOffset>
                </wp:positionH>
                <wp:positionV relativeFrom="paragraph">
                  <wp:posOffset>9847</wp:posOffset>
                </wp:positionV>
                <wp:extent cx="1733550" cy="369570"/>
                <wp:effectExtent l="0" t="0" r="0" b="0"/>
                <wp:wrapNone/>
                <wp:docPr id="764" name="Group 764"/>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765" name="Picture 765"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766" name="Text Box 766"/>
                        <wps:cNvSpPr txBox="1"/>
                        <wps:spPr>
                          <a:xfrm>
                            <a:off x="296882" y="59377"/>
                            <a:ext cx="1341664"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497F02" w14:textId="6A28AFB5" w:rsidR="00E71811" w:rsidRDefault="00E71811" w:rsidP="008F4BC5">
                              <w:pPr>
                                <w:jc w:val="center"/>
                              </w:pPr>
                              <w:r>
                                <w:t>Microsoft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Text Box 767"/>
                        <wps:cNvSpPr txBox="1"/>
                        <wps:spPr>
                          <a:xfrm>
                            <a:off x="83127" y="59376"/>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9A5209" w14:textId="3249204D" w:rsidR="00E71811" w:rsidRDefault="00E71811" w:rsidP="008F4BC5">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8C1A5E" id="Group 764" o:spid="_x0000_s1065" style="position:absolute;margin-left:144.85pt;margin-top:.8pt;width:136.5pt;height:29.1pt;z-index:251923456"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">
                <v:shape id="Picture 765" o:spid="_x0000_s1066"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cYjrGAAAA3AAAAA8AAABkcnMvZG93bnJldi54bWxEj09rwkAUxO8Fv8PyhN7qRmljG12lCLUe&#10;imjai7dH9uUPZt+G7KvGb98tFHocZuY3zHI9uFZdqA+NZwPTSQKKuPC24crA1+fbwzOoIMgWW89k&#10;4EYB1qvR3RIz6698pEsulYoQDhkaqEW6TOtQ1OQwTHxHHL3S9w4lyr7StsdrhLtWz5Ik1Q4bjgs1&#10;drSpqTjn387Ax/62KbtteZq97w6P2+ogaf4ixtyPh9cFKKFB/sN/7Z01ME+f4PdMPAJ6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FxiOsYAAADcAAAADwAAAAAAAAAAAAAA&#10;AACfAgAAZHJzL2Rvd25yZXYueG1sUEsFBgAAAAAEAAQA9wAAAJIDAAAAAA==&#10;">
                  <v:imagedata r:id="rId15" o:title="store"/>
                  <v:path arrowok="t"/>
                </v:shape>
                <v:shape id="Text Box 766" o:spid="_x0000_s1067" type="#_x0000_t202" style="position:absolute;left:2968;top:593;width:13417;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14:paraId="54497F02" w14:textId="6A28AFB5" w:rsidR="00E71811" w:rsidRDefault="00E71811" w:rsidP="008F4BC5">
                        <w:pPr>
                          <w:jc w:val="center"/>
                        </w:pPr>
                        <w:r>
                          <w:t>Microsoft Excel</w:t>
                        </w:r>
                      </w:p>
                    </w:txbxContent>
                  </v:textbox>
                </v:shape>
                <v:shape id="Text Box 767" o:spid="_x0000_s1068" type="#_x0000_t202" style="position:absolute;left:831;top:593;width:386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14:paraId="229A5209" w14:textId="3249204D" w:rsidR="00E71811" w:rsidRDefault="00E71811" w:rsidP="008F4BC5">
                        <w:r>
                          <w:t>D2</w:t>
                        </w:r>
                      </w:p>
                    </w:txbxContent>
                  </v:textbox>
                </v:shape>
              </v:group>
            </w:pict>
          </mc:Fallback>
        </mc:AlternateContent>
      </w:r>
      <w:r w:rsidR="005A1E27">
        <w:rPr>
          <w:noProof/>
          <w:lang w:eastAsia="en-GB"/>
        </w:rPr>
        <mc:AlternateContent>
          <mc:Choice Requires="wpg">
            <w:drawing>
              <wp:anchor distT="0" distB="0" distL="114300" distR="114300" simplePos="0" relativeHeight="251889664" behindDoc="0" locked="0" layoutInCell="1" allowOverlap="1" wp14:anchorId="1C549820" wp14:editId="7F7622A1">
                <wp:simplePos x="0" y="0"/>
                <wp:positionH relativeFrom="column">
                  <wp:posOffset>-581414</wp:posOffset>
                </wp:positionH>
                <wp:positionV relativeFrom="paragraph">
                  <wp:posOffset>194904</wp:posOffset>
                </wp:positionV>
                <wp:extent cx="1733550" cy="369570"/>
                <wp:effectExtent l="0" t="0" r="0" b="0"/>
                <wp:wrapNone/>
                <wp:docPr id="712" name="Group 712"/>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713" name="Picture 713"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714" name="Text Box 714"/>
                        <wps:cNvSpPr txBox="1"/>
                        <wps:spPr>
                          <a:xfrm>
                            <a:off x="296882" y="59377"/>
                            <a:ext cx="1341664"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3C9B2" w14:textId="5BF28C3D" w:rsidR="00E71811" w:rsidRDefault="00E71811" w:rsidP="000A2A7A">
                              <w:pPr>
                                <w:jc w:val="center"/>
                              </w:pPr>
                              <w:r>
                                <w:t>Microsoft Outlook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Text Box 715"/>
                        <wps:cNvSpPr txBox="1"/>
                        <wps:spPr>
                          <a:xfrm>
                            <a:off x="83127" y="59376"/>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D8D00" w14:textId="77777777" w:rsidR="00E71811" w:rsidRDefault="00E71811" w:rsidP="000A2A7A">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549820" id="Group 712" o:spid="_x0000_s1069" style="position:absolute;margin-left:-45.8pt;margin-top:15.35pt;width:136.5pt;height:29.1pt;z-index:251889664"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">
                <v:shape id="Picture 713" o:spid="_x0000_s1070"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LKjGAAAA3AAAAA8AAABkcnMvZG93bnJldi54bWxEj81qAkEQhO+BvMPQgdzirEZM3DhKEKIe&#10;JJjVi7dmp/eH7PQsO62ub+8IgRyLqvqKmi1616gzdaH2bGA4SEAR597WXBo47L9e3kEFQbbYeCYD&#10;VwqwmD8+zDC1/sI/dM6kVBHCIUUDlUibah3yihyGgW+Jo1f4zqFE2ZXadniJcNfoUZJMtMOa40KF&#10;LS0ryn+zkzOw/b4ui3ZVHEfrzW68KncyyaZizPNT//kBSqiX//Bfe2MNvA1f4X4mHgE9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P8sqMYAAADcAAAADwAAAAAAAAAAAAAA&#10;AACfAgAAZHJzL2Rvd25yZXYueG1sUEsFBgAAAAAEAAQA9wAAAJIDAAAAAA==&#10;">
                  <v:imagedata r:id="rId15" o:title="store"/>
                  <v:path arrowok="t"/>
                </v:shape>
                <v:shape id="Text Box 714" o:spid="_x0000_s1071" type="#_x0000_t202" style="position:absolute;left:2968;top:593;width:13417;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14:paraId="5513C9B2" w14:textId="5BF28C3D" w:rsidR="00E71811" w:rsidRDefault="00E71811" w:rsidP="000A2A7A">
                        <w:pPr>
                          <w:jc w:val="center"/>
                        </w:pPr>
                        <w:r>
                          <w:t>Microsoft Outlook</w:t>
                        </w:r>
                      </w:p>
                    </w:txbxContent>
                  </v:textbox>
                </v:shape>
                <v:shape id="Text Box 715" o:spid="_x0000_s1072" type="#_x0000_t202" style="position:absolute;left:831;top:593;width:386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14:paraId="732D8D00" w14:textId="77777777" w:rsidR="00E71811" w:rsidRDefault="00E71811" w:rsidP="000A2A7A">
                        <w:r>
                          <w:t>D1</w:t>
                        </w:r>
                      </w:p>
                    </w:txbxContent>
                  </v:textbox>
                </v:shape>
              </v:group>
            </w:pict>
          </mc:Fallback>
        </mc:AlternateContent>
      </w:r>
    </w:p>
    <w:p w14:paraId="5D3B3CC4" w14:textId="1172549F" w:rsidR="00AB3698" w:rsidRDefault="00AB3698" w:rsidP="008A1E78">
      <w:pPr>
        <w:pStyle w:val="Titlesz"/>
        <w:rPr>
          <w:rStyle w:val="Strong"/>
          <w:bCs w:val="0"/>
          <w:sz w:val="26"/>
        </w:rPr>
      </w:pPr>
    </w:p>
    <w:p w14:paraId="44970677" w14:textId="5EA61A98" w:rsidR="00AB3698" w:rsidRDefault="00AB3698" w:rsidP="008A1E78">
      <w:pPr>
        <w:pStyle w:val="Titlesz"/>
        <w:rPr>
          <w:rStyle w:val="Strong"/>
          <w:bCs w:val="0"/>
          <w:sz w:val="26"/>
        </w:rPr>
      </w:pPr>
    </w:p>
    <w:p w14:paraId="70DFE635" w14:textId="77777777" w:rsidR="00AB3698" w:rsidRDefault="00AB3698" w:rsidP="008A1E78">
      <w:pPr>
        <w:pStyle w:val="Titlesz"/>
        <w:rPr>
          <w:rStyle w:val="Strong"/>
          <w:bCs w:val="0"/>
          <w:sz w:val="26"/>
        </w:rPr>
      </w:pPr>
    </w:p>
    <w:p w14:paraId="588F7D6F" w14:textId="73345080" w:rsidR="00AB3698" w:rsidRDefault="00AB3698" w:rsidP="008A1E78">
      <w:pPr>
        <w:pStyle w:val="Titlesz"/>
        <w:rPr>
          <w:rStyle w:val="Strong"/>
          <w:bCs w:val="0"/>
          <w:sz w:val="26"/>
        </w:rPr>
      </w:pPr>
    </w:p>
    <w:p w14:paraId="13CBE0AC" w14:textId="77777777" w:rsidR="00AB3698" w:rsidRDefault="00AB3698" w:rsidP="008A1E78">
      <w:pPr>
        <w:pStyle w:val="Titlesz"/>
        <w:rPr>
          <w:rStyle w:val="Strong"/>
          <w:bCs w:val="0"/>
          <w:sz w:val="26"/>
        </w:rPr>
      </w:pPr>
    </w:p>
    <w:p w14:paraId="1881F4A6" w14:textId="77777777" w:rsidR="006F364B" w:rsidRDefault="006F364B" w:rsidP="008A1E78">
      <w:pPr>
        <w:pStyle w:val="Titlesz"/>
        <w:rPr>
          <w:rStyle w:val="Strong"/>
          <w:bCs w:val="0"/>
          <w:sz w:val="26"/>
        </w:rPr>
      </w:pPr>
    </w:p>
    <w:p w14:paraId="648E5125" w14:textId="77777777" w:rsidR="006F364B" w:rsidRDefault="006F364B" w:rsidP="008A1E78">
      <w:pPr>
        <w:pStyle w:val="Titlesz"/>
        <w:rPr>
          <w:rStyle w:val="Strong"/>
          <w:bCs w:val="0"/>
          <w:sz w:val="26"/>
        </w:rPr>
      </w:pPr>
    </w:p>
    <w:p w14:paraId="42CBEADB" w14:textId="77777777" w:rsidR="006F364B" w:rsidRDefault="006F364B" w:rsidP="008A1E78">
      <w:pPr>
        <w:pStyle w:val="Titlesz"/>
        <w:rPr>
          <w:rStyle w:val="Strong"/>
          <w:bCs w:val="0"/>
          <w:sz w:val="26"/>
        </w:rPr>
      </w:pPr>
    </w:p>
    <w:p w14:paraId="23FDBB69" w14:textId="77777777" w:rsidR="006F364B" w:rsidRDefault="006F364B" w:rsidP="008A1E78">
      <w:pPr>
        <w:pStyle w:val="Titlesz"/>
        <w:rPr>
          <w:rStyle w:val="Strong"/>
          <w:bCs w:val="0"/>
          <w:sz w:val="26"/>
        </w:rPr>
      </w:pPr>
    </w:p>
    <w:p w14:paraId="580B7B8B" w14:textId="77777777" w:rsidR="006F364B" w:rsidRDefault="006F364B" w:rsidP="008A1E78">
      <w:pPr>
        <w:pStyle w:val="Titlesz"/>
        <w:rPr>
          <w:rStyle w:val="Strong"/>
          <w:bCs w:val="0"/>
          <w:sz w:val="26"/>
        </w:rPr>
      </w:pPr>
    </w:p>
    <w:p w14:paraId="5CF0AB69" w14:textId="77777777" w:rsidR="00AB3698" w:rsidRDefault="00AB3698" w:rsidP="008A1E78">
      <w:pPr>
        <w:pStyle w:val="Titlesz"/>
        <w:rPr>
          <w:rStyle w:val="Strong"/>
          <w:bCs w:val="0"/>
          <w:sz w:val="26"/>
        </w:rPr>
      </w:pPr>
    </w:p>
    <w:p w14:paraId="17ECB942" w14:textId="45D0E4C6" w:rsidR="00AB3698" w:rsidRDefault="00AB3698" w:rsidP="008A1E78">
      <w:pPr>
        <w:pStyle w:val="Titlesz"/>
        <w:rPr>
          <w:rStyle w:val="Strong"/>
          <w:bCs w:val="0"/>
          <w:sz w:val="26"/>
        </w:rPr>
      </w:pPr>
    </w:p>
    <w:p w14:paraId="5486E57F" w14:textId="77777777" w:rsidR="002770A0" w:rsidRDefault="002770A0" w:rsidP="008A1E78">
      <w:pPr>
        <w:pStyle w:val="Titlesz"/>
        <w:rPr>
          <w:rStyle w:val="Strong"/>
          <w:bCs w:val="0"/>
          <w:sz w:val="26"/>
        </w:rPr>
      </w:pPr>
    </w:p>
    <w:p w14:paraId="155B4FAA" w14:textId="77777777" w:rsidR="002770A0" w:rsidRDefault="002770A0" w:rsidP="008A1E78">
      <w:pPr>
        <w:pStyle w:val="Titlesz"/>
        <w:rPr>
          <w:rStyle w:val="Strong"/>
          <w:bCs w:val="0"/>
          <w:sz w:val="26"/>
        </w:rPr>
      </w:pPr>
    </w:p>
    <w:p w14:paraId="6B0BD704" w14:textId="77777777" w:rsidR="002770A0" w:rsidRDefault="002770A0" w:rsidP="008A1E78">
      <w:pPr>
        <w:pStyle w:val="Titlesz"/>
        <w:rPr>
          <w:rStyle w:val="Strong"/>
          <w:bCs w:val="0"/>
          <w:sz w:val="26"/>
        </w:rPr>
      </w:pPr>
    </w:p>
    <w:p w14:paraId="4044AD08" w14:textId="77777777" w:rsidR="002770A0" w:rsidRDefault="002770A0" w:rsidP="008A1E78">
      <w:pPr>
        <w:pStyle w:val="Titlesz"/>
        <w:rPr>
          <w:rStyle w:val="Strong"/>
          <w:bCs w:val="0"/>
          <w:sz w:val="26"/>
        </w:rPr>
      </w:pPr>
    </w:p>
    <w:p w14:paraId="25AEE7FF" w14:textId="77777777" w:rsidR="002770A0" w:rsidRDefault="002770A0" w:rsidP="008A1E78">
      <w:pPr>
        <w:pStyle w:val="Titlesz"/>
        <w:rPr>
          <w:rStyle w:val="Strong"/>
          <w:bCs w:val="0"/>
          <w:sz w:val="26"/>
        </w:rPr>
      </w:pPr>
    </w:p>
    <w:p w14:paraId="4206DE2E" w14:textId="77777777" w:rsidR="002770A0" w:rsidRDefault="002770A0" w:rsidP="008A1E78">
      <w:pPr>
        <w:pStyle w:val="Titlesz"/>
        <w:rPr>
          <w:rStyle w:val="Strong"/>
          <w:bCs w:val="0"/>
          <w:sz w:val="26"/>
        </w:rPr>
      </w:pPr>
    </w:p>
    <w:p w14:paraId="1C865B90" w14:textId="77777777" w:rsidR="002770A0" w:rsidRDefault="002770A0" w:rsidP="008A1E78">
      <w:pPr>
        <w:pStyle w:val="Titlesz"/>
        <w:rPr>
          <w:rStyle w:val="Strong"/>
          <w:bCs w:val="0"/>
          <w:sz w:val="26"/>
        </w:rPr>
      </w:pPr>
    </w:p>
    <w:p w14:paraId="69735669" w14:textId="77777777" w:rsidR="002770A0" w:rsidRDefault="002770A0" w:rsidP="008A1E78">
      <w:pPr>
        <w:pStyle w:val="Titlesz"/>
        <w:rPr>
          <w:rStyle w:val="Strong"/>
          <w:bCs w:val="0"/>
          <w:sz w:val="26"/>
        </w:rPr>
      </w:pPr>
    </w:p>
    <w:p w14:paraId="08C6F5B4" w14:textId="77777777" w:rsidR="002770A0" w:rsidRDefault="002770A0" w:rsidP="008A1E78">
      <w:pPr>
        <w:pStyle w:val="Titlesz"/>
        <w:rPr>
          <w:rStyle w:val="Strong"/>
          <w:bCs w:val="0"/>
          <w:sz w:val="26"/>
        </w:rPr>
      </w:pPr>
    </w:p>
    <w:p w14:paraId="53CCC205" w14:textId="77777777" w:rsidR="002770A0" w:rsidRDefault="002770A0" w:rsidP="008A1E78">
      <w:pPr>
        <w:pStyle w:val="Titlesz"/>
        <w:rPr>
          <w:rStyle w:val="Strong"/>
          <w:bCs w:val="0"/>
          <w:sz w:val="26"/>
        </w:rPr>
      </w:pPr>
    </w:p>
    <w:p w14:paraId="0E2C57A2" w14:textId="77777777" w:rsidR="002770A0" w:rsidRDefault="002770A0" w:rsidP="008A1E78">
      <w:pPr>
        <w:pStyle w:val="Titlesz"/>
        <w:rPr>
          <w:rStyle w:val="Strong"/>
          <w:bCs w:val="0"/>
          <w:sz w:val="26"/>
        </w:rPr>
      </w:pPr>
    </w:p>
    <w:p w14:paraId="1552ACD0" w14:textId="2F216975" w:rsidR="00B12C58" w:rsidRDefault="00B12C58" w:rsidP="008A1E78">
      <w:pPr>
        <w:pStyle w:val="Titlesz"/>
        <w:rPr>
          <w:rStyle w:val="Strong"/>
          <w:bCs w:val="0"/>
          <w:sz w:val="26"/>
        </w:rPr>
      </w:pPr>
    </w:p>
    <w:p w14:paraId="67A8B620" w14:textId="344621C3" w:rsidR="00813296" w:rsidRDefault="0075107E" w:rsidP="008A1E78">
      <w:pPr>
        <w:pStyle w:val="Titlesz"/>
        <w:rPr>
          <w:rStyle w:val="Strong"/>
          <w:bCs w:val="0"/>
          <w:sz w:val="26"/>
        </w:rPr>
      </w:pPr>
      <w:r>
        <w:rPr>
          <w:noProof/>
          <w:sz w:val="23"/>
          <w:szCs w:val="23"/>
          <w:lang w:eastAsia="en-GB"/>
        </w:rPr>
        <mc:AlternateContent>
          <mc:Choice Requires="wps">
            <w:drawing>
              <wp:anchor distT="0" distB="0" distL="114300" distR="114300" simplePos="0" relativeHeight="251710464" behindDoc="0" locked="0" layoutInCell="1" allowOverlap="1" wp14:anchorId="76367791" wp14:editId="721B86AD">
                <wp:simplePos x="0" y="0"/>
                <wp:positionH relativeFrom="column">
                  <wp:posOffset>2921330</wp:posOffset>
                </wp:positionH>
                <wp:positionV relativeFrom="paragraph">
                  <wp:posOffset>83126</wp:posOffset>
                </wp:positionV>
                <wp:extent cx="415636" cy="59055"/>
                <wp:effectExtent l="0" t="57150" r="3810" b="36195"/>
                <wp:wrapNone/>
                <wp:docPr id="86" name="Straight Arrow Connector 86"/>
                <wp:cNvGraphicFramePr/>
                <a:graphic xmlns:a="http://schemas.openxmlformats.org/drawingml/2006/main">
                  <a:graphicData uri="http://schemas.microsoft.com/office/word/2010/wordprocessingShape">
                    <wps:wsp>
                      <wps:cNvCnPr/>
                      <wps:spPr>
                        <a:xfrm flipV="1">
                          <a:off x="0" y="0"/>
                          <a:ext cx="415636" cy="5905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shape w14:anchorId="0B12A5CF" id="Straight Arrow Connector 86" o:spid="_x0000_s1026" type="#_x0000_t32" style="position:absolute;margin-left:230.05pt;margin-top:6.55pt;width:32.75pt;height:4.65pt;flip:y;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" strokecolor="#70ad47 [3209]" strokeweight=".5pt">
                <v:stroke endarrow="block" joinstyle="miter"/>
              </v:shape>
            </w:pict>
          </mc:Fallback>
        </mc:AlternateContent>
      </w:r>
      <w:r w:rsidR="00B12C58">
        <w:rPr>
          <w:noProof/>
          <w:lang w:eastAsia="en-GB"/>
        </w:rPr>
        <mc:AlternateContent>
          <mc:Choice Requires="wpg">
            <w:drawing>
              <wp:anchor distT="0" distB="0" distL="114300" distR="114300" simplePos="0" relativeHeight="251847680" behindDoc="0" locked="0" layoutInCell="1" allowOverlap="1" wp14:anchorId="5F9AE884" wp14:editId="250A955B">
                <wp:simplePos x="0" y="0"/>
                <wp:positionH relativeFrom="column">
                  <wp:posOffset>3337692</wp:posOffset>
                </wp:positionH>
                <wp:positionV relativeFrom="paragraph">
                  <wp:posOffset>-13854</wp:posOffset>
                </wp:positionV>
                <wp:extent cx="1733550" cy="369570"/>
                <wp:effectExtent l="0" t="0" r="0" b="0"/>
                <wp:wrapNone/>
                <wp:docPr id="658" name="Group 658"/>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wpg:grpSp>
                        <wpg:cNvPr id="654" name="Group 654"/>
                        <wpg:cNvGrpSpPr/>
                        <wpg:grpSpPr>
                          <a:xfrm>
                            <a:off x="0" y="0"/>
                            <a:ext cx="1733550" cy="369570"/>
                            <a:chOff x="0" y="0"/>
                            <a:chExt cx="1733550" cy="369570"/>
                          </a:xfrm>
                        </wpg:grpSpPr>
                        <pic:pic xmlns:pic="http://schemas.openxmlformats.org/drawingml/2006/picture">
                          <pic:nvPicPr>
                            <pic:cNvPr id="655" name="Picture 655"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656" name="Text Box 656"/>
                          <wps:cNvSpPr txBox="1"/>
                          <wps:spPr>
                            <a:xfrm>
                              <a:off x="368136" y="47501"/>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228CA" w14:textId="77777777" w:rsidR="00E71811" w:rsidRDefault="00E71811" w:rsidP="00B12C58">
                                <w:pPr>
                                  <w:jc w:val="center"/>
                                </w:pPr>
                                <w:r>
                                  <w:t>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7" name="Text Box 657"/>
                        <wps:cNvSpPr txBox="1"/>
                        <wps:spPr>
                          <a:xfrm>
                            <a:off x="83128" y="59377"/>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A6D69C" w14:textId="0E867A41" w:rsidR="00E71811" w:rsidRDefault="00E71811" w:rsidP="00B12C58">
                              <w: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9AE884" id="Group 658" o:spid="_x0000_s1073" style="position:absolute;margin-left:262.8pt;margin-top:-1.1pt;width:136.5pt;height:29.1pt;z-index:25184768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">
                <v:group id="Group 654" o:spid="_x0000_s1074" style="position:absolute;width:17335;height:3695" coordsize="17335,3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Picture 655" o:spid="_x0000_s1075"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RpxrGAAAA3AAAAA8AAABkcnMvZG93bnJldi54bWxEj0trAkEQhO9C/sPQAW86G9El2ThKEHwc&#10;QjCbXHJrdnofZKdn2Wl1/fdOIOCxqKqvqOV6cK06Ux8azwaepgko4sLbhisD31/byTOoIMgWW89k&#10;4EoB1quH0RIz6y/8SedcKhUhHDI0UIt0mdahqMlhmPqOOHql7x1KlH2lbY+XCHetniVJqh02HBdq&#10;7GhTU/Gbn5yB94/rpux25c9sfzjOd9VR0vxFjBk/Dm+voIQGuYf/2wdrIF0s4O9MPAJ6d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NGnGsYAAADcAAAADwAAAAAAAAAAAAAA&#10;AACfAgAAZHJzL2Rvd25yZXYueG1sUEsFBgAAAAAEAAQA9wAAAJIDAAAAAA==&#10;">
                    <v:imagedata r:id="rId15" o:title="store"/>
                    <v:path arrowok="t"/>
                  </v:shape>
                  <v:shape id="Text Box 656" o:spid="_x0000_s1076"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VlMYA&#10;AADcAAAADwAAAGRycy9kb3ducmV2LnhtbESPQWvCQBSE74X+h+UVems2FRIkzSoSEKXUg9ZLb8/s&#10;Mwlm36bZbYz+elcQehxm5hsmn4+mFQP1rrGs4D2KQRCXVjdcKdh/L9+mIJxH1thaJgUXcjCfPT/l&#10;mGl75i0NO1+JAGGXoYLa+y6T0pU1GXSR7YiDd7S9QR9kX0nd4znATSsncZxKgw2HhRo7KmoqT7s/&#10;o+CzWG5we5iY6bUtVl/HRfe7/0mUen0ZFx8gPI3+P/xor7WCNEnh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jVlMYAAADcAAAADwAAAAAAAAAAAAAAAACYAgAAZHJz&#10;L2Rvd25yZXYueG1sUEsFBgAAAAAEAAQA9QAAAIsDAAAAAA==&#10;" filled="f" stroked="f" strokeweight=".5pt">
                    <v:textbox>
                      <w:txbxContent>
                        <w:p w14:paraId="05B228CA" w14:textId="77777777" w:rsidR="00E71811" w:rsidRDefault="00E71811" w:rsidP="00B12C58">
                          <w:pPr>
                            <w:jc w:val="center"/>
                          </w:pPr>
                          <w:r>
                            <w:t>Customer Table</w:t>
                          </w:r>
                        </w:p>
                      </w:txbxContent>
                    </v:textbox>
                  </v:shape>
                </v:group>
                <v:shape id="Text Box 657" o:spid="_x0000_s1077" type="#_x0000_t202" style="position:absolute;left:831;top:593;width:4510;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wD8UA&#10;AADcAAAADwAAAGRycy9kb3ducmV2LnhtbESPT4vCMBTE7wt+h/CEva2pgq5Uo0hBlEUP/rl4ezbP&#10;tti81CZq9dMbYcHjMDO/YcbTxpTiRrUrLCvodiIQxKnVBWcK9rv5zxCE88gaS8uk4EEOppPW1xhj&#10;be+8odvWZyJA2MWoIPe+iqV0aU4GXcdWxME72dqgD7LOpK7xHuCmlL0oGkiDBYeFHCtKckrP26tR&#10;8JfM17g59szwWSaL1WlWXfaHvlLf7WY2AuGp8Z/wf3upFQz6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HAPxQAAANwAAAAPAAAAAAAAAAAAAAAAAJgCAABkcnMv&#10;ZG93bnJldi54bWxQSwUGAAAAAAQABAD1AAAAigMAAAAA&#10;" filled="f" stroked="f" strokeweight=".5pt">
                  <v:textbox>
                    <w:txbxContent>
                      <w:p w14:paraId="3EA6D69C" w14:textId="0E867A41" w:rsidR="00E71811" w:rsidRDefault="00E71811" w:rsidP="00B12C58">
                        <w:r>
                          <w:t>D3</w:t>
                        </w:r>
                      </w:p>
                    </w:txbxContent>
                  </v:textbox>
                </v:shape>
              </v:group>
            </w:pict>
          </mc:Fallback>
        </mc:AlternateContent>
      </w:r>
      <w:r w:rsidR="00B12C58">
        <w:rPr>
          <w:noProof/>
          <w:lang w:eastAsia="en-GB"/>
        </w:rPr>
        <mc:AlternateContent>
          <mc:Choice Requires="wpg">
            <w:drawing>
              <wp:anchor distT="0" distB="0" distL="114300" distR="114300" simplePos="0" relativeHeight="251832320" behindDoc="0" locked="0" layoutInCell="1" allowOverlap="1" wp14:anchorId="6CDF4E5E" wp14:editId="22109D4D">
                <wp:simplePos x="0" y="0"/>
                <wp:positionH relativeFrom="column">
                  <wp:posOffset>-190005</wp:posOffset>
                </wp:positionH>
                <wp:positionV relativeFrom="paragraph">
                  <wp:posOffset>178130</wp:posOffset>
                </wp:positionV>
                <wp:extent cx="1733550" cy="369570"/>
                <wp:effectExtent l="0" t="0" r="0" b="0"/>
                <wp:wrapNone/>
                <wp:docPr id="640" name="Group 640"/>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158" name="Picture 158"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16" name="Text Box 16"/>
                        <wps:cNvSpPr txBox="1"/>
                        <wps:spPr>
                          <a:xfrm>
                            <a:off x="391886" y="35626"/>
                            <a:ext cx="1140023"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9F982" w14:textId="6B9F2078" w:rsidR="00E71811" w:rsidRDefault="00E71811" w:rsidP="003D349E">
                              <w:pPr>
                                <w:jc w:val="center"/>
                              </w:pPr>
                              <w: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Text Box 639"/>
                        <wps:cNvSpPr txBox="1"/>
                        <wps:spPr>
                          <a:xfrm>
                            <a:off x="83127" y="59376"/>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BA14C" w14:textId="65747AD0" w:rsidR="00E71811" w:rsidRDefault="00E71811" w:rsidP="00B12C58">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DF4E5E" id="Group 640" o:spid="_x0000_s1078" style="position:absolute;margin-left:-14.95pt;margin-top:14.05pt;width:136.5pt;height:29.1pt;z-index:25183232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">
                <v:shape id="Picture 158" o:spid="_x0000_s1079"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6xeHGAAAA3AAAAA8AAABkcnMvZG93bnJldi54bWxEj09LA0EMxe+C32GI4M3OWrTUtdNSCq09&#10;iLRbL97CTvYP7mSWndhuv705CN4S3st7vyxWY+jMmYbURnbwOMnAEJfRt1w7+DxtH+ZgkiB77CKT&#10;gyslWC1vbxaY+3jhI50LqY2GcMrRQSPS59amsqGAaRJ7YtWqOAQUXYfa+gEvGh46O82ymQ3YsjY0&#10;2NOmofK7+AkO3j+um6rfVV/Tt/3haVcfZFa8iHP3d+P6FYzQKP/mv+u9V/xnpdVndAK7/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nrF4cYAAADcAAAADwAAAAAAAAAAAAAA&#10;AACfAgAAZHJzL2Rvd25yZXYueG1sUEsFBgAAAAAEAAQA9wAAAJIDAAAAAA==&#10;">
                  <v:imagedata r:id="rId15" o:title="store"/>
                  <v:path arrowok="t"/>
                </v:shape>
                <v:shape id="Text Box 16" o:spid="_x0000_s1080" type="#_x0000_t202" style="position:absolute;left:3918;top:356;width:11401;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14:paraId="0179F982" w14:textId="6B9F2078" w:rsidR="00E71811" w:rsidRDefault="00E71811" w:rsidP="003D349E">
                        <w:pPr>
                          <w:jc w:val="center"/>
                        </w:pPr>
                        <w:r>
                          <w:t>Employee Table</w:t>
                        </w:r>
                      </w:p>
                    </w:txbxContent>
                  </v:textbox>
                </v:shape>
                <v:shape id="Text Box 639" o:spid="_x0000_s1081" type="#_x0000_t202" style="position:absolute;left:831;top:593;width:386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14:paraId="310BA14C" w14:textId="65747AD0" w:rsidR="00E71811" w:rsidRDefault="00E71811" w:rsidP="00B12C58">
                        <w:r>
                          <w:t>D1</w:t>
                        </w:r>
                      </w:p>
                    </w:txbxContent>
                  </v:textbox>
                </v:shape>
              </v:group>
            </w:pict>
          </mc:Fallback>
        </mc:AlternateContent>
      </w:r>
      <w:r w:rsidR="000237EB">
        <w:rPr>
          <w:noProof/>
          <w:lang w:eastAsia="en-GB"/>
        </w:rPr>
        <mc:AlternateContent>
          <mc:Choice Requires="wps">
            <w:drawing>
              <wp:anchor distT="0" distB="0" distL="114300" distR="114300" simplePos="0" relativeHeight="251785216" behindDoc="0" locked="0" layoutInCell="1" allowOverlap="1" wp14:anchorId="28AD26A5" wp14:editId="726F5342">
                <wp:simplePos x="0" y="0"/>
                <wp:positionH relativeFrom="column">
                  <wp:posOffset>2505694</wp:posOffset>
                </wp:positionH>
                <wp:positionV relativeFrom="paragraph">
                  <wp:posOffset>-201881</wp:posOffset>
                </wp:positionV>
                <wp:extent cx="1389380" cy="261257"/>
                <wp:effectExtent l="0" t="0" r="0" b="5715"/>
                <wp:wrapNone/>
                <wp:docPr id="593" name="Text Box 593"/>
                <wp:cNvGraphicFramePr/>
                <a:graphic xmlns:a="http://schemas.openxmlformats.org/drawingml/2006/main">
                  <a:graphicData uri="http://schemas.microsoft.com/office/word/2010/wordprocessingShape">
                    <wps:wsp>
                      <wps:cNvSpPr txBox="1"/>
                      <wps:spPr>
                        <a:xfrm>
                          <a:off x="0" y="0"/>
                          <a:ext cx="1389380"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AB68B" w14:textId="59B30E5D" w:rsidR="00E71811" w:rsidRDefault="00E71811" w:rsidP="000237EB">
                            <w:pPr>
                              <w:jc w:val="center"/>
                            </w:pPr>
                            <w:r>
                              <w:t xml:space="preserve">Customer’s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26A5" id="Text Box 593" o:spid="_x0000_s1082" type="#_x0000_t202" style="position:absolute;margin-left:197.3pt;margin-top:-15.9pt;width:109.4pt;height:20.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" filled="f" stroked="f" strokeweight=".5pt">
                <v:textbox>
                  <w:txbxContent>
                    <w:p w14:paraId="413AB68B" w14:textId="59B30E5D" w:rsidR="00E71811" w:rsidRDefault="00E71811" w:rsidP="000237EB">
                      <w:pPr>
                        <w:jc w:val="center"/>
                      </w:pPr>
                      <w:r>
                        <w:t xml:space="preserve">Customer’s details </w:t>
                      </w:r>
                    </w:p>
                  </w:txbxContent>
                </v:textbox>
              </v:shape>
            </w:pict>
          </mc:Fallback>
        </mc:AlternateContent>
      </w:r>
      <w:r w:rsidR="00FA04B0">
        <w:rPr>
          <w:noProof/>
          <w:lang w:eastAsia="en-GB"/>
        </w:rPr>
        <mc:AlternateContent>
          <mc:Choice Requires="wpg">
            <w:drawing>
              <wp:anchor distT="0" distB="0" distL="114300" distR="114300" simplePos="0" relativeHeight="251699200" behindDoc="0" locked="0" layoutInCell="1" allowOverlap="1" wp14:anchorId="517D95DF" wp14:editId="33DA0556">
                <wp:simplePos x="0" y="0"/>
                <wp:positionH relativeFrom="column">
                  <wp:posOffset>1995055</wp:posOffset>
                </wp:positionH>
                <wp:positionV relativeFrom="paragraph">
                  <wp:posOffset>83127</wp:posOffset>
                </wp:positionV>
                <wp:extent cx="971550" cy="799465"/>
                <wp:effectExtent l="0" t="0" r="0" b="19685"/>
                <wp:wrapNone/>
                <wp:docPr id="577" name="Group 577"/>
                <wp:cNvGraphicFramePr/>
                <a:graphic xmlns:a="http://schemas.openxmlformats.org/drawingml/2006/main">
                  <a:graphicData uri="http://schemas.microsoft.com/office/word/2010/wordprocessingGroup">
                    <wpg:wgp>
                      <wpg:cNvGrpSpPr/>
                      <wpg:grpSpPr>
                        <a:xfrm>
                          <a:off x="0" y="0"/>
                          <a:ext cx="971550" cy="799465"/>
                          <a:chOff x="0" y="0"/>
                          <a:chExt cx="971550" cy="799465"/>
                        </a:xfrm>
                      </wpg:grpSpPr>
                      <wpg:grpSp>
                        <wpg:cNvPr id="56" name="Group 56"/>
                        <wpg:cNvGrpSpPr/>
                        <wpg:grpSpPr>
                          <a:xfrm>
                            <a:off x="35626" y="0"/>
                            <a:ext cx="876300" cy="799465"/>
                            <a:chOff x="0" y="0"/>
                            <a:chExt cx="876300" cy="800099"/>
                          </a:xfrm>
                        </wpg:grpSpPr>
                        <wps:wsp>
                          <wps:cNvPr id="58" name="Rounded Rectangle 58"/>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6D6339F5" w14:textId="77777777" w:rsidR="00E71811" w:rsidRDefault="00E71811" w:rsidP="000D64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12B36205" w14:textId="4A02024D" w:rsidR="00E71811" w:rsidRDefault="00E71811" w:rsidP="000D647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 name="Text Box 74"/>
                        <wps:cNvSpPr txBox="1"/>
                        <wps:spPr>
                          <a:xfrm>
                            <a:off x="0" y="296883"/>
                            <a:ext cx="97155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47A8B" w14:textId="1F6D09EA" w:rsidR="00E71811" w:rsidRDefault="00E71811" w:rsidP="000D6471">
                              <w:pPr>
                                <w:jc w:val="center"/>
                              </w:pPr>
                              <w:r>
                                <w:t>Adds a New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7D95DF" id="Group 577" o:spid="_x0000_s1083" style="position:absolute;margin-left:157.1pt;margin-top:6.55pt;width:76.5pt;height:62.95pt;z-index:251699200" coordsize="9715,7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">
                <v:group id="Group 56" o:spid="_x0000_s1084" style="position:absolute;left:356;width:8763;height:7994"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oundrect id="Rounded Rectangle 58" o:spid="_x0000_s1085"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Ij8EA&#10;AADbAAAADwAAAGRycy9kb3ducmV2LnhtbERPW2vCMBR+F/wP4Qz2pqnCxqjGUibiNhjDenk+NMem&#10;2pyUJtru3y8PAx8/vvsyG2wj7tT52rGC2TQBQVw6XXOl4LDfTN5A+ICssXFMCn7JQ7Yaj5aYatfz&#10;ju5FqEQMYZ+iAhNCm0rpS0MW/dS1xJE7u85iiLCrpO6wj+G2kfMkeZUWa44NBlt6N1Rei5tVcMrd&#10;9kfevr6PV1MEc/nkfj3bKvX8NOQLEIGG8BD/uz+0gpc4Nn6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7yI/BAAAA2wAAAA8AAAAAAAAAAAAAAAAAmAIAAGRycy9kb3du&#10;cmV2LnhtbFBLBQYAAAAABAAEAPUAAACGAwAAAAA=&#10;" fillcolor="white [3201]" strokecolor="black [3200]" strokeweight="1pt">
                    <v:stroke joinstyle="miter"/>
                    <v:textbox>
                      <w:txbxContent>
                        <w:p w14:paraId="6D6339F5" w14:textId="77777777" w:rsidR="00E71811" w:rsidRDefault="00E71811" w:rsidP="000D6471">
                          <w:pPr>
                            <w:jc w:val="center"/>
                          </w:pPr>
                        </w:p>
                      </w:txbxContent>
                    </v:textbox>
                  </v:roundrect>
                  <v:roundrect id="Rounded Rectangle 60" o:spid="_x0000_s1086"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ONMEA&#10;AADbAAAADwAAAGRycy9kb3ducmV2LnhtbERPz2vCMBS+C/sfwhvspqk7lNEZRTaGOpBh3XZ+NM+m&#10;2ryUJLX1v18OA48f3+/FarStuJIPjWMF81kGgrhyuuFawffxY/oCIkRkja1jUnCjAKvlw2SBhXYD&#10;H+haxlqkEA4FKjAxdoWUoTJkMcxcR5y4k/MWY4K+ltrjkMJtK5+zLJcWG04NBjt6M1Rdyt4q+F27&#10;zZfsP/c/F1NGc97x8D7fKPX0OK5fQUQa4138795qBXlan76kH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hDjTBAAAA2wAAAA8AAAAAAAAAAAAAAAAAmAIAAGRycy9kb3du&#10;cmV2LnhtbFBLBQYAAAAABAAEAPUAAACGAwAAAAA=&#10;" fillcolor="white [3201]" strokecolor="black [3200]" strokeweight="1pt">
                    <v:stroke joinstyle="miter"/>
                    <v:textbox>
                      <w:txbxContent>
                        <w:p w14:paraId="12B36205" w14:textId="4A02024D" w:rsidR="00E71811" w:rsidRDefault="00E71811" w:rsidP="000D6471">
                          <w:pPr>
                            <w:jc w:val="center"/>
                          </w:pPr>
                          <w:r>
                            <w:t>2</w:t>
                          </w:r>
                        </w:p>
                      </w:txbxContent>
                    </v:textbox>
                  </v:roundrect>
                </v:group>
                <v:shape id="Text Box 74" o:spid="_x0000_s1087" type="#_x0000_t202" style="position:absolute;top:2968;width:9715;height:4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14:paraId="65047A8B" w14:textId="1F6D09EA" w:rsidR="00E71811" w:rsidRDefault="00E71811" w:rsidP="000D6471">
                        <w:pPr>
                          <w:jc w:val="center"/>
                        </w:pPr>
                        <w:r>
                          <w:t>Adds a New Customer</w:t>
                        </w:r>
                      </w:p>
                    </w:txbxContent>
                  </v:textbox>
                </v:shape>
              </v:group>
            </w:pict>
          </mc:Fallback>
        </mc:AlternateContent>
      </w:r>
      <w:r w:rsidR="008A1E78">
        <w:rPr>
          <w:rStyle w:val="Strong"/>
          <w:bCs w:val="0"/>
          <w:sz w:val="26"/>
        </w:rPr>
        <w:t xml:space="preserve">For the </w:t>
      </w:r>
      <w:r w:rsidR="00C3642B">
        <w:t xml:space="preserve">proposed </w:t>
      </w:r>
      <w:r w:rsidR="008A1E78">
        <w:rPr>
          <w:rStyle w:val="Strong"/>
          <w:bCs w:val="0"/>
          <w:sz w:val="26"/>
        </w:rPr>
        <w:t>system:</w:t>
      </w:r>
      <w:r w:rsidR="000237EB" w:rsidRPr="000237EB">
        <w:rPr>
          <w:noProof/>
          <w:lang w:eastAsia="en-GB"/>
        </w:rPr>
        <w:t xml:space="preserve"> </w:t>
      </w:r>
    </w:p>
    <w:p w14:paraId="36882ADC" w14:textId="283BEB50" w:rsidR="008A1E78" w:rsidRPr="008A1E78" w:rsidRDefault="0075107E" w:rsidP="008A1E78">
      <w:pPr>
        <w:pStyle w:val="Titlesz"/>
        <w:rPr>
          <w:rStyle w:val="Strong"/>
          <w:bCs w:val="0"/>
          <w:sz w:val="26"/>
        </w:rPr>
      </w:pPr>
      <w:r>
        <w:rPr>
          <w:noProof/>
          <w:lang w:eastAsia="en-GB"/>
        </w:rPr>
        <mc:AlternateContent>
          <mc:Choice Requires="wps">
            <w:drawing>
              <wp:anchor distT="0" distB="0" distL="114300" distR="114300" simplePos="0" relativeHeight="251713536" behindDoc="0" locked="0" layoutInCell="1" allowOverlap="1" wp14:anchorId="345167F4" wp14:editId="4E0B7F8B">
                <wp:simplePos x="0" y="0"/>
                <wp:positionH relativeFrom="column">
                  <wp:posOffset>3654325</wp:posOffset>
                </wp:positionH>
                <wp:positionV relativeFrom="paragraph">
                  <wp:posOffset>190434</wp:posOffset>
                </wp:positionV>
                <wp:extent cx="2410691" cy="4194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10691" cy="419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821682" w14:textId="2AD4EC10" w:rsidR="00E71811" w:rsidRDefault="00E71811" w:rsidP="000D6471">
                            <w:r>
                              <w:t>Customer’s details is used to locate them and present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167F4" id="Text Box 94" o:spid="_x0000_s1088" type="#_x0000_t202" style="position:absolute;margin-left:287.75pt;margin-top:15pt;width:189.8pt;height:33.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" filled="f" stroked="f" strokeweight=".5pt">
                <v:textbox>
                  <w:txbxContent>
                    <w:p w14:paraId="6D821682" w14:textId="2AD4EC10" w:rsidR="00E71811" w:rsidRDefault="00E71811" w:rsidP="000D6471">
                      <w:r>
                        <w:t>Customer’s details is used to locate them and present them</w:t>
                      </w:r>
                    </w:p>
                  </w:txbxContent>
                </v:textbox>
              </v:shape>
            </w:pict>
          </mc:Fallback>
        </mc:AlternateContent>
      </w:r>
      <w:r w:rsidR="00FA04B0">
        <w:rPr>
          <w:noProof/>
          <w:lang w:eastAsia="en-GB"/>
        </w:rPr>
        <mc:AlternateContent>
          <mc:Choice Requires="wps">
            <w:drawing>
              <wp:anchor distT="0" distB="0" distL="114300" distR="114300" simplePos="0" relativeHeight="251711488" behindDoc="0" locked="0" layoutInCell="1" allowOverlap="1" wp14:anchorId="6610FD41" wp14:editId="2A28E664">
                <wp:simplePos x="0" y="0"/>
                <wp:positionH relativeFrom="column">
                  <wp:posOffset>3455718</wp:posOffset>
                </wp:positionH>
                <wp:positionV relativeFrom="paragraph">
                  <wp:posOffset>154965</wp:posOffset>
                </wp:positionV>
                <wp:extent cx="485833" cy="593766"/>
                <wp:effectExtent l="38100" t="0" r="28575" b="53975"/>
                <wp:wrapNone/>
                <wp:docPr id="87" name="Straight Arrow Connector 87"/>
                <wp:cNvGraphicFramePr/>
                <a:graphic xmlns:a="http://schemas.openxmlformats.org/drawingml/2006/main">
                  <a:graphicData uri="http://schemas.microsoft.com/office/word/2010/wordprocessingShape">
                    <wps:wsp>
                      <wps:cNvCnPr/>
                      <wps:spPr>
                        <a:xfrm flipH="1">
                          <a:off x="0" y="0"/>
                          <a:ext cx="485833" cy="5937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A901F" id="Straight Arrow Connector 87" o:spid="_x0000_s1026" type="#_x0000_t32" style="position:absolute;margin-left:272.1pt;margin-top:12.2pt;width:38.25pt;height:46.7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" strokecolor="#ed7d31 [3205]" strokeweight=".5pt">
                <v:stroke endarrow="block" joinstyle="miter"/>
              </v:shape>
            </w:pict>
          </mc:Fallback>
        </mc:AlternateContent>
      </w:r>
    </w:p>
    <w:p w14:paraId="752CE834" w14:textId="6D13B60C" w:rsidR="00DB77A0" w:rsidRPr="00AB0270" w:rsidRDefault="0075107E" w:rsidP="00AB0270">
      <w:pPr>
        <w:pStyle w:val="NoSpacing"/>
        <w:rPr>
          <w:sz w:val="23"/>
          <w:szCs w:val="23"/>
        </w:rPr>
      </w:pPr>
      <w:r>
        <w:rPr>
          <w:noProof/>
          <w:lang w:eastAsia="en-GB"/>
        </w:rPr>
        <mc:AlternateContent>
          <mc:Choice Requires="wps">
            <w:drawing>
              <wp:anchor distT="0" distB="0" distL="114300" distR="114300" simplePos="0" relativeHeight="251688960" behindDoc="0" locked="0" layoutInCell="1" allowOverlap="1" wp14:anchorId="130F152C" wp14:editId="7E1B5D92">
                <wp:simplePos x="0" y="0"/>
                <wp:positionH relativeFrom="column">
                  <wp:posOffset>1080028</wp:posOffset>
                </wp:positionH>
                <wp:positionV relativeFrom="paragraph">
                  <wp:posOffset>155089</wp:posOffset>
                </wp:positionV>
                <wp:extent cx="190747" cy="1710047"/>
                <wp:effectExtent l="0" t="0" r="57150" b="62230"/>
                <wp:wrapNone/>
                <wp:docPr id="54" name="Straight Arrow Connector 54"/>
                <wp:cNvGraphicFramePr/>
                <a:graphic xmlns:a="http://schemas.openxmlformats.org/drawingml/2006/main">
                  <a:graphicData uri="http://schemas.microsoft.com/office/word/2010/wordprocessingShape">
                    <wps:wsp>
                      <wps:cNvCnPr/>
                      <wps:spPr>
                        <a:xfrm>
                          <a:off x="0" y="0"/>
                          <a:ext cx="190747" cy="17100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F2658" id="Straight Arrow Connector 54" o:spid="_x0000_s1026" type="#_x0000_t32" style="position:absolute;margin-left:85.05pt;margin-top:12.2pt;width:15pt;height:13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" strokecolor="#ed7d31 [3205]" strokeweight=".5pt">
                <v:stroke endarrow="block" joinstyle="miter"/>
              </v:shape>
            </w:pict>
          </mc:Fallback>
        </mc:AlternateContent>
      </w:r>
      <w:r w:rsidR="000237EB">
        <w:rPr>
          <w:noProof/>
          <w:lang w:eastAsia="en-GB"/>
        </w:rPr>
        <mc:AlternateContent>
          <mc:Choice Requires="wps">
            <w:drawing>
              <wp:anchor distT="0" distB="0" distL="114300" distR="114300" simplePos="0" relativeHeight="251787264" behindDoc="0" locked="0" layoutInCell="1" allowOverlap="1" wp14:anchorId="14427C03" wp14:editId="7AE1A2AC">
                <wp:simplePos x="0" y="0"/>
                <wp:positionH relativeFrom="column">
                  <wp:posOffset>-951939</wp:posOffset>
                </wp:positionH>
                <wp:positionV relativeFrom="paragraph">
                  <wp:posOffset>206763</wp:posOffset>
                </wp:positionV>
                <wp:extent cx="914400" cy="503415"/>
                <wp:effectExtent l="0" t="0" r="0" b="0"/>
                <wp:wrapNone/>
                <wp:docPr id="594" name="Text Box 594"/>
                <wp:cNvGraphicFramePr/>
                <a:graphic xmlns:a="http://schemas.openxmlformats.org/drawingml/2006/main">
                  <a:graphicData uri="http://schemas.microsoft.com/office/word/2010/wordprocessingShape">
                    <wps:wsp>
                      <wps:cNvSpPr txBox="1"/>
                      <wps:spPr>
                        <a:xfrm>
                          <a:off x="0" y="0"/>
                          <a:ext cx="914400" cy="503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C4763E" w14:textId="50FC58A6" w:rsidR="00E71811" w:rsidRDefault="00E71811" w:rsidP="000237EB">
                            <w:pPr>
                              <w:jc w:val="center"/>
                            </w:pPr>
                            <w:r>
                              <w:t xml:space="preserve">Employee’s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27C03" id="Text Box 594" o:spid="_x0000_s1089" type="#_x0000_t202" style="position:absolute;margin-left:-74.95pt;margin-top:16.3pt;width:1in;height:39.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" filled="f" stroked="f" strokeweight=".5pt">
                <v:textbox>
                  <w:txbxContent>
                    <w:p w14:paraId="0DC4763E" w14:textId="50FC58A6" w:rsidR="00E71811" w:rsidRDefault="00E71811" w:rsidP="000237EB">
                      <w:pPr>
                        <w:jc w:val="center"/>
                      </w:pPr>
                      <w:r>
                        <w:t xml:space="preserve">Employee’s details </w:t>
                      </w:r>
                    </w:p>
                  </w:txbxContent>
                </v:textbox>
              </v:shape>
            </w:pict>
          </mc:Fallback>
        </mc:AlternateContent>
      </w:r>
      <w:r w:rsidR="000237EB">
        <w:rPr>
          <w:noProof/>
          <w:sz w:val="23"/>
          <w:szCs w:val="23"/>
          <w:lang w:eastAsia="en-GB"/>
        </w:rPr>
        <mc:AlternateContent>
          <mc:Choice Requires="wps">
            <w:drawing>
              <wp:anchor distT="0" distB="0" distL="114300" distR="114300" simplePos="0" relativeHeight="251656192" behindDoc="0" locked="0" layoutInCell="1" allowOverlap="1" wp14:anchorId="72D592DD" wp14:editId="3D2A8B68">
                <wp:simplePos x="0" y="0"/>
                <wp:positionH relativeFrom="column">
                  <wp:posOffset>-83523</wp:posOffset>
                </wp:positionH>
                <wp:positionV relativeFrom="paragraph">
                  <wp:posOffset>144054</wp:posOffset>
                </wp:positionV>
                <wp:extent cx="45719" cy="693898"/>
                <wp:effectExtent l="38100" t="38100" r="50165" b="11430"/>
                <wp:wrapNone/>
                <wp:docPr id="15" name="Straight Arrow Connector 15"/>
                <wp:cNvGraphicFramePr/>
                <a:graphic xmlns:a="http://schemas.openxmlformats.org/drawingml/2006/main">
                  <a:graphicData uri="http://schemas.microsoft.com/office/word/2010/wordprocessingShape">
                    <wps:wsp>
                      <wps:cNvCnPr/>
                      <wps:spPr>
                        <a:xfrm flipV="1">
                          <a:off x="0" y="0"/>
                          <a:ext cx="45719" cy="6938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32EE0" id="Straight Arrow Connector 15" o:spid="_x0000_s1026" type="#_x0000_t32" style="position:absolute;margin-left:-6.6pt;margin-top:11.35pt;width:3.6pt;height:5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" strokecolor="#70ad47 [3209]" strokeweight=".5pt">
                <v:stroke endarrow="block" joinstyle="miter"/>
              </v:shape>
            </w:pict>
          </mc:Fallback>
        </mc:AlternateContent>
      </w:r>
    </w:p>
    <w:p w14:paraId="27423223" w14:textId="14553B09" w:rsidR="00947E43" w:rsidRPr="00AB0270" w:rsidRDefault="0075107E" w:rsidP="00AB0270">
      <w:pPr>
        <w:pStyle w:val="NoSpacing"/>
        <w:rPr>
          <w:sz w:val="23"/>
          <w:szCs w:val="23"/>
        </w:rPr>
      </w:pPr>
      <w:r>
        <w:rPr>
          <w:noProof/>
          <w:lang w:eastAsia="en-GB"/>
        </w:rPr>
        <mc:AlternateContent>
          <mc:Choice Requires="wps">
            <w:drawing>
              <wp:anchor distT="0" distB="0" distL="114300" distR="114300" simplePos="0" relativeHeight="251691008" behindDoc="0" locked="0" layoutInCell="1" allowOverlap="1" wp14:anchorId="121A6790" wp14:editId="2432F66A">
                <wp:simplePos x="0" y="0"/>
                <wp:positionH relativeFrom="column">
                  <wp:posOffset>510201</wp:posOffset>
                </wp:positionH>
                <wp:positionV relativeFrom="paragraph">
                  <wp:posOffset>64639</wp:posOffset>
                </wp:positionV>
                <wp:extent cx="1151906" cy="74295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151906" cy="742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424B5" w14:textId="77777777" w:rsidR="00E71811" w:rsidRDefault="00E71811" w:rsidP="000D6471">
                            <w:r>
                              <w:t>Employee’s 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A6790" id="Text Box 498" o:spid="_x0000_s1090" type="#_x0000_t202" style="position:absolute;margin-left:40.15pt;margin-top:5.1pt;width:90.7pt;height:58.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" filled="f" stroked="f" strokeweight=".5pt">
                <v:textbox>
                  <w:txbxContent>
                    <w:p w14:paraId="1ED424B5" w14:textId="77777777" w:rsidR="00E71811" w:rsidRDefault="00E71811" w:rsidP="000D6471">
                      <w:r>
                        <w:t>Employee’s Username &amp; Password</w:t>
                      </w:r>
                    </w:p>
                  </w:txbxContent>
                </v:textbox>
              </v:shape>
            </w:pict>
          </mc:Fallback>
        </mc:AlternateContent>
      </w:r>
    </w:p>
    <w:p w14:paraId="318A287B" w14:textId="09EDF701" w:rsidR="00947E43" w:rsidRPr="00AB0270" w:rsidRDefault="000237EB" w:rsidP="00AB0270">
      <w:pPr>
        <w:pStyle w:val="NoSpacing"/>
        <w:rPr>
          <w:sz w:val="23"/>
          <w:szCs w:val="23"/>
        </w:rPr>
      </w:pPr>
      <w:r>
        <w:rPr>
          <w:noProof/>
          <w:lang w:eastAsia="en-GB"/>
        </w:rPr>
        <mc:AlternateContent>
          <mc:Choice Requires="wps">
            <w:drawing>
              <wp:anchor distT="0" distB="0" distL="114300" distR="114300" simplePos="0" relativeHeight="251696128" behindDoc="0" locked="0" layoutInCell="1" allowOverlap="1" wp14:anchorId="1EA592F1" wp14:editId="52240DFC">
                <wp:simplePos x="0" y="0"/>
                <wp:positionH relativeFrom="column">
                  <wp:posOffset>1550670</wp:posOffset>
                </wp:positionH>
                <wp:positionV relativeFrom="paragraph">
                  <wp:posOffset>144656</wp:posOffset>
                </wp:positionV>
                <wp:extent cx="949960" cy="1365522"/>
                <wp:effectExtent l="0" t="0" r="0" b="6350"/>
                <wp:wrapNone/>
                <wp:docPr id="73" name="Text Box 73"/>
                <wp:cNvGraphicFramePr/>
                <a:graphic xmlns:a="http://schemas.openxmlformats.org/drawingml/2006/main">
                  <a:graphicData uri="http://schemas.microsoft.com/office/word/2010/wordprocessingShape">
                    <wps:wsp>
                      <wps:cNvSpPr txBox="1"/>
                      <wps:spPr>
                        <a:xfrm>
                          <a:off x="0" y="0"/>
                          <a:ext cx="949960" cy="1365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84DCB" w14:textId="7DFF220E" w:rsidR="00E71811" w:rsidRDefault="00E71811" w:rsidP="000D6471">
                            <w:r>
                              <w:t xml:space="preserve">Employee deals with </w:t>
                            </w:r>
                            <w:r>
                              <w:br/>
                              <w:t xml:space="preserve">a new customer and adds them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592F1" id="Text Box 73" o:spid="_x0000_s1091" type="#_x0000_t202" style="position:absolute;margin-left:122.1pt;margin-top:11.4pt;width:74.8pt;height:1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" filled="f" stroked="f" strokeweight=".5pt">
                <v:textbox>
                  <w:txbxContent>
                    <w:p w14:paraId="4C484DCB" w14:textId="7DFF220E" w:rsidR="00E71811" w:rsidRDefault="00E71811" w:rsidP="000D6471">
                      <w:r>
                        <w:t xml:space="preserve">Employee deals with </w:t>
                      </w:r>
                      <w:r>
                        <w:br/>
                        <w:t xml:space="preserve">a new customer and adds them </w:t>
                      </w:r>
                    </w:p>
                  </w:txbxContent>
                </v:textbox>
              </v:shape>
            </w:pict>
          </mc:Fallback>
        </mc:AlternateContent>
      </w:r>
      <w:r w:rsidR="00FA04B0">
        <w:rPr>
          <w:noProof/>
          <w:lang w:eastAsia="en-GB"/>
        </w:rPr>
        <mc:AlternateContent>
          <mc:Choice Requires="wps">
            <w:drawing>
              <wp:anchor distT="0" distB="0" distL="114300" distR="114300" simplePos="0" relativeHeight="251727872" behindDoc="0" locked="0" layoutInCell="1" allowOverlap="1" wp14:anchorId="4CC72817" wp14:editId="4C394F58">
                <wp:simplePos x="0" y="0"/>
                <wp:positionH relativeFrom="column">
                  <wp:posOffset>3709670</wp:posOffset>
                </wp:positionH>
                <wp:positionV relativeFrom="paragraph">
                  <wp:posOffset>178435</wp:posOffset>
                </wp:positionV>
                <wp:extent cx="1163320" cy="866140"/>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1163320" cy="866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1EC15" w14:textId="64703844" w:rsidR="00E71811" w:rsidRDefault="00E71811" w:rsidP="00CD69B7">
                            <w:r>
                              <w:t>Receipts and product bought is shown to the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72817" id="Text Box 569" o:spid="_x0000_s1092" type="#_x0000_t202" style="position:absolute;margin-left:292.1pt;margin-top:14.05pt;width:91.6pt;height:6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" filled="f" stroked="f" strokeweight=".5pt">
                <v:textbox>
                  <w:txbxContent>
                    <w:p w14:paraId="6681EC15" w14:textId="64703844" w:rsidR="00E71811" w:rsidRDefault="00E71811" w:rsidP="00CD69B7">
                      <w:r>
                        <w:t>Receipts and product bought is shown to the employee</w:t>
                      </w:r>
                    </w:p>
                  </w:txbxContent>
                </v:textbox>
              </v:shape>
            </w:pict>
          </mc:Fallback>
        </mc:AlternateContent>
      </w:r>
      <w:r w:rsidR="00FA04B0">
        <w:rPr>
          <w:noProof/>
          <w:lang w:eastAsia="en-GB"/>
        </w:rPr>
        <mc:AlternateContent>
          <mc:Choice Requires="wps">
            <w:drawing>
              <wp:anchor distT="0" distB="0" distL="114300" distR="114300" simplePos="0" relativeHeight="251694080" behindDoc="0" locked="0" layoutInCell="1" allowOverlap="1" wp14:anchorId="57287887" wp14:editId="4DA5B1CB">
                <wp:simplePos x="0" y="0"/>
                <wp:positionH relativeFrom="column">
                  <wp:posOffset>1828800</wp:posOffset>
                </wp:positionH>
                <wp:positionV relativeFrom="paragraph">
                  <wp:posOffset>131189</wp:posOffset>
                </wp:positionV>
                <wp:extent cx="296883" cy="1899920"/>
                <wp:effectExtent l="0" t="38100" r="65405" b="24130"/>
                <wp:wrapNone/>
                <wp:docPr id="71" name="Straight Arrow Connector 71"/>
                <wp:cNvGraphicFramePr/>
                <a:graphic xmlns:a="http://schemas.openxmlformats.org/drawingml/2006/main">
                  <a:graphicData uri="http://schemas.microsoft.com/office/word/2010/wordprocessingShape">
                    <wps:wsp>
                      <wps:cNvCnPr/>
                      <wps:spPr>
                        <a:xfrm flipV="1">
                          <a:off x="0" y="0"/>
                          <a:ext cx="296883" cy="189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928BE" id="Straight Arrow Connector 71" o:spid="_x0000_s1026" type="#_x0000_t32" style="position:absolute;margin-left:2in;margin-top:10.35pt;width:23.4pt;height:149.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" strokecolor="#5b9bd5 [3204]" strokeweight=".5pt">
                <v:stroke endarrow="block" joinstyle="miter"/>
              </v:shape>
            </w:pict>
          </mc:Fallback>
        </mc:AlternateContent>
      </w:r>
    </w:p>
    <w:p w14:paraId="1C3FC044" w14:textId="3EF27DC9" w:rsidR="00947E43" w:rsidRPr="00AB0270" w:rsidRDefault="00B12C58" w:rsidP="00AB0270">
      <w:pPr>
        <w:pStyle w:val="NoSpacing"/>
        <w:rPr>
          <w:sz w:val="23"/>
          <w:szCs w:val="23"/>
        </w:rPr>
      </w:pPr>
      <w:r>
        <w:rPr>
          <w:noProof/>
          <w:lang w:eastAsia="en-GB"/>
        </w:rPr>
        <mc:AlternateContent>
          <mc:Choice Requires="wpg">
            <w:drawing>
              <wp:anchor distT="0" distB="0" distL="114300" distR="114300" simplePos="0" relativeHeight="251852800" behindDoc="0" locked="0" layoutInCell="1" allowOverlap="1" wp14:anchorId="46A8F25E" wp14:editId="68A295E1">
                <wp:simplePos x="0" y="0"/>
                <wp:positionH relativeFrom="column">
                  <wp:posOffset>4963886</wp:posOffset>
                </wp:positionH>
                <wp:positionV relativeFrom="paragraph">
                  <wp:posOffset>35882</wp:posOffset>
                </wp:positionV>
                <wp:extent cx="1733550" cy="369570"/>
                <wp:effectExtent l="0" t="0" r="0" b="0"/>
                <wp:wrapNone/>
                <wp:docPr id="666" name="Group 666"/>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wpg:grpSp>
                        <wpg:cNvPr id="109" name="Group 109"/>
                        <wpg:cNvGrpSpPr/>
                        <wpg:grpSpPr>
                          <a:xfrm>
                            <a:off x="0" y="0"/>
                            <a:ext cx="1733550" cy="369570"/>
                            <a:chOff x="0" y="0"/>
                            <a:chExt cx="1733550" cy="369570"/>
                          </a:xfrm>
                        </wpg:grpSpPr>
                        <pic:pic xmlns:pic="http://schemas.openxmlformats.org/drawingml/2006/picture">
                          <pic:nvPicPr>
                            <pic:cNvPr id="108" name="Picture 108"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107" name="Text Box 107"/>
                          <wps:cNvSpPr txBox="1"/>
                          <wps:spPr>
                            <a:xfrm>
                              <a:off x="368135" y="47502"/>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EF5B3" w14:textId="6403A88E" w:rsidR="00E71811" w:rsidRDefault="00E71811" w:rsidP="000C1E81">
                                <w:pPr>
                                  <w:jc w:val="center"/>
                                </w:pPr>
                                <w:r>
                                  <w:t>Receipt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5" name="Text Box 665"/>
                        <wps:cNvSpPr txBox="1"/>
                        <wps:spPr>
                          <a:xfrm>
                            <a:off x="47501" y="47501"/>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C846F" w14:textId="11781820" w:rsidR="00E71811" w:rsidRDefault="00E71811" w:rsidP="00B12C58">
                              <w: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8F25E" id="Group 666" o:spid="_x0000_s1093" style="position:absolute;margin-left:390.85pt;margin-top:2.85pt;width:136.5pt;height:29.1pt;z-index:25185280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">
                <v:group id="Group 109" o:spid="_x0000_s1094" style="position:absolute;width:17335;height:3695" coordsize="17335,3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Picture 108" o:spid="_x0000_s1095"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6vzGAAAA3AAAAA8AAABkcnMvZG93bnJldi54bWxEj09rAkEMxe8Fv8OQQm91tlKkXR2lCFoP&#10;pdjVi7ewk/1DdzLLTqrrt28Ohd4S3st7vyzXY+jMhYbURnbwNM3AEJfRt1w7OB23jy9gkiB77CKT&#10;gxslWK8md0vMfbzyF10KqY2GcMrRQSPS59amsqGAaRp7YtWqOAQUXYfa+gGvGh46O8uyuQ3YsjY0&#10;2NOmofK7+AkOPj5vm6rfVefZ+/7wvKsPMi9exbmH+/FtAUZolH/z3/XeK36mtPqMTm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nq/MYAAADcAAAADwAAAAAAAAAAAAAA&#10;AACfAgAAZHJzL2Rvd25yZXYueG1sUEsFBgAAAAAEAAQA9wAAAJIDAAAAAA==&#10;">
                    <v:imagedata r:id="rId15" o:title="store"/>
                    <v:path arrowok="t"/>
                  </v:shape>
                  <v:shape id="Text Box 107" o:spid="_x0000_s1096"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14:paraId="09AEF5B3" w14:textId="6403A88E" w:rsidR="00E71811" w:rsidRDefault="00E71811" w:rsidP="000C1E81">
                          <w:pPr>
                            <w:jc w:val="center"/>
                          </w:pPr>
                          <w:r>
                            <w:t>Receipt Table</w:t>
                          </w:r>
                        </w:p>
                      </w:txbxContent>
                    </v:textbox>
                  </v:shape>
                </v:group>
                <v:shape id="_x0000_s1097" type="#_x0000_t202" style="position:absolute;left:475;top:475;width:4510;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14:paraId="677C846F" w14:textId="11781820" w:rsidR="00E71811" w:rsidRDefault="00E71811" w:rsidP="00B12C58">
                        <w:r>
                          <w:t>D4</w:t>
                        </w:r>
                      </w:p>
                    </w:txbxContent>
                  </v:textbox>
                </v:shape>
              </v:group>
            </w:pict>
          </mc:Fallback>
        </mc:AlternateContent>
      </w:r>
      <w:r w:rsidR="00FA04B0">
        <w:rPr>
          <w:noProof/>
          <w:lang w:eastAsia="en-GB"/>
        </w:rPr>
        <mc:AlternateContent>
          <mc:Choice Requires="wpg">
            <w:drawing>
              <wp:anchor distT="0" distB="0" distL="114300" distR="114300" simplePos="0" relativeHeight="251707392" behindDoc="0" locked="0" layoutInCell="1" allowOverlap="1" wp14:anchorId="1D6245D5" wp14:editId="405CD079">
                <wp:simplePos x="0" y="0"/>
                <wp:positionH relativeFrom="column">
                  <wp:posOffset>2756980</wp:posOffset>
                </wp:positionH>
                <wp:positionV relativeFrom="paragraph">
                  <wp:posOffset>32229</wp:posOffset>
                </wp:positionV>
                <wp:extent cx="876300" cy="965719"/>
                <wp:effectExtent l="0" t="0" r="19050" b="25400"/>
                <wp:wrapNone/>
                <wp:docPr id="80" name="Group 80"/>
                <wp:cNvGraphicFramePr/>
                <a:graphic xmlns:a="http://schemas.openxmlformats.org/drawingml/2006/main">
                  <a:graphicData uri="http://schemas.microsoft.com/office/word/2010/wordprocessingGroup">
                    <wpg:wgp>
                      <wpg:cNvGrpSpPr/>
                      <wpg:grpSpPr>
                        <a:xfrm>
                          <a:off x="0" y="0"/>
                          <a:ext cx="876300" cy="965719"/>
                          <a:chOff x="0" y="0"/>
                          <a:chExt cx="876300" cy="800099"/>
                        </a:xfrm>
                      </wpg:grpSpPr>
                      <wps:wsp>
                        <wps:cNvPr id="83" name="Rounded Rectangle 83"/>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14F4DA1C" w14:textId="77777777" w:rsidR="00E71811" w:rsidRDefault="00E71811" w:rsidP="000D64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1060110F" w14:textId="77777777" w:rsidR="00E71811" w:rsidRDefault="00E71811" w:rsidP="000D647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6245D5" id="Group 80" o:spid="_x0000_s1098" style="position:absolute;margin-left:217.1pt;margin-top:2.55pt;width:69pt;height:76.05pt;z-index:251707392;mso-height-relative:margin" coordsize="8763,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">
                <v:roundrect id="Rounded Rectangle 83" o:spid="_x0000_s1099"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2ucQA&#10;AADbAAAADwAAAGRycy9kb3ducmV2LnhtbESPQWvCQBSE74L/YXmF3nRjC0WimyCVYlsoYrQ9P7Kv&#10;2dTs25BdTfz3bkHwOMzMN8wyH2wjztT52rGC2TQBQVw6XXOl4LB/m8xB+ICssXFMCi7kIc/GoyWm&#10;2vW8o3MRKhEh7FNUYEJoUyl9aciin7qWOHq/rrMYouwqqTvsI9w28ilJXqTFmuOCwZZeDZXH4mQV&#10;/KzcZitPn1/fR1ME8/fB/Xq2UerxYVgtQAQawj18a79rBfNn+P8Sf4D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rnEAAAA2wAAAA8AAAAAAAAAAAAAAAAAmAIAAGRycy9k&#10;b3ducmV2LnhtbFBLBQYAAAAABAAEAPUAAACJAwAAAAA=&#10;" fillcolor="white [3201]" strokecolor="black [3200]" strokeweight="1pt">
                  <v:stroke joinstyle="miter"/>
                  <v:textbox>
                    <w:txbxContent>
                      <w:p w14:paraId="14F4DA1C" w14:textId="77777777" w:rsidR="00E71811" w:rsidRDefault="00E71811" w:rsidP="000D6471">
                        <w:pPr>
                          <w:jc w:val="center"/>
                        </w:pPr>
                      </w:p>
                    </w:txbxContent>
                  </v:textbox>
                </v:roundrect>
                <v:roundrect id="Rounded Rectangle 84" o:spid="_x0000_s1100"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buzcQA&#10;AADbAAAADwAAAGRycy9kb3ducmV2LnhtbESPQWvCQBSE74L/YXmF3nRjKUWimyCVYlsoYrQ9P7Kv&#10;2dTs25BdTfz3bkHwOMzMN8wyH2wjztT52rGC2TQBQVw6XXOl4LB/m8xB+ICssXFMCi7kIc/GoyWm&#10;2vW8o3MRKhEh7FNUYEJoUyl9aciin7qWOHq/rrMYouwqqTvsI9w28ilJXqTFmuOCwZZeDZXH4mQV&#10;/KzcZitPn1/fR1ME8/fB/Xq2UerxYVgtQAQawj18a79rBfNn+P8Sf4D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W7s3EAAAA2wAAAA8AAAAAAAAAAAAAAAAAmAIAAGRycy9k&#10;b3ducmV2LnhtbFBLBQYAAAAABAAEAPUAAACJAwAAAAA=&#10;" fillcolor="white [3201]" strokecolor="black [3200]" strokeweight="1pt">
                  <v:stroke joinstyle="miter"/>
                  <v:textbox>
                    <w:txbxContent>
                      <w:p w14:paraId="1060110F" w14:textId="77777777" w:rsidR="00E71811" w:rsidRDefault="00E71811" w:rsidP="000D6471">
                        <w:pPr>
                          <w:jc w:val="center"/>
                        </w:pPr>
                        <w:r>
                          <w:t>2</w:t>
                        </w:r>
                      </w:p>
                    </w:txbxContent>
                  </v:textbox>
                </v:roundrect>
              </v:group>
            </w:pict>
          </mc:Fallback>
        </mc:AlternateContent>
      </w:r>
    </w:p>
    <w:p w14:paraId="54BFB26A" w14:textId="2501AA65" w:rsidR="00947E43" w:rsidRPr="00AB0270" w:rsidRDefault="00AB3698" w:rsidP="00AB0270">
      <w:pPr>
        <w:pStyle w:val="NoSpacing"/>
        <w:rPr>
          <w:sz w:val="23"/>
          <w:szCs w:val="23"/>
        </w:rPr>
      </w:pPr>
      <w:r>
        <w:rPr>
          <w:noProof/>
          <w:lang w:eastAsia="en-GB"/>
        </w:rPr>
        <mc:AlternateContent>
          <mc:Choice Requires="wpg">
            <w:drawing>
              <wp:anchor distT="0" distB="0" distL="114300" distR="114300" simplePos="0" relativeHeight="251653120" behindDoc="0" locked="0" layoutInCell="1" allowOverlap="1" wp14:anchorId="4BF29A7D" wp14:editId="43B695D6">
                <wp:simplePos x="0" y="0"/>
                <wp:positionH relativeFrom="column">
                  <wp:posOffset>-380010</wp:posOffset>
                </wp:positionH>
                <wp:positionV relativeFrom="paragraph">
                  <wp:posOffset>178080</wp:posOffset>
                </wp:positionV>
                <wp:extent cx="971550" cy="868663"/>
                <wp:effectExtent l="0" t="0" r="0" b="27305"/>
                <wp:wrapNone/>
                <wp:docPr id="699" name="Group 699"/>
                <wp:cNvGraphicFramePr/>
                <a:graphic xmlns:a="http://schemas.openxmlformats.org/drawingml/2006/main">
                  <a:graphicData uri="http://schemas.microsoft.com/office/word/2010/wordprocessingGroup">
                    <wpg:wgp>
                      <wpg:cNvGrpSpPr/>
                      <wpg:grpSpPr>
                        <a:xfrm>
                          <a:off x="0" y="0"/>
                          <a:ext cx="971550" cy="868663"/>
                          <a:chOff x="0" y="0"/>
                          <a:chExt cx="971550" cy="868663"/>
                        </a:xfrm>
                      </wpg:grpSpPr>
                      <wpg:grpSp>
                        <wpg:cNvPr id="9" name="Group 9"/>
                        <wpg:cNvGrpSpPr/>
                        <wpg:grpSpPr>
                          <a:xfrm>
                            <a:off x="59376" y="0"/>
                            <a:ext cx="876300" cy="868663"/>
                            <a:chOff x="0" y="0"/>
                            <a:chExt cx="876300" cy="800099"/>
                          </a:xfrm>
                        </wpg:grpSpPr>
                        <wps:wsp>
                          <wps:cNvPr id="10" name="Rounded Rectangle 10"/>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46702285" w14:textId="77777777" w:rsidR="00E71811" w:rsidRDefault="00E71811" w:rsidP="003D34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56E92F0B" w14:textId="77777777" w:rsidR="00E71811" w:rsidRDefault="00E71811" w:rsidP="003D349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Text Box 13"/>
                        <wps:cNvSpPr txBox="1"/>
                        <wps:spPr>
                          <a:xfrm>
                            <a:off x="0" y="356260"/>
                            <a:ext cx="97155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76BEE" w14:textId="44458D37" w:rsidR="00E71811" w:rsidRDefault="00E71811" w:rsidP="003D349E">
                              <w:pPr>
                                <w:jc w:val="center"/>
                              </w:pPr>
                              <w:r>
                                <w:t xml:space="preserve">Adds a New 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29A7D" id="Group 699" o:spid="_x0000_s1101" style="position:absolute;margin-left:-29.9pt;margin-top:14pt;width:76.5pt;height:68.4pt;z-index:251653120" coordsize="9715,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">
                <v:group id="Group 9" o:spid="_x0000_s1102" style="position:absolute;left:593;width:8763;height:8686"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oundrect id="Rounded Rectangle 10" o:spid="_x0000_s1103"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d9ScQA&#10;AADbAAAADwAAAGRycy9kb3ducmV2LnhtbESPQWvCQBCF7wX/wzKCt7qxB5HUVaQiVqGUptrzkJ1m&#10;U7OzIbua9N87h0JvM7w3732zXA++UTfqYh3YwGyagSIug625MnD63D0uQMWEbLEJTAZ+KcJ6NXpY&#10;Ym5Dzx90K1KlJIRjjgZcSm2udSwdeYzT0BKL9h06j0nWrtK2w17CfaOfsmyuPdYsDQ5benFUXoqr&#10;N/C1Cft3fT2+nS+uSO7nwP12tjdmMh42z6ASDenf/Hf9agVf6OUXGUC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fUnEAAAA2wAAAA8AAAAAAAAAAAAAAAAAmAIAAGRycy9k&#10;b3ducmV2LnhtbFBLBQYAAAAABAAEAPUAAACJAwAAAAA=&#10;" fillcolor="white [3201]" strokecolor="black [3200]" strokeweight="1pt">
                    <v:stroke joinstyle="miter"/>
                    <v:textbox>
                      <w:txbxContent>
                        <w:p w14:paraId="46702285" w14:textId="77777777" w:rsidR="00E71811" w:rsidRDefault="00E71811" w:rsidP="003D349E">
                          <w:pPr>
                            <w:jc w:val="center"/>
                          </w:pPr>
                        </w:p>
                      </w:txbxContent>
                    </v:textbox>
                  </v:roundrect>
                  <v:roundrect id="Rounded Rectangle 12" o:spid="_x0000_s1104"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GpcEA&#10;AADbAAAADwAAAGRycy9kb3ducmV2LnhtbERPS2vCQBC+C/0PyxR6Mxs9iKSuIbQUa6GI6eM8ZMds&#10;NDsbsqtJ/70rCL3Nx/ecVT7aVlyo941jBbMkBUFcOd1wreD76226BOEDssbWMSn4Iw/5+mGywky7&#10;gfd0KUMtYgj7DBWYELpMSl8ZsugT1xFH7uB6iyHCvpa6xyGG21bO03QhLTYcGwx29GKoOpVnq+C3&#10;cJudPH98/pxMGcxxy8PrbKPU0+NYPIMINIZ/8d39ruP8Odx+iQfI9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5RqXBAAAA2wAAAA8AAAAAAAAAAAAAAAAAmAIAAGRycy9kb3du&#10;cmV2LnhtbFBLBQYAAAAABAAEAPUAAACGAwAAAAA=&#10;" fillcolor="white [3201]" strokecolor="black [3200]" strokeweight="1pt">
                    <v:stroke joinstyle="miter"/>
                    <v:textbox>
                      <w:txbxContent>
                        <w:p w14:paraId="56E92F0B" w14:textId="77777777" w:rsidR="00E71811" w:rsidRDefault="00E71811" w:rsidP="003D349E">
                          <w:pPr>
                            <w:jc w:val="center"/>
                          </w:pPr>
                          <w:r>
                            <w:t>1</w:t>
                          </w:r>
                        </w:p>
                      </w:txbxContent>
                    </v:textbox>
                  </v:roundrect>
                </v:group>
                <v:shape id="Text Box 13" o:spid="_x0000_s1105" type="#_x0000_t202" style="position:absolute;top:3562;width:9715;height:4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63E76BEE" w14:textId="44458D37" w:rsidR="00E71811" w:rsidRDefault="00E71811" w:rsidP="003D349E">
                        <w:pPr>
                          <w:jc w:val="center"/>
                        </w:pPr>
                        <w:r>
                          <w:t xml:space="preserve">Adds a New Employee </w:t>
                        </w:r>
                      </w:p>
                    </w:txbxContent>
                  </v:textbox>
                </v:shape>
              </v:group>
            </w:pict>
          </mc:Fallback>
        </mc:AlternateContent>
      </w:r>
      <w:r w:rsidR="0075107E">
        <w:rPr>
          <w:noProof/>
          <w:lang w:eastAsia="en-GB"/>
        </w:rPr>
        <mc:AlternateContent>
          <mc:Choice Requires="wps">
            <w:drawing>
              <wp:anchor distT="0" distB="0" distL="114300" distR="114300" simplePos="0" relativeHeight="251746304" behindDoc="0" locked="0" layoutInCell="1" allowOverlap="1" wp14:anchorId="2EB7CE38" wp14:editId="4E9F1173">
                <wp:simplePos x="0" y="0"/>
                <wp:positionH relativeFrom="column">
                  <wp:posOffset>3633850</wp:posOffset>
                </wp:positionH>
                <wp:positionV relativeFrom="paragraph">
                  <wp:posOffset>178081</wp:posOffset>
                </wp:positionV>
                <wp:extent cx="1341912" cy="878451"/>
                <wp:effectExtent l="0" t="38100" r="48895" b="36195"/>
                <wp:wrapNone/>
                <wp:docPr id="100" name="Straight Arrow Connector 100"/>
                <wp:cNvGraphicFramePr/>
                <a:graphic xmlns:a="http://schemas.openxmlformats.org/drawingml/2006/main">
                  <a:graphicData uri="http://schemas.microsoft.com/office/word/2010/wordprocessingShape">
                    <wps:wsp>
                      <wps:cNvCnPr/>
                      <wps:spPr>
                        <a:xfrm flipV="1">
                          <a:off x="0" y="0"/>
                          <a:ext cx="1341912" cy="87845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E885D" id="Straight Arrow Connector 100" o:spid="_x0000_s1026" type="#_x0000_t32" style="position:absolute;margin-left:286.15pt;margin-top:14pt;width:105.65pt;height:69.1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" strokecolor="#70ad47 [3209]" strokeweight=".5pt">
                <v:stroke endarrow="block" joinstyle="miter"/>
              </v:shape>
            </w:pict>
          </mc:Fallback>
        </mc:AlternateContent>
      </w:r>
      <w:r w:rsidR="00FA04B0">
        <w:rPr>
          <w:noProof/>
          <w:lang w:eastAsia="en-GB"/>
        </w:rPr>
        <mc:AlternateContent>
          <mc:Choice Requires="wpg">
            <w:drawing>
              <wp:anchor distT="0" distB="0" distL="114300" distR="114300" simplePos="0" relativeHeight="251730944" behindDoc="0" locked="0" layoutInCell="1" allowOverlap="1" wp14:anchorId="14EF9E7A" wp14:editId="476D5965">
                <wp:simplePos x="0" y="0"/>
                <wp:positionH relativeFrom="column">
                  <wp:posOffset>3669475</wp:posOffset>
                </wp:positionH>
                <wp:positionV relativeFrom="paragraph">
                  <wp:posOffset>83078</wp:posOffset>
                </wp:positionV>
                <wp:extent cx="1355799" cy="344096"/>
                <wp:effectExtent l="38100" t="76200" r="0" b="37465"/>
                <wp:wrapNone/>
                <wp:docPr id="579" name="Group 579"/>
                <wp:cNvGraphicFramePr/>
                <a:graphic xmlns:a="http://schemas.openxmlformats.org/drawingml/2006/main">
                  <a:graphicData uri="http://schemas.microsoft.com/office/word/2010/wordprocessingGroup">
                    <wpg:wgp>
                      <wpg:cNvGrpSpPr/>
                      <wpg:grpSpPr>
                        <a:xfrm>
                          <a:off x="0" y="0"/>
                          <a:ext cx="1355799" cy="344096"/>
                          <a:chOff x="0" y="0"/>
                          <a:chExt cx="1355799" cy="344096"/>
                        </a:xfrm>
                      </wpg:grpSpPr>
                      <wps:wsp>
                        <wps:cNvPr id="570" name="Elbow Connector 570"/>
                        <wps:cNvCnPr/>
                        <wps:spPr>
                          <a:xfrm flipH="1" flipV="1">
                            <a:off x="0" y="0"/>
                            <a:ext cx="1204068" cy="344096"/>
                          </a:xfrm>
                          <a:prstGeom prst="bentConnector3">
                            <a:avLst>
                              <a:gd name="adj1" fmla="val 8499"/>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72" name="Straight Connector 572"/>
                        <wps:cNvCnPr/>
                        <wps:spPr>
                          <a:xfrm flipH="1">
                            <a:off x="1056904" y="0"/>
                            <a:ext cx="298895" cy="0"/>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40C416ED" id="Group 579" o:spid="_x0000_s1026" style="position:absolute;margin-left:288.95pt;margin-top:6.55pt;width:106.75pt;height:27.1pt;z-index:251730944" coordsize="13557,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70" o:spid="_x0000_s1027" type="#_x0000_t34" style="position:absolute;width:12040;height:344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OU8sIAAADcAAAADwAAAGRycy9kb3ducmV2LnhtbERPy4rCMBTdC/MP4Q64kTFV8EE1ytBR&#10;mJWo48Lltbk2xeamNNF2/t4sBJeH816uO1uJBzW+dKxgNExAEOdOl1woOP1tv+YgfEDWWDkmBf/k&#10;Yb366C0x1a7lAz2OoRAxhH2KCkwIdSqlzw1Z9ENXE0fu6hqLIcKmkLrBNobbSo6TZCotlhwbDNaU&#10;Gcpvx7tVsDEXmueHwW2811m2O4325vzTKtX/7L4XIAJ14S1+uX+1gskszo9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OU8sIAAADcAAAADwAAAAAAAAAAAAAA&#10;AAChAgAAZHJzL2Rvd25yZXYueG1sUEsFBgAAAAAEAAQA+QAAAJADAAAAAA==&#10;" adj="1836" strokecolor="#ed7d31 [3205]" strokeweight=".5pt">
                  <v:stroke endarrow="block"/>
                </v:shape>
                <v:line id="Straight Connector 572" o:spid="_x0000_s1028" style="position:absolute;flip:x;visibility:visible;mso-wrap-style:square" from="10569,0" to="135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X0UcQAAADcAAAADwAAAGRycy9kb3ducmV2LnhtbESP3WrCQBSE7wu+w3IE7+rG2KpEV5FC&#10;f8ArjQ9w2D0mwezZmN389O27hUIvh5n5htkdRluLnlpfOVawmCcgiLUzFRcKrvn78waED8gGa8ek&#10;4Js8HPaTpx1mxg18pv4SChEh7DNUUIbQZFJ6XZJFP3cNcfRurrUYomwLaVocItzWMk2SlbRYcVwo&#10;saG3kvT90lkFL90t3Xx+nAKa5YmOXf7IC71SajYdj1sQgcbwH/5rfxkFr+sU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FfRRxAAAANwAAAAPAAAAAAAAAAAA&#10;AAAAAKECAABkcnMvZG93bnJldi54bWxQSwUGAAAAAAQABAD5AAAAkgMAAAAA&#10;" strokecolor="#ed7d31 [3205]" strokeweight=".5pt">
                  <v:stroke joinstyle="miter"/>
                </v:line>
              </v:group>
            </w:pict>
          </mc:Fallback>
        </mc:AlternateContent>
      </w:r>
    </w:p>
    <w:p w14:paraId="592C71CF" w14:textId="44E95120" w:rsidR="00947E43" w:rsidRPr="00AB0270" w:rsidRDefault="00B12C58" w:rsidP="00AB0270">
      <w:pPr>
        <w:pStyle w:val="NoSpacing"/>
        <w:rPr>
          <w:sz w:val="23"/>
          <w:szCs w:val="23"/>
        </w:rPr>
      </w:pPr>
      <w:r>
        <w:rPr>
          <w:noProof/>
          <w:lang w:eastAsia="en-GB"/>
        </w:rPr>
        <mc:AlternateContent>
          <mc:Choice Requires="wps">
            <w:drawing>
              <wp:anchor distT="0" distB="0" distL="114300" distR="114300" simplePos="0" relativeHeight="251856896" behindDoc="0" locked="0" layoutInCell="1" allowOverlap="1" wp14:anchorId="1965BF35" wp14:editId="490B51C1">
                <wp:simplePos x="0" y="0"/>
                <wp:positionH relativeFrom="column">
                  <wp:posOffset>4999512</wp:posOffset>
                </wp:positionH>
                <wp:positionV relativeFrom="paragraph">
                  <wp:posOffset>94268</wp:posOffset>
                </wp:positionV>
                <wp:extent cx="451056" cy="225631"/>
                <wp:effectExtent l="0" t="0" r="0" b="0"/>
                <wp:wrapNone/>
                <wp:docPr id="672" name="Text Box 672"/>
                <wp:cNvGraphicFramePr/>
                <a:graphic xmlns:a="http://schemas.openxmlformats.org/drawingml/2006/main">
                  <a:graphicData uri="http://schemas.microsoft.com/office/word/2010/wordprocessingShape">
                    <wps:wsp>
                      <wps:cNvSpPr txBox="1"/>
                      <wps:spPr>
                        <a:xfrm>
                          <a:off x="0" y="0"/>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A3F74" w14:textId="7A68F601" w:rsidR="00E71811" w:rsidRDefault="00E71811" w:rsidP="00B12C58">
                            <w: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5BF35" id="Text Box 672" o:spid="_x0000_s1106" type="#_x0000_t202" style="position:absolute;margin-left:393.65pt;margin-top:7.4pt;width:35.5pt;height:17.7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" filled="f" stroked="f" strokeweight=".5pt">
                <v:textbox>
                  <w:txbxContent>
                    <w:p w14:paraId="684A3F74" w14:textId="7A68F601" w:rsidR="00E71811" w:rsidRDefault="00E71811" w:rsidP="00B12C58">
                      <w:r>
                        <w:t>D5</w:t>
                      </w:r>
                    </w:p>
                  </w:txbxContent>
                </v:textbox>
              </v:shape>
            </w:pict>
          </mc:Fallback>
        </mc:AlternateContent>
      </w:r>
      <w:r w:rsidR="00FA04B0" w:rsidRPr="008A1E78">
        <w:rPr>
          <w:noProof/>
          <w:lang w:eastAsia="en-GB"/>
        </w:rPr>
        <mc:AlternateContent>
          <mc:Choice Requires="wps">
            <w:drawing>
              <wp:anchor distT="0" distB="0" distL="114300" distR="114300" simplePos="0" relativeHeight="251709440" behindDoc="0" locked="0" layoutInCell="1" allowOverlap="1" wp14:anchorId="444372B4" wp14:editId="524C3FB0">
                <wp:simplePos x="0" y="0"/>
                <wp:positionH relativeFrom="column">
                  <wp:posOffset>2709355</wp:posOffset>
                </wp:positionH>
                <wp:positionV relativeFrom="paragraph">
                  <wp:posOffset>46545</wp:posOffset>
                </wp:positionV>
                <wp:extent cx="971550" cy="665019"/>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971550" cy="665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AA2D7" w14:textId="435EC4DC" w:rsidR="00E71811" w:rsidRDefault="00E71811" w:rsidP="000D6471">
                            <w:pPr>
                              <w:jc w:val="center"/>
                            </w:pPr>
                            <w:r>
                              <w:t>Searches for a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372B4" id="Text Box 85" o:spid="_x0000_s1107" type="#_x0000_t202" style="position:absolute;margin-left:213.35pt;margin-top:3.65pt;width:76.5pt;height:52.3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5Z5fgIAAGsFAAAOAAAAZHJzL2Uyb0RvYy54bWysVE1PGzEQvVfqf7B8L5ukBE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" filled="f" stroked="f" strokeweight=".5pt">
                <v:textbox>
                  <w:txbxContent>
                    <w:p w14:paraId="778AA2D7" w14:textId="435EC4DC" w:rsidR="00E71811" w:rsidRDefault="00E71811" w:rsidP="000D6471">
                      <w:pPr>
                        <w:jc w:val="center"/>
                      </w:pPr>
                      <w:r>
                        <w:t>Searches for a customer</w:t>
                      </w:r>
                    </w:p>
                  </w:txbxContent>
                </v:textbox>
              </v:shape>
            </w:pict>
          </mc:Fallback>
        </mc:AlternateContent>
      </w:r>
      <w:r w:rsidR="00FA04B0">
        <w:rPr>
          <w:noProof/>
          <w:sz w:val="23"/>
          <w:szCs w:val="23"/>
          <w:lang w:eastAsia="en-GB"/>
        </w:rPr>
        <mc:AlternateContent>
          <mc:Choice Requires="wpg">
            <w:drawing>
              <wp:anchor distT="0" distB="0" distL="114300" distR="114300" simplePos="0" relativeHeight="251745280" behindDoc="0" locked="0" layoutInCell="1" allowOverlap="1" wp14:anchorId="72C6E221" wp14:editId="52343654">
                <wp:simplePos x="0" y="0"/>
                <wp:positionH relativeFrom="column">
                  <wp:posOffset>4911387</wp:posOffset>
                </wp:positionH>
                <wp:positionV relativeFrom="paragraph">
                  <wp:posOffset>53274</wp:posOffset>
                </wp:positionV>
                <wp:extent cx="1733550" cy="369570"/>
                <wp:effectExtent l="0" t="0" r="0" b="0"/>
                <wp:wrapNone/>
                <wp:docPr id="110" name="Group 110"/>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111" name="Picture 111"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112" name="Text Box 112"/>
                        <wps:cNvSpPr txBox="1"/>
                        <wps:spPr>
                          <a:xfrm>
                            <a:off x="368135" y="47502"/>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0F9BC8" w14:textId="1358C1EF" w:rsidR="00E71811" w:rsidRDefault="00E71811" w:rsidP="000C1E81">
                              <w:pPr>
                                <w:jc w:val="center"/>
                              </w:pPr>
                              <w:r>
                                <w:t>Finance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C6E221" id="Group 110" o:spid="_x0000_s1108" style="position:absolute;margin-left:386.7pt;margin-top:4.2pt;width:136.5pt;height:29.1pt;z-index:25174528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">
                <v:shape id="Picture 111" o:spid="_x0000_s1109"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q1bzDAAAA3AAAAA8AAABkcnMvZG93bnJldi54bWxET0trwkAQvgv9D8sUetNNpEiNriJCrQcp&#10;mvbibchOHpidDdmpxn/fFQq9zcf3nOV6cK26Uh8azwbSSQKKuPC24crA99f7+A1UEGSLrWcycKcA&#10;69XTaImZ9Tc+0TWXSsUQDhkaqEW6TOtQ1OQwTHxHHLnS9w4lwr7StsdbDHetnibJTDtsODbU2NG2&#10;puKS/zgDh8/7tux25Xn6sT++7qqjzPK5GPPyPGwWoIQG+Rf/ufc2zk9TeDwTL9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SrVvMMAAADcAAAADwAAAAAAAAAAAAAAAACf&#10;AgAAZHJzL2Rvd25yZXYueG1sUEsFBgAAAAAEAAQA9wAAAI8DAAAAAA==&#10;">
                  <v:imagedata r:id="rId15" o:title="store"/>
                  <v:path arrowok="t"/>
                </v:shape>
                <v:shape id="Text Box 112" o:spid="_x0000_s1110"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14:paraId="130F9BC8" w14:textId="1358C1EF" w:rsidR="00E71811" w:rsidRDefault="00E71811" w:rsidP="000C1E81">
                        <w:pPr>
                          <w:jc w:val="center"/>
                        </w:pPr>
                        <w:r>
                          <w:t>Finance Table</w:t>
                        </w:r>
                      </w:p>
                    </w:txbxContent>
                  </v:textbox>
                </v:shape>
              </v:group>
            </w:pict>
          </mc:Fallback>
        </mc:AlternateContent>
      </w:r>
      <w:r w:rsidR="00FA04B0">
        <w:rPr>
          <w:noProof/>
          <w:lang w:eastAsia="en-GB"/>
        </w:rPr>
        <mc:AlternateContent>
          <mc:Choice Requires="wps">
            <w:drawing>
              <wp:anchor distT="0" distB="0" distL="114300" distR="114300" simplePos="0" relativeHeight="251705344" behindDoc="0" locked="0" layoutInCell="1" allowOverlap="1" wp14:anchorId="1198C8A7" wp14:editId="381503DE">
                <wp:simplePos x="0" y="0"/>
                <wp:positionH relativeFrom="column">
                  <wp:posOffset>1781299</wp:posOffset>
                </wp:positionH>
                <wp:positionV relativeFrom="paragraph">
                  <wp:posOffset>74361</wp:posOffset>
                </wp:positionV>
                <wp:extent cx="973776" cy="1719794"/>
                <wp:effectExtent l="0" t="38100" r="55245" b="33020"/>
                <wp:wrapNone/>
                <wp:docPr id="78" name="Straight Arrow Connector 78"/>
                <wp:cNvGraphicFramePr/>
                <a:graphic xmlns:a="http://schemas.openxmlformats.org/drawingml/2006/main">
                  <a:graphicData uri="http://schemas.microsoft.com/office/word/2010/wordprocessingShape">
                    <wps:wsp>
                      <wps:cNvCnPr/>
                      <wps:spPr>
                        <a:xfrm flipV="1">
                          <a:off x="0" y="0"/>
                          <a:ext cx="973776" cy="17197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3CA6C" id="Straight Arrow Connector 78" o:spid="_x0000_s1026" type="#_x0000_t32" style="position:absolute;margin-left:140.25pt;margin-top:5.85pt;width:76.7pt;height:135.4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" strokecolor="#5b9bd5 [3204]" strokeweight=".5pt">
                <v:stroke endarrow="block" joinstyle="miter"/>
              </v:shape>
            </w:pict>
          </mc:Fallback>
        </mc:AlternateContent>
      </w:r>
    </w:p>
    <w:p w14:paraId="19170238" w14:textId="1257E5F2" w:rsidR="00947E43" w:rsidRPr="00AB0270" w:rsidRDefault="00FA04B0" w:rsidP="00AB0270">
      <w:pPr>
        <w:pStyle w:val="NoSpacing"/>
        <w:rPr>
          <w:sz w:val="23"/>
          <w:szCs w:val="23"/>
        </w:rPr>
      </w:pPr>
      <w:r>
        <w:rPr>
          <w:noProof/>
          <w:lang w:eastAsia="en-GB"/>
        </w:rPr>
        <mc:AlternateContent>
          <mc:Choice Requires="wps">
            <w:drawing>
              <wp:anchor distT="0" distB="0" distL="114300" distR="114300" simplePos="0" relativeHeight="251772928" behindDoc="0" locked="0" layoutInCell="1" allowOverlap="1" wp14:anchorId="1DFD7AC7" wp14:editId="19421CD7">
                <wp:simplePos x="0" y="0"/>
                <wp:positionH relativeFrom="column">
                  <wp:posOffset>3716978</wp:posOffset>
                </wp:positionH>
                <wp:positionV relativeFrom="paragraph">
                  <wp:posOffset>142479</wp:posOffset>
                </wp:positionV>
                <wp:extent cx="1389256" cy="628832"/>
                <wp:effectExtent l="0" t="38100" r="59055" b="19050"/>
                <wp:wrapNone/>
                <wp:docPr id="101" name="Straight Arrow Connector 101"/>
                <wp:cNvGraphicFramePr/>
                <a:graphic xmlns:a="http://schemas.openxmlformats.org/drawingml/2006/main">
                  <a:graphicData uri="http://schemas.microsoft.com/office/word/2010/wordprocessingShape">
                    <wps:wsp>
                      <wps:cNvCnPr/>
                      <wps:spPr>
                        <a:xfrm flipV="1">
                          <a:off x="0" y="0"/>
                          <a:ext cx="1389256" cy="62883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03E3E" id="Straight Arrow Connector 101" o:spid="_x0000_s1026" type="#_x0000_t32" style="position:absolute;margin-left:292.7pt;margin-top:11.2pt;width:109.4pt;height:49.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" strokecolor="#70ad47 [3209]" strokeweight=".5pt">
                <v:stroke endarrow="block" joinstyle="miter"/>
              </v:shape>
            </w:pict>
          </mc:Fallback>
        </mc:AlternateContent>
      </w:r>
    </w:p>
    <w:p w14:paraId="22BCE707" w14:textId="25855941" w:rsidR="00947E43" w:rsidRPr="00AB0270" w:rsidRDefault="00947E43" w:rsidP="00AB0270">
      <w:pPr>
        <w:pStyle w:val="NoSpacing"/>
        <w:rPr>
          <w:sz w:val="23"/>
          <w:szCs w:val="23"/>
        </w:rPr>
      </w:pPr>
    </w:p>
    <w:p w14:paraId="43F7B25D" w14:textId="77C43E33" w:rsidR="00947E43" w:rsidRPr="00AB0270" w:rsidRDefault="000237EB" w:rsidP="00AB0270">
      <w:pPr>
        <w:pStyle w:val="NoSpacing"/>
        <w:rPr>
          <w:sz w:val="23"/>
          <w:szCs w:val="23"/>
        </w:rPr>
      </w:pPr>
      <w:r>
        <w:rPr>
          <w:noProof/>
          <w:lang w:eastAsia="en-GB"/>
        </w:rPr>
        <mc:AlternateContent>
          <mc:Choice Requires="wps">
            <w:drawing>
              <wp:anchor distT="0" distB="0" distL="114300" distR="114300" simplePos="0" relativeHeight="251715584" behindDoc="0" locked="0" layoutInCell="1" allowOverlap="1" wp14:anchorId="75CFCE11" wp14:editId="185918A2">
                <wp:simplePos x="0" y="0"/>
                <wp:positionH relativeFrom="column">
                  <wp:posOffset>1997429</wp:posOffset>
                </wp:positionH>
                <wp:positionV relativeFrom="paragraph">
                  <wp:posOffset>24147</wp:posOffset>
                </wp:positionV>
                <wp:extent cx="1092200" cy="1033145"/>
                <wp:effectExtent l="0" t="0" r="0" b="0"/>
                <wp:wrapNone/>
                <wp:docPr id="561" name="Text Box 561"/>
                <wp:cNvGraphicFramePr/>
                <a:graphic xmlns:a="http://schemas.openxmlformats.org/drawingml/2006/main">
                  <a:graphicData uri="http://schemas.microsoft.com/office/word/2010/wordprocessingShape">
                    <wps:wsp>
                      <wps:cNvSpPr txBox="1"/>
                      <wps:spPr>
                        <a:xfrm>
                          <a:off x="0" y="0"/>
                          <a:ext cx="1092200" cy="1033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3725C6" w14:textId="0BCE36CB" w:rsidR="00E71811" w:rsidRDefault="00E71811" w:rsidP="000D6471">
                            <w:r>
                              <w:t>Employee takes in existing customer’s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CE11" id="Text Box 561" o:spid="_x0000_s1111" type="#_x0000_t202" style="position:absolute;margin-left:157.3pt;margin-top:1.9pt;width:86pt;height:8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" filled="f" stroked="f" strokeweight=".5pt">
                <v:textbox>
                  <w:txbxContent>
                    <w:p w14:paraId="223725C6" w14:textId="0BCE36CB" w:rsidR="00E71811" w:rsidRDefault="00E71811" w:rsidP="000D6471">
                      <w:r>
                        <w:t>Employee takes in existing customer’s details.</w:t>
                      </w:r>
                    </w:p>
                  </w:txbxContent>
                </v:textbox>
              </v:shape>
            </w:pict>
          </mc:Fallback>
        </mc:AlternateContent>
      </w:r>
      <w:r>
        <w:rPr>
          <w:noProof/>
          <w:lang w:eastAsia="en-GB"/>
        </w:rPr>
        <mc:AlternateContent>
          <mc:Choice Requires="wps">
            <w:drawing>
              <wp:anchor distT="0" distB="0" distL="114300" distR="114300" simplePos="0" relativeHeight="251778048" behindDoc="0" locked="0" layoutInCell="1" allowOverlap="1" wp14:anchorId="7EA7B463" wp14:editId="2D12BEFE">
                <wp:simplePos x="0" y="0"/>
                <wp:positionH relativeFrom="column">
                  <wp:posOffset>3409859</wp:posOffset>
                </wp:positionH>
                <wp:positionV relativeFrom="paragraph">
                  <wp:posOffset>34290</wp:posOffset>
                </wp:positionV>
                <wp:extent cx="2921330" cy="344096"/>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2921330" cy="3440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3615C" w14:textId="3D2113B6" w:rsidR="00E71811" w:rsidRDefault="00E71811" w:rsidP="000237EB">
                            <w:pPr>
                              <w:jc w:val="center"/>
                            </w:pPr>
                            <w:r>
                              <w:t>Employee takes in the customer’s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B463" id="Text Box 587" o:spid="_x0000_s1112" type="#_x0000_t202" style="position:absolute;margin-left:268.5pt;margin-top:2.7pt;width:230.05pt;height:27.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" filled="f" stroked="f" strokeweight=".5pt">
                <v:textbox>
                  <w:txbxContent>
                    <w:p w14:paraId="5373615C" w14:textId="3D2113B6" w:rsidR="00E71811" w:rsidRDefault="00E71811" w:rsidP="000237EB">
                      <w:pPr>
                        <w:jc w:val="center"/>
                      </w:pPr>
                      <w:r>
                        <w:t>Employee takes in the customer’s purchase</w:t>
                      </w:r>
                    </w:p>
                  </w:txbxContent>
                </v:textbox>
              </v:shape>
            </w:pict>
          </mc:Fallback>
        </mc:AlternateContent>
      </w:r>
      <w:r w:rsidR="00FA04B0">
        <w:rPr>
          <w:noProof/>
          <w:lang w:eastAsia="en-GB"/>
        </w:rPr>
        <mc:AlternateContent>
          <mc:Choice Requires="wps">
            <w:drawing>
              <wp:anchor distT="0" distB="0" distL="114300" distR="114300" simplePos="0" relativeHeight="251776000" behindDoc="0" locked="0" layoutInCell="1" allowOverlap="1" wp14:anchorId="25E16F7E" wp14:editId="4335DC55">
                <wp:simplePos x="0" y="0"/>
                <wp:positionH relativeFrom="column">
                  <wp:posOffset>3087584</wp:posOffset>
                </wp:positionH>
                <wp:positionV relativeFrom="paragraph">
                  <wp:posOffset>106244</wp:posOffset>
                </wp:positionV>
                <wp:extent cx="71252" cy="237506"/>
                <wp:effectExtent l="0" t="0" r="62230" b="48260"/>
                <wp:wrapNone/>
                <wp:docPr id="585" name="Straight Arrow Connector 585"/>
                <wp:cNvGraphicFramePr/>
                <a:graphic xmlns:a="http://schemas.openxmlformats.org/drawingml/2006/main">
                  <a:graphicData uri="http://schemas.microsoft.com/office/word/2010/wordprocessingShape">
                    <wps:wsp>
                      <wps:cNvCnPr/>
                      <wps:spPr>
                        <a:xfrm>
                          <a:off x="0" y="0"/>
                          <a:ext cx="71252" cy="237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E233C" id="Straight Arrow Connector 585" o:spid="_x0000_s1026" type="#_x0000_t32" style="position:absolute;margin-left:243.1pt;margin-top:8.35pt;width:5.6pt;height:18.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" strokecolor="#5b9bd5 [3204]" strokeweight=".5pt">
                <v:stroke endarrow="block" joinstyle="miter"/>
              </v:shape>
            </w:pict>
          </mc:Fallback>
        </mc:AlternateContent>
      </w:r>
    </w:p>
    <w:p w14:paraId="108263D1" w14:textId="055B10E2" w:rsidR="00947E43" w:rsidRDefault="0075107E">
      <w:r>
        <w:rPr>
          <w:noProof/>
          <w:lang w:eastAsia="en-GB"/>
        </w:rPr>
        <mc:AlternateContent>
          <mc:Choice Requires="wpg">
            <w:drawing>
              <wp:anchor distT="0" distB="0" distL="114300" distR="114300" simplePos="0" relativeHeight="251529215" behindDoc="0" locked="0" layoutInCell="1" allowOverlap="1" wp14:anchorId="3AA01DBB" wp14:editId="04527C5A">
                <wp:simplePos x="0" y="0"/>
                <wp:positionH relativeFrom="column">
                  <wp:posOffset>915604</wp:posOffset>
                </wp:positionH>
                <wp:positionV relativeFrom="paragraph">
                  <wp:posOffset>259237</wp:posOffset>
                </wp:positionV>
                <wp:extent cx="876300" cy="799465"/>
                <wp:effectExtent l="0" t="0" r="19050" b="19685"/>
                <wp:wrapNone/>
                <wp:docPr id="4" name="Group 4"/>
                <wp:cNvGraphicFramePr/>
                <a:graphic xmlns:a="http://schemas.openxmlformats.org/drawingml/2006/main">
                  <a:graphicData uri="http://schemas.microsoft.com/office/word/2010/wordprocessingGroup">
                    <wpg:wgp>
                      <wpg:cNvGrpSpPr/>
                      <wpg:grpSpPr>
                        <a:xfrm>
                          <a:off x="0" y="0"/>
                          <a:ext cx="876300" cy="799465"/>
                          <a:chOff x="0" y="0"/>
                          <a:chExt cx="876300" cy="800099"/>
                        </a:xfrm>
                      </wpg:grpSpPr>
                      <wps:wsp>
                        <wps:cNvPr id="149" name="Rounded Rectangle 149"/>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5F2FB501" w14:textId="77777777" w:rsidR="00E71811" w:rsidRDefault="00E71811" w:rsidP="008A1E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443FCB51" w14:textId="77777777" w:rsidR="00E71811" w:rsidRDefault="00E71811" w:rsidP="008A1E7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01DBB" id="Group 4" o:spid="_x0000_s1113" style="position:absolute;margin-left:72.1pt;margin-top:20.4pt;width:69pt;height:62.95pt;z-index:251529215" coordsize="8763,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">
                <v:roundrect id="Rounded Rectangle 149" o:spid="_x0000_s1114"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wAIsIA&#10;AADcAAAADwAAAGRycy9kb3ducmV2LnhtbERP32vCMBB+F/wfwgl7W1NlDO2MIspwGwyx23w+mrOp&#10;NpfSRNv994sw8O0+vp83X/a2FldqfeVYwThJQRAXTldcKvj+en2cgvABWWPtmBT8koflYjiYY6Zd&#10;x3u65qEUMYR9hgpMCE0mpS8MWfSJa4gjd3StxRBhW0rdYhfDbS0nafosLVYcGww2tDZUnPOLVXBY&#10;ue1OXj4+f84mD+b0zt1mvFXqYdSvXkAE6sNd/O9+03H+0wxu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AAiwgAAANwAAAAPAAAAAAAAAAAAAAAAAJgCAABkcnMvZG93&#10;bnJldi54bWxQSwUGAAAAAAQABAD1AAAAhwMAAAAA&#10;" fillcolor="white [3201]" strokecolor="black [3200]" strokeweight="1pt">
                  <v:stroke joinstyle="miter"/>
                  <v:textbox>
                    <w:txbxContent>
                      <w:p w14:paraId="5F2FB501" w14:textId="77777777" w:rsidR="00E71811" w:rsidRDefault="00E71811" w:rsidP="008A1E78">
                        <w:pPr>
                          <w:jc w:val="center"/>
                        </w:pPr>
                      </w:p>
                    </w:txbxContent>
                  </v:textbox>
                </v:roundrect>
                <v:roundrect id="Rounded Rectangle 150" o:spid="_x0000_s1115"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YsUA&#10;AADcAAAADwAAAGRycy9kb3ducmV2LnhtbESPQUvDQBCF74L/YRnBm9lUaCmx21IUaS1IMdqeh+yY&#10;jc3Ohuy2if/eOQi9zfDevPfNYjX6Vl2oj01gA5MsB0VcBdtwbeDr8/VhDiomZIttYDLwSxFWy9ub&#10;BRY2DPxBlzLVSkI4FmjApdQVWsfKkceYhY5YtO/Qe0yy9rW2PQ4S7lv9mOcz7bFhaXDY0bOj6lSe&#10;vYHjOmz2+rx7P5xcmdzPGw8vk40x93fj+glUojFdzf/XWyv4U8GXZ2QC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rz9ixQAAANwAAAAPAAAAAAAAAAAAAAAAAJgCAABkcnMv&#10;ZG93bnJldi54bWxQSwUGAAAAAAQABAD1AAAAigMAAAAA&#10;" fillcolor="white [3201]" strokecolor="black [3200]" strokeweight="1pt">
                  <v:stroke joinstyle="miter"/>
                  <v:textbox>
                    <w:txbxContent>
                      <w:p w14:paraId="443FCB51" w14:textId="77777777" w:rsidR="00E71811" w:rsidRDefault="00E71811" w:rsidP="008A1E78">
                        <w:pPr>
                          <w:jc w:val="center"/>
                        </w:pPr>
                        <w:r>
                          <w:t>1</w:t>
                        </w:r>
                      </w:p>
                    </w:txbxContent>
                  </v:textbox>
                </v:roundrect>
              </v:group>
            </w:pict>
          </mc:Fallback>
        </mc:AlternateContent>
      </w:r>
      <w:r w:rsidR="000237EB">
        <w:rPr>
          <w:noProof/>
          <w:lang w:eastAsia="en-GB"/>
        </w:rPr>
        <mc:AlternateContent>
          <mc:Choice Requires="wpg">
            <w:drawing>
              <wp:anchor distT="0" distB="0" distL="114300" distR="114300" simplePos="0" relativeHeight="251774976" behindDoc="0" locked="0" layoutInCell="1" allowOverlap="1" wp14:anchorId="47ACD578" wp14:editId="6B794982">
                <wp:simplePos x="0" y="0"/>
                <wp:positionH relativeFrom="column">
                  <wp:posOffset>2683848</wp:posOffset>
                </wp:positionH>
                <wp:positionV relativeFrom="paragraph">
                  <wp:posOffset>191506</wp:posOffset>
                </wp:positionV>
                <wp:extent cx="1080654" cy="885924"/>
                <wp:effectExtent l="0" t="0" r="0" b="0"/>
                <wp:wrapNone/>
                <wp:docPr id="580" name="Group 580"/>
                <wp:cNvGraphicFramePr/>
                <a:graphic xmlns:a="http://schemas.openxmlformats.org/drawingml/2006/main">
                  <a:graphicData uri="http://schemas.microsoft.com/office/word/2010/wordprocessingGroup">
                    <wpg:wgp>
                      <wpg:cNvGrpSpPr/>
                      <wpg:grpSpPr>
                        <a:xfrm>
                          <a:off x="0" y="0"/>
                          <a:ext cx="1080654" cy="885924"/>
                          <a:chOff x="0" y="0"/>
                          <a:chExt cx="1080654" cy="885924"/>
                        </a:xfrm>
                      </wpg:grpSpPr>
                      <wpg:grpSp>
                        <wpg:cNvPr id="581" name="Group 581"/>
                        <wpg:cNvGrpSpPr/>
                        <wpg:grpSpPr>
                          <a:xfrm>
                            <a:off x="106776" y="0"/>
                            <a:ext cx="876351" cy="795275"/>
                            <a:chOff x="-102" y="0"/>
                            <a:chExt cx="876351" cy="661620"/>
                          </a:xfrm>
                        </wpg:grpSpPr>
                        <wps:wsp>
                          <wps:cNvPr id="582" name="Rounded Rectangle 582"/>
                          <wps:cNvSpPr/>
                          <wps:spPr>
                            <a:xfrm>
                              <a:off x="-51" y="0"/>
                              <a:ext cx="876300" cy="661620"/>
                            </a:xfrm>
                            <a:prstGeom prst="roundRect">
                              <a:avLst/>
                            </a:prstGeom>
                          </wps:spPr>
                          <wps:style>
                            <a:lnRef idx="2">
                              <a:schemeClr val="dk1"/>
                            </a:lnRef>
                            <a:fillRef idx="1">
                              <a:schemeClr val="lt1"/>
                            </a:fillRef>
                            <a:effectRef idx="0">
                              <a:schemeClr val="dk1"/>
                            </a:effectRef>
                            <a:fontRef idx="minor">
                              <a:schemeClr val="dk1"/>
                            </a:fontRef>
                          </wps:style>
                          <wps:txbx>
                            <w:txbxContent>
                              <w:p w14:paraId="32313D1D" w14:textId="77777777" w:rsidR="00E71811" w:rsidRDefault="00E71811" w:rsidP="00FA04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Rounded Rectangle 583"/>
                          <wps:cNvSpPr/>
                          <wps:spPr>
                            <a:xfrm>
                              <a:off x="-102" y="0"/>
                              <a:ext cx="876300" cy="246219"/>
                            </a:xfrm>
                            <a:prstGeom prst="roundRect">
                              <a:avLst/>
                            </a:prstGeom>
                          </wps:spPr>
                          <wps:style>
                            <a:lnRef idx="2">
                              <a:schemeClr val="dk1"/>
                            </a:lnRef>
                            <a:fillRef idx="1">
                              <a:schemeClr val="lt1"/>
                            </a:fillRef>
                            <a:effectRef idx="0">
                              <a:schemeClr val="dk1"/>
                            </a:effectRef>
                            <a:fontRef idx="minor">
                              <a:schemeClr val="dk1"/>
                            </a:fontRef>
                          </wps:style>
                          <wps:txbx>
                            <w:txbxContent>
                              <w:p w14:paraId="260255D5" w14:textId="77777777" w:rsidR="00E71811" w:rsidRDefault="00E71811" w:rsidP="00FA04B0">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4" name="Text Box 584"/>
                        <wps:cNvSpPr txBox="1"/>
                        <wps:spPr>
                          <a:xfrm>
                            <a:off x="0" y="220906"/>
                            <a:ext cx="1080654" cy="665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38D1E" w14:textId="2C409A2F" w:rsidR="00E71811" w:rsidRDefault="00E71811" w:rsidP="00FA04B0">
                              <w:pPr>
                                <w:jc w:val="center"/>
                              </w:pPr>
                              <w:r>
                                <w:t>Customer details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ACD578" id="Group 580" o:spid="_x0000_s1116" style="position:absolute;margin-left:211.35pt;margin-top:15.1pt;width:85.1pt;height:69.75pt;z-index:251774976;mso-height-relative:margin" coordsize="10806,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">
                <v:group id="Group 581" o:spid="_x0000_s1117" style="position:absolute;left:1067;width:8764;height:7952" coordorigin="-1" coordsize="8763,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roundrect id="Rounded Rectangle 582" o:spid="_x0000_s1118" style="position:absolute;width:8762;height:6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6E0MUA&#10;AADcAAAADwAAAGRycy9kb3ducmV2LnhtbESPQWvCQBSE70L/w/IK3nSjUJHoJkhLsQpFmlbPj+wz&#10;m5p9G7KrSf99tyD0OMzMN8w6H2wjbtT52rGC2TQBQVw6XXOl4OvzdbIE4QOyxsYxKfghD3n2MFpj&#10;ql3PH3QrQiUihH2KCkwIbSqlLw1Z9FPXEkfv7DqLIcqukrrDPsJtI+dJspAWa44LBlt6NlReiqtV&#10;cNq47UFe9+/HiymC+d5x/zLbKjV+HDYrEIGG8B++t9+0gqflHP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oTQxQAAANwAAAAPAAAAAAAAAAAAAAAAAJgCAABkcnMv&#10;ZG93bnJldi54bWxQSwUGAAAAAAQABAD1AAAAigMAAAAA&#10;" fillcolor="white [3201]" strokecolor="black [3200]" strokeweight="1pt">
                    <v:stroke joinstyle="miter"/>
                    <v:textbox>
                      <w:txbxContent>
                        <w:p w14:paraId="32313D1D" w14:textId="77777777" w:rsidR="00E71811" w:rsidRDefault="00E71811" w:rsidP="00FA04B0">
                          <w:pPr>
                            <w:jc w:val="center"/>
                          </w:pPr>
                        </w:p>
                      </w:txbxContent>
                    </v:textbox>
                  </v:roundrect>
                  <v:roundrect id="Rounded Rectangle 583" o:spid="_x0000_s1119" style="position:absolute;left:-1;width:8762;height:24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hS8UA&#10;AADcAAAADwAAAGRycy9kb3ducmV2LnhtbESPQWvCQBSE7wX/w/KE3pqNLYqkriJKsS1IMbY9P7LP&#10;bDT7NmRXE/99VxB6HGbmG2a26G0tLtT6yrGCUZKCIC6crrhU8L1/e5qC8AFZY+2YFFzJw2I+eJhh&#10;pl3HO7rkoRQRwj5DBSaEJpPSF4Ys+sQ1xNE7uNZiiLItpW6xi3Bby+c0nUiLFccFgw2tDBWn/GwV&#10;/C7d5kueP7c/J5MHc/zgbj3aKPU47JevIAL14T98b79rBePpC9zOx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iFLxQAAANwAAAAPAAAAAAAAAAAAAAAAAJgCAABkcnMv&#10;ZG93bnJldi54bWxQSwUGAAAAAAQABAD1AAAAigMAAAAA&#10;" fillcolor="white [3201]" strokecolor="black [3200]" strokeweight="1pt">
                    <v:stroke joinstyle="miter"/>
                    <v:textbox>
                      <w:txbxContent>
                        <w:p w14:paraId="260255D5" w14:textId="77777777" w:rsidR="00E71811" w:rsidRDefault="00E71811" w:rsidP="00FA04B0">
                          <w:pPr>
                            <w:jc w:val="center"/>
                          </w:pPr>
                          <w:r>
                            <w:t>3</w:t>
                          </w:r>
                        </w:p>
                      </w:txbxContent>
                    </v:textbox>
                  </v:roundrect>
                </v:group>
                <v:shape id="Text Box 584" o:spid="_x0000_s1120" type="#_x0000_t202" style="position:absolute;top:2209;width:10806;height:6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jQ8cA&#10;AADcAAAADwAAAGRycy9kb3ducmV2LnhtbESPQWvCQBSE7wX/w/IK3uqmQUtIXSUEQkXsQevF2zP7&#10;TEKzb2N2G2N/fbdQ6HGYmW+Y5Xo0rRiod41lBc+zCARxaXXDlYLjR/GUgHAeWWNrmRTcycF6NXlY&#10;Yqrtjfc0HHwlAoRdigpq77tUSlfWZNDNbEccvIvtDfog+0rqHm8BbloZR9GLNNhwWKixo7ym8vPw&#10;ZRRs8+Id9+fYJN9t/ra7ZN31eFooNX0cs1cQnkb/H/5rb7SCRTKH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zo0PHAAAA3AAAAA8AAAAAAAAAAAAAAAAAmAIAAGRy&#10;cy9kb3ducmV2LnhtbFBLBQYAAAAABAAEAPUAAACMAwAAAAA=&#10;" filled="f" stroked="f" strokeweight=".5pt">
                  <v:textbox>
                    <w:txbxContent>
                      <w:p w14:paraId="42A38D1E" w14:textId="2C409A2F" w:rsidR="00E71811" w:rsidRDefault="00E71811" w:rsidP="00FA04B0">
                        <w:pPr>
                          <w:jc w:val="center"/>
                        </w:pPr>
                        <w:r>
                          <w:t>Customer details is shown</w:t>
                        </w:r>
                      </w:p>
                    </w:txbxContent>
                  </v:textbox>
                </v:shape>
              </v:group>
            </w:pict>
          </mc:Fallback>
        </mc:AlternateContent>
      </w:r>
      <w:r w:rsidR="003D349E">
        <w:rPr>
          <w:noProof/>
          <w:lang w:eastAsia="en-GB"/>
        </w:rPr>
        <mc:AlternateContent>
          <mc:Choice Requires="wps">
            <w:drawing>
              <wp:anchor distT="0" distB="0" distL="114300" distR="114300" simplePos="0" relativeHeight="251645952" behindDoc="0" locked="0" layoutInCell="1" allowOverlap="1" wp14:anchorId="1BF35155" wp14:editId="2705DEA3">
                <wp:simplePos x="0" y="0"/>
                <wp:positionH relativeFrom="column">
                  <wp:posOffset>166255</wp:posOffset>
                </wp:positionH>
                <wp:positionV relativeFrom="paragraph">
                  <wp:posOffset>165314</wp:posOffset>
                </wp:positionV>
                <wp:extent cx="0" cy="1615045"/>
                <wp:effectExtent l="76200" t="38100" r="57150" b="23495"/>
                <wp:wrapNone/>
                <wp:docPr id="8" name="Straight Arrow Connector 8"/>
                <wp:cNvGraphicFramePr/>
                <a:graphic xmlns:a="http://schemas.openxmlformats.org/drawingml/2006/main">
                  <a:graphicData uri="http://schemas.microsoft.com/office/word/2010/wordprocessingShape">
                    <wps:wsp>
                      <wps:cNvCnPr/>
                      <wps:spPr>
                        <a:xfrm flipV="1">
                          <a:off x="0" y="0"/>
                          <a:ext cx="0" cy="1615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6EAAA" id="Straight Arrow Connector 8" o:spid="_x0000_s1026" type="#_x0000_t32" style="position:absolute;margin-left:13.1pt;margin-top:13pt;width:0;height:127.15pt;flip:y;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" strokecolor="#5b9bd5 [3204]" strokeweight=".5pt">
                <v:stroke endarrow="block" joinstyle="miter"/>
              </v:shape>
            </w:pict>
          </mc:Fallback>
        </mc:AlternateContent>
      </w:r>
    </w:p>
    <w:p w14:paraId="753C0E15" w14:textId="021C4DDD" w:rsidR="00947E43" w:rsidRDefault="0075107E">
      <w:r w:rsidRPr="008A1E78">
        <w:rPr>
          <w:noProof/>
          <w:lang w:eastAsia="en-GB"/>
        </w:rPr>
        <mc:AlternateContent>
          <mc:Choice Requires="wps">
            <w:drawing>
              <wp:anchor distT="0" distB="0" distL="114300" distR="114300" simplePos="0" relativeHeight="251643904" behindDoc="0" locked="0" layoutInCell="1" allowOverlap="1" wp14:anchorId="248B04F7" wp14:editId="273AE7F6">
                <wp:simplePos x="0" y="0"/>
                <wp:positionH relativeFrom="column">
                  <wp:posOffset>857250</wp:posOffset>
                </wp:positionH>
                <wp:positionV relativeFrom="paragraph">
                  <wp:posOffset>273718</wp:posOffset>
                </wp:positionV>
                <wp:extent cx="971550" cy="498764"/>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97155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37D86" w14:textId="2247A402" w:rsidR="00E71811" w:rsidRDefault="00E71811" w:rsidP="008A1E78">
                            <w:pPr>
                              <w:jc w:val="center"/>
                            </w:pPr>
                            <w:r>
                              <w:t>Employee Logs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B04F7" id="Text Box 151" o:spid="_x0000_s1121" type="#_x0000_t202" style="position:absolute;margin-left:67.5pt;margin-top:21.55pt;width:76.5pt;height:39.2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" filled="f" stroked="f" strokeweight=".5pt">
                <v:textbox>
                  <w:txbxContent>
                    <w:p w14:paraId="3BE37D86" w14:textId="2247A402" w:rsidR="00E71811" w:rsidRDefault="00E71811" w:rsidP="008A1E78">
                      <w:pPr>
                        <w:jc w:val="center"/>
                      </w:pPr>
                      <w:r>
                        <w:t>Employee Logs in</w:t>
                      </w:r>
                    </w:p>
                  </w:txbxContent>
                </v:textbox>
              </v:shape>
            </w:pict>
          </mc:Fallback>
        </mc:AlternateContent>
      </w:r>
      <w:r w:rsidR="00B12C58">
        <w:rPr>
          <w:noProof/>
          <w:lang w:eastAsia="en-GB"/>
        </w:rPr>
        <mc:AlternateContent>
          <mc:Choice Requires="wpg">
            <w:drawing>
              <wp:anchor distT="0" distB="0" distL="114300" distR="114300" simplePos="0" relativeHeight="251528190" behindDoc="0" locked="0" layoutInCell="1" allowOverlap="1" wp14:anchorId="3D3607A9" wp14:editId="19E18C8E">
                <wp:simplePos x="0" y="0"/>
                <wp:positionH relativeFrom="column">
                  <wp:posOffset>5116005</wp:posOffset>
                </wp:positionH>
                <wp:positionV relativeFrom="paragraph">
                  <wp:posOffset>23776</wp:posOffset>
                </wp:positionV>
                <wp:extent cx="1733550" cy="369570"/>
                <wp:effectExtent l="0" t="0" r="0" b="0"/>
                <wp:wrapNone/>
                <wp:docPr id="660" name="Group 660"/>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wpg:grpSp>
                        <wpg:cNvPr id="661" name="Group 661"/>
                        <wpg:cNvGrpSpPr/>
                        <wpg:grpSpPr>
                          <a:xfrm>
                            <a:off x="0" y="0"/>
                            <a:ext cx="1733550" cy="369570"/>
                            <a:chOff x="0" y="0"/>
                            <a:chExt cx="1733550" cy="369570"/>
                          </a:xfrm>
                        </wpg:grpSpPr>
                        <pic:pic xmlns:pic="http://schemas.openxmlformats.org/drawingml/2006/picture">
                          <pic:nvPicPr>
                            <pic:cNvPr id="662" name="Picture 662"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663" name="Text Box 663"/>
                          <wps:cNvSpPr txBox="1"/>
                          <wps:spPr>
                            <a:xfrm>
                              <a:off x="368136" y="47501"/>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72638" w14:textId="77777777" w:rsidR="00E71811" w:rsidRDefault="00E71811" w:rsidP="00B12C58">
                                <w:pPr>
                                  <w:jc w:val="center"/>
                                </w:pPr>
                                <w:r>
                                  <w:t>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4" name="Text Box 664"/>
                        <wps:cNvSpPr txBox="1"/>
                        <wps:spPr>
                          <a:xfrm>
                            <a:off x="83128" y="59377"/>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1E7FD" w14:textId="77777777" w:rsidR="00E71811" w:rsidRDefault="00E71811" w:rsidP="00B12C58">
                              <w: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3607A9" id="Group 660" o:spid="_x0000_s1122" style="position:absolute;margin-left:402.85pt;margin-top:1.85pt;width:136.5pt;height:29.1pt;z-index:251528190"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">
                <v:group id="Group 661" o:spid="_x0000_s1123" style="position:absolute;width:17335;height:3695" coordsize="17335,3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Picture 662" o:spid="_x0000_s1124"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U9dPGAAAA3AAAAA8AAABkcnMvZG93bnJldi54bWxEj0trwzAQhO+F/gexhdwauSaY1o0SSiCP&#10;QwmJ20tvi7V+UGtlrE3i/PuoEOhxmJlvmPlydJ060xBazwZepgko4tLblmsD31/r51dQQZAtdp7J&#10;wJUCLBePD3PMrb/wkc6F1CpCOORooBHpc61D2ZDDMPU9cfQqPziUKIda2wEvEe46nSZJph22HBca&#10;7GnVUPlbnJyBz/11VfWb6ifd7g6zTX2QrHgTYyZP48c7KKFR/sP39s4ayLIU/s7EI6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T108YAAADcAAAADwAAAAAAAAAAAAAA&#10;AACfAgAAZHJzL2Rvd25yZXYueG1sUEsFBgAAAAAEAAQA9wAAAJIDAAAAAA==&#10;">
                    <v:imagedata r:id="rId15" o:title="store"/>
                    <v:path arrowok="t"/>
                  </v:shape>
                  <v:shape id="Text Box 663" o:spid="_x0000_s1125"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14:paraId="28C72638" w14:textId="77777777" w:rsidR="00E71811" w:rsidRDefault="00E71811" w:rsidP="00B12C58">
                          <w:pPr>
                            <w:jc w:val="center"/>
                          </w:pPr>
                          <w:r>
                            <w:t>Customer Table</w:t>
                          </w:r>
                        </w:p>
                      </w:txbxContent>
                    </v:textbox>
                  </v:shape>
                </v:group>
                <v:shape id="Text Box 664" o:spid="_x0000_s1126" type="#_x0000_t202" style="position:absolute;left:831;top:593;width:4510;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14:paraId="7B11E7FD" w14:textId="77777777" w:rsidR="00E71811" w:rsidRDefault="00E71811" w:rsidP="00B12C58">
                        <w:r>
                          <w:t>D3</w:t>
                        </w:r>
                      </w:p>
                    </w:txbxContent>
                  </v:textbox>
                </v:shape>
              </v:group>
            </w:pict>
          </mc:Fallback>
        </mc:AlternateContent>
      </w:r>
      <w:r w:rsidR="000237EB">
        <w:rPr>
          <w:noProof/>
          <w:lang w:eastAsia="en-GB"/>
        </w:rPr>
        <mc:AlternateContent>
          <mc:Choice Requires="wps">
            <w:drawing>
              <wp:anchor distT="0" distB="0" distL="114300" distR="114300" simplePos="0" relativeHeight="251781120" behindDoc="0" locked="0" layoutInCell="1" allowOverlap="1" wp14:anchorId="16BDAC22" wp14:editId="7CD9E24C">
                <wp:simplePos x="0" y="0"/>
                <wp:positionH relativeFrom="column">
                  <wp:posOffset>3663145</wp:posOffset>
                </wp:positionH>
                <wp:positionV relativeFrom="paragraph">
                  <wp:posOffset>61051</wp:posOffset>
                </wp:positionV>
                <wp:extent cx="1389413" cy="724395"/>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1389413" cy="724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B2898" w14:textId="4B17DF5C" w:rsidR="00E71811" w:rsidRDefault="00E71811" w:rsidP="000237EB">
                            <w:pPr>
                              <w:jc w:val="center"/>
                            </w:pPr>
                            <w:r>
                              <w:t xml:space="preserve">Employee modifies (Update or Deletes) customer’s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AC22" id="Text Box 589" o:spid="_x0000_s1127" type="#_x0000_t202" style="position:absolute;margin-left:288.45pt;margin-top:4.8pt;width:109.4pt;height:57.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" filled="f" stroked="f" strokeweight=".5pt">
                <v:textbox>
                  <w:txbxContent>
                    <w:p w14:paraId="6BFB2898" w14:textId="4B17DF5C" w:rsidR="00E71811" w:rsidRDefault="00E71811" w:rsidP="000237EB">
                      <w:pPr>
                        <w:jc w:val="center"/>
                      </w:pPr>
                      <w:r>
                        <w:t xml:space="preserve">Employee modifies (Update or Deletes) customer’s details </w:t>
                      </w:r>
                    </w:p>
                  </w:txbxContent>
                </v:textbox>
              </v:shape>
            </w:pict>
          </mc:Fallback>
        </mc:AlternateContent>
      </w:r>
      <w:r w:rsidR="000237EB">
        <w:rPr>
          <w:noProof/>
          <w:lang w:eastAsia="en-GB"/>
        </w:rPr>
        <mc:AlternateContent>
          <mc:Choice Requires="wps">
            <w:drawing>
              <wp:anchor distT="0" distB="0" distL="114300" distR="114300" simplePos="0" relativeHeight="251779072" behindDoc="0" locked="0" layoutInCell="1" allowOverlap="1" wp14:anchorId="205E835C" wp14:editId="4DCB7F16">
                <wp:simplePos x="0" y="0"/>
                <wp:positionH relativeFrom="column">
                  <wp:posOffset>3669475</wp:posOffset>
                </wp:positionH>
                <wp:positionV relativeFrom="paragraph">
                  <wp:posOffset>286945</wp:posOffset>
                </wp:positionV>
                <wp:extent cx="1484416" cy="11875"/>
                <wp:effectExtent l="0" t="57150" r="20955" b="102870"/>
                <wp:wrapNone/>
                <wp:docPr id="588" name="Straight Arrow Connector 588"/>
                <wp:cNvGraphicFramePr/>
                <a:graphic xmlns:a="http://schemas.openxmlformats.org/drawingml/2006/main">
                  <a:graphicData uri="http://schemas.microsoft.com/office/word/2010/wordprocessingShape">
                    <wps:wsp>
                      <wps:cNvCnPr/>
                      <wps:spPr>
                        <a:xfrm>
                          <a:off x="0" y="0"/>
                          <a:ext cx="1484416" cy="118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A8B35" id="Straight Arrow Connector 588" o:spid="_x0000_s1026" type="#_x0000_t32" style="position:absolute;margin-left:288.95pt;margin-top:22.6pt;width:116.9pt;height:.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" strokecolor="#70ad47 [3209]" strokeweight=".5pt">
                <v:stroke endarrow="block" joinstyle="miter"/>
              </v:shape>
            </w:pict>
          </mc:Fallback>
        </mc:AlternateContent>
      </w:r>
      <w:r w:rsidR="003D349E">
        <w:rPr>
          <w:noProof/>
          <w:lang w:eastAsia="en-GB"/>
        </w:rPr>
        <mc:AlternateContent>
          <mc:Choice Requires="wps">
            <w:drawing>
              <wp:anchor distT="0" distB="0" distL="114300" distR="114300" simplePos="0" relativeHeight="251648000" behindDoc="0" locked="0" layoutInCell="1" allowOverlap="1" wp14:anchorId="20B06247" wp14:editId="12D7440A">
                <wp:simplePos x="0" y="0"/>
                <wp:positionH relativeFrom="column">
                  <wp:posOffset>-546265</wp:posOffset>
                </wp:positionH>
                <wp:positionV relativeFrom="paragraph">
                  <wp:posOffset>168192</wp:posOffset>
                </wp:positionV>
                <wp:extent cx="838200" cy="890649"/>
                <wp:effectExtent l="0" t="0" r="0" b="5080"/>
                <wp:wrapNone/>
                <wp:docPr id="497" name="Text Box 497"/>
                <wp:cNvGraphicFramePr/>
                <a:graphic xmlns:a="http://schemas.openxmlformats.org/drawingml/2006/main">
                  <a:graphicData uri="http://schemas.microsoft.com/office/word/2010/wordprocessingShape">
                    <wps:wsp>
                      <wps:cNvSpPr txBox="1"/>
                      <wps:spPr>
                        <a:xfrm>
                          <a:off x="0" y="0"/>
                          <a:ext cx="838200" cy="890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1BD9A" w14:textId="0FD4F262" w:rsidR="00E71811" w:rsidRDefault="00E71811" w:rsidP="003D349E">
                            <w:r>
                              <w:t>Employee details &amp;</w:t>
                            </w:r>
                            <w:r>
                              <w:br/>
                              <w:t>AdminKey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B06247" id="Text Box 497" o:spid="_x0000_s1128" type="#_x0000_t202" style="position:absolute;margin-left:-43pt;margin-top:13.25pt;width:66pt;height:70.1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" filled="f" stroked="f" strokeweight=".5pt">
                <v:textbox>
                  <w:txbxContent>
                    <w:p w14:paraId="3BD1BD9A" w14:textId="0FD4F262" w:rsidR="00E71811" w:rsidRDefault="00E71811" w:rsidP="003D349E">
                      <w:r>
                        <w:t>Employee details &amp;</w:t>
                      </w:r>
                      <w:r>
                        <w:br/>
                        <w:t>AdminKey</w:t>
                      </w:r>
                    </w:p>
                  </w:txbxContent>
                </v:textbox>
              </v:shape>
            </w:pict>
          </mc:Fallback>
        </mc:AlternateContent>
      </w:r>
    </w:p>
    <w:p w14:paraId="1BF52E92" w14:textId="653C13D9" w:rsidR="00947E43" w:rsidRDefault="00B12C58">
      <w:r>
        <w:rPr>
          <w:noProof/>
          <w:lang w:eastAsia="en-GB"/>
        </w:rPr>
        <mc:AlternateContent>
          <mc:Choice Requires="wps">
            <w:drawing>
              <wp:anchor distT="0" distB="0" distL="114300" distR="114300" simplePos="0" relativeHeight="251862016" behindDoc="0" locked="0" layoutInCell="1" allowOverlap="1" wp14:anchorId="3F6A8FA5" wp14:editId="6759ED53">
                <wp:simplePos x="0" y="0"/>
                <wp:positionH relativeFrom="column">
                  <wp:posOffset>5161025</wp:posOffset>
                </wp:positionH>
                <wp:positionV relativeFrom="paragraph">
                  <wp:posOffset>160952</wp:posOffset>
                </wp:positionV>
                <wp:extent cx="451056" cy="225631"/>
                <wp:effectExtent l="0" t="0" r="0" b="0"/>
                <wp:wrapNone/>
                <wp:docPr id="681" name="Text Box 681"/>
                <wp:cNvGraphicFramePr/>
                <a:graphic xmlns:a="http://schemas.openxmlformats.org/drawingml/2006/main">
                  <a:graphicData uri="http://schemas.microsoft.com/office/word/2010/wordprocessingShape">
                    <wps:wsp>
                      <wps:cNvSpPr txBox="1"/>
                      <wps:spPr>
                        <a:xfrm>
                          <a:off x="0" y="0"/>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B66C5" w14:textId="03C0BBAB" w:rsidR="00E71811" w:rsidRDefault="00E71811" w:rsidP="00B12C58">
                            <w:r>
                              <w:t>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A8FA5" id="Text Box 681" o:spid="_x0000_s1129" type="#_x0000_t202" style="position:absolute;margin-left:406.4pt;margin-top:12.65pt;width:35.5pt;height:17.7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e+ggIAAG0FAAAOAAAAZHJzL2Uyb0RvYy54bWysVE1PGzEQvVfqf7B8L5uEJKU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" filled="f" stroked="f" strokeweight=".5pt">
                <v:textbox>
                  <w:txbxContent>
                    <w:p w14:paraId="7FDB66C5" w14:textId="03C0BBAB" w:rsidR="00E71811" w:rsidRDefault="00E71811" w:rsidP="00B12C58">
                      <w:r>
                        <w:t>D6</w:t>
                      </w:r>
                    </w:p>
                  </w:txbxContent>
                </v:textbox>
              </v:shape>
            </w:pict>
          </mc:Fallback>
        </mc:AlternateContent>
      </w:r>
      <w:r w:rsidR="000237EB">
        <w:rPr>
          <w:noProof/>
          <w:lang w:eastAsia="en-GB"/>
        </w:rPr>
        <mc:AlternateContent>
          <mc:Choice Requires="wpg">
            <w:drawing>
              <wp:anchor distT="0" distB="0" distL="114300" distR="114300" simplePos="0" relativeHeight="251756544" behindDoc="0" locked="0" layoutInCell="1" allowOverlap="1" wp14:anchorId="612AC3B0" wp14:editId="7FF2841B">
                <wp:simplePos x="0" y="0"/>
                <wp:positionH relativeFrom="column">
                  <wp:posOffset>5113457</wp:posOffset>
                </wp:positionH>
                <wp:positionV relativeFrom="paragraph">
                  <wp:posOffset>95407</wp:posOffset>
                </wp:positionV>
                <wp:extent cx="1733550" cy="369570"/>
                <wp:effectExtent l="0" t="0" r="0" b="0"/>
                <wp:wrapNone/>
                <wp:docPr id="586" name="Group 586"/>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131" name="Picture 131"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130" name="Text Box 130"/>
                        <wps:cNvSpPr txBox="1"/>
                        <wps:spPr>
                          <a:xfrm>
                            <a:off x="308758" y="59376"/>
                            <a:ext cx="120459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ED5A4" w14:textId="300FEBBD" w:rsidR="00E71811" w:rsidRDefault="00E71811" w:rsidP="0029216C">
                              <w:pPr>
                                <w:jc w:val="center"/>
                              </w:pPr>
                              <w:r>
                                <w:t>Calendar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AC3B0" id="Group 586" o:spid="_x0000_s1130" style="position:absolute;margin-left:402.65pt;margin-top:7.5pt;width:136.5pt;height:29.1pt;z-index:251756544"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">
                <v:shape id="Picture 131" o:spid="_x0000_s1131"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fidzDAAAA3AAAAA8AAABkcnMvZG93bnJldi54bWxET0trwkAQvhf6H5YpeKsbrUgbXaUIVQ9S&#10;bOrF25CdPDA7G7JTjf/eFQre5uN7znzZu0adqQu1ZwOjYQKKOPe25tLA4ffr9R1UEGSLjWcycKUA&#10;y8Xz0xxT6y/8Q+dMShVDOKRooBJpU61DXpHDMPQtceQK3zmUCLtS2w4vMdw1epwkU+2w5thQYUur&#10;ivJT9ucM7L6vq6JdF8fxZrufrMu9TLMPMWbw0n/OQAn18hD/u7c2zn8bwf2ZeIFe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J3MMAAADcAAAADwAAAAAAAAAAAAAAAACf&#10;AgAAZHJzL2Rvd25yZXYueG1sUEsFBgAAAAAEAAQA9wAAAI8DAAAAAA==&#10;">
                  <v:imagedata r:id="rId15" o:title="store"/>
                  <v:path arrowok="t"/>
                </v:shape>
                <v:shape id="Text Box 130" o:spid="_x0000_s1132" type="#_x0000_t202" style="position:absolute;left:3087;top:593;width:1204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00DED5A4" w14:textId="300FEBBD" w:rsidR="00E71811" w:rsidRDefault="00E71811" w:rsidP="0029216C">
                        <w:pPr>
                          <w:jc w:val="center"/>
                        </w:pPr>
                        <w:r>
                          <w:t>Calendar Table</w:t>
                        </w:r>
                      </w:p>
                    </w:txbxContent>
                  </v:textbox>
                </v:shape>
              </v:group>
            </w:pict>
          </mc:Fallback>
        </mc:AlternateContent>
      </w:r>
    </w:p>
    <w:p w14:paraId="28086318" w14:textId="167452A5" w:rsidR="00947E43" w:rsidRDefault="0075107E">
      <w:r>
        <w:rPr>
          <w:noProof/>
          <w:lang w:eastAsia="en-GB"/>
        </w:rPr>
        <mc:AlternateContent>
          <mc:Choice Requires="wps">
            <w:drawing>
              <wp:anchor distT="0" distB="0" distL="114300" distR="114300" simplePos="0" relativeHeight="251763712" behindDoc="0" locked="0" layoutInCell="1" allowOverlap="1" wp14:anchorId="5A1A1E3C" wp14:editId="15C302C9">
                <wp:simplePos x="0" y="0"/>
                <wp:positionH relativeFrom="column">
                  <wp:posOffset>3061022</wp:posOffset>
                </wp:positionH>
                <wp:positionV relativeFrom="paragraph">
                  <wp:posOffset>137902</wp:posOffset>
                </wp:positionV>
                <wp:extent cx="854922" cy="783763"/>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854922" cy="7837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41B25" w14:textId="47475BF8" w:rsidR="00E71811" w:rsidRDefault="00E71811" w:rsidP="0029216C">
                            <w:r>
                              <w:t>Navigates to the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1E3C" id="Text Box 138" o:spid="_x0000_s1133" type="#_x0000_t202" style="position:absolute;margin-left:241.05pt;margin-top:10.85pt;width:67.3pt;height:6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" filled="f" stroked="f" strokeweight=".5pt">
                <v:textbox>
                  <w:txbxContent>
                    <w:p w14:paraId="03641B25" w14:textId="47475BF8" w:rsidR="00E71811" w:rsidRDefault="00E71811" w:rsidP="0029216C">
                      <w:r>
                        <w:t>Navigates to the calendar</w:t>
                      </w:r>
                    </w:p>
                  </w:txbxContent>
                </v:textbox>
              </v:shape>
            </w:pict>
          </mc:Fallback>
        </mc:AlternateContent>
      </w:r>
      <w:r>
        <w:rPr>
          <w:noProof/>
          <w:lang w:eastAsia="en-GB"/>
        </w:rPr>
        <mc:AlternateContent>
          <mc:Choice Requires="wps">
            <w:drawing>
              <wp:anchor distT="0" distB="0" distL="114300" distR="114300" simplePos="0" relativeHeight="251759616" behindDoc="0" locked="0" layoutInCell="1" allowOverlap="1" wp14:anchorId="1E725BB4" wp14:editId="754E9FF9">
                <wp:simplePos x="0" y="0"/>
                <wp:positionH relativeFrom="column">
                  <wp:posOffset>1338894</wp:posOffset>
                </wp:positionH>
                <wp:positionV relativeFrom="paragraph">
                  <wp:posOffset>141456</wp:posOffset>
                </wp:positionV>
                <wp:extent cx="1092200" cy="103314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1092200" cy="1033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62746" w14:textId="12C02C77" w:rsidR="00E71811" w:rsidRDefault="00E71811" w:rsidP="0029216C">
                            <w:r>
                              <w:t>Employee navigates through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25BB4" id="Text Box 136" o:spid="_x0000_s1134" type="#_x0000_t202" style="position:absolute;margin-left:105.4pt;margin-top:11.15pt;width:86pt;height:81.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" filled="f" stroked="f" strokeweight=".5pt">
                <v:textbox>
                  <w:txbxContent>
                    <w:p w14:paraId="79762746" w14:textId="12C02C77" w:rsidR="00E71811" w:rsidRDefault="00E71811" w:rsidP="0029216C">
                      <w:r>
                        <w:t>Employee navigates through the program</w:t>
                      </w:r>
                    </w:p>
                  </w:txbxContent>
                </v:textbox>
              </v:shape>
            </w:pict>
          </mc:Fallback>
        </mc:AlternateContent>
      </w:r>
      <w:r w:rsidR="000237EB">
        <w:rPr>
          <w:noProof/>
          <w:lang w:eastAsia="en-GB"/>
        </w:rPr>
        <mc:AlternateContent>
          <mc:Choice Requires="wps">
            <w:drawing>
              <wp:anchor distT="0" distB="0" distL="114300" distR="114300" simplePos="0" relativeHeight="251789312" behindDoc="0" locked="0" layoutInCell="1" allowOverlap="1" wp14:anchorId="71DA788F" wp14:editId="645C142F">
                <wp:simplePos x="0" y="0"/>
                <wp:positionH relativeFrom="column">
                  <wp:posOffset>3941445</wp:posOffset>
                </wp:positionH>
                <wp:positionV relativeFrom="paragraph">
                  <wp:posOffset>172094</wp:posOffset>
                </wp:positionV>
                <wp:extent cx="1711128" cy="297105"/>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1711128" cy="297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2E4A46" w14:textId="13BF627B" w:rsidR="00E71811" w:rsidRDefault="00E71811" w:rsidP="000237EB">
                            <w:pPr>
                              <w:jc w:val="center"/>
                            </w:pPr>
                            <w:r>
                              <w:t xml:space="preserve">Calendar Event’s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788F" id="Text Box 596" o:spid="_x0000_s1135" type="#_x0000_t202" style="position:absolute;margin-left:310.35pt;margin-top:13.55pt;width:134.75pt;height:23.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" filled="f" stroked="f" strokeweight=".5pt">
                <v:textbox>
                  <w:txbxContent>
                    <w:p w14:paraId="4B2E4A46" w14:textId="13BF627B" w:rsidR="00E71811" w:rsidRDefault="00E71811" w:rsidP="000237EB">
                      <w:pPr>
                        <w:jc w:val="center"/>
                      </w:pPr>
                      <w:r>
                        <w:t xml:space="preserve">Calendar Event’s details </w:t>
                      </w:r>
                    </w:p>
                  </w:txbxContent>
                </v:textbox>
              </v:shape>
            </w:pict>
          </mc:Fallback>
        </mc:AlternateContent>
      </w:r>
      <w:r w:rsidR="000237EB">
        <w:rPr>
          <w:noProof/>
          <w:lang w:eastAsia="en-GB"/>
        </w:rPr>
        <mc:AlternateContent>
          <mc:Choice Requires="wps">
            <w:drawing>
              <wp:anchor distT="0" distB="0" distL="114300" distR="114300" simplePos="0" relativeHeight="251768832" behindDoc="0" locked="0" layoutInCell="1" allowOverlap="1" wp14:anchorId="283DBA35" wp14:editId="3B7F2B50">
                <wp:simplePos x="0" y="0"/>
                <wp:positionH relativeFrom="column">
                  <wp:posOffset>5747130</wp:posOffset>
                </wp:positionH>
                <wp:positionV relativeFrom="paragraph">
                  <wp:posOffset>209575</wp:posOffset>
                </wp:positionV>
                <wp:extent cx="997800" cy="8477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99780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42CAF" w14:textId="318365DD" w:rsidR="00E71811" w:rsidRDefault="00E71811" w:rsidP="0029216C">
                            <w:r>
                              <w:t>Details on all the calendar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BA35" id="Text Box 142" o:spid="_x0000_s1136" type="#_x0000_t202" style="position:absolute;margin-left:452.55pt;margin-top:16.5pt;width:78.55pt;height:66.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" filled="f" stroked="f" strokeweight=".5pt">
                <v:textbox>
                  <w:txbxContent>
                    <w:p w14:paraId="12142CAF" w14:textId="318365DD" w:rsidR="00E71811" w:rsidRDefault="00E71811" w:rsidP="0029216C">
                      <w:r>
                        <w:t>Details on all the calendar events</w:t>
                      </w:r>
                    </w:p>
                  </w:txbxContent>
                </v:textbox>
              </v:shape>
            </w:pict>
          </mc:Fallback>
        </mc:AlternateContent>
      </w:r>
      <w:r w:rsidR="000237EB">
        <w:rPr>
          <w:noProof/>
          <w:lang w:eastAsia="en-GB"/>
        </w:rPr>
        <mc:AlternateContent>
          <mc:Choice Requires="wps">
            <w:drawing>
              <wp:anchor distT="0" distB="0" distL="114300" distR="114300" simplePos="0" relativeHeight="251757568" behindDoc="0" locked="0" layoutInCell="1" allowOverlap="1" wp14:anchorId="497E14D0" wp14:editId="18AD668B">
                <wp:simplePos x="0" y="0"/>
                <wp:positionH relativeFrom="column">
                  <wp:posOffset>4975440</wp:posOffset>
                </wp:positionH>
                <wp:positionV relativeFrom="paragraph">
                  <wp:posOffset>137795</wp:posOffset>
                </wp:positionV>
                <wp:extent cx="771525" cy="855898"/>
                <wp:effectExtent l="38100" t="0" r="9525" b="97155"/>
                <wp:wrapNone/>
                <wp:docPr id="132" name="Elbow Connector 132"/>
                <wp:cNvGraphicFramePr/>
                <a:graphic xmlns:a="http://schemas.openxmlformats.org/drawingml/2006/main">
                  <a:graphicData uri="http://schemas.microsoft.com/office/word/2010/wordprocessingShape">
                    <wps:wsp>
                      <wps:cNvCnPr/>
                      <wps:spPr>
                        <a:xfrm flipH="1">
                          <a:off x="0" y="0"/>
                          <a:ext cx="771525" cy="855898"/>
                        </a:xfrm>
                        <a:prstGeom prst="bentConnector3">
                          <a:avLst>
                            <a:gd name="adj1" fmla="val 142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BACD4" id="Elbow Connector 132" o:spid="_x0000_s1026" type="#_x0000_t34" style="position:absolute;margin-left:391.75pt;margin-top:10.85pt;width:60.75pt;height:67.4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" adj="308" strokecolor="#ed7d31 [3205]" strokeweight=".5pt">
                <v:stroke endarrow="block"/>
              </v:shape>
            </w:pict>
          </mc:Fallback>
        </mc:AlternateContent>
      </w:r>
      <w:r w:rsidR="000237EB">
        <w:rPr>
          <w:noProof/>
          <w:lang w:eastAsia="en-GB"/>
        </w:rPr>
        <mc:AlternateContent>
          <mc:Choice Requires="wps">
            <w:drawing>
              <wp:anchor distT="0" distB="0" distL="114300" distR="114300" simplePos="0" relativeHeight="251769856" behindDoc="0" locked="0" layoutInCell="1" allowOverlap="1" wp14:anchorId="65A737AB" wp14:editId="4F43AB1A">
                <wp:simplePos x="0" y="0"/>
                <wp:positionH relativeFrom="column">
                  <wp:posOffset>4773881</wp:posOffset>
                </wp:positionH>
                <wp:positionV relativeFrom="paragraph">
                  <wp:posOffset>102236</wp:posOffset>
                </wp:positionV>
                <wp:extent cx="510638" cy="320748"/>
                <wp:effectExtent l="0" t="38100" r="60960" b="22225"/>
                <wp:wrapNone/>
                <wp:docPr id="143" name="Straight Arrow Connector 143"/>
                <wp:cNvGraphicFramePr/>
                <a:graphic xmlns:a="http://schemas.openxmlformats.org/drawingml/2006/main">
                  <a:graphicData uri="http://schemas.microsoft.com/office/word/2010/wordprocessingShape">
                    <wps:wsp>
                      <wps:cNvCnPr/>
                      <wps:spPr>
                        <a:xfrm flipV="1">
                          <a:off x="0" y="0"/>
                          <a:ext cx="510638" cy="32074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2A52" id="Straight Arrow Connector 143" o:spid="_x0000_s1026" type="#_x0000_t32" style="position:absolute;margin-left:375.9pt;margin-top:8.05pt;width:40.2pt;height:25.2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" strokecolor="#70ad47 [3209]" strokeweight=".5pt">
                <v:stroke endarrow="block" joinstyle="miter"/>
              </v:shape>
            </w:pict>
          </mc:Fallback>
        </mc:AlternateContent>
      </w:r>
      <w:r w:rsidR="000237EB">
        <w:rPr>
          <w:noProof/>
          <w:lang w:eastAsia="en-GB"/>
        </w:rPr>
        <mc:AlternateContent>
          <mc:Choice Requires="wps">
            <w:drawing>
              <wp:anchor distT="0" distB="0" distL="114300" distR="114300" simplePos="0" relativeHeight="251752448" behindDoc="0" locked="0" layoutInCell="1" allowOverlap="1" wp14:anchorId="21210313" wp14:editId="7207DEA8">
                <wp:simplePos x="0" y="0"/>
                <wp:positionH relativeFrom="column">
                  <wp:posOffset>3087584</wp:posOffset>
                </wp:positionH>
                <wp:positionV relativeFrom="paragraph">
                  <wp:posOffset>292702</wp:posOffset>
                </wp:positionV>
                <wp:extent cx="700183" cy="177751"/>
                <wp:effectExtent l="0" t="0" r="81280" b="70485"/>
                <wp:wrapNone/>
                <wp:docPr id="128" name="Straight Arrow Connector 128"/>
                <wp:cNvGraphicFramePr/>
                <a:graphic xmlns:a="http://schemas.openxmlformats.org/drawingml/2006/main">
                  <a:graphicData uri="http://schemas.microsoft.com/office/word/2010/wordprocessingShape">
                    <wps:wsp>
                      <wps:cNvCnPr/>
                      <wps:spPr>
                        <a:xfrm>
                          <a:off x="0" y="0"/>
                          <a:ext cx="700183" cy="177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737EF" id="Straight Arrow Connector 128" o:spid="_x0000_s1026" type="#_x0000_t32" style="position:absolute;margin-left:243.1pt;margin-top:23.05pt;width:55.15pt;height: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" strokecolor="#5b9bd5 [3204]" strokeweight=".5pt">
                <v:stroke endarrow="block" joinstyle="miter"/>
              </v:shape>
            </w:pict>
          </mc:Fallback>
        </mc:AlternateContent>
      </w:r>
      <w:r w:rsidR="000237EB">
        <w:rPr>
          <w:noProof/>
          <w:lang w:eastAsia="en-GB"/>
        </w:rPr>
        <mc:AlternateContent>
          <mc:Choice Requires="wpg">
            <w:drawing>
              <wp:anchor distT="0" distB="0" distL="114300" distR="114300" simplePos="0" relativeHeight="251748352" behindDoc="0" locked="0" layoutInCell="1" allowOverlap="1" wp14:anchorId="43975199" wp14:editId="32F5C78C">
                <wp:simplePos x="0" y="0"/>
                <wp:positionH relativeFrom="column">
                  <wp:posOffset>2190090</wp:posOffset>
                </wp:positionH>
                <wp:positionV relativeFrom="paragraph">
                  <wp:posOffset>185651</wp:posOffset>
                </wp:positionV>
                <wp:extent cx="876300" cy="868045"/>
                <wp:effectExtent l="0" t="0" r="19050" b="27305"/>
                <wp:wrapNone/>
                <wp:docPr id="119" name="Group 119"/>
                <wp:cNvGraphicFramePr/>
                <a:graphic xmlns:a="http://schemas.openxmlformats.org/drawingml/2006/main">
                  <a:graphicData uri="http://schemas.microsoft.com/office/word/2010/wordprocessingGroup">
                    <wpg:wgp>
                      <wpg:cNvGrpSpPr/>
                      <wpg:grpSpPr>
                        <a:xfrm>
                          <a:off x="0" y="0"/>
                          <a:ext cx="876300" cy="868045"/>
                          <a:chOff x="0" y="0"/>
                          <a:chExt cx="876300" cy="800099"/>
                        </a:xfrm>
                      </wpg:grpSpPr>
                      <wps:wsp>
                        <wps:cNvPr id="120" name="Rounded Rectangle 120"/>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2D840CD2" w14:textId="77777777" w:rsidR="00E71811" w:rsidRDefault="00E71811" w:rsidP="002921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ounded Rectangle 123"/>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3DEC8EBC" w14:textId="10343496" w:rsidR="00E71811" w:rsidRDefault="00E71811" w:rsidP="0029216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975199" id="Group 119" o:spid="_x0000_s1137" style="position:absolute;margin-left:172.45pt;margin-top:14.6pt;width:69pt;height:68.35pt;z-index:251748352;mso-height-relative:margin" coordsize="8763,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">
                <v:roundrect id="Rounded Rectangle 120" o:spid="_x0000_s1138"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MH8UA&#10;AADcAAAADwAAAGRycy9kb3ducmV2LnhtbESPT2vCQBDF74V+h2UK3upGD1Kiq0iL+AdKabQ9D9kx&#10;G83Ohuxq0m/fORR6m+G9ee83i9XgG3WnLtaBDUzGGSjiMtiaKwOn4+b5BVRMyBabwGTghyKslo8P&#10;C8xt6PmT7kWqlIRwzNGAS6nNtY6lI49xHFpi0c6h85hk7SptO+wl3Dd6mmUz7bFmaXDY0quj8lrc&#10;vIHvddh+6Nvh/evqiuQue+7fJltjRk/Deg4q0ZD+zX/XOyv4U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UwfxQAAANwAAAAPAAAAAAAAAAAAAAAAAJgCAABkcnMv&#10;ZG93bnJldi54bWxQSwUGAAAAAAQABAD1AAAAigMAAAAA&#10;" fillcolor="white [3201]" strokecolor="black [3200]" strokeweight="1pt">
                  <v:stroke joinstyle="miter"/>
                  <v:textbox>
                    <w:txbxContent>
                      <w:p w14:paraId="2D840CD2" w14:textId="77777777" w:rsidR="00E71811" w:rsidRDefault="00E71811" w:rsidP="0029216C">
                        <w:pPr>
                          <w:jc w:val="center"/>
                        </w:pPr>
                      </w:p>
                    </w:txbxContent>
                  </v:textbox>
                </v:roundrect>
                <v:roundrect id="Rounded Rectangle 123" o:spid="_x0000_s1139"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SaMIA&#10;AADcAAAADwAAAGRycy9kb3ducmV2LnhtbERP22rCQBB9L/gPyxT6VjdaKBJdRSrFKkgxXp6H7JiN&#10;ZmdDdjXp37sFwbc5nOtMZp2txI0aXzpWMOgnIIhzp0suFOx33+8jED4ga6wck4I/8jCb9l4mmGrX&#10;8pZuWShEDGGfogITQp1K6XNDFn3f1cSRO7nGYoiwKaRusI3htpLDJPmUFkuODQZr+jKUX7KrVXCc&#10;u+WvvK43h4vJgjmvuF0Mlkq9vXbzMYhAXXiKH+4fHecPP+D/mXiBn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e9JowgAAANwAAAAPAAAAAAAAAAAAAAAAAJgCAABkcnMvZG93&#10;bnJldi54bWxQSwUGAAAAAAQABAD1AAAAhwMAAAAA&#10;" fillcolor="white [3201]" strokecolor="black [3200]" strokeweight="1pt">
                  <v:stroke joinstyle="miter"/>
                  <v:textbox>
                    <w:txbxContent>
                      <w:p w14:paraId="3DEC8EBC" w14:textId="10343496" w:rsidR="00E71811" w:rsidRDefault="00E71811" w:rsidP="0029216C">
                        <w:pPr>
                          <w:jc w:val="center"/>
                        </w:pPr>
                        <w:r>
                          <w:t>2</w:t>
                        </w:r>
                      </w:p>
                    </w:txbxContent>
                  </v:textbox>
                </v:roundrect>
              </v:group>
            </w:pict>
          </mc:Fallback>
        </mc:AlternateContent>
      </w:r>
      <w:r w:rsidR="0029216C">
        <w:rPr>
          <w:noProof/>
          <w:lang w:eastAsia="en-GB"/>
        </w:rPr>
        <mc:AlternateContent>
          <mc:Choice Requires="wps">
            <w:drawing>
              <wp:anchor distT="0" distB="0" distL="114300" distR="114300" simplePos="0" relativeHeight="251749376" behindDoc="0" locked="0" layoutInCell="1" allowOverlap="1" wp14:anchorId="76B361DF" wp14:editId="19F50AB9">
                <wp:simplePos x="0" y="0"/>
                <wp:positionH relativeFrom="column">
                  <wp:posOffset>1477307</wp:posOffset>
                </wp:positionH>
                <wp:positionV relativeFrom="paragraph">
                  <wp:posOffset>244821</wp:posOffset>
                </wp:positionV>
                <wp:extent cx="653143" cy="380011"/>
                <wp:effectExtent l="0" t="0" r="71120" b="58420"/>
                <wp:wrapNone/>
                <wp:docPr id="124" name="Straight Arrow Connector 124"/>
                <wp:cNvGraphicFramePr/>
                <a:graphic xmlns:a="http://schemas.openxmlformats.org/drawingml/2006/main">
                  <a:graphicData uri="http://schemas.microsoft.com/office/word/2010/wordprocessingShape">
                    <wps:wsp>
                      <wps:cNvCnPr/>
                      <wps:spPr>
                        <a:xfrm>
                          <a:off x="0" y="0"/>
                          <a:ext cx="653143" cy="380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5E66E" id="Straight Arrow Connector 124" o:spid="_x0000_s1026" type="#_x0000_t32" style="position:absolute;margin-left:116.3pt;margin-top:19.3pt;width:51.45pt;height:29.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" strokecolor="#5b9bd5 [3204]" strokeweight=".5pt">
                <v:stroke endarrow="block" joinstyle="miter"/>
              </v:shape>
            </w:pict>
          </mc:Fallback>
        </mc:AlternateContent>
      </w:r>
      <w:r w:rsidR="008A1E78" w:rsidRPr="008A1E78">
        <w:rPr>
          <w:noProof/>
          <w:lang w:eastAsia="en-GB"/>
        </w:rPr>
        <mc:AlternateContent>
          <mc:Choice Requires="wps">
            <w:drawing>
              <wp:anchor distT="0" distB="0" distL="114300" distR="114300" simplePos="0" relativeHeight="251642880" behindDoc="0" locked="0" layoutInCell="1" allowOverlap="1" wp14:anchorId="1A1215D7" wp14:editId="68A90BE9">
                <wp:simplePos x="0" y="0"/>
                <wp:positionH relativeFrom="column">
                  <wp:posOffset>699770</wp:posOffset>
                </wp:positionH>
                <wp:positionV relativeFrom="paragraph">
                  <wp:posOffset>206375</wp:posOffset>
                </wp:positionV>
                <wp:extent cx="285750" cy="847725"/>
                <wp:effectExtent l="0" t="38100" r="57150" b="28575"/>
                <wp:wrapNone/>
                <wp:docPr id="451" name="Straight Arrow Connector 451"/>
                <wp:cNvGraphicFramePr/>
                <a:graphic xmlns:a="http://schemas.openxmlformats.org/drawingml/2006/main">
                  <a:graphicData uri="http://schemas.microsoft.com/office/word/2010/wordprocessingShape">
                    <wps:wsp>
                      <wps:cNvCnPr/>
                      <wps:spPr>
                        <a:xfrm flipV="1">
                          <a:off x="0" y="0"/>
                          <a:ext cx="285750" cy="847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143922" id="Straight Arrow Connector 451" o:spid="_x0000_s1026" type="#_x0000_t32" style="position:absolute;margin-left:55.1pt;margin-top:16.25pt;width:22.5pt;height:66.75pt;flip: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" strokecolor="#5b9bd5 [3204]" strokeweight="1pt">
                <v:stroke endarrow="block" joinstyle="miter"/>
              </v:shape>
            </w:pict>
          </mc:Fallback>
        </mc:AlternateContent>
      </w:r>
    </w:p>
    <w:p w14:paraId="64CE5134" w14:textId="61BFCEFB" w:rsidR="00947E43" w:rsidRDefault="0075107E">
      <w:r w:rsidRPr="008A1E78">
        <w:rPr>
          <w:noProof/>
          <w:lang w:eastAsia="en-GB"/>
        </w:rPr>
        <mc:AlternateContent>
          <mc:Choice Requires="wps">
            <w:drawing>
              <wp:anchor distT="0" distB="0" distL="114300" distR="114300" simplePos="0" relativeHeight="251761664" behindDoc="0" locked="0" layoutInCell="1" allowOverlap="1" wp14:anchorId="1A0A2F03" wp14:editId="383AC608">
                <wp:simplePos x="0" y="0"/>
                <wp:positionH relativeFrom="column">
                  <wp:posOffset>2144395</wp:posOffset>
                </wp:positionH>
                <wp:positionV relativeFrom="paragraph">
                  <wp:posOffset>206375</wp:posOffset>
                </wp:positionV>
                <wp:extent cx="971550" cy="498764"/>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97155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A0D40" w14:textId="2275C03A" w:rsidR="00E71811" w:rsidRDefault="00E71811" w:rsidP="0029216C">
                            <w:pPr>
                              <w:jc w:val="center"/>
                            </w:pPr>
                            <w:r>
                              <w:t xml:space="preserve">Navigate </w:t>
                            </w:r>
                            <w:r>
                              <w:br/>
                              <w:t>(Menu)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A2F03" id="Text Box 137" o:spid="_x0000_s1140" type="#_x0000_t202" style="position:absolute;margin-left:168.85pt;margin-top:16.25pt;width:76.5pt;height:39.2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" filled="f" stroked="f" strokeweight=".5pt">
                <v:textbox>
                  <w:txbxContent>
                    <w:p w14:paraId="5E1A0D40" w14:textId="2275C03A" w:rsidR="00E71811" w:rsidRDefault="00E71811" w:rsidP="0029216C">
                      <w:pPr>
                        <w:jc w:val="center"/>
                      </w:pPr>
                      <w:r>
                        <w:t xml:space="preserve">Navigate </w:t>
                      </w:r>
                      <w:r>
                        <w:br/>
                        <w:t>(Menu) Page</w:t>
                      </w:r>
                    </w:p>
                  </w:txbxContent>
                </v:textbox>
              </v:shape>
            </w:pict>
          </mc:Fallback>
        </mc:AlternateContent>
      </w:r>
      <w:r w:rsidR="000237EB">
        <w:rPr>
          <w:noProof/>
          <w:lang w:eastAsia="en-GB"/>
        </w:rPr>
        <mc:AlternateContent>
          <mc:Choice Requires="wpg">
            <w:drawing>
              <wp:anchor distT="0" distB="0" distL="114300" distR="114300" simplePos="0" relativeHeight="251766784" behindDoc="0" locked="0" layoutInCell="1" allowOverlap="1" wp14:anchorId="0FBBF33E" wp14:editId="41CBF952">
                <wp:simplePos x="0" y="0"/>
                <wp:positionH relativeFrom="column">
                  <wp:posOffset>3716988</wp:posOffset>
                </wp:positionH>
                <wp:positionV relativeFrom="paragraph">
                  <wp:posOffset>129326</wp:posOffset>
                </wp:positionV>
                <wp:extent cx="1283039" cy="868045"/>
                <wp:effectExtent l="0" t="0" r="0" b="27305"/>
                <wp:wrapNone/>
                <wp:docPr id="595" name="Group 595"/>
                <wp:cNvGraphicFramePr/>
                <a:graphic xmlns:a="http://schemas.openxmlformats.org/drawingml/2006/main">
                  <a:graphicData uri="http://schemas.microsoft.com/office/word/2010/wordprocessingGroup">
                    <wpg:wgp>
                      <wpg:cNvGrpSpPr/>
                      <wpg:grpSpPr>
                        <a:xfrm>
                          <a:off x="0" y="0"/>
                          <a:ext cx="1283039" cy="868045"/>
                          <a:chOff x="-47490" y="0"/>
                          <a:chExt cx="1283039" cy="868045"/>
                        </a:xfrm>
                      </wpg:grpSpPr>
                      <wpg:grpSp>
                        <wpg:cNvPr id="125" name="Group 125"/>
                        <wpg:cNvGrpSpPr/>
                        <wpg:grpSpPr>
                          <a:xfrm>
                            <a:off x="0" y="0"/>
                            <a:ext cx="1198880" cy="868045"/>
                            <a:chOff x="0" y="0"/>
                            <a:chExt cx="876300" cy="800099"/>
                          </a:xfrm>
                        </wpg:grpSpPr>
                        <wps:wsp>
                          <wps:cNvPr id="126" name="Rounded Rectangle 126"/>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5DE37BC6" w14:textId="77777777" w:rsidR="00E71811" w:rsidRDefault="00E71811" w:rsidP="002921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ounded Rectangle 127"/>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7B10366A" w14:textId="0A625AC9" w:rsidR="00E71811" w:rsidRDefault="00E71811" w:rsidP="002921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9" name="Text Box 139"/>
                        <wps:cNvSpPr txBox="1"/>
                        <wps:spPr>
                          <a:xfrm>
                            <a:off x="-47490" y="261257"/>
                            <a:ext cx="1283039" cy="6067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C6F35B" w14:textId="6C2B1AB1" w:rsidR="00E71811" w:rsidRDefault="00E71811" w:rsidP="0029216C">
                              <w:pPr>
                                <w:jc w:val="center"/>
                              </w:pPr>
                              <w:r>
                                <w:t>Shows calendar event and allows add/delete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FBBF33E" id="Group 595" o:spid="_x0000_s1141" style="position:absolute;margin-left:292.7pt;margin-top:10.2pt;width:101.05pt;height:68.35pt;z-index:251766784;mso-width-relative:margin" coordorigin="-474" coordsize="12830,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">
                <v:group id="Group 125" o:spid="_x0000_s1142" style="position:absolute;width:11988;height:8680"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6" o:spid="_x0000_s1143"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x8MIA&#10;AADcAAAADwAAAGRycy9kb3ducmV2LnhtbERPS2vCQBC+F/wPywi9NRs9SImuIoqohVIaH+chO2aj&#10;2dmQXU3677uFgrf5+J4zW/S2Fg9qfeVYwShJQRAXTldcKjgeNm/vIHxA1lg7JgU/5GExH7zMMNOu&#10;42965KEUMYR9hgpMCE0mpS8MWfSJa4gjd3GtxRBhW0rdYhfDbS3HaTqRFiuODQYbWhkqbvndKjgv&#10;3fZL3j8+TzeTB3Pdc7cebZV6HfbLKYhAfXiK/907HeePJ/D3TLx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DHHwwgAAANwAAAAPAAAAAAAAAAAAAAAAAJgCAABkcnMvZG93&#10;bnJldi54bWxQSwUGAAAAAAQABAD1AAAAhwMAAAAA&#10;" fillcolor="white [3201]" strokecolor="black [3200]" strokeweight="1pt">
                    <v:stroke joinstyle="miter"/>
                    <v:textbox>
                      <w:txbxContent>
                        <w:p w14:paraId="5DE37BC6" w14:textId="77777777" w:rsidR="00E71811" w:rsidRDefault="00E71811" w:rsidP="0029216C">
                          <w:pPr>
                            <w:jc w:val="center"/>
                          </w:pPr>
                        </w:p>
                      </w:txbxContent>
                    </v:textbox>
                  </v:roundrect>
                  <v:roundrect id="Rounded Rectangle 127" o:spid="_x0000_s1144"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Ua8IA&#10;AADcAAAADwAAAGRycy9kb3ducmV2LnhtbERPS2vCQBC+F/wPyxR6qxs9tBJdRSrFKkgxPs5DdsxG&#10;s7Mhu5r037sFwdt8fM+ZzDpbiRs1vnSsYNBPQBDnTpdcKNjvvt9HIHxA1lg5JgV/5GE27b1MMNWu&#10;5S3dslCIGMI+RQUmhDqV0ueGLPq+q4kjd3KNxRBhU0jdYBvDbSWHSfIhLZYcGwzW9GUov2RXq+A4&#10;d8tfeV1vDheTBXNecbsYLJV6e+3mYxCBuvAUP9w/Os4ffsL/M/EC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NRrwgAAANwAAAAPAAAAAAAAAAAAAAAAAJgCAABkcnMvZG93&#10;bnJldi54bWxQSwUGAAAAAAQABAD1AAAAhwMAAAAA&#10;" fillcolor="white [3201]" strokecolor="black [3200]" strokeweight="1pt">
                    <v:stroke joinstyle="miter"/>
                    <v:textbox>
                      <w:txbxContent>
                        <w:p w14:paraId="7B10366A" w14:textId="0A625AC9" w:rsidR="00E71811" w:rsidRDefault="00E71811" w:rsidP="0029216C">
                          <w:pPr>
                            <w:jc w:val="center"/>
                          </w:pPr>
                          <w:r>
                            <w:t>3</w:t>
                          </w:r>
                        </w:p>
                      </w:txbxContent>
                    </v:textbox>
                  </v:roundrect>
                </v:group>
                <v:shape id="Text Box 139" o:spid="_x0000_s1145" type="#_x0000_t202" style="position:absolute;left:-474;top:2612;width:12829;height:6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14:paraId="04C6F35B" w14:textId="6C2B1AB1" w:rsidR="00E71811" w:rsidRDefault="00E71811" w:rsidP="0029216C">
                        <w:pPr>
                          <w:jc w:val="center"/>
                        </w:pPr>
                        <w:r>
                          <w:t>Shows calendar event and allows add/delete them</w:t>
                        </w:r>
                      </w:p>
                    </w:txbxContent>
                  </v:textbox>
                </v:shape>
              </v:group>
            </w:pict>
          </mc:Fallback>
        </mc:AlternateContent>
      </w:r>
      <w:r w:rsidR="0029216C" w:rsidRPr="008A1E78">
        <w:rPr>
          <w:noProof/>
          <w:lang w:eastAsia="en-GB"/>
        </w:rPr>
        <mc:AlternateContent>
          <mc:Choice Requires="wps">
            <w:drawing>
              <wp:anchor distT="0" distB="0" distL="114300" distR="114300" simplePos="0" relativeHeight="251644928" behindDoc="0" locked="0" layoutInCell="1" allowOverlap="1" wp14:anchorId="2C993FBB" wp14:editId="4928A584">
                <wp:simplePos x="0" y="0"/>
                <wp:positionH relativeFrom="column">
                  <wp:posOffset>367418</wp:posOffset>
                </wp:positionH>
                <wp:positionV relativeFrom="paragraph">
                  <wp:posOffset>21483</wp:posOffset>
                </wp:positionV>
                <wp:extent cx="838200" cy="47625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83820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5364DC" w14:textId="77777777" w:rsidR="00E71811" w:rsidRDefault="00E71811" w:rsidP="008A1E78">
                            <w:r>
                              <w:t>Username,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993FBB" id="Text Box 496" o:spid="_x0000_s1146" type="#_x0000_t202" style="position:absolute;margin-left:28.95pt;margin-top:1.7pt;width:66pt;height:37.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" filled="f" stroked="f" strokeweight=".5pt">
                <v:textbox>
                  <w:txbxContent>
                    <w:p w14:paraId="215364DC" w14:textId="77777777" w:rsidR="00E71811" w:rsidRDefault="00E71811" w:rsidP="008A1E78">
                      <w:r>
                        <w:t>Username, Password</w:t>
                      </w:r>
                    </w:p>
                  </w:txbxContent>
                </v:textbox>
              </v:shape>
            </w:pict>
          </mc:Fallback>
        </mc:AlternateContent>
      </w:r>
      <w:r w:rsidR="0029216C">
        <w:tab/>
      </w:r>
    </w:p>
    <w:p w14:paraId="5A0E2EA7" w14:textId="36F51E81" w:rsidR="00947E43" w:rsidRDefault="003D349E">
      <w:r>
        <w:rPr>
          <w:noProof/>
          <w:lang w:eastAsia="en-GB"/>
        </w:rPr>
        <mc:AlternateContent>
          <mc:Choice Requires="wps">
            <w:drawing>
              <wp:anchor distT="0" distB="0" distL="114300" distR="114300" simplePos="0" relativeHeight="251640832" behindDoc="0" locked="0" layoutInCell="1" allowOverlap="1" wp14:anchorId="4EB3005D" wp14:editId="376293EB">
                <wp:simplePos x="0" y="0"/>
                <wp:positionH relativeFrom="column">
                  <wp:posOffset>-403085</wp:posOffset>
                </wp:positionH>
                <wp:positionV relativeFrom="paragraph">
                  <wp:posOffset>308997</wp:posOffset>
                </wp:positionV>
                <wp:extent cx="1104406" cy="593766"/>
                <wp:effectExtent l="57150" t="38100" r="57785" b="73025"/>
                <wp:wrapNone/>
                <wp:docPr id="2" name="Rectangle 2"/>
                <wp:cNvGraphicFramePr/>
                <a:graphic xmlns:a="http://schemas.openxmlformats.org/drawingml/2006/main">
                  <a:graphicData uri="http://schemas.microsoft.com/office/word/2010/wordprocessingShape">
                    <wps:wsp>
                      <wps:cNvSpPr/>
                      <wps:spPr>
                        <a:xfrm>
                          <a:off x="0" y="0"/>
                          <a:ext cx="1104406" cy="593766"/>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297309E1" w14:textId="0812D6AC" w:rsidR="00E71811" w:rsidRDefault="00E71811" w:rsidP="008A1E78">
                            <w:pPr>
                              <w:jc w:val="center"/>
                            </w:pPr>
                            <w:r>
                              <w:t xml:space="preserve">Program starts 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005D" id="Rectangle 2" o:spid="_x0000_s1147" style="position:absolute;margin-left:-31.75pt;margin-top:24.35pt;width:86.95pt;height:46.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" fillcolor="#77b64e [3033]" stroked="f">
                <v:fill color2="#6eaa46 [3177]" rotate="t" colors="0 #81b861;.5 #6fb242;1 #61a235" focus="100%" type="gradient">
                  <o:fill v:ext="view" type="gradientUnscaled"/>
                </v:fill>
                <v:shadow on="t" color="black" opacity="41287f" offset="0,1.5pt"/>
                <v:textbox>
                  <w:txbxContent>
                    <w:p w14:paraId="297309E1" w14:textId="0812D6AC" w:rsidR="00E71811" w:rsidRDefault="00E71811" w:rsidP="008A1E78">
                      <w:pPr>
                        <w:jc w:val="center"/>
                      </w:pPr>
                      <w:r>
                        <w:t xml:space="preserve">Program starts up. </w:t>
                      </w:r>
                    </w:p>
                  </w:txbxContent>
                </v:textbox>
              </v:rect>
            </w:pict>
          </mc:Fallback>
        </mc:AlternateContent>
      </w:r>
    </w:p>
    <w:p w14:paraId="6D2092AF" w14:textId="4AF81819" w:rsidR="00947E43" w:rsidRDefault="00336F48">
      <w:r>
        <w:rPr>
          <w:noProof/>
          <w:lang w:eastAsia="en-GB"/>
        </w:rPr>
        <mc:AlternateContent>
          <mc:Choice Requires="wps">
            <w:drawing>
              <wp:anchor distT="0" distB="0" distL="114300" distR="114300" simplePos="0" relativeHeight="251819008" behindDoc="0" locked="0" layoutInCell="1" allowOverlap="1" wp14:anchorId="364DF6B5" wp14:editId="5BD1657A">
                <wp:simplePos x="0" y="0"/>
                <wp:positionH relativeFrom="column">
                  <wp:posOffset>1199408</wp:posOffset>
                </wp:positionH>
                <wp:positionV relativeFrom="paragraph">
                  <wp:posOffset>123206</wp:posOffset>
                </wp:positionV>
                <wp:extent cx="1484415" cy="451263"/>
                <wp:effectExtent l="0" t="0" r="0" b="6350"/>
                <wp:wrapNone/>
                <wp:docPr id="629" name="Text Box 629"/>
                <wp:cNvGraphicFramePr/>
                <a:graphic xmlns:a="http://schemas.openxmlformats.org/drawingml/2006/main">
                  <a:graphicData uri="http://schemas.microsoft.com/office/word/2010/wordprocessingShape">
                    <wps:wsp>
                      <wps:cNvSpPr txBox="1"/>
                      <wps:spPr>
                        <a:xfrm>
                          <a:off x="0" y="0"/>
                          <a:ext cx="1484415" cy="4512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4BDD9" w14:textId="4B8BDD95" w:rsidR="00E71811" w:rsidRDefault="00E71811" w:rsidP="00336F48">
                            <w:r>
                              <w:t>Navigates to employee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DF6B5" id="Text Box 629" o:spid="_x0000_s1148" type="#_x0000_t202" style="position:absolute;margin-left:94.45pt;margin-top:9.7pt;width:116.9pt;height:3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" filled="f" stroked="f" strokeweight=".5pt">
                <v:textbox>
                  <w:txbxContent>
                    <w:p w14:paraId="1774BDD9" w14:textId="4B8BDD95" w:rsidR="00E71811" w:rsidRDefault="00E71811" w:rsidP="00336F48">
                      <w:r>
                        <w:t>Navigates to employee Interface</w:t>
                      </w:r>
                    </w:p>
                  </w:txbxContent>
                </v:textbox>
              </v:shape>
            </w:pict>
          </mc:Fallback>
        </mc:AlternateContent>
      </w:r>
      <w:r>
        <w:rPr>
          <w:noProof/>
          <w:lang w:eastAsia="en-GB"/>
        </w:rPr>
        <mc:AlternateContent>
          <mc:Choice Requires="wps">
            <w:drawing>
              <wp:anchor distT="0" distB="0" distL="114300" distR="114300" simplePos="0" relativeHeight="251811840" behindDoc="0" locked="0" layoutInCell="1" allowOverlap="1" wp14:anchorId="46B3603E" wp14:editId="0B2EE1A0">
                <wp:simplePos x="0" y="0"/>
                <wp:positionH relativeFrom="column">
                  <wp:posOffset>1885950</wp:posOffset>
                </wp:positionH>
                <wp:positionV relativeFrom="paragraph">
                  <wp:posOffset>111653</wp:posOffset>
                </wp:positionV>
                <wp:extent cx="299110" cy="498401"/>
                <wp:effectExtent l="38100" t="0" r="24765" b="54610"/>
                <wp:wrapNone/>
                <wp:docPr id="623" name="Straight Arrow Connector 623"/>
                <wp:cNvGraphicFramePr/>
                <a:graphic xmlns:a="http://schemas.openxmlformats.org/drawingml/2006/main">
                  <a:graphicData uri="http://schemas.microsoft.com/office/word/2010/wordprocessingShape">
                    <wps:wsp>
                      <wps:cNvCnPr/>
                      <wps:spPr>
                        <a:xfrm flipH="1">
                          <a:off x="0" y="0"/>
                          <a:ext cx="299110" cy="498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A2B95" id="Straight Arrow Connector 623" o:spid="_x0000_s1026" type="#_x0000_t32" style="position:absolute;margin-left:148.5pt;margin-top:8.8pt;width:23.55pt;height:39.2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" strokecolor="#5b9bd5 [3204]" strokeweight=".5pt">
                <v:stroke endarrow="block" joinstyle="miter"/>
              </v:shape>
            </w:pict>
          </mc:Fallback>
        </mc:AlternateContent>
      </w:r>
      <w:r w:rsidR="000237EB">
        <w:rPr>
          <w:noProof/>
          <w:lang w:eastAsia="en-GB"/>
        </w:rPr>
        <mc:AlternateContent>
          <mc:Choice Requires="wps">
            <w:drawing>
              <wp:anchor distT="0" distB="0" distL="114300" distR="114300" simplePos="0" relativeHeight="251797504" behindDoc="0" locked="0" layoutInCell="1" allowOverlap="1" wp14:anchorId="5498C838" wp14:editId="2092649C">
                <wp:simplePos x="0" y="0"/>
                <wp:positionH relativeFrom="column">
                  <wp:posOffset>2410715</wp:posOffset>
                </wp:positionH>
                <wp:positionV relativeFrom="paragraph">
                  <wp:posOffset>175260</wp:posOffset>
                </wp:positionV>
                <wp:extent cx="1044781" cy="783763"/>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1044781" cy="7837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DEA50" w14:textId="40AED4ED" w:rsidR="00E71811" w:rsidRDefault="00E71811" w:rsidP="000237EB">
                            <w:r>
                              <w:t>Navigates to the Receipt &amp;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8C838" id="Text Box 605" o:spid="_x0000_s1149" type="#_x0000_t202" style="position:absolute;margin-left:189.8pt;margin-top:13.8pt;width:82.25pt;height:61.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" filled="f" stroked="f" strokeweight=".5pt">
                <v:textbox>
                  <w:txbxContent>
                    <w:p w14:paraId="16DDEA50" w14:textId="40AED4ED" w:rsidR="00E71811" w:rsidRDefault="00E71811" w:rsidP="000237EB">
                      <w:r>
                        <w:t>Navigates to the Receipt &amp; Finance</w:t>
                      </w:r>
                    </w:p>
                  </w:txbxContent>
                </v:textbox>
              </v:shape>
            </w:pict>
          </mc:Fallback>
        </mc:AlternateContent>
      </w:r>
      <w:r w:rsidR="000237EB">
        <w:rPr>
          <w:noProof/>
          <w:lang w:eastAsia="en-GB"/>
        </w:rPr>
        <mc:AlternateContent>
          <mc:Choice Requires="wps">
            <w:drawing>
              <wp:anchor distT="0" distB="0" distL="114300" distR="114300" simplePos="0" relativeHeight="251793408" behindDoc="0" locked="0" layoutInCell="1" allowOverlap="1" wp14:anchorId="04097D7C" wp14:editId="2B2A71F7">
                <wp:simplePos x="0" y="0"/>
                <wp:positionH relativeFrom="column">
                  <wp:posOffset>2790599</wp:posOffset>
                </wp:positionH>
                <wp:positionV relativeFrom="paragraph">
                  <wp:posOffset>175285</wp:posOffset>
                </wp:positionV>
                <wp:extent cx="617619" cy="541688"/>
                <wp:effectExtent l="0" t="0" r="68580" b="48895"/>
                <wp:wrapNone/>
                <wp:docPr id="599" name="Straight Arrow Connector 599"/>
                <wp:cNvGraphicFramePr/>
                <a:graphic xmlns:a="http://schemas.openxmlformats.org/drawingml/2006/main">
                  <a:graphicData uri="http://schemas.microsoft.com/office/word/2010/wordprocessingShape">
                    <wps:wsp>
                      <wps:cNvCnPr/>
                      <wps:spPr>
                        <a:xfrm>
                          <a:off x="0" y="0"/>
                          <a:ext cx="617619" cy="541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3F493" id="Straight Arrow Connector 599" o:spid="_x0000_s1026" type="#_x0000_t32" style="position:absolute;margin-left:219.75pt;margin-top:13.8pt;width:48.65pt;height:42.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" strokecolor="#5b9bd5 [3204]" strokeweight=".5pt">
                <v:stroke endarrow="block" joinstyle="miter"/>
              </v:shape>
            </w:pict>
          </mc:Fallback>
        </mc:AlternateContent>
      </w:r>
    </w:p>
    <w:p w14:paraId="15A8317F" w14:textId="409BE7F3" w:rsidR="00947E43" w:rsidRDefault="00B12C58">
      <w:r>
        <w:rPr>
          <w:noProof/>
          <w:lang w:eastAsia="en-GB"/>
        </w:rPr>
        <mc:AlternateContent>
          <mc:Choice Requires="wpg">
            <w:drawing>
              <wp:anchor distT="0" distB="0" distL="114300" distR="114300" simplePos="0" relativeHeight="251816960" behindDoc="0" locked="0" layoutInCell="1" allowOverlap="1" wp14:anchorId="381E2E85" wp14:editId="1662DA8A">
                <wp:simplePos x="0" y="0"/>
                <wp:positionH relativeFrom="column">
                  <wp:posOffset>1223158</wp:posOffset>
                </wp:positionH>
                <wp:positionV relativeFrom="paragraph">
                  <wp:posOffset>280464</wp:posOffset>
                </wp:positionV>
                <wp:extent cx="971550" cy="892084"/>
                <wp:effectExtent l="0" t="0" r="0" b="3810"/>
                <wp:wrapNone/>
                <wp:docPr id="684" name="Group 684"/>
                <wp:cNvGraphicFramePr/>
                <a:graphic xmlns:a="http://schemas.openxmlformats.org/drawingml/2006/main">
                  <a:graphicData uri="http://schemas.microsoft.com/office/word/2010/wordprocessingGroup">
                    <wpg:wgp>
                      <wpg:cNvGrpSpPr/>
                      <wpg:grpSpPr>
                        <a:xfrm>
                          <a:off x="0" y="0"/>
                          <a:ext cx="971550" cy="892084"/>
                          <a:chOff x="0" y="0"/>
                          <a:chExt cx="971550" cy="892084"/>
                        </a:xfrm>
                      </wpg:grpSpPr>
                      <wpg:grpSp>
                        <wpg:cNvPr id="625" name="Group 625"/>
                        <wpg:cNvGrpSpPr/>
                        <wpg:grpSpPr>
                          <a:xfrm>
                            <a:off x="59377" y="0"/>
                            <a:ext cx="876300" cy="868045"/>
                            <a:chOff x="0" y="0"/>
                            <a:chExt cx="876300" cy="800099"/>
                          </a:xfrm>
                        </wpg:grpSpPr>
                        <wps:wsp>
                          <wps:cNvPr id="626" name="Rounded Rectangle 626"/>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247EF935" w14:textId="77777777" w:rsidR="00E71811" w:rsidRDefault="00E71811" w:rsidP="00336F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ounded Rectangle 627"/>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362B1E9A" w14:textId="7FE31BC3" w:rsidR="00E71811" w:rsidRDefault="00E71811" w:rsidP="00336F48">
                                <w:pPr>
                                  <w:jc w:val="center"/>
                                </w:pPr>
                                <w:r>
                                  <w:t>3</w:t>
                                </w:r>
                              </w:p>
                              <w:p w14:paraId="79744052" w14:textId="77777777" w:rsidR="00E71811" w:rsidRDefault="00E718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8" name="Text Box 628"/>
                        <wps:cNvSpPr txBox="1"/>
                        <wps:spPr>
                          <a:xfrm>
                            <a:off x="0" y="273132"/>
                            <a:ext cx="971550" cy="618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580D0" w14:textId="23050A71" w:rsidR="00E71811" w:rsidRDefault="00E71811" w:rsidP="00336F48">
                              <w:pPr>
                                <w:jc w:val="center"/>
                              </w:pPr>
                              <w:r>
                                <w:t>Shows all the employees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1E2E85" id="Group 684" o:spid="_x0000_s1150" style="position:absolute;margin-left:96.3pt;margin-top:22.1pt;width:76.5pt;height:70.25pt;z-index:251816960" coordsize="9715,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">
                <v:group id="Group 625" o:spid="_x0000_s1151" style="position:absolute;left:593;width:8763;height:8680"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roundrect id="Rounded Rectangle 626" o:spid="_x0000_s1152"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8lcQA&#10;AADcAAAADwAAAGRycy9kb3ducmV2LnhtbESPT2vCQBTE7wW/w/IEb3Wjh1Ciq4gitkIpjX/Oj+wz&#10;G82+DdnVpN++Wyh4HGbmN8x82dtaPKj1lWMFk3ECgrhwuuJSwfGwfX0D4QOyxtoxKfghD8vF4GWO&#10;mXYdf9MjD6WIEPYZKjAhNJmUvjBk0Y9dQxy9i2sthijbUuoWuwi3tZwmSSotVhwXDDa0NlTc8rtV&#10;cF653Ze87z9PN5MHc/3gbjPZKTUa9qsZiEB9eIb/2+9aQTpN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mvJXEAAAA3AAAAA8AAAAAAAAAAAAAAAAAmAIAAGRycy9k&#10;b3ducmV2LnhtbFBLBQYAAAAABAAEAPUAAACJAwAAAAA=&#10;" fillcolor="white [3201]" strokecolor="black [3200]" strokeweight="1pt">
                    <v:stroke joinstyle="miter"/>
                    <v:textbox>
                      <w:txbxContent>
                        <w:p w14:paraId="247EF935" w14:textId="77777777" w:rsidR="00E71811" w:rsidRDefault="00E71811" w:rsidP="00336F48">
                          <w:pPr>
                            <w:jc w:val="center"/>
                          </w:pPr>
                        </w:p>
                      </w:txbxContent>
                    </v:textbox>
                  </v:roundrect>
                  <v:roundrect id="Rounded Rectangle 627" o:spid="_x0000_s1153"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ZDsUA&#10;AADcAAAADwAAAGRycy9kb3ducmV2LnhtbESPT2vCQBTE7wW/w/KE3upGD7ZEN0EUsS2U0vjn/Mg+&#10;s9Hs25BdTfrtu4VCj8PM/IZZ5oNtxJ06XztWMJ0kIIhLp2uuFBz226cXED4ga2wck4Jv8pBno4cl&#10;ptr1/EX3IlQiQtinqMCE0KZS+tKQRT9xLXH0zq6zGKLsKqk77CPcNnKWJHNpsea4YLCltaHyWtys&#10;gtPK7T7l7f3jeDVFMJc37jfTnVKP42G1ABFoCP/hv/arVjCfPcPvmXgE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hkOxQAAANwAAAAPAAAAAAAAAAAAAAAAAJgCAABkcnMv&#10;ZG93bnJldi54bWxQSwUGAAAAAAQABAD1AAAAigMAAAAA&#10;" fillcolor="white [3201]" strokecolor="black [3200]" strokeweight="1pt">
                    <v:stroke joinstyle="miter"/>
                    <v:textbox>
                      <w:txbxContent>
                        <w:p w14:paraId="362B1E9A" w14:textId="7FE31BC3" w:rsidR="00E71811" w:rsidRDefault="00E71811" w:rsidP="00336F48">
                          <w:pPr>
                            <w:jc w:val="center"/>
                          </w:pPr>
                          <w:r>
                            <w:t>3</w:t>
                          </w:r>
                        </w:p>
                        <w:p w14:paraId="79744052" w14:textId="77777777" w:rsidR="00E71811" w:rsidRDefault="00E71811"/>
                      </w:txbxContent>
                    </v:textbox>
                  </v:roundrect>
                </v:group>
                <v:shape id="Text Box 628" o:spid="_x0000_s1154" type="#_x0000_t202" style="position:absolute;top:2731;width:9715;height:6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XAMQA&#10;AADcAAAADwAAAGRycy9kb3ducmV2LnhtbERPTWuDQBC9F/Iflgn0VtcIDWKzShBCS2kPsV56m7oT&#10;lbiz1t0mJr++ewjk+Hjfm2I2gzjR5HrLClZRDIK4sbrnVkH9tXtKQTiPrHGwTAou5KDIFw8bzLQ9&#10;855OlW9FCGGXoYLO+zGT0jUdGXSRHYkDd7CTQR/g1Eo94TmEm0EmcbyWBnsODR2OVHbUHKs/o+C9&#10;3H3i/icx6XUoXz8O2/G3/n5W6nE5b19AeJr9XXxzv2kF6ySsDW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lwDEAAAA3AAAAA8AAAAAAAAAAAAAAAAAmAIAAGRycy9k&#10;b3ducmV2LnhtbFBLBQYAAAAABAAEAPUAAACJAwAAAAA=&#10;" filled="f" stroked="f" strokeweight=".5pt">
                  <v:textbox>
                    <w:txbxContent>
                      <w:p w14:paraId="622580D0" w14:textId="23050A71" w:rsidR="00E71811" w:rsidRDefault="00E71811" w:rsidP="00336F48">
                        <w:pPr>
                          <w:jc w:val="center"/>
                        </w:pPr>
                        <w:r>
                          <w:t>Shows all the employees</w:t>
                        </w:r>
                      </w:p>
                    </w:txbxContent>
                  </v:textbox>
                </v:shape>
              </v:group>
            </w:pict>
          </mc:Fallback>
        </mc:AlternateContent>
      </w:r>
      <w:r>
        <w:rPr>
          <w:noProof/>
          <w:lang w:eastAsia="en-GB"/>
        </w:rPr>
        <mc:AlternateContent>
          <mc:Choice Requires="wpg">
            <w:drawing>
              <wp:anchor distT="0" distB="0" distL="114300" distR="114300" simplePos="0" relativeHeight="251524092" behindDoc="0" locked="0" layoutInCell="1" allowOverlap="1" wp14:anchorId="1CD974CB" wp14:editId="69669062">
                <wp:simplePos x="0" y="0"/>
                <wp:positionH relativeFrom="column">
                  <wp:posOffset>4868421</wp:posOffset>
                </wp:positionH>
                <wp:positionV relativeFrom="paragraph">
                  <wp:posOffset>187935</wp:posOffset>
                </wp:positionV>
                <wp:extent cx="1733550" cy="369570"/>
                <wp:effectExtent l="0" t="0" r="0" b="0"/>
                <wp:wrapNone/>
                <wp:docPr id="667" name="Group 667"/>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wpg:grpSp>
                        <wpg:cNvPr id="668" name="Group 668"/>
                        <wpg:cNvGrpSpPr/>
                        <wpg:grpSpPr>
                          <a:xfrm>
                            <a:off x="0" y="0"/>
                            <a:ext cx="1733550" cy="369570"/>
                            <a:chOff x="0" y="0"/>
                            <a:chExt cx="1733550" cy="369570"/>
                          </a:xfrm>
                        </wpg:grpSpPr>
                        <pic:pic xmlns:pic="http://schemas.openxmlformats.org/drawingml/2006/picture">
                          <pic:nvPicPr>
                            <pic:cNvPr id="669" name="Picture 669"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670" name="Text Box 670"/>
                          <wps:cNvSpPr txBox="1"/>
                          <wps:spPr>
                            <a:xfrm>
                              <a:off x="368135" y="47502"/>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36792" w14:textId="77777777" w:rsidR="00E71811" w:rsidRDefault="00E71811" w:rsidP="00B12C58">
                                <w:pPr>
                                  <w:jc w:val="center"/>
                                </w:pPr>
                                <w:r>
                                  <w:t>Receipt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1" name="Text Box 671"/>
                        <wps:cNvSpPr txBox="1"/>
                        <wps:spPr>
                          <a:xfrm>
                            <a:off x="47501" y="47501"/>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B9158C" w14:textId="77777777" w:rsidR="00E71811" w:rsidRDefault="00E71811" w:rsidP="00B12C58">
                              <w: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D974CB" id="Group 667" o:spid="_x0000_s1155" style="position:absolute;margin-left:383.35pt;margin-top:14.8pt;width:136.5pt;height:29.1pt;z-index:251524092"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">
                <v:group id="Group 668" o:spid="_x0000_s1156" style="position:absolute;width:17335;height:3695" coordsize="17335,3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shape id="Picture 669" o:spid="_x0000_s1157"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Z6LFAAAA3AAAAA8AAABkcnMvZG93bnJldi54bWxEj09rwkAUxO9Cv8PyCr3pRimhRlcRodaD&#10;iE176e2RffmD2bch+6rx23cFocdhZn7DLNeDa9WF+tB4NjCdJKCIC28brgx8f72P30AFQbbYeiYD&#10;NwqwXj2NlphZf+VPuuRSqQjhkKGBWqTLtA5FTQ7DxHfE0St971Ci7Ctte7xGuGv1LElS7bDhuFBj&#10;R9uainP+6wwcjrdt2e3Kn9nH/vS6q06S5nMx5uV52CxACQ3yH36099ZAms7hfiYeAb3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8GeixQAAANwAAAAPAAAAAAAAAAAAAAAA&#10;AJ8CAABkcnMvZG93bnJldi54bWxQSwUGAAAAAAQABAD3AAAAkQMAAAAA&#10;">
                    <v:imagedata r:id="rId15" o:title="store"/>
                    <v:path arrowok="t"/>
                  </v:shape>
                  <v:shape id="Text Box 670" o:spid="_x0000_s1158"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0G8QA&#10;AADcAAAADwAAAGRycy9kb3ducmV2LnhtbERPy2rCQBTdF/yH4Qrd1YlCU4lOQghIS2kXRjfurpmb&#10;B2bupJmppv36zqLg8nDe22wyvbjS6DrLCpaLCARxZXXHjYLjYfe0BuE8ssbeMin4IQdZOnvYYqLt&#10;jfd0LX0jQgi7BBW03g+JlK5qyaBb2IE4cLUdDfoAx0bqEW8h3PRyFUWxNNhxaGhxoKKl6lJ+GwXv&#10;xe4T9+eVWf/2xetHnQ9fx9OzUo/zKd+A8DT5u/jf/aYVxC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tBvEAAAA3AAAAA8AAAAAAAAAAAAAAAAAmAIAAGRycy9k&#10;b3ducmV2LnhtbFBLBQYAAAAABAAEAPUAAACJAwAAAAA=&#10;" filled="f" stroked="f" strokeweight=".5pt">
                    <v:textbox>
                      <w:txbxContent>
                        <w:p w14:paraId="46536792" w14:textId="77777777" w:rsidR="00E71811" w:rsidRDefault="00E71811" w:rsidP="00B12C58">
                          <w:pPr>
                            <w:jc w:val="center"/>
                          </w:pPr>
                          <w:r>
                            <w:t>Receipt Table</w:t>
                          </w:r>
                        </w:p>
                      </w:txbxContent>
                    </v:textbox>
                  </v:shape>
                </v:group>
                <v:shape id="Text Box 671" o:spid="_x0000_s1159" type="#_x0000_t202" style="position:absolute;left:475;top:475;width:4510;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RgMcA&#10;AADcAAAADwAAAGRycy9kb3ducmV2LnhtbESPQWvCQBSE74X+h+UJvdVNhGpIXUMIBEtpD1ovvb1m&#10;n0kw+zbNrpr6692C4HGYmW+YZTaaTpxocK1lBfE0AkFcWd1yrWD3VT4nIJxH1thZJgV/5CBbPT4s&#10;MdX2zBs6bX0tAoRdigoa7/tUSlc1ZNBNbU8cvL0dDPogh1rqAc8Bbjo5i6K5NNhyWGiwp6Kh6rA9&#10;GgXvRfmJm5+ZSS5dsf7Y5/3v7vtFqafJmL+C8DT6e/jWftMK5os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0EYDHAAAA3AAAAA8AAAAAAAAAAAAAAAAAmAIAAGRy&#10;cy9kb3ducmV2LnhtbFBLBQYAAAAABAAEAPUAAACMAwAAAAA=&#10;" filled="f" stroked="f" strokeweight=".5pt">
                  <v:textbox>
                    <w:txbxContent>
                      <w:p w14:paraId="08B9158C" w14:textId="77777777" w:rsidR="00E71811" w:rsidRDefault="00E71811" w:rsidP="00B12C58">
                        <w:r>
                          <w:t>D4</w:t>
                        </w:r>
                      </w:p>
                    </w:txbxContent>
                  </v:textbox>
                </v:shape>
              </v:group>
            </w:pict>
          </mc:Fallback>
        </mc:AlternateContent>
      </w:r>
    </w:p>
    <w:p w14:paraId="707F9A98" w14:textId="47D4C3A0" w:rsidR="00947E43" w:rsidRDefault="0075107E">
      <w:r>
        <w:rPr>
          <w:noProof/>
          <w:lang w:eastAsia="en-GB"/>
        </w:rPr>
        <mc:AlternateContent>
          <mc:Choice Requires="wps">
            <w:drawing>
              <wp:anchor distT="0" distB="0" distL="114300" distR="114300" simplePos="0" relativeHeight="251801600" behindDoc="0" locked="0" layoutInCell="1" allowOverlap="1" wp14:anchorId="2AD7816B" wp14:editId="1EBDFEE8">
                <wp:simplePos x="0" y="0"/>
                <wp:positionH relativeFrom="column">
                  <wp:posOffset>4690753</wp:posOffset>
                </wp:positionH>
                <wp:positionV relativeFrom="paragraph">
                  <wp:posOffset>212091</wp:posOffset>
                </wp:positionV>
                <wp:extent cx="182724" cy="213474"/>
                <wp:effectExtent l="38100" t="0" r="27305" b="53340"/>
                <wp:wrapNone/>
                <wp:docPr id="612" name="Straight Arrow Connector 612"/>
                <wp:cNvGraphicFramePr/>
                <a:graphic xmlns:a="http://schemas.openxmlformats.org/drawingml/2006/main">
                  <a:graphicData uri="http://schemas.microsoft.com/office/word/2010/wordprocessingShape">
                    <wps:wsp>
                      <wps:cNvCnPr/>
                      <wps:spPr>
                        <a:xfrm flipH="1">
                          <a:off x="0" y="0"/>
                          <a:ext cx="182724" cy="2134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147BD" id="Straight Arrow Connector 612" o:spid="_x0000_s1026" type="#_x0000_t32" style="position:absolute;margin-left:369.35pt;margin-top:16.7pt;width:14.4pt;height:16.8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" strokecolor="#ed7d31 [3205]" strokeweight=".5pt">
                <v:stroke endarrow="block" joinstyle="miter"/>
              </v:shape>
            </w:pict>
          </mc:Fallback>
        </mc:AlternateContent>
      </w:r>
      <w:r w:rsidR="00B12C58">
        <w:rPr>
          <w:noProof/>
          <w:lang w:eastAsia="en-GB"/>
        </w:rPr>
        <mc:AlternateContent>
          <mc:Choice Requires="wps">
            <w:drawing>
              <wp:anchor distT="0" distB="0" distL="114300" distR="114300" simplePos="0" relativeHeight="251687936" behindDoc="0" locked="0" layoutInCell="1" allowOverlap="1" wp14:anchorId="1656311C" wp14:editId="79E8D50E">
                <wp:simplePos x="0" y="0"/>
                <wp:positionH relativeFrom="column">
                  <wp:posOffset>166255</wp:posOffset>
                </wp:positionH>
                <wp:positionV relativeFrom="paragraph">
                  <wp:posOffset>176464</wp:posOffset>
                </wp:positionV>
                <wp:extent cx="1033153" cy="1235033"/>
                <wp:effectExtent l="0" t="0" r="0" b="3810"/>
                <wp:wrapNone/>
                <wp:docPr id="53" name="Text Box 53"/>
                <wp:cNvGraphicFramePr/>
                <a:graphic xmlns:a="http://schemas.openxmlformats.org/drawingml/2006/main">
                  <a:graphicData uri="http://schemas.microsoft.com/office/word/2010/wordprocessingShape">
                    <wps:wsp>
                      <wps:cNvSpPr txBox="1"/>
                      <wps:spPr>
                        <a:xfrm>
                          <a:off x="0" y="0"/>
                          <a:ext cx="1033153" cy="12350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01DE8" w14:textId="079392C9" w:rsidR="00E71811" w:rsidRDefault="00E71811" w:rsidP="000D6471">
                            <w:r>
                              <w:t>Once Administrator is created, returns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311C" id="Text Box 53" o:spid="_x0000_s1160" type="#_x0000_t202" style="position:absolute;margin-left:13.1pt;margin-top:13.9pt;width:81.35pt;height:9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" filled="f" stroked="f" strokeweight=".5pt">
                <v:textbox>
                  <w:txbxContent>
                    <w:p w14:paraId="7A001DE8" w14:textId="079392C9" w:rsidR="00E71811" w:rsidRDefault="00E71811" w:rsidP="000D6471">
                      <w:r>
                        <w:t>Once Administrator is created, returns back.</w:t>
                      </w:r>
                    </w:p>
                  </w:txbxContent>
                </v:textbox>
              </v:shape>
            </w:pict>
          </mc:Fallback>
        </mc:AlternateContent>
      </w:r>
      <w:r w:rsidR="00336F48">
        <w:rPr>
          <w:noProof/>
          <w:lang w:eastAsia="en-GB"/>
        </w:rPr>
        <mc:AlternateContent>
          <mc:Choice Requires="wps">
            <w:drawing>
              <wp:anchor distT="0" distB="0" distL="114300" distR="114300" simplePos="0" relativeHeight="251525117" behindDoc="0" locked="0" layoutInCell="1" allowOverlap="1" wp14:anchorId="33D50298" wp14:editId="744284ED">
                <wp:simplePos x="0" y="0"/>
                <wp:positionH relativeFrom="column">
                  <wp:posOffset>5818571</wp:posOffset>
                </wp:positionH>
                <wp:positionV relativeFrom="paragraph">
                  <wp:posOffset>124353</wp:posOffset>
                </wp:positionV>
                <wp:extent cx="510647" cy="1451701"/>
                <wp:effectExtent l="0" t="38100" r="60960" b="15240"/>
                <wp:wrapNone/>
                <wp:docPr id="620" name="Straight Arrow Connector 620"/>
                <wp:cNvGraphicFramePr/>
                <a:graphic xmlns:a="http://schemas.openxmlformats.org/drawingml/2006/main">
                  <a:graphicData uri="http://schemas.microsoft.com/office/word/2010/wordprocessingShape">
                    <wps:wsp>
                      <wps:cNvCnPr/>
                      <wps:spPr>
                        <a:xfrm flipV="1">
                          <a:off x="0" y="0"/>
                          <a:ext cx="510647" cy="145170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A5AC7C9" id="Straight Arrow Connector 620" o:spid="_x0000_s1026" type="#_x0000_t32" style="position:absolute;margin-left:458.15pt;margin-top:9.8pt;width:40.2pt;height:114.3pt;flip:y;z-index:2515251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" strokecolor="#70ad47 [3209]" strokeweight=".5pt">
                <v:stroke endarrow="block" joinstyle="miter"/>
              </v:shape>
            </w:pict>
          </mc:Fallback>
        </mc:AlternateContent>
      </w:r>
      <w:r w:rsidR="000237EB">
        <w:rPr>
          <w:noProof/>
          <w:lang w:eastAsia="en-GB"/>
        </w:rPr>
        <mc:AlternateContent>
          <mc:Choice Requires="wpg">
            <w:drawing>
              <wp:anchor distT="0" distB="0" distL="114300" distR="114300" simplePos="0" relativeHeight="251795456" behindDoc="0" locked="0" layoutInCell="1" allowOverlap="1" wp14:anchorId="5588BD9D" wp14:editId="36F26844">
                <wp:simplePos x="0" y="0"/>
                <wp:positionH relativeFrom="column">
                  <wp:posOffset>3407921</wp:posOffset>
                </wp:positionH>
                <wp:positionV relativeFrom="paragraph">
                  <wp:posOffset>20197</wp:posOffset>
                </wp:positionV>
                <wp:extent cx="1283039" cy="868045"/>
                <wp:effectExtent l="0" t="0" r="0" b="27305"/>
                <wp:wrapNone/>
                <wp:docPr id="600" name="Group 600"/>
                <wp:cNvGraphicFramePr/>
                <a:graphic xmlns:a="http://schemas.openxmlformats.org/drawingml/2006/main">
                  <a:graphicData uri="http://schemas.microsoft.com/office/word/2010/wordprocessingGroup">
                    <wpg:wgp>
                      <wpg:cNvGrpSpPr/>
                      <wpg:grpSpPr>
                        <a:xfrm>
                          <a:off x="0" y="0"/>
                          <a:ext cx="1283039" cy="868045"/>
                          <a:chOff x="-47490" y="0"/>
                          <a:chExt cx="1283039" cy="868045"/>
                        </a:xfrm>
                      </wpg:grpSpPr>
                      <wpg:grpSp>
                        <wpg:cNvPr id="601" name="Group 601"/>
                        <wpg:cNvGrpSpPr/>
                        <wpg:grpSpPr>
                          <a:xfrm>
                            <a:off x="0" y="0"/>
                            <a:ext cx="1198880" cy="868045"/>
                            <a:chOff x="0" y="0"/>
                            <a:chExt cx="876300" cy="800099"/>
                          </a:xfrm>
                        </wpg:grpSpPr>
                        <wps:wsp>
                          <wps:cNvPr id="602" name="Rounded Rectangle 602"/>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53A1AB27" w14:textId="77777777" w:rsidR="00E71811" w:rsidRDefault="00E71811" w:rsidP="000237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ounded Rectangle 603"/>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54A82669" w14:textId="77777777" w:rsidR="00E71811" w:rsidRDefault="00E71811" w:rsidP="000237E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4" name="Text Box 604"/>
                        <wps:cNvSpPr txBox="1"/>
                        <wps:spPr>
                          <a:xfrm>
                            <a:off x="-47490" y="261257"/>
                            <a:ext cx="1283039" cy="6067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4D7AA2" w14:textId="24B7056D" w:rsidR="00E71811" w:rsidRDefault="00E71811" w:rsidP="000237EB">
                              <w:pPr>
                                <w:jc w:val="center"/>
                              </w:pPr>
                              <w:r>
                                <w:t xml:space="preserve">Shows all the receipts, Finance together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588BD9D" id="Group 600" o:spid="_x0000_s1161" style="position:absolute;margin-left:268.35pt;margin-top:1.6pt;width:101.05pt;height:68.35pt;z-index:251795456;mso-width-relative:margin" coordorigin="-474" coordsize="12830,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">
                <v:group id="Group 601" o:spid="_x0000_s1162" style="position:absolute;width:11988;height:8680"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roundrect id="Rounded Rectangle 602" o:spid="_x0000_s1163"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m9sQA&#10;AADcAAAADwAAAGRycy9kb3ducmV2LnhtbESPQWvCQBSE74L/YXlCb7rRg5ToGoIitoVSjG3Pj+xr&#10;Npp9G7KrSf99tyB4HGbmG2adDbYRN+p87VjBfJaAIC6drrlS8HnaT59B+ICssXFMCn7JQ7YZj9aY&#10;atfzkW5FqESEsE9RgQmhTaX0pSGLfuZa4uj9uM5iiLKrpO6wj3DbyEWSLKXFmuOCwZa2hspLcbUK&#10;vnN3+JDXt/eviymCOb9yv5sflHqaDPkKRKAhPML39otWsEwW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o5vbEAAAA3AAAAA8AAAAAAAAAAAAAAAAAmAIAAGRycy9k&#10;b3ducmV2LnhtbFBLBQYAAAAABAAEAPUAAACJAwAAAAA=&#10;" fillcolor="white [3201]" strokecolor="black [3200]" strokeweight="1pt">
                    <v:stroke joinstyle="miter"/>
                    <v:textbox>
                      <w:txbxContent>
                        <w:p w14:paraId="53A1AB27" w14:textId="77777777" w:rsidR="00E71811" w:rsidRDefault="00E71811" w:rsidP="000237EB">
                          <w:pPr>
                            <w:jc w:val="center"/>
                          </w:pPr>
                        </w:p>
                      </w:txbxContent>
                    </v:textbox>
                  </v:roundrect>
                  <v:roundrect id="Rounded Rectangle 603" o:spid="_x0000_s1164"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DbcUA&#10;AADcAAAADwAAAGRycy9kb3ducmV2LnhtbESP3WrCQBSE74W+w3IK3ulGBSmpmyAtohZEmv5cH7Kn&#10;2dTs2ZBdTfr2rlDwcpiZb5hVPthGXKjztWMFs2kCgrh0uuZKwefHZvIEwgdkjY1jUvBHHvLsYbTC&#10;VLue3+lShEpECPsUFZgQ2lRKXxqy6KeuJY7ej+sshii7SuoO+wi3jZwnyVJarDkuGGzpxVB5Ks5W&#10;wffabY/y/Hb4OpkimN8996+zrVLjx2H9DCLQEO7h//ZOK1gmC7idiUd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ENtxQAAANwAAAAPAAAAAAAAAAAAAAAAAJgCAABkcnMv&#10;ZG93bnJldi54bWxQSwUGAAAAAAQABAD1AAAAigMAAAAA&#10;" fillcolor="white [3201]" strokecolor="black [3200]" strokeweight="1pt">
                    <v:stroke joinstyle="miter"/>
                    <v:textbox>
                      <w:txbxContent>
                        <w:p w14:paraId="54A82669" w14:textId="77777777" w:rsidR="00E71811" w:rsidRDefault="00E71811" w:rsidP="000237EB">
                          <w:pPr>
                            <w:jc w:val="center"/>
                          </w:pPr>
                          <w:r>
                            <w:t>3</w:t>
                          </w:r>
                        </w:p>
                      </w:txbxContent>
                    </v:textbox>
                  </v:roundrect>
                </v:group>
                <v:shape id="Text Box 604" o:spid="_x0000_s1165" type="#_x0000_t202" style="position:absolute;left:-474;top:2612;width:12829;height:6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BZccA&#10;AADcAAAADwAAAGRycy9kb3ducmV2LnhtbESPS2vDMBCE74X8B7GF3hq5oQnGtWyCIaSU5pDHpbet&#10;tX5Qa+VYSuLm10eFQo7DzHzDpPloOnGmwbWWFbxMIxDEpdUt1woO+9VzDMJ5ZI2dZVLwSw7ybPKQ&#10;YqLthbd03vlaBAi7BBU03veJlK5syKCb2p44eJUdDPogh1rqAS8Bbjo5i6KFNNhyWGiwp6Kh8md3&#10;Mgo+itUGt98zE1+7Yv1ZLfvj4Wuu1NPjuHwD4Wn09/B/+10rWESv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FwWXHAAAA3AAAAA8AAAAAAAAAAAAAAAAAmAIAAGRy&#10;cy9kb3ducmV2LnhtbFBLBQYAAAAABAAEAPUAAACMAwAAAAA=&#10;" filled="f" stroked="f" strokeweight=".5pt">
                  <v:textbox>
                    <w:txbxContent>
                      <w:p w14:paraId="2A4D7AA2" w14:textId="24B7056D" w:rsidR="00E71811" w:rsidRDefault="00E71811" w:rsidP="000237EB">
                        <w:pPr>
                          <w:jc w:val="center"/>
                        </w:pPr>
                        <w:r>
                          <w:t xml:space="preserve">Shows all the receipts, Finance together </w:t>
                        </w:r>
                      </w:p>
                    </w:txbxContent>
                  </v:textbox>
                </v:shape>
              </v:group>
            </w:pict>
          </mc:Fallback>
        </mc:AlternateContent>
      </w:r>
      <w:r w:rsidR="000D6471">
        <w:rPr>
          <w:noProof/>
          <w:lang w:eastAsia="en-GB"/>
        </w:rPr>
        <mc:AlternateContent>
          <mc:Choice Requires="wps">
            <w:drawing>
              <wp:anchor distT="0" distB="0" distL="114300" distR="114300" simplePos="0" relativeHeight="251685888" behindDoc="0" locked="0" layoutInCell="1" allowOverlap="1" wp14:anchorId="709D4540" wp14:editId="0C96CF66">
                <wp:simplePos x="0" y="0"/>
                <wp:positionH relativeFrom="column">
                  <wp:posOffset>368135</wp:posOffset>
                </wp:positionH>
                <wp:positionV relativeFrom="paragraph">
                  <wp:posOffset>22085</wp:posOffset>
                </wp:positionV>
                <wp:extent cx="0" cy="1555115"/>
                <wp:effectExtent l="76200" t="38100" r="57150" b="26035"/>
                <wp:wrapNone/>
                <wp:docPr id="51" name="Straight Arrow Connector 51"/>
                <wp:cNvGraphicFramePr/>
                <a:graphic xmlns:a="http://schemas.openxmlformats.org/drawingml/2006/main">
                  <a:graphicData uri="http://schemas.microsoft.com/office/word/2010/wordprocessingShape">
                    <wps:wsp>
                      <wps:cNvCnPr/>
                      <wps:spPr>
                        <a:xfrm flipV="1">
                          <a:off x="0" y="0"/>
                          <a:ext cx="0" cy="155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5FABC" id="Straight Arrow Connector 51" o:spid="_x0000_s1026" type="#_x0000_t32" style="position:absolute;margin-left:29pt;margin-top:1.75pt;width:0;height:122.4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" strokecolor="#5b9bd5 [3204]" strokeweight=".5pt">
                <v:stroke endarrow="block" joinstyle="miter"/>
              </v:shape>
            </w:pict>
          </mc:Fallback>
        </mc:AlternateContent>
      </w:r>
      <w:r w:rsidR="003D349E">
        <w:rPr>
          <w:noProof/>
          <w:lang w:eastAsia="en-GB"/>
        </w:rPr>
        <mc:AlternateContent>
          <mc:Choice Requires="wps">
            <w:drawing>
              <wp:anchor distT="0" distB="0" distL="114300" distR="114300" simplePos="0" relativeHeight="251659264" behindDoc="0" locked="0" layoutInCell="1" allowOverlap="1" wp14:anchorId="24A0E491" wp14:editId="109F359A">
                <wp:simplePos x="0" y="0"/>
                <wp:positionH relativeFrom="column">
                  <wp:posOffset>166255</wp:posOffset>
                </wp:positionH>
                <wp:positionV relativeFrom="paragraph">
                  <wp:posOffset>22044</wp:posOffset>
                </wp:positionV>
                <wp:extent cx="0" cy="1555708"/>
                <wp:effectExtent l="76200" t="0" r="76200" b="64135"/>
                <wp:wrapNone/>
                <wp:docPr id="18" name="Straight Arrow Connector 18"/>
                <wp:cNvGraphicFramePr/>
                <a:graphic xmlns:a="http://schemas.openxmlformats.org/drawingml/2006/main">
                  <a:graphicData uri="http://schemas.microsoft.com/office/word/2010/wordprocessingShape">
                    <wps:wsp>
                      <wps:cNvCnPr/>
                      <wps:spPr>
                        <a:xfrm>
                          <a:off x="0" y="0"/>
                          <a:ext cx="0" cy="1555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F4243" id="Straight Arrow Connector 18" o:spid="_x0000_s1026" type="#_x0000_t32" style="position:absolute;margin-left:13.1pt;margin-top:1.75pt;width:0;height:1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" strokecolor="#5b9bd5 [3204]" strokeweight=".5pt">
                <v:stroke endarrow="block" joinstyle="miter"/>
              </v:shape>
            </w:pict>
          </mc:Fallback>
        </mc:AlternateContent>
      </w:r>
    </w:p>
    <w:p w14:paraId="6A5AA1AB" w14:textId="071B9504" w:rsidR="00947E43" w:rsidRPr="00336F48" w:rsidRDefault="00B12C58">
      <w:r w:rsidRPr="00B12C58">
        <w:rPr>
          <w:noProof/>
          <w:lang w:eastAsia="en-GB"/>
        </w:rPr>
        <mc:AlternateContent>
          <mc:Choice Requires="wpg">
            <w:drawing>
              <wp:anchor distT="0" distB="0" distL="114300" distR="114300" simplePos="0" relativeHeight="251527165" behindDoc="0" locked="0" layoutInCell="1" allowOverlap="1" wp14:anchorId="45014AE1" wp14:editId="46D81B9A">
                <wp:simplePos x="0" y="0"/>
                <wp:positionH relativeFrom="column">
                  <wp:posOffset>4868545</wp:posOffset>
                </wp:positionH>
                <wp:positionV relativeFrom="paragraph">
                  <wp:posOffset>165100</wp:posOffset>
                </wp:positionV>
                <wp:extent cx="1733550" cy="369570"/>
                <wp:effectExtent l="0" t="0" r="0" b="0"/>
                <wp:wrapNone/>
                <wp:docPr id="677" name="Group 677"/>
                <wp:cNvGraphicFramePr/>
                <a:graphic xmlns:a="http://schemas.openxmlformats.org/drawingml/2006/main">
                  <a:graphicData uri="http://schemas.microsoft.com/office/word/2010/wordprocessingGroup">
                    <wpg:wgp>
                      <wpg:cNvGrpSpPr/>
                      <wpg:grpSpPr>
                        <a:xfrm>
                          <a:off x="0" y="0"/>
                          <a:ext cx="1733550" cy="369570"/>
                          <a:chOff x="0" y="0"/>
                          <a:chExt cx="1733550" cy="369570"/>
                        </a:xfrm>
                      </wpg:grpSpPr>
                      <pic:pic xmlns:pic="http://schemas.openxmlformats.org/drawingml/2006/picture">
                        <pic:nvPicPr>
                          <pic:cNvPr id="678" name="Picture 678"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679" name="Text Box 679"/>
                        <wps:cNvSpPr txBox="1"/>
                        <wps:spPr>
                          <a:xfrm>
                            <a:off x="368135" y="47502"/>
                            <a:ext cx="1205221" cy="273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8FDE35" w14:textId="77777777" w:rsidR="00E71811" w:rsidRDefault="00E71811" w:rsidP="00B12C58">
                              <w:pPr>
                                <w:jc w:val="center"/>
                              </w:pPr>
                              <w:r>
                                <w:t>Finance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014AE1" id="Group 677" o:spid="_x0000_s1166" style="position:absolute;margin-left:383.35pt;margin-top:13pt;width:136.5pt;height:29.1pt;z-index:251527165" coordsize="17335,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">
                <v:shape id="Picture 678" o:spid="_x0000_s1167"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lVOTCAAAA3AAAAA8AAABkcnMvZG93bnJldi54bWxET0trwkAQvhf6H5YpeKubiqQ1ukoRqh6k&#10;aOrF25CdPGh2NmRHjf/ePRR6/Pjei9XgWnWlPjSeDbyNE1DEhbcNVwZOP1+vH6CCIFtsPZOBOwVY&#10;LZ+fFphZf+MjXXOpVAzhkKGBWqTLtA5FTQ7D2HfEkSt971Ai7Ctte7zFcNfqSZKk2mHDsaHGjtY1&#10;Fb/5xRnYf9/XZbcpz5Pt7jDdVAdJ85kYM3oZPueghAb5F/+5d9ZA+h7XxjPxCO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ZVTkwgAAANwAAAAPAAAAAAAAAAAAAAAAAJ8C&#10;AABkcnMvZG93bnJldi54bWxQSwUGAAAAAAQABAD3AAAAjgMAAAAA&#10;">
                  <v:imagedata r:id="rId15" o:title="store"/>
                  <v:path arrowok="t"/>
                </v:shape>
                <v:shape id="Text Box 679" o:spid="_x0000_s1168" type="#_x0000_t202" style="position:absolute;left:3681;top:475;width:1205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14:paraId="3C8FDE35" w14:textId="77777777" w:rsidR="00E71811" w:rsidRDefault="00E71811" w:rsidP="00B12C58">
                        <w:pPr>
                          <w:jc w:val="center"/>
                        </w:pPr>
                        <w:r>
                          <w:t>Finance Table</w:t>
                        </w:r>
                      </w:p>
                    </w:txbxContent>
                  </v:textbox>
                </v:shape>
              </v:group>
            </w:pict>
          </mc:Fallback>
        </mc:AlternateContent>
      </w:r>
      <w:r w:rsidRPr="00B12C58">
        <w:rPr>
          <w:noProof/>
          <w:lang w:eastAsia="en-GB"/>
        </w:rPr>
        <mc:AlternateContent>
          <mc:Choice Requires="wps">
            <w:drawing>
              <wp:anchor distT="0" distB="0" distL="114300" distR="114300" simplePos="0" relativeHeight="251859968" behindDoc="0" locked="0" layoutInCell="1" allowOverlap="1" wp14:anchorId="39CBE25F" wp14:editId="6BA7C7CC">
                <wp:simplePos x="0" y="0"/>
                <wp:positionH relativeFrom="column">
                  <wp:posOffset>4957148</wp:posOffset>
                </wp:positionH>
                <wp:positionV relativeFrom="paragraph">
                  <wp:posOffset>206432</wp:posOffset>
                </wp:positionV>
                <wp:extent cx="451056" cy="225631"/>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451056" cy="2256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4C77D5" w14:textId="77777777" w:rsidR="00E71811" w:rsidRDefault="00E71811" w:rsidP="00B12C58">
                            <w:r>
                              <w:t>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BE25F" id="Text Box 680" o:spid="_x0000_s1169" type="#_x0000_t202" style="position:absolute;margin-left:390.35pt;margin-top:16.25pt;width:35.5pt;height:17.7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" filled="f" stroked="f" strokeweight=".5pt">
                <v:textbox>
                  <w:txbxContent>
                    <w:p w14:paraId="764C77D5" w14:textId="77777777" w:rsidR="00E71811" w:rsidRDefault="00E71811" w:rsidP="00B12C58">
                      <w:r>
                        <w:t>D5</w:t>
                      </w:r>
                    </w:p>
                  </w:txbxContent>
                </v:textbox>
              </v:shape>
            </w:pict>
          </mc:Fallback>
        </mc:AlternateContent>
      </w:r>
      <w:r w:rsidR="000237EB">
        <w:rPr>
          <w:noProof/>
          <w:lang w:eastAsia="en-GB"/>
        </w:rPr>
        <mc:AlternateContent>
          <mc:Choice Requires="wps">
            <w:drawing>
              <wp:anchor distT="0" distB="0" distL="114300" distR="114300" simplePos="0" relativeHeight="251802624" behindDoc="0" locked="0" layoutInCell="1" allowOverlap="1" wp14:anchorId="6D47F25E" wp14:editId="1EA8C9AF">
                <wp:simplePos x="0" y="0"/>
                <wp:positionH relativeFrom="column">
                  <wp:posOffset>4690753</wp:posOffset>
                </wp:positionH>
                <wp:positionV relativeFrom="paragraph">
                  <wp:posOffset>143716</wp:posOffset>
                </wp:positionV>
                <wp:extent cx="356227" cy="166255"/>
                <wp:effectExtent l="38100" t="38100" r="25400" b="24765"/>
                <wp:wrapNone/>
                <wp:docPr id="613" name="Straight Arrow Connector 613"/>
                <wp:cNvGraphicFramePr/>
                <a:graphic xmlns:a="http://schemas.openxmlformats.org/drawingml/2006/main">
                  <a:graphicData uri="http://schemas.microsoft.com/office/word/2010/wordprocessingShape">
                    <wps:wsp>
                      <wps:cNvCnPr/>
                      <wps:spPr>
                        <a:xfrm flipH="1" flipV="1">
                          <a:off x="0" y="0"/>
                          <a:ext cx="356227" cy="1662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BEC1B6" id="Straight Arrow Connector 613" o:spid="_x0000_s1026" type="#_x0000_t32" style="position:absolute;margin-left:369.35pt;margin-top:11.3pt;width:28.05pt;height:13.1pt;flip:x 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" strokecolor="#ed7d31 [3205]" strokeweight=".5pt">
                <v:stroke endarrow="block" joinstyle="miter"/>
              </v:shape>
            </w:pict>
          </mc:Fallback>
        </mc:AlternateContent>
      </w:r>
      <w:r w:rsidR="000D6471">
        <w:rPr>
          <w:noProof/>
          <w:lang w:eastAsia="en-GB"/>
        </w:rPr>
        <mc:AlternateContent>
          <mc:Choice Requires="wps">
            <w:drawing>
              <wp:anchor distT="0" distB="0" distL="114300" distR="114300" simplePos="0" relativeHeight="251663360" behindDoc="0" locked="0" layoutInCell="1" allowOverlap="1" wp14:anchorId="1792A32E" wp14:editId="4C4DF9B1">
                <wp:simplePos x="0" y="0"/>
                <wp:positionH relativeFrom="column">
                  <wp:posOffset>-561728</wp:posOffset>
                </wp:positionH>
                <wp:positionV relativeFrom="paragraph">
                  <wp:posOffset>141300</wp:posOffset>
                </wp:positionV>
                <wp:extent cx="838200" cy="890649"/>
                <wp:effectExtent l="0" t="0" r="0" b="5080"/>
                <wp:wrapNone/>
                <wp:docPr id="450" name="Text Box 450"/>
                <wp:cNvGraphicFramePr/>
                <a:graphic xmlns:a="http://schemas.openxmlformats.org/drawingml/2006/main">
                  <a:graphicData uri="http://schemas.microsoft.com/office/word/2010/wordprocessingShape">
                    <wps:wsp>
                      <wps:cNvSpPr txBox="1"/>
                      <wps:spPr>
                        <a:xfrm>
                          <a:off x="0" y="0"/>
                          <a:ext cx="838200" cy="890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A8A17" w14:textId="3CD21ADF" w:rsidR="00E71811" w:rsidRDefault="00E71811" w:rsidP="003D349E">
                            <w:r>
                              <w:t>Program loads for the first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2A32E" id="Text Box 450" o:spid="_x0000_s1170" type="#_x0000_t202" style="position:absolute;margin-left:-44.25pt;margin-top:11.15pt;width:66pt;height:70.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" filled="f" stroked="f" strokeweight=".5pt">
                <v:textbox>
                  <w:txbxContent>
                    <w:p w14:paraId="6A2A8A17" w14:textId="3CD21ADF" w:rsidR="00E71811" w:rsidRDefault="00E71811" w:rsidP="003D349E">
                      <w:r>
                        <w:t>Program loads for the first time</w:t>
                      </w:r>
                    </w:p>
                  </w:txbxContent>
                </v:textbox>
              </v:shape>
            </w:pict>
          </mc:Fallback>
        </mc:AlternateContent>
      </w:r>
    </w:p>
    <w:p w14:paraId="31F8FF0E" w14:textId="36FE5048" w:rsidR="00947E43" w:rsidRPr="00336F48" w:rsidRDefault="00B12C58">
      <w:r>
        <w:rPr>
          <w:noProof/>
          <w:lang w:eastAsia="en-GB"/>
        </w:rPr>
        <mc:AlternateContent>
          <mc:Choice Requires="wps">
            <w:drawing>
              <wp:anchor distT="0" distB="0" distL="114300" distR="114300" simplePos="0" relativeHeight="251829248" behindDoc="0" locked="0" layoutInCell="1" allowOverlap="1" wp14:anchorId="52A236EB" wp14:editId="6670E134">
                <wp:simplePos x="0" y="0"/>
                <wp:positionH relativeFrom="column">
                  <wp:posOffset>2123432</wp:posOffset>
                </wp:positionH>
                <wp:positionV relativeFrom="paragraph">
                  <wp:posOffset>26497</wp:posOffset>
                </wp:positionV>
                <wp:extent cx="795647" cy="1235034"/>
                <wp:effectExtent l="0" t="0" r="0" b="3810"/>
                <wp:wrapNone/>
                <wp:docPr id="637" name="Text Box 637"/>
                <wp:cNvGraphicFramePr/>
                <a:graphic xmlns:a="http://schemas.openxmlformats.org/drawingml/2006/main">
                  <a:graphicData uri="http://schemas.microsoft.com/office/word/2010/wordprocessingShape">
                    <wps:wsp>
                      <wps:cNvSpPr txBox="1"/>
                      <wps:spPr>
                        <a:xfrm>
                          <a:off x="0" y="0"/>
                          <a:ext cx="795647" cy="1235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90001" w14:textId="6440EE1B" w:rsidR="00E71811" w:rsidRDefault="00E71811" w:rsidP="00B12C58">
                            <w:r>
                              <w:t>Only Administrator is able to delete Employees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36EB" id="Text Box 637" o:spid="_x0000_s1171" type="#_x0000_t202" style="position:absolute;margin-left:167.2pt;margin-top:2.1pt;width:62.65pt;height:97.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" filled="f" stroked="f" strokeweight=".5pt">
                <v:textbox>
                  <w:txbxContent>
                    <w:p w14:paraId="18E90001" w14:textId="6440EE1B" w:rsidR="00E71811" w:rsidRDefault="00E71811" w:rsidP="00B12C58">
                      <w:r>
                        <w:t>Only Administrator is able to delete Employees</w:t>
                      </w:r>
                    </w:p>
                  </w:txbxContent>
                </v:textbox>
              </v:shape>
            </w:pict>
          </mc:Fallback>
        </mc:AlternateContent>
      </w:r>
      <w:r>
        <w:rPr>
          <w:noProof/>
          <w:lang w:eastAsia="en-GB"/>
        </w:rPr>
        <mc:AlternateContent>
          <mc:Choice Requires="wps">
            <w:drawing>
              <wp:anchor distT="0" distB="0" distL="114300" distR="114300" simplePos="0" relativeHeight="251827200" behindDoc="0" locked="0" layoutInCell="1" allowOverlap="1" wp14:anchorId="0ABA2C8B" wp14:editId="137C62EE">
                <wp:simplePos x="0" y="0"/>
                <wp:positionH relativeFrom="column">
                  <wp:posOffset>2125345</wp:posOffset>
                </wp:positionH>
                <wp:positionV relativeFrom="paragraph">
                  <wp:posOffset>253471</wp:posOffset>
                </wp:positionV>
                <wp:extent cx="59715" cy="1045029"/>
                <wp:effectExtent l="19050" t="0" r="54610" b="60325"/>
                <wp:wrapNone/>
                <wp:docPr id="636" name="Straight Arrow Connector 636"/>
                <wp:cNvGraphicFramePr/>
                <a:graphic xmlns:a="http://schemas.openxmlformats.org/drawingml/2006/main">
                  <a:graphicData uri="http://schemas.microsoft.com/office/word/2010/wordprocessingShape">
                    <wps:wsp>
                      <wps:cNvCnPr/>
                      <wps:spPr>
                        <a:xfrm>
                          <a:off x="0" y="0"/>
                          <a:ext cx="59715" cy="104502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5692CD4" id="Straight Arrow Connector 636" o:spid="_x0000_s1026" type="#_x0000_t32" style="position:absolute;margin-left:167.35pt;margin-top:19.95pt;width:4.7pt;height:82.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" strokecolor="#70ad47 [3209]" strokeweight=".5pt">
                <v:stroke endarrow="block" joinstyle="miter"/>
              </v:shape>
            </w:pict>
          </mc:Fallback>
        </mc:AlternateContent>
      </w:r>
      <w:r>
        <w:rPr>
          <w:noProof/>
          <w:lang w:eastAsia="en-GB"/>
        </w:rPr>
        <mc:AlternateContent>
          <mc:Choice Requires="wps">
            <w:drawing>
              <wp:anchor distT="0" distB="0" distL="114300" distR="114300" simplePos="0" relativeHeight="251826176" behindDoc="0" locked="0" layoutInCell="1" allowOverlap="1" wp14:anchorId="2431B9FA" wp14:editId="25EC128A">
                <wp:simplePos x="0" y="0"/>
                <wp:positionH relativeFrom="column">
                  <wp:posOffset>1816925</wp:posOffset>
                </wp:positionH>
                <wp:positionV relativeFrom="paragraph">
                  <wp:posOffset>290071</wp:posOffset>
                </wp:positionV>
                <wp:extent cx="45719" cy="1008413"/>
                <wp:effectExtent l="38100" t="38100" r="50165" b="20320"/>
                <wp:wrapNone/>
                <wp:docPr id="635" name="Straight Arrow Connector 635"/>
                <wp:cNvGraphicFramePr/>
                <a:graphic xmlns:a="http://schemas.openxmlformats.org/drawingml/2006/main">
                  <a:graphicData uri="http://schemas.microsoft.com/office/word/2010/wordprocessingShape">
                    <wps:wsp>
                      <wps:cNvCnPr/>
                      <wps:spPr>
                        <a:xfrm flipV="1">
                          <a:off x="0" y="0"/>
                          <a:ext cx="45719" cy="1008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F9D2C" id="Straight Arrow Connector 635" o:spid="_x0000_s1026" type="#_x0000_t32" style="position:absolute;margin-left:143.05pt;margin-top:22.85pt;width:3.6pt;height:79.4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" strokecolor="#ed7d31 [3205]" strokeweight=".5pt">
                <v:stroke endarrow="block" joinstyle="miter"/>
              </v:shape>
            </w:pict>
          </mc:Fallback>
        </mc:AlternateContent>
      </w:r>
      <w:r>
        <w:rPr>
          <w:noProof/>
          <w:lang w:eastAsia="en-GB"/>
        </w:rPr>
        <mc:AlternateContent>
          <mc:Choice Requires="wps">
            <w:drawing>
              <wp:anchor distT="0" distB="0" distL="114300" distR="114300" simplePos="0" relativeHeight="251822080" behindDoc="0" locked="0" layoutInCell="1" allowOverlap="1" wp14:anchorId="433A1E64" wp14:editId="6C8FF5F2">
                <wp:simplePos x="0" y="0"/>
                <wp:positionH relativeFrom="column">
                  <wp:posOffset>1664328</wp:posOffset>
                </wp:positionH>
                <wp:positionV relativeFrom="paragraph">
                  <wp:posOffset>265347</wp:posOffset>
                </wp:positionV>
                <wp:extent cx="45719" cy="997527"/>
                <wp:effectExtent l="76200" t="0" r="50165" b="50800"/>
                <wp:wrapNone/>
                <wp:docPr id="632" name="Straight Arrow Connector 632"/>
                <wp:cNvGraphicFramePr/>
                <a:graphic xmlns:a="http://schemas.openxmlformats.org/drawingml/2006/main">
                  <a:graphicData uri="http://schemas.microsoft.com/office/word/2010/wordprocessingShape">
                    <wps:wsp>
                      <wps:cNvCnPr/>
                      <wps:spPr>
                        <a:xfrm flipH="1">
                          <a:off x="0" y="0"/>
                          <a:ext cx="45719" cy="99752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D6EAF" id="Straight Arrow Connector 632" o:spid="_x0000_s1026" type="#_x0000_t32" style="position:absolute;margin-left:131.05pt;margin-top:20.9pt;width:3.6pt;height:78.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" strokecolor="#70ad47 [3209]" strokeweight=".5pt">
                <v:stroke endarrow="block" joinstyle="miter"/>
              </v:shape>
            </w:pict>
          </mc:Fallback>
        </mc:AlternateContent>
      </w:r>
      <w:r>
        <w:rPr>
          <w:noProof/>
          <w:lang w:eastAsia="en-GB"/>
        </w:rPr>
        <mc:AlternateContent>
          <mc:Choice Requires="wps">
            <w:drawing>
              <wp:anchor distT="0" distB="0" distL="114300" distR="114300" simplePos="0" relativeHeight="251821056" behindDoc="0" locked="0" layoutInCell="1" allowOverlap="1" wp14:anchorId="736B4BA1" wp14:editId="69DB3F7F">
                <wp:simplePos x="0" y="0"/>
                <wp:positionH relativeFrom="column">
                  <wp:posOffset>1027999</wp:posOffset>
                </wp:positionH>
                <wp:positionV relativeFrom="paragraph">
                  <wp:posOffset>255699</wp:posOffset>
                </wp:positionV>
                <wp:extent cx="795647" cy="1139742"/>
                <wp:effectExtent l="0" t="0" r="0" b="3810"/>
                <wp:wrapNone/>
                <wp:docPr id="630" name="Text Box 630"/>
                <wp:cNvGraphicFramePr/>
                <a:graphic xmlns:a="http://schemas.openxmlformats.org/drawingml/2006/main">
                  <a:graphicData uri="http://schemas.microsoft.com/office/word/2010/wordprocessingShape">
                    <wps:wsp>
                      <wps:cNvSpPr txBox="1"/>
                      <wps:spPr>
                        <a:xfrm>
                          <a:off x="0" y="0"/>
                          <a:ext cx="795647" cy="11397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CB56F" w14:textId="77777777" w:rsidR="00E71811" w:rsidRDefault="00E71811" w:rsidP="00336F48">
                            <w:r>
                              <w:t>Employee modifies his or her own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4BA1" id="Text Box 630" o:spid="_x0000_s1172" type="#_x0000_t202" style="position:absolute;margin-left:80.95pt;margin-top:20.15pt;width:62.65pt;height:89.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" filled="f" stroked="f" strokeweight=".5pt">
                <v:textbox>
                  <w:txbxContent>
                    <w:p w14:paraId="21ECB56F" w14:textId="77777777" w:rsidR="00E71811" w:rsidRDefault="00E71811" w:rsidP="00336F48">
                      <w:r>
                        <w:t>Employee modifies his or her own details.</w:t>
                      </w:r>
                    </w:p>
                  </w:txbxContent>
                </v:textbox>
              </v:shape>
            </w:pict>
          </mc:Fallback>
        </mc:AlternateContent>
      </w:r>
      <w:r w:rsidR="00336F48" w:rsidRPr="00336F48">
        <w:rPr>
          <w:noProof/>
          <w:lang w:eastAsia="en-GB"/>
        </w:rPr>
        <mc:AlternateContent>
          <mc:Choice Requires="wps">
            <w:drawing>
              <wp:anchor distT="0" distB="0" distL="114300" distR="114300" simplePos="0" relativeHeight="251771904" behindDoc="0" locked="0" layoutInCell="1" allowOverlap="1" wp14:anchorId="5CF8031D" wp14:editId="1B1FCB46">
                <wp:simplePos x="0" y="0"/>
                <wp:positionH relativeFrom="column">
                  <wp:posOffset>4535995</wp:posOffset>
                </wp:positionH>
                <wp:positionV relativeFrom="paragraph">
                  <wp:posOffset>276604</wp:posOffset>
                </wp:positionV>
                <wp:extent cx="1365332" cy="628901"/>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1365332" cy="628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E69DB6" w14:textId="7F863D79" w:rsidR="00E71811" w:rsidRDefault="00E71811" w:rsidP="00FA04B0">
                            <w:r>
                              <w:t>Administrator is able to delete the receipt/finance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031D" id="Text Box 576" o:spid="_x0000_s1173" type="#_x0000_t202" style="position:absolute;margin-left:357.15pt;margin-top:21.8pt;width:107.5pt;height:4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" filled="f" stroked="f" strokeweight=".5pt">
                <v:textbox>
                  <w:txbxContent>
                    <w:p w14:paraId="0AE69DB6" w14:textId="7F863D79" w:rsidR="00E71811" w:rsidRDefault="00E71811" w:rsidP="00FA04B0">
                      <w:r>
                        <w:t>Administrator is able to delete the receipt/finance</w:t>
                      </w:r>
                    </w:p>
                  </w:txbxContent>
                </v:textbox>
              </v:shape>
            </w:pict>
          </mc:Fallback>
        </mc:AlternateContent>
      </w:r>
      <w:r w:rsidR="00336F48" w:rsidRPr="00336F48">
        <w:rPr>
          <w:noProof/>
          <w:lang w:eastAsia="en-GB"/>
        </w:rPr>
        <mc:AlternateContent>
          <mc:Choice Requires="wps">
            <w:drawing>
              <wp:anchor distT="0" distB="0" distL="114300" distR="114300" simplePos="0" relativeHeight="251810816" behindDoc="0" locked="0" layoutInCell="1" allowOverlap="1" wp14:anchorId="0DE7AC28" wp14:editId="2DC5F1A1">
                <wp:simplePos x="0" y="0"/>
                <wp:positionH relativeFrom="column">
                  <wp:posOffset>5747286</wp:posOffset>
                </wp:positionH>
                <wp:positionV relativeFrom="paragraph">
                  <wp:posOffset>110970</wp:posOffset>
                </wp:positionV>
                <wp:extent cx="71623" cy="854593"/>
                <wp:effectExtent l="38100" t="38100" r="24130" b="22225"/>
                <wp:wrapNone/>
                <wp:docPr id="622" name="Straight Arrow Connector 622"/>
                <wp:cNvGraphicFramePr/>
                <a:graphic xmlns:a="http://schemas.openxmlformats.org/drawingml/2006/main">
                  <a:graphicData uri="http://schemas.microsoft.com/office/word/2010/wordprocessingShape">
                    <wps:wsp>
                      <wps:cNvCnPr/>
                      <wps:spPr>
                        <a:xfrm flipH="1" flipV="1">
                          <a:off x="0" y="0"/>
                          <a:ext cx="71623" cy="8545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8BE1CC2" id="Straight Arrow Connector 622" o:spid="_x0000_s1026" type="#_x0000_t32" style="position:absolute;margin-left:452.55pt;margin-top:8.75pt;width:5.65pt;height:67.3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" strokecolor="#70ad47 [3209]" strokeweight=".5pt">
                <v:stroke endarrow="block" joinstyle="miter"/>
              </v:shape>
            </w:pict>
          </mc:Fallback>
        </mc:AlternateContent>
      </w:r>
      <w:r w:rsidR="00336F48" w:rsidRPr="00336F48">
        <w:rPr>
          <w:noProof/>
          <w:lang w:eastAsia="en-GB"/>
        </w:rPr>
        <mc:AlternateContent>
          <mc:Choice Requires="wps">
            <w:drawing>
              <wp:anchor distT="0" distB="0" distL="114300" distR="114300" simplePos="0" relativeHeight="251809792" behindDoc="0" locked="0" layoutInCell="1" allowOverlap="1" wp14:anchorId="2446ABFB" wp14:editId="1DD385FB">
                <wp:simplePos x="0" y="0"/>
                <wp:positionH relativeFrom="column">
                  <wp:posOffset>4607321</wp:posOffset>
                </wp:positionH>
                <wp:positionV relativeFrom="paragraph">
                  <wp:posOffset>277223</wp:posOffset>
                </wp:positionV>
                <wp:extent cx="1211588" cy="711967"/>
                <wp:effectExtent l="0" t="0" r="26670" b="31115"/>
                <wp:wrapNone/>
                <wp:docPr id="621" name="Straight Connector 621"/>
                <wp:cNvGraphicFramePr/>
                <a:graphic xmlns:a="http://schemas.openxmlformats.org/drawingml/2006/main">
                  <a:graphicData uri="http://schemas.microsoft.com/office/word/2010/wordprocessingShape">
                    <wps:wsp>
                      <wps:cNvCnPr/>
                      <wps:spPr>
                        <a:xfrm>
                          <a:off x="0" y="0"/>
                          <a:ext cx="1211588" cy="711967"/>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C747B6F" id="Straight Connector 621"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362.8pt,21.85pt" to="458.2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" strokecolor="#70ad47 [3209]" strokeweight=".5pt">
                <v:stroke joinstyle="miter"/>
              </v:line>
            </w:pict>
          </mc:Fallback>
        </mc:AlternateContent>
      </w:r>
      <w:r w:rsidR="00336F48" w:rsidRPr="00336F48">
        <w:rPr>
          <w:noProof/>
          <w:lang w:eastAsia="en-GB"/>
        </w:rPr>
        <mc:AlternateContent>
          <mc:Choice Requires="wps">
            <w:drawing>
              <wp:anchor distT="0" distB="0" distL="114300" distR="114300" simplePos="0" relativeHeight="251805696" behindDoc="0" locked="0" layoutInCell="1" allowOverlap="1" wp14:anchorId="79A03535" wp14:editId="56C7B584">
                <wp:simplePos x="0" y="0"/>
                <wp:positionH relativeFrom="column">
                  <wp:posOffset>2871025</wp:posOffset>
                </wp:positionH>
                <wp:positionV relativeFrom="paragraph">
                  <wp:posOffset>276795</wp:posOffset>
                </wp:positionV>
                <wp:extent cx="1555115" cy="688769"/>
                <wp:effectExtent l="0" t="0" r="0" b="0"/>
                <wp:wrapNone/>
                <wp:docPr id="616" name="Text Box 616"/>
                <wp:cNvGraphicFramePr/>
                <a:graphic xmlns:a="http://schemas.openxmlformats.org/drawingml/2006/main">
                  <a:graphicData uri="http://schemas.microsoft.com/office/word/2010/wordprocessingShape">
                    <wps:wsp>
                      <wps:cNvSpPr txBox="1"/>
                      <wps:spPr>
                        <a:xfrm>
                          <a:off x="0" y="0"/>
                          <a:ext cx="1555115"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82EEA" w14:textId="32177B53" w:rsidR="00E71811" w:rsidRDefault="00E71811" w:rsidP="00336F48">
                            <w:r>
                              <w:t>Employee is able to save and print selected receipt as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03535" id="Text Box 616" o:spid="_x0000_s1174" type="#_x0000_t202" style="position:absolute;margin-left:226.05pt;margin-top:21.8pt;width:122.45pt;height:54.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" filled="f" stroked="f" strokeweight=".5pt">
                <v:textbox>
                  <w:txbxContent>
                    <w:p w14:paraId="30582EEA" w14:textId="32177B53" w:rsidR="00E71811" w:rsidRDefault="00E71811" w:rsidP="00336F48">
                      <w:r>
                        <w:t>Employee is able to save and print selected receipt as pdf</w:t>
                      </w:r>
                    </w:p>
                  </w:txbxContent>
                </v:textbox>
              </v:shape>
            </w:pict>
          </mc:Fallback>
        </mc:AlternateContent>
      </w:r>
    </w:p>
    <w:p w14:paraId="385D7F13" w14:textId="33BB4238" w:rsidR="00947E43" w:rsidRDefault="00336F48">
      <w:r>
        <w:rPr>
          <w:noProof/>
          <w:lang w:eastAsia="en-GB"/>
        </w:rPr>
        <mc:AlternateContent>
          <mc:Choice Requires="wps">
            <w:drawing>
              <wp:anchor distT="0" distB="0" distL="114300" distR="114300" simplePos="0" relativeHeight="251806720" behindDoc="0" locked="0" layoutInCell="1" allowOverlap="1" wp14:anchorId="46C98CCC" wp14:editId="468B5FCC">
                <wp:simplePos x="0" y="0"/>
                <wp:positionH relativeFrom="column">
                  <wp:posOffset>4322618</wp:posOffset>
                </wp:positionH>
                <wp:positionV relativeFrom="paragraph">
                  <wp:posOffset>8750</wp:posOffset>
                </wp:positionV>
                <wp:extent cx="0" cy="687070"/>
                <wp:effectExtent l="76200" t="0" r="95250" b="55880"/>
                <wp:wrapNone/>
                <wp:docPr id="618" name="Straight Arrow Connector 618"/>
                <wp:cNvGraphicFramePr/>
                <a:graphic xmlns:a="http://schemas.openxmlformats.org/drawingml/2006/main">
                  <a:graphicData uri="http://schemas.microsoft.com/office/word/2010/wordprocessingShape">
                    <wps:wsp>
                      <wps:cNvCnPr/>
                      <wps:spPr>
                        <a:xfrm>
                          <a:off x="0" y="0"/>
                          <a:ext cx="0" cy="687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720E29" id="Straight Arrow Connector 618" o:spid="_x0000_s1026" type="#_x0000_t32" style="position:absolute;margin-left:340.35pt;margin-top:.7pt;width:0;height:54.1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" strokecolor="#5b9bd5 [3204]" strokeweight=".5pt">
                <v:stroke endarrow="block" joinstyle="miter"/>
              </v:shape>
            </w:pict>
          </mc:Fallback>
        </mc:AlternateContent>
      </w:r>
    </w:p>
    <w:p w14:paraId="75E0BE36" w14:textId="1AD24672" w:rsidR="00947E43" w:rsidRDefault="00947E43"/>
    <w:p w14:paraId="49EE144E" w14:textId="07D0B1B9" w:rsidR="00947E43" w:rsidRDefault="00997C07">
      <w:r>
        <w:rPr>
          <w:noProof/>
          <w:lang w:eastAsia="en-GB"/>
        </w:rPr>
        <mc:AlternateContent>
          <mc:Choice Requires="wpg">
            <w:drawing>
              <wp:anchor distT="0" distB="0" distL="114300" distR="114300" simplePos="0" relativeHeight="251736064" behindDoc="0" locked="0" layoutInCell="1" allowOverlap="1" wp14:anchorId="7268DD5D" wp14:editId="3D88BEB2">
                <wp:simplePos x="0" y="0"/>
                <wp:positionH relativeFrom="column">
                  <wp:posOffset>3790950</wp:posOffset>
                </wp:positionH>
                <wp:positionV relativeFrom="paragraph">
                  <wp:posOffset>123190</wp:posOffset>
                </wp:positionV>
                <wp:extent cx="1080135" cy="864235"/>
                <wp:effectExtent l="0" t="0" r="0" b="0"/>
                <wp:wrapNone/>
                <wp:docPr id="98" name="Group 98"/>
                <wp:cNvGraphicFramePr/>
                <a:graphic xmlns:a="http://schemas.openxmlformats.org/drawingml/2006/main">
                  <a:graphicData uri="http://schemas.microsoft.com/office/word/2010/wordprocessingGroup">
                    <wpg:wgp>
                      <wpg:cNvGrpSpPr/>
                      <wpg:grpSpPr>
                        <a:xfrm>
                          <a:off x="0" y="0"/>
                          <a:ext cx="1080135" cy="864235"/>
                          <a:chOff x="0" y="-1"/>
                          <a:chExt cx="1080654" cy="864838"/>
                        </a:xfrm>
                      </wpg:grpSpPr>
                      <wpg:grpSp>
                        <wpg:cNvPr id="573" name="Group 573"/>
                        <wpg:cNvGrpSpPr/>
                        <wpg:grpSpPr>
                          <a:xfrm>
                            <a:off x="106827" y="-1"/>
                            <a:ext cx="876300" cy="795276"/>
                            <a:chOff x="-51" y="-1"/>
                            <a:chExt cx="876300" cy="661621"/>
                          </a:xfrm>
                        </wpg:grpSpPr>
                        <wps:wsp>
                          <wps:cNvPr id="574" name="Rounded Rectangle 574"/>
                          <wps:cNvSpPr/>
                          <wps:spPr>
                            <a:xfrm>
                              <a:off x="-51" y="0"/>
                              <a:ext cx="876300" cy="661620"/>
                            </a:xfrm>
                            <a:prstGeom prst="roundRect">
                              <a:avLst/>
                            </a:prstGeom>
                          </wps:spPr>
                          <wps:style>
                            <a:lnRef idx="2">
                              <a:schemeClr val="dk1"/>
                            </a:lnRef>
                            <a:fillRef idx="1">
                              <a:schemeClr val="lt1"/>
                            </a:fillRef>
                            <a:effectRef idx="0">
                              <a:schemeClr val="dk1"/>
                            </a:effectRef>
                            <a:fontRef idx="minor">
                              <a:schemeClr val="dk1"/>
                            </a:fontRef>
                          </wps:style>
                          <wps:txbx>
                            <w:txbxContent>
                              <w:p w14:paraId="0A676FB4" w14:textId="77777777" w:rsidR="00E71811" w:rsidRDefault="00E71811" w:rsidP="00CD69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ounded Rectangle 575"/>
                          <wps:cNvSpPr/>
                          <wps:spPr>
                            <a:xfrm>
                              <a:off x="-51" y="-1"/>
                              <a:ext cx="876300" cy="244765"/>
                            </a:xfrm>
                            <a:prstGeom prst="roundRect">
                              <a:avLst/>
                            </a:prstGeom>
                          </wps:spPr>
                          <wps:style>
                            <a:lnRef idx="2">
                              <a:schemeClr val="dk1"/>
                            </a:lnRef>
                            <a:fillRef idx="1">
                              <a:schemeClr val="lt1"/>
                            </a:fillRef>
                            <a:effectRef idx="0">
                              <a:schemeClr val="dk1"/>
                            </a:effectRef>
                            <a:fontRef idx="minor">
                              <a:schemeClr val="dk1"/>
                            </a:fontRef>
                          </wps:style>
                          <wps:txbx>
                            <w:txbxContent>
                              <w:p w14:paraId="3D34F8E7" w14:textId="0F7A9E3C" w:rsidR="00E71811" w:rsidRDefault="00E71811" w:rsidP="00CD69B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 name="Text Box 97"/>
                        <wps:cNvSpPr txBox="1"/>
                        <wps:spPr>
                          <a:xfrm>
                            <a:off x="0" y="199819"/>
                            <a:ext cx="1080654" cy="665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AA77C" w14:textId="2C78D9E1" w:rsidR="00E71811" w:rsidRDefault="00E71811" w:rsidP="00CD69B7">
                              <w:pPr>
                                <w:jc w:val="center"/>
                              </w:pPr>
                              <w:r>
                                <w:t>Receipt is saved and printed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8DD5D" id="Group 98" o:spid="_x0000_s1175" style="position:absolute;margin-left:298.5pt;margin-top:9.7pt;width:85.05pt;height:68.05pt;z-index:251736064;mso-width-relative:margin;mso-height-relative:margin" coordorigin="" coordsize="10806,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">
                <v:group id="Group 573" o:spid="_x0000_s1176" style="position:absolute;left:1068;width:8763;height:7952" coordorigin="" coordsize="8763,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roundrect id="Rounded Rectangle 574" o:spid="_x0000_s1177" style="position:absolute;width:8762;height:6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7JGMUA&#10;AADcAAAADwAAAGRycy9kb3ducmV2LnhtbESPQWvCQBSE7wX/w/IEb3Vj0Vqiq0hFtEIppq3nR/aZ&#10;jWbfhuxq0n/vFgo9DjPzDTNfdrYSN2p86VjBaJiAIM6dLrlQ8PW5eXwB4QOyxsoxKfghD8tF72GO&#10;qXYtH+iWhUJECPsUFZgQ6lRKnxuy6IeuJo7eyTUWQ5RNIXWDbYTbSj4lybO0WHJcMFjTq6H8kl2t&#10;guPKbT/kdf/+fTFZMOc3btejrVKDfreagQjUhf/wX3unFUymY/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skYxQAAANwAAAAPAAAAAAAAAAAAAAAAAJgCAABkcnMv&#10;ZG93bnJldi54bWxQSwUGAAAAAAQABAD1AAAAigMAAAAA&#10;" fillcolor="white [3201]" strokecolor="black [3200]" strokeweight="1pt">
                    <v:stroke joinstyle="miter"/>
                    <v:textbox>
                      <w:txbxContent>
                        <w:p w14:paraId="0A676FB4" w14:textId="77777777" w:rsidR="00E71811" w:rsidRDefault="00E71811" w:rsidP="00CD69B7">
                          <w:pPr>
                            <w:jc w:val="center"/>
                          </w:pPr>
                        </w:p>
                      </w:txbxContent>
                    </v:textbox>
                  </v:roundrect>
                  <v:roundrect id="Rounded Rectangle 575" o:spid="_x0000_s1178" style="position:absolute;width:8762;height:24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g8UA&#10;AADcAAAADwAAAGRycy9kb3ducmV2LnhtbESP3WrCQBSE7wt9h+UUvNONgrZEV5EW8QekNFWvD9nT&#10;bGr2bMiuJr69WxB6OczMN8xs0dlKXKnxpWMFw0ECgjh3uuRCweF71X8D4QOyxsoxKbiRh8X8+WmG&#10;qXYtf9E1C4WIEPYpKjAh1KmUPjdk0Q9cTRy9H9dYDFE2hdQNthFuKzlKkom0WHJcMFjTu6H8nF2s&#10;gtPSrT/lZbc/nk0WzO+W24/hWqneS7ecggjUhf/wo73RCsavY/g7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myDxQAAANwAAAAPAAAAAAAAAAAAAAAAAJgCAABkcnMv&#10;ZG93bnJldi54bWxQSwUGAAAAAAQABAD1AAAAigMAAAAA&#10;" fillcolor="white [3201]" strokecolor="black [3200]" strokeweight="1pt">
                    <v:stroke joinstyle="miter"/>
                    <v:textbox>
                      <w:txbxContent>
                        <w:p w14:paraId="3D34F8E7" w14:textId="0F7A9E3C" w:rsidR="00E71811" w:rsidRDefault="00E71811" w:rsidP="00CD69B7">
                          <w:pPr>
                            <w:jc w:val="center"/>
                          </w:pPr>
                          <w:r>
                            <w:t>3</w:t>
                          </w:r>
                        </w:p>
                      </w:txbxContent>
                    </v:textbox>
                  </v:roundrect>
                </v:group>
                <v:shape id="Text Box 97" o:spid="_x0000_s1179" type="#_x0000_t202" style="position:absolute;top:1998;width:10806;height:6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23FAA77C" w14:textId="2C78D9E1" w:rsidR="00E71811" w:rsidRDefault="00E71811" w:rsidP="00CD69B7">
                        <w:pPr>
                          <w:jc w:val="center"/>
                        </w:pPr>
                        <w:r>
                          <w:t>Receipt is saved and printed</w:t>
                        </w:r>
                      </w:p>
                    </w:txbxContent>
                  </v:textbox>
                </v:shape>
              </v:group>
            </w:pict>
          </mc:Fallback>
        </mc:AlternateContent>
      </w:r>
      <w:r w:rsidR="00B12C58">
        <w:rPr>
          <w:noProof/>
          <w:lang w:eastAsia="en-GB"/>
        </w:rPr>
        <mc:AlternateContent>
          <mc:Choice Requires="wpg">
            <w:drawing>
              <wp:anchor distT="0" distB="0" distL="114300" distR="114300" simplePos="0" relativeHeight="251666432" behindDoc="0" locked="0" layoutInCell="1" allowOverlap="1" wp14:anchorId="3C73E667" wp14:editId="6C3EBA94">
                <wp:simplePos x="0" y="0"/>
                <wp:positionH relativeFrom="column">
                  <wp:posOffset>-403761</wp:posOffset>
                </wp:positionH>
                <wp:positionV relativeFrom="paragraph">
                  <wp:posOffset>132113</wp:posOffset>
                </wp:positionV>
                <wp:extent cx="1199408" cy="1223158"/>
                <wp:effectExtent l="0" t="0" r="20320" b="0"/>
                <wp:wrapNone/>
                <wp:docPr id="683" name="Group 683"/>
                <wp:cNvGraphicFramePr/>
                <a:graphic xmlns:a="http://schemas.openxmlformats.org/drawingml/2006/main">
                  <a:graphicData uri="http://schemas.microsoft.com/office/word/2010/wordprocessingGroup">
                    <wpg:wgp>
                      <wpg:cNvGrpSpPr/>
                      <wpg:grpSpPr>
                        <a:xfrm>
                          <a:off x="0" y="0"/>
                          <a:ext cx="1199408" cy="1223158"/>
                          <a:chOff x="0" y="0"/>
                          <a:chExt cx="1199408" cy="1223158"/>
                        </a:xfrm>
                      </wpg:grpSpPr>
                      <wpg:grpSp>
                        <wpg:cNvPr id="22" name="Group 22"/>
                        <wpg:cNvGrpSpPr/>
                        <wpg:grpSpPr>
                          <a:xfrm>
                            <a:off x="47501" y="0"/>
                            <a:ext cx="1151907" cy="1163781"/>
                            <a:chOff x="0" y="0"/>
                            <a:chExt cx="876300" cy="800099"/>
                          </a:xfrm>
                        </wpg:grpSpPr>
                        <wps:wsp>
                          <wps:cNvPr id="23" name="Rounded Rectangle 23"/>
                          <wps:cNvSpPr/>
                          <wps:spPr>
                            <a:xfrm>
                              <a:off x="0" y="0"/>
                              <a:ext cx="876300" cy="800099"/>
                            </a:xfrm>
                            <a:prstGeom prst="roundRect">
                              <a:avLst/>
                            </a:prstGeom>
                          </wps:spPr>
                          <wps:style>
                            <a:lnRef idx="2">
                              <a:schemeClr val="dk1"/>
                            </a:lnRef>
                            <a:fillRef idx="1">
                              <a:schemeClr val="lt1"/>
                            </a:fillRef>
                            <a:effectRef idx="0">
                              <a:schemeClr val="dk1"/>
                            </a:effectRef>
                            <a:fontRef idx="minor">
                              <a:schemeClr val="dk1"/>
                            </a:fontRef>
                          </wps:style>
                          <wps:txbx>
                            <w:txbxContent>
                              <w:p w14:paraId="094ED841" w14:textId="77777777" w:rsidR="00E71811" w:rsidRDefault="00E71811" w:rsidP="003D34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0" y="0"/>
                              <a:ext cx="8763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30CAF740" w14:textId="77777777" w:rsidR="00E71811" w:rsidRDefault="00E71811" w:rsidP="003D349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Text Box 34"/>
                        <wps:cNvSpPr txBox="1"/>
                        <wps:spPr>
                          <a:xfrm>
                            <a:off x="0" y="391886"/>
                            <a:ext cx="1137805" cy="831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ADF23" w14:textId="61D3180A" w:rsidR="00E71811" w:rsidRDefault="00E71811" w:rsidP="003D349E">
                              <w:pPr>
                                <w:jc w:val="center"/>
                              </w:pPr>
                              <w:r>
                                <w:t>Creates the first account (administrator)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3E667" id="Group 683" o:spid="_x0000_s1180" style="position:absolute;margin-left:-31.8pt;margin-top:10.4pt;width:94.45pt;height:96.3pt;z-index:251666432" coordsize="11994,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">
                <v:group id="Group 22" o:spid="_x0000_s1181" style="position:absolute;left:475;width:11519;height:11637" coordsize="8763,8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oundrect id="Rounded Rectangle 23" o:spid="_x0000_s1182" style="position:absolute;width:8763;height:8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pg8QA&#10;AADbAAAADwAAAGRycy9kb3ducmV2LnhtbESP3WrCQBSE7wu+w3IKvasbLRSJriKVYhWkGH+uD9lj&#10;Npo9G7KrSd/eLQheDjPzDTOZdbYSN2p86VjBoJ+AIM6dLrlQsN99v49A+ICssXJMCv7Iw2zae5lg&#10;ql3LW7ploRARwj5FBSaEOpXS54Ys+r6riaN3co3FEGVTSN1gG+G2ksMk+ZQWS44LBmv6MpRfsqtV&#10;cJy75a+8rjeHi8mCOa+4XQyWSr29dvMxiEBdeIYf7R+tYPgB/1/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ZKYPEAAAA2wAAAA8AAAAAAAAAAAAAAAAAmAIAAGRycy9k&#10;b3ducmV2LnhtbFBLBQYAAAAABAAEAPUAAACJAwAAAAA=&#10;" fillcolor="white [3201]" strokecolor="black [3200]" strokeweight="1pt">
                    <v:stroke joinstyle="miter"/>
                    <v:textbox>
                      <w:txbxContent>
                        <w:p w14:paraId="094ED841" w14:textId="77777777" w:rsidR="00E71811" w:rsidRDefault="00E71811" w:rsidP="003D349E">
                          <w:pPr>
                            <w:jc w:val="center"/>
                          </w:pPr>
                        </w:p>
                      </w:txbxContent>
                    </v:textbox>
                  </v:roundrect>
                  <v:roundrect id="Rounded Rectangle 31" o:spid="_x0000_s1183" style="position:absolute;width:8763;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EssQA&#10;AADbAAAADwAAAGRycy9kb3ducmV2LnhtbESPQWvCQBSE70L/w/IKvZlNWpASXUVaim1BxLR6fmSf&#10;2dTs25BdTfz3rlDwOMzMN8xsMdhGnKnztWMFWZKCIC6drrlS8PvzMX4F4QOyxsYxKbiQh8X8YTTD&#10;XLuet3QuQiUihH2OCkwIbS6lLw1Z9IlriaN3cJ3FEGVXSd1hH+G2kc9pOpEWa44LBlt6M1Qei5NV&#10;sF+61Uaevte7oymC+fvi/j1bKfX0OCynIAIN4R7+b39qBS8Z3L7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ehLLEAAAA2wAAAA8AAAAAAAAAAAAAAAAAmAIAAGRycy9k&#10;b3ducmV2LnhtbFBLBQYAAAAABAAEAPUAAACJAwAAAAA=&#10;" fillcolor="white [3201]" strokecolor="black [3200]" strokeweight="1pt">
                    <v:stroke joinstyle="miter"/>
                    <v:textbox>
                      <w:txbxContent>
                        <w:p w14:paraId="30CAF740" w14:textId="77777777" w:rsidR="00E71811" w:rsidRDefault="00E71811" w:rsidP="003D349E">
                          <w:pPr>
                            <w:jc w:val="center"/>
                          </w:pPr>
                          <w:r>
                            <w:t>1</w:t>
                          </w:r>
                        </w:p>
                      </w:txbxContent>
                    </v:textbox>
                  </v:roundrect>
                </v:group>
                <v:shape id="Text Box 34" o:spid="_x0000_s1184" type="#_x0000_t202" style="position:absolute;top:3918;width:11378;height:8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2DFADF23" w14:textId="61D3180A" w:rsidR="00E71811" w:rsidRDefault="00E71811" w:rsidP="003D349E">
                        <w:pPr>
                          <w:jc w:val="center"/>
                        </w:pPr>
                        <w:r>
                          <w:t>Creates the first account (administrator)</w:t>
                        </w:r>
                      </w:p>
                    </w:txbxContent>
                  </v:textbox>
                </v:shape>
              </v:group>
            </w:pict>
          </mc:Fallback>
        </mc:AlternateContent>
      </w:r>
    </w:p>
    <w:p w14:paraId="4D8DC363" w14:textId="5A985411" w:rsidR="00947E43" w:rsidRDefault="00B12C58">
      <w:r w:rsidRPr="00B12C58">
        <w:rPr>
          <w:noProof/>
          <w:lang w:eastAsia="en-GB"/>
        </w:rPr>
        <w:drawing>
          <wp:anchor distT="0" distB="0" distL="114300" distR="114300" simplePos="0" relativeHeight="251834368" behindDoc="0" locked="0" layoutInCell="1" allowOverlap="1" wp14:anchorId="73B11870" wp14:editId="09793988">
            <wp:simplePos x="0" y="0"/>
            <wp:positionH relativeFrom="column">
              <wp:posOffset>1080770</wp:posOffset>
            </wp:positionH>
            <wp:positionV relativeFrom="paragraph">
              <wp:posOffset>116840</wp:posOffset>
            </wp:positionV>
            <wp:extent cx="1733550" cy="369570"/>
            <wp:effectExtent l="0" t="0" r="0" b="0"/>
            <wp:wrapNone/>
            <wp:docPr id="643" name="Picture 643"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a:graphicData>
            </a:graphic>
            <wp14:sizeRelV relativeFrom="margin">
              <wp14:pctHeight>0</wp14:pctHeight>
            </wp14:sizeRelV>
          </wp:anchor>
        </w:drawing>
      </w:r>
      <w:r w:rsidRPr="00B12C58">
        <w:rPr>
          <w:noProof/>
          <w:lang w:eastAsia="en-GB"/>
        </w:rPr>
        <mc:AlternateContent>
          <mc:Choice Requires="wps">
            <w:drawing>
              <wp:anchor distT="0" distB="0" distL="114300" distR="114300" simplePos="0" relativeHeight="251835392" behindDoc="0" locked="0" layoutInCell="1" allowOverlap="1" wp14:anchorId="5E6031F8" wp14:editId="0AA0DC8B">
                <wp:simplePos x="0" y="0"/>
                <wp:positionH relativeFrom="column">
                  <wp:posOffset>1473835</wp:posOffset>
                </wp:positionH>
                <wp:positionV relativeFrom="paragraph">
                  <wp:posOffset>147320</wp:posOffset>
                </wp:positionV>
                <wp:extent cx="1139825" cy="284480"/>
                <wp:effectExtent l="0" t="0" r="0" b="1270"/>
                <wp:wrapNone/>
                <wp:docPr id="641" name="Text Box 641"/>
                <wp:cNvGraphicFramePr/>
                <a:graphic xmlns:a="http://schemas.openxmlformats.org/drawingml/2006/main">
                  <a:graphicData uri="http://schemas.microsoft.com/office/word/2010/wordprocessingShape">
                    <wps:wsp>
                      <wps:cNvSpPr txBox="1"/>
                      <wps:spPr>
                        <a:xfrm>
                          <a:off x="0" y="0"/>
                          <a:ext cx="113982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8F636" w14:textId="77777777" w:rsidR="00E71811" w:rsidRDefault="00E71811" w:rsidP="00B12C58">
                            <w:pPr>
                              <w:jc w:val="center"/>
                            </w:pPr>
                            <w: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31F8" id="Text Box 641" o:spid="_x0000_s1185" type="#_x0000_t202" style="position:absolute;margin-left:116.05pt;margin-top:11.6pt;width:89.75pt;height:2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" filled="f" stroked="f" strokeweight=".5pt">
                <v:textbox>
                  <w:txbxContent>
                    <w:p w14:paraId="15D8F636" w14:textId="77777777" w:rsidR="00E71811" w:rsidRDefault="00E71811" w:rsidP="00B12C58">
                      <w:pPr>
                        <w:jc w:val="center"/>
                      </w:pPr>
                      <w:r>
                        <w:t>Employee Table</w:t>
                      </w:r>
                    </w:p>
                  </w:txbxContent>
                </v:textbox>
              </v:shape>
            </w:pict>
          </mc:Fallback>
        </mc:AlternateContent>
      </w:r>
      <w:r w:rsidRPr="00B12C58">
        <w:rPr>
          <w:noProof/>
          <w:lang w:eastAsia="en-GB"/>
        </w:rPr>
        <mc:AlternateContent>
          <mc:Choice Requires="wps">
            <w:drawing>
              <wp:anchor distT="0" distB="0" distL="114300" distR="114300" simplePos="0" relativeHeight="251836416" behindDoc="0" locked="0" layoutInCell="1" allowOverlap="1" wp14:anchorId="1797DA72" wp14:editId="58397492">
                <wp:simplePos x="0" y="0"/>
                <wp:positionH relativeFrom="column">
                  <wp:posOffset>1166626</wp:posOffset>
                </wp:positionH>
                <wp:positionV relativeFrom="paragraph">
                  <wp:posOffset>171433</wp:posOffset>
                </wp:positionV>
                <wp:extent cx="386938" cy="261258"/>
                <wp:effectExtent l="0" t="0" r="0" b="5715"/>
                <wp:wrapNone/>
                <wp:docPr id="642" name="Text Box 642"/>
                <wp:cNvGraphicFramePr/>
                <a:graphic xmlns:a="http://schemas.openxmlformats.org/drawingml/2006/main">
                  <a:graphicData uri="http://schemas.microsoft.com/office/word/2010/wordprocessingShape">
                    <wps:wsp>
                      <wps:cNvSpPr txBox="1"/>
                      <wps:spPr>
                        <a:xfrm>
                          <a:off x="0" y="0"/>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A22F3" w14:textId="77777777" w:rsidR="00E71811" w:rsidRDefault="00E71811" w:rsidP="00B12C58">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7DA72" id="Text Box 642" o:spid="_x0000_s1186" type="#_x0000_t202" style="position:absolute;margin-left:91.85pt;margin-top:13.5pt;width:30.45pt;height:2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" filled="f" stroked="f" strokeweight=".5pt">
                <v:textbox>
                  <w:txbxContent>
                    <w:p w14:paraId="3F6A22F3" w14:textId="77777777" w:rsidR="00E71811" w:rsidRDefault="00E71811" w:rsidP="00B12C58">
                      <w:r>
                        <w:t>D1</w:t>
                      </w:r>
                    </w:p>
                  </w:txbxContent>
                </v:textbox>
              </v:shape>
            </w:pict>
          </mc:Fallback>
        </mc:AlternateContent>
      </w:r>
      <w:r w:rsidR="003D349E">
        <w:rPr>
          <w:noProof/>
          <w:lang w:eastAsia="en-GB"/>
        </w:rPr>
        <mc:AlternateContent>
          <mc:Choice Requires="wps">
            <w:drawing>
              <wp:anchor distT="0" distB="0" distL="114300" distR="114300" simplePos="0" relativeHeight="251669504" behindDoc="0" locked="0" layoutInCell="1" allowOverlap="1" wp14:anchorId="0D046193" wp14:editId="2F39E818">
                <wp:simplePos x="0" y="0"/>
                <wp:positionH relativeFrom="column">
                  <wp:posOffset>748145</wp:posOffset>
                </wp:positionH>
                <wp:positionV relativeFrom="paragraph">
                  <wp:posOffset>229994</wp:posOffset>
                </wp:positionV>
                <wp:extent cx="1080655" cy="759641"/>
                <wp:effectExtent l="0" t="0" r="81915" b="59690"/>
                <wp:wrapNone/>
                <wp:docPr id="38" name="Straight Arrow Connector 38"/>
                <wp:cNvGraphicFramePr/>
                <a:graphic xmlns:a="http://schemas.openxmlformats.org/drawingml/2006/main">
                  <a:graphicData uri="http://schemas.microsoft.com/office/word/2010/wordprocessingShape">
                    <wps:wsp>
                      <wps:cNvCnPr/>
                      <wps:spPr>
                        <a:xfrm>
                          <a:off x="0" y="0"/>
                          <a:ext cx="1080655" cy="75964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1739C" id="Straight Arrow Connector 38" o:spid="_x0000_s1026" type="#_x0000_t32" style="position:absolute;margin-left:58.9pt;margin-top:18.1pt;width:85.1pt;height:5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" strokecolor="#70ad47 [3209]" strokeweight=".5pt">
                <v:stroke endarrow="block" joinstyle="miter"/>
              </v:shape>
            </w:pict>
          </mc:Fallback>
        </mc:AlternateContent>
      </w:r>
    </w:p>
    <w:p w14:paraId="528D78A4" w14:textId="299D0F8E" w:rsidR="00947E43" w:rsidRDefault="00336F48">
      <w:r>
        <w:rPr>
          <w:noProof/>
          <w:lang w:eastAsia="en-GB"/>
        </w:rPr>
        <mc:AlternateContent>
          <mc:Choice Requires="wps">
            <w:drawing>
              <wp:anchor distT="0" distB="0" distL="114300" distR="114300" simplePos="0" relativeHeight="251671552" behindDoc="0" locked="0" layoutInCell="1" allowOverlap="1" wp14:anchorId="45F8E9BB" wp14:editId="5B89BF80">
                <wp:simplePos x="0" y="0"/>
                <wp:positionH relativeFrom="column">
                  <wp:posOffset>795646</wp:posOffset>
                </wp:positionH>
                <wp:positionV relativeFrom="paragraph">
                  <wp:posOffset>209121</wp:posOffset>
                </wp:positionV>
                <wp:extent cx="2469861" cy="890270"/>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2469861" cy="890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1763" w14:textId="13678860" w:rsidR="00E71811" w:rsidRDefault="00E71811" w:rsidP="003D349E">
                            <w:r>
                              <w:t>Creates the database &amp; their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8E9BB" id="Text Box 40" o:spid="_x0000_s1187" type="#_x0000_t202" style="position:absolute;margin-left:62.65pt;margin-top:16.45pt;width:194.5pt;height:7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" filled="f" stroked="f" strokeweight=".5pt">
                <v:textbox>
                  <w:txbxContent>
                    <w:p w14:paraId="01EB1763" w14:textId="13678860" w:rsidR="00E71811" w:rsidRDefault="00E71811" w:rsidP="003D349E">
                      <w:r>
                        <w:t>Creates the database &amp; their tables</w:t>
                      </w:r>
                    </w:p>
                  </w:txbxContent>
                </v:textbox>
              </v:shape>
            </w:pict>
          </mc:Fallback>
        </mc:AlternateContent>
      </w:r>
    </w:p>
    <w:p w14:paraId="185A16F4" w14:textId="382048D1" w:rsidR="00947E43" w:rsidRDefault="00B12C58">
      <w:r>
        <w:rPr>
          <w:noProof/>
          <w:lang w:eastAsia="en-GB"/>
        </w:rPr>
        <mc:AlternateContent>
          <mc:Choice Requires="wps">
            <w:drawing>
              <wp:anchor distT="0" distB="0" distL="114300" distR="114300" simplePos="0" relativeHeight="251679744" behindDoc="0" locked="0" layoutInCell="1" allowOverlap="1" wp14:anchorId="31BF16D4" wp14:editId="25944956">
                <wp:simplePos x="0" y="0"/>
                <wp:positionH relativeFrom="column">
                  <wp:posOffset>723330</wp:posOffset>
                </wp:positionH>
                <wp:positionV relativeFrom="paragraph">
                  <wp:posOffset>100767</wp:posOffset>
                </wp:positionV>
                <wp:extent cx="1292184" cy="890270"/>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1292184" cy="890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DBA19" w14:textId="5AE35DF2" w:rsidR="00E71811" w:rsidRDefault="00E71811" w:rsidP="003D349E">
                            <w:r>
                              <w:t>Administrator details saved in</w:t>
                            </w:r>
                            <w:r>
                              <w:b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F16D4" id="Text Box 45" o:spid="_x0000_s1188" type="#_x0000_t202" style="position:absolute;margin-left:56.95pt;margin-top:7.95pt;width:101.75pt;height:70.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" filled="f" stroked="f" strokeweight=".5pt">
                <v:textbox>
                  <w:txbxContent>
                    <w:p w14:paraId="1CADBA19" w14:textId="5AE35DF2" w:rsidR="00E71811" w:rsidRDefault="00E71811" w:rsidP="003D349E">
                      <w:r>
                        <w:t>Administrator details saved in</w:t>
                      </w:r>
                      <w:r>
                        <w:br/>
                        <w:t>Employee table</w:t>
                      </w:r>
                    </w:p>
                  </w:txbxContent>
                </v:textbox>
              </v:shape>
            </w:pict>
          </mc:Fallback>
        </mc:AlternateContent>
      </w:r>
    </w:p>
    <w:p w14:paraId="532F4D48" w14:textId="1B645429" w:rsidR="00947E43" w:rsidRDefault="0075107E">
      <w:r>
        <w:rPr>
          <w:noProof/>
          <w:lang w:eastAsia="en-GB"/>
        </w:rPr>
        <mc:AlternateContent>
          <mc:Choice Requires="wps">
            <w:drawing>
              <wp:anchor distT="0" distB="0" distL="114300" distR="114300" simplePos="0" relativeHeight="251684864" behindDoc="0" locked="0" layoutInCell="1" allowOverlap="1" wp14:anchorId="23164C38" wp14:editId="7C7FDDAC">
                <wp:simplePos x="0" y="0"/>
                <wp:positionH relativeFrom="column">
                  <wp:posOffset>-319405</wp:posOffset>
                </wp:positionH>
                <wp:positionV relativeFrom="paragraph">
                  <wp:posOffset>332988</wp:posOffset>
                </wp:positionV>
                <wp:extent cx="925921" cy="284629"/>
                <wp:effectExtent l="0" t="0" r="0" b="1270"/>
                <wp:wrapNone/>
                <wp:docPr id="49" name="Text Box 49"/>
                <wp:cNvGraphicFramePr/>
                <a:graphic xmlns:a="http://schemas.openxmlformats.org/drawingml/2006/main">
                  <a:graphicData uri="http://schemas.microsoft.com/office/word/2010/wordprocessingShape">
                    <wps:wsp>
                      <wps:cNvSpPr txBox="1"/>
                      <wps:spPr>
                        <a:xfrm>
                          <a:off x="0" y="0"/>
                          <a:ext cx="925921" cy="284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AFCDBB" w14:textId="371EC56D" w:rsidR="00E71811" w:rsidRDefault="00E71811" w:rsidP="003D349E">
                            <w:r>
                              <w:t>AdminKey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4C38" id="Text Box 49" o:spid="_x0000_s1189" type="#_x0000_t202" style="position:absolute;margin-left:-25.15pt;margin-top:26.2pt;width:72.9pt;height:2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" filled="f" stroked="f" strokeweight=".5pt">
                <v:textbox>
                  <w:txbxContent>
                    <w:p w14:paraId="5EAFCDBB" w14:textId="371EC56D" w:rsidR="00E71811" w:rsidRDefault="00E71811" w:rsidP="003D349E">
                      <w:r>
                        <w:t>AdminKey</w:t>
                      </w:r>
                    </w:p>
                  </w:txbxContent>
                </v:textbox>
              </v:shape>
            </w:pict>
          </mc:Fallback>
        </mc:AlternateContent>
      </w:r>
      <w:r w:rsidR="00B12C58" w:rsidRPr="00B12C58">
        <w:rPr>
          <w:noProof/>
          <w:lang w:eastAsia="en-GB"/>
        </w:rPr>
        <w:drawing>
          <wp:anchor distT="0" distB="0" distL="114300" distR="114300" simplePos="0" relativeHeight="251838464" behindDoc="0" locked="0" layoutInCell="1" allowOverlap="1" wp14:anchorId="61F16ECF" wp14:editId="0B2745C7">
            <wp:simplePos x="0" y="0"/>
            <wp:positionH relativeFrom="column">
              <wp:posOffset>1733550</wp:posOffset>
            </wp:positionH>
            <wp:positionV relativeFrom="paragraph">
              <wp:posOffset>106045</wp:posOffset>
            </wp:positionV>
            <wp:extent cx="1733550" cy="369570"/>
            <wp:effectExtent l="0" t="0" r="0" b="0"/>
            <wp:wrapNone/>
            <wp:docPr id="646" name="Picture 646"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C58" w:rsidRPr="00B12C58">
        <w:rPr>
          <w:noProof/>
          <w:lang w:eastAsia="en-GB"/>
        </w:rPr>
        <mc:AlternateContent>
          <mc:Choice Requires="wps">
            <w:drawing>
              <wp:anchor distT="0" distB="0" distL="114300" distR="114300" simplePos="0" relativeHeight="251839488" behindDoc="0" locked="0" layoutInCell="1" allowOverlap="1" wp14:anchorId="3880DCE5" wp14:editId="7CACACCB">
                <wp:simplePos x="0" y="0"/>
                <wp:positionH relativeFrom="column">
                  <wp:posOffset>2126615</wp:posOffset>
                </wp:positionH>
                <wp:positionV relativeFrom="paragraph">
                  <wp:posOffset>136525</wp:posOffset>
                </wp:positionV>
                <wp:extent cx="1139825" cy="284480"/>
                <wp:effectExtent l="0" t="0" r="0" b="1270"/>
                <wp:wrapNone/>
                <wp:docPr id="644" name="Text Box 644"/>
                <wp:cNvGraphicFramePr/>
                <a:graphic xmlns:a="http://schemas.openxmlformats.org/drawingml/2006/main">
                  <a:graphicData uri="http://schemas.microsoft.com/office/word/2010/wordprocessingShape">
                    <wps:wsp>
                      <wps:cNvSpPr txBox="1"/>
                      <wps:spPr>
                        <a:xfrm>
                          <a:off x="0" y="0"/>
                          <a:ext cx="113982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AFF51" w14:textId="77777777" w:rsidR="00E71811" w:rsidRDefault="00E71811" w:rsidP="00B12C58">
                            <w:pPr>
                              <w:jc w:val="center"/>
                            </w:pPr>
                            <w: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0DCE5" id="Text Box 644" o:spid="_x0000_s1190" type="#_x0000_t202" style="position:absolute;margin-left:167.45pt;margin-top:10.75pt;width:89.75pt;height:22.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" filled="f" stroked="f" strokeweight=".5pt">
                <v:textbox>
                  <w:txbxContent>
                    <w:p w14:paraId="706AFF51" w14:textId="77777777" w:rsidR="00E71811" w:rsidRDefault="00E71811" w:rsidP="00B12C58">
                      <w:pPr>
                        <w:jc w:val="center"/>
                      </w:pPr>
                      <w:r>
                        <w:t>Employee Table</w:t>
                      </w:r>
                    </w:p>
                  </w:txbxContent>
                </v:textbox>
              </v:shape>
            </w:pict>
          </mc:Fallback>
        </mc:AlternateContent>
      </w:r>
      <w:r w:rsidR="00B12C58" w:rsidRPr="00B12C58">
        <w:rPr>
          <w:noProof/>
          <w:lang w:eastAsia="en-GB"/>
        </w:rPr>
        <mc:AlternateContent>
          <mc:Choice Requires="wps">
            <w:drawing>
              <wp:anchor distT="0" distB="0" distL="114300" distR="114300" simplePos="0" relativeHeight="251840512" behindDoc="0" locked="0" layoutInCell="1" allowOverlap="1" wp14:anchorId="1D00988A" wp14:editId="076DEF38">
                <wp:simplePos x="0" y="0"/>
                <wp:positionH relativeFrom="column">
                  <wp:posOffset>1819522</wp:posOffset>
                </wp:positionH>
                <wp:positionV relativeFrom="paragraph">
                  <wp:posOffset>160580</wp:posOffset>
                </wp:positionV>
                <wp:extent cx="386938" cy="261258"/>
                <wp:effectExtent l="0" t="0" r="0" b="5715"/>
                <wp:wrapNone/>
                <wp:docPr id="645" name="Text Box 645"/>
                <wp:cNvGraphicFramePr/>
                <a:graphic xmlns:a="http://schemas.openxmlformats.org/drawingml/2006/main">
                  <a:graphicData uri="http://schemas.microsoft.com/office/word/2010/wordprocessingShape">
                    <wps:wsp>
                      <wps:cNvSpPr txBox="1"/>
                      <wps:spPr>
                        <a:xfrm>
                          <a:off x="0" y="0"/>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D1C8F3" w14:textId="77777777" w:rsidR="00E71811" w:rsidRDefault="00E71811" w:rsidP="00B12C58">
                            <w: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0988A" id="Text Box 645" o:spid="_x0000_s1191" type="#_x0000_t202" style="position:absolute;margin-left:143.25pt;margin-top:12.65pt;width:30.45pt;height:20.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" filled="f" stroked="f" strokeweight=".5pt">
                <v:textbox>
                  <w:txbxContent>
                    <w:p w14:paraId="53D1C8F3" w14:textId="77777777" w:rsidR="00E71811" w:rsidRDefault="00E71811" w:rsidP="00B12C58">
                      <w:r>
                        <w:t>D1</w:t>
                      </w:r>
                    </w:p>
                  </w:txbxContent>
                </v:textbox>
              </v:shape>
            </w:pict>
          </mc:Fallback>
        </mc:AlternateContent>
      </w:r>
      <w:r w:rsidR="003D349E">
        <w:rPr>
          <w:noProof/>
          <w:lang w:eastAsia="en-GB"/>
        </w:rPr>
        <mc:AlternateContent>
          <mc:Choice Requires="wps">
            <w:drawing>
              <wp:anchor distT="0" distB="0" distL="114300" distR="114300" simplePos="0" relativeHeight="251682816" behindDoc="0" locked="0" layoutInCell="1" allowOverlap="1" wp14:anchorId="76A5DA81" wp14:editId="1F7EFA68">
                <wp:simplePos x="0" y="0"/>
                <wp:positionH relativeFrom="column">
                  <wp:posOffset>166255</wp:posOffset>
                </wp:positionH>
                <wp:positionV relativeFrom="paragraph">
                  <wp:posOffset>107619</wp:posOffset>
                </wp:positionV>
                <wp:extent cx="534249" cy="926655"/>
                <wp:effectExtent l="0" t="0" r="75565" b="64135"/>
                <wp:wrapNone/>
                <wp:docPr id="48" name="Straight Arrow Connector 48"/>
                <wp:cNvGraphicFramePr/>
                <a:graphic xmlns:a="http://schemas.openxmlformats.org/drawingml/2006/main">
                  <a:graphicData uri="http://schemas.microsoft.com/office/word/2010/wordprocessingShape">
                    <wps:wsp>
                      <wps:cNvCnPr/>
                      <wps:spPr>
                        <a:xfrm>
                          <a:off x="0" y="0"/>
                          <a:ext cx="534249" cy="92665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1A94EEA" id="Straight Arrow Connector 48" o:spid="_x0000_s1026" type="#_x0000_t32" style="position:absolute;margin-left:13.1pt;margin-top:8.45pt;width:42.05pt;height:72.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" strokecolor="#70ad47 [3209]" strokeweight=".5pt">
                <v:stroke endarrow="block" joinstyle="miter"/>
              </v:shape>
            </w:pict>
          </mc:Fallback>
        </mc:AlternateContent>
      </w:r>
    </w:p>
    <w:p w14:paraId="58B4974D" w14:textId="28B1FD50" w:rsidR="00947E43" w:rsidRDefault="00B12C58">
      <w:r>
        <w:rPr>
          <w:noProof/>
          <w:lang w:eastAsia="en-GB"/>
        </w:rPr>
        <mc:AlternateContent>
          <mc:Choice Requires="wps">
            <w:drawing>
              <wp:anchor distT="0" distB="0" distL="114300" distR="114300" simplePos="0" relativeHeight="251674624" behindDoc="0" locked="0" layoutInCell="1" allowOverlap="1" wp14:anchorId="378E746E" wp14:editId="3C4C0E99">
                <wp:simplePos x="0" y="0"/>
                <wp:positionH relativeFrom="column">
                  <wp:posOffset>1615044</wp:posOffset>
                </wp:positionH>
                <wp:positionV relativeFrom="paragraph">
                  <wp:posOffset>183564</wp:posOffset>
                </wp:positionV>
                <wp:extent cx="588596" cy="556359"/>
                <wp:effectExtent l="38100" t="0" r="21590" b="53340"/>
                <wp:wrapNone/>
                <wp:docPr id="42" name="Straight Arrow Connector 42"/>
                <wp:cNvGraphicFramePr/>
                <a:graphic xmlns:a="http://schemas.openxmlformats.org/drawingml/2006/main">
                  <a:graphicData uri="http://schemas.microsoft.com/office/word/2010/wordprocessingShape">
                    <wps:wsp>
                      <wps:cNvCnPr/>
                      <wps:spPr>
                        <a:xfrm flipH="1">
                          <a:off x="0" y="0"/>
                          <a:ext cx="588596" cy="55635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74F30" id="_x0000_t32" coordsize="21600,21600" o:spt="32" o:oned="t" path="m,l21600,21600e" filled="f">
                <v:path arrowok="t" fillok="f" o:connecttype="none"/>
                <o:lock v:ext="edit" shapetype="t"/>
              </v:shapetype>
              <v:shape id="Straight Arrow Connector 42" o:spid="_x0000_s1026" type="#_x0000_t32" style="position:absolute;margin-left:127.15pt;margin-top:14.45pt;width:46.35pt;height:43.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" strokecolor="#70ad47 [3209]" strokeweight=".5pt">
                <v:stroke endarrow="block" joinstyle="miter"/>
              </v:shape>
            </w:pict>
          </mc:Fallback>
        </mc:AlternateContent>
      </w:r>
    </w:p>
    <w:p w14:paraId="231D3E24" w14:textId="4F4F9D22" w:rsidR="00C3642B" w:rsidRDefault="00CD1C9A">
      <w:r>
        <w:rPr>
          <w:noProof/>
          <w:lang w:eastAsia="en-GB"/>
        </w:rPr>
        <mc:AlternateContent>
          <mc:Choice Requires="wps">
            <w:drawing>
              <wp:anchor distT="0" distB="0" distL="114300" distR="114300" simplePos="0" relativeHeight="251863040" behindDoc="0" locked="0" layoutInCell="1" allowOverlap="1" wp14:anchorId="3A82F9ED" wp14:editId="75B95292">
                <wp:simplePos x="0" y="0"/>
                <wp:positionH relativeFrom="column">
                  <wp:posOffset>4346369</wp:posOffset>
                </wp:positionH>
                <wp:positionV relativeFrom="paragraph">
                  <wp:posOffset>6827</wp:posOffset>
                </wp:positionV>
                <wp:extent cx="2143125" cy="1318161"/>
                <wp:effectExtent l="0" t="0" r="28575" b="15875"/>
                <wp:wrapNone/>
                <wp:docPr id="685" name="Rectangle 685"/>
                <wp:cNvGraphicFramePr/>
                <a:graphic xmlns:a="http://schemas.openxmlformats.org/drawingml/2006/main">
                  <a:graphicData uri="http://schemas.microsoft.com/office/word/2010/wordprocessingShape">
                    <wps:wsp>
                      <wps:cNvSpPr/>
                      <wps:spPr>
                        <a:xfrm>
                          <a:off x="0" y="0"/>
                          <a:ext cx="2143125" cy="1318161"/>
                        </a:xfrm>
                        <a:prstGeom prst="rect">
                          <a:avLst/>
                        </a:prstGeom>
                      </wps:spPr>
                      <wps:style>
                        <a:lnRef idx="2">
                          <a:schemeClr val="dk1"/>
                        </a:lnRef>
                        <a:fillRef idx="1">
                          <a:schemeClr val="lt1"/>
                        </a:fillRef>
                        <a:effectRef idx="0">
                          <a:schemeClr val="dk1"/>
                        </a:effectRef>
                        <a:fontRef idx="minor">
                          <a:schemeClr val="dk1"/>
                        </a:fontRef>
                      </wps:style>
                      <wps:txbx>
                        <w:txbxContent>
                          <w:p w14:paraId="0EA957EA" w14:textId="5AC371CF" w:rsidR="00E71811" w:rsidRDefault="00E71811" w:rsidP="00B12C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2F9ED" id="Rectangle 685" o:spid="_x0000_s1192" style="position:absolute;margin-left:342.25pt;margin-top:.55pt;width:168.75pt;height:103.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" fillcolor="white [3201]" strokecolor="black [3200]" strokeweight="1pt">
                <v:textbox>
                  <w:txbxContent>
                    <w:p w14:paraId="0EA957EA" w14:textId="5AC371CF" w:rsidR="00E71811" w:rsidRDefault="00E71811" w:rsidP="00B12C58">
                      <w:pPr>
                        <w:jc w:val="center"/>
                      </w:pPr>
                    </w:p>
                  </w:txbxContent>
                </v:textbox>
              </v:rect>
            </w:pict>
          </mc:Fallback>
        </mc:AlternateContent>
      </w:r>
      <w:r w:rsidR="0075107E">
        <w:rPr>
          <w:noProof/>
          <w:lang w:eastAsia="en-GB"/>
        </w:rPr>
        <mc:AlternateContent>
          <mc:Choice Requires="wps">
            <w:drawing>
              <wp:anchor distT="0" distB="0" distL="114300" distR="114300" simplePos="0" relativeHeight="251874304" behindDoc="0" locked="0" layoutInCell="1" allowOverlap="1" wp14:anchorId="3F1D405B" wp14:editId="2C330BE1">
                <wp:simplePos x="0" y="0"/>
                <wp:positionH relativeFrom="column">
                  <wp:posOffset>5247714</wp:posOffset>
                </wp:positionH>
                <wp:positionV relativeFrom="paragraph">
                  <wp:posOffset>1104175</wp:posOffset>
                </wp:positionV>
                <wp:extent cx="1306220" cy="261257"/>
                <wp:effectExtent l="0" t="0" r="0" b="5715"/>
                <wp:wrapNone/>
                <wp:docPr id="694" name="Text Box 694"/>
                <wp:cNvGraphicFramePr/>
                <a:graphic xmlns:a="http://schemas.openxmlformats.org/drawingml/2006/main">
                  <a:graphicData uri="http://schemas.microsoft.com/office/word/2010/wordprocessingShape">
                    <wps:wsp>
                      <wps:cNvSpPr txBox="1"/>
                      <wps:spPr>
                        <a:xfrm>
                          <a:off x="0" y="0"/>
                          <a:ext cx="1306220"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86FFF6" w14:textId="0C20E271" w:rsidR="00E71811" w:rsidRDefault="00E71811" w:rsidP="0075107E">
                            <w: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D405B" id="Text Box 694" o:spid="_x0000_s1193" type="#_x0000_t202" style="position:absolute;margin-left:413.2pt;margin-top:86.95pt;width:102.85pt;height:20.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" filled="f" stroked="f" strokeweight=".5pt">
                <v:textbox>
                  <w:txbxContent>
                    <w:p w14:paraId="5086FFF6" w14:textId="0C20E271" w:rsidR="00E71811" w:rsidRDefault="00E71811" w:rsidP="0075107E">
                      <w:r>
                        <w:t>Process</w:t>
                      </w:r>
                    </w:p>
                  </w:txbxContent>
                </v:textbox>
              </v:shape>
            </w:pict>
          </mc:Fallback>
        </mc:AlternateContent>
      </w:r>
      <w:r w:rsidR="0075107E">
        <w:rPr>
          <w:noProof/>
          <w:lang w:eastAsia="en-GB"/>
        </w:rPr>
        <mc:AlternateContent>
          <mc:Choice Requires="wps">
            <w:drawing>
              <wp:anchor distT="0" distB="0" distL="114300" distR="114300" simplePos="0" relativeHeight="251872256" behindDoc="0" locked="0" layoutInCell="1" allowOverlap="1" wp14:anchorId="34B69778" wp14:editId="3D5B7EE5">
                <wp:simplePos x="0" y="0"/>
                <wp:positionH relativeFrom="column">
                  <wp:posOffset>4464495</wp:posOffset>
                </wp:positionH>
                <wp:positionV relativeFrom="paragraph">
                  <wp:posOffset>1239726</wp:posOffset>
                </wp:positionV>
                <wp:extent cx="783771" cy="528"/>
                <wp:effectExtent l="0" t="76200" r="16510" b="95250"/>
                <wp:wrapNone/>
                <wp:docPr id="693" name="Straight Arrow Connector 693"/>
                <wp:cNvGraphicFramePr/>
                <a:graphic xmlns:a="http://schemas.openxmlformats.org/drawingml/2006/main">
                  <a:graphicData uri="http://schemas.microsoft.com/office/word/2010/wordprocessingShape">
                    <wps:wsp>
                      <wps:cNvCnPr/>
                      <wps:spPr>
                        <a:xfrm>
                          <a:off x="0" y="0"/>
                          <a:ext cx="783771" cy="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CADAAB" id="Straight Arrow Connector 693" o:spid="_x0000_s1026" type="#_x0000_t32" style="position:absolute;margin-left:351.55pt;margin-top:97.6pt;width:61.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" strokecolor="#5b9bd5 [3204]" strokeweight=".5pt">
                <v:stroke endarrow="block" joinstyle="miter"/>
              </v:shape>
            </w:pict>
          </mc:Fallback>
        </mc:AlternateContent>
      </w:r>
      <w:r w:rsidR="00B12C58">
        <w:rPr>
          <w:noProof/>
          <w:lang w:eastAsia="en-GB"/>
        </w:rPr>
        <mc:AlternateContent>
          <mc:Choice Requires="wps">
            <w:drawing>
              <wp:anchor distT="0" distB="0" distL="114300" distR="114300" simplePos="0" relativeHeight="251870208" behindDoc="0" locked="0" layoutInCell="1" allowOverlap="1" wp14:anchorId="19C4C9DB" wp14:editId="7A1FEDF5">
                <wp:simplePos x="0" y="0"/>
                <wp:positionH relativeFrom="column">
                  <wp:posOffset>5188990</wp:posOffset>
                </wp:positionH>
                <wp:positionV relativeFrom="paragraph">
                  <wp:posOffset>623858</wp:posOffset>
                </wp:positionV>
                <wp:extent cx="1306220" cy="261257"/>
                <wp:effectExtent l="0" t="0" r="0" b="5715"/>
                <wp:wrapNone/>
                <wp:docPr id="692" name="Text Box 692"/>
                <wp:cNvGraphicFramePr/>
                <a:graphic xmlns:a="http://schemas.openxmlformats.org/drawingml/2006/main">
                  <a:graphicData uri="http://schemas.microsoft.com/office/word/2010/wordprocessingShape">
                    <wps:wsp>
                      <wps:cNvSpPr txBox="1"/>
                      <wps:spPr>
                        <a:xfrm>
                          <a:off x="0" y="0"/>
                          <a:ext cx="1306220"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EDC0D9" w14:textId="00231422" w:rsidR="00E71811" w:rsidRDefault="00E71811" w:rsidP="00B12C58">
                            <w:r>
                              <w:t>Data coming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C9DB" id="Text Box 692" o:spid="_x0000_s1194" type="#_x0000_t202" style="position:absolute;margin-left:408.6pt;margin-top:49.1pt;width:102.85pt;height:20.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" filled="f" stroked="f" strokeweight=".5pt">
                <v:textbox>
                  <w:txbxContent>
                    <w:p w14:paraId="60EDC0D9" w14:textId="00231422" w:rsidR="00E71811" w:rsidRDefault="00E71811" w:rsidP="00B12C58">
                      <w:r>
                        <w:t>Data coming out</w:t>
                      </w:r>
                    </w:p>
                  </w:txbxContent>
                </v:textbox>
              </v:shape>
            </w:pict>
          </mc:Fallback>
        </mc:AlternateContent>
      </w:r>
      <w:r w:rsidR="00B12C58">
        <w:rPr>
          <w:noProof/>
          <w:lang w:eastAsia="en-GB"/>
        </w:rPr>
        <mc:AlternateContent>
          <mc:Choice Requires="wps">
            <w:drawing>
              <wp:anchor distT="0" distB="0" distL="114300" distR="114300" simplePos="0" relativeHeight="251868160" behindDoc="0" locked="0" layoutInCell="1" allowOverlap="1" wp14:anchorId="5252079C" wp14:editId="35F8B6E2">
                <wp:simplePos x="0" y="0"/>
                <wp:positionH relativeFrom="column">
                  <wp:posOffset>4453247</wp:posOffset>
                </wp:positionH>
                <wp:positionV relativeFrom="paragraph">
                  <wp:posOffset>764969</wp:posOffset>
                </wp:positionV>
                <wp:extent cx="783771" cy="528"/>
                <wp:effectExtent l="0" t="76200" r="16510" b="95250"/>
                <wp:wrapNone/>
                <wp:docPr id="691" name="Straight Arrow Connector 691"/>
                <wp:cNvGraphicFramePr/>
                <a:graphic xmlns:a="http://schemas.openxmlformats.org/drawingml/2006/main">
                  <a:graphicData uri="http://schemas.microsoft.com/office/word/2010/wordprocessingShape">
                    <wps:wsp>
                      <wps:cNvCnPr/>
                      <wps:spPr>
                        <a:xfrm>
                          <a:off x="0" y="0"/>
                          <a:ext cx="783771" cy="5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269133C5" id="Straight Arrow Connector 691" o:spid="_x0000_s1026" type="#_x0000_t32" style="position:absolute;margin-left:350.65pt;margin-top:60.25pt;width:61.7pt;height:.05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" strokecolor="#ed7d31 [3205]" strokeweight=".5pt">
                <v:stroke endarrow="block" joinstyle="miter"/>
              </v:shape>
            </w:pict>
          </mc:Fallback>
        </mc:AlternateContent>
      </w:r>
      <w:r w:rsidR="00B12C58">
        <w:rPr>
          <w:noProof/>
          <w:lang w:eastAsia="en-GB"/>
        </w:rPr>
        <mc:AlternateContent>
          <mc:Choice Requires="wps">
            <w:drawing>
              <wp:anchor distT="0" distB="0" distL="114300" distR="114300" simplePos="0" relativeHeight="251866112" behindDoc="0" locked="0" layoutInCell="1" allowOverlap="1" wp14:anchorId="6368F7CC" wp14:editId="218CBEB7">
                <wp:simplePos x="0" y="0"/>
                <wp:positionH relativeFrom="column">
                  <wp:posOffset>5295893</wp:posOffset>
                </wp:positionH>
                <wp:positionV relativeFrom="paragraph">
                  <wp:posOffset>112922</wp:posOffset>
                </wp:positionV>
                <wp:extent cx="997206" cy="261257"/>
                <wp:effectExtent l="0" t="0" r="0" b="5715"/>
                <wp:wrapNone/>
                <wp:docPr id="689" name="Text Box 689"/>
                <wp:cNvGraphicFramePr/>
                <a:graphic xmlns:a="http://schemas.openxmlformats.org/drawingml/2006/main">
                  <a:graphicData uri="http://schemas.microsoft.com/office/word/2010/wordprocessingShape">
                    <wps:wsp>
                      <wps:cNvSpPr txBox="1"/>
                      <wps:spPr>
                        <a:xfrm>
                          <a:off x="0" y="0"/>
                          <a:ext cx="99720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F00F9" w14:textId="1E47FFAB" w:rsidR="00E71811" w:rsidRDefault="00E71811" w:rsidP="00B12C58">
                            <w:r>
                              <w:t>Data going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F7CC" id="Text Box 689" o:spid="_x0000_s1195" type="#_x0000_t202" style="position:absolute;margin-left:417pt;margin-top:8.9pt;width:78.5pt;height:20.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" filled="f" stroked="f" strokeweight=".5pt">
                <v:textbox>
                  <w:txbxContent>
                    <w:p w14:paraId="352F00F9" w14:textId="1E47FFAB" w:rsidR="00E71811" w:rsidRDefault="00E71811" w:rsidP="00B12C58">
                      <w:r>
                        <w:t>Data going in</w:t>
                      </w:r>
                    </w:p>
                  </w:txbxContent>
                </v:textbox>
              </v:shape>
            </w:pict>
          </mc:Fallback>
        </mc:AlternateContent>
      </w:r>
      <w:r w:rsidR="00B12C58">
        <w:rPr>
          <w:noProof/>
          <w:lang w:eastAsia="en-GB"/>
        </w:rPr>
        <mc:AlternateContent>
          <mc:Choice Requires="wps">
            <w:drawing>
              <wp:anchor distT="0" distB="0" distL="114300" distR="114300" simplePos="0" relativeHeight="251864064" behindDoc="0" locked="0" layoutInCell="1" allowOverlap="1" wp14:anchorId="16E9D39E" wp14:editId="2F7D3851">
                <wp:simplePos x="0" y="0"/>
                <wp:positionH relativeFrom="column">
                  <wp:posOffset>4453247</wp:posOffset>
                </wp:positionH>
                <wp:positionV relativeFrom="paragraph">
                  <wp:posOffset>244384</wp:posOffset>
                </wp:positionV>
                <wp:extent cx="783771" cy="528"/>
                <wp:effectExtent l="0" t="76200" r="16510" b="95250"/>
                <wp:wrapNone/>
                <wp:docPr id="686" name="Straight Arrow Connector 686"/>
                <wp:cNvGraphicFramePr/>
                <a:graphic xmlns:a="http://schemas.openxmlformats.org/drawingml/2006/main">
                  <a:graphicData uri="http://schemas.microsoft.com/office/word/2010/wordprocessingShape">
                    <wps:wsp>
                      <wps:cNvCnPr/>
                      <wps:spPr>
                        <a:xfrm>
                          <a:off x="0" y="0"/>
                          <a:ext cx="783771" cy="52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shape w14:anchorId="3C93FA5E" id="Straight Arrow Connector 686" o:spid="_x0000_s1026" type="#_x0000_t32" style="position:absolute;margin-left:350.65pt;margin-top:19.25pt;width:61.7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" strokecolor="#70ad47 [3209]" strokeweight=".5pt">
                <v:stroke endarrow="block" joinstyle="miter"/>
              </v:shape>
            </w:pict>
          </mc:Fallback>
        </mc:AlternateContent>
      </w:r>
      <w:r w:rsidR="00B12C58">
        <w:rPr>
          <w:noProof/>
          <w:lang w:eastAsia="en-GB"/>
        </w:rPr>
        <mc:AlternateContent>
          <mc:Choice Requires="wps">
            <w:drawing>
              <wp:anchor distT="0" distB="0" distL="114300" distR="114300" simplePos="0" relativeHeight="251681792" behindDoc="0" locked="0" layoutInCell="1" allowOverlap="1" wp14:anchorId="0D345F5E" wp14:editId="71E639FD">
                <wp:simplePos x="0" y="0"/>
                <wp:positionH relativeFrom="column">
                  <wp:posOffset>1887781</wp:posOffset>
                </wp:positionH>
                <wp:positionV relativeFrom="paragraph">
                  <wp:posOffset>42635</wp:posOffset>
                </wp:positionV>
                <wp:extent cx="2564765" cy="463137"/>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564765" cy="463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1D1C2" w14:textId="1B273F3E" w:rsidR="00E71811" w:rsidRDefault="00E71811" w:rsidP="003D349E">
                            <w:r>
                              <w:t>Stores the EmployeeID of the Admininstrator in Administrator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45F5E" id="Text Box 47" o:spid="_x0000_s1196" type="#_x0000_t202" style="position:absolute;margin-left:148.65pt;margin-top:3.35pt;width:201.95pt;height:3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" filled="f" stroked="f" strokeweight=".5pt">
                <v:textbox>
                  <w:txbxContent>
                    <w:p w14:paraId="58B1D1C2" w14:textId="1B273F3E" w:rsidR="00E71811" w:rsidRDefault="00E71811" w:rsidP="003D349E">
                      <w:r>
                        <w:t>Stores the EmployeeID of the Admininstrator in Administrator Table</w:t>
                      </w:r>
                    </w:p>
                  </w:txbxContent>
                </v:textbox>
              </v:shape>
            </w:pict>
          </mc:Fallback>
        </mc:AlternateContent>
      </w:r>
      <w:r w:rsidR="00B12C58">
        <w:rPr>
          <w:noProof/>
          <w:lang w:eastAsia="en-GB"/>
        </w:rPr>
        <mc:AlternateContent>
          <mc:Choice Requires="wpg">
            <w:drawing>
              <wp:anchor distT="0" distB="0" distL="114300" distR="114300" simplePos="0" relativeHeight="251842560" behindDoc="0" locked="0" layoutInCell="1" allowOverlap="1" wp14:anchorId="00610361" wp14:editId="284B9274">
                <wp:simplePos x="0" y="0"/>
                <wp:positionH relativeFrom="column">
                  <wp:posOffset>94896</wp:posOffset>
                </wp:positionH>
                <wp:positionV relativeFrom="paragraph">
                  <wp:posOffset>445332</wp:posOffset>
                </wp:positionV>
                <wp:extent cx="1766728" cy="369570"/>
                <wp:effectExtent l="0" t="0" r="5080" b="0"/>
                <wp:wrapNone/>
                <wp:docPr id="650" name="Group 650"/>
                <wp:cNvGraphicFramePr/>
                <a:graphic xmlns:a="http://schemas.openxmlformats.org/drawingml/2006/main">
                  <a:graphicData uri="http://schemas.microsoft.com/office/word/2010/wordprocessingGroup">
                    <wpg:wgp>
                      <wpg:cNvGrpSpPr/>
                      <wpg:grpSpPr>
                        <a:xfrm>
                          <a:off x="0" y="0"/>
                          <a:ext cx="1766728" cy="369570"/>
                          <a:chOff x="0" y="0"/>
                          <a:chExt cx="1766728" cy="369570"/>
                        </a:xfrm>
                      </wpg:grpSpPr>
                      <pic:pic xmlns:pic="http://schemas.openxmlformats.org/drawingml/2006/picture">
                        <pic:nvPicPr>
                          <pic:cNvPr id="651" name="Picture 651" descr="http://cpanel.stpaulsscience.org/gceict/specifications/ocr/unit3/sdlc/dfd/store.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69570"/>
                          </a:xfrm>
                          <a:prstGeom prst="rect">
                            <a:avLst/>
                          </a:prstGeom>
                          <a:noFill/>
                          <a:ln>
                            <a:noFill/>
                          </a:ln>
                        </pic:spPr>
                      </pic:pic>
                      <wps:wsp>
                        <wps:cNvPr id="652" name="Text Box 652"/>
                        <wps:cNvSpPr txBox="1"/>
                        <wps:spPr>
                          <a:xfrm>
                            <a:off x="270437" y="47501"/>
                            <a:ext cx="1496291" cy="285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5B1AF9" w14:textId="72F4B745" w:rsidR="00E71811" w:rsidRDefault="00E71811" w:rsidP="00B12C58">
                              <w:pPr>
                                <w:jc w:val="center"/>
                              </w:pPr>
                              <w:r>
                                <w:t>Administator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Text Box 653"/>
                        <wps:cNvSpPr txBox="1"/>
                        <wps:spPr>
                          <a:xfrm>
                            <a:off x="83127" y="59376"/>
                            <a:ext cx="386938"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B9DC1B" w14:textId="6AB622F3" w:rsidR="00E71811" w:rsidRDefault="00E71811" w:rsidP="00B12C58">
                              <w: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610361" id="Group 650" o:spid="_x0000_s1197" style="position:absolute;margin-left:7.45pt;margin-top:35.05pt;width:139.1pt;height:29.1pt;z-index:251842560;mso-width-relative:margin" coordsize="17667,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">
                <v:shape id="Picture 651" o:spid="_x0000_s1198" type="#_x0000_t75" alt="http://cpanel.stpaulsscience.org/gceict/specifications/ocr/unit3/sdlc/dfd/store.jpg" style="position:absolute;width:17335;height: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qoRnGAAAA3AAAAA8AAABkcnMvZG93bnJldi54bWxEj09rwkAUxO9Cv8PyCr3pRmlDja5ShFoP&#10;RWzspbdH9uUPZt+G7KvGb98tCB6HmfkNs1wPrlVn6kPj2cB0koAiLrxtuDLwfXwfv4IKgmyx9UwG&#10;rhRgvXoYLTGz/sJfdM6lUhHCIUMDtUiXaR2KmhyGie+Io1f63qFE2Vfa9niJcNfqWZKk2mHDcaHG&#10;jjY1Faf81xn43F83Zbctf2Yfu8PztjpIms/FmKfH4W0BSmiQe/jW3lkD6csU/s/EI6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qhGcYAAADcAAAADwAAAAAAAAAAAAAA&#10;AACfAgAAZHJzL2Rvd25yZXYueG1sUEsFBgAAAAAEAAQA9wAAAJIDAAAAAA==&#10;">
                  <v:imagedata r:id="rId15" o:title="store"/>
                  <v:path arrowok="t"/>
                </v:shape>
                <v:shape id="Text Box 652" o:spid="_x0000_s1199" type="#_x0000_t202" style="position:absolute;left:2704;top:475;width:14963;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Tl8YA&#10;AADcAAAADwAAAGRycy9kb3ducmV2LnhtbESPQWvCQBSE70L/w/IKvZlNA4qkWUMISIu0BzWX3p7Z&#10;ZxLMvk2zq6b99d1CweMwM98wWT6ZXlxpdJ1lBc9RDIK4trrjRkF12MxXIJxH1thbJgXf5CBfP8wy&#10;TLW98Y6ue9+IAGGXooLW+yGV0tUtGXSRHYiDd7KjQR/k2Eg94i3ATS+TOF5Kgx2HhRYHKluqz/uL&#10;UbAtNx+4OyZm9dOXr++nYviqPhdKPT1OxQsIT5O/h//bb1rBcpH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PTl8YAAADcAAAADwAAAAAAAAAAAAAAAACYAgAAZHJz&#10;L2Rvd25yZXYueG1sUEsFBgAAAAAEAAQA9QAAAIsDAAAAAA==&#10;" filled="f" stroked="f" strokeweight=".5pt">
                  <v:textbox>
                    <w:txbxContent>
                      <w:p w14:paraId="515B1AF9" w14:textId="72F4B745" w:rsidR="00E71811" w:rsidRDefault="00E71811" w:rsidP="00B12C58">
                        <w:pPr>
                          <w:jc w:val="center"/>
                        </w:pPr>
                        <w:r>
                          <w:t>Administator Table</w:t>
                        </w:r>
                      </w:p>
                    </w:txbxContent>
                  </v:textbox>
                </v:shape>
                <v:shape id="Text Box 653" o:spid="_x0000_s1200" type="#_x0000_t202" style="position:absolute;left:831;top:593;width:386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2DMcA&#10;AADcAAAADwAAAGRycy9kb3ducmV2LnhtbESPQWvCQBSE70L/w/IKvelGSySkriIBaRF7SOqlt9fs&#10;Mwlm36bZrYn++m6h4HGYmW+Y1WY0rbhQ7xrLCuazCARxaXXDlYLjx26agHAeWWNrmRRcycFm/TBZ&#10;YartwDldCl+JAGGXooLa+y6V0pU1GXQz2xEH72R7gz7IvpK6xyHATSsXUbSUBhsOCzV2lNVUnosf&#10;o2Cf7d4x/1qY5NZmr4fTtvs+fsZKPT2O2xcQnkZ/D/+337SCZfw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fdgzHAAAA3AAAAA8AAAAAAAAAAAAAAAAAmAIAAGRy&#10;cy9kb3ducmV2LnhtbFBLBQYAAAAABAAEAPUAAACMAwAAAAA=&#10;" filled="f" stroked="f" strokeweight=".5pt">
                  <v:textbox>
                    <w:txbxContent>
                      <w:p w14:paraId="77B9DC1B" w14:textId="6AB622F3" w:rsidR="00E71811" w:rsidRDefault="00E71811" w:rsidP="00B12C58">
                        <w:r>
                          <w:t>D2</w:t>
                        </w:r>
                      </w:p>
                    </w:txbxContent>
                  </v:textbox>
                </v:shape>
              </v:group>
            </w:pict>
          </mc:Fallback>
        </mc:AlternateContent>
      </w:r>
    </w:p>
    <w:p w14:paraId="3D46419A" w14:textId="77777777" w:rsidR="00C3642B" w:rsidRPr="00C3642B" w:rsidRDefault="00C3642B" w:rsidP="00C3642B"/>
    <w:p w14:paraId="313F5F78" w14:textId="77777777" w:rsidR="00C70552" w:rsidRDefault="00C70552" w:rsidP="006F364B">
      <w:pPr>
        <w:rPr>
          <w:rStyle w:val="mw-headline"/>
        </w:rPr>
      </w:pPr>
    </w:p>
    <w:p w14:paraId="10036C02" w14:textId="77777777" w:rsidR="00C3642B" w:rsidRDefault="00C3642B" w:rsidP="00C3642B"/>
    <w:p w14:paraId="6E534411" w14:textId="124EA44D" w:rsidR="00C3642B" w:rsidRDefault="00C3642B" w:rsidP="00C3642B">
      <w:pPr>
        <w:pStyle w:val="Heading2"/>
      </w:pPr>
      <w:bookmarkStart w:id="15" w:name="_Toc449432696"/>
      <w:r>
        <w:lastRenderedPageBreak/>
        <w:t>Entity Relationship Diagram</w:t>
      </w:r>
      <w:bookmarkEnd w:id="15"/>
    </w:p>
    <w:p w14:paraId="0B673AFD" w14:textId="33C6077B" w:rsidR="00C3642B" w:rsidRDefault="00C3642B" w:rsidP="00C3642B">
      <w:pPr>
        <w:pStyle w:val="Titlesz"/>
      </w:pPr>
      <w:r>
        <w:rPr>
          <w:noProof/>
          <w:lang w:eastAsia="en-GB"/>
        </w:rPr>
        <mc:AlternateContent>
          <mc:Choice Requires="wpg">
            <w:drawing>
              <wp:anchor distT="0" distB="0" distL="114300" distR="114300" simplePos="0" relativeHeight="251929600" behindDoc="0" locked="0" layoutInCell="1" allowOverlap="1" wp14:anchorId="1B3E19C7" wp14:editId="763E2336">
                <wp:simplePos x="0" y="0"/>
                <wp:positionH relativeFrom="column">
                  <wp:posOffset>-367863</wp:posOffset>
                </wp:positionH>
                <wp:positionV relativeFrom="paragraph">
                  <wp:posOffset>285741</wp:posOffset>
                </wp:positionV>
                <wp:extent cx="6646223" cy="3736975"/>
                <wp:effectExtent l="0" t="0" r="2540" b="0"/>
                <wp:wrapTight wrapText="bothSides">
                  <wp:wrapPolygon edited="0">
                    <wp:start x="6377" y="0"/>
                    <wp:lineTo x="6315" y="110"/>
                    <wp:lineTo x="6068" y="1652"/>
                    <wp:lineTo x="4829" y="1872"/>
                    <wp:lineTo x="4644" y="2092"/>
                    <wp:lineTo x="4644" y="3524"/>
                    <wp:lineTo x="991" y="3524"/>
                    <wp:lineTo x="681" y="3634"/>
                    <wp:lineTo x="681" y="8368"/>
                    <wp:lineTo x="2229" y="8809"/>
                    <wp:lineTo x="6253" y="8809"/>
                    <wp:lineTo x="6253" y="10571"/>
                    <wp:lineTo x="1857" y="11231"/>
                    <wp:lineTo x="1114" y="11451"/>
                    <wp:lineTo x="1176" y="21251"/>
                    <wp:lineTo x="5325" y="21251"/>
                    <wp:lineTo x="9349" y="21031"/>
                    <wp:lineTo x="16222" y="20040"/>
                    <wp:lineTo x="16160" y="19379"/>
                    <wp:lineTo x="21546" y="19379"/>
                    <wp:lineTo x="21546" y="10901"/>
                    <wp:lineTo x="16903" y="10571"/>
                    <wp:lineTo x="21546" y="9800"/>
                    <wp:lineTo x="21546" y="9580"/>
                    <wp:lineTo x="18327" y="8809"/>
                    <wp:lineTo x="21113" y="8148"/>
                    <wp:lineTo x="21113" y="7708"/>
                    <wp:lineTo x="18327" y="7047"/>
                    <wp:lineTo x="18389" y="7047"/>
                    <wp:lineTo x="18760" y="5506"/>
                    <wp:lineTo x="21484" y="4955"/>
                    <wp:lineTo x="21484" y="4294"/>
                    <wp:lineTo x="18389" y="3524"/>
                    <wp:lineTo x="19875" y="1762"/>
                    <wp:lineTo x="21361" y="1652"/>
                    <wp:lineTo x="20803" y="0"/>
                    <wp:lineTo x="10464" y="0"/>
                    <wp:lineTo x="6377" y="0"/>
                  </wp:wrapPolygon>
                </wp:wrapTight>
                <wp:docPr id="769" name="Group 769"/>
                <wp:cNvGraphicFramePr/>
                <a:graphic xmlns:a="http://schemas.openxmlformats.org/drawingml/2006/main">
                  <a:graphicData uri="http://schemas.microsoft.com/office/word/2010/wordprocessingGroup">
                    <wpg:wgp>
                      <wpg:cNvGrpSpPr/>
                      <wpg:grpSpPr>
                        <a:xfrm>
                          <a:off x="0" y="0"/>
                          <a:ext cx="6646223" cy="3736975"/>
                          <a:chOff x="0" y="0"/>
                          <a:chExt cx="6646223" cy="3736975"/>
                        </a:xfrm>
                      </wpg:grpSpPr>
                      <pic:pic xmlns:pic="http://schemas.openxmlformats.org/drawingml/2006/picture">
                        <pic:nvPicPr>
                          <pic:cNvPr id="19" name="Picture 19"/>
                          <pic:cNvPicPr>
                            <a:picLocks noChangeAspect="1"/>
                          </pic:cNvPicPr>
                        </pic:nvPicPr>
                        <pic:blipFill rotWithShape="1">
                          <a:blip r:embed="rId16">
                            <a:clrChange>
                              <a:clrFrom>
                                <a:srgbClr val="F3F3F3"/>
                              </a:clrFrom>
                              <a:clrTo>
                                <a:srgbClr val="F3F3F3">
                                  <a:alpha val="0"/>
                                </a:srgbClr>
                              </a:clrTo>
                            </a:clrChange>
                            <a:extLst>
                              <a:ext uri="{28A0092B-C50C-407E-A947-70E740481C1C}">
                                <a14:useLocalDpi xmlns:a14="http://schemas.microsoft.com/office/drawing/2010/main" val="0"/>
                              </a:ext>
                            </a:extLst>
                          </a:blip>
                          <a:srcRect l="4762" t="4301" r="4082"/>
                          <a:stretch/>
                        </pic:blipFill>
                        <pic:spPr bwMode="auto">
                          <a:xfrm>
                            <a:off x="5367647" y="0"/>
                            <a:ext cx="1276350" cy="1695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270500" cy="3736975"/>
                          </a:xfrm>
                          <a:prstGeom prst="rect">
                            <a:avLst/>
                          </a:prstGeom>
                        </pic:spPr>
                      </pic:pic>
                      <pic:pic xmlns:pic="http://schemas.openxmlformats.org/drawingml/2006/picture">
                        <pic:nvPicPr>
                          <pic:cNvPr id="989" name="Picture 989" descr="https://documents.lucidchart.com/documents/94e6219e-f2fd-4495-a3e9-c08ce5ed6155/pages/0_0?a=1628&amp;x=853&amp;y=668&amp;w=220&amp;h=262&amp;store=1&amp;accept=image%2F*&amp;auth=LCA%204365917737f212fdf1a7f29363b500522215e08a-ts%3D145709985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27023" y="1911927"/>
                            <a:ext cx="1219200" cy="1449705"/>
                          </a:xfrm>
                          <a:prstGeom prst="rect">
                            <a:avLst/>
                          </a:prstGeom>
                          <a:noFill/>
                          <a:ln>
                            <a:noFill/>
                          </a:ln>
                        </pic:spPr>
                      </pic:pic>
                    </wpg:wgp>
                  </a:graphicData>
                </a:graphic>
              </wp:anchor>
            </w:drawing>
          </mc:Choice>
          <mc:Fallback>
            <w:pict>
              <v:group w14:anchorId="19DEC2E1" id="Group 769" o:spid="_x0000_s1026" style="position:absolute;margin-left:-28.95pt;margin-top:22.5pt;width:523.3pt;height:294.25pt;z-index:251929600" coordsize="66462,3736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">
                <v:shape id="Picture 19" o:spid="_x0000_s1027" type="#_x0000_t75" style="position:absolute;left:53676;width:12763;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vj/bBAAAA2wAAAA8AAABkcnMvZG93bnJldi54bWxET82KwjAQvgv7DmEWvGm6exC3mopIBRUP&#10;u9YHGJrpjzaT2kStb28WBG/z8f3OfNGbRtyoc7VlBV/jCARxbnXNpYJjth5NQTiPrLGxTAoe5GCR&#10;fAzmGGt75z+6HXwpQgi7GBVU3rexlC6vyKAb25Y4cIXtDPoAu1LqDu8h3DTyO4om0mDNoaHCllYV&#10;5efD1Sjg9UqebbG8bPenY5bm6SX7TXdKDT/75QyEp96/xS/3Rof5P/D/SzhAJ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3vj/bBAAAA2wAAAA8AAAAAAAAAAAAAAAAAnwIA&#10;AGRycy9kb3ducmV2LnhtbFBLBQYAAAAABAAEAPcAAACNAwAAAAA=&#10;">
                  <v:imagedata r:id="rId21" o:title="" croptop="2819f" cropleft="3121f" cropright="2675f" chromakey="#f3f3f3"/>
                  <v:path arrowok="t"/>
                </v:shape>
                <v:shape id="Picture 5" o:spid="_x0000_s1028" type="#_x0000_t75" style="position:absolute;width:52705;height:37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XsG2/AAAA2gAAAA8AAABkcnMvZG93bnJldi54bWxEj0GLwjAUhO+C/yE8YW+aurAi1SjqInjV&#10;iudn82yLyUtpoq3+eiMIHoeZ+YaZLztrxJ0aXzlWMB4lIIhzpysuFByz7XAKwgdkjcYxKXiQh+Wi&#10;35tjql3Le7ofQiEihH2KCsoQ6lRKn5dk0Y9cTRy9i2sshiibQuoG2wi3Rv4myURarDgulFjTpqT8&#10;erhZBYU/X7P/tXmaqc9Pk9atttm+Vepn0K1mIAJ14Rv+tHdawR+8r8QbIB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l7BtvwAAANoAAAAPAAAAAAAAAAAAAAAAAJ8CAABk&#10;cnMvZG93bnJldi54bWxQSwUGAAAAAAQABAD3AAAAiwMAAAAA&#10;">
                  <v:imagedata r:id="rId22" o:title="" chromakey="white"/>
                  <v:path arrowok="t"/>
                </v:shape>
                <v:shape id="Picture 989" o:spid="_x0000_s1029" type="#_x0000_t75" alt="https://documents.lucidchart.com/documents/94e6219e-f2fd-4495-a3e9-c08ce5ed6155/pages/0_0?a=1628&amp;x=853&amp;y=668&amp;w=220&amp;h=262&amp;store=1&amp;accept=image%2F*&amp;auth=LCA%204365917737f212fdf1a7f29363b500522215e08a-ts%3D1457099851" style="position:absolute;left:54270;top:19119;width:12192;height:14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HKHEAAAA3AAAAA8AAABkcnMvZG93bnJldi54bWxEj99qwjAUxu8HvkM4gnczVceonVFEUHch&#10;MqsPcGhOm7LmpDRR655+EQa7/Pj+/PgWq9424kadrx0rmIwTEMSF0zVXCi7n7WsKwgdkjY1jUvAg&#10;D6vl4GWBmXZ3PtEtD5WII+wzVGBCaDMpfWHIoh+7ljh6pesshii7SuoO73HcNnKaJO/SYs2RYLCl&#10;jaHiO7/aCJkeD7Lez3bbN1M+vo5lcf7hVKnRsF9/gAjUh//wX/tTK5inc3iei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HKHEAAAA3AAAAA8AAAAAAAAAAAAAAAAA&#10;nwIAAGRycy9kb3ducmV2LnhtbFBLBQYAAAAABAAEAPcAAACQAwAAAAA=&#10;">
                  <v:imagedata r:id="rId23" o:title="0_0?a=1628&amp;x=853&amp;y=668&amp;w=220&amp;h=262&amp;store=1&amp;accept=image%2F*&amp;auth=LCA%204365917737f212fdf1a7f29363b500522215e08a-ts%3D1457099851"/>
                  <v:path arrowok="t"/>
                </v:shape>
                <w10:wrap type="tight"/>
              </v:group>
            </w:pict>
          </mc:Fallback>
        </mc:AlternateContent>
      </w:r>
      <w:r>
        <w:t>For the proposed system:</w:t>
      </w:r>
    </w:p>
    <w:p w14:paraId="5094FC47" w14:textId="7E750AE9" w:rsidR="00C3642B" w:rsidRDefault="00C3642B" w:rsidP="00C3642B">
      <w:pPr>
        <w:pStyle w:val="Titlesz"/>
      </w:pPr>
    </w:p>
    <w:p w14:paraId="1F11E0FE" w14:textId="77777777" w:rsidR="00C3642B" w:rsidRPr="00C3642B" w:rsidRDefault="00C3642B" w:rsidP="00C3642B"/>
    <w:p w14:paraId="40118A99" w14:textId="77777777" w:rsidR="00C3642B" w:rsidRPr="00C3642B" w:rsidRDefault="00C3642B" w:rsidP="00C3642B"/>
    <w:p w14:paraId="7EA3B683" w14:textId="77777777" w:rsidR="00C3642B" w:rsidRPr="00C3642B" w:rsidRDefault="00C3642B" w:rsidP="00C3642B"/>
    <w:p w14:paraId="650452C8" w14:textId="77777777" w:rsidR="00C3642B" w:rsidRPr="00C3642B" w:rsidRDefault="00C3642B" w:rsidP="00C3642B"/>
    <w:p w14:paraId="084931F4" w14:textId="103A21F9" w:rsidR="00C3642B" w:rsidRDefault="00C3642B" w:rsidP="00C3642B">
      <w:pPr>
        <w:pStyle w:val="Titlesz1"/>
      </w:pPr>
      <w:r>
        <w:t>How the Laptops C</w:t>
      </w:r>
      <w:r w:rsidR="00CE5F92">
        <w:t>linic Works (using ER Diagram):</w:t>
      </w:r>
    </w:p>
    <w:p w14:paraId="6F54CE8C" w14:textId="12B1A996" w:rsidR="00C3642B" w:rsidRDefault="00C3642B" w:rsidP="00C70552">
      <w:pPr>
        <w:pStyle w:val="ListParagraph"/>
        <w:numPr>
          <w:ilvl w:val="0"/>
          <w:numId w:val="5"/>
        </w:numPr>
      </w:pPr>
      <w:r>
        <w:t>When the program first loads up, the first person to be registered would be an Administrator, their details are added in the Employee Table while their AdminKey and along with their EmployeeID is saved in the Administrator Table (to verify their Administrator).</w:t>
      </w:r>
    </w:p>
    <w:p w14:paraId="030CF20E" w14:textId="5E4B773A" w:rsidR="00C3642B" w:rsidRDefault="00C3642B" w:rsidP="00C70552">
      <w:pPr>
        <w:pStyle w:val="ListParagraph"/>
        <w:numPr>
          <w:ilvl w:val="0"/>
          <w:numId w:val="5"/>
        </w:numPr>
      </w:pPr>
      <w:r>
        <w:t>Administrator uses their AdminKey to register new employees in the system with their details provided (check Employee Table on diagram)</w:t>
      </w:r>
      <w:r w:rsidR="00CE5F92">
        <w:t xml:space="preserve"> and is also able to delete employees and another administrators.</w:t>
      </w:r>
    </w:p>
    <w:p w14:paraId="6DF74F10" w14:textId="33ABE9C6" w:rsidR="00C3642B" w:rsidRDefault="00C3642B" w:rsidP="00C70552">
      <w:pPr>
        <w:pStyle w:val="ListParagraph"/>
        <w:numPr>
          <w:ilvl w:val="0"/>
          <w:numId w:val="5"/>
        </w:numPr>
      </w:pPr>
      <w:r>
        <w:t>Program starts and the employee login providing their correct Username and Password.</w:t>
      </w:r>
    </w:p>
    <w:p w14:paraId="1F8FA410" w14:textId="77777777" w:rsidR="00C3642B" w:rsidRDefault="00C3642B" w:rsidP="00C70552">
      <w:pPr>
        <w:pStyle w:val="ListParagraph"/>
        <w:numPr>
          <w:ilvl w:val="0"/>
          <w:numId w:val="5"/>
        </w:numPr>
      </w:pPr>
      <w:r>
        <w:t>Customer enters the store and talks to the employee. If the customer is not registered, they will be added in the system with the fields provided (check Customer on ER Diagram).</w:t>
      </w:r>
    </w:p>
    <w:p w14:paraId="0B79195E" w14:textId="6FA9DAAE" w:rsidR="00C3642B" w:rsidRDefault="00C3642B" w:rsidP="00C70552">
      <w:pPr>
        <w:pStyle w:val="ListParagraph"/>
        <w:numPr>
          <w:ilvl w:val="0"/>
          <w:numId w:val="5"/>
        </w:numPr>
      </w:pPr>
      <w:r>
        <w:t>Once the customer is added or already exists in the program,</w:t>
      </w:r>
      <w:r w:rsidR="00CE5F92">
        <w:t xml:space="preserve"> the employee is </w:t>
      </w:r>
      <w:r>
        <w:t>able to search them up using their customer’s details</w:t>
      </w:r>
      <w:r w:rsidR="00CE5F92">
        <w:t xml:space="preserve"> and is able to modify their customer details or delete the customer.</w:t>
      </w:r>
    </w:p>
    <w:p w14:paraId="5E81E3FC" w14:textId="6DE1F53D" w:rsidR="00C3642B" w:rsidRDefault="00CE5F92" w:rsidP="00C70552">
      <w:pPr>
        <w:pStyle w:val="ListParagraph"/>
        <w:numPr>
          <w:ilvl w:val="0"/>
          <w:numId w:val="5"/>
        </w:numPr>
      </w:pPr>
      <w:r>
        <w:t>If the customer seeks to make a purchase, the details of the product to be bought will be saved in the Finance Table with the fields provided (check Finance Table on ER).</w:t>
      </w:r>
    </w:p>
    <w:p w14:paraId="53E1A54A" w14:textId="77777777" w:rsidR="00CE5F92" w:rsidRDefault="00CE5F92" w:rsidP="00C70552">
      <w:pPr>
        <w:pStyle w:val="ListParagraph"/>
        <w:numPr>
          <w:ilvl w:val="0"/>
          <w:numId w:val="5"/>
        </w:numPr>
      </w:pPr>
      <w:r>
        <w:t xml:space="preserve">To print the receipt, employee will navigate to the Receipt &amp; Finance Interface which will show the Receipt Table, the receipt table contains the IDs of the three tables (Check on ER diagram). The IDs are used to reference the name &amp; email of the customer that bought the product, the username of the employee that assisted with the purchase and the details of the product. Instead of copying the data, foreign keys are used to </w:t>
      </w:r>
      <w:r>
        <w:lastRenderedPageBreak/>
        <w:t>reference them. PDF document is made with the receipt details and is automatically saved before printed, this saved document can be used to email it also.</w:t>
      </w:r>
    </w:p>
    <w:p w14:paraId="1797461F" w14:textId="77777777" w:rsidR="00CE5F92" w:rsidRDefault="00CE5F92" w:rsidP="00C70552">
      <w:pPr>
        <w:pStyle w:val="ListParagraph"/>
        <w:numPr>
          <w:ilvl w:val="0"/>
          <w:numId w:val="5"/>
        </w:numPr>
      </w:pPr>
      <w:r>
        <w:t>To check the calendar, employee simply navigates to the Calendar Interface and checks the calendar events which all have different colours to make it easy to distinguish and can add new calendar or delete them if they have provided the fields required.</w:t>
      </w:r>
    </w:p>
    <w:p w14:paraId="5EE643EB" w14:textId="77777777" w:rsidR="00BA5158" w:rsidRDefault="00BA5158" w:rsidP="00CE5F92">
      <w:pPr>
        <w:pStyle w:val="ListParagraph"/>
      </w:pPr>
    </w:p>
    <w:p w14:paraId="773577F6" w14:textId="77777777" w:rsidR="00BA5158" w:rsidRDefault="00BA5158" w:rsidP="00BA5158">
      <w:pPr>
        <w:pStyle w:val="Heading1"/>
      </w:pPr>
      <w:bookmarkStart w:id="16" w:name="_Toc449432697"/>
      <w:r>
        <w:t>Design</w:t>
      </w:r>
      <w:bookmarkEnd w:id="16"/>
    </w:p>
    <w:p w14:paraId="5B3C2DD0" w14:textId="77777777" w:rsidR="00BA5158" w:rsidRDefault="00BA5158" w:rsidP="00BA5158">
      <w:pPr>
        <w:pStyle w:val="Heading2"/>
      </w:pPr>
      <w:bookmarkStart w:id="17" w:name="_Toc449432698"/>
      <w:r>
        <w:t>The User’s Interface</w:t>
      </w:r>
      <w:bookmarkEnd w:id="17"/>
    </w:p>
    <w:p w14:paraId="0BA492E7" w14:textId="1A91422C" w:rsidR="00CE5F92" w:rsidRPr="00C3642B" w:rsidRDefault="00CE5F92" w:rsidP="00BA5158">
      <w:pPr>
        <w:pStyle w:val="Titlesz"/>
      </w:pPr>
      <w:r w:rsidRPr="00C3642B">
        <w:t xml:space="preserve"> </w:t>
      </w:r>
      <w:r w:rsidR="009A335C">
        <w:rPr>
          <w:noProof/>
          <w:lang w:eastAsia="en-GB"/>
        </w:rPr>
        <w:drawing>
          <wp:inline distT="0" distB="0" distL="0" distR="0" wp14:anchorId="51A44C0E" wp14:editId="48D9BBDD">
            <wp:extent cx="5731510" cy="3585845"/>
            <wp:effectExtent l="0" t="0" r="2540" b="0"/>
            <wp:docPr id="784" name="Picture 784" descr="http://cdn4.spicytricks.com/wp-content/uploads/2012/12/windows-8-metro-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4.spicytricks.com/wp-content/uploads/2012/12/windows-8-metro-u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6183B06C" w14:textId="4176C89E" w:rsidR="00BA5158" w:rsidRPr="002770A0" w:rsidRDefault="00BA5158" w:rsidP="00BA5158">
      <w:pPr>
        <w:rPr>
          <w:rFonts w:cstheme="minorHAnsi"/>
          <w:szCs w:val="23"/>
          <w:shd w:val="clear" w:color="auto" w:fill="FFFFFF"/>
        </w:rPr>
      </w:pPr>
      <w:r w:rsidRPr="002770A0">
        <w:rPr>
          <w:rFonts w:cstheme="minorHAnsi"/>
          <w:szCs w:val="23"/>
        </w:rPr>
        <w:t>Since I am producing a software for a technology-based company, it would make sense to provide them with a slick modern look (User interface design) with the latest frameworks. I have achieved this by using Windows Modern UI for .NET Win Forms Application (Metro framework).</w:t>
      </w:r>
      <w:r w:rsidR="002770A0">
        <w:rPr>
          <w:rFonts w:cstheme="minorHAnsi"/>
          <w:szCs w:val="23"/>
        </w:rPr>
        <w:br/>
      </w:r>
      <w:r w:rsidRPr="002770A0">
        <w:rPr>
          <w:rFonts w:cstheme="minorHAnsi"/>
          <w:szCs w:val="23"/>
          <w:shd w:val="clear" w:color="auto" w:fill="FFFFFF"/>
        </w:rPr>
        <w:t xml:space="preserve">Metro Framework applications are chrome less; this means every pixel on the window can be used for the metro style application. Metro style applications are fast, resizable, responsive, flow with good animation and great touch experience. </w:t>
      </w:r>
      <w:r w:rsidR="002770A0">
        <w:rPr>
          <w:rFonts w:cstheme="minorHAnsi"/>
          <w:szCs w:val="23"/>
          <w:shd w:val="clear" w:color="auto" w:fill="FFFFFF"/>
        </w:rPr>
        <w:br/>
      </w:r>
      <w:r w:rsidRPr="002770A0">
        <w:rPr>
          <w:rFonts w:cstheme="minorHAnsi"/>
          <w:szCs w:val="23"/>
          <w:shd w:val="clear" w:color="auto" w:fill="FFFFFF"/>
        </w:rPr>
        <w:t xml:space="preserve">These applications are scalable to different sizes of your system screen and provide the user with a new window 10 look and experience than an ancient look provided by Window XP or Window 7. </w:t>
      </w:r>
      <w:r w:rsidR="002770A0">
        <w:rPr>
          <w:rFonts w:cstheme="minorHAnsi"/>
          <w:szCs w:val="23"/>
          <w:shd w:val="clear" w:color="auto" w:fill="FFFFFF"/>
        </w:rPr>
        <w:br/>
      </w:r>
      <w:r w:rsidRPr="002770A0">
        <w:rPr>
          <w:rFonts w:cstheme="minorHAnsi"/>
          <w:szCs w:val="23"/>
          <w:shd w:val="clear" w:color="auto" w:fill="FFFFFF"/>
        </w:rPr>
        <w:t>For example instead of using Buttons; most metro-style application use Tiles which have the same function as a button but are far more flexible and provide images or text to make it attractive, also tiles are alive with status and activity updates encouraging the users to dive into your application. It shows overall personality of your application. During my program, I will be using Tiles and other metro framework components and I will be keeping the same programming terminology to not confuse anyone who reads my program as they may be confused on what a TileButton.Click is, so rather I will just use Button.Click (btn.Click)</w:t>
      </w:r>
    </w:p>
    <w:p w14:paraId="65350342" w14:textId="0EAED908" w:rsidR="00C3642B" w:rsidRPr="002770A0" w:rsidRDefault="002770A0" w:rsidP="00C3642B">
      <w:pPr>
        <w:rPr>
          <w:sz w:val="22"/>
        </w:rPr>
      </w:pPr>
      <w:r w:rsidRPr="002770A0">
        <w:rPr>
          <w:noProof/>
          <w:sz w:val="22"/>
          <w:lang w:eastAsia="en-GB"/>
        </w:rPr>
        <w:lastRenderedPageBreak/>
        <w:drawing>
          <wp:anchor distT="0" distB="0" distL="114300" distR="114300" simplePos="0" relativeHeight="251932672" behindDoc="1" locked="0" layoutInCell="1" allowOverlap="1" wp14:anchorId="05EC5279" wp14:editId="13A76F58">
            <wp:simplePos x="0" y="0"/>
            <wp:positionH relativeFrom="column">
              <wp:posOffset>2878830</wp:posOffset>
            </wp:positionH>
            <wp:positionV relativeFrom="paragraph">
              <wp:posOffset>212971</wp:posOffset>
            </wp:positionV>
            <wp:extent cx="1095375" cy="774700"/>
            <wp:effectExtent l="0" t="0" r="0" b="6350"/>
            <wp:wrapTight wrapText="bothSides">
              <wp:wrapPolygon edited="0">
                <wp:start x="0" y="0"/>
                <wp:lineTo x="0" y="21246"/>
                <wp:lineTo x="21037" y="21246"/>
                <wp:lineTo x="21037" y="0"/>
                <wp:lineTo x="0" y="0"/>
              </wp:wrapPolygon>
            </wp:wrapTight>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95375" cy="774700"/>
                    </a:xfrm>
                    <a:prstGeom prst="rect">
                      <a:avLst/>
                    </a:prstGeom>
                  </pic:spPr>
                </pic:pic>
              </a:graphicData>
            </a:graphic>
            <wp14:sizeRelH relativeFrom="page">
              <wp14:pctWidth>0</wp14:pctWidth>
            </wp14:sizeRelH>
            <wp14:sizeRelV relativeFrom="page">
              <wp14:pctHeight>0</wp14:pctHeight>
            </wp14:sizeRelV>
          </wp:anchor>
        </w:drawing>
      </w:r>
      <w:r w:rsidR="00BA5158" w:rsidRPr="002770A0">
        <w:rPr>
          <w:noProof/>
          <w:sz w:val="22"/>
          <w:lang w:eastAsia="en-GB"/>
        </w:rPr>
        <mc:AlternateContent>
          <mc:Choice Requires="wps">
            <w:drawing>
              <wp:anchor distT="0" distB="0" distL="114300" distR="114300" simplePos="0" relativeHeight="251936768" behindDoc="0" locked="0" layoutInCell="1" allowOverlap="1" wp14:anchorId="747D2A5A" wp14:editId="589F638E">
                <wp:simplePos x="0" y="0"/>
                <wp:positionH relativeFrom="column">
                  <wp:posOffset>4111707</wp:posOffset>
                </wp:positionH>
                <wp:positionV relativeFrom="paragraph">
                  <wp:posOffset>306020</wp:posOffset>
                </wp:positionV>
                <wp:extent cx="2185035" cy="462915"/>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218503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21285" w14:textId="7202E555" w:rsidR="00E71811" w:rsidRDefault="00E71811" w:rsidP="00BA5158">
                            <w:r>
                              <w:t>Window 7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2A5A" id="Text Box 774" o:spid="_x0000_s1201" type="#_x0000_t202" style="position:absolute;margin-left:323.75pt;margin-top:24.1pt;width:172.05pt;height:36.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" filled="f" stroked="f" strokeweight=".5pt">
                <v:textbox>
                  <w:txbxContent>
                    <w:p w14:paraId="57C21285" w14:textId="7202E555" w:rsidR="00E71811" w:rsidRDefault="00E71811" w:rsidP="00BA5158">
                      <w:r>
                        <w:t>Window 7 Button</w:t>
                      </w:r>
                    </w:p>
                  </w:txbxContent>
                </v:textbox>
              </v:shape>
            </w:pict>
          </mc:Fallback>
        </mc:AlternateContent>
      </w:r>
      <w:r w:rsidR="00BA5158" w:rsidRPr="002770A0">
        <w:rPr>
          <w:noProof/>
          <w:sz w:val="22"/>
          <w:lang w:eastAsia="en-GB"/>
        </w:rPr>
        <mc:AlternateContent>
          <mc:Choice Requires="wps">
            <w:drawing>
              <wp:anchor distT="0" distB="0" distL="114300" distR="114300" simplePos="0" relativeHeight="251934720" behindDoc="0" locked="0" layoutInCell="1" allowOverlap="1" wp14:anchorId="493A6493" wp14:editId="64C8CBDD">
                <wp:simplePos x="0" y="0"/>
                <wp:positionH relativeFrom="column">
                  <wp:posOffset>367665</wp:posOffset>
                </wp:positionH>
                <wp:positionV relativeFrom="paragraph">
                  <wp:posOffset>287020</wp:posOffset>
                </wp:positionV>
                <wp:extent cx="2185035" cy="462915"/>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2185035" cy="462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79DBE" w14:textId="7E7BD865" w:rsidR="00E71811" w:rsidRDefault="00E71811" w:rsidP="00BA5158">
                            <w:r>
                              <w:t xml:space="preserve">Metro Framework </w:t>
                            </w:r>
                            <w:r>
                              <w:br/>
                              <w:t>Tile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A6493" id="Text Box 773" o:spid="_x0000_s1202" type="#_x0000_t202" style="position:absolute;margin-left:28.95pt;margin-top:22.6pt;width:172.05pt;height:36.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" filled="f" stroked="f" strokeweight=".5pt">
                <v:textbox>
                  <w:txbxContent>
                    <w:p w14:paraId="5E379DBE" w14:textId="7E7BD865" w:rsidR="00E71811" w:rsidRDefault="00E71811" w:rsidP="00BA5158">
                      <w:r>
                        <w:t xml:space="preserve">Metro Framework </w:t>
                      </w:r>
                      <w:r>
                        <w:br/>
                        <w:t>Tile Button</w:t>
                      </w:r>
                    </w:p>
                  </w:txbxContent>
                </v:textbox>
              </v:shape>
            </w:pict>
          </mc:Fallback>
        </mc:AlternateContent>
      </w:r>
      <w:r w:rsidR="00BA5158" w:rsidRPr="002770A0">
        <w:rPr>
          <w:noProof/>
          <w:sz w:val="22"/>
          <w:lang w:eastAsia="en-GB"/>
        </w:rPr>
        <w:drawing>
          <wp:anchor distT="0" distB="0" distL="114300" distR="114300" simplePos="0" relativeHeight="251931648" behindDoc="1" locked="0" layoutInCell="1" allowOverlap="1" wp14:anchorId="067E06F9" wp14:editId="29406E32">
            <wp:simplePos x="0" y="0"/>
            <wp:positionH relativeFrom="margin">
              <wp:posOffset>1591294</wp:posOffset>
            </wp:positionH>
            <wp:positionV relativeFrom="paragraph">
              <wp:posOffset>190302</wp:posOffset>
            </wp:positionV>
            <wp:extent cx="1225596" cy="762994"/>
            <wp:effectExtent l="0" t="0" r="0" b="0"/>
            <wp:wrapTight wrapText="bothSides">
              <wp:wrapPolygon edited="0">
                <wp:start x="0" y="0"/>
                <wp:lineTo x="0" y="21042"/>
                <wp:lineTo x="21152" y="21042"/>
                <wp:lineTo x="21152" y="0"/>
                <wp:lineTo x="0" y="0"/>
              </wp:wrapPolygon>
            </wp:wrapTight>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5596" cy="762994"/>
                    </a:xfrm>
                    <a:prstGeom prst="rect">
                      <a:avLst/>
                    </a:prstGeom>
                  </pic:spPr>
                </pic:pic>
              </a:graphicData>
            </a:graphic>
            <wp14:sizeRelH relativeFrom="page">
              <wp14:pctWidth>0</wp14:pctWidth>
            </wp14:sizeRelH>
            <wp14:sizeRelV relativeFrom="page">
              <wp14:pctHeight>0</wp14:pctHeight>
            </wp14:sizeRelV>
          </wp:anchor>
        </w:drawing>
      </w:r>
    </w:p>
    <w:p w14:paraId="2D74F802" w14:textId="3AD1E1DF" w:rsidR="00C3642B" w:rsidRPr="002770A0" w:rsidRDefault="00C3642B" w:rsidP="00C3642B">
      <w:pPr>
        <w:rPr>
          <w:sz w:val="22"/>
        </w:rPr>
      </w:pPr>
    </w:p>
    <w:p w14:paraId="507AA423" w14:textId="13FEAF08" w:rsidR="00C3642B" w:rsidRPr="002770A0" w:rsidRDefault="00C3642B" w:rsidP="00C3642B">
      <w:pPr>
        <w:rPr>
          <w:sz w:val="22"/>
        </w:rPr>
      </w:pPr>
    </w:p>
    <w:p w14:paraId="2C1A68AA" w14:textId="77777777" w:rsidR="009A335C" w:rsidRPr="002770A0" w:rsidRDefault="009A335C" w:rsidP="00C3642B">
      <w:pPr>
        <w:rPr>
          <w:sz w:val="22"/>
        </w:rPr>
      </w:pPr>
    </w:p>
    <w:p w14:paraId="70939364" w14:textId="15BA54CA" w:rsidR="009A335C" w:rsidRPr="002770A0" w:rsidRDefault="009A335C" w:rsidP="009A335C">
      <w:pPr>
        <w:rPr>
          <w:noProof/>
          <w:sz w:val="22"/>
          <w:lang w:eastAsia="en-GB"/>
        </w:rPr>
      </w:pPr>
      <w:r w:rsidRPr="002770A0">
        <w:rPr>
          <w:sz w:val="22"/>
          <w:shd w:val="clear" w:color="auto" w:fill="FFFFFF"/>
        </w:rPr>
        <w:t>There is also a difference in design is in the form design. Window XP &amp; 7 have a border around their form for example.</w:t>
      </w:r>
      <w:r w:rsidRPr="002770A0">
        <w:rPr>
          <w:noProof/>
          <w:sz w:val="22"/>
          <w:lang w:eastAsia="en-GB"/>
        </w:rPr>
        <w:t xml:space="preserve"> </w:t>
      </w:r>
      <w:r w:rsidRPr="002770A0">
        <w:rPr>
          <w:noProof/>
          <w:sz w:val="22"/>
          <w:lang w:eastAsia="en-GB"/>
        </w:rPr>
        <w:br/>
        <w:t xml:space="preserve">However in Window 10 their borderless and there is no text in the bar. But rather a title inside the form not outside.  </w:t>
      </w:r>
    </w:p>
    <w:p w14:paraId="7E1E3056" w14:textId="673155B1" w:rsidR="009A335C" w:rsidRPr="002770A0" w:rsidRDefault="009A335C" w:rsidP="009A335C">
      <w:pPr>
        <w:rPr>
          <w:sz w:val="22"/>
          <w:shd w:val="clear" w:color="auto" w:fill="FFFFFF"/>
        </w:rPr>
      </w:pPr>
      <w:r w:rsidRPr="002770A0">
        <w:rPr>
          <w:noProof/>
          <w:sz w:val="22"/>
          <w:lang w:eastAsia="en-GB"/>
        </w:rPr>
        <w:t>Diagram to show the differences.</w:t>
      </w:r>
    </w:p>
    <w:p w14:paraId="398F1F25" w14:textId="3A6D0074" w:rsidR="00C3642B" w:rsidRPr="00C3642B" w:rsidRDefault="009A335C" w:rsidP="00C3642B">
      <w:r>
        <w:rPr>
          <w:noProof/>
          <w:sz w:val="20"/>
          <w:szCs w:val="20"/>
          <w:lang w:eastAsia="en-GB"/>
        </w:rPr>
        <mc:AlternateContent>
          <mc:Choice Requires="wpg">
            <w:drawing>
              <wp:anchor distT="0" distB="0" distL="114300" distR="114300" simplePos="0" relativeHeight="251938816" behindDoc="0" locked="0" layoutInCell="1" allowOverlap="1" wp14:anchorId="5331FF62" wp14:editId="27D034D4">
                <wp:simplePos x="0" y="0"/>
                <wp:positionH relativeFrom="column">
                  <wp:posOffset>-11875</wp:posOffset>
                </wp:positionH>
                <wp:positionV relativeFrom="paragraph">
                  <wp:posOffset>24757</wp:posOffset>
                </wp:positionV>
                <wp:extent cx="6150610" cy="2371745"/>
                <wp:effectExtent l="0" t="0" r="21590" b="28575"/>
                <wp:wrapNone/>
                <wp:docPr id="775" name="Group 775"/>
                <wp:cNvGraphicFramePr/>
                <a:graphic xmlns:a="http://schemas.openxmlformats.org/drawingml/2006/main">
                  <a:graphicData uri="http://schemas.microsoft.com/office/word/2010/wordprocessingGroup">
                    <wpg:wgp>
                      <wpg:cNvGrpSpPr/>
                      <wpg:grpSpPr>
                        <a:xfrm>
                          <a:off x="0" y="0"/>
                          <a:ext cx="6150610" cy="2371745"/>
                          <a:chOff x="-8920" y="-558140"/>
                          <a:chExt cx="6150634" cy="2372264"/>
                        </a:xfrm>
                      </wpg:grpSpPr>
                      <wpg:grpSp>
                        <wpg:cNvPr id="776" name="Group 776"/>
                        <wpg:cNvGrpSpPr/>
                        <wpg:grpSpPr>
                          <a:xfrm>
                            <a:off x="-8920" y="-558140"/>
                            <a:ext cx="6150634" cy="2372264"/>
                            <a:chOff x="-10756" y="-614935"/>
                            <a:chExt cx="7415628" cy="2613660"/>
                          </a:xfrm>
                        </wpg:grpSpPr>
                        <wps:wsp>
                          <wps:cNvPr id="777" name="Rectangle 777"/>
                          <wps:cNvSpPr/>
                          <wps:spPr>
                            <a:xfrm>
                              <a:off x="-10756" y="-614935"/>
                              <a:ext cx="7415628" cy="2613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78" name="Picture 778" descr="http://winbinder.org/pic/minimal.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335179" y="-184093"/>
                              <a:ext cx="2035810" cy="1311275"/>
                            </a:xfrm>
                            <a:prstGeom prst="rect">
                              <a:avLst/>
                            </a:prstGeom>
                            <a:noFill/>
                            <a:ln>
                              <a:noFill/>
                            </a:ln>
                          </pic:spPr>
                        </pic:pic>
                      </wpg:grpSp>
                      <pic:pic xmlns:pic="http://schemas.openxmlformats.org/drawingml/2006/picture">
                        <pic:nvPicPr>
                          <pic:cNvPr id="779" name="Picture 77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692770" y="-253948"/>
                            <a:ext cx="1207135" cy="1763395"/>
                          </a:xfrm>
                          <a:prstGeom prst="rect">
                            <a:avLst/>
                          </a:prstGeom>
                        </pic:spPr>
                      </pic:pic>
                      <pic:pic xmlns:pic="http://schemas.openxmlformats.org/drawingml/2006/picture">
                        <pic:nvPicPr>
                          <pic:cNvPr id="780" name="Picture 78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38023" y="-478502"/>
                            <a:ext cx="2501265" cy="2183765"/>
                          </a:xfrm>
                          <a:prstGeom prst="rect">
                            <a:avLst/>
                          </a:prstGeom>
                          <a:noFill/>
                          <a:ln>
                            <a:noFill/>
                          </a:ln>
                        </pic:spPr>
                      </pic:pic>
                    </wpg:wgp>
                  </a:graphicData>
                </a:graphic>
                <wp14:sizeRelV relativeFrom="margin">
                  <wp14:pctHeight>0</wp14:pctHeight>
                </wp14:sizeRelV>
              </wp:anchor>
            </w:drawing>
          </mc:Choice>
          <mc:Fallback>
            <w:pict>
              <v:group w14:anchorId="075CEC07" id="Group 775" o:spid="_x0000_s1026" style="position:absolute;margin-left:-.95pt;margin-top:1.95pt;width:484.3pt;height:186.75pt;z-index:251938816;mso-height-relative:margin" coordorigin="-89,-5581" coordsize="61506,2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">
                <v:group id="Group 776" o:spid="_x0000_s1027" style="position:absolute;left:-89;top:-5581;width:61506;height:23722" coordorigin="-107,-6149" coordsize="74156,2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wWNsYAAADcAAAADwAAAGRycy9kb3ducmV2LnhtbESPT2vCQBTE7wW/w/KE&#10;3uomSlWiq4jU0kMoNBFKb4/sMwlm34bsNn++fbdQ6HGYmd8w++NoGtFT52rLCuJFBIK4sLrmUsE1&#10;vzxtQTiPrLGxTAomcnA8zB72mGg78Af1mS9FgLBLUEHlfZtI6YqKDLqFbYmDd7OdQR9kV0rd4RDg&#10;ppHLKFpLgzWHhQpbOldU3LNvo+B1wOG0il/69H47T1/58/tnGpNSj/PxtAPhafT/4b/2m1aw2a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LBY2xgAAANwA&#10;AAAPAAAAAAAAAAAAAAAAAKoCAABkcnMvZG93bnJldi54bWxQSwUGAAAAAAQABAD6AAAAnQMAAAAA&#10;">
                  <v:rect id="Rectangle 777" o:spid="_x0000_s1028" style="position:absolute;left:-107;top:-6149;width:74155;height:26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28sIA&#10;AADcAAAADwAAAGRycy9kb3ducmV2LnhtbESPzWqDQBSF94W8w3AD3TWjXdRiHSUIgVDIImkf4OLc&#10;OkbnjjiTqG+fKRS6PJyfj1NUix3EnSbfOVaQ7hIQxI3THbcKvr8OL+8gfEDWODgmBSt5qMrNU4G5&#10;djOf6X4JrYgj7HNUYEIYcyl9Y8ii37mROHo/brIYopxaqSec47gd5GuSvEmLHUeCwZFqQ01/udkI&#10;QTqvaTbX/cksnx0N65Vuq1LP22X/ASLQEv7Df+2jVpBlGfyeiUd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nbywgAAANwAAAAPAAAAAAAAAAAAAAAAAJgCAABkcnMvZG93&#10;bnJldi54bWxQSwUGAAAAAAQABAD1AAAAhwMAAAAA&#10;" fillcolor="#5b9bd5 [3204]" strokecolor="#1f4d78 [1604]" strokeweight="1pt"/>
                  <v:shape id="Picture 778" o:spid="_x0000_s1029" type="#_x0000_t75" alt="http://winbinder.org/pic/minimal.png" style="position:absolute;left:33351;top:-1840;width:20358;height:13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0FmvDAAAA3AAAAA8AAABkcnMvZG93bnJldi54bWxET89rwjAUvgv7H8ITvGnqDnarRpFh2WCX&#10;zSlst0fzbIvNS22yNv3vl8PA48f3e7MLphE9da62rGC5SEAQF1bXXCo4feXzJxDOI2tsLJOCkRzs&#10;tg+TDWbaDvxJ/dGXIoawy1BB5X2bSemKigy6hW2JI3exnUEfYVdK3eEQw00jH5NkJQ3WHBsqbOml&#10;ouJ6/DUKXuk2+v5wzg/vSX97xu+fED5apWbTsF+D8BT8XfzvftMK0jSujWfiEZ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QWa8MAAADcAAAADwAAAAAAAAAAAAAAAACf&#10;AgAAZHJzL2Rvd25yZXYueG1sUEsFBgAAAAAEAAQA9wAAAI8DAAAAAA==&#10;">
                    <v:imagedata r:id="rId32" o:title="minimal"/>
                    <v:path arrowok="t"/>
                  </v:shape>
                </v:group>
                <v:shape id="Picture 779" o:spid="_x0000_s1030" type="#_x0000_t75" style="position:absolute;left:46927;top:-2539;width:12072;height:17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hULEAAAA3AAAAA8AAABkcnMvZG93bnJldi54bWxEj0+LwjAUxO8LfofwBG9rWhH/VKOIKO5l&#10;D6tF8PZInm2xeSlN1PrtzcLCHoeZ+Q2zXHe2Fg9qfeVYQTpMQBBrZyouFOSn/ecMhA/IBmvHpOBF&#10;Htar3scSM+Oe/EOPYyhEhLDPUEEZQpNJ6XVJFv3QNcTRu7rWYoiyLaRp8RnhtpajJJlIixXHhRIb&#10;2pakb8e7VbC9TNJxOOgq/z6nftfp3J04UWrQ7zYLEIG68B/+a38ZBdPpHH7PxCMgV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hULEAAAA3AAAAA8AAAAAAAAAAAAAAAAA&#10;nwIAAGRycy9kb3ducmV2LnhtbFBLBQYAAAAABAAEAPcAAACQAwAAAAA=&#10;">
                  <v:imagedata r:id="rId33" o:title=""/>
                  <v:path arrowok="t"/>
                </v:shape>
                <v:shape id="Picture 780" o:spid="_x0000_s1031" type="#_x0000_t75" style="position:absolute;left:1380;top:-4785;width:25012;height:21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sxHTBAAAA3AAAAA8AAABkcnMvZG93bnJldi54bWxET7tuwjAU3SvxD9ZFYisOHXgEDAIkJAaW&#10;phlgu8SXJMK+jmKXBL4eD5U6Hp33atNbIx7U+tqxgsk4AUFcOF1zqSD/OXzOQfiArNE4JgVP8rBZ&#10;Dz5WmGrX8Tc9slCKGMI+RQVVCE0qpS8qsujHriGO3M21FkOEbSl1i10Mt0Z+JclUWqw5NlTY0L6i&#10;4p79WgUvH8xZX7Ndt7icjXSne8OzXKnRsN8uQQTqw7/4z33UCmbzOD+eiUdAr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sxHTBAAAA3AAAAA8AAAAAAAAAAAAAAAAAnwIA&#10;AGRycy9kb3ducmV2LnhtbFBLBQYAAAAABAAEAPcAAACNAwAAAAA=&#10;">
                  <v:imagedata r:id="rId34" o:title=""/>
                  <v:path arrowok="t"/>
                </v:shape>
              </v:group>
            </w:pict>
          </mc:Fallback>
        </mc:AlternateContent>
      </w:r>
    </w:p>
    <w:p w14:paraId="25D61D0C" w14:textId="3FD2BD41" w:rsidR="00C3642B" w:rsidRPr="00C3642B" w:rsidRDefault="00C3642B" w:rsidP="00C3642B"/>
    <w:p w14:paraId="6B30777D" w14:textId="3DD4956B" w:rsidR="009A335C" w:rsidRDefault="009A335C" w:rsidP="00C3642B">
      <w:r>
        <w:rPr>
          <w:noProof/>
          <w:lang w:eastAsia="en-GB"/>
        </w:rPr>
        <mc:AlternateContent>
          <mc:Choice Requires="wps">
            <w:drawing>
              <wp:anchor distT="0" distB="0" distL="114300" distR="114300" simplePos="0" relativeHeight="251944960" behindDoc="0" locked="0" layoutInCell="1" allowOverlap="1" wp14:anchorId="74D0B615" wp14:editId="7987797C">
                <wp:simplePos x="0" y="0"/>
                <wp:positionH relativeFrom="column">
                  <wp:posOffset>4820920</wp:posOffset>
                </wp:positionH>
                <wp:positionV relativeFrom="paragraph">
                  <wp:posOffset>105814</wp:posOffset>
                </wp:positionV>
                <wp:extent cx="2185035" cy="332509"/>
                <wp:effectExtent l="0" t="0" r="0" b="0"/>
                <wp:wrapNone/>
                <wp:docPr id="783" name="Text Box 783"/>
                <wp:cNvGraphicFramePr/>
                <a:graphic xmlns:a="http://schemas.openxmlformats.org/drawingml/2006/main">
                  <a:graphicData uri="http://schemas.microsoft.com/office/word/2010/wordprocessingShape">
                    <wps:wsp>
                      <wps:cNvSpPr txBox="1"/>
                      <wps:spPr>
                        <a:xfrm>
                          <a:off x="0" y="0"/>
                          <a:ext cx="2185035" cy="332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6E8AA" w14:textId="347AD9F4" w:rsidR="00E71811" w:rsidRDefault="00E71811" w:rsidP="009A335C">
                            <w:r>
                              <w:t xml:space="preserve">Window 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B615" id="Text Box 783" o:spid="_x0000_s1203" type="#_x0000_t202" style="position:absolute;margin-left:379.6pt;margin-top:8.35pt;width:172.05pt;height:26.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" filled="f" stroked="f" strokeweight=".5pt">
                <v:textbox>
                  <w:txbxContent>
                    <w:p w14:paraId="27B6E8AA" w14:textId="347AD9F4" w:rsidR="00E71811" w:rsidRDefault="00E71811" w:rsidP="009A335C">
                      <w:r>
                        <w:t xml:space="preserve">Window 7 </w:t>
                      </w:r>
                    </w:p>
                  </w:txbxContent>
                </v:textbox>
              </v:shape>
            </w:pict>
          </mc:Fallback>
        </mc:AlternateContent>
      </w:r>
      <w:r>
        <w:rPr>
          <w:noProof/>
          <w:lang w:eastAsia="en-GB"/>
        </w:rPr>
        <mc:AlternateContent>
          <mc:Choice Requires="wps">
            <w:drawing>
              <wp:anchor distT="0" distB="0" distL="114300" distR="114300" simplePos="0" relativeHeight="251942912" behindDoc="0" locked="0" layoutInCell="1" allowOverlap="1" wp14:anchorId="0D279ED9" wp14:editId="5D4C8D65">
                <wp:simplePos x="0" y="0"/>
                <wp:positionH relativeFrom="column">
                  <wp:posOffset>2838178</wp:posOffset>
                </wp:positionH>
                <wp:positionV relativeFrom="paragraph">
                  <wp:posOffset>331470</wp:posOffset>
                </wp:positionV>
                <wp:extent cx="2185035" cy="332509"/>
                <wp:effectExtent l="0" t="0" r="0" b="0"/>
                <wp:wrapNone/>
                <wp:docPr id="782" name="Text Box 782"/>
                <wp:cNvGraphicFramePr/>
                <a:graphic xmlns:a="http://schemas.openxmlformats.org/drawingml/2006/main">
                  <a:graphicData uri="http://schemas.microsoft.com/office/word/2010/wordprocessingShape">
                    <wps:wsp>
                      <wps:cNvSpPr txBox="1"/>
                      <wps:spPr>
                        <a:xfrm>
                          <a:off x="0" y="0"/>
                          <a:ext cx="2185035" cy="332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1F85DF" w14:textId="2AA57AA6" w:rsidR="00E71811" w:rsidRDefault="00E71811" w:rsidP="009A335C">
                            <w:r>
                              <w:t xml:space="preserve">Window XP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79ED9" id="Text Box 782" o:spid="_x0000_s1204" type="#_x0000_t202" style="position:absolute;margin-left:223.5pt;margin-top:26.1pt;width:172.05pt;height:26.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" filled="f" stroked="f" strokeweight=".5pt">
                <v:textbox>
                  <w:txbxContent>
                    <w:p w14:paraId="2E1F85DF" w14:textId="2AA57AA6" w:rsidR="00E71811" w:rsidRDefault="00E71811" w:rsidP="009A335C">
                      <w:r>
                        <w:t xml:space="preserve">Window XP </w:t>
                      </w:r>
                    </w:p>
                  </w:txbxContent>
                </v:textbox>
              </v:shape>
            </w:pict>
          </mc:Fallback>
        </mc:AlternateContent>
      </w:r>
      <w:r>
        <w:rPr>
          <w:noProof/>
          <w:lang w:eastAsia="en-GB"/>
        </w:rPr>
        <mc:AlternateContent>
          <mc:Choice Requires="wps">
            <w:drawing>
              <wp:anchor distT="0" distB="0" distL="114300" distR="114300" simplePos="0" relativeHeight="251940864" behindDoc="0" locked="0" layoutInCell="1" allowOverlap="1" wp14:anchorId="6B57D039" wp14:editId="5CD94590">
                <wp:simplePos x="0" y="0"/>
                <wp:positionH relativeFrom="column">
                  <wp:posOffset>653143</wp:posOffset>
                </wp:positionH>
                <wp:positionV relativeFrom="paragraph">
                  <wp:posOffset>351147</wp:posOffset>
                </wp:positionV>
                <wp:extent cx="2185035" cy="332509"/>
                <wp:effectExtent l="0" t="0" r="0" b="0"/>
                <wp:wrapNone/>
                <wp:docPr id="781" name="Text Box 781"/>
                <wp:cNvGraphicFramePr/>
                <a:graphic xmlns:a="http://schemas.openxmlformats.org/drawingml/2006/main">
                  <a:graphicData uri="http://schemas.microsoft.com/office/word/2010/wordprocessingShape">
                    <wps:wsp>
                      <wps:cNvSpPr txBox="1"/>
                      <wps:spPr>
                        <a:xfrm>
                          <a:off x="0" y="0"/>
                          <a:ext cx="2185035" cy="332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F13C60" w14:textId="3DFB1466" w:rsidR="00E71811" w:rsidRDefault="00E71811" w:rsidP="009A335C">
                            <w:r>
                              <w:t xml:space="preserve">Metro Framework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7D039" id="Text Box 781" o:spid="_x0000_s1205" type="#_x0000_t202" style="position:absolute;margin-left:51.45pt;margin-top:27.65pt;width:172.05pt;height:26.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" filled="f" stroked="f" strokeweight=".5pt">
                <v:textbox>
                  <w:txbxContent>
                    <w:p w14:paraId="65F13C60" w14:textId="3DFB1466" w:rsidR="00E71811" w:rsidRDefault="00E71811" w:rsidP="009A335C">
                      <w:r>
                        <w:t xml:space="preserve">Metro Framework </w:t>
                      </w:r>
                    </w:p>
                  </w:txbxContent>
                </v:textbox>
              </v:shape>
            </w:pict>
          </mc:Fallback>
        </mc:AlternateContent>
      </w:r>
    </w:p>
    <w:p w14:paraId="7D5C1361" w14:textId="77777777" w:rsidR="009A335C" w:rsidRPr="009A335C" w:rsidRDefault="009A335C" w:rsidP="009A335C"/>
    <w:p w14:paraId="1FCEE4E7" w14:textId="77777777" w:rsidR="009A335C" w:rsidRPr="009A335C" w:rsidRDefault="009A335C" w:rsidP="009A335C"/>
    <w:p w14:paraId="56BDF25A" w14:textId="6135BF47" w:rsidR="009A335C" w:rsidRPr="009A335C" w:rsidRDefault="009A335C" w:rsidP="009A335C"/>
    <w:p w14:paraId="4265EC61" w14:textId="2711C9F3" w:rsidR="009A335C" w:rsidRPr="009A335C" w:rsidRDefault="009A335C" w:rsidP="009A335C"/>
    <w:p w14:paraId="7AC32AC1" w14:textId="77777777" w:rsidR="009A335C" w:rsidRPr="009A335C" w:rsidRDefault="009A335C" w:rsidP="009A335C"/>
    <w:p w14:paraId="1F750AAE" w14:textId="2C4C15D1" w:rsidR="009A335C" w:rsidRDefault="009A335C" w:rsidP="009A335C"/>
    <w:p w14:paraId="7DEDB562" w14:textId="0F1B5AC5" w:rsidR="00C3642B" w:rsidRDefault="002770A0" w:rsidP="009A335C">
      <w:pPr>
        <w:rPr>
          <w:shd w:val="clear" w:color="auto" w:fill="FFFFFF"/>
        </w:rPr>
      </w:pPr>
      <w:r>
        <w:rPr>
          <w:noProof/>
          <w:lang w:eastAsia="en-GB"/>
        </w:rPr>
        <w:drawing>
          <wp:anchor distT="0" distB="0" distL="114300" distR="114300" simplePos="0" relativeHeight="251947008" behindDoc="1" locked="0" layoutInCell="1" allowOverlap="1" wp14:anchorId="185EC705" wp14:editId="1096512A">
            <wp:simplePos x="0" y="0"/>
            <wp:positionH relativeFrom="margin">
              <wp:posOffset>-224155</wp:posOffset>
            </wp:positionH>
            <wp:positionV relativeFrom="paragraph">
              <wp:posOffset>1059815</wp:posOffset>
            </wp:positionV>
            <wp:extent cx="3592195" cy="2203450"/>
            <wp:effectExtent l="0" t="0" r="8255" b="6350"/>
            <wp:wrapTight wrapText="bothSides">
              <wp:wrapPolygon edited="0">
                <wp:start x="0" y="0"/>
                <wp:lineTo x="0" y="21476"/>
                <wp:lineTo x="21535" y="21476"/>
                <wp:lineTo x="21535" y="0"/>
                <wp:lineTo x="0" y="0"/>
              </wp:wrapPolygon>
            </wp:wrapTight>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2195" cy="2203450"/>
                    </a:xfrm>
                    <a:prstGeom prst="rect">
                      <a:avLst/>
                    </a:prstGeom>
                  </pic:spPr>
                </pic:pic>
              </a:graphicData>
            </a:graphic>
            <wp14:sizeRelH relativeFrom="page">
              <wp14:pctWidth>0</wp14:pctWidth>
            </wp14:sizeRelH>
            <wp14:sizeRelV relativeFrom="page">
              <wp14:pctHeight>0</wp14:pctHeight>
            </wp14:sizeRelV>
          </wp:anchor>
        </w:drawing>
      </w:r>
      <w:r w:rsidR="009A335C">
        <w:rPr>
          <w:noProof/>
          <w:shd w:val="clear" w:color="auto" w:fill="FFFFFF"/>
          <w:lang w:eastAsia="en-GB"/>
        </w:rPr>
        <w:drawing>
          <wp:anchor distT="0" distB="0" distL="114300" distR="114300" simplePos="0" relativeHeight="251949056" behindDoc="1" locked="0" layoutInCell="1" allowOverlap="1" wp14:anchorId="4FB46F5D" wp14:editId="631DD73E">
            <wp:simplePos x="0" y="0"/>
            <wp:positionH relativeFrom="column">
              <wp:posOffset>3776081</wp:posOffset>
            </wp:positionH>
            <wp:positionV relativeFrom="paragraph">
              <wp:posOffset>1058207</wp:posOffset>
            </wp:positionV>
            <wp:extent cx="2642870" cy="1056640"/>
            <wp:effectExtent l="0" t="0" r="5080" b="0"/>
            <wp:wrapTight wrapText="bothSides">
              <wp:wrapPolygon edited="0">
                <wp:start x="0" y="0"/>
                <wp:lineTo x="0" y="21029"/>
                <wp:lineTo x="21486" y="21029"/>
                <wp:lineTo x="21486" y="0"/>
                <wp:lineTo x="0" y="0"/>
              </wp:wrapPolygon>
            </wp:wrapTight>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287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35C">
        <w:t>The bonuses of using the Window 10 metro framework means that I get a new design for most of the components (tools) and also the message box which covers the whole screen instead of the original “pop up” classical one.</w:t>
      </w:r>
      <w:r w:rsidR="009A335C">
        <w:rPr>
          <w:shd w:val="clear" w:color="auto" w:fill="FFFFFF"/>
        </w:rPr>
        <w:t xml:space="preserve"> Normally we would have a popup message with a border, title and icons inside the form and the warning message but now we get a border, which covers the centre of the form, it also has a heading followed with a subtext and buttons.</w:t>
      </w:r>
    </w:p>
    <w:p w14:paraId="69C11CA7" w14:textId="65B5EB93" w:rsidR="009A335C" w:rsidRDefault="009A335C" w:rsidP="009A335C">
      <w:r>
        <w:rPr>
          <w:noProof/>
          <w:lang w:eastAsia="en-GB"/>
        </w:rPr>
        <mc:AlternateContent>
          <mc:Choice Requires="wps">
            <w:drawing>
              <wp:anchor distT="0" distB="0" distL="114300" distR="114300" simplePos="0" relativeHeight="251950080" behindDoc="0" locked="0" layoutInCell="1" allowOverlap="1" wp14:anchorId="2259A907" wp14:editId="2775EE6A">
                <wp:simplePos x="0" y="0"/>
                <wp:positionH relativeFrom="column">
                  <wp:posOffset>3075709</wp:posOffset>
                </wp:positionH>
                <wp:positionV relativeFrom="paragraph">
                  <wp:posOffset>1111126</wp:posOffset>
                </wp:positionV>
                <wp:extent cx="700644" cy="320634"/>
                <wp:effectExtent l="38100" t="38100" r="23495" b="22860"/>
                <wp:wrapNone/>
                <wp:docPr id="787" name="Straight Arrow Connector 787"/>
                <wp:cNvGraphicFramePr/>
                <a:graphic xmlns:a="http://schemas.openxmlformats.org/drawingml/2006/main">
                  <a:graphicData uri="http://schemas.microsoft.com/office/word/2010/wordprocessingShape">
                    <wps:wsp>
                      <wps:cNvCnPr/>
                      <wps:spPr>
                        <a:xfrm flipH="1" flipV="1">
                          <a:off x="0" y="0"/>
                          <a:ext cx="700644" cy="3206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09A6D5" id="_x0000_t32" coordsize="21600,21600" o:spt="32" o:oned="t" path="m,l21600,21600e" filled="f">
                <v:path arrowok="t" fillok="f" o:connecttype="none"/>
                <o:lock v:ext="edit" shapetype="t"/>
              </v:shapetype>
              <v:shape id="Straight Arrow Connector 787" o:spid="_x0000_s1026" type="#_x0000_t32" style="position:absolute;margin-left:242.2pt;margin-top:87.5pt;width:55.15pt;height:25.25pt;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" strokecolor="#ed7d31 [3205]" strokeweight="1.5pt">
                <v:stroke endarrow="block" joinstyle="miter"/>
              </v:shape>
            </w:pict>
          </mc:Fallback>
        </mc:AlternateContent>
      </w:r>
    </w:p>
    <w:p w14:paraId="1116D03D" w14:textId="59E879F7" w:rsidR="009A335C" w:rsidRDefault="009A335C" w:rsidP="009A335C">
      <w:r>
        <w:t xml:space="preserve">  It has no icons on its message box but rather the colour of the message box represent the type of message box. </w:t>
      </w:r>
    </w:p>
    <w:p w14:paraId="348380A9" w14:textId="431E7090" w:rsidR="009A335C" w:rsidRDefault="002770A0" w:rsidP="009A335C">
      <w:r>
        <w:rPr>
          <w:noProof/>
          <w:lang w:eastAsia="en-GB"/>
        </w:rPr>
        <mc:AlternateContent>
          <mc:Choice Requires="wps">
            <w:drawing>
              <wp:anchor distT="0" distB="0" distL="114300" distR="114300" simplePos="0" relativeHeight="251951104" behindDoc="0" locked="0" layoutInCell="1" allowOverlap="1" wp14:anchorId="547F6B10" wp14:editId="6E645CA3">
                <wp:simplePos x="0" y="0"/>
                <wp:positionH relativeFrom="column">
                  <wp:posOffset>3676015</wp:posOffset>
                </wp:positionH>
                <wp:positionV relativeFrom="paragraph">
                  <wp:posOffset>199338</wp:posOffset>
                </wp:positionV>
                <wp:extent cx="606490" cy="269979"/>
                <wp:effectExtent l="38100" t="0" r="22225" b="53975"/>
                <wp:wrapNone/>
                <wp:docPr id="789" name="Straight Arrow Connector 789"/>
                <wp:cNvGraphicFramePr/>
                <a:graphic xmlns:a="http://schemas.openxmlformats.org/drawingml/2006/main">
                  <a:graphicData uri="http://schemas.microsoft.com/office/word/2010/wordprocessingShape">
                    <wps:wsp>
                      <wps:cNvCnPr/>
                      <wps:spPr>
                        <a:xfrm flipH="1">
                          <a:off x="0" y="0"/>
                          <a:ext cx="606490" cy="26997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AC162" id="Straight Arrow Connector 789" o:spid="_x0000_s1026" type="#_x0000_t32" style="position:absolute;margin-left:289.45pt;margin-top:15.7pt;width:47.75pt;height:21.2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" strokecolor="#ed7d31 [3205]" strokeweight="1.5pt">
                <v:stroke endarrow="block" joinstyle="miter"/>
              </v:shape>
            </w:pict>
          </mc:Fallback>
        </mc:AlternateContent>
      </w:r>
      <w:r>
        <w:rPr>
          <w:noProof/>
          <w:lang w:eastAsia="en-GB"/>
        </w:rPr>
        <w:drawing>
          <wp:anchor distT="0" distB="0" distL="114300" distR="114300" simplePos="0" relativeHeight="252795904" behindDoc="1" locked="0" layoutInCell="1" allowOverlap="1" wp14:anchorId="151F64D9" wp14:editId="01D12E0A">
            <wp:simplePos x="0" y="0"/>
            <wp:positionH relativeFrom="column">
              <wp:posOffset>-411623</wp:posOffset>
            </wp:positionH>
            <wp:positionV relativeFrom="paragraph">
              <wp:posOffset>-271158</wp:posOffset>
            </wp:positionV>
            <wp:extent cx="4037610" cy="1005110"/>
            <wp:effectExtent l="0" t="0" r="1270" b="5080"/>
            <wp:wrapTight wrapText="bothSides">
              <wp:wrapPolygon edited="0">
                <wp:start x="0" y="0"/>
                <wp:lineTo x="0" y="21300"/>
                <wp:lineTo x="21505" y="21300"/>
                <wp:lineTo x="21505" y="0"/>
                <wp:lineTo x="0" y="0"/>
              </wp:wrapPolygon>
            </wp:wrapTight>
            <wp:docPr id="788" name="Picture 788" descr="metro-messagebox-how-to-us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ro-messagebox-how-to-use-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7610" cy="100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35C">
        <w:t>e.g. Red colour for errors</w:t>
      </w:r>
    </w:p>
    <w:p w14:paraId="1D872D68" w14:textId="678CE75A" w:rsidR="009A335C" w:rsidRDefault="009A335C" w:rsidP="009A335C"/>
    <w:p w14:paraId="3858326F" w14:textId="5BDBD0E7" w:rsidR="00DC73EA" w:rsidRDefault="00DC73EA" w:rsidP="009A335C"/>
    <w:p w14:paraId="2C9CA1D1" w14:textId="5D313E78" w:rsidR="00DC73EA" w:rsidRDefault="00DC73EA" w:rsidP="00DC73EA">
      <w:pPr>
        <w:pStyle w:val="Titlesz1"/>
      </w:pPr>
    </w:p>
    <w:p w14:paraId="58D6E7AE" w14:textId="7A42698B" w:rsidR="00DC73EA" w:rsidRDefault="00DC73EA" w:rsidP="00DC73EA">
      <w:pPr>
        <w:pStyle w:val="Titlesz1"/>
        <w:jc w:val="center"/>
      </w:pPr>
      <w:r>
        <w:t xml:space="preserve">Form vs </w:t>
      </w:r>
      <w:r w:rsidR="00893E5F">
        <w:t>UC</w:t>
      </w:r>
      <w:r>
        <w:t>:</w:t>
      </w:r>
      <w:r w:rsidR="00FE6FFA">
        <w:t xml:space="preserve"> </w:t>
      </w:r>
    </w:p>
    <w:p w14:paraId="73AA06FE" w14:textId="5E696923" w:rsidR="00FE6FFA" w:rsidRPr="00FE6FFA" w:rsidRDefault="00E743DB" w:rsidP="00FE6FFA">
      <w:pPr>
        <w:rPr>
          <w:u w:val="single"/>
        </w:rPr>
      </w:pPr>
      <w:r w:rsidRPr="00FE6FFA">
        <w:rPr>
          <w:u w:val="single"/>
        </w:rPr>
        <w:t xml:space="preserve">To put it very </w:t>
      </w:r>
      <w:r w:rsidR="00FE6FFA" w:rsidRPr="00FE6FFA">
        <w:rPr>
          <w:u w:val="single"/>
        </w:rPr>
        <w:t>simply:</w:t>
      </w:r>
    </w:p>
    <w:p w14:paraId="3AA3A9B7" w14:textId="28836BCA" w:rsidR="00E743DB" w:rsidRDefault="00E743DB" w:rsidP="00FE6FFA">
      <w:r>
        <w:t xml:space="preserve">Windows forms are the container for controls, including </w:t>
      </w:r>
      <w:r w:rsidR="00893E5F">
        <w:t>UC</w:t>
      </w:r>
      <w:r>
        <w:t xml:space="preserve">s. While it contains many similar attributes as a </w:t>
      </w:r>
      <w:r w:rsidR="00893E5F">
        <w:t>UC</w:t>
      </w:r>
      <w:r>
        <w:t xml:space="preserve">, its primary purpose is to host controls (e.g. </w:t>
      </w:r>
      <w:r w:rsidR="00893E5F">
        <w:t>UC</w:t>
      </w:r>
      <w:r>
        <w:t>s).</w:t>
      </w:r>
    </w:p>
    <w:p w14:paraId="0D4966DE" w14:textId="09E32FB3" w:rsidR="00E743DB" w:rsidRDefault="00893E5F" w:rsidP="00FE6FFA">
      <w:pPr>
        <w:rPr>
          <w:shd w:val="clear" w:color="auto" w:fill="FFFFFF"/>
        </w:rPr>
      </w:pPr>
      <w:r>
        <w:t>UC</w:t>
      </w:r>
      <w:r w:rsidR="00DC73EA">
        <w:t xml:space="preserve">s are a way of making a custom, reusable component. A </w:t>
      </w:r>
      <w:r>
        <w:t>UC</w:t>
      </w:r>
      <w:r w:rsidR="00DC73EA">
        <w:t xml:space="preserve"> can contain other contro</w:t>
      </w:r>
      <w:r w:rsidR="00E743DB">
        <w:t>ls but must be hosted by a form (exists inside a form).</w:t>
      </w:r>
      <w:r>
        <w:rPr>
          <w:shd w:val="clear" w:color="auto" w:fill="FFFFFF"/>
        </w:rPr>
        <w:t>UC</w:t>
      </w:r>
      <w:r w:rsidR="00E743DB">
        <w:rPr>
          <w:shd w:val="clear" w:color="auto" w:fill="FFFFFF"/>
        </w:rPr>
        <w:t xml:space="preserve">s serve the purpose of reusing controls. Imagine you need a search box in several pages of your application. You can create a search </w:t>
      </w:r>
      <w:r>
        <w:rPr>
          <w:shd w:val="clear" w:color="auto" w:fill="FFFFFF"/>
        </w:rPr>
        <w:t>UC</w:t>
      </w:r>
      <w:r w:rsidR="00E743DB">
        <w:rPr>
          <w:shd w:val="clear" w:color="auto" w:fill="FFFFFF"/>
        </w:rPr>
        <w:t xml:space="preserve"> and drop it in every form where you want it visible. You use them to group a set of controls and behaviours together in a re-usable way. You cannot show a control on the screen unless a form hosts it.</w:t>
      </w:r>
    </w:p>
    <w:p w14:paraId="556D1E33" w14:textId="7FF95CFB" w:rsidR="00E743DB" w:rsidRDefault="00E743DB" w:rsidP="00FE6FFA">
      <w:pPr>
        <w:rPr>
          <w:shd w:val="clear" w:color="auto" w:fill="FFFFFF"/>
        </w:rPr>
      </w:pPr>
      <w:r>
        <w:rPr>
          <w:shd w:val="clear" w:color="auto" w:fill="FFFFFF"/>
        </w:rPr>
        <w:t>When navigating between forms, the forms will pop into display while the previous one will either hide or stay visible behind. It will not be disposed, just the act of disposing it will also dispose the form that just popped into view. Therefore, a form (e.g. window) that just popped into view depends on the form that caused it to pop into view and the animation is always a pop up into view.</w:t>
      </w:r>
    </w:p>
    <w:p w14:paraId="01951BBE" w14:textId="620E7714" w:rsidR="00FE6FFA" w:rsidRDefault="00E743DB" w:rsidP="00FE6FFA">
      <w:pPr>
        <w:rPr>
          <w:shd w:val="clear" w:color="auto" w:fill="FFFFFF"/>
        </w:rPr>
      </w:pPr>
      <w:r>
        <w:rPr>
          <w:shd w:val="clear" w:color="auto" w:fill="FFFFFF"/>
        </w:rPr>
        <w:t xml:space="preserve">However for my proposed system, I simply </w:t>
      </w:r>
      <w:r w:rsidR="00FE6FFA">
        <w:rPr>
          <w:shd w:val="clear" w:color="auto" w:fill="FFFFFF"/>
        </w:rPr>
        <w:t>do not</w:t>
      </w:r>
      <w:r>
        <w:rPr>
          <w:shd w:val="clear" w:color="auto" w:fill="FFFFFF"/>
        </w:rPr>
        <w:t xml:space="preserve"> want   </w:t>
      </w:r>
      <w:r w:rsidR="00FE6FFA">
        <w:rPr>
          <w:shd w:val="clear" w:color="auto" w:fill="FFFFFF"/>
        </w:rPr>
        <w:t>many</w:t>
      </w:r>
      <w:r>
        <w:rPr>
          <w:shd w:val="clear" w:color="auto" w:fill="FFFFFF"/>
        </w:rPr>
        <w:t xml:space="preserve"> forms to </w:t>
      </w:r>
      <w:r w:rsidR="00FE6FFA">
        <w:rPr>
          <w:shd w:val="clear" w:color="auto" w:fill="FFFFFF"/>
        </w:rPr>
        <w:t>been</w:t>
      </w:r>
      <w:r>
        <w:rPr>
          <w:shd w:val="clear" w:color="auto" w:fill="FFFFFF"/>
        </w:rPr>
        <w:t xml:space="preserve"> pop into view continuously</w:t>
      </w:r>
      <w:r w:rsidR="00FE6FFA">
        <w:rPr>
          <w:shd w:val="clear" w:color="auto" w:fill="FFFFFF"/>
        </w:rPr>
        <w:t xml:space="preserve"> and having to close them all one by one,</w:t>
      </w:r>
      <w:r>
        <w:rPr>
          <w:shd w:val="clear" w:color="auto" w:fill="FFFFFF"/>
        </w:rPr>
        <w:t xml:space="preserve"> but rather I want to </w:t>
      </w:r>
      <w:r w:rsidR="00FE6FFA">
        <w:rPr>
          <w:shd w:val="clear" w:color="auto" w:fill="FFFFFF"/>
        </w:rPr>
        <w:t>make a</w:t>
      </w:r>
      <w:r>
        <w:rPr>
          <w:shd w:val="clear" w:color="auto" w:fill="FFFFFF"/>
        </w:rPr>
        <w:t xml:space="preserve"> swipe navigating</w:t>
      </w:r>
      <w:r w:rsidR="00FE6FFA">
        <w:rPr>
          <w:shd w:val="clear" w:color="auto" w:fill="FFFFFF"/>
        </w:rPr>
        <w:t xml:space="preserve"> and less popping into view. To do this, I will use multiple </w:t>
      </w:r>
      <w:r w:rsidR="00893E5F">
        <w:rPr>
          <w:shd w:val="clear" w:color="auto" w:fill="FFFFFF"/>
        </w:rPr>
        <w:t>UC</w:t>
      </w:r>
      <w:r w:rsidR="00FE6FFA">
        <w:rPr>
          <w:shd w:val="clear" w:color="auto" w:fill="FFFFFF"/>
        </w:rPr>
        <w:t>s that hold the components of Menu Interface e.g. and to make them come into view, they will simply appear into view instead of popping into view.</w:t>
      </w:r>
    </w:p>
    <w:p w14:paraId="1C7107AA" w14:textId="434127CD" w:rsidR="00E743DB" w:rsidRPr="00E743DB" w:rsidRDefault="00FE6FFA" w:rsidP="00FE6FFA">
      <w:pPr>
        <w:rPr>
          <w:shd w:val="clear" w:color="auto" w:fill="FFFFFF"/>
        </w:rPr>
        <w:sectPr w:rsidR="00E743DB" w:rsidRPr="00E743DB" w:rsidSect="0041652D">
          <w:headerReference w:type="default" r:id="rId38"/>
          <w:footerReference w:type="default" r:id="rId39"/>
          <w:headerReference w:type="first" r:id="rId40"/>
          <w:pgSz w:w="11906" w:h="16838"/>
          <w:pgMar w:top="1440" w:right="1440" w:bottom="992" w:left="1440" w:header="709" w:footer="709" w:gutter="0"/>
          <w:pgNumType w:start="0"/>
          <w:cols w:space="708"/>
          <w:docGrid w:linePitch="360"/>
        </w:sectPr>
      </w:pPr>
      <w:r>
        <w:rPr>
          <w:shd w:val="clear" w:color="auto" w:fill="FFFFFF"/>
        </w:rPr>
        <w:t xml:space="preserve">To create the effect of sliding into view, the </w:t>
      </w:r>
      <w:r w:rsidR="00893E5F">
        <w:rPr>
          <w:shd w:val="clear" w:color="auto" w:fill="FFFFFF"/>
        </w:rPr>
        <w:t>UC</w:t>
      </w:r>
      <w:r>
        <w:rPr>
          <w:shd w:val="clear" w:color="auto" w:fill="FFFFFF"/>
        </w:rPr>
        <w:t xml:space="preserve"> will appear outside the view area and after every milliseconds, it will move an x coordinate to the centre of the form. This creates the illusion of sliding into view.  </w:t>
      </w:r>
    </w:p>
    <w:bookmarkStart w:id="18" w:name="_Toc449432699"/>
    <w:p w14:paraId="262981A2" w14:textId="319530AC" w:rsidR="009A335C" w:rsidRDefault="00DC73EA" w:rsidP="009A335C">
      <w:pPr>
        <w:pStyle w:val="Heading2"/>
      </w:pPr>
      <w:r>
        <w:rPr>
          <w:noProof/>
          <w:lang w:eastAsia="en-GB"/>
        </w:rPr>
        <w:lastRenderedPageBreak/>
        <mc:AlternateContent>
          <mc:Choice Requires="wps">
            <w:drawing>
              <wp:anchor distT="0" distB="0" distL="114300" distR="114300" simplePos="0" relativeHeight="251954176" behindDoc="0" locked="0" layoutInCell="1" allowOverlap="1" wp14:anchorId="62D40537" wp14:editId="4B886395">
                <wp:simplePos x="0" y="0"/>
                <wp:positionH relativeFrom="page">
                  <wp:posOffset>-160655</wp:posOffset>
                </wp:positionH>
                <wp:positionV relativeFrom="paragraph">
                  <wp:posOffset>195580</wp:posOffset>
                </wp:positionV>
                <wp:extent cx="11102975" cy="395605"/>
                <wp:effectExtent l="0" t="0" r="22225" b="23495"/>
                <wp:wrapNone/>
                <wp:docPr id="1196" name="Round Diagonal Corner Rectangle 1196"/>
                <wp:cNvGraphicFramePr/>
                <a:graphic xmlns:a="http://schemas.openxmlformats.org/drawingml/2006/main">
                  <a:graphicData uri="http://schemas.microsoft.com/office/word/2010/wordprocessingShape">
                    <wps:wsp>
                      <wps:cNvSpPr/>
                      <wps:spPr>
                        <a:xfrm>
                          <a:off x="0" y="0"/>
                          <a:ext cx="11102975" cy="395605"/>
                        </a:xfrm>
                        <a:prstGeom prst="round2DiagRect">
                          <a:avLst>
                            <a:gd name="adj1" fmla="val 16667"/>
                            <a:gd name="adj2" fmla="val 0"/>
                          </a:avLst>
                        </a:prstGeom>
                        <a:ln>
                          <a:prstDash val="dash"/>
                        </a:ln>
                      </wps:spPr>
                      <wps:style>
                        <a:lnRef idx="2">
                          <a:schemeClr val="dk1"/>
                        </a:lnRef>
                        <a:fillRef idx="1">
                          <a:schemeClr val="lt1"/>
                        </a:fillRef>
                        <a:effectRef idx="0">
                          <a:schemeClr val="dk1"/>
                        </a:effectRef>
                        <a:fontRef idx="minor">
                          <a:schemeClr val="dk1"/>
                        </a:fontRef>
                      </wps:style>
                      <wps:txbx>
                        <w:txbxContent>
                          <w:p w14:paraId="7509D0D6" w14:textId="77777777" w:rsidR="00E71811" w:rsidRPr="00A52884" w:rsidRDefault="00E71811" w:rsidP="00DC73EA">
                            <w:pPr>
                              <w:jc w:val="center"/>
                              <w:rPr>
                                <w:sz w:val="24"/>
                              </w:rPr>
                            </w:pPr>
                            <w:r>
                              <w:rPr>
                                <w:sz w:val="24"/>
                              </w:rPr>
                              <w:t>Login Form (Accessed when the program is loaded each time &amp; also accessed after a database, administrator account is firstly created.-Used to log in to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40537" id="Round Diagonal Corner Rectangle 1196" o:spid="_x0000_s1206" style="position:absolute;left:0;text-align:left;margin-left:-12.65pt;margin-top:15.4pt;width:874.25pt;height:31.1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102975,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" adj="-11796480,,5400" path="m65935,l11102975,r,l11102975,329670v,36415,-29520,65935,-65935,65935l,395605r,l,65935c,29520,29520,,65935,xe" fillcolor="white [3201]" strokecolor="black [3200]" strokeweight="1pt">
                <v:stroke dashstyle="dash" joinstyle="miter"/>
                <v:formulas/>
                <v:path arrowok="t" o:connecttype="custom" o:connectlocs="65935,0;11102975,0;11102975,0;11102975,329670;11037040,395605;0,395605;0,395605;0,65935;65935,0" o:connectangles="0,0,0,0,0,0,0,0,0" textboxrect="0,0,11102975,395605"/>
                <v:textbox>
                  <w:txbxContent>
                    <w:p w14:paraId="7509D0D6" w14:textId="77777777" w:rsidR="00E71811" w:rsidRPr="00A52884" w:rsidRDefault="00E71811" w:rsidP="00DC73EA">
                      <w:pPr>
                        <w:jc w:val="center"/>
                        <w:rPr>
                          <w:sz w:val="24"/>
                        </w:rPr>
                      </w:pPr>
                      <w:r>
                        <w:rPr>
                          <w:sz w:val="24"/>
                        </w:rPr>
                        <w:t>Login Form (Accessed when the program is loaded each time &amp; also accessed after a database, administrator account is firstly created.-Used to log in to the program.</w:t>
                      </w:r>
                    </w:p>
                  </w:txbxContent>
                </v:textbox>
                <w10:wrap anchorx="page"/>
              </v:shape>
            </w:pict>
          </mc:Fallback>
        </mc:AlternateContent>
      </w:r>
      <w:r w:rsidR="009A335C">
        <w:t>User Interface Design</w:t>
      </w:r>
      <w:bookmarkEnd w:id="18"/>
    </w:p>
    <w:p w14:paraId="3975FC1D" w14:textId="654BB861" w:rsidR="00DC73EA" w:rsidRDefault="00DC73EA" w:rsidP="00DC73EA">
      <w:pPr>
        <w:jc w:val="center"/>
      </w:pPr>
    </w:p>
    <w:p w14:paraId="7E55BC7F" w14:textId="7A33A718" w:rsidR="00DC73EA" w:rsidRDefault="00471531" w:rsidP="00DC73EA">
      <w:pPr>
        <w:jc w:val="center"/>
      </w:pPr>
      <w:r>
        <w:rPr>
          <w:noProof/>
          <w:lang w:eastAsia="en-GB"/>
        </w:rPr>
        <mc:AlternateContent>
          <mc:Choice Requires="wps">
            <w:drawing>
              <wp:anchor distT="0" distB="0" distL="114300" distR="114300" simplePos="0" relativeHeight="251962368" behindDoc="0" locked="0" layoutInCell="1" allowOverlap="1" wp14:anchorId="7184CE23" wp14:editId="4A61171B">
                <wp:simplePos x="0" y="0"/>
                <wp:positionH relativeFrom="margin">
                  <wp:posOffset>6070954</wp:posOffset>
                </wp:positionH>
                <wp:positionV relativeFrom="paragraph">
                  <wp:posOffset>199224</wp:posOffset>
                </wp:positionV>
                <wp:extent cx="3939898" cy="1325573"/>
                <wp:effectExtent l="0" t="0" r="22860" b="27305"/>
                <wp:wrapNone/>
                <wp:docPr id="1197" name="Text Box 1197"/>
                <wp:cNvGraphicFramePr/>
                <a:graphic xmlns:a="http://schemas.openxmlformats.org/drawingml/2006/main">
                  <a:graphicData uri="http://schemas.microsoft.com/office/word/2010/wordprocessingShape">
                    <wps:wsp>
                      <wps:cNvSpPr txBox="1"/>
                      <wps:spPr>
                        <a:xfrm>
                          <a:off x="0" y="0"/>
                          <a:ext cx="3939898" cy="1325573"/>
                        </a:xfrm>
                        <a:prstGeom prst="rect">
                          <a:avLst/>
                        </a:prstGeom>
                        <a:ln>
                          <a:prstDash val="sysDash"/>
                        </a:ln>
                      </wps:spPr>
                      <wps:style>
                        <a:lnRef idx="2">
                          <a:schemeClr val="accent1"/>
                        </a:lnRef>
                        <a:fillRef idx="1">
                          <a:schemeClr val="lt1"/>
                        </a:fillRef>
                        <a:effectRef idx="0">
                          <a:schemeClr val="accent1"/>
                        </a:effectRef>
                        <a:fontRef idx="minor">
                          <a:schemeClr val="dk1"/>
                        </a:fontRef>
                      </wps:style>
                      <wps:txbx>
                        <w:txbxContent>
                          <w:p w14:paraId="7E26D4FC" w14:textId="5D3422A1" w:rsidR="00E71811" w:rsidRPr="00094B8B" w:rsidRDefault="00E71811" w:rsidP="00DC73EA">
                            <w:pPr>
                              <w:rPr>
                                <w:sz w:val="19"/>
                                <w:szCs w:val="19"/>
                              </w:rPr>
                            </w:pPr>
                            <w:r>
                              <w:rPr>
                                <w:sz w:val="19"/>
                                <w:szCs w:val="19"/>
                              </w:rPr>
                              <w:t>S and E button represent a label with an Image; I named them S and E to easily reference them in my design, as they will have the same size and mostly the same function. The S is used to swipe a setting UC into view while E is for exiting the program. The empty dashed area is used to represent the area in which the setting UC will swipe into view.</w:t>
                            </w:r>
                          </w:p>
                          <w:p w14:paraId="32C5CBB9" w14:textId="002B0F7B" w:rsidR="00E71811" w:rsidRPr="008137A2" w:rsidRDefault="00E71811" w:rsidP="00DC73EA">
                            <w:pPr>
                              <w:rPr>
                                <w:sz w:val="20"/>
                              </w:rPr>
                            </w:pPr>
                            <w:r>
                              <w:rPr>
                                <w:sz w:val="20"/>
                              </w:rPr>
                              <w:t>The setting UC allows the user to modify theme, style and provide the email details required. Dimensions of S &amp; E are both 40 by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4CE23" id="Text Box 1197" o:spid="_x0000_s1207" type="#_x0000_t202" style="position:absolute;left:0;text-align:left;margin-left:478.05pt;margin-top:15.7pt;width:310.25pt;height:104.4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" fillcolor="white [3201]" strokecolor="#5b9bd5 [3204]" strokeweight="1pt">
                <v:stroke dashstyle="3 1"/>
                <v:textbox>
                  <w:txbxContent>
                    <w:p w14:paraId="7E26D4FC" w14:textId="5D3422A1" w:rsidR="00E71811" w:rsidRPr="00094B8B" w:rsidRDefault="00E71811" w:rsidP="00DC73EA">
                      <w:pPr>
                        <w:rPr>
                          <w:sz w:val="19"/>
                          <w:szCs w:val="19"/>
                        </w:rPr>
                      </w:pPr>
                      <w:r>
                        <w:rPr>
                          <w:sz w:val="19"/>
                          <w:szCs w:val="19"/>
                        </w:rPr>
                        <w:t>S and E button represent a label with an Image; I named them S and E to easily reference them in my design, as they will have the same size and mostly the same function. The S is used to swipe a setting UC into view while E is for exiting the program. The empty dashed area is used to represent the area in which the setting UC will swipe into view.</w:t>
                      </w:r>
                    </w:p>
                    <w:p w14:paraId="32C5CBB9" w14:textId="002B0F7B" w:rsidR="00E71811" w:rsidRPr="008137A2" w:rsidRDefault="00E71811" w:rsidP="00DC73EA">
                      <w:pPr>
                        <w:rPr>
                          <w:sz w:val="20"/>
                        </w:rPr>
                      </w:pPr>
                      <w:r>
                        <w:rPr>
                          <w:sz w:val="20"/>
                        </w:rPr>
                        <w:t>The setting UC allows the user to modify theme, style and provide the email details required. Dimensions of S &amp; E are both 40 by 40.</w:t>
                      </w:r>
                    </w:p>
                  </w:txbxContent>
                </v:textbox>
                <w10:wrap anchorx="margin"/>
              </v:shape>
            </w:pict>
          </mc:Fallback>
        </mc:AlternateContent>
      </w:r>
    </w:p>
    <w:p w14:paraId="3A2D5DC8" w14:textId="0AEAC799" w:rsidR="00DC73EA" w:rsidRDefault="00552E39" w:rsidP="00DC73EA">
      <w:pPr>
        <w:jc w:val="center"/>
      </w:pPr>
      <w:r>
        <w:rPr>
          <w:noProof/>
          <w:lang w:eastAsia="en-GB"/>
        </w:rPr>
        <mc:AlternateContent>
          <mc:Choice Requires="wps">
            <w:drawing>
              <wp:anchor distT="0" distB="0" distL="114300" distR="114300" simplePos="0" relativeHeight="251961344" behindDoc="0" locked="0" layoutInCell="1" allowOverlap="1" wp14:anchorId="3C1AD699" wp14:editId="09C047B2">
                <wp:simplePos x="0" y="0"/>
                <wp:positionH relativeFrom="column">
                  <wp:posOffset>5696602</wp:posOffset>
                </wp:positionH>
                <wp:positionV relativeFrom="paragraph">
                  <wp:posOffset>291844</wp:posOffset>
                </wp:positionV>
                <wp:extent cx="374352" cy="190270"/>
                <wp:effectExtent l="0" t="38100" r="64135" b="19685"/>
                <wp:wrapNone/>
                <wp:docPr id="1198" name="Straight Arrow Connector 1198"/>
                <wp:cNvGraphicFramePr/>
                <a:graphic xmlns:a="http://schemas.openxmlformats.org/drawingml/2006/main">
                  <a:graphicData uri="http://schemas.microsoft.com/office/word/2010/wordprocessingShape">
                    <wps:wsp>
                      <wps:cNvCnPr/>
                      <wps:spPr>
                        <a:xfrm flipV="1">
                          <a:off x="0" y="0"/>
                          <a:ext cx="374352" cy="190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F68A8" id="Straight Arrow Connector 1198" o:spid="_x0000_s1026" type="#_x0000_t32" style="position:absolute;margin-left:448.55pt;margin-top:23pt;width:29.5pt;height:15pt;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" strokecolor="#5b9bd5 [3204]" strokeweight=".5pt">
                <v:stroke endarrow="block" joinstyle="miter"/>
              </v:shape>
            </w:pict>
          </mc:Fallback>
        </mc:AlternateContent>
      </w:r>
      <w:r w:rsidR="00C82746">
        <w:rPr>
          <w:noProof/>
          <w:lang w:eastAsia="en-GB"/>
        </w:rPr>
        <mc:AlternateContent>
          <mc:Choice Requires="wpg">
            <w:drawing>
              <wp:anchor distT="0" distB="0" distL="114300" distR="114300" simplePos="0" relativeHeight="251953152" behindDoc="0" locked="0" layoutInCell="1" allowOverlap="1" wp14:anchorId="00F97FD1" wp14:editId="308B25D2">
                <wp:simplePos x="0" y="0"/>
                <wp:positionH relativeFrom="column">
                  <wp:posOffset>743366</wp:posOffset>
                </wp:positionH>
                <wp:positionV relativeFrom="paragraph">
                  <wp:posOffset>138733</wp:posOffset>
                </wp:positionV>
                <wp:extent cx="5179695" cy="2981325"/>
                <wp:effectExtent l="0" t="0" r="20955" b="28575"/>
                <wp:wrapNone/>
                <wp:docPr id="1093" name="Group 1093"/>
                <wp:cNvGraphicFramePr/>
                <a:graphic xmlns:a="http://schemas.openxmlformats.org/drawingml/2006/main">
                  <a:graphicData uri="http://schemas.microsoft.com/office/word/2010/wordprocessingGroup">
                    <wpg:wgp>
                      <wpg:cNvGrpSpPr/>
                      <wpg:grpSpPr>
                        <a:xfrm>
                          <a:off x="0" y="0"/>
                          <a:ext cx="5179695" cy="2981325"/>
                          <a:chOff x="0" y="0"/>
                          <a:chExt cx="5179695" cy="2981481"/>
                        </a:xfrm>
                      </wpg:grpSpPr>
                      <wpg:grpSp>
                        <wpg:cNvPr id="936" name="Group 105"/>
                        <wpg:cNvGrpSpPr/>
                        <wpg:grpSpPr>
                          <a:xfrm>
                            <a:off x="0" y="0"/>
                            <a:ext cx="5179695" cy="2981481"/>
                            <a:chOff x="0" y="0"/>
                            <a:chExt cx="5179695" cy="3361183"/>
                          </a:xfrm>
                        </wpg:grpSpPr>
                        <wps:wsp>
                          <wps:cNvPr id="939" name="Rectangle 939"/>
                          <wps:cNvSpPr/>
                          <wps:spPr>
                            <a:xfrm>
                              <a:off x="0" y="0"/>
                              <a:ext cx="5179695" cy="3361183"/>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0" name="Rectangle 940"/>
                          <wps:cNvSpPr/>
                          <wps:spPr>
                            <a:xfrm>
                              <a:off x="222884" y="117921"/>
                              <a:ext cx="4733925" cy="666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4" name="Rectangle 944"/>
                          <wps:cNvSpPr/>
                          <wps:spPr>
                            <a:xfrm>
                              <a:off x="4656454" y="261938"/>
                              <a:ext cx="300355" cy="285115"/>
                            </a:xfrm>
                            <a:prstGeom prst="rect">
                              <a:avLst/>
                            </a:prstGeom>
                          </wps:spPr>
                          <wps:style>
                            <a:lnRef idx="2">
                              <a:schemeClr val="dk1"/>
                            </a:lnRef>
                            <a:fillRef idx="1">
                              <a:schemeClr val="lt1"/>
                            </a:fillRef>
                            <a:effectRef idx="0">
                              <a:schemeClr val="dk1"/>
                            </a:effectRef>
                            <a:fontRef idx="minor">
                              <a:schemeClr val="dk1"/>
                            </a:fontRef>
                          </wps:style>
                          <wps:txbx>
                            <w:txbxContent>
                              <w:p w14:paraId="69253B91" w14:textId="77777777" w:rsidR="00E71811" w:rsidRDefault="00E71811" w:rsidP="00DC73EA">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5" name="Rectangle 945"/>
                          <wps:cNvSpPr/>
                          <wps:spPr>
                            <a:xfrm>
                              <a:off x="4310379" y="261303"/>
                              <a:ext cx="300355" cy="285115"/>
                            </a:xfrm>
                            <a:prstGeom prst="rect">
                              <a:avLst/>
                            </a:prstGeom>
                          </wps:spPr>
                          <wps:style>
                            <a:lnRef idx="2">
                              <a:schemeClr val="dk1"/>
                            </a:lnRef>
                            <a:fillRef idx="1">
                              <a:schemeClr val="lt1"/>
                            </a:fillRef>
                            <a:effectRef idx="0">
                              <a:schemeClr val="dk1"/>
                            </a:effectRef>
                            <a:fontRef idx="minor">
                              <a:schemeClr val="dk1"/>
                            </a:fontRef>
                          </wps:style>
                          <wps:txbx>
                            <w:txbxContent>
                              <w:p w14:paraId="546B0ED4" w14:textId="77777777" w:rsidR="00E71811" w:rsidRDefault="00E71811" w:rsidP="00DC73EA">
                                <w:pPr>
                                  <w:jc w:val="center"/>
                                </w:pPr>
                                <w: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2009776" y="984696"/>
                              <a:ext cx="2003424" cy="885825"/>
                            </a:xfrm>
                            <a:prstGeom prst="rect">
                              <a:avLst/>
                            </a:prstGeom>
                          </wps:spPr>
                          <wps:style>
                            <a:lnRef idx="2">
                              <a:schemeClr val="dk1"/>
                            </a:lnRef>
                            <a:fillRef idx="1">
                              <a:schemeClr val="lt1"/>
                            </a:fillRef>
                            <a:effectRef idx="0">
                              <a:schemeClr val="dk1"/>
                            </a:effectRef>
                            <a:fontRef idx="minor">
                              <a:schemeClr val="dk1"/>
                            </a:fontRef>
                          </wps:style>
                          <wps:txbx>
                            <w:txbxContent>
                              <w:p w14:paraId="2A24BD19" w14:textId="545D556B" w:rsidR="00E71811" w:rsidRDefault="00E71811" w:rsidP="00DC73EA">
                                <w:pPr>
                                  <w:jc w:val="center"/>
                                </w:pPr>
                                <w:r>
                                  <w:t>IMAGE ( will have a logo here)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0" name="Rectangle 950"/>
                          <wps:cNvSpPr/>
                          <wps:spPr>
                            <a:xfrm>
                              <a:off x="2009776" y="1927834"/>
                              <a:ext cx="1428750" cy="1333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E773901" w14:textId="77777777" w:rsidR="00E71811" w:rsidRDefault="00E71811" w:rsidP="00DC73EA">
                                <w:pPr>
                                  <w:pStyle w:val="NormalWeb"/>
                                  <w:spacing w:before="0" w:beforeAutospacing="0" w:after="0" w:afterAutospacing="0"/>
                                </w:pPr>
                                <w:r>
                                  <w:rPr>
                                    <w:rFonts w:asciiTheme="minorHAnsi" w:hAnsi="Calibri" w:cstheme="minorBidi"/>
                                    <w:color w:val="808080" w:themeColor="background1" w:themeShade="80"/>
                                    <w:kern w:val="24"/>
                                    <w:sz w:val="14"/>
                                    <w:szCs w:val="14"/>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3" name="Rectangle 953"/>
                          <wps:cNvSpPr/>
                          <wps:spPr>
                            <a:xfrm>
                              <a:off x="2009776" y="2100263"/>
                              <a:ext cx="1428750" cy="1333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D2BBCC" w14:textId="77777777" w:rsidR="00E71811" w:rsidRDefault="00E71811" w:rsidP="00DC73EA">
                                <w:pPr>
                                  <w:pStyle w:val="NormalWeb"/>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4" name="Rectangle 954"/>
                          <wps:cNvSpPr/>
                          <wps:spPr>
                            <a:xfrm>
                              <a:off x="3476376" y="1931318"/>
                              <a:ext cx="541783" cy="560832"/>
                            </a:xfrm>
                            <a:prstGeom prst="rect">
                              <a:avLst/>
                            </a:prstGeom>
                          </wps:spPr>
                          <wps:style>
                            <a:lnRef idx="2">
                              <a:schemeClr val="dk1"/>
                            </a:lnRef>
                            <a:fillRef idx="1">
                              <a:schemeClr val="lt1"/>
                            </a:fillRef>
                            <a:effectRef idx="0">
                              <a:schemeClr val="dk1"/>
                            </a:effectRef>
                            <a:fontRef idx="minor">
                              <a:schemeClr val="dk1"/>
                            </a:fontRef>
                          </wps:style>
                          <wps:txbx>
                            <w:txbxContent>
                              <w:p w14:paraId="157B522F"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20"/>
                                    <w:szCs w:val="20"/>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5" name="Rectangle 955"/>
                          <wps:cNvSpPr/>
                          <wps:spPr>
                            <a:xfrm>
                              <a:off x="2019971" y="2296194"/>
                              <a:ext cx="694800" cy="212502"/>
                            </a:xfrm>
                            <a:prstGeom prst="rect">
                              <a:avLst/>
                            </a:prstGeom>
                          </wps:spPr>
                          <wps:style>
                            <a:lnRef idx="2">
                              <a:schemeClr val="dk1"/>
                            </a:lnRef>
                            <a:fillRef idx="1">
                              <a:schemeClr val="lt1"/>
                            </a:fillRef>
                            <a:effectRef idx="0">
                              <a:schemeClr val="dk1"/>
                            </a:effectRef>
                            <a:fontRef idx="minor">
                              <a:schemeClr val="dk1"/>
                            </a:fontRef>
                          </wps:style>
                          <wps:txbx>
                            <w:txbxContent>
                              <w:p w14:paraId="370C9D15"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14"/>
                                    <w:szCs w:val="14"/>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6" name="Rectangle 956"/>
                          <wps:cNvSpPr/>
                          <wps:spPr>
                            <a:xfrm>
                              <a:off x="2743726" y="2299146"/>
                              <a:ext cx="694800" cy="209550"/>
                            </a:xfrm>
                            <a:prstGeom prst="rect">
                              <a:avLst/>
                            </a:prstGeom>
                          </wps:spPr>
                          <wps:style>
                            <a:lnRef idx="2">
                              <a:schemeClr val="dk1"/>
                            </a:lnRef>
                            <a:fillRef idx="1">
                              <a:schemeClr val="lt1"/>
                            </a:fillRef>
                            <a:effectRef idx="0">
                              <a:schemeClr val="dk1"/>
                            </a:effectRef>
                            <a:fontRef idx="minor">
                              <a:schemeClr val="dk1"/>
                            </a:fontRef>
                          </wps:style>
                          <wps:txbx>
                            <w:txbxContent>
                              <w:p w14:paraId="79F2F775"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14"/>
                                    <w:szCs w:val="14"/>
                                  </w:rPr>
                                  <w:t>Forgot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57" name="TextBox 13"/>
                        <wps:cNvSpPr txBox="1"/>
                        <wps:spPr>
                          <a:xfrm>
                            <a:off x="2456597" y="1656698"/>
                            <a:ext cx="661035" cy="231140"/>
                          </a:xfrm>
                          <a:prstGeom prst="rect">
                            <a:avLst/>
                          </a:prstGeom>
                          <a:noFill/>
                        </wps:spPr>
                        <wps:txbx>
                          <w:txbxContent>
                            <w:p w14:paraId="790C329F" w14:textId="77777777" w:rsidR="00E71811" w:rsidRDefault="00E71811" w:rsidP="00DC73EA">
                              <w:pPr>
                                <w:pStyle w:val="NormalWeb"/>
                                <w:spacing w:before="0" w:beforeAutospacing="0" w:after="0" w:afterAutospacing="0"/>
                              </w:pPr>
                              <w:r>
                                <w:rPr>
                                  <w:rFonts w:ascii="Calibri" w:hAnsi="Calibri"/>
                                  <w:color w:val="7F7F7F"/>
                                  <w:kern w:val="24"/>
                                  <w:sz w:val="18"/>
                                  <w:szCs w:val="18"/>
                                </w:rPr>
                                <w:t>Username</w:t>
                              </w:r>
                            </w:p>
                          </w:txbxContent>
                        </wps:txbx>
                        <wps:bodyPr wrap="none" rtlCol="0">
                          <a:spAutoFit/>
                        </wps:bodyPr>
                      </wps:wsp>
                      <wps:wsp>
                        <wps:cNvPr id="958" name="TextBox 13"/>
                        <wps:cNvSpPr txBox="1"/>
                        <wps:spPr>
                          <a:xfrm>
                            <a:off x="2456597" y="1801411"/>
                            <a:ext cx="628015" cy="231140"/>
                          </a:xfrm>
                          <a:prstGeom prst="rect">
                            <a:avLst/>
                          </a:prstGeom>
                          <a:noFill/>
                        </wps:spPr>
                        <wps:txbx>
                          <w:txbxContent>
                            <w:p w14:paraId="63FEE5FC" w14:textId="77777777" w:rsidR="00E71811" w:rsidRDefault="00E71811" w:rsidP="00DC73EA">
                              <w:pPr>
                                <w:pStyle w:val="NormalWeb"/>
                                <w:spacing w:before="0" w:beforeAutospacing="0" w:after="0" w:afterAutospacing="0"/>
                              </w:pPr>
                              <w:r>
                                <w:rPr>
                                  <w:rFonts w:ascii="Calibri" w:hAnsi="Calibri"/>
                                  <w:color w:val="7F7F7F"/>
                                  <w:kern w:val="24"/>
                                  <w:sz w:val="18"/>
                                  <w:szCs w:val="18"/>
                                </w:rPr>
                                <w:t>Password</w:t>
                              </w:r>
                            </w:p>
                          </w:txbxContent>
                        </wps:txbx>
                        <wps:bodyPr wrap="none" rtlCol="0">
                          <a:spAutoFit/>
                        </wps:bodyPr>
                      </wps:wsp>
                    </wpg:wgp>
                  </a:graphicData>
                </a:graphic>
              </wp:anchor>
            </w:drawing>
          </mc:Choice>
          <mc:Fallback>
            <w:pict>
              <v:group w14:anchorId="00F97FD1" id="Group 1093" o:spid="_x0000_s1208" style="position:absolute;left:0;text-align:left;margin-left:58.55pt;margin-top:10.9pt;width:407.85pt;height:234.75pt;z-index:251953152" coordsize="51796,2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">
                <v:group id="Group 105" o:spid="_x0000_s1209" style="position:absolute;width:51796;height:29814" coordsize="51796,33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rect id="Rectangle 939" o:spid="_x0000_s1210" style="position:absolute;width:51796;height:33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nUcUA&#10;AADcAAAADwAAAGRycy9kb3ducmV2LnhtbESPQWvCQBSE74L/YXlCb7qxBWvSbESkhUKlou2hx0f2&#10;mQSzb8PuNon/3i0UPA4z8w2Tb0bTip6cbywrWC4SEMSl1Q1XCr6/3uZrED4ga2wtk4IredgU00mO&#10;mbYDH6k/hUpECPsMFdQhdJmUvqzJoF/Yjjh6Z+sMhihdJbXDIcJNKx+TZCUNNhwXauxoV1N5Of0a&#10;BfbQXNutSz/7PT3/fBxCMoyrV6UeZuP2BUSgMdzD/+13rSB9SuH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2dRxQAAANwAAAAPAAAAAAAAAAAAAAAAAJgCAABkcnMv&#10;ZG93bnJldi54bWxQSwUGAAAAAAQABAD1AAAAigMAAAAA&#10;" fillcolor="white [3201]" strokecolor="black [3200]" strokeweight="1pt"/>
                  <v:rect id="Rectangle 940" o:spid="_x0000_s1211" style="position:absolute;left:2228;top:1179;width:47340;height: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dO8IA&#10;AADcAAAADwAAAGRycy9kb3ducmV2LnhtbERPz2vCMBS+D/Y/hDfYbU0nVWpnlCIOdTersB0fzVtb&#10;1ryUJNb63y+HwY4f3+/VZjK9GMn5zrKC1yQFQVxb3XGj4HJ+f8lB+ICssbdMCu7kYbN+fFhhoe2N&#10;TzRWoRExhH2BCtoQhkJKX7dk0Cd2II7ct3UGQ4SukdrhLYabXs7SdCENdhwbWhxo21L9U12NgoUf&#10;v465m3eXvszM0bn9R9h9KvX8NJVvIAJN4V/85z5oBcsszo9n4h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Rh07wgAAANwAAAAPAAAAAAAAAAAAAAAAAJgCAABkcnMvZG93&#10;bnJldi54bWxQSwUGAAAAAAQABAD1AAAAhwMAAAAA&#10;" fillcolor="black [3213]" strokecolor="black [3213]" strokeweight="1pt"/>
                  <v:rect id="Rectangle 944" o:spid="_x0000_s1212" style="position:absolute;left:46564;top:2619;width:3004;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i7ssUA&#10;AADcAAAADwAAAGRycy9kb3ducmV2LnhtbESPT4vCMBTE7wt+h/AEb2uqiKvVKCIrLOyy4p+Dx0fz&#10;bIvNS0mybf32G0HwOMzMb5jlujOVaMj50rKC0TABQZxZXXKu4Hzavc9A+ICssbJMCu7kYb3qvS0x&#10;1bblAzXHkIsIYZ+igiKEOpXSZwUZ9ENbE0fvap3BEKXLpXbYRrip5DhJptJgyXGhwJq2BWW3459R&#10;YPflvdq4+W/zQx+X731I2m76qdSg320WIAJ14RV+tr+0gvlkA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LuyxQAAANwAAAAPAAAAAAAAAAAAAAAAAJgCAABkcnMv&#10;ZG93bnJldi54bWxQSwUGAAAAAAQABAD1AAAAigMAAAAA&#10;" fillcolor="white [3201]" strokecolor="black [3200]" strokeweight="1pt">
                    <v:textbox>
                      <w:txbxContent>
                        <w:p w14:paraId="69253B91" w14:textId="77777777" w:rsidR="00E71811" w:rsidRDefault="00E71811" w:rsidP="00DC73EA">
                          <w:pPr>
                            <w:jc w:val="center"/>
                          </w:pPr>
                          <w:r>
                            <w:t>E</w:t>
                          </w:r>
                        </w:p>
                      </w:txbxContent>
                    </v:textbox>
                  </v:rect>
                  <v:rect id="Rectangle 945" o:spid="_x0000_s1213" style="position:absolute;left:43103;top:2613;width:3004;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eKcUA&#10;AADcAAAADwAAAGRycy9kb3ducmV2LnhtbESPQWvCQBSE70L/w/IKvdVNS7U1ZiNSWhCUStWDx0f2&#10;mQSzb8PuNon/3hUKHoeZ+YbJFoNpREfO15YVvIwTEMSF1TWXCg777+cPED4ga2wsk4ILeVjkD6MM&#10;U217/qVuF0oRIexTVFCF0KZS+qIig35sW+LonawzGKJ0pdQO+wg3jXxNkqk0WHNcqLClz4qK8+7P&#10;KLDb+tIs3eyn29D7cb0NST9Mv5R6ehyWcxCBhnAP/7dXWsHsbQK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B4pxQAAANwAAAAPAAAAAAAAAAAAAAAAAJgCAABkcnMv&#10;ZG93bnJldi54bWxQSwUGAAAAAAQABAD1AAAAigMAAAAA&#10;" fillcolor="white [3201]" strokecolor="black [3200]" strokeweight="1pt">
                    <v:textbox>
                      <w:txbxContent>
                        <w:p w14:paraId="546B0ED4" w14:textId="77777777" w:rsidR="00E71811" w:rsidRDefault="00E71811" w:rsidP="00DC73EA">
                          <w:pPr>
                            <w:jc w:val="center"/>
                          </w:pPr>
                          <w:r>
                            <w:t>S</w:t>
                          </w:r>
                        </w:p>
                      </w:txbxContent>
                    </v:textbox>
                  </v:rect>
                  <v:rect id="Rectangle 949" o:spid="_x0000_s1214" style="position:absolute;left:20097;top:9846;width:20035;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ULMUA&#10;AADcAAAADwAAAGRycy9kb3ducmV2LnhtbESPQWvCQBSE74L/YXlCb7qxFGvSbESkhUKlou2hx0f2&#10;mQSzb8PuNon/3i0UPA4z8w2Tb0bTip6cbywrWC4SEMSl1Q1XCr6/3uZrED4ga2wtk4IredgU00mO&#10;mbYDH6k/hUpECPsMFdQhdJmUvqzJoF/Yjjh6Z+sMhihdJbXDIcJNKx+TZCUNNhwXauxoV1N5Of0a&#10;BfbQXNutSz/7PT3/fBxCMoyrV6UeZuP2BUSgMdzD/+13rSB9SuH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RQsxQAAANwAAAAPAAAAAAAAAAAAAAAAAJgCAABkcnMv&#10;ZG93bnJldi54bWxQSwUGAAAAAAQABAD1AAAAigMAAAAA&#10;" fillcolor="white [3201]" strokecolor="black [3200]" strokeweight="1pt">
                    <v:textbox>
                      <w:txbxContent>
                        <w:p w14:paraId="2A24BD19" w14:textId="545D556B" w:rsidR="00E71811" w:rsidRDefault="00E71811" w:rsidP="00DC73EA">
                          <w:pPr>
                            <w:jc w:val="center"/>
                          </w:pPr>
                          <w:r>
                            <w:t>IMAGE ( will have a logo here)</w:t>
                          </w:r>
                        </w:p>
                      </w:txbxContent>
                    </v:textbox>
                  </v:rect>
                  <v:rect id="Rectangle 950" o:spid="_x0000_s1215" style="position:absolute;left:20097;top:19278;width:14288;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GRMMA&#10;AADcAAAADwAAAGRycy9kb3ducmV2LnhtbESPwU7DMAyG70h7h8iTuLG0lUBQlk3TpE27oY09gGlM&#10;U61xQhPa8vb4gMTR+v1/9rfezr5XIw2pC2ygXBWgiJtgO24NXN8PD8+gUka22AcmAz+UYLtZ3K2x&#10;tmHiM42X3CqBcKrRgMs51lqnxpHHtAqRWLLPMHjMMg6ttgNOAve9roriSXvsWC44jLR31Nwu314o&#10;Y/woC6zKc7W/vn0doztMdjbmfjnvXkFlmvP/8l/7ZA28PMr7IiMi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2GRMMAAADcAAAADwAAAAAAAAAAAAAAAACYAgAAZHJzL2Rv&#10;d25yZXYueG1sUEsFBgAAAAAEAAQA9QAAAIgDAAAAAA==&#10;" fillcolor="white [3201]" strokecolor="#a5a5a5 [3206]" strokeweight="1pt">
                    <v:textbox>
                      <w:txbxContent>
                        <w:p w14:paraId="5E773901" w14:textId="77777777" w:rsidR="00E71811" w:rsidRDefault="00E71811" w:rsidP="00DC73EA">
                          <w:pPr>
                            <w:pStyle w:val="NormalWeb"/>
                            <w:spacing w:before="0" w:beforeAutospacing="0" w:after="0" w:afterAutospacing="0"/>
                          </w:pPr>
                          <w:r>
                            <w:rPr>
                              <w:rFonts w:asciiTheme="minorHAnsi" w:hAnsi="Calibri" w:cstheme="minorBidi"/>
                              <w:color w:val="808080" w:themeColor="background1" w:themeShade="80"/>
                              <w:kern w:val="24"/>
                              <w:sz w:val="14"/>
                              <w:szCs w:val="14"/>
                            </w:rPr>
                            <w:t>e</w:t>
                          </w:r>
                        </w:p>
                      </w:txbxContent>
                    </v:textbox>
                  </v:rect>
                  <v:rect id="Rectangle 953" o:spid="_x0000_s1216" style="position:absolute;left:20097;top:21002;width:14288;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8YM8MA&#10;AADcAAAADwAAAGRycy9kb3ducmV2LnhtbESPwWrDMBBE74H+g9hCbolsh5bUjRJCIKG3ksQfsLW2&#10;lqm1Ui3Fdv6+KhR6HGbmDbPZTbYTA/WhdawgX2YgiGunW24UVNfjYg0iRGSNnWNScKcAu+3DbIOl&#10;diOfabjERiQIhxIVmBh9KWWoDVkMS+eJk/fpeosxyb6RuscxwW0niyx7lhZbTgsGPR0M1V+Xm02U&#10;wX/kGRb5uThU798nb46jnpSaP077VxCRpvgf/mu/aQUvTyv4PZ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8YM8MAAADcAAAADwAAAAAAAAAAAAAAAACYAgAAZHJzL2Rv&#10;d25yZXYueG1sUEsFBgAAAAAEAAQA9QAAAIgDAAAAAA==&#10;" fillcolor="white [3201]" strokecolor="#a5a5a5 [3206]" strokeweight="1pt">
                    <v:textbox>
                      <w:txbxContent>
                        <w:p w14:paraId="1ED2BBCC" w14:textId="77777777" w:rsidR="00E71811" w:rsidRDefault="00E71811" w:rsidP="00DC73EA">
                          <w:pPr>
                            <w:pStyle w:val="NormalWeb"/>
                            <w:spacing w:before="0" w:beforeAutospacing="0" w:after="0" w:afterAutospacing="0"/>
                          </w:pPr>
                        </w:p>
                      </w:txbxContent>
                    </v:textbox>
                  </v:rect>
                  <v:rect id="Rectangle 954" o:spid="_x0000_s1217" style="position:absolute;left:34763;top:19313;width:5418;height:5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tb8UA&#10;AADcAAAADwAAAGRycy9kb3ducmV2LnhtbESPQWvCQBSE70L/w/IKvdVNS7U1ZiNSWhCUStWDx0f2&#10;mQSzb8PuNon/3hUKHoeZ+YbJFoNpREfO15YVvIwTEMSF1TWXCg777+cPED4ga2wsk4ILeVjkD6MM&#10;U217/qVuF0oRIexTVFCF0KZS+qIig35sW+LonawzGKJ0pdQO+wg3jXxNkqk0WHNcqLClz4qK8+7P&#10;KLDb+tIs3eyn29D7cb0NST9Mv5R6ehyWcxCBhnAP/7dXWsFs8ga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US1vxQAAANwAAAAPAAAAAAAAAAAAAAAAAJgCAABkcnMv&#10;ZG93bnJldi54bWxQSwUGAAAAAAQABAD1AAAAigMAAAAA&#10;" fillcolor="white [3201]" strokecolor="black [3200]" strokeweight="1pt">
                    <v:textbox>
                      <w:txbxContent>
                        <w:p w14:paraId="157B522F"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20"/>
                              <w:szCs w:val="20"/>
                            </w:rPr>
                            <w:t>Login</w:t>
                          </w:r>
                        </w:p>
                      </w:txbxContent>
                    </v:textbox>
                  </v:rect>
                  <v:rect id="Rectangle 955" o:spid="_x0000_s1218" style="position:absolute;left:20199;top:22961;width:6948;height:2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2I9MUA&#10;AADcAAAADwAAAGRycy9kb3ducmV2LnhtbESPT4vCMBTE7wt+h/AEb2uqoKvVKCIrLOyy4p+Dx0fz&#10;bIvNS0mybf32G0HwOMzMb5jlujOVaMj50rKC0TABQZxZXXKu4Hzavc9A+ICssbJMCu7kYb3qvS0x&#10;1bblAzXHkIsIYZ+igiKEOpXSZwUZ9ENbE0fvap3BEKXLpXbYRrip5DhJptJgyXGhwJq2BWW3459R&#10;YPflvdq4+W/zQx+X731I2m76qdSg320WIAJ14RV+tr+0gvlkA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Yj0xQAAANwAAAAPAAAAAAAAAAAAAAAAAJgCAABkcnMv&#10;ZG93bnJldi54bWxQSwUGAAAAAAQABAD1AAAAigMAAAAA&#10;" fillcolor="white [3201]" strokecolor="black [3200]" strokeweight="1pt">
                    <v:textbox>
                      <w:txbxContent>
                        <w:p w14:paraId="370C9D15"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14"/>
                              <w:szCs w:val="14"/>
                            </w:rPr>
                            <w:t>Register</w:t>
                          </w:r>
                        </w:p>
                      </w:txbxContent>
                    </v:textbox>
                  </v:rect>
                  <v:rect id="Rectangle 956" o:spid="_x0000_s1219" style="position:absolute;left:27437;top:22991;width:6948;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Wg8UA&#10;AADcAAAADwAAAGRycy9kb3ducmV2LnhtbESPQWvCQBSE74L/YXlCb7qx0FRTN0GkhUKlou2hx0f2&#10;mQSzb8PuNon/3i0UPA4z8w2zKUbTip6cbywrWC4SEMSl1Q1XCr6/3uYrED4ga2wtk4IreSjy6WSD&#10;mbYDH6k/hUpECPsMFdQhdJmUvqzJoF/Yjjh6Z+sMhihdJbXDIcJNKx+TJJUGG44LNXa0q6m8nH6N&#10;Antoru3WrT/7PT3/fBxCMozpq1IPs3H7AiLQGO7h//a7VrB+S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xaDxQAAANwAAAAPAAAAAAAAAAAAAAAAAJgCAABkcnMv&#10;ZG93bnJldi54bWxQSwUGAAAAAAQABAD1AAAAigMAAAAA&#10;" fillcolor="white [3201]" strokecolor="black [3200]" strokeweight="1pt">
                    <v:textbox>
                      <w:txbxContent>
                        <w:p w14:paraId="79F2F775" w14:textId="77777777" w:rsidR="00E71811" w:rsidRDefault="00E71811" w:rsidP="00DC73EA">
                          <w:pPr>
                            <w:pStyle w:val="NormalWeb"/>
                            <w:spacing w:before="0" w:beforeAutospacing="0" w:after="0" w:afterAutospacing="0"/>
                            <w:jc w:val="center"/>
                          </w:pPr>
                          <w:r>
                            <w:rPr>
                              <w:rFonts w:asciiTheme="minorHAnsi" w:hAnsi="Calibri" w:cstheme="minorBidi"/>
                              <w:color w:val="000000" w:themeColor="dark1"/>
                              <w:kern w:val="24"/>
                              <w:sz w:val="14"/>
                              <w:szCs w:val="14"/>
                            </w:rPr>
                            <w:t>Forgot Details</w:t>
                          </w:r>
                        </w:p>
                      </w:txbxContent>
                    </v:textbox>
                  </v:rect>
                </v:group>
                <v:shape id="_x0000_s1220" type="#_x0000_t202" style="position:absolute;left:24565;top:16566;width:6611;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Jr8UA&#10;AADcAAAADwAAAGRycy9kb3ducmV2LnhtbESPwW7CMBBE70j9B2sr9VYcEFASYlAFrcQNSPsBq3gb&#10;h8TrKHYh7dfXSJU4jmbmjSbfDLYVF+p97VjBZJyAIC6drrlS8Pnx/rwE4QOyxtYxKfghD5v1wyjH&#10;TLsrn+hShEpECPsMFZgQukxKXxqy6MeuI47el+sthij7SuoerxFuWzlNkoW0WHNcMNjR1lDZFN9W&#10;wTKxh6ZJp0dvZ7+Tudnu3Ft3VurpcXhdgQg0hHv4v73XCtL5C9zO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gmvxQAAANwAAAAPAAAAAAAAAAAAAAAAAJgCAABkcnMv&#10;ZG93bnJldi54bWxQSwUGAAAAAAQABAD1AAAAigMAAAAA&#10;" filled="f" stroked="f">
                  <v:textbox style="mso-fit-shape-to-text:t">
                    <w:txbxContent>
                      <w:p w14:paraId="790C329F" w14:textId="77777777" w:rsidR="00E71811" w:rsidRDefault="00E71811" w:rsidP="00DC73EA">
                        <w:pPr>
                          <w:pStyle w:val="NormalWeb"/>
                          <w:spacing w:before="0" w:beforeAutospacing="0" w:after="0" w:afterAutospacing="0"/>
                        </w:pPr>
                        <w:r>
                          <w:rPr>
                            <w:rFonts w:ascii="Calibri" w:hAnsi="Calibri"/>
                            <w:color w:val="7F7F7F"/>
                            <w:kern w:val="24"/>
                            <w:sz w:val="18"/>
                            <w:szCs w:val="18"/>
                          </w:rPr>
                          <w:t>Username</w:t>
                        </w:r>
                      </w:p>
                    </w:txbxContent>
                  </v:textbox>
                </v:shape>
                <v:shape id="_x0000_s1221" type="#_x0000_t202" style="position:absolute;left:24565;top:18014;width:6281;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d3cIA&#10;AADcAAAADwAAAGRycy9kb3ducmV2LnhtbERP3WrCMBS+H/gO4Qi7W1PLHLUzFlEH3m3WPcChOWu6&#10;Nielidr59MvFYJcf3/+6nGwvrjT61rGCRZKCIK6dbrlR8Hl+e8pB+ICssXdMCn7IQ7mZPayx0O7G&#10;J7pWoRExhH2BCkwIQyGlrw1Z9IkbiCP35UaLIcKxkXrEWwy3vczS9EVabDk2GBxoZ6juqotVkKf2&#10;vetW2Ye3z/fF0uz27jB8K/U4n7avIAJN4V/85z5qBatlXBvPx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Z3dwgAAANwAAAAPAAAAAAAAAAAAAAAAAJgCAABkcnMvZG93&#10;bnJldi54bWxQSwUGAAAAAAQABAD1AAAAhwMAAAAA&#10;" filled="f" stroked="f">
                  <v:textbox style="mso-fit-shape-to-text:t">
                    <w:txbxContent>
                      <w:p w14:paraId="63FEE5FC" w14:textId="77777777" w:rsidR="00E71811" w:rsidRDefault="00E71811" w:rsidP="00DC73EA">
                        <w:pPr>
                          <w:pStyle w:val="NormalWeb"/>
                          <w:spacing w:before="0" w:beforeAutospacing="0" w:after="0" w:afterAutospacing="0"/>
                        </w:pPr>
                        <w:r>
                          <w:rPr>
                            <w:rFonts w:ascii="Calibri" w:hAnsi="Calibri"/>
                            <w:color w:val="7F7F7F"/>
                            <w:kern w:val="24"/>
                            <w:sz w:val="18"/>
                            <w:szCs w:val="18"/>
                          </w:rPr>
                          <w:t>Password</w:t>
                        </w:r>
                      </w:p>
                    </w:txbxContent>
                  </v:textbox>
                </v:shape>
              </v:group>
            </w:pict>
          </mc:Fallback>
        </mc:AlternateContent>
      </w:r>
      <w:r w:rsidR="00C82746">
        <w:rPr>
          <w:noProof/>
          <w:lang w:eastAsia="en-GB"/>
        </w:rPr>
        <mc:AlternateContent>
          <mc:Choice Requires="wps">
            <w:drawing>
              <wp:anchor distT="0" distB="0" distL="114300" distR="114300" simplePos="0" relativeHeight="252315648" behindDoc="0" locked="0" layoutInCell="1" allowOverlap="1" wp14:anchorId="01A24562" wp14:editId="6536BEEE">
                <wp:simplePos x="0" y="0"/>
                <wp:positionH relativeFrom="column">
                  <wp:posOffset>2179552</wp:posOffset>
                </wp:positionH>
                <wp:positionV relativeFrom="paragraph">
                  <wp:posOffset>291171</wp:posOffset>
                </wp:positionV>
                <wp:extent cx="2787805" cy="349344"/>
                <wp:effectExtent l="0" t="0" r="0" b="0"/>
                <wp:wrapNone/>
                <wp:docPr id="1386" name="TextBox 220"/>
                <wp:cNvGraphicFramePr/>
                <a:graphic xmlns:a="http://schemas.openxmlformats.org/drawingml/2006/main">
                  <a:graphicData uri="http://schemas.microsoft.com/office/word/2010/wordprocessingShape">
                    <wps:wsp>
                      <wps:cNvSpPr txBox="1"/>
                      <wps:spPr>
                        <a:xfrm>
                          <a:off x="0" y="0"/>
                          <a:ext cx="2787805" cy="349344"/>
                        </a:xfrm>
                        <a:prstGeom prst="rect">
                          <a:avLst/>
                        </a:prstGeom>
                        <a:noFill/>
                      </wps:spPr>
                      <wps:txbx>
                        <w:txbxContent>
                          <w:p w14:paraId="0E13A40D" w14:textId="77777777" w:rsidR="00E71811" w:rsidRPr="00C82746" w:rsidRDefault="00E71811" w:rsidP="00C82746">
                            <w:pPr>
                              <w:pStyle w:val="NormalWeb"/>
                              <w:spacing w:before="0" w:beforeAutospacing="0" w:after="0" w:afterAutospacing="0"/>
                              <w:rPr>
                                <w:rFonts w:asciiTheme="minorHAnsi" w:hAnsiTheme="minorHAnsi"/>
                                <w:sz w:val="12"/>
                              </w:rPr>
                            </w:pPr>
                            <w:r w:rsidRPr="00C82746">
                              <w:rPr>
                                <w:rFonts w:asciiTheme="minorHAnsi" w:hAnsiTheme="minorHAnsi" w:cstheme="minorBidi"/>
                                <w:color w:val="000000" w:themeColor="text1"/>
                                <w:kern w:val="24"/>
                                <w:sz w:val="32"/>
                                <w:szCs w:val="56"/>
                              </w:rPr>
                              <w:t>Welcome to the Laptops Clinic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1A24562" id="TextBox 220" o:spid="_x0000_s1222" type="#_x0000_t202" style="position:absolute;left:0;text-align:left;margin-left:171.6pt;margin-top:22.95pt;width:219.5pt;height:27.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" filled="f" stroked="f">
                <v:textbox>
                  <w:txbxContent>
                    <w:p w14:paraId="0E13A40D" w14:textId="77777777" w:rsidR="00E71811" w:rsidRPr="00C82746" w:rsidRDefault="00E71811" w:rsidP="00C82746">
                      <w:pPr>
                        <w:pStyle w:val="NormalWeb"/>
                        <w:spacing w:before="0" w:beforeAutospacing="0" w:after="0" w:afterAutospacing="0"/>
                        <w:rPr>
                          <w:rFonts w:asciiTheme="minorHAnsi" w:hAnsiTheme="minorHAnsi"/>
                          <w:sz w:val="12"/>
                        </w:rPr>
                      </w:pPr>
                      <w:r w:rsidRPr="00C82746">
                        <w:rPr>
                          <w:rFonts w:asciiTheme="minorHAnsi" w:hAnsiTheme="minorHAnsi" w:cstheme="minorBidi"/>
                          <w:color w:val="000000" w:themeColor="text1"/>
                          <w:kern w:val="24"/>
                          <w:sz w:val="32"/>
                          <w:szCs w:val="56"/>
                        </w:rPr>
                        <w:t>Welcome to the Laptops Clinic</w:t>
                      </w:r>
                    </w:p>
                  </w:txbxContent>
                </v:textbox>
              </v:shape>
            </w:pict>
          </mc:Fallback>
        </mc:AlternateContent>
      </w:r>
    </w:p>
    <w:p w14:paraId="79738F0E" w14:textId="3FE8E94D" w:rsidR="00DC73EA" w:rsidRDefault="00471531" w:rsidP="00DC73EA">
      <w:pPr>
        <w:jc w:val="center"/>
      </w:pPr>
      <w:r>
        <w:rPr>
          <w:noProof/>
          <w:lang w:eastAsia="en-GB"/>
        </w:rPr>
        <mc:AlternateContent>
          <mc:Choice Requires="wps">
            <w:drawing>
              <wp:anchor distT="0" distB="0" distL="114300" distR="114300" simplePos="0" relativeHeight="251956224" behindDoc="0" locked="0" layoutInCell="1" allowOverlap="1" wp14:anchorId="5A783634" wp14:editId="0047A1E8">
                <wp:simplePos x="0" y="0"/>
                <wp:positionH relativeFrom="margin">
                  <wp:posOffset>-440055</wp:posOffset>
                </wp:positionH>
                <wp:positionV relativeFrom="paragraph">
                  <wp:posOffset>226695</wp:posOffset>
                </wp:positionV>
                <wp:extent cx="2316480" cy="1252855"/>
                <wp:effectExtent l="0" t="0" r="26670" b="23495"/>
                <wp:wrapNone/>
                <wp:docPr id="771" name="Text Box 771"/>
                <wp:cNvGraphicFramePr/>
                <a:graphic xmlns:a="http://schemas.openxmlformats.org/drawingml/2006/main">
                  <a:graphicData uri="http://schemas.microsoft.com/office/word/2010/wordprocessingShape">
                    <wps:wsp>
                      <wps:cNvSpPr txBox="1"/>
                      <wps:spPr>
                        <a:xfrm>
                          <a:off x="0" y="0"/>
                          <a:ext cx="2316480" cy="1252855"/>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0E257556" w14:textId="2A13B9C5" w:rsidR="00E71811" w:rsidRPr="00471531" w:rsidRDefault="00E71811" w:rsidP="00DC73EA">
                            <w:pPr>
                              <w:rPr>
                                <w:sz w:val="19"/>
                                <w:szCs w:val="19"/>
                              </w:rPr>
                            </w:pPr>
                            <w:r w:rsidRPr="00471531">
                              <w:rPr>
                                <w:sz w:val="19"/>
                                <w:szCs w:val="19"/>
                              </w:rPr>
                              <w:t>Dimensions</w:t>
                            </w:r>
                            <w:r>
                              <w:rPr>
                                <w:sz w:val="19"/>
                                <w:szCs w:val="19"/>
                              </w:rPr>
                              <w:t xml:space="preserve"> of these textboxes are; </w:t>
                            </w:r>
                            <w:r w:rsidRPr="00471531">
                              <w:rPr>
                                <w:sz w:val="19"/>
                                <w:szCs w:val="19"/>
                              </w:rPr>
                              <w:br/>
                              <w:t>H: 264 &amp; W:</w:t>
                            </w:r>
                            <w:r>
                              <w:rPr>
                                <w:sz w:val="19"/>
                                <w:szCs w:val="19"/>
                              </w:rPr>
                              <w:t xml:space="preserve"> 30</w:t>
                            </w:r>
                            <w:r>
                              <w:rPr>
                                <w:sz w:val="19"/>
                                <w:szCs w:val="19"/>
                              </w:rPr>
                              <w:br/>
                              <w:t>Textboxes are filled</w:t>
                            </w:r>
                            <w:r w:rsidRPr="00471531">
                              <w:rPr>
                                <w:sz w:val="19"/>
                                <w:szCs w:val="19"/>
                              </w:rPr>
                              <w:t xml:space="preserve"> with prompt </w:t>
                            </w:r>
                            <w:r>
                              <w:rPr>
                                <w:sz w:val="19"/>
                                <w:szCs w:val="19"/>
                              </w:rPr>
                              <w:t>messages inside them</w:t>
                            </w:r>
                            <w:r w:rsidRPr="00471531">
                              <w:rPr>
                                <w:sz w:val="19"/>
                                <w:szCs w:val="19"/>
                              </w:rPr>
                              <w:t xml:space="preserve"> specifying what details are required in the textboxes.</w:t>
                            </w:r>
                            <w:r>
                              <w:rPr>
                                <w:sz w:val="19"/>
                                <w:szCs w:val="19"/>
                              </w:rPr>
                              <w:br/>
                              <w:t>The message disappears once the user enters a value in the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83634" id="Text Box 771" o:spid="_x0000_s1223" type="#_x0000_t202" style="position:absolute;left:0;text-align:left;margin-left:-34.65pt;margin-top:17.85pt;width:182.4pt;height:98.6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" fillcolor="white [3201]" strokecolor="#ed7d31 [3205]" strokeweight="1pt">
                <v:stroke dashstyle="1 1"/>
                <v:textbox>
                  <w:txbxContent>
                    <w:p w14:paraId="0E257556" w14:textId="2A13B9C5" w:rsidR="00E71811" w:rsidRPr="00471531" w:rsidRDefault="00E71811" w:rsidP="00DC73EA">
                      <w:pPr>
                        <w:rPr>
                          <w:sz w:val="19"/>
                          <w:szCs w:val="19"/>
                        </w:rPr>
                      </w:pPr>
                      <w:r w:rsidRPr="00471531">
                        <w:rPr>
                          <w:sz w:val="19"/>
                          <w:szCs w:val="19"/>
                        </w:rPr>
                        <w:t>Dimensions</w:t>
                      </w:r>
                      <w:r>
                        <w:rPr>
                          <w:sz w:val="19"/>
                          <w:szCs w:val="19"/>
                        </w:rPr>
                        <w:t xml:space="preserve"> of these textboxes are; </w:t>
                      </w:r>
                      <w:r w:rsidRPr="00471531">
                        <w:rPr>
                          <w:sz w:val="19"/>
                          <w:szCs w:val="19"/>
                        </w:rPr>
                        <w:br/>
                        <w:t>H: 264 &amp; W:</w:t>
                      </w:r>
                      <w:r>
                        <w:rPr>
                          <w:sz w:val="19"/>
                          <w:szCs w:val="19"/>
                        </w:rPr>
                        <w:t xml:space="preserve"> 30</w:t>
                      </w:r>
                      <w:r>
                        <w:rPr>
                          <w:sz w:val="19"/>
                          <w:szCs w:val="19"/>
                        </w:rPr>
                        <w:br/>
                        <w:t>Textboxes are filled</w:t>
                      </w:r>
                      <w:r w:rsidRPr="00471531">
                        <w:rPr>
                          <w:sz w:val="19"/>
                          <w:szCs w:val="19"/>
                        </w:rPr>
                        <w:t xml:space="preserve"> with prompt </w:t>
                      </w:r>
                      <w:r>
                        <w:rPr>
                          <w:sz w:val="19"/>
                          <w:szCs w:val="19"/>
                        </w:rPr>
                        <w:t>messages inside them</w:t>
                      </w:r>
                      <w:r w:rsidRPr="00471531">
                        <w:rPr>
                          <w:sz w:val="19"/>
                          <w:szCs w:val="19"/>
                        </w:rPr>
                        <w:t xml:space="preserve"> specifying what details are required in the textboxes.</w:t>
                      </w:r>
                      <w:r>
                        <w:rPr>
                          <w:sz w:val="19"/>
                          <w:szCs w:val="19"/>
                        </w:rPr>
                        <w:br/>
                        <w:t>The message disappears once the user enters a value in the textboxes</w:t>
                      </w:r>
                    </w:p>
                  </w:txbxContent>
                </v:textbox>
                <w10:wrap anchorx="margin"/>
              </v:shape>
            </w:pict>
          </mc:Fallback>
        </mc:AlternateContent>
      </w:r>
      <w:r w:rsidR="00DC73EA">
        <w:rPr>
          <w:noProof/>
          <w:lang w:eastAsia="en-GB"/>
        </w:rPr>
        <mc:AlternateContent>
          <mc:Choice Requires="wps">
            <w:drawing>
              <wp:anchor distT="0" distB="0" distL="114300" distR="114300" simplePos="0" relativeHeight="251965440" behindDoc="0" locked="0" layoutInCell="1" allowOverlap="1" wp14:anchorId="714ED68F" wp14:editId="571AF4E8">
                <wp:simplePos x="0" y="0"/>
                <wp:positionH relativeFrom="column">
                  <wp:posOffset>9303901</wp:posOffset>
                </wp:positionH>
                <wp:positionV relativeFrom="paragraph">
                  <wp:posOffset>937925</wp:posOffset>
                </wp:positionV>
                <wp:extent cx="23751" cy="546265"/>
                <wp:effectExtent l="57150" t="0" r="52705" b="63500"/>
                <wp:wrapNone/>
                <wp:docPr id="1199" name="Straight Arrow Connector 1199"/>
                <wp:cNvGraphicFramePr/>
                <a:graphic xmlns:a="http://schemas.openxmlformats.org/drawingml/2006/main">
                  <a:graphicData uri="http://schemas.microsoft.com/office/word/2010/wordprocessingShape">
                    <wps:wsp>
                      <wps:cNvCnPr/>
                      <wps:spPr>
                        <a:xfrm>
                          <a:off x="0" y="0"/>
                          <a:ext cx="23751" cy="54626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FACD1ED" id="Straight Arrow Connector 1199" o:spid="_x0000_s1026" type="#_x0000_t32" style="position:absolute;margin-left:732.6pt;margin-top:73.85pt;width:1.85pt;height:4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" strokecolor="#5b9bd5 [3204]" strokeweight="1.5pt">
                <v:stroke endarrow="block" joinstyle="miter"/>
              </v:shape>
            </w:pict>
          </mc:Fallback>
        </mc:AlternateContent>
      </w:r>
      <w:r w:rsidR="00DC73EA">
        <w:t>.</w:t>
      </w:r>
    </w:p>
    <w:p w14:paraId="6143FE46" w14:textId="19437E7F" w:rsidR="00DC73EA" w:rsidRDefault="00552E39" w:rsidP="00DC73EA">
      <w:pPr>
        <w:jc w:val="center"/>
      </w:pPr>
      <w:r>
        <w:rPr>
          <w:noProof/>
          <w:lang w:eastAsia="en-GB"/>
        </w:rPr>
        <mc:AlternateContent>
          <mc:Choice Requires="wps">
            <w:drawing>
              <wp:anchor distT="0" distB="0" distL="114300" distR="114300" simplePos="0" relativeHeight="252332032" behindDoc="0" locked="0" layoutInCell="1" allowOverlap="1" wp14:anchorId="73D3F09F" wp14:editId="403247E4">
                <wp:simplePos x="0" y="0"/>
                <wp:positionH relativeFrom="column">
                  <wp:posOffset>5463398</wp:posOffset>
                </wp:positionH>
                <wp:positionV relativeFrom="paragraph">
                  <wp:posOffset>115007</wp:posOffset>
                </wp:positionV>
                <wp:extent cx="668877" cy="619829"/>
                <wp:effectExtent l="38100" t="0" r="17145" b="66040"/>
                <wp:wrapNone/>
                <wp:docPr id="1206" name="Straight Arrow Connector 1206"/>
                <wp:cNvGraphicFramePr/>
                <a:graphic xmlns:a="http://schemas.openxmlformats.org/drawingml/2006/main">
                  <a:graphicData uri="http://schemas.microsoft.com/office/word/2010/wordprocessingShape">
                    <wps:wsp>
                      <wps:cNvCnPr/>
                      <wps:spPr>
                        <a:xfrm flipH="1">
                          <a:off x="0" y="0"/>
                          <a:ext cx="668877" cy="619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1F97D" id="Straight Arrow Connector 1206" o:spid="_x0000_s1026" type="#_x0000_t32" style="position:absolute;margin-left:430.2pt;margin-top:9.05pt;width:52.65pt;height:48.8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331008" behindDoc="0" locked="0" layoutInCell="1" allowOverlap="1" wp14:anchorId="51F40761" wp14:editId="63FCD55C">
                <wp:simplePos x="0" y="0"/>
                <wp:positionH relativeFrom="column">
                  <wp:posOffset>4794250</wp:posOffset>
                </wp:positionH>
                <wp:positionV relativeFrom="paragraph">
                  <wp:posOffset>52705</wp:posOffset>
                </wp:positionV>
                <wp:extent cx="1073960" cy="2414300"/>
                <wp:effectExtent l="0" t="0" r="12065" b="24130"/>
                <wp:wrapNone/>
                <wp:docPr id="1407" name="Rectangle 1407"/>
                <wp:cNvGraphicFramePr/>
                <a:graphic xmlns:a="http://schemas.openxmlformats.org/drawingml/2006/main">
                  <a:graphicData uri="http://schemas.microsoft.com/office/word/2010/wordprocessingShape">
                    <wps:wsp>
                      <wps:cNvSpPr/>
                      <wps:spPr>
                        <a:xfrm>
                          <a:off x="0" y="0"/>
                          <a:ext cx="1073960" cy="2414300"/>
                        </a:xfrm>
                        <a:prstGeom prst="rect">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D9AA6" id="Rectangle 1407" o:spid="_x0000_s1026" style="position:absolute;margin-left:377.5pt;margin-top:4.15pt;width:84.55pt;height:190.1pt;z-index:25233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" fillcolor="white [3201]" strokecolor="black [3200]" strokeweight="1pt">
                <v:stroke dashstyle="dash"/>
              </v:rect>
            </w:pict>
          </mc:Fallback>
        </mc:AlternateContent>
      </w:r>
    </w:p>
    <w:p w14:paraId="087EBCBE" w14:textId="46E3A14B" w:rsidR="00DC73EA" w:rsidRDefault="00DC73EA" w:rsidP="00DC73EA">
      <w:pPr>
        <w:jc w:val="center"/>
      </w:pPr>
    </w:p>
    <w:p w14:paraId="011B7B6D" w14:textId="33BB8A5C" w:rsidR="00DC73EA" w:rsidRDefault="00471531" w:rsidP="00DC73EA">
      <w:pPr>
        <w:jc w:val="center"/>
      </w:pPr>
      <w:r>
        <w:rPr>
          <w:noProof/>
          <w:lang w:eastAsia="en-GB"/>
        </w:rPr>
        <mc:AlternateContent>
          <mc:Choice Requires="wps">
            <w:drawing>
              <wp:anchor distT="0" distB="0" distL="114300" distR="114300" simplePos="0" relativeHeight="252328960" behindDoc="0" locked="0" layoutInCell="1" allowOverlap="1" wp14:anchorId="6B0C8830" wp14:editId="75921AF6">
                <wp:simplePos x="0" y="0"/>
                <wp:positionH relativeFrom="column">
                  <wp:posOffset>1876168</wp:posOffset>
                </wp:positionH>
                <wp:positionV relativeFrom="paragraph">
                  <wp:posOffset>54772</wp:posOffset>
                </wp:positionV>
                <wp:extent cx="942221" cy="763753"/>
                <wp:effectExtent l="0" t="0" r="67945" b="55880"/>
                <wp:wrapNone/>
                <wp:docPr id="1405" name="Straight Arrow Connector 1405"/>
                <wp:cNvGraphicFramePr/>
                <a:graphic xmlns:a="http://schemas.openxmlformats.org/drawingml/2006/main">
                  <a:graphicData uri="http://schemas.microsoft.com/office/word/2010/wordprocessingShape">
                    <wps:wsp>
                      <wps:cNvCnPr/>
                      <wps:spPr>
                        <a:xfrm>
                          <a:off x="0" y="0"/>
                          <a:ext cx="942221" cy="7637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EDB4FEB" id="Straight Arrow Connector 1405" o:spid="_x0000_s1026" type="#_x0000_t32" style="position:absolute;margin-left:147.75pt;margin-top:4.3pt;width:74.2pt;height:60.1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" strokecolor="#ed7d31 [3205]" strokeweight=".5pt">
                <v:stroke endarrow="block" joinstyle="miter"/>
              </v:shape>
            </w:pict>
          </mc:Fallback>
        </mc:AlternateContent>
      </w:r>
    </w:p>
    <w:p w14:paraId="165AB322" w14:textId="6253BA59" w:rsidR="00DC73EA" w:rsidRDefault="008C2FF6" w:rsidP="00DC73EA">
      <w:pPr>
        <w:jc w:val="center"/>
      </w:pPr>
      <w:r w:rsidRPr="00477A4C">
        <w:rPr>
          <w:noProof/>
          <w:lang w:eastAsia="en-GB"/>
        </w:rPr>
        <mc:AlternateContent>
          <mc:Choice Requires="wpg">
            <w:drawing>
              <wp:anchor distT="0" distB="0" distL="114300" distR="114300" simplePos="0" relativeHeight="251966464" behindDoc="0" locked="0" layoutInCell="1" allowOverlap="1" wp14:anchorId="3E6261F1" wp14:editId="012148D5">
                <wp:simplePos x="0" y="0"/>
                <wp:positionH relativeFrom="column">
                  <wp:posOffset>8177946</wp:posOffset>
                </wp:positionH>
                <wp:positionV relativeFrom="paragraph">
                  <wp:posOffset>236709</wp:posOffset>
                </wp:positionV>
                <wp:extent cx="1022350" cy="3061335"/>
                <wp:effectExtent l="0" t="0" r="25400" b="24765"/>
                <wp:wrapNone/>
                <wp:docPr id="986" name="Group 166"/>
                <wp:cNvGraphicFramePr/>
                <a:graphic xmlns:a="http://schemas.openxmlformats.org/drawingml/2006/main">
                  <a:graphicData uri="http://schemas.microsoft.com/office/word/2010/wordprocessingGroup">
                    <wpg:wgp>
                      <wpg:cNvGrpSpPr/>
                      <wpg:grpSpPr>
                        <a:xfrm>
                          <a:off x="0" y="0"/>
                          <a:ext cx="1022350" cy="3061335"/>
                          <a:chOff x="605528" y="0"/>
                          <a:chExt cx="1022918" cy="3061780"/>
                        </a:xfrm>
                      </wpg:grpSpPr>
                      <wps:wsp>
                        <wps:cNvPr id="987" name="Rectangle 987"/>
                        <wps:cNvSpPr/>
                        <wps:spPr>
                          <a:xfrm>
                            <a:off x="1160018" y="635"/>
                            <a:ext cx="300355" cy="285115"/>
                          </a:xfrm>
                          <a:prstGeom prst="rect">
                            <a:avLst/>
                          </a:prstGeom>
                        </wps:spPr>
                        <wps:style>
                          <a:lnRef idx="2">
                            <a:schemeClr val="dk1"/>
                          </a:lnRef>
                          <a:fillRef idx="1">
                            <a:schemeClr val="lt1"/>
                          </a:fillRef>
                          <a:effectRef idx="0">
                            <a:schemeClr val="dk1"/>
                          </a:effectRef>
                          <a:fontRef idx="minor">
                            <a:schemeClr val="dk1"/>
                          </a:fontRef>
                        </wps:style>
                        <wps:txbx>
                          <w:txbxContent>
                            <w:p w14:paraId="7039B44C" w14:textId="77777777" w:rsidR="00E71811" w:rsidRDefault="00E71811" w:rsidP="00DC73EA">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8" name="Rectangle 988"/>
                        <wps:cNvSpPr/>
                        <wps:spPr>
                          <a:xfrm>
                            <a:off x="813943" y="0"/>
                            <a:ext cx="300355" cy="284632"/>
                          </a:xfrm>
                          <a:prstGeom prst="rect">
                            <a:avLst/>
                          </a:prstGeom>
                        </wps:spPr>
                        <wps:style>
                          <a:lnRef idx="2">
                            <a:schemeClr val="dk1"/>
                          </a:lnRef>
                          <a:fillRef idx="1">
                            <a:schemeClr val="lt1"/>
                          </a:fillRef>
                          <a:effectRef idx="0">
                            <a:schemeClr val="dk1"/>
                          </a:effectRef>
                          <a:fontRef idx="minor">
                            <a:schemeClr val="dk1"/>
                          </a:fontRef>
                        </wps:style>
                        <wps:txbx>
                          <w:txbxContent>
                            <w:p w14:paraId="70C6BC45" w14:textId="77777777" w:rsidR="00E71811" w:rsidRDefault="00E71811" w:rsidP="00DC73EA">
                              <w:pPr>
                                <w:jc w:val="center"/>
                              </w:pPr>
                              <w: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0" name="Straight Connector 990"/>
                        <wps:cNvCnPr/>
                        <wps:spPr>
                          <a:xfrm>
                            <a:off x="618365" y="388113"/>
                            <a:ext cx="0" cy="2673667"/>
                          </a:xfrm>
                          <a:prstGeom prst="line">
                            <a:avLst/>
                          </a:prstGeom>
                        </wps:spPr>
                        <wps:style>
                          <a:lnRef idx="1">
                            <a:schemeClr val="dk1"/>
                          </a:lnRef>
                          <a:fillRef idx="0">
                            <a:schemeClr val="dk1"/>
                          </a:fillRef>
                          <a:effectRef idx="0">
                            <a:schemeClr val="dk1"/>
                          </a:effectRef>
                          <a:fontRef idx="minor">
                            <a:schemeClr val="tx1"/>
                          </a:fontRef>
                        </wps:style>
                        <wps:bodyPr/>
                      </wps:wsp>
                      <wps:wsp>
                        <wps:cNvPr id="991" name="Rectangle 991"/>
                        <wps:cNvSpPr/>
                        <wps:spPr>
                          <a:xfrm>
                            <a:off x="680491" y="415715"/>
                            <a:ext cx="235797" cy="223833"/>
                          </a:xfrm>
                          <a:prstGeom prst="rect">
                            <a:avLst/>
                          </a:prstGeom>
                        </wps:spPr>
                        <wps:style>
                          <a:lnRef idx="2">
                            <a:schemeClr val="dk1"/>
                          </a:lnRef>
                          <a:fillRef idx="1">
                            <a:schemeClr val="lt1"/>
                          </a:fillRef>
                          <a:effectRef idx="0">
                            <a:schemeClr val="dk1"/>
                          </a:effectRef>
                          <a:fontRef idx="minor">
                            <a:schemeClr val="dk1"/>
                          </a:fontRef>
                        </wps:style>
                        <wps:txbx>
                          <w:txbxContent>
                            <w:p w14:paraId="0F01411B" w14:textId="20C24B38" w:rsidR="00E71811" w:rsidRPr="008C2FF6" w:rsidRDefault="00E71811" w:rsidP="008C2FF6">
                              <w:pPr>
                                <w:jc w:val="center"/>
                                <w:rPr>
                                  <w:sz w:val="18"/>
                                </w:rPr>
                              </w:pPr>
                              <w:r w:rsidRPr="008C2FF6">
                                <w:rPr>
                                  <w:sz w:val="18"/>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TextBox 110"/>
                        <wps:cNvSpPr txBox="1"/>
                        <wps:spPr>
                          <a:xfrm>
                            <a:off x="889188" y="413689"/>
                            <a:ext cx="449194" cy="262293"/>
                          </a:xfrm>
                          <a:prstGeom prst="rect">
                            <a:avLst/>
                          </a:prstGeom>
                          <a:noFill/>
                        </wps:spPr>
                        <wps:txbx>
                          <w:txbxContent>
                            <w:p w14:paraId="13319C3B" w14:textId="128EE559" w:rsidR="00E71811" w:rsidRDefault="00E71811" w:rsidP="00DC73EA">
                              <w:pPr>
                                <w:pStyle w:val="NormalWeb"/>
                                <w:spacing w:before="0" w:beforeAutospacing="0" w:after="0" w:afterAutospacing="0"/>
                              </w:pPr>
                              <w:r>
                                <w:rPr>
                                  <w:rFonts w:asciiTheme="minorHAnsi" w:hAnsi="Calibri" w:cstheme="minorBidi"/>
                                  <w:color w:val="000000" w:themeColor="text1"/>
                                  <w:kern w:val="24"/>
                                  <w:sz w:val="22"/>
                                  <w:szCs w:val="22"/>
                                </w:rPr>
                                <w:t>Back</w:t>
                              </w:r>
                            </w:p>
                          </w:txbxContent>
                        </wps:txbx>
                        <wps:bodyPr wrap="none" rtlCol="0">
                          <a:spAutoFit/>
                        </wps:bodyPr>
                      </wps:wsp>
                      <wps:wsp>
                        <wps:cNvPr id="167" name="Straight Connector 167"/>
                        <wps:cNvCnPr/>
                        <wps:spPr>
                          <a:xfrm flipV="1">
                            <a:off x="652449" y="864812"/>
                            <a:ext cx="975997"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TextBox 114"/>
                        <wps:cNvSpPr txBox="1"/>
                        <wps:spPr>
                          <a:xfrm>
                            <a:off x="623731" y="677705"/>
                            <a:ext cx="992691" cy="200054"/>
                          </a:xfrm>
                          <a:prstGeom prst="rect">
                            <a:avLst/>
                          </a:prstGeom>
                          <a:noFill/>
                        </wps:spPr>
                        <wps:txbx>
                          <w:txbxContent>
                            <w:p w14:paraId="71432BF8"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4"/>
                                  <w:szCs w:val="14"/>
                                </w:rPr>
                                <w:t>Email                  Theme</w:t>
                              </w:r>
                            </w:p>
                          </w:txbxContent>
                        </wps:txbx>
                        <wps:bodyPr wrap="none" rtlCol="0">
                          <a:spAutoFit/>
                        </wps:bodyPr>
                      </wps:wsp>
                      <wps:wsp>
                        <wps:cNvPr id="169" name="Rectangle 169"/>
                        <wps:cNvSpPr/>
                        <wps:spPr>
                          <a:xfrm>
                            <a:off x="605528" y="1000678"/>
                            <a:ext cx="436962" cy="192433"/>
                          </a:xfrm>
                          <a:prstGeom prst="rect">
                            <a:avLst/>
                          </a:prstGeom>
                        </wps:spPr>
                        <wps:txbx>
                          <w:txbxContent>
                            <w:p w14:paraId="38FAAD33"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Theme:</w:t>
                              </w:r>
                            </w:p>
                          </w:txbxContent>
                        </wps:txbx>
                        <wps:bodyPr wrap="none">
                          <a:spAutoFit/>
                        </wps:bodyPr>
                      </wps:wsp>
                      <wps:wsp>
                        <wps:cNvPr id="170" name="Rectangle 170"/>
                        <wps:cNvSpPr/>
                        <wps:spPr>
                          <a:xfrm>
                            <a:off x="1251776" y="850523"/>
                            <a:ext cx="309563"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708239" y="1181106"/>
                            <a:ext cx="52576" cy="52576"/>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707262" y="1113745"/>
                            <a:ext cx="332142" cy="184666"/>
                          </a:xfrm>
                          <a:prstGeom prst="rect">
                            <a:avLst/>
                          </a:prstGeom>
                        </wps:spPr>
                        <wps:txbx>
                          <w:txbxContent>
                            <w:p w14:paraId="03D34AC8"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2"/>
                                  <w:szCs w:val="12"/>
                                </w:rPr>
                                <w:t>Dark</w:t>
                              </w:r>
                            </w:p>
                          </w:txbxContent>
                        </wps:txbx>
                        <wps:bodyPr wrap="none">
                          <a:spAutoFit/>
                        </wps:bodyPr>
                      </wps:wsp>
                      <wps:wsp>
                        <wps:cNvPr id="173" name="Oval 173"/>
                        <wps:cNvSpPr/>
                        <wps:spPr>
                          <a:xfrm>
                            <a:off x="1129208" y="1181106"/>
                            <a:ext cx="52576" cy="52576"/>
                          </a:xfrm>
                          <a:prstGeom prst="ellipse">
                            <a:avLst/>
                          </a:prstGeom>
                          <a:solidFill>
                            <a:srgbClr val="002060"/>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1128231" y="1113745"/>
                            <a:ext cx="375424" cy="184666"/>
                          </a:xfrm>
                          <a:prstGeom prst="rect">
                            <a:avLst/>
                          </a:prstGeom>
                        </wps:spPr>
                        <wps:txbx>
                          <w:txbxContent>
                            <w:p w14:paraId="5BE8988C"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2"/>
                                  <w:szCs w:val="12"/>
                                </w:rPr>
                                <w:t>White</w:t>
                              </w:r>
                            </w:p>
                          </w:txbxContent>
                        </wps:txbx>
                        <wps:bodyPr wrap="none">
                          <a:spAutoFit/>
                        </wps:bodyPr>
                      </wps:wsp>
                      <wps:wsp>
                        <wps:cNvPr id="175" name="Rectangle 175"/>
                        <wps:cNvSpPr/>
                        <wps:spPr>
                          <a:xfrm>
                            <a:off x="622428" y="1396127"/>
                            <a:ext cx="349776" cy="192360"/>
                          </a:xfrm>
                          <a:prstGeom prst="rect">
                            <a:avLst/>
                          </a:prstGeom>
                        </wps:spPr>
                        <wps:txbx>
                          <w:txbxContent>
                            <w:p w14:paraId="05310E0D"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Style</w:t>
                              </w:r>
                            </w:p>
                          </w:txbxContent>
                        </wps:txbx>
                        <wps:bodyPr wrap="none">
                          <a:spAutoFit/>
                        </wps:bodyPr>
                      </wps:wsp>
                      <wps:wsp>
                        <wps:cNvPr id="176" name="Rectangle 176"/>
                        <wps:cNvSpPr/>
                        <wps:spPr>
                          <a:xfrm>
                            <a:off x="704001" y="1583653"/>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889188" y="1583653"/>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074375" y="1583653"/>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1259562" y="1583653"/>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1444749" y="1583653"/>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704001" y="1749977"/>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889188" y="1749977"/>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074375" y="1749977"/>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1260168" y="1749977"/>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1445355" y="1749977"/>
                            <a:ext cx="147342" cy="13986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E6261F1" id="Group 166" o:spid="_x0000_s1224" style="position:absolute;left:0;text-align:left;margin-left:643.95pt;margin-top:18.65pt;width:80.5pt;height:241.05pt;z-index:251966464;mso-width-relative:margin" coordorigin="6055" coordsize="10229,30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">
                <v:rect id="Rectangle 987" o:spid="_x0000_s1225" style="position:absolute;left:11600;top:6;width:3003;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fX8UA&#10;AADcAAAADwAAAGRycy9kb3ducmV2LnhtbESPzWrDMBCE74G+g9hCb4ncHuzEiRJMaaHQkpCkhx4X&#10;a2ObWisjqf55+yoQyHGYmW+YzW40rejJ+caygudFAoK4tLrhSsH3+X2+BOEDssbWMimYyMNu+zDb&#10;YK7twEfqT6ESEcI+RwV1CF0upS9rMugXtiOO3sU6gyFKV0ntcIhw08qXJEmlwYbjQo0dvdZU/p7+&#10;jAJ7aKa2cKt9/0XZz+chJMOYvin19DgWaxCBxnAP39ofWsFqmcH1TDw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459fxQAAANwAAAAPAAAAAAAAAAAAAAAAAJgCAABkcnMv&#10;ZG93bnJldi54bWxQSwUGAAAAAAQABAD1AAAAigMAAAAA&#10;" fillcolor="white [3201]" strokecolor="black [3200]" strokeweight="1pt">
                  <v:textbox>
                    <w:txbxContent>
                      <w:p w14:paraId="7039B44C" w14:textId="77777777" w:rsidR="00E71811" w:rsidRDefault="00E71811" w:rsidP="00DC73EA">
                        <w:pPr>
                          <w:jc w:val="center"/>
                        </w:pPr>
                        <w:r>
                          <w:t>E</w:t>
                        </w:r>
                      </w:p>
                    </w:txbxContent>
                  </v:textbox>
                </v:rect>
                <v:rect id="Rectangle 988" o:spid="_x0000_s1226" style="position:absolute;left:8139;width:3003;height:2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LLcIA&#10;AADcAAAADwAAAGRycy9kb3ducmV2LnhtbERPy2rCQBTdF/yH4QrdNZN2kWrqKCIWhIrS1IXLS+Y2&#10;Cc3cCTNjHn/vLAouD+e92oymFT0531hW8JqkIIhLqxuuFFx+Pl8WIHxA1thaJgUTedisZ08rzLUd&#10;+Jv6IlQihrDPUUEdQpdL6cuaDPrEdsSR+7XOYIjQVVI7HGK4aeVbmmbSYMOxocaOdjWVf8XNKLDn&#10;Zmq3bnnqj/R+/TqHdBizvVLP83H7ASLQGB7if/dBK1gu4tp4Jh4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AstwgAAANwAAAAPAAAAAAAAAAAAAAAAAJgCAABkcnMvZG93&#10;bnJldi54bWxQSwUGAAAAAAQABAD1AAAAhwMAAAAA&#10;" fillcolor="white [3201]" strokecolor="black [3200]" strokeweight="1pt">
                  <v:textbox>
                    <w:txbxContent>
                      <w:p w14:paraId="70C6BC45" w14:textId="77777777" w:rsidR="00E71811" w:rsidRDefault="00E71811" w:rsidP="00DC73EA">
                        <w:pPr>
                          <w:jc w:val="center"/>
                        </w:pPr>
                        <w:r>
                          <w:t>S</w:t>
                        </w:r>
                      </w:p>
                    </w:txbxContent>
                  </v:textbox>
                </v:rect>
                <v:line id="Straight Connector 990" o:spid="_x0000_s1227" style="position:absolute;visibility:visible;mso-wrap-style:square" from="6183,3881" to="6183,30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P0XMIAAADcAAAADwAAAGRycy9kb3ducmV2LnhtbERPXWvCMBR9H/gfwhV8GZqqILYaRWSD&#10;gUNnDT5fmmtbbG5Kk2n375eHwR4P53u97W0jHtT52rGC6SQBQVw4U3OpQF/ex0sQPiAbbByTgh/y&#10;sN0MXtaYGffkMz3yUIoYwj5DBVUIbSalLyqy6CeuJY7czXUWQ4RdKU2HzxhuGzlLkoW0WHNsqLCl&#10;fUXFPf+2Cg46vb7OT0ut7SU/4peu306fe6VGw363AhGoD//iP/eHUZCmcX48E4+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P0XMIAAADcAAAADwAAAAAAAAAAAAAA&#10;AAChAgAAZHJzL2Rvd25yZXYueG1sUEsFBgAAAAAEAAQA+QAAAJADAAAAAA==&#10;" strokecolor="black [3200]" strokeweight=".5pt">
                  <v:stroke joinstyle="miter"/>
                </v:line>
                <v:rect id="Rectangle 991" o:spid="_x0000_s1228" style="position:absolute;left:6804;top:4157;width:2358;height:2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80bcQA&#10;AADcAAAADwAAAGRycy9kb3ducmV2LnhtbESPQWvCQBSE74L/YXlCb7qxBzWpq4hYKFQqRg89PrKv&#10;SWj2bdjdJvHfu0LB4zAz3zDr7WAa0ZHztWUF81kCgriwuuZSwfXyPl2B8AFZY2OZFNzIw3YzHq0x&#10;07bnM3V5KEWEsM9QQRVCm0npi4oM+pltiaP3Y53BEKUrpXbYR7hp5GuSLKTBmuNChS3tKyp+8z+j&#10;wJ7qW7Nz6Vd3pOX35ykk/bA4KPUyGXZvIAIN4Rn+b39oBWk6h8e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fNG3EAAAA3AAAAA8AAAAAAAAAAAAAAAAAmAIAAGRycy9k&#10;b3ducmV2LnhtbFBLBQYAAAAABAAEAPUAAACJAwAAAAA=&#10;" fillcolor="white [3201]" strokecolor="black [3200]" strokeweight="1pt">
                  <v:textbox>
                    <w:txbxContent>
                      <w:p w14:paraId="0F01411B" w14:textId="20C24B38" w:rsidR="00E71811" w:rsidRPr="008C2FF6" w:rsidRDefault="00E71811" w:rsidP="008C2FF6">
                        <w:pPr>
                          <w:jc w:val="center"/>
                          <w:rPr>
                            <w:sz w:val="18"/>
                          </w:rPr>
                        </w:pPr>
                        <w:r w:rsidRPr="008C2FF6">
                          <w:rPr>
                            <w:sz w:val="18"/>
                          </w:rPr>
                          <w:t>B</w:t>
                        </w:r>
                      </w:p>
                    </w:txbxContent>
                  </v:textbox>
                </v:rect>
                <v:shape id="_x0000_s1229" type="#_x0000_t202" style="position:absolute;left:8891;top:4136;width:4492;height:26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0CVcUA&#10;AADcAAAADwAAAGRycy9kb3ducmV2LnhtbESPzW7CQAyE75V4h5WRuJUNCBBNWRACKvXW8vMAVtbN&#10;psl6o+wCaZ8eHyr1ZmvGM59Xm9436kZdrAIbmIwzUMRFsBWXBi7nt+clqJiQLTaBycAPRdisB08r&#10;zG2485Fup1QqCeGYowGXUptrHQtHHuM4tMSifYXOY5K1K7Xt8C7hvtHTLFtojxVLg8OWdo6K+nT1&#10;BpaZ/6jrl+ln9LPfydzt9uHQfhszGvbbV1CJ+vRv/rt+t4K/EHx5Rib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QJVxQAAANwAAAAPAAAAAAAAAAAAAAAAAJgCAABkcnMv&#10;ZG93bnJldi54bWxQSwUGAAAAAAQABAD1AAAAigMAAAAA&#10;" filled="f" stroked="f">
                  <v:textbox style="mso-fit-shape-to-text:t">
                    <w:txbxContent>
                      <w:p w14:paraId="13319C3B" w14:textId="128EE559" w:rsidR="00E71811" w:rsidRDefault="00E71811" w:rsidP="00DC73EA">
                        <w:pPr>
                          <w:pStyle w:val="NormalWeb"/>
                          <w:spacing w:before="0" w:beforeAutospacing="0" w:after="0" w:afterAutospacing="0"/>
                        </w:pPr>
                        <w:r>
                          <w:rPr>
                            <w:rFonts w:asciiTheme="minorHAnsi" w:hAnsi="Calibri" w:cstheme="minorBidi"/>
                            <w:color w:val="000000" w:themeColor="text1"/>
                            <w:kern w:val="24"/>
                            <w:sz w:val="22"/>
                            <w:szCs w:val="22"/>
                          </w:rPr>
                          <w:t>Back</w:t>
                        </w:r>
                      </w:p>
                    </w:txbxContent>
                  </v:textbox>
                </v:shape>
                <v:line id="Straight Connector 167" o:spid="_x0000_s1230" style="position:absolute;flip:y;visibility:visible;mso-wrap-style:square" from="6524,8648" to="16284,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3asQAAADcAAAADwAAAGRycy9kb3ducmV2LnhtbERPS2vCQBC+F/oflhF6qxuFRE1dpRQD&#10;AalQHwdv0+w0SZudDdltjP++Kwi9zcf3nOV6MI3oqXO1ZQWTcQSCuLC65lLB8ZA9z0E4j6yxsUwK&#10;ruRgvXp8WGKq7YU/qN/7UoQQdikqqLxvUyldUZFBN7YtceC+bGfQB9iVUnd4CeGmkdMoSqTBmkND&#10;hS29VVT87H+Ngky/f/J84Xbnk62Tbf7dnjZxrNTTaHh9AeFp8P/iuzvXYX4yg9sz4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ndqxAAAANwAAAAPAAAAAAAAAAAA&#10;AAAAAKECAABkcnMvZG93bnJldi54bWxQSwUGAAAAAAQABAD5AAAAkgMAAAAA&#10;" strokecolor="#5b9bd5 [3204]" strokeweight=".5pt">
                  <v:stroke joinstyle="miter"/>
                </v:line>
                <v:shape id="TextBox 114" o:spid="_x0000_s1231" type="#_x0000_t202" style="position:absolute;left:6237;top:6777;width:9927;height:20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OU8UA&#10;AADcAAAADwAAAGRycy9kb3ducmV2LnhtbESPzW7CQAyE75V4h5WRuJUNCBBNWRACKvXW8vMAVtbN&#10;psl6o+wCaZ8eHyr1ZmvGM59Xm9436kZdrAIbmIwzUMRFsBWXBi7nt+clqJiQLTaBycAPRdisB08r&#10;zG2485Fup1QqCeGYowGXUptrHQtHHuM4tMSifYXOY5K1K7Xt8C7hvtHTLFtojxVLg8OWdo6K+nT1&#10;BpaZ/6jrl+ln9LPfydzt9uHQfhszGvbbV1CJ+vRv/rt+t4K/EFp5Rib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5TxQAAANwAAAAPAAAAAAAAAAAAAAAAAJgCAABkcnMv&#10;ZG93bnJldi54bWxQSwUGAAAAAAQABAD1AAAAigMAAAAA&#10;" filled="f" stroked="f">
                  <v:textbox style="mso-fit-shape-to-text:t">
                    <w:txbxContent>
                      <w:p w14:paraId="71432BF8"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4"/>
                            <w:szCs w:val="14"/>
                          </w:rPr>
                          <w:t>Email                  Theme</w:t>
                        </w:r>
                      </w:p>
                    </w:txbxContent>
                  </v:textbox>
                </v:shape>
                <v:rect id="Rectangle 169" o:spid="_x0000_s1232" style="position:absolute;left:6055;top:10006;width:4369;height:19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77jcEA&#10;AADcAAAADwAAAGRycy9kb3ducmV2LnhtbERP22oCMRB9F/oPYQq+SE0qRezWKKWoLfrk5QOGzXQ3&#10;dDNZkriuf28Kgm9zONeZL3vXiI5CtJ41vI4VCOLSG8uVhtNx/TIDEROywcYzabhShOXiaTDHwvgL&#10;76k7pErkEI4FaqhTagspY1mTwzj2LXHmfn1wmDIMlTQBLzncNXKi1FQ6tJwbamzpq6by73B2Gt42&#10;k+3KjtTOuu6Mp60M6pt3Wg+f+88PEIn69BDf3T8mz5++w/8z+QK5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43BAAAA3AAAAA8AAAAAAAAAAAAAAAAAmAIAAGRycy9kb3du&#10;cmV2LnhtbFBLBQYAAAAABAAEAPUAAACGAwAAAAA=&#10;" filled="f" stroked="f">
                  <v:textbox style="mso-fit-shape-to-text:t">
                    <w:txbxContent>
                      <w:p w14:paraId="38FAAD33"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Theme:</w:t>
                        </w:r>
                      </w:p>
                    </w:txbxContent>
                  </v:textbox>
                </v:rect>
                <v:rect id="Rectangle 170" o:spid="_x0000_s1233" style="position:absolute;left:12517;top:8505;width:30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kTsYA&#10;AADcAAAADwAAAGRycy9kb3ducmV2LnhtbESPQU/DMAyF70j8h8hIXBBL4QBTt2waE6g7lMPKfoDX&#10;eG21xqmS0JX9enxA4mbrPb/3ebmeXK9GCrHzbOBploEirr3tuDFw+Pp4nIOKCdli75kM/FCE9er2&#10;Zom59Rfe01ilRkkIxxwNtCkNudaxbslhnPmBWLSTDw6TrKHRNuBFwl2vn7PsRTvsWBpaHGjbUn2u&#10;vp2B63g8FMWmxIfPaluGIr69l81kzP3dtFmASjSlf/Pf9c4K/qvgyz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nkTsYAAADcAAAADwAAAAAAAAAAAAAAAACYAgAAZHJz&#10;L2Rvd25yZXYueG1sUEsFBgAAAAAEAAQA9QAAAIsDAAAAAA==&#10;" fillcolor="black [3200]" strokecolor="black [1600]" strokeweight="1pt"/>
                <v:oval id="Oval 171" o:spid="_x0000_s1234" style="position:absolute;left:7082;top:11811;width:526;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B4sAA&#10;AADcAAAADwAAAGRycy9kb3ducmV2LnhtbERPTWsCMRC9C/0PYQQvUhM9aFmNIqWFXrsK0tt0M26W&#10;3UyWTbqu/vpGELzN433OZje4RvTUhcqzhvlMgSAuvKm41HA8fL6+gQgR2WDjmTRcKcBu+zLaYGb8&#10;hb+pz2MpUgiHDDXYGNtMylBYchhmviVO3Nl3DmOCXSlNh5cU7hq5UGopHVacGiy29G6pqPM/pyFX&#10;dU5yirefnpQ9/LYffJK11pPxsF+DiDTEp/jh/jJp/moO92fSB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IeB4sAAAADcAAAADwAAAAAAAAAAAAAAAACYAgAAZHJzL2Rvd25y&#10;ZXYueG1sUEsFBgAAAAAEAAQA9QAAAIUDAAAAAA==&#10;" fillcolor="white [3201]" strokecolor="black [3200]" strokeweight="1pt">
                  <v:stroke joinstyle="miter"/>
                </v:oval>
                <v:rect id="Rectangle 172" o:spid="_x0000_s1235" style="position:absolute;left:7072;top:11137;width:3322;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P/IcEA&#10;AADcAAAADwAAAGRycy9kb3ducmV2LnhtbERPzWoCMRC+F/oOYQpeiiZdSi2rUURqLXrS+gDDZtwN&#10;biZLEtft25tCobf5+H5nvhxcK3oK0XrW8DJRIIgrbyzXGk7fm/E7iJiQDbaeScMPRVguHh/mWBp/&#10;4wP1x1SLHMKxRA1NSl0pZawachgnviPO3NkHhynDUEsT8JbDXSsLpd6kQ8u5ocGO1g1Vl+PVaXj9&#10;LHYf9lntreuveNrJoLa813r0NKxmIBIN6V/85/4yef60gN9n8gV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D/yHBAAAA3AAAAA8AAAAAAAAAAAAAAAAAmAIAAGRycy9kb3du&#10;cmV2LnhtbFBLBQYAAAAABAAEAPUAAACGAwAAAAA=&#10;" filled="f" stroked="f">
                  <v:textbox style="mso-fit-shape-to-text:t">
                    <w:txbxContent>
                      <w:p w14:paraId="03D34AC8"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2"/>
                            <w:szCs w:val="12"/>
                          </w:rPr>
                          <w:t>Dark</w:t>
                        </w:r>
                      </w:p>
                    </w:txbxContent>
                  </v:textbox>
                </v:rect>
                <v:oval id="Oval 173" o:spid="_x0000_s1236" style="position:absolute;left:11292;top:11811;width:525;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FSMIA&#10;AADcAAAADwAAAGRycy9kb3ducmV2LnhtbERPyW7CMBC9V+IfrEHqrTjdgKYYVAWBemW5cBviIUnJ&#10;jKPYQMrX15WQuM3TW2cy67hWZ2p95cTA8yABRZI7W0lhYLtZPI1B+YBisXZCBn7Jw2zae5hgat1F&#10;VnReh0LFEPEpGihDaFKtfV4Sox+4hiRyB9cyhgjbQtsWLzGca/2SJEPNWElsKLGhrKT8uD6xAU+7&#10;w8cie99fj2/LesXZnPlnY8xjv/v6BBWoC3fxzf1t4/zRK/w/Ey/Q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kVIwgAAANwAAAAPAAAAAAAAAAAAAAAAAJgCAABkcnMvZG93&#10;bnJldi54bWxQSwUGAAAAAAQABAD1AAAAhwMAAAAA&#10;" fillcolor="#002060" strokecolor="black [3200]" strokeweight="1pt">
                  <v:stroke joinstyle="miter"/>
                </v:oval>
                <v:rect id="Rectangle 174" o:spid="_x0000_s1237" style="position:absolute;left:11282;top:11137;width:3754;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bCzsEA&#10;AADcAAAADwAAAGRycy9kb3ducmV2LnhtbERP22oCMRB9F/oPYQq+SE0qomVrlFLUFn3y8gHDZrob&#10;upksSVzXvzeFgm9zONdZrHrXiI5CtJ41vI4VCOLSG8uVhvNp8/IGIiZkg41n0nCjCKvl02CBhfFX&#10;PlB3TJXIIRwL1FCn1BZSxrImh3HsW+LM/fjgMGUYKmkCXnO4a+REqZl0aDk31NjSZ03l7/HiNEy3&#10;k93ajtTeuu6C550M6ov3Wg+f+493EIn69BD/u79Nnj+fwt8z+QK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mws7BAAAA3AAAAA8AAAAAAAAAAAAAAAAAmAIAAGRycy9kb3du&#10;cmV2LnhtbFBLBQYAAAAABAAEAPUAAACGAwAAAAA=&#10;" filled="f" stroked="f">
                  <v:textbox style="mso-fit-shape-to-text:t">
                    <w:txbxContent>
                      <w:p w14:paraId="5BE8988C"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2"/>
                            <w:szCs w:val="12"/>
                          </w:rPr>
                          <w:t>White</w:t>
                        </w:r>
                      </w:p>
                    </w:txbxContent>
                  </v:textbox>
                </v:rect>
                <v:rect id="Rectangle 175" o:spid="_x0000_s1238" style="position:absolute;left:6224;top:13961;width:3498;height:19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nVcIA&#10;AADcAAAADwAAAGRycy9kb3ducmV2LnhtbERP22oCMRB9L/Qfwgh9KTWptFZWo5TS1qJPXj5g2Iy7&#10;wc1kSeK6/XsjCL7N4VxntuhdIzoK0XrW8DpUIIhLbyxXGva7n5cJiJiQDTaeScM/RVjMHx9mWBh/&#10;5g1121SJHMKxQA11Sm0hZSxrchiHviXO3MEHhynDUEkT8JzDXSNHSo2lQ8u5ocaWvmoqj9uT0/D2&#10;O1p922e1tq474X4lg1ryWuunQf85BZGoT3fxzf1n8vyPd7g+ky+Q8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mdVwgAAANwAAAAPAAAAAAAAAAAAAAAAAJgCAABkcnMvZG93&#10;bnJldi54bWxQSwUGAAAAAAQABAD1AAAAhwMAAAAA&#10;" filled="f" stroked="f">
                  <v:textbox style="mso-fit-shape-to-text:t">
                    <w:txbxContent>
                      <w:p w14:paraId="05310E0D"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Style</w:t>
                        </w:r>
                      </w:p>
                    </w:txbxContent>
                  </v:textbox>
                </v:rect>
                <v:rect id="Rectangle 176" o:spid="_x0000_s1239" style="position:absolute;left:7040;top:15836;width:1473;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T0MMA&#10;AADcAAAADwAAAGRycy9kb3ducmV2LnhtbERPTWvCQBC9F/oflil4q5t6iDW6CVIUhErFtAePQ3aa&#10;hGZnw+6axH/fFQq9zeN9zqaYTCcGcr61rOBlnoAgrqxuuVbw9bl/fgXhA7LGzjIpuJGHIn982GCm&#10;7chnGspQixjCPkMFTQh9JqWvGjLo57Ynjty3dQZDhK6W2uEYw00nF0mSSoMtx4YGe3prqPopr0aB&#10;PbW3butWH8ORlpf3U0jGKd0pNXuatmsQgabwL/5zH3Scv0z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QT0MMAAADcAAAADwAAAAAAAAAAAAAAAACYAgAAZHJzL2Rv&#10;d25yZXYueG1sUEsFBgAAAAAEAAQA9QAAAIgDAAAAAA==&#10;" fillcolor="white [3201]" strokecolor="black [3200]" strokeweight="1pt"/>
                <v:rect id="Rectangle 177" o:spid="_x0000_s1240" style="position:absolute;left:8891;top:15836;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S8MA&#10;AADcAAAADwAAAGRycy9kb3ducmV2LnhtbERPTWvCQBC9F/oflin0VjftwWh0E6S0UFAU0x48Dtlp&#10;EpqdDbvbJP57VxC8zeN9zrqYTCcGcr61rOB1loAgrqxuuVbw8/35sgDhA7LGzjIpOJOHIn98WGOm&#10;7chHGspQixjCPkMFTQh9JqWvGjLoZ7YnjtyvdQZDhK6W2uEYw00n35JkLg22HBsa7Om9oeqv/DcK&#10;7KE9dxu33A87Sk/bQ0jGaf6h1PPTtFmBCDSFu/jm/tJxfprC9Zl4gc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i2S8MAAADcAAAADwAAAAAAAAAAAAAAAACYAgAAZHJzL2Rv&#10;d25yZXYueG1sUEsFBgAAAAAEAAQA9QAAAIgDAAAAAA==&#10;" fillcolor="white [3201]" strokecolor="black [3200]" strokeweight="1pt"/>
                <v:rect id="Rectangle 178" o:spid="_x0000_s1241" style="position:absolute;left:10743;top:15836;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iOcUA&#10;AADcAAAADwAAAGRycy9kb3ducmV2LnhtbESPQWvCQBCF70L/wzKF3nRTD2pTVxFRKFQqpj30OGSn&#10;SWh2Nuxuk/jvnUPB2wzvzXvfrLeja1VPITaeDTzPMlDEpbcNVwa+Po/TFaiYkC22nsnAlSJsNw+T&#10;NebWD3yhvkiVkhCOORqoU+pyrWNZk8M48x2xaD8+OEyyhkrbgIOEu1bPs2yhHTYsDTV2tK+p/C3+&#10;nAF/bq7tLrx89Cdafr+fUzaMi4MxT4/j7hVUojHdzf/Xb1bwl0Irz8gE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yI5xQAAANwAAAAPAAAAAAAAAAAAAAAAAJgCAABkcnMv&#10;ZG93bnJldi54bWxQSwUGAAAAAAQABAD1AAAAigMAAAAA&#10;" fillcolor="white [3201]" strokecolor="black [3200]" strokeweight="1pt"/>
                <v:rect id="Rectangle 179" o:spid="_x0000_s1242" style="position:absolute;left:12595;top:15836;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HosEA&#10;AADcAAAADwAAAGRycy9kb3ducmV2LnhtbERPS4vCMBC+C/sfwix403Q9+OgaRRYFQVF097DHoRnb&#10;YjMpSWzrvzeC4G0+vufMl52pREPOl5YVfA0TEMSZ1SXnCv5+N4MpCB+QNVaWScGdPCwXH705ptq2&#10;fKLmHHIRQ9inqKAIoU6l9FlBBv3Q1sSRu1hnMETocqkdtjHcVHKUJGNpsOTYUGBNPwVl1/PNKLDH&#10;8l6t3OzQ7GnyvzuGpO3Ga6X6n93qG0SgLrzFL/dWx/mTG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7h6LBAAAA3AAAAA8AAAAAAAAAAAAAAAAAmAIAAGRycy9kb3du&#10;cmV2LnhtbFBLBQYAAAAABAAEAPUAAACGAwAAAAA=&#10;" fillcolor="white [3201]" strokecolor="black [3200]" strokeweight="1pt"/>
                <v:rect id="Rectangle 180" o:spid="_x0000_s1243" style="position:absolute;left:14447;top:15836;width:1473;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eGMUA&#10;AADcAAAADwAAAGRycy9kb3ducmV2LnhtbESPQWvCQBCF70L/wzKF3nRTD2pTVxFRKFQqpj30OGSn&#10;SWh2Nuxuk/jvnYPQ2wzvzXvfrLeja1VPITaeDTzPMlDEpbcNVwa+Po/TFaiYkC22nsnAlSJsNw+T&#10;NebWD3yhvkiVkhCOORqoU+pyrWNZk8M48x2xaD8+OEyyhkrbgIOEu1bPs2yhHTYsDTV2tK+p/C3+&#10;nAF/bq7tLrx89Cdafr+fUzaMi4MxT4/j7hVUojH9m+/Xb1bwV4Ivz8gE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F4YxQAAANwAAAAPAAAAAAAAAAAAAAAAAJgCAABkcnMv&#10;ZG93bnJldi54bWxQSwUGAAAAAAQABAD1AAAAigMAAAAA&#10;" fillcolor="white [3201]" strokecolor="black [3200]" strokeweight="1pt"/>
                <v:rect id="Rectangle 181" o:spid="_x0000_s1244" style="position:absolute;left:7040;top:17499;width:1473;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7g8MA&#10;AADcAAAADwAAAGRycy9kb3ducmV2LnhtbERPS2vCQBC+F/oflin0Vjd6iDa6SigWCopB20OPQ3ZM&#10;QrOzYXebx793hUJv8/E9Z7MbTSt6cr6xrGA+S0AQl1Y3XCn4+nx/WYHwAVlja5kUTORht3182GCm&#10;7cBn6i+hEjGEfYYK6hC6TEpf1mTQz2xHHLmrdQZDhK6S2uEQw00rF0mSSoMNx4YaO3qrqfy5/BoF&#10;tmimNnevp/5Iy+9DEZJhTPdKPT+N+RpEoDH8i//cHzrOX83h/ky8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7g8MAAADcAAAADwAAAAAAAAAAAAAAAACYAgAAZHJzL2Rv&#10;d25yZXYueG1sUEsFBgAAAAAEAAQA9QAAAIgDAAAAAA==&#10;" fillcolor="white [3201]" strokecolor="black [3200]" strokeweight="1pt"/>
                <v:rect id="Rectangle 182" o:spid="_x0000_s1245" style="position:absolute;left:8891;top:17499;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l9MMA&#10;AADcAAAADwAAAGRycy9kb3ducmV2LnhtbERPS2vCQBC+C/0PyxR6001ziDa6ipQKBaVB20OPQ3ZM&#10;QrOzYXfN49+7hUJv8/E9Z7MbTSt6cr6xrOB5kYAgLq1uuFLw9XmYr0D4gKyxtUwKJvKw2z7MNphr&#10;O/CZ+kuoRAxhn6OCOoQul9KXNRn0C9sRR+5qncEQoaukdjjEcNPKNEkyabDh2FBjR681lT+Xm1Fg&#10;i2Zq9+7loz/R8vtYhGQYszelnh7H/RpEoDH8i//c7zrOX6Xw+0y8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l9MMAAADcAAAADwAAAAAAAAAAAAAAAACYAgAAZHJzL2Rv&#10;d25yZXYueG1sUEsFBgAAAAAEAAQA9QAAAIgDAAAAAA==&#10;" fillcolor="white [3201]" strokecolor="black [3200]" strokeweight="1pt"/>
                <v:rect id="Rectangle 183" o:spid="_x0000_s1246" style="position:absolute;left:10743;top:17499;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Ab8MA&#10;AADcAAAADwAAAGRycy9kb3ducmV2LnhtbERPTWvCQBC9C/0PyxS86aYV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bAb8MAAADcAAAADwAAAAAAAAAAAAAAAACYAgAAZHJzL2Rv&#10;d25yZXYueG1sUEsFBgAAAAAEAAQA9QAAAIgDAAAAAA==&#10;" fillcolor="white [3201]" strokecolor="black [3200]" strokeweight="1pt"/>
                <v:rect id="Rectangle 184" o:spid="_x0000_s1247" style="position:absolute;left:12601;top:17499;width:1474;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YG8MA&#10;AADcAAAADwAAAGRycy9kb3ducmV2LnhtbERPTWvCQBC9C/0PyxS86aZF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9YG8MAAADcAAAADwAAAAAAAAAAAAAAAACYAgAAZHJzL2Rv&#10;d25yZXYueG1sUEsFBgAAAAAEAAQA9QAAAIgDAAAAAA==&#10;" fillcolor="white [3201]" strokecolor="black [3200]" strokeweight="1pt"/>
                <v:rect id="Rectangle 185" o:spid="_x0000_s1248" style="position:absolute;left:14453;top:17499;width:1473;height:1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9gMMA&#10;AADcAAAADwAAAGRycy9kb3ducmV2LnhtbERPTWvCQBC9C/0PyxS86aYFNY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P9gMMAAADcAAAADwAAAAAAAAAAAAAAAACYAgAAZHJzL2Rv&#10;d25yZXYueG1sUEsFBgAAAAAEAAQA9QAAAIgDAAAAAA==&#10;" fillcolor="white [3201]" strokecolor="black [3200]" strokeweight="1pt"/>
              </v:group>
            </w:pict>
          </mc:Fallback>
        </mc:AlternateContent>
      </w:r>
      <w:r w:rsidR="00552E39">
        <w:rPr>
          <w:noProof/>
          <w:lang w:eastAsia="en-GB"/>
        </w:rPr>
        <mc:AlternateContent>
          <mc:Choice Requires="wps">
            <w:drawing>
              <wp:anchor distT="0" distB="0" distL="114300" distR="114300" simplePos="0" relativeHeight="252334080" behindDoc="0" locked="0" layoutInCell="1" allowOverlap="1" wp14:anchorId="58CAB0A6" wp14:editId="74F3B16C">
                <wp:simplePos x="0" y="0"/>
                <wp:positionH relativeFrom="column">
                  <wp:posOffset>5696585</wp:posOffset>
                </wp:positionH>
                <wp:positionV relativeFrom="paragraph">
                  <wp:posOffset>186896</wp:posOffset>
                </wp:positionV>
                <wp:extent cx="2468245" cy="691748"/>
                <wp:effectExtent l="38100" t="57150" r="27305" b="32385"/>
                <wp:wrapNone/>
                <wp:docPr id="1408" name="Straight Arrow Connector 1408"/>
                <wp:cNvGraphicFramePr/>
                <a:graphic xmlns:a="http://schemas.openxmlformats.org/drawingml/2006/main">
                  <a:graphicData uri="http://schemas.microsoft.com/office/word/2010/wordprocessingShape">
                    <wps:wsp>
                      <wps:cNvCnPr/>
                      <wps:spPr>
                        <a:xfrm flipH="1" flipV="1">
                          <a:off x="0" y="0"/>
                          <a:ext cx="2468245" cy="691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C2730" id="Straight Arrow Connector 1408" o:spid="_x0000_s1026" type="#_x0000_t32" style="position:absolute;margin-left:448.55pt;margin-top:14.7pt;width:194.35pt;height:54.45pt;flip:x y;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" strokecolor="#5b9bd5 [3204]" strokeweight=".5pt">
                <v:stroke endarrow="block" joinstyle="miter"/>
              </v:shape>
            </w:pict>
          </mc:Fallback>
        </mc:AlternateContent>
      </w:r>
      <w:r w:rsidR="00DC73EA">
        <w:rPr>
          <w:noProof/>
          <w:lang w:eastAsia="en-GB"/>
        </w:rPr>
        <mc:AlternateContent>
          <mc:Choice Requires="wps">
            <w:drawing>
              <wp:anchor distT="0" distB="0" distL="114300" distR="114300" simplePos="0" relativeHeight="251957248" behindDoc="0" locked="0" layoutInCell="1" allowOverlap="1" wp14:anchorId="3D144A5F" wp14:editId="43EA7638">
                <wp:simplePos x="0" y="0"/>
                <wp:positionH relativeFrom="column">
                  <wp:posOffset>3364649</wp:posOffset>
                </wp:positionH>
                <wp:positionV relativeFrom="paragraph">
                  <wp:posOffset>281305</wp:posOffset>
                </wp:positionV>
                <wp:extent cx="216678" cy="1493101"/>
                <wp:effectExtent l="0" t="0" r="21590" b="97790"/>
                <wp:wrapNone/>
                <wp:docPr id="1208" name="Right Brace 1208"/>
                <wp:cNvGraphicFramePr/>
                <a:graphic xmlns:a="http://schemas.openxmlformats.org/drawingml/2006/main">
                  <a:graphicData uri="http://schemas.microsoft.com/office/word/2010/wordprocessingShape">
                    <wps:wsp>
                      <wps:cNvSpPr/>
                      <wps:spPr>
                        <a:xfrm rot="5400000">
                          <a:off x="0" y="0"/>
                          <a:ext cx="216678" cy="1493101"/>
                        </a:xfrm>
                        <a:prstGeom prst="rightBrace">
                          <a:avLst/>
                        </a:prstGeom>
                        <a:ln w="12700">
                          <a:prstDash val="sysDot"/>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1C75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08" o:spid="_x0000_s1026" type="#_x0000_t88" style="position:absolute;margin-left:264.95pt;margin-top:22.15pt;width:17.05pt;height:117.55pt;rotation:9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" adj="261" strokecolor="#ed7d31 [3205]" strokeweight="1pt">
                <v:stroke dashstyle="1 1" joinstyle="miter"/>
              </v:shape>
            </w:pict>
          </mc:Fallback>
        </mc:AlternateContent>
      </w:r>
    </w:p>
    <w:p w14:paraId="3096CB1D" w14:textId="62397C40" w:rsidR="00DC73EA" w:rsidRDefault="008C2FF6" w:rsidP="00DC73EA">
      <w:pPr>
        <w:jc w:val="center"/>
      </w:pPr>
      <w:r>
        <w:rPr>
          <w:noProof/>
          <w:lang w:eastAsia="en-GB"/>
        </w:rPr>
        <mc:AlternateContent>
          <mc:Choice Requires="wps">
            <w:drawing>
              <wp:anchor distT="0" distB="0" distL="114300" distR="114300" simplePos="0" relativeHeight="252335104" behindDoc="0" locked="0" layoutInCell="1" allowOverlap="1" wp14:anchorId="6C84CF03" wp14:editId="14C61CA3">
                <wp:simplePos x="0" y="0"/>
                <wp:positionH relativeFrom="column">
                  <wp:posOffset>6170979</wp:posOffset>
                </wp:positionH>
                <wp:positionV relativeFrom="paragraph">
                  <wp:posOffset>30870</wp:posOffset>
                </wp:positionV>
                <wp:extent cx="1987497" cy="516255"/>
                <wp:effectExtent l="0" t="209550" r="0" b="226695"/>
                <wp:wrapNone/>
                <wp:docPr id="1409" name="Text Box 1409"/>
                <wp:cNvGraphicFramePr/>
                <a:graphic xmlns:a="http://schemas.openxmlformats.org/drawingml/2006/main">
                  <a:graphicData uri="http://schemas.microsoft.com/office/word/2010/wordprocessingShape">
                    <wps:wsp>
                      <wps:cNvSpPr txBox="1"/>
                      <wps:spPr>
                        <a:xfrm rot="900000">
                          <a:off x="0" y="0"/>
                          <a:ext cx="1987497" cy="51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A56C55" w14:textId="321F0E42" w:rsidR="00E71811" w:rsidRDefault="00E71811">
                            <w:r>
                              <w:t>Once S is clicked.</w:t>
                            </w:r>
                            <w:r>
                              <w:br/>
                              <w:t>Setting UC will be visible</w:t>
                            </w:r>
                          </w:p>
                          <w:p w14:paraId="39AEC966" w14:textId="77777777" w:rsidR="00E71811" w:rsidRDefault="00E71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4CF03" id="Text Box 1409" o:spid="_x0000_s1249" type="#_x0000_t202" style="position:absolute;left:0;text-align:left;margin-left:485.9pt;margin-top:2.45pt;width:156.5pt;height:40.65pt;rotation:15;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" filled="f" stroked="f" strokeweight=".5pt">
                <v:textbox>
                  <w:txbxContent>
                    <w:p w14:paraId="31A56C55" w14:textId="321F0E42" w:rsidR="00E71811" w:rsidRDefault="00E71811">
                      <w:r>
                        <w:t>Once S is clicked.</w:t>
                      </w:r>
                      <w:r>
                        <w:br/>
                        <w:t>Setting UC will be visible</w:t>
                      </w:r>
                    </w:p>
                    <w:p w14:paraId="39AEC966" w14:textId="77777777" w:rsidR="00E71811" w:rsidRDefault="00E71811"/>
                  </w:txbxContent>
                </v:textbox>
              </v:shape>
            </w:pict>
          </mc:Fallback>
        </mc:AlternateContent>
      </w:r>
    </w:p>
    <w:p w14:paraId="23FAD983" w14:textId="5415E96E" w:rsidR="00DC73EA" w:rsidRDefault="00552E39" w:rsidP="00DC73EA">
      <w:pPr>
        <w:jc w:val="center"/>
      </w:pPr>
      <w:r>
        <w:rPr>
          <w:noProof/>
          <w:lang w:eastAsia="en-GB"/>
        </w:rPr>
        <mc:AlternateContent>
          <mc:Choice Requires="wps">
            <w:drawing>
              <wp:anchor distT="0" distB="0" distL="114300" distR="114300" simplePos="0" relativeHeight="252329984" behindDoc="0" locked="0" layoutInCell="1" allowOverlap="1" wp14:anchorId="2526851F" wp14:editId="0F4547F9">
                <wp:simplePos x="0" y="0"/>
                <wp:positionH relativeFrom="column">
                  <wp:posOffset>2658745</wp:posOffset>
                </wp:positionH>
                <wp:positionV relativeFrom="paragraph">
                  <wp:posOffset>135847</wp:posOffset>
                </wp:positionV>
                <wp:extent cx="1841074" cy="696209"/>
                <wp:effectExtent l="0" t="38100" r="64135" b="27940"/>
                <wp:wrapNone/>
                <wp:docPr id="1406" name="Straight Arrow Connector 1406"/>
                <wp:cNvGraphicFramePr/>
                <a:graphic xmlns:a="http://schemas.openxmlformats.org/drawingml/2006/main">
                  <a:graphicData uri="http://schemas.microsoft.com/office/word/2010/wordprocessingShape">
                    <wps:wsp>
                      <wps:cNvCnPr/>
                      <wps:spPr>
                        <a:xfrm flipV="1">
                          <a:off x="0" y="0"/>
                          <a:ext cx="1841074" cy="6962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DBABD1" id="Straight Arrow Connector 1406" o:spid="_x0000_s1026" type="#_x0000_t32" style="position:absolute;margin-left:209.35pt;margin-top:10.7pt;width:144.95pt;height:54.8pt;flip:y;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" strokecolor="#ed7d31 [3205]" strokeweight=".5pt">
                <v:stroke endarrow="block" joinstyle="miter"/>
              </v:shape>
            </w:pict>
          </mc:Fallback>
        </mc:AlternateContent>
      </w:r>
    </w:p>
    <w:p w14:paraId="69773ABC" w14:textId="31D7AFC5" w:rsidR="00DC73EA" w:rsidRDefault="008C2FF6" w:rsidP="00DC73EA">
      <w:pPr>
        <w:jc w:val="center"/>
      </w:pPr>
      <w:r>
        <w:rPr>
          <w:noProof/>
          <w:lang w:eastAsia="en-GB"/>
        </w:rPr>
        <mc:AlternateContent>
          <mc:Choice Requires="wps">
            <w:drawing>
              <wp:anchor distT="0" distB="0" distL="114300" distR="114300" simplePos="0" relativeHeight="252337152" behindDoc="0" locked="0" layoutInCell="1" allowOverlap="1" wp14:anchorId="5F88EA14" wp14:editId="6FE6DC1E">
                <wp:simplePos x="0" y="0"/>
                <wp:positionH relativeFrom="column">
                  <wp:posOffset>7339552</wp:posOffset>
                </wp:positionH>
                <wp:positionV relativeFrom="paragraph">
                  <wp:posOffset>20067</wp:posOffset>
                </wp:positionV>
                <wp:extent cx="1986915" cy="516255"/>
                <wp:effectExtent l="0" t="438150" r="0" b="455295"/>
                <wp:wrapNone/>
                <wp:docPr id="1415" name="Text Box 1415"/>
                <wp:cNvGraphicFramePr/>
                <a:graphic xmlns:a="http://schemas.openxmlformats.org/drawingml/2006/main">
                  <a:graphicData uri="http://schemas.microsoft.com/office/word/2010/wordprocessingShape">
                    <wps:wsp>
                      <wps:cNvSpPr txBox="1"/>
                      <wps:spPr>
                        <a:xfrm rot="19635118">
                          <a:off x="0" y="0"/>
                          <a:ext cx="1986915" cy="51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31F42" w14:textId="4EA8F6E2" w:rsidR="00E71811" w:rsidRPr="008C2FF6" w:rsidRDefault="00E71811" w:rsidP="008C2FF6">
                            <w:pPr>
                              <w:rPr>
                                <w:sz w:val="18"/>
                              </w:rPr>
                            </w:pPr>
                            <w:r w:rsidRPr="008C2FF6">
                              <w:rPr>
                                <w:sz w:val="18"/>
                              </w:rPr>
                              <w:t>Email tab clicked</w:t>
                            </w:r>
                          </w:p>
                          <w:p w14:paraId="7ED31F4F" w14:textId="77777777" w:rsidR="00E71811" w:rsidRPr="008C2FF6" w:rsidRDefault="00E71811" w:rsidP="008C2FF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EA14" id="Text Box 1415" o:spid="_x0000_s1250" type="#_x0000_t202" style="position:absolute;left:0;text-align:left;margin-left:577.9pt;margin-top:1.6pt;width:156.45pt;height:40.65pt;rotation:-2146175fd;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" filled="f" stroked="f" strokeweight=".5pt">
                <v:textbox>
                  <w:txbxContent>
                    <w:p w14:paraId="5C031F42" w14:textId="4EA8F6E2" w:rsidR="00E71811" w:rsidRPr="008C2FF6" w:rsidRDefault="00E71811" w:rsidP="008C2FF6">
                      <w:pPr>
                        <w:rPr>
                          <w:sz w:val="18"/>
                        </w:rPr>
                      </w:pPr>
                      <w:r w:rsidRPr="008C2FF6">
                        <w:rPr>
                          <w:sz w:val="18"/>
                        </w:rPr>
                        <w:t>Email tab clicked</w:t>
                      </w:r>
                    </w:p>
                    <w:p w14:paraId="7ED31F4F" w14:textId="77777777" w:rsidR="00E71811" w:rsidRPr="008C2FF6" w:rsidRDefault="00E71811" w:rsidP="008C2FF6">
                      <w:pPr>
                        <w:rPr>
                          <w:sz w:val="18"/>
                        </w:rPr>
                      </w:pPr>
                    </w:p>
                  </w:txbxContent>
                </v:textbox>
              </v:shape>
            </w:pict>
          </mc:Fallback>
        </mc:AlternateContent>
      </w:r>
      <w:r w:rsidR="00552E39">
        <w:rPr>
          <w:noProof/>
          <w:lang w:eastAsia="en-GB"/>
        </w:rPr>
        <mc:AlternateContent>
          <mc:Choice Requires="wps">
            <w:drawing>
              <wp:anchor distT="0" distB="0" distL="114300" distR="114300" simplePos="0" relativeHeight="251958272" behindDoc="0" locked="0" layoutInCell="1" allowOverlap="1" wp14:anchorId="5C564B86" wp14:editId="069761BD">
                <wp:simplePos x="0" y="0"/>
                <wp:positionH relativeFrom="margin">
                  <wp:posOffset>-415763</wp:posOffset>
                </wp:positionH>
                <wp:positionV relativeFrom="paragraph">
                  <wp:posOffset>265694</wp:posOffset>
                </wp:positionV>
                <wp:extent cx="4529455" cy="1141466"/>
                <wp:effectExtent l="0" t="0" r="23495" b="20955"/>
                <wp:wrapNone/>
                <wp:docPr id="1201" name="Text Box 1201"/>
                <wp:cNvGraphicFramePr/>
                <a:graphic xmlns:a="http://schemas.openxmlformats.org/drawingml/2006/main">
                  <a:graphicData uri="http://schemas.microsoft.com/office/word/2010/wordprocessingShape">
                    <wps:wsp>
                      <wps:cNvSpPr txBox="1"/>
                      <wps:spPr>
                        <a:xfrm>
                          <a:off x="0" y="0"/>
                          <a:ext cx="4529455" cy="1141466"/>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7EA2D478" w14:textId="77777777" w:rsidR="00E71811" w:rsidRDefault="00E71811" w:rsidP="00DC73EA">
                            <w:pPr>
                              <w:rPr>
                                <w:sz w:val="19"/>
                                <w:szCs w:val="19"/>
                              </w:rPr>
                            </w:pPr>
                            <w:r w:rsidRPr="00471531">
                              <w:rPr>
                                <w:sz w:val="19"/>
                                <w:szCs w:val="19"/>
                              </w:rPr>
                              <w:t>Dimensions</w:t>
                            </w:r>
                            <w:r>
                              <w:rPr>
                                <w:sz w:val="19"/>
                                <w:szCs w:val="19"/>
                              </w:rPr>
                              <w:t xml:space="preserve"> of Register &amp; Forgot button: </w:t>
                            </w:r>
                            <w:r>
                              <w:rPr>
                                <w:sz w:val="19"/>
                                <w:szCs w:val="19"/>
                              </w:rPr>
                              <w:br/>
                              <w:t>H: 130 and Width of 40 while Login Button is H: 100 &amp; W: 70</w:t>
                            </w:r>
                          </w:p>
                          <w:p w14:paraId="44C9E7DD" w14:textId="573AD696" w:rsidR="00E71811" w:rsidRPr="00471531" w:rsidRDefault="00E71811" w:rsidP="00DC73EA">
                            <w:pPr>
                              <w:rPr>
                                <w:sz w:val="19"/>
                                <w:szCs w:val="19"/>
                              </w:rPr>
                            </w:pPr>
                            <w:r>
                              <w:rPr>
                                <w:sz w:val="19"/>
                                <w:szCs w:val="19"/>
                              </w:rPr>
                              <w:t xml:space="preserve">When one of these buttons </w:t>
                            </w:r>
                            <w:r w:rsidRPr="00471531">
                              <w:rPr>
                                <w:sz w:val="19"/>
                                <w:szCs w:val="19"/>
                              </w:rPr>
                              <w:t xml:space="preserve">are clicked, a slide animation will occur </w:t>
                            </w:r>
                            <w:r>
                              <w:rPr>
                                <w:sz w:val="19"/>
                                <w:szCs w:val="19"/>
                              </w:rPr>
                              <w:t>where</w:t>
                            </w:r>
                            <w:r w:rsidRPr="00471531">
                              <w:rPr>
                                <w:sz w:val="19"/>
                                <w:szCs w:val="19"/>
                              </w:rPr>
                              <w:t xml:space="preserve"> a </w:t>
                            </w:r>
                            <w:r>
                              <w:rPr>
                                <w:sz w:val="19"/>
                                <w:szCs w:val="19"/>
                              </w:rPr>
                              <w:t>UC</w:t>
                            </w:r>
                            <w:r w:rsidRPr="00471531">
                              <w:rPr>
                                <w:sz w:val="19"/>
                                <w:szCs w:val="19"/>
                              </w:rPr>
                              <w:t xml:space="preserve"> will slide in front of this form. </w:t>
                            </w:r>
                            <w:r>
                              <w:rPr>
                                <w:sz w:val="19"/>
                                <w:szCs w:val="19"/>
                              </w:rPr>
                              <w:t>These UC correspond to the button clicked, Register button will slide Registration UC into view when clicked e.g.</w:t>
                            </w:r>
                          </w:p>
                          <w:p w14:paraId="10D0D1AB" w14:textId="77777777" w:rsidR="00E71811" w:rsidRPr="00471531" w:rsidRDefault="00E71811" w:rsidP="00DC73EA">
                            <w:pPr>
                              <w:rPr>
                                <w:sz w:val="19"/>
                                <w:szCs w:val="19"/>
                              </w:rPr>
                            </w:pPr>
                          </w:p>
                          <w:p w14:paraId="3608526E" w14:textId="77777777" w:rsidR="00E71811" w:rsidRPr="00471531" w:rsidRDefault="00E71811" w:rsidP="00DC73EA">
                            <w:pPr>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4B86" id="Text Box 1201" o:spid="_x0000_s1251" type="#_x0000_t202" style="position:absolute;left:0;text-align:left;margin-left:-32.75pt;margin-top:20.9pt;width:356.65pt;height:89.9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" fillcolor="white [3201]" strokecolor="#ed7d31 [3205]" strokeweight="1pt">
                <v:stroke dashstyle="1 1"/>
                <v:textbox>
                  <w:txbxContent>
                    <w:p w14:paraId="7EA2D478" w14:textId="77777777" w:rsidR="00E71811" w:rsidRDefault="00E71811" w:rsidP="00DC73EA">
                      <w:pPr>
                        <w:rPr>
                          <w:sz w:val="19"/>
                          <w:szCs w:val="19"/>
                        </w:rPr>
                      </w:pPr>
                      <w:r w:rsidRPr="00471531">
                        <w:rPr>
                          <w:sz w:val="19"/>
                          <w:szCs w:val="19"/>
                        </w:rPr>
                        <w:t>Dimensions</w:t>
                      </w:r>
                      <w:r>
                        <w:rPr>
                          <w:sz w:val="19"/>
                          <w:szCs w:val="19"/>
                        </w:rPr>
                        <w:t xml:space="preserve"> of Register &amp; Forgot button: </w:t>
                      </w:r>
                      <w:r>
                        <w:rPr>
                          <w:sz w:val="19"/>
                          <w:szCs w:val="19"/>
                        </w:rPr>
                        <w:br/>
                        <w:t>H: 130 and Width of 40 while Login Button is H: 100 &amp; W: 70</w:t>
                      </w:r>
                    </w:p>
                    <w:p w14:paraId="44C9E7DD" w14:textId="573AD696" w:rsidR="00E71811" w:rsidRPr="00471531" w:rsidRDefault="00E71811" w:rsidP="00DC73EA">
                      <w:pPr>
                        <w:rPr>
                          <w:sz w:val="19"/>
                          <w:szCs w:val="19"/>
                        </w:rPr>
                      </w:pPr>
                      <w:r>
                        <w:rPr>
                          <w:sz w:val="19"/>
                          <w:szCs w:val="19"/>
                        </w:rPr>
                        <w:t xml:space="preserve">When one of these buttons </w:t>
                      </w:r>
                      <w:r w:rsidRPr="00471531">
                        <w:rPr>
                          <w:sz w:val="19"/>
                          <w:szCs w:val="19"/>
                        </w:rPr>
                        <w:t xml:space="preserve">are clicked, a slide animation will occur </w:t>
                      </w:r>
                      <w:r>
                        <w:rPr>
                          <w:sz w:val="19"/>
                          <w:szCs w:val="19"/>
                        </w:rPr>
                        <w:t>where</w:t>
                      </w:r>
                      <w:r w:rsidRPr="00471531">
                        <w:rPr>
                          <w:sz w:val="19"/>
                          <w:szCs w:val="19"/>
                        </w:rPr>
                        <w:t xml:space="preserve"> a </w:t>
                      </w:r>
                      <w:r>
                        <w:rPr>
                          <w:sz w:val="19"/>
                          <w:szCs w:val="19"/>
                        </w:rPr>
                        <w:t>UC</w:t>
                      </w:r>
                      <w:r w:rsidRPr="00471531">
                        <w:rPr>
                          <w:sz w:val="19"/>
                          <w:szCs w:val="19"/>
                        </w:rPr>
                        <w:t xml:space="preserve"> will slide in front of this form. </w:t>
                      </w:r>
                      <w:r>
                        <w:rPr>
                          <w:sz w:val="19"/>
                          <w:szCs w:val="19"/>
                        </w:rPr>
                        <w:t>These UC correspond to the button clicked, Register button will slide Registration UC into view when clicked e.g.</w:t>
                      </w:r>
                    </w:p>
                    <w:p w14:paraId="10D0D1AB" w14:textId="77777777" w:rsidR="00E71811" w:rsidRPr="00471531" w:rsidRDefault="00E71811" w:rsidP="00DC73EA">
                      <w:pPr>
                        <w:rPr>
                          <w:sz w:val="19"/>
                          <w:szCs w:val="19"/>
                        </w:rPr>
                      </w:pPr>
                    </w:p>
                    <w:p w14:paraId="3608526E" w14:textId="77777777" w:rsidR="00E71811" w:rsidRPr="00471531" w:rsidRDefault="00E71811" w:rsidP="00DC73EA">
                      <w:pPr>
                        <w:rPr>
                          <w:sz w:val="19"/>
                          <w:szCs w:val="19"/>
                        </w:rPr>
                      </w:pPr>
                    </w:p>
                  </w:txbxContent>
                </v:textbox>
                <w10:wrap anchorx="margin"/>
              </v:shape>
            </w:pict>
          </mc:Fallback>
        </mc:AlternateContent>
      </w:r>
      <w:r w:rsidR="00DC73EA">
        <w:rPr>
          <w:noProof/>
          <w:lang w:eastAsia="en-GB"/>
        </w:rPr>
        <mc:AlternateContent>
          <mc:Choice Requires="wps">
            <w:drawing>
              <wp:anchor distT="0" distB="0" distL="114300" distR="114300" simplePos="0" relativeHeight="251982848" behindDoc="0" locked="0" layoutInCell="1" allowOverlap="1" wp14:anchorId="1CC2DD85" wp14:editId="788D466E">
                <wp:simplePos x="0" y="0"/>
                <wp:positionH relativeFrom="page">
                  <wp:posOffset>9663380</wp:posOffset>
                </wp:positionH>
                <wp:positionV relativeFrom="paragraph">
                  <wp:posOffset>272720</wp:posOffset>
                </wp:positionV>
                <wp:extent cx="1013790" cy="621792"/>
                <wp:effectExtent l="0" t="0" r="15240" b="26035"/>
                <wp:wrapNone/>
                <wp:docPr id="1209" name="Text Box 1209"/>
                <wp:cNvGraphicFramePr/>
                <a:graphic xmlns:a="http://schemas.openxmlformats.org/drawingml/2006/main">
                  <a:graphicData uri="http://schemas.microsoft.com/office/word/2010/wordprocessingShape">
                    <wps:wsp>
                      <wps:cNvSpPr txBox="1"/>
                      <wps:spPr>
                        <a:xfrm>
                          <a:off x="0" y="0"/>
                          <a:ext cx="1013790" cy="621792"/>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45F4BE5F" w14:textId="0FB0B3D8" w:rsidR="00E71811" w:rsidRPr="00094B8B" w:rsidRDefault="00E71811" w:rsidP="00DC73EA">
                            <w:pPr>
                              <w:rPr>
                                <w:sz w:val="16"/>
                              </w:rPr>
                            </w:pPr>
                            <w:r w:rsidRPr="00094B8B">
                              <w:rPr>
                                <w:sz w:val="14"/>
                                <w:szCs w:val="14"/>
                              </w:rPr>
                              <w:t xml:space="preserve">Radio buttons have no size.  </w:t>
                            </w:r>
                            <w:r>
                              <w:rPr>
                                <w:sz w:val="14"/>
                                <w:szCs w:val="14"/>
                              </w:rPr>
                              <w:t>Theme changes due to the selection of radio button</w:t>
                            </w:r>
                            <w:r>
                              <w:rPr>
                                <w:sz w:val="16"/>
                              </w:rPr>
                              <w:br/>
                            </w:r>
                            <w:r w:rsidRPr="00094B8B">
                              <w:rPr>
                                <w:sz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2DD85" id="Text Box 1209" o:spid="_x0000_s1252" type="#_x0000_t202" style="position:absolute;left:0;text-align:left;margin-left:760.9pt;margin-top:21.45pt;width:79.85pt;height:48.95pt;z-index:2519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" fillcolor="white [3201]" strokecolor="#5b9bd5 [3204]" strokeweight="1pt">
                <v:stroke dashstyle="1 1"/>
                <v:textbox>
                  <w:txbxContent>
                    <w:p w14:paraId="45F4BE5F" w14:textId="0FB0B3D8" w:rsidR="00E71811" w:rsidRPr="00094B8B" w:rsidRDefault="00E71811" w:rsidP="00DC73EA">
                      <w:pPr>
                        <w:rPr>
                          <w:sz w:val="16"/>
                        </w:rPr>
                      </w:pPr>
                      <w:r w:rsidRPr="00094B8B">
                        <w:rPr>
                          <w:sz w:val="14"/>
                          <w:szCs w:val="14"/>
                        </w:rPr>
                        <w:t xml:space="preserve">Radio buttons have no size.  </w:t>
                      </w:r>
                      <w:r>
                        <w:rPr>
                          <w:sz w:val="14"/>
                          <w:szCs w:val="14"/>
                        </w:rPr>
                        <w:t>Theme changes due to the selection of radio button</w:t>
                      </w:r>
                      <w:r>
                        <w:rPr>
                          <w:sz w:val="16"/>
                        </w:rPr>
                        <w:br/>
                      </w:r>
                      <w:r w:rsidRPr="00094B8B">
                        <w:rPr>
                          <w:sz w:val="16"/>
                        </w:rPr>
                        <w:br/>
                      </w:r>
                    </w:p>
                  </w:txbxContent>
                </v:textbox>
                <w10:wrap anchorx="page"/>
              </v:shape>
            </w:pict>
          </mc:Fallback>
        </mc:AlternateContent>
      </w:r>
      <w:r w:rsidR="00DC73EA">
        <w:rPr>
          <w:noProof/>
          <w:lang w:eastAsia="en-GB"/>
        </w:rPr>
        <mc:AlternateContent>
          <mc:Choice Requires="wps">
            <w:drawing>
              <wp:anchor distT="0" distB="0" distL="114300" distR="114300" simplePos="0" relativeHeight="251968512" behindDoc="0" locked="0" layoutInCell="1" allowOverlap="1" wp14:anchorId="24535111" wp14:editId="5ED3E1B2">
                <wp:simplePos x="0" y="0"/>
                <wp:positionH relativeFrom="column">
                  <wp:posOffset>6946831</wp:posOffset>
                </wp:positionH>
                <wp:positionV relativeFrom="paragraph">
                  <wp:posOffset>192405</wp:posOffset>
                </wp:positionV>
                <wp:extent cx="1404689" cy="894594"/>
                <wp:effectExtent l="38100" t="0" r="24130" b="58420"/>
                <wp:wrapNone/>
                <wp:docPr id="1210" name="Straight Arrow Connector 1210"/>
                <wp:cNvGraphicFramePr/>
                <a:graphic xmlns:a="http://schemas.openxmlformats.org/drawingml/2006/main">
                  <a:graphicData uri="http://schemas.microsoft.com/office/word/2010/wordprocessingShape">
                    <wps:wsp>
                      <wps:cNvCnPr/>
                      <wps:spPr>
                        <a:xfrm flipH="1">
                          <a:off x="0" y="0"/>
                          <a:ext cx="1404689" cy="894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12C8E" id="Straight Arrow Connector 1210" o:spid="_x0000_s1026" type="#_x0000_t32" style="position:absolute;margin-left:547pt;margin-top:15.15pt;width:110.6pt;height:70.45pt;flip:x;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" strokecolor="#5b9bd5 [3204]" strokeweight=".5pt">
                <v:stroke endarrow="block" joinstyle="miter"/>
              </v:shape>
            </w:pict>
          </mc:Fallback>
        </mc:AlternateContent>
      </w:r>
    </w:p>
    <w:p w14:paraId="1E153313" w14:textId="64EB9104" w:rsidR="00DC73EA" w:rsidRDefault="008C2FF6" w:rsidP="00DC73EA">
      <w:pPr>
        <w:jc w:val="center"/>
      </w:pPr>
      <w:r w:rsidRPr="00477A4C">
        <w:rPr>
          <w:noProof/>
          <w:lang w:eastAsia="en-GB"/>
        </w:rPr>
        <mc:AlternateContent>
          <mc:Choice Requires="wpg">
            <w:drawing>
              <wp:anchor distT="0" distB="0" distL="114300" distR="114300" simplePos="0" relativeHeight="251967488" behindDoc="0" locked="0" layoutInCell="1" allowOverlap="1" wp14:anchorId="4F97B9C1" wp14:editId="01864DB3">
                <wp:simplePos x="0" y="0"/>
                <wp:positionH relativeFrom="column">
                  <wp:posOffset>6574155</wp:posOffset>
                </wp:positionH>
                <wp:positionV relativeFrom="paragraph">
                  <wp:posOffset>8255</wp:posOffset>
                </wp:positionV>
                <wp:extent cx="1034415" cy="3061335"/>
                <wp:effectExtent l="0" t="0" r="32385" b="24765"/>
                <wp:wrapNone/>
                <wp:docPr id="1212" name="Group 166"/>
                <wp:cNvGraphicFramePr/>
                <a:graphic xmlns:a="http://schemas.openxmlformats.org/drawingml/2006/main">
                  <a:graphicData uri="http://schemas.microsoft.com/office/word/2010/wordprocessingGroup">
                    <wpg:wgp>
                      <wpg:cNvGrpSpPr/>
                      <wpg:grpSpPr>
                        <a:xfrm>
                          <a:off x="0" y="0"/>
                          <a:ext cx="1034415" cy="3061335"/>
                          <a:chOff x="593383" y="0"/>
                          <a:chExt cx="1035063" cy="3061780"/>
                        </a:xfrm>
                      </wpg:grpSpPr>
                      <wps:wsp>
                        <wps:cNvPr id="1213" name="Rectangle 1213"/>
                        <wps:cNvSpPr/>
                        <wps:spPr>
                          <a:xfrm>
                            <a:off x="1160018" y="635"/>
                            <a:ext cx="300355" cy="285115"/>
                          </a:xfrm>
                          <a:prstGeom prst="rect">
                            <a:avLst/>
                          </a:prstGeom>
                        </wps:spPr>
                        <wps:style>
                          <a:lnRef idx="2">
                            <a:schemeClr val="dk1"/>
                          </a:lnRef>
                          <a:fillRef idx="1">
                            <a:schemeClr val="lt1"/>
                          </a:fillRef>
                          <a:effectRef idx="0">
                            <a:schemeClr val="dk1"/>
                          </a:effectRef>
                          <a:fontRef idx="minor">
                            <a:schemeClr val="dk1"/>
                          </a:fontRef>
                        </wps:style>
                        <wps:txbx>
                          <w:txbxContent>
                            <w:p w14:paraId="59381E73" w14:textId="77777777" w:rsidR="00E71811" w:rsidRDefault="00E71811" w:rsidP="00DC73EA">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4" name="Rectangle 1214"/>
                        <wps:cNvSpPr/>
                        <wps:spPr>
                          <a:xfrm>
                            <a:off x="813943" y="0"/>
                            <a:ext cx="300355" cy="285115"/>
                          </a:xfrm>
                          <a:prstGeom prst="rect">
                            <a:avLst/>
                          </a:prstGeom>
                        </wps:spPr>
                        <wps:style>
                          <a:lnRef idx="2">
                            <a:schemeClr val="dk1"/>
                          </a:lnRef>
                          <a:fillRef idx="1">
                            <a:schemeClr val="lt1"/>
                          </a:fillRef>
                          <a:effectRef idx="0">
                            <a:schemeClr val="dk1"/>
                          </a:effectRef>
                          <a:fontRef idx="minor">
                            <a:schemeClr val="dk1"/>
                          </a:fontRef>
                        </wps:style>
                        <wps:txbx>
                          <w:txbxContent>
                            <w:p w14:paraId="58F4F6BF" w14:textId="77777777" w:rsidR="00E71811" w:rsidRDefault="00E71811" w:rsidP="00DC73EA">
                              <w:pPr>
                                <w:jc w:val="center"/>
                              </w:pPr>
                              <w: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5" name="Straight Connector 1215"/>
                        <wps:cNvCnPr/>
                        <wps:spPr>
                          <a:xfrm>
                            <a:off x="618365" y="388113"/>
                            <a:ext cx="0" cy="2673667"/>
                          </a:xfrm>
                          <a:prstGeom prst="line">
                            <a:avLst/>
                          </a:prstGeom>
                        </wps:spPr>
                        <wps:style>
                          <a:lnRef idx="1">
                            <a:schemeClr val="dk1"/>
                          </a:lnRef>
                          <a:fillRef idx="0">
                            <a:schemeClr val="dk1"/>
                          </a:fillRef>
                          <a:effectRef idx="0">
                            <a:schemeClr val="dk1"/>
                          </a:effectRef>
                          <a:fontRef idx="minor">
                            <a:schemeClr val="tx1"/>
                          </a:fontRef>
                        </wps:style>
                        <wps:bodyPr/>
                      </wps:wsp>
                      <wps:wsp>
                        <wps:cNvPr id="929" name="TextBox 110"/>
                        <wps:cNvSpPr txBox="1"/>
                        <wps:spPr>
                          <a:xfrm>
                            <a:off x="840318" y="400500"/>
                            <a:ext cx="449029" cy="262293"/>
                          </a:xfrm>
                          <a:prstGeom prst="rect">
                            <a:avLst/>
                          </a:prstGeom>
                          <a:noFill/>
                        </wps:spPr>
                        <wps:txbx>
                          <w:txbxContent>
                            <w:p w14:paraId="48AAD67A" w14:textId="06C3821B" w:rsidR="00E71811" w:rsidRDefault="00E71811" w:rsidP="00DC73EA">
                              <w:pPr>
                                <w:pStyle w:val="NormalWeb"/>
                                <w:spacing w:before="0" w:beforeAutospacing="0" w:after="0" w:afterAutospacing="0"/>
                              </w:pPr>
                              <w:r>
                                <w:rPr>
                                  <w:rFonts w:asciiTheme="minorHAnsi" w:hAnsi="Calibri" w:cstheme="minorBidi"/>
                                  <w:color w:val="000000" w:themeColor="text1"/>
                                  <w:kern w:val="24"/>
                                  <w:sz w:val="22"/>
                                  <w:szCs w:val="22"/>
                                </w:rPr>
                                <w:t>Back</w:t>
                              </w:r>
                            </w:p>
                          </w:txbxContent>
                        </wps:txbx>
                        <wps:bodyPr wrap="none" rtlCol="0">
                          <a:spAutoFit/>
                        </wps:bodyPr>
                      </wps:wsp>
                      <wps:wsp>
                        <wps:cNvPr id="930" name="Straight Connector 930"/>
                        <wps:cNvCnPr/>
                        <wps:spPr>
                          <a:xfrm flipV="1">
                            <a:off x="652449" y="864812"/>
                            <a:ext cx="975997"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1" name="TextBox 114"/>
                        <wps:cNvSpPr txBox="1"/>
                        <wps:spPr>
                          <a:xfrm>
                            <a:off x="623731" y="677705"/>
                            <a:ext cx="992691" cy="200054"/>
                          </a:xfrm>
                          <a:prstGeom prst="rect">
                            <a:avLst/>
                          </a:prstGeom>
                          <a:noFill/>
                        </wps:spPr>
                        <wps:txbx>
                          <w:txbxContent>
                            <w:p w14:paraId="5CF2DF09"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4"/>
                                  <w:szCs w:val="14"/>
                                </w:rPr>
                                <w:t>Email                  Theme</w:t>
                              </w:r>
                            </w:p>
                          </w:txbxContent>
                        </wps:txbx>
                        <wps:bodyPr wrap="none" rtlCol="0">
                          <a:spAutoFit/>
                        </wps:bodyPr>
                      </wps:wsp>
                      <wps:wsp>
                        <wps:cNvPr id="932" name="Rectangle 932"/>
                        <wps:cNvSpPr/>
                        <wps:spPr>
                          <a:xfrm>
                            <a:off x="608597" y="896241"/>
                            <a:ext cx="399490" cy="192433"/>
                          </a:xfrm>
                          <a:prstGeom prst="rect">
                            <a:avLst/>
                          </a:prstGeom>
                        </wps:spPr>
                        <wps:txbx>
                          <w:txbxContent>
                            <w:p w14:paraId="6C633881"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Client:</w:t>
                              </w:r>
                            </w:p>
                          </w:txbxContent>
                        </wps:txbx>
                        <wps:bodyPr wrap="none">
                          <a:spAutoFit/>
                        </wps:bodyPr>
                      </wps:wsp>
                      <wps:wsp>
                        <wps:cNvPr id="933" name="Rectangle 933"/>
                        <wps:cNvSpPr/>
                        <wps:spPr>
                          <a:xfrm>
                            <a:off x="680169" y="850523"/>
                            <a:ext cx="309563"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4" name="Rectangle 934"/>
                        <wps:cNvSpPr/>
                        <wps:spPr>
                          <a:xfrm>
                            <a:off x="593383" y="1108661"/>
                            <a:ext cx="453475" cy="192433"/>
                          </a:xfrm>
                          <a:prstGeom prst="rect">
                            <a:avLst/>
                          </a:prstGeom>
                        </wps:spPr>
                        <wps:txbx>
                          <w:txbxContent>
                            <w:p w14:paraId="357B9DB5"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Port no:</w:t>
                              </w:r>
                            </w:p>
                          </w:txbxContent>
                        </wps:txbx>
                        <wps:bodyPr wrap="none">
                          <a:spAutoFit/>
                        </wps:bodyPr>
                      </wps:wsp>
                      <wps:wsp>
                        <wps:cNvPr id="935" name="Rectangle 935"/>
                        <wps:cNvSpPr/>
                        <wps:spPr>
                          <a:xfrm>
                            <a:off x="703950" y="1055801"/>
                            <a:ext cx="900169" cy="93024"/>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7" name="Rectangle 937"/>
                        <wps:cNvSpPr/>
                        <wps:spPr>
                          <a:xfrm>
                            <a:off x="702952" y="1256291"/>
                            <a:ext cx="900169" cy="93024"/>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Rectangle 938"/>
                        <wps:cNvSpPr/>
                        <wps:spPr>
                          <a:xfrm>
                            <a:off x="706381" y="1469563"/>
                            <a:ext cx="900169" cy="93024"/>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Rectangle 941"/>
                        <wps:cNvSpPr/>
                        <wps:spPr>
                          <a:xfrm>
                            <a:off x="708730" y="1692573"/>
                            <a:ext cx="900169" cy="93024"/>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2" name="Rectangle 942"/>
                        <wps:cNvSpPr/>
                        <wps:spPr>
                          <a:xfrm>
                            <a:off x="709665" y="1922110"/>
                            <a:ext cx="900169" cy="93024"/>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97B9C1" id="_x0000_s1253" style="position:absolute;left:0;text-align:left;margin-left:517.65pt;margin-top:.65pt;width:81.45pt;height:241.05pt;z-index:251967488;mso-width-relative:margin" coordorigin="5933" coordsize="10350,30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">
                <v:rect id="Rectangle 1213" o:spid="_x0000_s1254" style="position:absolute;left:11600;top:6;width:3003;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sMA&#10;AADdAAAADwAAAGRycy9kb3ducmV2LnhtbERPS2vCQBC+C/0PyxR6040WfERXkdJCoaIYPXgcstMk&#10;NDsbdrdJ/PeuIHibj+85q01vatGS85VlBeNRAoI4t7riQsH59DWcg/ABWWNtmRRcycNm/TJYYapt&#10;x0dqs1CIGMI+RQVlCE0qpc9LMuhHtiGO3K91BkOErpDaYRfDTS0nSTKVBiuODSU29FFS/pf9GwX2&#10;UF3rrVvs2x3NLj+HkHT99FOpt9d+uwQRqA9P8cP9reP8yfgd7t/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FsMAAADdAAAADwAAAAAAAAAAAAAAAACYAgAAZHJzL2Rv&#10;d25yZXYueG1sUEsFBgAAAAAEAAQA9QAAAIgDAAAAAA==&#10;" fillcolor="white [3201]" strokecolor="black [3200]" strokeweight="1pt">
                  <v:textbox>
                    <w:txbxContent>
                      <w:p w14:paraId="59381E73" w14:textId="77777777" w:rsidR="00E71811" w:rsidRDefault="00E71811" w:rsidP="00DC73EA">
                        <w:pPr>
                          <w:jc w:val="center"/>
                        </w:pPr>
                        <w:r>
                          <w:t>E</w:t>
                        </w:r>
                      </w:p>
                    </w:txbxContent>
                  </v:textbox>
                </v:rect>
                <v:rect id="Rectangle 1214" o:spid="_x0000_s1255" style="position:absolute;left:8139;width:3003;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znYsMA&#10;AADdAAAADwAAAGRycy9kb3ducmV2LnhtbERPS2vCQBC+C/0PyxR6041SfERXkdJCoaIYPXgcstMk&#10;NDsbdrdJ/PeuIHibj+85q01vatGS85VlBeNRAoI4t7riQsH59DWcg/ABWWNtmRRcycNm/TJYYapt&#10;x0dqs1CIGMI+RQVlCE0qpc9LMuhHtiGO3K91BkOErpDaYRfDTS0nSTKVBiuODSU29FFS/pf9GwX2&#10;UF3rrVvs2x3NLj+HkHT99FOpt9d+uwQRqA9P8cP9reP8yfgd7t/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znYsMAAADdAAAADwAAAAAAAAAAAAAAAACYAgAAZHJzL2Rv&#10;d25yZXYueG1sUEsFBgAAAAAEAAQA9QAAAIgDAAAAAA==&#10;" fillcolor="white [3201]" strokecolor="black [3200]" strokeweight="1pt">
                  <v:textbox>
                    <w:txbxContent>
                      <w:p w14:paraId="58F4F6BF" w14:textId="77777777" w:rsidR="00E71811" w:rsidRDefault="00E71811" w:rsidP="00DC73EA">
                        <w:pPr>
                          <w:jc w:val="center"/>
                        </w:pPr>
                        <w:r>
                          <w:t>S</w:t>
                        </w:r>
                      </w:p>
                    </w:txbxContent>
                  </v:textbox>
                </v:rect>
                <v:line id="Straight Connector 1215" o:spid="_x0000_s1256" style="position:absolute;visibility:visible;mso-wrap-style:square" from="6183,3881" to="6183,30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kwy8QAAADdAAAADwAAAGRycy9kb3ducmV2LnhtbERP22rCQBB9L/gPywh9KbrR0qLRVUQs&#10;FCxe4uLzkB2TYHY2ZLea/r1bKPRtDuc682Vna3Gj1leOFYyGCQji3JmKCwX69DGYgPAB2WDtmBT8&#10;kIflovc0x9S4Ox/ploVCxBD2KSooQ2hSKX1ekkU/dA1x5C6utRgibAtpWrzHcFvLcZK8S4sVx4YS&#10;G1qXlF+zb6tgq6fnl9f9RGt7ynZ40NVm/7VW6rnfrWYgAnXhX/zn/jRx/nj0Br/fxB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STDLxAAAAN0AAAAPAAAAAAAAAAAA&#10;AAAAAKECAABkcnMvZG93bnJldi54bWxQSwUGAAAAAAQABAD5AAAAkgMAAAAA&#10;" strokecolor="black [3200]" strokeweight=".5pt">
                  <v:stroke joinstyle="miter"/>
                </v:line>
                <v:shape id="_x0000_s1257" type="#_x0000_t202" style="position:absolute;left:8403;top:4005;width:4490;height:26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LO8QA&#10;AADcAAAADwAAAGRycy9kb3ducmV2LnhtbESP0WrCQBRE34X+w3ILfdONoYqJ2UixLfhWq37AJXvN&#10;psneDdmtRr++Wyj0cZiZM0yxGW0nLjT4xrGC+SwBQVw53XCt4HR8n65A+ICssXNMCm7kYVM+TArM&#10;tbvyJ10OoRYRwj5HBSaEPpfSV4Ys+pnriaN3doPFEOVQSz3gNcJtJ9MkWUqLDccFgz1tDVXt4dsq&#10;WCX2o22zdO/t832+MNtX99Z/KfX0OL6sQQQaw3/4r73TCrI0g98z8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SzvEAAAA3AAAAA8AAAAAAAAAAAAAAAAAmAIAAGRycy9k&#10;b3ducmV2LnhtbFBLBQYAAAAABAAEAPUAAACJAwAAAAA=&#10;" filled="f" stroked="f">
                  <v:textbox style="mso-fit-shape-to-text:t">
                    <w:txbxContent>
                      <w:p w14:paraId="48AAD67A" w14:textId="06C3821B" w:rsidR="00E71811" w:rsidRDefault="00E71811" w:rsidP="00DC73EA">
                        <w:pPr>
                          <w:pStyle w:val="NormalWeb"/>
                          <w:spacing w:before="0" w:beforeAutospacing="0" w:after="0" w:afterAutospacing="0"/>
                        </w:pPr>
                        <w:r>
                          <w:rPr>
                            <w:rFonts w:asciiTheme="minorHAnsi" w:hAnsi="Calibri" w:cstheme="minorBidi"/>
                            <w:color w:val="000000" w:themeColor="text1"/>
                            <w:kern w:val="24"/>
                            <w:sz w:val="22"/>
                            <w:szCs w:val="22"/>
                          </w:rPr>
                          <w:t>Back</w:t>
                        </w:r>
                      </w:p>
                    </w:txbxContent>
                  </v:textbox>
                </v:shape>
                <v:line id="Straight Connector 930" o:spid="_x0000_s1258" style="position:absolute;flip:y;visibility:visible;mso-wrap-style:square" from="6524,8648" to="16284,8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ZMMMAAADcAAAADwAAAGRycy9kb3ducmV2LnhtbERPy2rCQBTdC/7DcAV3OlExaOooIgqB&#10;0kJ9LLq7zdwm0cydkBmT9O87i0KXh/Pe7HpTiZYaV1pWMJtGIIgzq0vOFVwvp8kKhPPIGivLpOCH&#10;HOy2w8EGE207/qD27HMRQtglqKDwvk6kdFlBBt3U1sSB+7aNQR9gk0vdYBfCTSXnURRLgyWHhgJr&#10;OhSUPc5Po+Ck3754tXbvnzdbxq/pvb4dl0ulxqN+/wLCU+//xX/uVCtYL8L8cCYc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SmTDDAAAA3AAAAA8AAAAAAAAAAAAA&#10;AAAAoQIAAGRycy9kb3ducmV2LnhtbFBLBQYAAAAABAAEAPkAAACRAwAAAAA=&#10;" strokecolor="#5b9bd5 [3204]" strokeweight=".5pt">
                  <v:stroke joinstyle="miter"/>
                </v:line>
                <v:shape id="TextBox 114" o:spid="_x0000_s1259" type="#_x0000_t202" style="position:absolute;left:6237;top:6777;width:9927;height:20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R4MUA&#10;AADcAAAADwAAAGRycy9kb3ducmV2LnhtbESPwW7CMBBE70j9B2sr9Uac0FKRgEEVtFJvUOADVvES&#10;p4nXUWwg7dfXlZA4jmbmjWaxGmwrLtT72rGCLElBEJdO11wpOB4+xjMQPiBrbB2Tgh/ysFo+jBZY&#10;aHflL7rsQyUihH2BCkwIXSGlLw1Z9InriKN3cr3FEGVfSd3jNcJtKydp+iot1hwXDHa0NlQ2+7NV&#10;MEvttmnyyc7bl99satYb9959K/X0OLzNQQQawj18a39qBflzBv9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NHgxQAAANwAAAAPAAAAAAAAAAAAAAAAAJgCAABkcnMv&#10;ZG93bnJldi54bWxQSwUGAAAAAAQABAD1AAAAigMAAAAA&#10;" filled="f" stroked="f">
                  <v:textbox style="mso-fit-shape-to-text:t">
                    <w:txbxContent>
                      <w:p w14:paraId="5CF2DF09"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4"/>
                            <w:szCs w:val="14"/>
                          </w:rPr>
                          <w:t>Email                  Theme</w:t>
                        </w:r>
                      </w:p>
                    </w:txbxContent>
                  </v:textbox>
                </v:shape>
                <v:rect id="Rectangle 932" o:spid="_x0000_s1260" style="position:absolute;left:6085;top:8962;width:3995;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f0sQA&#10;AADcAAAADwAAAGRycy9kb3ducmV2LnhtbESP0WoCMRRE3wv9h3AFX0pNui2lbo1SitaiT1U/4LK5&#10;3Q1ubpYkruvfm0LBx2FmzjCzxeBa0VOI1rOGp4kCQVx5Y7nWcNivHt9AxIRssPVMGi4UYTG/v5th&#10;afyZf6jfpVpkCMcSNTQpdaWUsWrIYZz4jjh7vz44TFmGWpqA5wx3rSyUepUOLeeFBjv6bKg67k5O&#10;w8tXsVnaB7W1rj/hYSODWvNW6/Fo+HgHkWhIt/B/+9tomD4X8Hc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3H9LEAAAA3AAAAA8AAAAAAAAAAAAAAAAAmAIAAGRycy9k&#10;b3ducmV2LnhtbFBLBQYAAAAABAAEAPUAAACJAwAAAAA=&#10;" filled="f" stroked="f">
                  <v:textbox style="mso-fit-shape-to-text:t">
                    <w:txbxContent>
                      <w:p w14:paraId="6C633881"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Client:</w:t>
                        </w:r>
                      </w:p>
                    </w:txbxContent>
                  </v:textbox>
                </v:rect>
                <v:rect id="Rectangle 933" o:spid="_x0000_s1261" style="position:absolute;left:6801;top:8505;width:309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aysYA&#10;AADcAAAADwAAAGRycy9kb3ducmV2LnhtbESPQWvCQBSE7wX/w/IKvUjdWKHY1FVUWuIhHkz9Aa/Z&#10;1yQ0+zbsrjH6692C0OMwM98wi9VgWtGT841lBdNJAoK4tLrhSsHx6/N5DsIHZI2tZVJwIQ+r5ehh&#10;gam2Zz5QX4RKRAj7FBXUIXSplL6syaCf2I44ej/WGQxRukpqh+cIN618SZJXabDhuFBjR9uayt/i&#10;ZBRc++9jlq1zHO+Lbe4yv/nIq0Gpp8dh/Q4i0BD+w/f2Tit4m83g70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aysYAAADcAAAADwAAAAAAAAAAAAAAAACYAgAAZHJz&#10;L2Rvd25yZXYueG1sUEsFBgAAAAAEAAQA9QAAAIsDAAAAAA==&#10;" fillcolor="black [3200]" strokecolor="black [1600]" strokeweight="1pt"/>
                <v:rect id="Rectangle 934" o:spid="_x0000_s1262" style="position:absolute;left:5933;top:11086;width:4535;height:19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iPcQA&#10;AADcAAAADwAAAGRycy9kb3ducmV2LnhtbESP3WoCMRSE7wu+QzhCb0pN/EHarVFEbC16VesDHDan&#10;u6GbkyWJ6/btjVDwcpiZb5jFqneN6ChE61nDeKRAEJfeWK40nL7fn19AxIRssPFMGv4owmo5eFhg&#10;YfyFv6g7pkpkCMcCNdQptYWUsazJYRz5ljh7Pz44TFmGSpqAlwx3jZwoNZcOLeeFGlva1FT+Hs9O&#10;w+xjst/aJ3WwrjvjaS+D2vFB68dhv34DkahP9/B/+9NoeJ3O4HYmHw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SIj3EAAAA3AAAAA8AAAAAAAAAAAAAAAAAmAIAAGRycy9k&#10;b3ducmV2LnhtbFBLBQYAAAAABAAEAPUAAACJAwAAAAA=&#10;" filled="f" stroked="f">
                  <v:textbox style="mso-fit-shape-to-text:t">
                    <w:txbxContent>
                      <w:p w14:paraId="357B9DB5"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Port no:</w:t>
                        </w:r>
                      </w:p>
                    </w:txbxContent>
                  </v:textbox>
                </v:rect>
                <v:rect id="Rectangle 935" o:spid="_x0000_s1263" style="position:absolute;left:7039;top:10558;width:9002;height: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8yMYA&#10;AADcAAAADwAAAGRycy9kb3ducmV2LnhtbESPQWvCQBSE74L/YXlCb7pRa7Cpq4ikRaQXtRdvj+xr&#10;Esy+jdmNpv31riD0OMzMN8xi1ZlKXKlxpWUF41EEgjizuuRcwffxYzgH4TyyxsoyKfglB6tlv7fA&#10;RNsb7+l68LkIEHYJKii8rxMpXVaQQTeyNXHwfmxj0AfZ5FI3eAtwU8lJFMXSYMlhocCaNgVl50Nr&#10;FEzaXVptTbuLv+anNv1L49fP00Wpl0G3fgfhqfP/4Wd7qxW8TWfwOB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a8yMYAAADcAAAADwAAAAAAAAAAAAAAAACYAgAAZHJz&#10;L2Rvd25yZXYueG1sUEsFBgAAAAAEAAQA9QAAAIsDAAAAAA==&#10;" fillcolor="white [3201]" strokecolor="black [3200]" strokeweight=".5pt"/>
                <v:rect id="Rectangle 937" o:spid="_x0000_s1264" style="position:absolute;left:7029;top:12562;width:9002;height: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JMYA&#10;AADcAAAADwAAAGRycy9kb3ducmV2LnhtbESPQWvCQBSE74L/YXmCN93USrSpq5QSRcSL2ou3R/Y1&#10;Cc2+TbMbjf76bkHwOMzMN8xi1ZlKXKhxpWUFL+MIBHFmdcm5gq/TejQH4TyyxsoyKbiRg9Wy31tg&#10;ou2VD3Q5+lwECLsEFRTe14mULivIoBvbmjh437Yx6INscqkbvAa4qeQkimJpsOSwUGBNnwVlP8fW&#10;KJi0u7TamnYX7+fnNr2n8XRz/lVqOOg+3kF46vwz/GhvtYK31x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HJMYAAADcAAAADwAAAAAAAAAAAAAAAACYAgAAZHJz&#10;L2Rvd25yZXYueG1sUEsFBgAAAAAEAAQA9QAAAIsDAAAAAA==&#10;" fillcolor="white [3201]" strokecolor="black [3200]" strokeweight=".5pt"/>
                <v:rect id="Rectangle 938" o:spid="_x0000_s1265" style="position:absolute;left:7063;top:14695;width:9002;height: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TVsQA&#10;AADcAAAADwAAAGRycy9kb3ducmV2LnhtbERPTWvCQBC9C/0PyxR6M5tGCRpdQ5FYRHpp2ou3ITtN&#10;QrOzMbvR2F/fPRR6fLzvbT6ZTlxpcK1lBc9RDIK4srrlWsHnx2G+AuE8ssbOMim4k4N89zDbYqbt&#10;jd/pWvpahBB2GSpovO8zKV3VkEEX2Z44cF92MOgDHGqpB7yFcNPJJI5TabDl0NBgT/uGqu9yNAqS&#10;8VR0RzOe0rfVeSx+inT5er4o9fQ4vWxAeJr8v/jPfdQK1ouwNpw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XE1bEAAAA3AAAAA8AAAAAAAAAAAAAAAAAmAIAAGRycy9k&#10;b3ducmV2LnhtbFBLBQYAAAAABAAEAPUAAACJAwAAAAA=&#10;" fillcolor="white [3201]" strokecolor="black [3200]" strokeweight=".5pt"/>
                <v:rect id="Rectangle 941" o:spid="_x0000_s1266" style="position:absolute;left:7087;top:16925;width:9001;height: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JtsYA&#10;AADcAAAADwAAAGRycy9kb3ducmV2LnhtbESPQWvCQBSE7wX/w/IEb83GIEFTVymSFpFear3k9si+&#10;JqHZtzG7MbG/vlso9DjMzDfMdj+ZVtyod41lBcsoBkFcWt1wpeDy8fK4BuE8ssbWMim4k4P9bvaw&#10;xUzbkd/pdvaVCBB2GSqove8yKV1Zk0EX2Y44eJ+2N+iD7CupexwD3LQyieNUGmw4LNTY0aGm8us8&#10;GAXJcMrboxlO6du6GPLvPF29FlelFvPp+QmEp8n/h//aR61gs1rC75l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JtsYAAADcAAAADwAAAAAAAAAAAAAAAACYAgAAZHJz&#10;L2Rvd25yZXYueG1sUEsFBgAAAAAEAAQA9QAAAIsDAAAAAA==&#10;" fillcolor="white [3201]" strokecolor="black [3200]" strokeweight=".5pt"/>
                <v:rect id="Rectangle 942" o:spid="_x0000_s1267" style="position:absolute;left:7096;top:19221;width:9002;height: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XwcUA&#10;AADcAAAADwAAAGRycy9kb3ducmV2LnhtbESPQWvCQBSE7wX/w/IEb3VjkKDRVUTSItJL1Yu3R/aZ&#10;BLNvY3ajsb++Wyh4HGbmG2a57k0t7tS6yrKCyTgCQZxbXXGh4HT8eJ+BcB5ZY22ZFDzJwXo1eFti&#10;qu2Dv+l+8IUIEHYpKii9b1IpXV6SQTe2DXHwLrY16INsC6lbfAS4qWUcRYk0WHFYKLGhbUn59dAZ&#10;BXG3z+qd6fbJ1+zcZT9ZMv0835QaDfvNAoSn3r/C/+2dVjCfx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VfBxQAAANwAAAAPAAAAAAAAAAAAAAAAAJgCAABkcnMv&#10;ZG93bnJldi54bWxQSwUGAAAAAAQABAD1AAAAigMAAAAA&#10;" fillcolor="white [3201]" strokecolor="black [3200]" strokeweight=".5pt"/>
              </v:group>
            </w:pict>
          </mc:Fallback>
        </mc:AlternateContent>
      </w:r>
      <w:r w:rsidR="00DC73EA">
        <w:rPr>
          <w:noProof/>
          <w:lang w:eastAsia="en-GB"/>
        </w:rPr>
        <mc:AlternateContent>
          <mc:Choice Requires="wps">
            <w:drawing>
              <wp:anchor distT="0" distB="0" distL="114300" distR="114300" simplePos="0" relativeHeight="251981824" behindDoc="0" locked="0" layoutInCell="1" allowOverlap="1" wp14:anchorId="2AA30FF2" wp14:editId="185F6BF3">
                <wp:simplePos x="0" y="0"/>
                <wp:positionH relativeFrom="margin">
                  <wp:align>right</wp:align>
                </wp:positionH>
                <wp:positionV relativeFrom="paragraph">
                  <wp:posOffset>110566</wp:posOffset>
                </wp:positionV>
                <wp:extent cx="504749" cy="118668"/>
                <wp:effectExtent l="38100" t="0" r="29210" b="72390"/>
                <wp:wrapNone/>
                <wp:docPr id="1211" name="Straight Arrow Connector 1211"/>
                <wp:cNvGraphicFramePr/>
                <a:graphic xmlns:a="http://schemas.openxmlformats.org/drawingml/2006/main">
                  <a:graphicData uri="http://schemas.microsoft.com/office/word/2010/wordprocessingShape">
                    <wps:wsp>
                      <wps:cNvCnPr/>
                      <wps:spPr>
                        <a:xfrm flipH="1">
                          <a:off x="0" y="0"/>
                          <a:ext cx="504749" cy="118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2FD51" id="Straight Arrow Connector 1211" o:spid="_x0000_s1026" type="#_x0000_t32" style="position:absolute;margin-left:-11.45pt;margin-top:8.7pt;width:39.75pt;height:9.35pt;flip:x;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" strokecolor="#5b9bd5 [3204]" strokeweight=".5pt">
                <v:stroke endarrow="block" joinstyle="miter"/>
                <w10:wrap anchorx="margin"/>
              </v:shape>
            </w:pict>
          </mc:Fallback>
        </mc:AlternateContent>
      </w:r>
    </w:p>
    <w:p w14:paraId="2E5529EF" w14:textId="2683F52B" w:rsidR="00DC73EA" w:rsidRDefault="008C2FF6" w:rsidP="00DC73EA">
      <w:pPr>
        <w:jc w:val="center"/>
      </w:pPr>
      <w:r>
        <w:rPr>
          <w:noProof/>
          <w:lang w:eastAsia="en-GB"/>
        </w:rPr>
        <mc:AlternateContent>
          <mc:Choice Requires="wps">
            <w:drawing>
              <wp:anchor distT="0" distB="0" distL="114300" distR="114300" simplePos="0" relativeHeight="252340224" behindDoc="0" locked="0" layoutInCell="1" allowOverlap="1" wp14:anchorId="2FB43CCF" wp14:editId="1FBD0B4B">
                <wp:simplePos x="0" y="0"/>
                <wp:positionH relativeFrom="column">
                  <wp:posOffset>5187237</wp:posOffset>
                </wp:positionH>
                <wp:positionV relativeFrom="paragraph">
                  <wp:posOffset>260691</wp:posOffset>
                </wp:positionV>
                <wp:extent cx="1473675" cy="632102"/>
                <wp:effectExtent l="0" t="38100" r="50800" b="34925"/>
                <wp:wrapNone/>
                <wp:docPr id="1417" name="Straight Arrow Connector 1417"/>
                <wp:cNvGraphicFramePr/>
                <a:graphic xmlns:a="http://schemas.openxmlformats.org/drawingml/2006/main">
                  <a:graphicData uri="http://schemas.microsoft.com/office/word/2010/wordprocessingShape">
                    <wps:wsp>
                      <wps:cNvCnPr/>
                      <wps:spPr>
                        <a:xfrm flipV="1">
                          <a:off x="0" y="0"/>
                          <a:ext cx="1473675" cy="632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ED74C" id="Straight Arrow Connector 1417" o:spid="_x0000_s1026" type="#_x0000_t32" style="position:absolute;margin-left:408.45pt;margin-top:20.55pt;width:116.05pt;height:49.75pt;flip:y;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339200" behindDoc="0" locked="0" layoutInCell="1" allowOverlap="1" wp14:anchorId="1B6D880F" wp14:editId="3266FC33">
                <wp:simplePos x="0" y="0"/>
                <wp:positionH relativeFrom="column">
                  <wp:posOffset>6652682</wp:posOffset>
                </wp:positionH>
                <wp:positionV relativeFrom="paragraph">
                  <wp:posOffset>127155</wp:posOffset>
                </wp:positionV>
                <wp:extent cx="235666" cy="223800"/>
                <wp:effectExtent l="0" t="0" r="0" b="0"/>
                <wp:wrapNone/>
                <wp:docPr id="1416" name="Rectangle 1416"/>
                <wp:cNvGraphicFramePr/>
                <a:graphic xmlns:a="http://schemas.openxmlformats.org/drawingml/2006/main">
                  <a:graphicData uri="http://schemas.microsoft.com/office/word/2010/wordprocessingShape">
                    <wps:wsp>
                      <wps:cNvSpPr/>
                      <wps:spPr>
                        <a:xfrm>
                          <a:off x="0" y="0"/>
                          <a:ext cx="235666" cy="223800"/>
                        </a:xfrm>
                        <a:prstGeom prst="rect">
                          <a:avLst/>
                        </a:prstGeom>
                      </wps:spPr>
                      <wps:style>
                        <a:lnRef idx="2">
                          <a:schemeClr val="dk1"/>
                        </a:lnRef>
                        <a:fillRef idx="1">
                          <a:schemeClr val="lt1"/>
                        </a:fillRef>
                        <a:effectRef idx="0">
                          <a:schemeClr val="dk1"/>
                        </a:effectRef>
                        <a:fontRef idx="minor">
                          <a:schemeClr val="dk1"/>
                        </a:fontRef>
                      </wps:style>
                      <wps:txbx>
                        <w:txbxContent>
                          <w:p w14:paraId="176B0CC4" w14:textId="77777777" w:rsidR="00E71811" w:rsidRPr="008C2FF6" w:rsidRDefault="00E71811" w:rsidP="008C2FF6">
                            <w:pPr>
                              <w:jc w:val="center"/>
                              <w:rPr>
                                <w:sz w:val="18"/>
                              </w:rPr>
                            </w:pPr>
                            <w:r w:rsidRPr="008C2FF6">
                              <w:rPr>
                                <w:sz w:val="18"/>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D880F" id="Rectangle 1416" o:spid="_x0000_s1268" style="position:absolute;left:0;text-align:left;margin-left:523.85pt;margin-top:10pt;width:18.55pt;height:17.6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" fillcolor="white [3201]" strokecolor="black [3200]" strokeweight="1pt">
                <v:textbox>
                  <w:txbxContent>
                    <w:p w14:paraId="176B0CC4" w14:textId="77777777" w:rsidR="00E71811" w:rsidRPr="008C2FF6" w:rsidRDefault="00E71811" w:rsidP="008C2FF6">
                      <w:pPr>
                        <w:jc w:val="center"/>
                        <w:rPr>
                          <w:sz w:val="18"/>
                        </w:rPr>
                      </w:pPr>
                      <w:r w:rsidRPr="008C2FF6">
                        <w:rPr>
                          <w:sz w:val="18"/>
                        </w:rPr>
                        <w:t>B</w:t>
                      </w:r>
                    </w:p>
                  </w:txbxContent>
                </v:textbox>
              </v:rect>
            </w:pict>
          </mc:Fallback>
        </mc:AlternateContent>
      </w:r>
      <w:r w:rsidR="00DC73EA">
        <w:rPr>
          <w:noProof/>
          <w:lang w:eastAsia="en-GB"/>
        </w:rPr>
        <mc:AlternateContent>
          <mc:Choice Requires="wps">
            <w:drawing>
              <wp:anchor distT="0" distB="0" distL="114300" distR="114300" simplePos="0" relativeHeight="251979776" behindDoc="0" locked="0" layoutInCell="1" allowOverlap="1" wp14:anchorId="3842526E" wp14:editId="33E5F859">
                <wp:simplePos x="0" y="0"/>
                <wp:positionH relativeFrom="column">
                  <wp:posOffset>8625644</wp:posOffset>
                </wp:positionH>
                <wp:positionV relativeFrom="paragraph">
                  <wp:posOffset>232410</wp:posOffset>
                </wp:positionV>
                <wp:extent cx="241722" cy="979576"/>
                <wp:effectExtent l="0" t="6985" r="18415" b="56515"/>
                <wp:wrapNone/>
                <wp:docPr id="943" name="Right Brace 943"/>
                <wp:cNvGraphicFramePr/>
                <a:graphic xmlns:a="http://schemas.openxmlformats.org/drawingml/2006/main">
                  <a:graphicData uri="http://schemas.microsoft.com/office/word/2010/wordprocessingShape">
                    <wps:wsp>
                      <wps:cNvSpPr/>
                      <wps:spPr>
                        <a:xfrm rot="5400000">
                          <a:off x="0" y="0"/>
                          <a:ext cx="241722" cy="979576"/>
                        </a:xfrm>
                        <a:prstGeom prst="righ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0096" id="Right Brace 943" o:spid="_x0000_s1026" type="#_x0000_t88" style="position:absolute;margin-left:679.2pt;margin-top:18.3pt;width:19.05pt;height:77.15pt;rotation:90;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" adj="0" strokecolor="#5b9bd5 [3204]" strokeweight=".5pt">
                <v:stroke joinstyle="miter"/>
              </v:shape>
            </w:pict>
          </mc:Fallback>
        </mc:AlternateContent>
      </w:r>
    </w:p>
    <w:p w14:paraId="14367AFC" w14:textId="7DF15CDD" w:rsidR="00DC73EA" w:rsidRDefault="00DC73EA" w:rsidP="00DC73EA">
      <w:pPr>
        <w:jc w:val="center"/>
      </w:pPr>
    </w:p>
    <w:p w14:paraId="0918E221" w14:textId="2564E98D" w:rsidR="00DC73EA" w:rsidRDefault="00DC73EA" w:rsidP="00DC73EA">
      <w:pPr>
        <w:jc w:val="center"/>
      </w:pPr>
    </w:p>
    <w:p w14:paraId="1AA7B188" w14:textId="0387E3B4" w:rsidR="00DC73EA" w:rsidRDefault="008C2FF6" w:rsidP="00DC73EA">
      <w:pPr>
        <w:jc w:val="center"/>
      </w:pPr>
      <w:r>
        <w:rPr>
          <w:noProof/>
          <w:lang w:eastAsia="en-GB"/>
        </w:rPr>
        <mc:AlternateContent>
          <mc:Choice Requires="wps">
            <w:drawing>
              <wp:anchor distT="0" distB="0" distL="114300" distR="114300" simplePos="0" relativeHeight="251964416" behindDoc="0" locked="0" layoutInCell="1" allowOverlap="1" wp14:anchorId="13551C37" wp14:editId="187538ED">
                <wp:simplePos x="0" y="0"/>
                <wp:positionH relativeFrom="column">
                  <wp:posOffset>3038790</wp:posOffset>
                </wp:positionH>
                <wp:positionV relativeFrom="paragraph">
                  <wp:posOffset>10637</wp:posOffset>
                </wp:positionV>
                <wp:extent cx="2495550" cy="791661"/>
                <wp:effectExtent l="0" t="0" r="19050" b="27940"/>
                <wp:wrapNone/>
                <wp:docPr id="1205" name="Text Box 1205"/>
                <wp:cNvGraphicFramePr/>
                <a:graphic xmlns:a="http://schemas.openxmlformats.org/drawingml/2006/main">
                  <a:graphicData uri="http://schemas.microsoft.com/office/word/2010/wordprocessingShape">
                    <wps:wsp>
                      <wps:cNvSpPr txBox="1"/>
                      <wps:spPr>
                        <a:xfrm>
                          <a:off x="0" y="0"/>
                          <a:ext cx="2495550" cy="791661"/>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0E9DABFC" w14:textId="4EFE3CE0" w:rsidR="00E71811" w:rsidRPr="008137A2" w:rsidRDefault="00E71811" w:rsidP="00DC73EA">
                            <w:pPr>
                              <w:rPr>
                                <w:sz w:val="20"/>
                              </w:rPr>
                            </w:pPr>
                            <w:r>
                              <w:rPr>
                                <w:sz w:val="20"/>
                              </w:rPr>
                              <w:t>B is label with an image (an arrow pointing back</w:t>
                            </w:r>
                            <w:r w:rsidRPr="008C2FF6">
                              <w:rPr>
                                <w:sz w:val="20"/>
                              </w:rPr>
                              <w:sym w:font="Wingdings" w:char="F0DF"/>
                            </w:r>
                            <w:r>
                              <w:rPr>
                                <w:sz w:val="20"/>
                              </w:rPr>
                              <w:t>); it has the text “Back” and does the job as returning to previous interface. In this example, it will make setting UC invisible and out of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51C37" id="Text Box 1205" o:spid="_x0000_s1269" type="#_x0000_t202" style="position:absolute;left:0;text-align:left;margin-left:239.25pt;margin-top:.85pt;width:196.5pt;height:62.3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" fillcolor="white [3201]" strokecolor="#5b9bd5 [3204]" strokeweight="1pt">
                <v:stroke dashstyle="1 1"/>
                <v:textbox>
                  <w:txbxContent>
                    <w:p w14:paraId="0E9DABFC" w14:textId="4EFE3CE0" w:rsidR="00E71811" w:rsidRPr="008137A2" w:rsidRDefault="00E71811" w:rsidP="00DC73EA">
                      <w:pPr>
                        <w:rPr>
                          <w:sz w:val="20"/>
                        </w:rPr>
                      </w:pPr>
                      <w:r>
                        <w:rPr>
                          <w:sz w:val="20"/>
                        </w:rPr>
                        <w:t>B is label with an image (an arrow pointing back</w:t>
                      </w:r>
                      <w:r w:rsidRPr="008C2FF6">
                        <w:rPr>
                          <w:sz w:val="20"/>
                        </w:rPr>
                        <w:sym w:font="Wingdings" w:char="F0DF"/>
                      </w:r>
                      <w:r>
                        <w:rPr>
                          <w:sz w:val="20"/>
                        </w:rPr>
                        <w:t>); it has the text “Back” and does the job as returning to previous interface. In this example, it will make setting UC invisible and out of view.</w:t>
                      </w:r>
                    </w:p>
                  </w:txbxContent>
                </v:textbox>
              </v:shape>
            </w:pict>
          </mc:Fallback>
        </mc:AlternateContent>
      </w:r>
      <w:r w:rsidR="00DC73EA">
        <w:rPr>
          <w:noProof/>
          <w:lang w:eastAsia="en-GB"/>
        </w:rPr>
        <mc:AlternateContent>
          <mc:Choice Requires="wps">
            <w:drawing>
              <wp:anchor distT="0" distB="0" distL="114300" distR="114300" simplePos="0" relativeHeight="251980800" behindDoc="0" locked="0" layoutInCell="1" allowOverlap="1" wp14:anchorId="3C02095A" wp14:editId="64159BF9">
                <wp:simplePos x="0" y="0"/>
                <wp:positionH relativeFrom="page">
                  <wp:posOffset>8902408</wp:posOffset>
                </wp:positionH>
                <wp:positionV relativeFrom="paragraph">
                  <wp:posOffset>9575</wp:posOffset>
                </wp:positionV>
                <wp:extent cx="1389888" cy="1250315"/>
                <wp:effectExtent l="0" t="0" r="20320" b="26035"/>
                <wp:wrapNone/>
                <wp:docPr id="948" name="Text Box 948"/>
                <wp:cNvGraphicFramePr/>
                <a:graphic xmlns:a="http://schemas.openxmlformats.org/drawingml/2006/main">
                  <a:graphicData uri="http://schemas.microsoft.com/office/word/2010/wordprocessingShape">
                    <wps:wsp>
                      <wps:cNvSpPr txBox="1"/>
                      <wps:spPr>
                        <a:xfrm>
                          <a:off x="0" y="0"/>
                          <a:ext cx="1389888" cy="1250315"/>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4906F060" w14:textId="2597A189" w:rsidR="00E71811" w:rsidRPr="008C2FF6" w:rsidRDefault="00E71811" w:rsidP="00DC73EA">
                            <w:pPr>
                              <w:rPr>
                                <w:sz w:val="19"/>
                                <w:szCs w:val="19"/>
                              </w:rPr>
                            </w:pPr>
                            <w:r w:rsidRPr="008C2FF6">
                              <w:rPr>
                                <w:sz w:val="19"/>
                                <w:szCs w:val="19"/>
                              </w:rPr>
                              <w:t xml:space="preserve">Buttons of size (30, 30) </w:t>
                            </w:r>
                            <w:r w:rsidRPr="008C2FF6">
                              <w:rPr>
                                <w:sz w:val="19"/>
                                <w:szCs w:val="19"/>
                              </w:rPr>
                              <w:br/>
                              <w:t>each will have a different colour. When colour clicked, will set the style of the program to the colour of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2095A" id="Text Box 948" o:spid="_x0000_s1270" type="#_x0000_t202" style="position:absolute;left:0;text-align:left;margin-left:701pt;margin-top:.75pt;width:109.45pt;height:98.45pt;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" fillcolor="white [3201]" strokecolor="#5b9bd5 [3204]" strokeweight="1pt">
                <v:stroke dashstyle="1 1"/>
                <v:textbox>
                  <w:txbxContent>
                    <w:p w14:paraId="4906F060" w14:textId="2597A189" w:rsidR="00E71811" w:rsidRPr="008C2FF6" w:rsidRDefault="00E71811" w:rsidP="00DC73EA">
                      <w:pPr>
                        <w:rPr>
                          <w:sz w:val="19"/>
                          <w:szCs w:val="19"/>
                        </w:rPr>
                      </w:pPr>
                      <w:r w:rsidRPr="008C2FF6">
                        <w:rPr>
                          <w:sz w:val="19"/>
                          <w:szCs w:val="19"/>
                        </w:rPr>
                        <w:t xml:space="preserve">Buttons of size (30, 30) </w:t>
                      </w:r>
                      <w:r w:rsidRPr="008C2FF6">
                        <w:rPr>
                          <w:sz w:val="19"/>
                          <w:szCs w:val="19"/>
                        </w:rPr>
                        <w:br/>
                        <w:t>each will have a different colour. When colour clicked, will set the style of the program to the colour of the button.</w:t>
                      </w:r>
                    </w:p>
                  </w:txbxContent>
                </v:textbox>
                <w10:wrap anchorx="page"/>
              </v:shape>
            </w:pict>
          </mc:Fallback>
        </mc:AlternateContent>
      </w:r>
      <w:r w:rsidR="00DC73EA">
        <w:rPr>
          <w:noProof/>
          <w:lang w:eastAsia="en-GB"/>
        </w:rPr>
        <mc:AlternateContent>
          <mc:Choice Requires="wps">
            <w:drawing>
              <wp:anchor distT="0" distB="0" distL="114300" distR="114300" simplePos="0" relativeHeight="251970560" behindDoc="0" locked="0" layoutInCell="1" allowOverlap="1" wp14:anchorId="2E986C44" wp14:editId="2C0D86AC">
                <wp:simplePos x="0" y="0"/>
                <wp:positionH relativeFrom="column">
                  <wp:posOffset>6590030</wp:posOffset>
                </wp:positionH>
                <wp:positionV relativeFrom="paragraph">
                  <wp:posOffset>151688</wp:posOffset>
                </wp:positionV>
                <wp:extent cx="453371" cy="192405"/>
                <wp:effectExtent l="0" t="0" r="0" b="0"/>
                <wp:wrapNone/>
                <wp:docPr id="951" name="Rectangle 951"/>
                <wp:cNvGraphicFramePr/>
                <a:graphic xmlns:a="http://schemas.openxmlformats.org/drawingml/2006/main">
                  <a:graphicData uri="http://schemas.microsoft.com/office/word/2010/wordprocessingShape">
                    <wps:wsp>
                      <wps:cNvSpPr/>
                      <wps:spPr>
                        <a:xfrm>
                          <a:off x="0" y="0"/>
                          <a:ext cx="453371" cy="192405"/>
                        </a:xfrm>
                        <a:prstGeom prst="rect">
                          <a:avLst/>
                        </a:prstGeom>
                      </wps:spPr>
                      <wps:txbx>
                        <w:txbxContent>
                          <w:p w14:paraId="2A407F26"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w:t>
                            </w:r>
                          </w:p>
                        </w:txbxContent>
                      </wps:txbx>
                      <wps:bodyPr wrap="none">
                        <a:spAutoFit/>
                      </wps:bodyPr>
                    </wps:wsp>
                  </a:graphicData>
                </a:graphic>
              </wp:anchor>
            </w:drawing>
          </mc:Choice>
          <mc:Fallback>
            <w:pict>
              <v:rect w14:anchorId="2E986C44" id="Rectangle 951" o:spid="_x0000_s1271" style="position:absolute;left:0;text-align:left;margin-left:518.9pt;margin-top:11.95pt;width:35.7pt;height:15.15pt;z-index:25197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" filled="f" stroked="f">
                <v:textbox style="mso-fit-shape-to-text:t">
                  <w:txbxContent>
                    <w:p w14:paraId="2A407F26"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w:t>
                      </w:r>
                    </w:p>
                  </w:txbxContent>
                </v:textbox>
              </v:rect>
            </w:pict>
          </mc:Fallback>
        </mc:AlternateContent>
      </w:r>
    </w:p>
    <w:p w14:paraId="2E5261F5" w14:textId="49344D2D" w:rsidR="00DC73EA" w:rsidRDefault="008C2FF6" w:rsidP="00DC73EA">
      <w:pPr>
        <w:jc w:val="center"/>
      </w:pPr>
      <w:r>
        <w:rPr>
          <w:noProof/>
          <w:lang w:eastAsia="en-GB"/>
        </w:rPr>
        <mc:AlternateContent>
          <mc:Choice Requires="wps">
            <w:drawing>
              <wp:anchor distT="0" distB="0" distL="114300" distR="114300" simplePos="0" relativeHeight="251976704" behindDoc="0" locked="0" layoutInCell="1" allowOverlap="1" wp14:anchorId="47371AF2" wp14:editId="1DF44329">
                <wp:simplePos x="0" y="0"/>
                <wp:positionH relativeFrom="column">
                  <wp:posOffset>7521651</wp:posOffset>
                </wp:positionH>
                <wp:positionV relativeFrom="paragraph">
                  <wp:posOffset>289688</wp:posOffset>
                </wp:positionV>
                <wp:extent cx="464019" cy="677400"/>
                <wp:effectExtent l="0" t="0" r="50800" b="46990"/>
                <wp:wrapNone/>
                <wp:docPr id="133" name="Straight Arrow Connector 133"/>
                <wp:cNvGraphicFramePr/>
                <a:graphic xmlns:a="http://schemas.openxmlformats.org/drawingml/2006/main">
                  <a:graphicData uri="http://schemas.microsoft.com/office/word/2010/wordprocessingShape">
                    <wps:wsp>
                      <wps:cNvCnPr/>
                      <wps:spPr>
                        <a:xfrm>
                          <a:off x="0" y="0"/>
                          <a:ext cx="464019" cy="677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50777" id="Straight Arrow Connector 133" o:spid="_x0000_s1026" type="#_x0000_t32" style="position:absolute;margin-left:592.25pt;margin-top:22.8pt;width:36.55pt;height:53.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" strokecolor="#ed7d31 [3205]" strokeweight=".5pt">
                <v:stroke endarrow="block" joinstyle="miter"/>
              </v:shape>
            </w:pict>
          </mc:Fallback>
        </mc:AlternateContent>
      </w:r>
      <w:r w:rsidR="00DC73EA">
        <w:rPr>
          <w:noProof/>
          <w:lang w:eastAsia="en-GB"/>
        </w:rPr>
        <mc:AlternateContent>
          <mc:Choice Requires="wps">
            <w:drawing>
              <wp:anchor distT="0" distB="0" distL="114300" distR="114300" simplePos="0" relativeHeight="251971584" behindDoc="0" locked="0" layoutInCell="1" allowOverlap="1" wp14:anchorId="404529C1" wp14:editId="3EC14B18">
                <wp:simplePos x="0" y="0"/>
                <wp:positionH relativeFrom="column">
                  <wp:posOffset>6589871</wp:posOffset>
                </wp:positionH>
                <wp:positionV relativeFrom="paragraph">
                  <wp:posOffset>69215</wp:posOffset>
                </wp:positionV>
                <wp:extent cx="453371" cy="192405"/>
                <wp:effectExtent l="0" t="0" r="0" b="0"/>
                <wp:wrapNone/>
                <wp:docPr id="959" name="Rectangle 959"/>
                <wp:cNvGraphicFramePr/>
                <a:graphic xmlns:a="http://schemas.openxmlformats.org/drawingml/2006/main">
                  <a:graphicData uri="http://schemas.microsoft.com/office/word/2010/wordprocessingShape">
                    <wps:wsp>
                      <wps:cNvSpPr/>
                      <wps:spPr>
                        <a:xfrm>
                          <a:off x="0" y="0"/>
                          <a:ext cx="453371" cy="192405"/>
                        </a:xfrm>
                        <a:prstGeom prst="rect">
                          <a:avLst/>
                        </a:prstGeom>
                      </wps:spPr>
                      <wps:txbx>
                        <w:txbxContent>
                          <w:p w14:paraId="39DFC4A9"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 Username:</w:t>
                            </w:r>
                          </w:p>
                        </w:txbxContent>
                      </wps:txbx>
                      <wps:bodyPr wrap="none">
                        <a:spAutoFit/>
                      </wps:bodyPr>
                    </wps:wsp>
                  </a:graphicData>
                </a:graphic>
              </wp:anchor>
            </w:drawing>
          </mc:Choice>
          <mc:Fallback>
            <w:pict>
              <v:rect w14:anchorId="404529C1" id="Rectangle 959" o:spid="_x0000_s1272" style="position:absolute;left:0;text-align:left;margin-left:518.9pt;margin-top:5.45pt;width:35.7pt;height:15.15pt;z-index:251971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" filled="f" stroked="f">
                <v:textbox style="mso-fit-shape-to-text:t">
                  <w:txbxContent>
                    <w:p w14:paraId="39DFC4A9"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 Username:</w:t>
                      </w:r>
                    </w:p>
                  </w:txbxContent>
                </v:textbox>
              </v:rect>
            </w:pict>
          </mc:Fallback>
        </mc:AlternateContent>
      </w:r>
      <w:r w:rsidR="00DC73EA">
        <w:tab/>
      </w:r>
    </w:p>
    <w:p w14:paraId="2984CCA5" w14:textId="09D08CE0" w:rsidR="00DC73EA" w:rsidRDefault="00DC73EA" w:rsidP="00DC73EA">
      <w:pPr>
        <w:jc w:val="center"/>
      </w:pPr>
      <w:r>
        <w:rPr>
          <w:noProof/>
          <w:lang w:eastAsia="en-GB"/>
        </w:rPr>
        <mc:AlternateContent>
          <mc:Choice Requires="wps">
            <w:drawing>
              <wp:anchor distT="0" distB="0" distL="114300" distR="114300" simplePos="0" relativeHeight="251973632" behindDoc="0" locked="0" layoutInCell="1" allowOverlap="1" wp14:anchorId="438B5EE2" wp14:editId="186AB156">
                <wp:simplePos x="0" y="0"/>
                <wp:positionH relativeFrom="column">
                  <wp:posOffset>6684645</wp:posOffset>
                </wp:positionH>
                <wp:positionV relativeFrom="paragraph">
                  <wp:posOffset>296049</wp:posOffset>
                </wp:positionV>
                <wp:extent cx="898108" cy="213995"/>
                <wp:effectExtent l="0" t="0" r="16510" b="14605"/>
                <wp:wrapNone/>
                <wp:docPr id="1216" name="Rectangle 1216"/>
                <wp:cNvGraphicFramePr/>
                <a:graphic xmlns:a="http://schemas.openxmlformats.org/drawingml/2006/main">
                  <a:graphicData uri="http://schemas.microsoft.com/office/word/2010/wordprocessingShape">
                    <wps:wsp>
                      <wps:cNvSpPr/>
                      <wps:spPr>
                        <a:xfrm>
                          <a:off x="0" y="0"/>
                          <a:ext cx="898108" cy="213995"/>
                        </a:xfrm>
                        <a:prstGeom prst="rect">
                          <a:avLst/>
                        </a:prstGeom>
                      </wps:spPr>
                      <wps:style>
                        <a:lnRef idx="2">
                          <a:schemeClr val="dk1"/>
                        </a:lnRef>
                        <a:fillRef idx="1">
                          <a:schemeClr val="lt1"/>
                        </a:fillRef>
                        <a:effectRef idx="0">
                          <a:schemeClr val="dk1"/>
                        </a:effectRef>
                        <a:fontRef idx="minor">
                          <a:schemeClr val="dk1"/>
                        </a:fontRef>
                      </wps:style>
                      <wps:txbx>
                        <w:txbxContent>
                          <w:p w14:paraId="5888650E" w14:textId="77777777" w:rsidR="00E71811" w:rsidRPr="00F75412" w:rsidRDefault="00E71811" w:rsidP="00DC73EA">
                            <w:pPr>
                              <w:jc w:val="center"/>
                              <w:rPr>
                                <w:sz w:val="16"/>
                              </w:rPr>
                            </w:pPr>
                            <w:r w:rsidRPr="00F75412">
                              <w:rPr>
                                <w:sz w:val="16"/>
                              </w:rPr>
                              <w:t>Test and Save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5EE2" id="Rectangle 1216" o:spid="_x0000_s1273" style="position:absolute;left:0;text-align:left;margin-left:526.35pt;margin-top:23.3pt;width:70.7pt;height:16.8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" fillcolor="white [3201]" strokecolor="black [3200]" strokeweight="1pt">
                <v:textbox>
                  <w:txbxContent>
                    <w:p w14:paraId="5888650E" w14:textId="77777777" w:rsidR="00E71811" w:rsidRPr="00F75412" w:rsidRDefault="00E71811" w:rsidP="00DC73EA">
                      <w:pPr>
                        <w:jc w:val="center"/>
                        <w:rPr>
                          <w:sz w:val="16"/>
                        </w:rPr>
                      </w:pPr>
                      <w:r w:rsidRPr="00F75412">
                        <w:rPr>
                          <w:sz w:val="16"/>
                        </w:rPr>
                        <w:t>Test and Save</w:t>
                      </w:r>
                    </w:p>
                  </w:txbxContent>
                </v:textbox>
              </v:rect>
            </w:pict>
          </mc:Fallback>
        </mc:AlternateContent>
      </w:r>
      <w:r>
        <w:rPr>
          <w:noProof/>
          <w:lang w:eastAsia="en-GB"/>
        </w:rPr>
        <mc:AlternateContent>
          <mc:Choice Requires="wps">
            <w:drawing>
              <wp:anchor distT="0" distB="0" distL="114300" distR="114300" simplePos="0" relativeHeight="251972608" behindDoc="0" locked="0" layoutInCell="1" allowOverlap="1" wp14:anchorId="7768AC44" wp14:editId="5021ED02">
                <wp:simplePos x="0" y="0"/>
                <wp:positionH relativeFrom="column">
                  <wp:posOffset>6590824</wp:posOffset>
                </wp:positionH>
                <wp:positionV relativeFrom="paragraph">
                  <wp:posOffset>3175</wp:posOffset>
                </wp:positionV>
                <wp:extent cx="453371" cy="192405"/>
                <wp:effectExtent l="0" t="0" r="0" b="0"/>
                <wp:wrapNone/>
                <wp:docPr id="1217" name="Rectangle 1217"/>
                <wp:cNvGraphicFramePr/>
                <a:graphic xmlns:a="http://schemas.openxmlformats.org/drawingml/2006/main">
                  <a:graphicData uri="http://schemas.microsoft.com/office/word/2010/wordprocessingShape">
                    <wps:wsp>
                      <wps:cNvSpPr/>
                      <wps:spPr>
                        <a:xfrm>
                          <a:off x="0" y="0"/>
                          <a:ext cx="453371" cy="192405"/>
                        </a:xfrm>
                        <a:prstGeom prst="rect">
                          <a:avLst/>
                        </a:prstGeom>
                      </wps:spPr>
                      <wps:txbx>
                        <w:txbxContent>
                          <w:p w14:paraId="0399A5E1"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 Password:</w:t>
                            </w:r>
                          </w:p>
                        </w:txbxContent>
                      </wps:txbx>
                      <wps:bodyPr wrap="none">
                        <a:spAutoFit/>
                      </wps:bodyPr>
                    </wps:wsp>
                  </a:graphicData>
                </a:graphic>
              </wp:anchor>
            </w:drawing>
          </mc:Choice>
          <mc:Fallback>
            <w:pict>
              <v:rect w14:anchorId="7768AC44" id="Rectangle 1217" o:spid="_x0000_s1274" style="position:absolute;left:0;text-align:left;margin-left:518.95pt;margin-top:.25pt;width:35.7pt;height:15.15pt;z-index:251972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" filled="f" stroked="f">
                <v:textbox style="mso-fit-shape-to-text:t">
                  <w:txbxContent>
                    <w:p w14:paraId="0399A5E1" w14:textId="77777777" w:rsidR="00E71811" w:rsidRDefault="00E71811" w:rsidP="00DC73EA">
                      <w:pPr>
                        <w:pStyle w:val="NormalWeb"/>
                        <w:spacing w:before="0" w:beforeAutospacing="0" w:after="0" w:afterAutospacing="0"/>
                      </w:pPr>
                      <w:r>
                        <w:rPr>
                          <w:rFonts w:asciiTheme="minorHAnsi" w:hAnsi="Calibri" w:cstheme="minorBidi"/>
                          <w:color w:val="000000" w:themeColor="text1"/>
                          <w:kern w:val="24"/>
                          <w:sz w:val="13"/>
                          <w:szCs w:val="13"/>
                        </w:rPr>
                        <w:t>Email Password:</w:t>
                      </w:r>
                    </w:p>
                  </w:txbxContent>
                </v:textbox>
              </v:rect>
            </w:pict>
          </mc:Fallback>
        </mc:AlternateContent>
      </w:r>
    </w:p>
    <w:p w14:paraId="66ABAB35" w14:textId="6A264FCC" w:rsidR="00DC73EA" w:rsidRDefault="00200116" w:rsidP="00DC73EA">
      <w:pPr>
        <w:jc w:val="center"/>
      </w:pPr>
      <w:r>
        <w:rPr>
          <w:noProof/>
          <w:lang w:eastAsia="en-GB"/>
        </w:rPr>
        <mc:AlternateContent>
          <mc:Choice Requires="wps">
            <w:drawing>
              <wp:anchor distT="0" distB="0" distL="114300" distR="114300" simplePos="0" relativeHeight="251977728" behindDoc="0" locked="0" layoutInCell="1" allowOverlap="1" wp14:anchorId="3F1DBA67" wp14:editId="0A6D34DC">
                <wp:simplePos x="0" y="0"/>
                <wp:positionH relativeFrom="column">
                  <wp:posOffset>6285745</wp:posOffset>
                </wp:positionH>
                <wp:positionV relativeFrom="paragraph">
                  <wp:posOffset>79984</wp:posOffset>
                </wp:positionV>
                <wp:extent cx="465702" cy="184108"/>
                <wp:effectExtent l="38100" t="0" r="29845" b="64135"/>
                <wp:wrapNone/>
                <wp:docPr id="135" name="Straight Arrow Connector 135"/>
                <wp:cNvGraphicFramePr/>
                <a:graphic xmlns:a="http://schemas.openxmlformats.org/drawingml/2006/main">
                  <a:graphicData uri="http://schemas.microsoft.com/office/word/2010/wordprocessingShape">
                    <wps:wsp>
                      <wps:cNvCnPr/>
                      <wps:spPr>
                        <a:xfrm flipH="1">
                          <a:off x="0" y="0"/>
                          <a:ext cx="465702" cy="1841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14051" id="Straight Arrow Connector 135" o:spid="_x0000_s1026" type="#_x0000_t32" style="position:absolute;margin-left:494.95pt;margin-top:6.3pt;width:36.65pt;height:14.5p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978752" behindDoc="0" locked="0" layoutInCell="1" allowOverlap="1" wp14:anchorId="3DD34A07" wp14:editId="2DF27AC9">
                <wp:simplePos x="0" y="0"/>
                <wp:positionH relativeFrom="margin">
                  <wp:posOffset>3039234</wp:posOffset>
                </wp:positionH>
                <wp:positionV relativeFrom="paragraph">
                  <wp:posOffset>263444</wp:posOffset>
                </wp:positionV>
                <wp:extent cx="3473169" cy="754083"/>
                <wp:effectExtent l="0" t="0" r="13335" b="27305"/>
                <wp:wrapNone/>
                <wp:docPr id="1218" name="Text Box 1218"/>
                <wp:cNvGraphicFramePr/>
                <a:graphic xmlns:a="http://schemas.openxmlformats.org/drawingml/2006/main">
                  <a:graphicData uri="http://schemas.microsoft.com/office/word/2010/wordprocessingShape">
                    <wps:wsp>
                      <wps:cNvSpPr txBox="1"/>
                      <wps:spPr>
                        <a:xfrm>
                          <a:off x="0" y="0"/>
                          <a:ext cx="3473169" cy="754083"/>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387D4968" w14:textId="33BFB0A8" w:rsidR="00E71811" w:rsidRPr="00200116" w:rsidRDefault="00E71811" w:rsidP="00DC73EA">
                            <w:pPr>
                              <w:rPr>
                                <w:sz w:val="19"/>
                                <w:szCs w:val="19"/>
                              </w:rPr>
                            </w:pPr>
                            <w:r w:rsidRPr="00200116">
                              <w:rPr>
                                <w:sz w:val="19"/>
                                <w:szCs w:val="19"/>
                              </w:rPr>
                              <w:t>Dimensions of H: 33 and W: 186</w:t>
                            </w:r>
                            <w:r>
                              <w:rPr>
                                <w:sz w:val="19"/>
                                <w:szCs w:val="19"/>
                              </w:rPr>
                              <w:br/>
                            </w:r>
                            <w:r w:rsidRPr="00200116">
                              <w:rPr>
                                <w:sz w:val="19"/>
                                <w:szCs w:val="19"/>
                              </w:rPr>
                              <w:t>Once clicked checks if there is Internet Connection and saves these Em</w:t>
                            </w:r>
                            <w:r>
                              <w:rPr>
                                <w:sz w:val="19"/>
                                <w:szCs w:val="19"/>
                              </w:rPr>
                              <w:t>ail details as global variables, which will later be used to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34A07" id="Text Box 1218" o:spid="_x0000_s1275" type="#_x0000_t202" style="position:absolute;left:0;text-align:left;margin-left:239.3pt;margin-top:20.75pt;width:273.5pt;height:59.4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" fillcolor="white [3201]" strokecolor="#5b9bd5 [3204]" strokeweight="1pt">
                <v:stroke dashstyle="1 1"/>
                <v:textbox>
                  <w:txbxContent>
                    <w:p w14:paraId="387D4968" w14:textId="33BFB0A8" w:rsidR="00E71811" w:rsidRPr="00200116" w:rsidRDefault="00E71811" w:rsidP="00DC73EA">
                      <w:pPr>
                        <w:rPr>
                          <w:sz w:val="19"/>
                          <w:szCs w:val="19"/>
                        </w:rPr>
                      </w:pPr>
                      <w:r w:rsidRPr="00200116">
                        <w:rPr>
                          <w:sz w:val="19"/>
                          <w:szCs w:val="19"/>
                        </w:rPr>
                        <w:t>Dimensions of H: 33 and W: 186</w:t>
                      </w:r>
                      <w:r>
                        <w:rPr>
                          <w:sz w:val="19"/>
                          <w:szCs w:val="19"/>
                        </w:rPr>
                        <w:br/>
                      </w:r>
                      <w:r w:rsidRPr="00200116">
                        <w:rPr>
                          <w:sz w:val="19"/>
                          <w:szCs w:val="19"/>
                        </w:rPr>
                        <w:t>Once clicked checks if there is Internet Connection and saves these Em</w:t>
                      </w:r>
                      <w:r>
                        <w:rPr>
                          <w:sz w:val="19"/>
                          <w:szCs w:val="19"/>
                        </w:rPr>
                        <w:t>ail details as global variables, which will later be used to email.</w:t>
                      </w:r>
                    </w:p>
                  </w:txbxContent>
                </v:textbox>
                <w10:wrap anchorx="margin"/>
              </v:shape>
            </w:pict>
          </mc:Fallback>
        </mc:AlternateContent>
      </w:r>
      <w:r w:rsidR="008C2FF6">
        <w:rPr>
          <w:noProof/>
          <w:lang w:eastAsia="en-GB"/>
        </w:rPr>
        <mc:AlternateContent>
          <mc:Choice Requires="wps">
            <w:drawing>
              <wp:anchor distT="0" distB="0" distL="114300" distR="114300" simplePos="0" relativeHeight="251969536" behindDoc="0" locked="0" layoutInCell="1" allowOverlap="1" wp14:anchorId="7208F261" wp14:editId="4A5D4756">
                <wp:simplePos x="0" y="0"/>
                <wp:positionH relativeFrom="margin">
                  <wp:posOffset>6988489</wp:posOffset>
                </wp:positionH>
                <wp:positionV relativeFrom="paragraph">
                  <wp:posOffset>441197</wp:posOffset>
                </wp:positionV>
                <wp:extent cx="2854534" cy="570732"/>
                <wp:effectExtent l="0" t="0" r="22225" b="20320"/>
                <wp:wrapNone/>
                <wp:docPr id="947" name="Text Box 947"/>
                <wp:cNvGraphicFramePr/>
                <a:graphic xmlns:a="http://schemas.openxmlformats.org/drawingml/2006/main">
                  <a:graphicData uri="http://schemas.microsoft.com/office/word/2010/wordprocessingShape">
                    <wps:wsp>
                      <wps:cNvSpPr txBox="1"/>
                      <wps:spPr>
                        <a:xfrm>
                          <a:off x="0" y="0"/>
                          <a:ext cx="2854534" cy="570732"/>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625DF182" w14:textId="27BEC1D7" w:rsidR="00E71811" w:rsidRPr="008C2FF6" w:rsidRDefault="00E71811" w:rsidP="00DC73EA">
                            <w:pPr>
                              <w:rPr>
                                <w:sz w:val="19"/>
                                <w:szCs w:val="19"/>
                              </w:rPr>
                            </w:pPr>
                            <w:r w:rsidRPr="008C2FF6">
                              <w:rPr>
                                <w:sz w:val="19"/>
                                <w:szCs w:val="19"/>
                              </w:rPr>
                              <w:t>The dimensions of the text boxes in Email Tab are H: 23 &amp; W: 186 will also consist of prompt messages alerting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F261" id="Text Box 947" o:spid="_x0000_s1276" type="#_x0000_t202" style="position:absolute;left:0;text-align:left;margin-left:550.25pt;margin-top:34.75pt;width:224.75pt;height:44.9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" fillcolor="white [3201]" strokecolor="#ed7d31 [3205]" strokeweight="1pt">
                <v:stroke dashstyle="1 1"/>
                <v:textbox>
                  <w:txbxContent>
                    <w:p w14:paraId="625DF182" w14:textId="27BEC1D7" w:rsidR="00E71811" w:rsidRPr="008C2FF6" w:rsidRDefault="00E71811" w:rsidP="00DC73EA">
                      <w:pPr>
                        <w:rPr>
                          <w:sz w:val="19"/>
                          <w:szCs w:val="19"/>
                        </w:rPr>
                      </w:pPr>
                      <w:r w:rsidRPr="008C2FF6">
                        <w:rPr>
                          <w:sz w:val="19"/>
                          <w:szCs w:val="19"/>
                        </w:rPr>
                        <w:t>The dimensions of the text boxes in Email Tab are H: 23 &amp; W: 186 will also consist of prompt messages alerting the user.</w:t>
                      </w:r>
                    </w:p>
                  </w:txbxContent>
                </v:textbox>
                <w10:wrap anchorx="margin"/>
              </v:shape>
            </w:pict>
          </mc:Fallback>
        </mc:AlternateContent>
      </w:r>
    </w:p>
    <w:p w14:paraId="4AF60CB8" w14:textId="5CE24AA4" w:rsidR="006C4AD6" w:rsidRDefault="006C4AD6" w:rsidP="00DC73EA">
      <w:r w:rsidRPr="00DC73EA">
        <w:rPr>
          <w:noProof/>
          <w:lang w:eastAsia="en-GB"/>
        </w:rPr>
        <w:lastRenderedPageBreak/>
        <mc:AlternateContent>
          <mc:Choice Requires="wps">
            <w:drawing>
              <wp:anchor distT="0" distB="0" distL="114300" distR="114300" simplePos="0" relativeHeight="251985920" behindDoc="0" locked="0" layoutInCell="1" allowOverlap="1" wp14:anchorId="07D3E03C" wp14:editId="778691AB">
                <wp:simplePos x="0" y="0"/>
                <wp:positionH relativeFrom="margin">
                  <wp:posOffset>-785351</wp:posOffset>
                </wp:positionH>
                <wp:positionV relativeFrom="paragraph">
                  <wp:posOffset>-77423</wp:posOffset>
                </wp:positionV>
                <wp:extent cx="10869283" cy="724535"/>
                <wp:effectExtent l="0" t="0" r="27940" b="18415"/>
                <wp:wrapNone/>
                <wp:docPr id="1036" name="Round Diagonal Corner Rectangle 1036"/>
                <wp:cNvGraphicFramePr/>
                <a:graphic xmlns:a="http://schemas.openxmlformats.org/drawingml/2006/main">
                  <a:graphicData uri="http://schemas.microsoft.com/office/word/2010/wordprocessingShape">
                    <wps:wsp>
                      <wps:cNvSpPr/>
                      <wps:spPr>
                        <a:xfrm>
                          <a:off x="0" y="0"/>
                          <a:ext cx="10869283" cy="724535"/>
                        </a:xfrm>
                        <a:prstGeom prst="round2DiagRect">
                          <a:avLst>
                            <a:gd name="adj1" fmla="val 0"/>
                            <a:gd name="adj2" fmla="val 0"/>
                          </a:avLst>
                        </a:prstGeom>
                        <a:ln>
                          <a:prstDash val="dash"/>
                        </a:ln>
                      </wps:spPr>
                      <wps:style>
                        <a:lnRef idx="2">
                          <a:schemeClr val="dk1"/>
                        </a:lnRef>
                        <a:fillRef idx="1">
                          <a:schemeClr val="lt1"/>
                        </a:fillRef>
                        <a:effectRef idx="0">
                          <a:schemeClr val="dk1"/>
                        </a:effectRef>
                        <a:fontRef idx="minor">
                          <a:schemeClr val="dk1"/>
                        </a:fontRef>
                      </wps:style>
                      <wps:txbx>
                        <w:txbxContent>
                          <w:p w14:paraId="306943ED" w14:textId="5ED8ADEA" w:rsidR="00E71811" w:rsidRPr="00A52884" w:rsidRDefault="00E71811" w:rsidP="00DC73EA">
                            <w:pPr>
                              <w:jc w:val="center"/>
                              <w:rPr>
                                <w:sz w:val="24"/>
                              </w:rPr>
                            </w:pPr>
                            <w:r>
                              <w:rPr>
                                <w:sz w:val="24"/>
                              </w:rPr>
                              <w:t>TemplateUC (Temple UC)</w:t>
                            </w:r>
                            <w:r>
                              <w:rPr>
                                <w:sz w:val="24"/>
                              </w:rPr>
                              <w:br/>
                              <w:t xml:space="preserve"> ( This is a template for all the UCs and causes the animation of the UCs swiping in view and out, handles events and disposes anything related to UC after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3E03C" id="Round Diagonal Corner Rectangle 1036" o:spid="_x0000_s1277" style="position:absolute;margin-left:-61.85pt;margin-top:-6.1pt;width:855.85pt;height:57.0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869283,724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" adj="-11796480,,5400" path="m,l10869283,r,l10869283,724535r,l,724535r,l,,,xe" fillcolor="white [3201]" strokecolor="black [3200]" strokeweight="1pt">
                <v:stroke dashstyle="dash" joinstyle="miter"/>
                <v:formulas/>
                <v:path arrowok="t" o:connecttype="custom" o:connectlocs="0,0;10869283,0;10869283,0;10869283,724535;10869283,724535;0,724535;0,724535;0,0;0,0" o:connectangles="0,0,0,0,0,0,0,0,0" textboxrect="0,0,10869283,724535"/>
                <v:textbox>
                  <w:txbxContent>
                    <w:p w14:paraId="306943ED" w14:textId="5ED8ADEA" w:rsidR="00E71811" w:rsidRPr="00A52884" w:rsidRDefault="00E71811" w:rsidP="00DC73EA">
                      <w:pPr>
                        <w:jc w:val="center"/>
                        <w:rPr>
                          <w:sz w:val="24"/>
                        </w:rPr>
                      </w:pPr>
                      <w:r>
                        <w:rPr>
                          <w:sz w:val="24"/>
                        </w:rPr>
                        <w:t>TemplateUC (Temple UC)</w:t>
                      </w:r>
                      <w:r>
                        <w:rPr>
                          <w:sz w:val="24"/>
                        </w:rPr>
                        <w:br/>
                        <w:t xml:space="preserve"> ( This is a template for all the UCs and causes the animation of the UCs swiping in view and out, handles events and disposes anything related to UC after use.</w:t>
                      </w:r>
                    </w:p>
                  </w:txbxContent>
                </v:textbox>
                <w10:wrap anchorx="margin"/>
              </v:shape>
            </w:pict>
          </mc:Fallback>
        </mc:AlternateContent>
      </w:r>
      <w:r w:rsidRPr="00DC73EA">
        <w:rPr>
          <w:noProof/>
          <w:lang w:eastAsia="en-GB"/>
        </w:rPr>
        <mc:AlternateContent>
          <mc:Choice Requires="wps">
            <w:drawing>
              <wp:anchor distT="0" distB="0" distL="114300" distR="114300" simplePos="0" relativeHeight="251984896" behindDoc="0" locked="0" layoutInCell="1" allowOverlap="1" wp14:anchorId="0F0A4C5D" wp14:editId="008F4EC0">
                <wp:simplePos x="0" y="0"/>
                <wp:positionH relativeFrom="page">
                  <wp:posOffset>354378</wp:posOffset>
                </wp:positionH>
                <wp:positionV relativeFrom="paragraph">
                  <wp:posOffset>803838</wp:posOffset>
                </wp:positionV>
                <wp:extent cx="9797143" cy="3206115"/>
                <wp:effectExtent l="0" t="0" r="13970" b="13335"/>
                <wp:wrapNone/>
                <wp:docPr id="1034" name="Rectangle 1034"/>
                <wp:cNvGraphicFramePr/>
                <a:graphic xmlns:a="http://schemas.openxmlformats.org/drawingml/2006/main">
                  <a:graphicData uri="http://schemas.microsoft.com/office/word/2010/wordprocessingShape">
                    <wps:wsp>
                      <wps:cNvSpPr/>
                      <wps:spPr>
                        <a:xfrm>
                          <a:off x="0" y="0"/>
                          <a:ext cx="9797143" cy="32061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097BC" id="Rectangle 1034" o:spid="_x0000_s1026" style="position:absolute;margin-left:27.9pt;margin-top:63.3pt;width:771.45pt;height:252.45pt;z-index:25198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" fillcolor="white [3201]" strokecolor="black [3200]" strokeweight="1pt">
                <w10:wrap anchorx="page"/>
              </v:rect>
            </w:pict>
          </mc:Fallback>
        </mc:AlternateContent>
      </w:r>
      <w:r>
        <w:rPr>
          <w:noProof/>
          <w:lang w:eastAsia="en-GB"/>
        </w:rPr>
        <mc:AlternateContent>
          <mc:Choice Requires="wps">
            <w:drawing>
              <wp:anchor distT="0" distB="0" distL="114300" distR="114300" simplePos="0" relativeHeight="251990016" behindDoc="0" locked="0" layoutInCell="1" allowOverlap="1" wp14:anchorId="08E5375F" wp14:editId="14CCD885">
                <wp:simplePos x="0" y="0"/>
                <wp:positionH relativeFrom="column">
                  <wp:posOffset>8323652</wp:posOffset>
                </wp:positionH>
                <wp:positionV relativeFrom="paragraph">
                  <wp:posOffset>1138171</wp:posOffset>
                </wp:positionV>
                <wp:extent cx="300355" cy="252893"/>
                <wp:effectExtent l="0" t="0" r="0" b="0"/>
                <wp:wrapNone/>
                <wp:docPr id="1219" name="Rectangle 1219"/>
                <wp:cNvGraphicFramePr/>
                <a:graphic xmlns:a="http://schemas.openxmlformats.org/drawingml/2006/main">
                  <a:graphicData uri="http://schemas.microsoft.com/office/word/2010/wordprocessingShape">
                    <wps:wsp>
                      <wps:cNvSpPr/>
                      <wps:spPr>
                        <a:xfrm>
                          <a:off x="0" y="0"/>
                          <a:ext cx="300355" cy="252893"/>
                        </a:xfrm>
                        <a:prstGeom prst="rect">
                          <a:avLst/>
                        </a:prstGeom>
                      </wps:spPr>
                      <wps:style>
                        <a:lnRef idx="2">
                          <a:schemeClr val="dk1"/>
                        </a:lnRef>
                        <a:fillRef idx="1">
                          <a:schemeClr val="lt1"/>
                        </a:fillRef>
                        <a:effectRef idx="0">
                          <a:schemeClr val="dk1"/>
                        </a:effectRef>
                        <a:fontRef idx="minor">
                          <a:schemeClr val="dk1"/>
                        </a:fontRef>
                      </wps:style>
                      <wps:txbx>
                        <w:txbxContent>
                          <w:p w14:paraId="2466F367" w14:textId="77777777" w:rsidR="00E71811" w:rsidRDefault="00E71811" w:rsidP="006C4AD6">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5375F" id="Rectangle 1219" o:spid="_x0000_s1278" style="position:absolute;margin-left:655.4pt;margin-top:89.6pt;width:23.65pt;height:19.9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" fillcolor="white [3201]" strokecolor="black [3200]" strokeweight="1pt">
                <v:textbox>
                  <w:txbxContent>
                    <w:p w14:paraId="2466F367" w14:textId="77777777" w:rsidR="00E71811" w:rsidRDefault="00E71811" w:rsidP="006C4AD6">
                      <w:pPr>
                        <w:jc w:val="center"/>
                      </w:pPr>
                      <w:r>
                        <w:t>E</w:t>
                      </w:r>
                    </w:p>
                  </w:txbxContent>
                </v:textbox>
              </v:rect>
            </w:pict>
          </mc:Fallback>
        </mc:AlternateContent>
      </w:r>
    </w:p>
    <w:p w14:paraId="4F7EE716" w14:textId="77777777" w:rsidR="006C4AD6" w:rsidRPr="006C4AD6" w:rsidRDefault="006C4AD6" w:rsidP="006C4AD6"/>
    <w:p w14:paraId="47EAA1BE" w14:textId="77777777" w:rsidR="006C4AD6" w:rsidRPr="006C4AD6" w:rsidRDefault="006C4AD6" w:rsidP="006C4AD6"/>
    <w:p w14:paraId="6B74D751" w14:textId="77777777" w:rsidR="006C4AD6" w:rsidRPr="006C4AD6" w:rsidRDefault="006C4AD6" w:rsidP="006C4AD6"/>
    <w:p w14:paraId="3508253E" w14:textId="77777777" w:rsidR="006C4AD6" w:rsidRPr="006C4AD6" w:rsidRDefault="006C4AD6" w:rsidP="006C4AD6"/>
    <w:p w14:paraId="7AA47FF1" w14:textId="77777777" w:rsidR="006C4AD6" w:rsidRPr="006C4AD6" w:rsidRDefault="006C4AD6" w:rsidP="006C4AD6"/>
    <w:p w14:paraId="413D6043" w14:textId="77777777" w:rsidR="006C4AD6" w:rsidRPr="006C4AD6" w:rsidRDefault="006C4AD6" w:rsidP="006C4AD6"/>
    <w:p w14:paraId="7FD45B52" w14:textId="15B2A85D" w:rsidR="006C4AD6" w:rsidRPr="006C4AD6" w:rsidRDefault="00200116" w:rsidP="006C4AD6">
      <w:r>
        <w:rPr>
          <w:noProof/>
          <w:lang w:eastAsia="en-GB"/>
        </w:rPr>
        <mc:AlternateContent>
          <mc:Choice Requires="wps">
            <w:drawing>
              <wp:anchor distT="0" distB="0" distL="114300" distR="114300" simplePos="0" relativeHeight="252341248" behindDoc="0" locked="0" layoutInCell="1" allowOverlap="1" wp14:anchorId="01F1B262" wp14:editId="119B25B6">
                <wp:simplePos x="0" y="0"/>
                <wp:positionH relativeFrom="column">
                  <wp:posOffset>4555136</wp:posOffset>
                </wp:positionH>
                <wp:positionV relativeFrom="paragraph">
                  <wp:posOffset>151254</wp:posOffset>
                </wp:positionV>
                <wp:extent cx="0" cy="2037455"/>
                <wp:effectExtent l="76200" t="38100" r="57150" b="20320"/>
                <wp:wrapNone/>
                <wp:docPr id="1419" name="Straight Arrow Connector 1419"/>
                <wp:cNvGraphicFramePr/>
                <a:graphic xmlns:a="http://schemas.openxmlformats.org/drawingml/2006/main">
                  <a:graphicData uri="http://schemas.microsoft.com/office/word/2010/wordprocessingShape">
                    <wps:wsp>
                      <wps:cNvCnPr/>
                      <wps:spPr>
                        <a:xfrm flipV="1">
                          <a:off x="0" y="0"/>
                          <a:ext cx="0" cy="2037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23555" id="Straight Arrow Connector 1419" o:spid="_x0000_s1026" type="#_x0000_t32" style="position:absolute;margin-left:358.65pt;margin-top:11.9pt;width:0;height:160.45pt;flip:y;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" strokecolor="#5b9bd5 [3204]" strokeweight=".5pt">
                <v:stroke endarrow="block" joinstyle="miter"/>
              </v:shape>
            </w:pict>
          </mc:Fallback>
        </mc:AlternateContent>
      </w:r>
    </w:p>
    <w:p w14:paraId="3E7BF616" w14:textId="77777777" w:rsidR="006C4AD6" w:rsidRPr="006C4AD6" w:rsidRDefault="006C4AD6" w:rsidP="006C4AD6"/>
    <w:p w14:paraId="7399F2A0" w14:textId="77777777" w:rsidR="006C4AD6" w:rsidRPr="006C4AD6" w:rsidRDefault="006C4AD6" w:rsidP="006C4AD6"/>
    <w:p w14:paraId="6D10A8FD" w14:textId="77777777" w:rsidR="006C4AD6" w:rsidRPr="006C4AD6" w:rsidRDefault="006C4AD6" w:rsidP="006C4AD6"/>
    <w:p w14:paraId="4F402D1D" w14:textId="77777777" w:rsidR="006C4AD6" w:rsidRPr="006C4AD6" w:rsidRDefault="006C4AD6" w:rsidP="006C4AD6"/>
    <w:p w14:paraId="2A34E121" w14:textId="77777777" w:rsidR="006C4AD6" w:rsidRPr="006C4AD6" w:rsidRDefault="006C4AD6" w:rsidP="006C4AD6"/>
    <w:p w14:paraId="1D33EF0F" w14:textId="77777777" w:rsidR="006C4AD6" w:rsidRPr="006C4AD6" w:rsidRDefault="006C4AD6" w:rsidP="006C4AD6"/>
    <w:p w14:paraId="3EB55BE8" w14:textId="70565B2E" w:rsidR="006C4AD6" w:rsidRPr="006C4AD6" w:rsidRDefault="00574CBD" w:rsidP="006C4AD6">
      <w:r w:rsidRPr="00DC73EA">
        <w:rPr>
          <w:noProof/>
          <w:lang w:eastAsia="en-GB"/>
        </w:rPr>
        <mc:AlternateContent>
          <mc:Choice Requires="wps">
            <w:drawing>
              <wp:anchor distT="0" distB="0" distL="114300" distR="114300" simplePos="0" relativeHeight="251987968" behindDoc="0" locked="0" layoutInCell="1" allowOverlap="1" wp14:anchorId="2047EDC4" wp14:editId="0802695C">
                <wp:simplePos x="0" y="0"/>
                <wp:positionH relativeFrom="page">
                  <wp:posOffset>353961</wp:posOffset>
                </wp:positionH>
                <wp:positionV relativeFrom="paragraph">
                  <wp:posOffset>131465</wp:posOffset>
                </wp:positionV>
                <wp:extent cx="10132142" cy="1386349"/>
                <wp:effectExtent l="0" t="0" r="21590" b="23495"/>
                <wp:wrapNone/>
                <wp:docPr id="1173" name="Text Box 1173"/>
                <wp:cNvGraphicFramePr/>
                <a:graphic xmlns:a="http://schemas.openxmlformats.org/drawingml/2006/main">
                  <a:graphicData uri="http://schemas.microsoft.com/office/word/2010/wordprocessingShape">
                    <wps:wsp>
                      <wps:cNvSpPr txBox="1"/>
                      <wps:spPr>
                        <a:xfrm>
                          <a:off x="0" y="0"/>
                          <a:ext cx="10132142" cy="1386349"/>
                        </a:xfrm>
                        <a:prstGeom prst="rect">
                          <a:avLst/>
                        </a:prstGeom>
                        <a:solidFill>
                          <a:schemeClr val="lt1"/>
                        </a:solidFill>
                        <a:ln w="6350">
                          <a:solidFill>
                            <a:prstClr val="black"/>
                          </a:solidFill>
                          <a:prstDash val="dash"/>
                        </a:ln>
                      </wps:spPr>
                      <wps:txbx>
                        <w:txbxContent>
                          <w:p w14:paraId="7D5F9035" w14:textId="2048FDFF" w:rsidR="00E71811" w:rsidRDefault="00E71811" w:rsidP="00DC73EA">
                            <w:r>
                              <w:t>Even though this UC (UserControl) is mostly empty, it is very important, as it is a template for all the UCs. All the UCS will inherit this Template and all its behaviour. This includes the swiping animations and the exiting button [E] located at the top (Dimension and purpose explained in Login Form, previous page).</w:t>
                            </w:r>
                            <w:r>
                              <w:br/>
                              <w:t>The size of this UC does not matter, as one of its behaviour is that it resizes to the size of the form that hosts it.</w:t>
                            </w:r>
                          </w:p>
                          <w:p w14:paraId="0C6C65CF" w14:textId="0EF5BC93" w:rsidR="00E71811" w:rsidRDefault="00E71811" w:rsidP="00DC73EA">
                            <w:r>
                              <w:t>All the UC will reference this and inherits its behaviour. This TemplateUC will have a metro style design and therefore all the other UCs will have the metro style design.</w:t>
                            </w:r>
                          </w:p>
                          <w:p w14:paraId="04EC3CC4" w14:textId="77777777" w:rsidR="00E71811" w:rsidRDefault="00E71811" w:rsidP="00DC73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EDC4" id="Text Box 1173" o:spid="_x0000_s1279" type="#_x0000_t202" style="position:absolute;margin-left:27.85pt;margin-top:10.35pt;width:797.8pt;height:109.1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" fillcolor="white [3201]" strokeweight=".5pt">
                <v:stroke dashstyle="dash"/>
                <v:textbox>
                  <w:txbxContent>
                    <w:p w14:paraId="7D5F9035" w14:textId="2048FDFF" w:rsidR="00E71811" w:rsidRDefault="00E71811" w:rsidP="00DC73EA">
                      <w:r>
                        <w:t>Even though this UC (UserControl) is mostly empty, it is very important, as it is a template for all the UCs. All the UCS will inherit this Template and all its behaviour. This includes the swiping animations and the exiting button [E] located at the top (Dimension and purpose explained in Login Form, previous page).</w:t>
                      </w:r>
                      <w:r>
                        <w:br/>
                        <w:t>The size of this UC does not matter, as one of its behaviour is that it resizes to the size of the form that hosts it.</w:t>
                      </w:r>
                    </w:p>
                    <w:p w14:paraId="0C6C65CF" w14:textId="0EF5BC93" w:rsidR="00E71811" w:rsidRDefault="00E71811" w:rsidP="00DC73EA">
                      <w:r>
                        <w:t>All the UC will reference this and inherits its behaviour. This TemplateUC will have a metro style design and therefore all the other UCs will have the metro style design.</w:t>
                      </w:r>
                    </w:p>
                    <w:p w14:paraId="04EC3CC4" w14:textId="77777777" w:rsidR="00E71811" w:rsidRDefault="00E71811" w:rsidP="00DC73EA"/>
                  </w:txbxContent>
                </v:textbox>
                <w10:wrap anchorx="page"/>
              </v:shape>
            </w:pict>
          </mc:Fallback>
        </mc:AlternateContent>
      </w:r>
    </w:p>
    <w:p w14:paraId="12375202" w14:textId="77777777" w:rsidR="006C4AD6" w:rsidRPr="006C4AD6" w:rsidRDefault="006C4AD6" w:rsidP="006C4AD6"/>
    <w:p w14:paraId="2E17D1F6" w14:textId="77777777" w:rsidR="006C4AD6" w:rsidRPr="006C4AD6" w:rsidRDefault="006C4AD6" w:rsidP="006C4AD6"/>
    <w:p w14:paraId="12E3D034" w14:textId="77777777" w:rsidR="006C4AD6" w:rsidRPr="006C4AD6" w:rsidRDefault="006C4AD6" w:rsidP="006C4AD6"/>
    <w:p w14:paraId="0A44DB4F" w14:textId="77777777" w:rsidR="006C4AD6" w:rsidRDefault="006C4AD6" w:rsidP="006C4AD6">
      <w:pPr>
        <w:tabs>
          <w:tab w:val="left" w:pos="6616"/>
        </w:tabs>
      </w:pPr>
      <w:r>
        <w:tab/>
      </w:r>
    </w:p>
    <w:p w14:paraId="1DBDB944" w14:textId="21CA862A" w:rsidR="006C4AD6" w:rsidRDefault="006C4AD6" w:rsidP="006C4AD6">
      <w:pPr>
        <w:tabs>
          <w:tab w:val="left" w:pos="6616"/>
        </w:tabs>
      </w:pPr>
      <w:r>
        <w:rPr>
          <w:noProof/>
          <w:lang w:eastAsia="en-GB"/>
        </w:rPr>
        <w:lastRenderedPageBreak/>
        <mc:AlternateContent>
          <mc:Choice Requires="wps">
            <w:drawing>
              <wp:anchor distT="0" distB="0" distL="114300" distR="114300" simplePos="0" relativeHeight="251994112" behindDoc="0" locked="0" layoutInCell="1" allowOverlap="1" wp14:anchorId="6E287EE6" wp14:editId="5F90AD06">
                <wp:simplePos x="0" y="0"/>
                <wp:positionH relativeFrom="page">
                  <wp:posOffset>-168910</wp:posOffset>
                </wp:positionH>
                <wp:positionV relativeFrom="paragraph">
                  <wp:posOffset>-87773</wp:posOffset>
                </wp:positionV>
                <wp:extent cx="11020302" cy="395785"/>
                <wp:effectExtent l="0" t="0" r="10160" b="23495"/>
                <wp:wrapNone/>
                <wp:docPr id="698" name="Round Diagonal Corner Rectangle 698"/>
                <wp:cNvGraphicFramePr/>
                <a:graphic xmlns:a="http://schemas.openxmlformats.org/drawingml/2006/main">
                  <a:graphicData uri="http://schemas.microsoft.com/office/word/2010/wordprocessingShape">
                    <wps:wsp>
                      <wps:cNvSpPr/>
                      <wps:spPr>
                        <a:xfrm>
                          <a:off x="0" y="0"/>
                          <a:ext cx="11020302" cy="395785"/>
                        </a:xfrm>
                        <a:prstGeom prst="round2DiagRect">
                          <a:avLst>
                            <a:gd name="adj1" fmla="val 16667"/>
                            <a:gd name="adj2" fmla="val 48214"/>
                          </a:avLst>
                        </a:prstGeom>
                        <a:ln>
                          <a:prstDash val="dash"/>
                        </a:ln>
                      </wps:spPr>
                      <wps:style>
                        <a:lnRef idx="2">
                          <a:schemeClr val="dk1"/>
                        </a:lnRef>
                        <a:fillRef idx="1">
                          <a:schemeClr val="lt1"/>
                        </a:fillRef>
                        <a:effectRef idx="0">
                          <a:schemeClr val="dk1"/>
                        </a:effectRef>
                        <a:fontRef idx="minor">
                          <a:schemeClr val="dk1"/>
                        </a:fontRef>
                      </wps:style>
                      <wps:txbx>
                        <w:txbxContent>
                          <w:p w14:paraId="4CD1C62D" w14:textId="2048D725" w:rsidR="00E71811" w:rsidRPr="00A52884" w:rsidRDefault="00E71811" w:rsidP="006C4AD6">
                            <w:pPr>
                              <w:jc w:val="center"/>
                              <w:rPr>
                                <w:sz w:val="24"/>
                              </w:rPr>
                            </w:pPr>
                            <w:r>
                              <w:rPr>
                                <w:sz w:val="24"/>
                              </w:rPr>
                              <w:t>CreateSystemUC (First to appear when the program is firstly loaded) –used to create the database and will not appear once database and admin account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7EE6" id="Round Diagonal Corner Rectangle 698" o:spid="_x0000_s1280" style="position:absolute;margin-left:-13.3pt;margin-top:-6.9pt;width:867.75pt;height:31.15pt;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020302,3957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" adj="-11796480,,5400" path="m65965,l10829478,v105389,,190824,85435,190824,190824l11020302,329820v,36431,-29534,65965,-65965,65965l190824,395785c85435,395785,,310350,,204961l,65965c,29534,29534,,65965,xe" fillcolor="white [3201]" strokecolor="black [3200]" strokeweight="1pt">
                <v:stroke dashstyle="dash" joinstyle="miter"/>
                <v:formulas/>
                <v:path arrowok="t" o:connecttype="custom" o:connectlocs="65965,0;10829478,0;11020302,190824;11020302,329820;10954337,395785;190824,395785;0,204961;0,65965;65965,0" o:connectangles="0,0,0,0,0,0,0,0,0" textboxrect="0,0,11020302,395785"/>
                <v:textbox>
                  <w:txbxContent>
                    <w:p w14:paraId="4CD1C62D" w14:textId="2048D725" w:rsidR="00E71811" w:rsidRPr="00A52884" w:rsidRDefault="00E71811" w:rsidP="006C4AD6">
                      <w:pPr>
                        <w:jc w:val="center"/>
                        <w:rPr>
                          <w:sz w:val="24"/>
                        </w:rPr>
                      </w:pPr>
                      <w:r>
                        <w:rPr>
                          <w:sz w:val="24"/>
                        </w:rPr>
                        <w:t>CreateSystemUC (First to appear when the program is firstly loaded) –used to create the database and will not appear once database and admin account is created.</w:t>
                      </w:r>
                    </w:p>
                  </w:txbxContent>
                </v:textbox>
                <w10:wrap anchorx="page"/>
              </v:shape>
            </w:pict>
          </mc:Fallback>
        </mc:AlternateContent>
      </w:r>
    </w:p>
    <w:p w14:paraId="1279392D" w14:textId="3FF6E109" w:rsidR="006C4AD6" w:rsidRDefault="006C4AD6" w:rsidP="006C4AD6"/>
    <w:p w14:paraId="4F933429" w14:textId="36944F11" w:rsidR="006C4AD6" w:rsidRDefault="00BB7FE5" w:rsidP="006C4AD6">
      <w:r>
        <w:rPr>
          <w:noProof/>
          <w:lang w:eastAsia="en-GB"/>
        </w:rPr>
        <mc:AlternateContent>
          <mc:Choice Requires="wpg">
            <w:drawing>
              <wp:anchor distT="0" distB="0" distL="114300" distR="114300" simplePos="0" relativeHeight="251523067" behindDoc="1" locked="0" layoutInCell="1" allowOverlap="1" wp14:anchorId="72A9FEA3" wp14:editId="4C4AA305">
                <wp:simplePos x="0" y="0"/>
                <wp:positionH relativeFrom="column">
                  <wp:posOffset>-548362</wp:posOffset>
                </wp:positionH>
                <wp:positionV relativeFrom="paragraph">
                  <wp:posOffset>331527</wp:posOffset>
                </wp:positionV>
                <wp:extent cx="10340941" cy="4777482"/>
                <wp:effectExtent l="0" t="0" r="22860" b="23495"/>
                <wp:wrapNone/>
                <wp:docPr id="1430" name="Group 1430"/>
                <wp:cNvGraphicFramePr/>
                <a:graphic xmlns:a="http://schemas.openxmlformats.org/drawingml/2006/main">
                  <a:graphicData uri="http://schemas.microsoft.com/office/word/2010/wordprocessingGroup">
                    <wpg:wgp>
                      <wpg:cNvGrpSpPr/>
                      <wpg:grpSpPr>
                        <a:xfrm>
                          <a:off x="0" y="0"/>
                          <a:ext cx="10340941" cy="4777482"/>
                          <a:chOff x="0" y="154112"/>
                          <a:chExt cx="10340941" cy="4777482"/>
                        </a:xfrm>
                      </wpg:grpSpPr>
                      <wpg:grpSp>
                        <wpg:cNvPr id="1243" name="Group 1243"/>
                        <wpg:cNvGrpSpPr/>
                        <wpg:grpSpPr>
                          <a:xfrm>
                            <a:off x="1782553" y="154112"/>
                            <a:ext cx="7471756" cy="3714107"/>
                            <a:chOff x="89824" y="154112"/>
                            <a:chExt cx="7471756" cy="3714107"/>
                          </a:xfrm>
                        </wpg:grpSpPr>
                        <wpg:grpSp>
                          <wpg:cNvPr id="1244" name="Group 221"/>
                          <wpg:cNvGrpSpPr/>
                          <wpg:grpSpPr>
                            <a:xfrm>
                              <a:off x="89824" y="154112"/>
                              <a:ext cx="6929934" cy="3714107"/>
                              <a:chOff x="89824" y="154112"/>
                              <a:chExt cx="6929934" cy="3714107"/>
                            </a:xfrm>
                          </wpg:grpSpPr>
                          <wps:wsp>
                            <wps:cNvPr id="1245" name="Rectangle 1245"/>
                            <wps:cNvSpPr/>
                            <wps:spPr>
                              <a:xfrm>
                                <a:off x="89824" y="154112"/>
                                <a:ext cx="6929934" cy="3714107"/>
                              </a:xfrm>
                              <a:prstGeom prst="rect">
                                <a:avLst/>
                              </a:prstGeom>
                            </wps:spPr>
                            <wps:style>
                              <a:lnRef idx="2">
                                <a:schemeClr val="dk1"/>
                              </a:lnRef>
                              <a:fillRef idx="1">
                                <a:schemeClr val="lt1"/>
                              </a:fillRef>
                              <a:effectRef idx="0">
                                <a:schemeClr val="dk1"/>
                              </a:effectRef>
                              <a:fontRef idx="minor">
                                <a:schemeClr val="dk1"/>
                              </a:fontRef>
                            </wps:style>
                            <wps:txbx>
                              <w:txbxContent>
                                <w:p w14:paraId="3FDB7A53" w14:textId="108E5F13" w:rsidR="00E71811" w:rsidRDefault="00E71811" w:rsidP="00BB7FE5"/>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6" name="Rectangle 1246"/>
                            <wps:cNvSpPr/>
                            <wps:spPr>
                              <a:xfrm>
                                <a:off x="206692" y="300673"/>
                                <a:ext cx="6647815" cy="118427"/>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Rectangle 1247"/>
                            <wps:cNvSpPr/>
                            <wps:spPr>
                              <a:xfrm>
                                <a:off x="1524000" y="2140107"/>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4" name="Rectangle 1024"/>
                            <wps:cNvSpPr/>
                            <wps:spPr>
                              <a:xfrm>
                                <a:off x="1524000" y="2373302"/>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3644900" y="1906912"/>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6" name="Rectangle 1026"/>
                            <wps:cNvSpPr/>
                            <wps:spPr>
                              <a:xfrm>
                                <a:off x="3644900" y="2140107"/>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7" name="Rectangle 1027"/>
                            <wps:cNvSpPr/>
                            <wps:spPr>
                              <a:xfrm>
                                <a:off x="3644900" y="2398385"/>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8" name="Rectangle 1028"/>
                            <wps:cNvSpPr/>
                            <wps:spPr>
                              <a:xfrm>
                                <a:off x="3644900" y="2631580"/>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9" name="Rectangle 1029"/>
                            <wps:cNvSpPr/>
                            <wps:spPr>
                              <a:xfrm>
                                <a:off x="3644900" y="2889858"/>
                                <a:ext cx="889000" cy="368300"/>
                              </a:xfrm>
                              <a:prstGeom prst="rect">
                                <a:avLst/>
                              </a:prstGeom>
                            </wps:spPr>
                            <wps:style>
                              <a:lnRef idx="2">
                                <a:schemeClr val="dk1"/>
                              </a:lnRef>
                              <a:fillRef idx="1">
                                <a:schemeClr val="lt1"/>
                              </a:fillRef>
                              <a:effectRef idx="0">
                                <a:schemeClr val="dk1"/>
                              </a:effectRef>
                              <a:fontRef idx="minor">
                                <a:schemeClr val="dk1"/>
                              </a:fontRef>
                            </wps:style>
                            <wps:txbx>
                              <w:txbxContent>
                                <w:p w14:paraId="47CBF9B4" w14:textId="6D6919EA" w:rsidR="00E71811" w:rsidRDefault="00E71811" w:rsidP="006C4AD6">
                                  <w:pPr>
                                    <w:pStyle w:val="NormalWeb"/>
                                    <w:spacing w:before="0" w:beforeAutospacing="0" w:after="0" w:afterAutospacing="0"/>
                                    <w:jc w:val="center"/>
                                  </w:pPr>
                                  <w:r>
                                    <w:rPr>
                                      <w:rFonts w:asciiTheme="minorHAnsi" w:hAnsi="Calibri" w:cstheme="minorBidi"/>
                                      <w:color w:val="000000" w:themeColor="dark1"/>
                                      <w:kern w:val="24"/>
                                      <w:sz w:val="22"/>
                                      <w:szCs w:val="22"/>
                                    </w:rPr>
                                    <w:t>Clear All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0" name="Rectangle 1030"/>
                            <wps:cNvSpPr/>
                            <wps:spPr>
                              <a:xfrm>
                                <a:off x="4584700" y="2889858"/>
                                <a:ext cx="939800" cy="368300"/>
                              </a:xfrm>
                              <a:prstGeom prst="rect">
                                <a:avLst/>
                              </a:prstGeom>
                            </wps:spPr>
                            <wps:style>
                              <a:lnRef idx="2">
                                <a:schemeClr val="dk1"/>
                              </a:lnRef>
                              <a:fillRef idx="1">
                                <a:schemeClr val="lt1"/>
                              </a:fillRef>
                              <a:effectRef idx="0">
                                <a:schemeClr val="dk1"/>
                              </a:effectRef>
                              <a:fontRef idx="minor">
                                <a:schemeClr val="dk1"/>
                              </a:fontRef>
                            </wps:style>
                            <wps:txbx>
                              <w:txbxContent>
                                <w:p w14:paraId="77373A37" w14:textId="77777777" w:rsidR="00E71811" w:rsidRDefault="00E71811" w:rsidP="006C4AD6">
                                  <w:pPr>
                                    <w:pStyle w:val="NormalWeb"/>
                                    <w:spacing w:before="0" w:beforeAutospacing="0" w:after="0" w:afterAutospacing="0"/>
                                    <w:jc w:val="center"/>
                                  </w:pPr>
                                  <w:r>
                                    <w:rPr>
                                      <w:rFonts w:asciiTheme="minorHAnsi" w:hAnsi="Calibri" w:cstheme="minorBidi"/>
                                      <w:color w:val="000000" w:themeColor="dark1"/>
                                      <w:kern w:val="24"/>
                                      <w:sz w:val="22"/>
                                      <w:szCs w:val="22"/>
                                    </w:rPr>
                                    <w:t>Get Started!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1" name="Rectangle 1031"/>
                            <wps:cNvSpPr/>
                            <wps:spPr>
                              <a:xfrm>
                                <a:off x="1524000" y="2864775"/>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2" name="Rectangle 1032"/>
                            <wps:cNvSpPr/>
                            <wps:spPr>
                              <a:xfrm>
                                <a:off x="1524000" y="3085865"/>
                                <a:ext cx="927100" cy="1905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2476500" y="3083801"/>
                                <a:ext cx="927100" cy="1905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5" name="TextBox 216"/>
                            <wps:cNvSpPr txBox="1"/>
                            <wps:spPr>
                              <a:xfrm>
                                <a:off x="1463358" y="1662835"/>
                                <a:ext cx="1892300" cy="276999"/>
                              </a:xfrm>
                              <a:prstGeom prst="rect">
                                <a:avLst/>
                              </a:prstGeom>
                              <a:noFill/>
                            </wps:spPr>
                            <wps:txbx>
                              <w:txbxContent>
                                <w:p w14:paraId="1CC1494B"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Basic Information:</w:t>
                                  </w:r>
                                </w:p>
                              </w:txbxContent>
                            </wps:txbx>
                            <wps:bodyPr wrap="square" rtlCol="0">
                              <a:spAutoFit/>
                            </wps:bodyPr>
                          </wps:wsp>
                          <wps:wsp>
                            <wps:cNvPr id="1037" name="TextBox 217"/>
                            <wps:cNvSpPr txBox="1"/>
                            <wps:spPr>
                              <a:xfrm>
                                <a:off x="1463358" y="2614525"/>
                                <a:ext cx="1892300" cy="29019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14:paraId="3E2578B8" w14:textId="77777777" w:rsidR="00E71811" w:rsidRDefault="00E71811" w:rsidP="006C4AD6">
                                  <w:pPr>
                                    <w:pStyle w:val="NormalWeb"/>
                                    <w:spacing w:before="0" w:beforeAutospacing="0" w:after="0" w:afterAutospacing="0"/>
                                  </w:pPr>
                                  <w:r>
                                    <w:rPr>
                                      <w:rFonts w:asciiTheme="minorHAnsi" w:hAnsi="Calibri" w:cstheme="minorBidi"/>
                                      <w:color w:val="000000" w:themeColor="dark1"/>
                                      <w:kern w:val="24"/>
                                    </w:rPr>
                                    <w:t>Address:</w:t>
                                  </w:r>
                                </w:p>
                              </w:txbxContent>
                            </wps:txbx>
                            <wps:bodyPr wrap="square" rtlCol="0">
                              <a:spAutoFit/>
                            </wps:bodyPr>
                          </wps:wsp>
                          <wps:wsp>
                            <wps:cNvPr id="1038" name="TextBox 218"/>
                            <wps:cNvSpPr txBox="1"/>
                            <wps:spPr>
                              <a:xfrm>
                                <a:off x="3568700" y="1662835"/>
                                <a:ext cx="1892300" cy="276999"/>
                              </a:xfrm>
                              <a:prstGeom prst="rect">
                                <a:avLst/>
                              </a:prstGeom>
                              <a:noFill/>
                            </wps:spPr>
                            <wps:txbx>
                              <w:txbxContent>
                                <w:p w14:paraId="3E9506B5"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Login Details:</w:t>
                                  </w:r>
                                </w:p>
                              </w:txbxContent>
                            </wps:txbx>
                            <wps:bodyPr wrap="square" rtlCol="0">
                              <a:spAutoFit/>
                            </wps:bodyPr>
                          </wps:wsp>
                          <wps:wsp>
                            <wps:cNvPr id="1039" name="TextBox 219"/>
                            <wps:cNvSpPr txBox="1"/>
                            <wps:spPr>
                              <a:xfrm>
                                <a:off x="2069783" y="1360284"/>
                                <a:ext cx="3150234" cy="276999"/>
                              </a:xfrm>
                              <a:prstGeom prst="rect">
                                <a:avLst/>
                              </a:prstGeom>
                              <a:noFill/>
                            </wps:spPr>
                            <wps:txbx>
                              <w:txbxContent>
                                <w:p w14:paraId="762F1BC0"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Create an Administrator Account to get started.</w:t>
                                  </w:r>
                                </w:p>
                              </w:txbxContent>
                            </wps:txbx>
                            <wps:bodyPr wrap="square" rtlCol="0">
                              <a:spAutoFit/>
                            </wps:bodyPr>
                          </wps:wsp>
                          <wps:wsp>
                            <wps:cNvPr id="1040" name="TextBox 220"/>
                            <wps:cNvSpPr txBox="1"/>
                            <wps:spPr>
                              <a:xfrm>
                                <a:off x="1448722" y="957098"/>
                                <a:ext cx="4334510" cy="490220"/>
                              </a:xfrm>
                              <a:prstGeom prst="rect">
                                <a:avLst/>
                              </a:prstGeom>
                              <a:noFill/>
                            </wps:spPr>
                            <wps:txbx>
                              <w:txbxContent>
                                <w:p w14:paraId="08489854" w14:textId="77777777" w:rsidR="00E71811" w:rsidRDefault="00E71811" w:rsidP="006C4AD6">
                                  <w:pPr>
                                    <w:pStyle w:val="NormalWeb"/>
                                    <w:spacing w:before="0" w:beforeAutospacing="0" w:after="0" w:afterAutospacing="0"/>
                                  </w:pPr>
                                  <w:r>
                                    <w:rPr>
                                      <w:rFonts w:ascii="Monotype Corsiva" w:hAnsi="Monotype Corsiva" w:cstheme="minorBidi"/>
                                      <w:color w:val="000000" w:themeColor="text1"/>
                                      <w:kern w:val="24"/>
                                      <w:sz w:val="56"/>
                                      <w:szCs w:val="56"/>
                                    </w:rPr>
                                    <w:t>Welcome to the Laptops Clinic</w:t>
                                  </w:r>
                                </w:p>
                              </w:txbxContent>
                            </wps:txbx>
                            <wps:bodyPr wrap="square" rtlCol="0">
                              <a:spAutoFit/>
                            </wps:bodyPr>
                          </wps:wsp>
                        </wpg:grpSp>
                        <wps:wsp>
                          <wps:cNvPr id="1041" name="TextBox 218"/>
                          <wps:cNvSpPr txBox="1"/>
                          <wps:spPr>
                            <a:xfrm>
                              <a:off x="5669280" y="1645920"/>
                              <a:ext cx="1892300" cy="276999"/>
                            </a:xfrm>
                            <a:prstGeom prst="rect">
                              <a:avLst/>
                            </a:prstGeom>
                            <a:noFill/>
                          </wps:spPr>
                          <wps:txbx>
                            <w:txbxContent>
                              <w:p w14:paraId="6408807E"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Image:</w:t>
                                </w:r>
                              </w:p>
                            </w:txbxContent>
                          </wps:txbx>
                          <wps:bodyPr wrap="square" rtlCol="0">
                            <a:spAutoFit/>
                          </wps:bodyPr>
                        </wps:wsp>
                        <wps:wsp>
                          <wps:cNvPr id="1042" name="Rectangle 1042"/>
                          <wps:cNvSpPr/>
                          <wps:spPr>
                            <a:xfrm>
                              <a:off x="5808269" y="1887322"/>
                              <a:ext cx="1057275" cy="923925"/>
                            </a:xfrm>
                            <a:prstGeom prst="rect">
                              <a:avLst/>
                            </a:prstGeom>
                          </wps:spPr>
                          <wps:style>
                            <a:lnRef idx="2">
                              <a:schemeClr val="dk1"/>
                            </a:lnRef>
                            <a:fillRef idx="1">
                              <a:schemeClr val="lt1"/>
                            </a:fillRef>
                            <a:effectRef idx="0">
                              <a:schemeClr val="dk1"/>
                            </a:effectRef>
                            <a:fontRef idx="minor">
                              <a:schemeClr val="dk1"/>
                            </a:fontRef>
                          </wps:style>
                          <wps:txbx>
                            <w:txbxContent>
                              <w:p w14:paraId="35364188" w14:textId="77777777" w:rsidR="00E71811" w:rsidRDefault="00E71811" w:rsidP="006C4AD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5808269" y="2845613"/>
                              <a:ext cx="515341" cy="257175"/>
                            </a:xfrm>
                            <a:prstGeom prst="rect">
                              <a:avLst/>
                            </a:prstGeom>
                          </wps:spPr>
                          <wps:style>
                            <a:lnRef idx="2">
                              <a:schemeClr val="dk1"/>
                            </a:lnRef>
                            <a:fillRef idx="1">
                              <a:schemeClr val="lt1"/>
                            </a:fillRef>
                            <a:effectRef idx="0">
                              <a:schemeClr val="dk1"/>
                            </a:effectRef>
                            <a:fontRef idx="minor">
                              <a:schemeClr val="dk1"/>
                            </a:fontRef>
                          </wps:style>
                          <wps:txbx>
                            <w:txbxContent>
                              <w:p w14:paraId="7D7CDD7D" w14:textId="77777777" w:rsidR="00E71811" w:rsidRPr="00623544" w:rsidRDefault="00E71811" w:rsidP="006C4AD6">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4" name="Rectangle 1044"/>
                          <wps:cNvSpPr/>
                          <wps:spPr>
                            <a:xfrm>
                              <a:off x="6349594" y="2845613"/>
                              <a:ext cx="53657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3A49F182" w14:textId="77777777" w:rsidR="00E71811" w:rsidRPr="00623544" w:rsidRDefault="00E71811" w:rsidP="006C4AD6">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20" name="Group 1220"/>
                        <wpg:cNvGrpSpPr/>
                        <wpg:grpSpPr>
                          <a:xfrm>
                            <a:off x="0" y="1269470"/>
                            <a:ext cx="8519310" cy="3662124"/>
                            <a:chOff x="1" y="1600200"/>
                            <a:chExt cx="8519310" cy="3662803"/>
                          </a:xfrm>
                        </wpg:grpSpPr>
                        <wpg:grpSp>
                          <wpg:cNvPr id="1221" name="Group 1221"/>
                          <wpg:cNvGrpSpPr/>
                          <wpg:grpSpPr>
                            <a:xfrm>
                              <a:off x="1564654" y="2258647"/>
                              <a:ext cx="1590661" cy="626191"/>
                              <a:chOff x="-83177" y="-241706"/>
                              <a:chExt cx="1590782" cy="1001166"/>
                            </a:xfrm>
                          </wpg:grpSpPr>
                          <wps:wsp>
                            <wps:cNvPr id="1222" name="Left Brace 1222"/>
                            <wps:cNvSpPr/>
                            <wps:spPr>
                              <a:xfrm>
                                <a:off x="1140031" y="-241706"/>
                                <a:ext cx="367574" cy="1001166"/>
                              </a:xfrm>
                              <a:prstGeom prst="leftBrace">
                                <a:avLst>
                                  <a:gd name="adj1" fmla="val 8333"/>
                                  <a:gd name="adj2" fmla="val 51564"/>
                                </a:avLst>
                              </a:prstGeom>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Connector 1223"/>
                            <wps:cNvCnPr>
                              <a:stCxn id="1222" idx="1"/>
                            </wps:cNvCnPr>
                            <wps:spPr>
                              <a:xfrm flipH="1">
                                <a:off x="-83177" y="274535"/>
                                <a:ext cx="1223039" cy="0"/>
                              </a:xfrm>
                              <a:prstGeom prst="line">
                                <a:avLst/>
                              </a:prstGeom>
                              <a:ln/>
                            </wps:spPr>
                            <wps:style>
                              <a:lnRef idx="1">
                                <a:schemeClr val="accent2"/>
                              </a:lnRef>
                              <a:fillRef idx="0">
                                <a:schemeClr val="accent2"/>
                              </a:fillRef>
                              <a:effectRef idx="0">
                                <a:schemeClr val="accent2"/>
                              </a:effectRef>
                              <a:fontRef idx="minor">
                                <a:schemeClr val="tx1"/>
                              </a:fontRef>
                            </wps:style>
                            <wps:bodyPr/>
                          </wps:wsp>
                        </wpg:grpSp>
                        <wps:wsp>
                          <wps:cNvPr id="1224" name="Text Box 1224"/>
                          <wps:cNvSpPr txBox="1"/>
                          <wps:spPr>
                            <a:xfrm>
                              <a:off x="1" y="1600200"/>
                              <a:ext cx="1564748" cy="1223586"/>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26AC8D4F" w14:textId="27D319CD" w:rsidR="00E71811" w:rsidRPr="00BB7FE5" w:rsidRDefault="00E71811" w:rsidP="006C4AD6">
                                <w:pPr>
                                  <w:rPr>
                                    <w:sz w:val="19"/>
                                    <w:szCs w:val="19"/>
                                  </w:rPr>
                                </w:pPr>
                                <w:r w:rsidRPr="00BB7FE5">
                                  <w:rPr>
                                    <w:sz w:val="19"/>
                                    <w:szCs w:val="19"/>
                                  </w:rPr>
                                  <w:t>These textboxes are filled with prompt messages indicating what is required in the text (fields) boxes.</w:t>
                                </w:r>
                                <w:r w:rsidRPr="00BB7FE5">
                                  <w:rPr>
                                    <w:sz w:val="19"/>
                                    <w:szCs w:val="19"/>
                                  </w:rPr>
                                  <w:br/>
                                  <w:t xml:space="preserve">Dimensions; </w:t>
                                </w:r>
                                <w:r w:rsidRPr="00BB7FE5">
                                  <w:rPr>
                                    <w:sz w:val="19"/>
                                    <w:szCs w:val="19"/>
                                  </w:rPr>
                                  <w:br/>
                                  <w:t>-Width of 264</w:t>
                                </w:r>
                                <w:r w:rsidRPr="00BB7FE5">
                                  <w:rPr>
                                    <w:sz w:val="19"/>
                                    <w:szCs w:val="19"/>
                                  </w:rPr>
                                  <w:br/>
                                  <w:t>-Heights of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5" name="Text Box 1225"/>
                          <wps:cNvSpPr txBox="1"/>
                          <wps:spPr>
                            <a:xfrm>
                              <a:off x="3343275" y="3905250"/>
                              <a:ext cx="1685925" cy="700405"/>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44B5C4D3" w14:textId="04257492" w:rsidR="00E71811" w:rsidRPr="00BB7FE5" w:rsidRDefault="00E71811" w:rsidP="006C4AD6">
                                <w:pPr>
                                  <w:rPr>
                                    <w:sz w:val="19"/>
                                    <w:szCs w:val="19"/>
                                  </w:rPr>
                                </w:pPr>
                                <w:r>
                                  <w:rPr>
                                    <w:sz w:val="19"/>
                                    <w:szCs w:val="19"/>
                                  </w:rPr>
                                  <w:t>These small textboxes have the d</w:t>
                                </w:r>
                                <w:r w:rsidRPr="00BB7FE5">
                                  <w:rPr>
                                    <w:sz w:val="19"/>
                                    <w:szCs w:val="19"/>
                                  </w:rPr>
                                  <w:t xml:space="preserve">imensions; </w:t>
                                </w:r>
                                <w:r w:rsidRPr="00BB7FE5">
                                  <w:rPr>
                                    <w:sz w:val="19"/>
                                    <w:szCs w:val="19"/>
                                  </w:rPr>
                                  <w:br/>
                                  <w:t>-Width of 131</w:t>
                                </w:r>
                                <w:r w:rsidRPr="00BB7FE5">
                                  <w:rPr>
                                    <w:sz w:val="19"/>
                                    <w:szCs w:val="19"/>
                                  </w:rPr>
                                  <w:br/>
                                  <w:t>-Heights of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Left Brace 1226"/>
                          <wps:cNvSpPr/>
                          <wps:spPr>
                            <a:xfrm rot="16200000">
                              <a:off x="3990984" y="2761778"/>
                              <a:ext cx="296512" cy="1925077"/>
                            </a:xfrm>
                            <a:prstGeom prst="lef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1228"/>
                          <wps:cNvSpPr txBox="1"/>
                          <wps:spPr>
                            <a:xfrm>
                              <a:off x="5233667" y="3828182"/>
                              <a:ext cx="3285644" cy="1434821"/>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399CCBA6" w14:textId="0EAE85B2" w:rsidR="00E71811" w:rsidRPr="00BB7FE5" w:rsidRDefault="00E71811" w:rsidP="006C4AD6">
                                <w:pPr>
                                  <w:rPr>
                                    <w:sz w:val="19"/>
                                    <w:szCs w:val="19"/>
                                  </w:rPr>
                                </w:pPr>
                                <w:r w:rsidRPr="00BB7FE5">
                                  <w:rPr>
                                    <w:sz w:val="19"/>
                                    <w:szCs w:val="19"/>
                                  </w:rPr>
                                  <w:t>Dimensions for these buttons are</w:t>
                                </w:r>
                                <w:r w:rsidRPr="00BB7FE5">
                                  <w:rPr>
                                    <w:sz w:val="19"/>
                                    <w:szCs w:val="19"/>
                                  </w:rPr>
                                  <w:br/>
                                  <w:t>-Width of 128</w:t>
                                </w:r>
                                <w:r w:rsidRPr="00BB7FE5">
                                  <w:rPr>
                                    <w:sz w:val="19"/>
                                    <w:szCs w:val="19"/>
                                  </w:rPr>
                                  <w:br/>
                                  <w:t>-Heights of 50</w:t>
                                </w:r>
                                <w:r>
                                  <w:rPr>
                                    <w:sz w:val="19"/>
                                    <w:szCs w:val="19"/>
                                  </w:rPr>
                                  <w:br/>
                                  <w:t>Clear All is used to clear all the textboxes while Get Started! Will create the database and the first administrator account.</w:t>
                                </w:r>
                                <w:r>
                                  <w:rPr>
                                    <w:sz w:val="19"/>
                                    <w:szCs w:val="19"/>
                                  </w:rPr>
                                  <w:br/>
                                  <w:t>This UC won’t appear at the launch of program anymore since the program has a database and an administrator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46" name="Text Box 1046"/>
                        <wps:cNvSpPr txBox="1"/>
                        <wps:spPr>
                          <a:xfrm>
                            <a:off x="8827785" y="2810990"/>
                            <a:ext cx="1513156" cy="1876145"/>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7FDA704E" w14:textId="3A4663BE" w:rsidR="00E71811" w:rsidRPr="00F75412" w:rsidRDefault="00E71811" w:rsidP="006C4AD6">
                              <w:pPr>
                                <w:rPr>
                                  <w:sz w:val="20"/>
                                  <w:szCs w:val="20"/>
                                </w:rPr>
                              </w:pPr>
                              <w:r>
                                <w:rPr>
                                  <w:sz w:val="20"/>
                                  <w:szCs w:val="20"/>
                                </w:rPr>
                                <w:t xml:space="preserve">Once </w:t>
                              </w:r>
                              <w:r w:rsidRPr="00F75412">
                                <w:rPr>
                                  <w:sz w:val="20"/>
                                  <w:szCs w:val="20"/>
                                </w:rPr>
                                <w:t>Modify</w:t>
                              </w:r>
                              <w:r>
                                <w:rPr>
                                  <w:sz w:val="20"/>
                                  <w:szCs w:val="20"/>
                                </w:rPr>
                                <w:t xml:space="preserve"> is</w:t>
                              </w:r>
                              <w:r w:rsidRPr="00F75412">
                                <w:rPr>
                                  <w:sz w:val="20"/>
                                  <w:szCs w:val="20"/>
                                </w:rPr>
                                <w:t xml:space="preserve"> clicked causes a file explorer to allow the User to pick an Image.</w:t>
                              </w:r>
                              <w:r>
                                <w:rPr>
                                  <w:sz w:val="20"/>
                                  <w:szCs w:val="20"/>
                                </w:rPr>
                                <w:br/>
                                <w:t xml:space="preserve">Once </w:t>
                              </w:r>
                              <w:r w:rsidRPr="00F75412">
                                <w:rPr>
                                  <w:sz w:val="20"/>
                                  <w:szCs w:val="20"/>
                                </w:rPr>
                                <w:t xml:space="preserve">Clear </w:t>
                              </w:r>
                              <w:r>
                                <w:rPr>
                                  <w:sz w:val="20"/>
                                  <w:szCs w:val="20"/>
                                </w:rPr>
                                <w:t>is</w:t>
                              </w:r>
                              <w:r w:rsidRPr="00F75412">
                                <w:rPr>
                                  <w:sz w:val="20"/>
                                  <w:szCs w:val="20"/>
                                </w:rPr>
                                <w:t xml:space="preserve"> clicked removes the image.</w:t>
                              </w:r>
                              <w:r>
                                <w:rPr>
                                  <w:sz w:val="20"/>
                                  <w:szCs w:val="20"/>
                                </w:rPr>
                                <w:br/>
                              </w:r>
                              <w:r w:rsidRPr="00F75412">
                                <w:rPr>
                                  <w:sz w:val="20"/>
                                  <w:szCs w:val="20"/>
                                </w:rPr>
                                <w:t xml:space="preserve">Both have a size of </w:t>
                              </w:r>
                              <w:r w:rsidRPr="00F75412">
                                <w:rPr>
                                  <w:sz w:val="20"/>
                                  <w:szCs w:val="20"/>
                                </w:rPr>
                                <w:br/>
                                <w:t>63 Width, 60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A9FEA3" id="Group 1430" o:spid="_x0000_s1281" style="position:absolute;margin-left:-43.2pt;margin-top:26.1pt;width:814.25pt;height:376.2pt;z-index:-251793413;mso-width-relative:margin;mso-height-relative:margin" coordorigin=",1541" coordsize="103409,4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">
                <v:group id="Group 1243" o:spid="_x0000_s1282" style="position:absolute;left:17825;top:1541;width:74718;height:37141" coordorigin="898,1541" coordsize="74717,37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YgNcUAAADdAAAADwAAAGRycy9kb3ducmV2LnhtbERPS2vCQBC+F/wPyxR6&#10;q5uHLZK6BhFbPIhQFUpvQ3ZMQrKzIbtN4r/vFoTe5uN7ziqfTCsG6l1tWUE8j0AQF1bXXCq4nN+f&#10;lyCcR9bYWiYFN3KQr2cPK8y0HfmThpMvRQhhl6GCyvsuk9IVFRl0c9sRB+5qe4M+wL6UuscxhJtW&#10;JlH0Kg3WHBoq7GhbUdGcfoyCjxHHTRrvhkNz3d6+zy/Hr0NMSj09Tps3EJ4m/y++u/c6zE8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mIDXFAAAA3QAA&#10;AA8AAAAAAAAAAAAAAAAAqgIAAGRycy9kb3ducmV2LnhtbFBLBQYAAAAABAAEAPoAAACcAwAAAAA=&#10;">
                  <v:group id="Group 221" o:spid="_x0000_s1283" style="position:absolute;left:898;top:1541;width:69299;height:37141" coordorigin="898,1541" coordsize="69299,37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rect id="Rectangle 1245" o:spid="_x0000_s1284" style="position:absolute;left:898;top:1541;width:69299;height:37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Nt5MQA&#10;AADdAAAADwAAAGRycy9kb3ducmV2LnhtbERPS2vCQBC+C/0PyxR6qxultZq6CSIWCpWKj4PHITtN&#10;gtnZsLtN4r/vCgVv8/E9Z5kPphEdOV9bVjAZJyCIC6trLhWcjh/PcxA+IGtsLJOCK3nIs4fRElNt&#10;e95TdwiliCHsU1RQhdCmUvqiIoN+bFviyP1YZzBE6EqpHfYx3DRymiQzabDm2FBhS+uKisvh1yiw&#10;u/rarNziu9vS2/lrF5J+mG2UenocVu8gAg3hLv53f+o4f/ryC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beTEAAAA3QAAAA8AAAAAAAAAAAAAAAAAmAIAAGRycy9k&#10;b3ducmV2LnhtbFBLBQYAAAAABAAEAPUAAACJAwAAAAA=&#10;" fillcolor="white [3201]" strokecolor="black [3200]" strokeweight="1pt">
                      <v:textbox>
                        <w:txbxContent>
                          <w:p w14:paraId="3FDB7A53" w14:textId="108E5F13" w:rsidR="00E71811" w:rsidRDefault="00E71811" w:rsidP="00BB7FE5"/>
                        </w:txbxContent>
                      </v:textbox>
                    </v:rect>
                    <v:rect id="Rectangle 1246" o:spid="_x0000_s1285" style="position:absolute;left:2066;top:3006;width:66479;height:1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fUcAA&#10;AADdAAAADwAAAGRycy9kb3ducmV2LnhtbERPSwrCMBDdC94hjOBGNFVEpBpFBEHc+VnobmjGttpM&#10;SpNq9fRGENzN431nvmxMIR5UudyyguEgAkGcWJ1zquB03PSnIJxH1lhYJgUvcrBctFtzjLV98p4e&#10;B5+KEMIuRgWZ92UspUsyMugGtiQO3NVWBn2AVSp1hc8Qbgo5iqKJNJhzaMiwpHVGyf1QGwX1Jb3u&#10;bHGuTzd51O9b1BuWsqdUt9OsZiA8Nf4v/rm3OswfjSfw/SacIB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nfUcAAAADdAAAADwAAAAAAAAAAAAAAAACYAgAAZHJzL2Rvd25y&#10;ZXYueG1sUEsFBgAAAAAEAAQA9QAAAIUDAAAAAA==&#10;" fillcolor="black [3213]" strokecolor="#1f4d78 [1604]" strokeweight="1pt"/>
                    <v:rect id="Rectangle 1247" o:spid="_x0000_s1286" style="position:absolute;left:15240;top:21401;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Ye2MQA&#10;AADdAAAADwAAAGRycy9kb3ducmV2LnhtbESPzWrDMBCE74W8g9hAb41sU5LgRAkhkNJbyc8DbKyN&#10;ZWKtFEu13bevAoXedpmZb2fX29G2oqcuNI4V5LMMBHHldMO1gsv58LYEESKyxtYxKfihANvN5GWN&#10;pXYDH6k/xVokCIcSFZgYfSllqAxZDDPniZN2c53FmNaulrrDIcFtK4ssm0uLDacLBj3tDVX307dN&#10;lN5f8wyL/FjsL1+PD28Ogx6Vep2OuxWISGP8N/+lP3WqX7wv4P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WHtjEAAAA3QAAAA8AAAAAAAAAAAAAAAAAmAIAAGRycy9k&#10;b3ducmV2LnhtbFBLBQYAAAAABAAEAPUAAACJAwAAAAA=&#10;" fillcolor="white [3201]" strokecolor="#a5a5a5 [3206]" strokeweight="1pt"/>
                    <v:rect id="Rectangle 1024" o:spid="_x0000_s1287" style="position:absolute;left:15240;top:23733;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L7sMA&#10;AADdAAAADwAAAGRycy9kb3ducmV2LnhtbESPzWrDMBCE74W+g9hCb41kU0JwooQQSOmt5OcBNtbW&#10;MrVWiqXa7ttXgUBuu8zMt7OrzeQ6MVAfW88aipkCQVx703Kj4Xzavy1AxIRssPNMGv4owmb9/LTC&#10;yviRDzQcUyMyhGOFGmxKoZIy1pYcxpkPxFn79r3DlNe+kabHMcNdJ0ul5tJhy/mCxUA7S/XP8ddl&#10;yhAuhcKyOJS789f1I9j9aCatX1+m7RJEoik9zPf0p8n1VfkOt2/yC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8L7sMAAADdAAAADwAAAAAAAAAAAAAAAACYAgAAZHJzL2Rv&#10;d25yZXYueG1sUEsFBgAAAAAEAAQA9QAAAIgDAAAAAA==&#10;" fillcolor="white [3201]" strokecolor="#a5a5a5 [3206]" strokeweight="1pt"/>
                    <v:rect id="Rectangle 1025" o:spid="_x0000_s1288" style="position:absolute;left:36449;top:19069;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udcMA&#10;AADdAAAADwAAAGRycy9kb3ducmV2LnhtbESPzWrDMBCE74W+g9hCb41kQ0NwooQQSOmt5OcBNtbW&#10;MrVWiqXa7ttXgUBuu8zMt7OrzeQ6MVAfW88aipkCQVx703Kj4Xzavy1AxIRssPNMGv4owmb9/LTC&#10;yviRDzQcUyMyhGOFGmxKoZIy1pYcxpkPxFn79r3DlNe+kabHMcNdJ0ul5tJhy/mCxUA7S/XP8ddl&#10;yhAuhcKyOJS789f1I9j9aCatX1+m7RJEoik9zPf0p8n1VfkOt2/yC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OudcMAAADdAAAADwAAAAAAAAAAAAAAAACYAgAAZHJzL2Rv&#10;d25yZXYueG1sUEsFBgAAAAAEAAQA9QAAAIgDAAAAAA==&#10;" fillcolor="white [3201]" strokecolor="#a5a5a5 [3206]" strokeweight="1pt"/>
                    <v:rect id="Rectangle 1026" o:spid="_x0000_s1289" style="position:absolute;left:36449;top:21401;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wAsMA&#10;AADdAAAADwAAAGRycy9kb3ducmV2LnhtbESPzWrDMBCE74G+g9hCb4lkH0JwooQQSMkt5OcBNtbW&#10;MrVWiqXa7ttXhUJvu8zMt7Ob3eQ6MVAfW88aioUCQVx703Kj4X47zlcgYkI22HkmDd8UYbd9mW2w&#10;Mn7kCw3X1IgM4VihBptSqKSMtSWHceEDcdY+fO8w5bVvpOlxzHDXyVKppXTYcr5gMdDBUv15/XKZ&#10;MoRHobAsLuXhfn6+B3sczaT12+u0X4NINKV/81/6ZHJ9VS7h95s8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wAsMAAADdAAAADwAAAAAAAAAAAAAAAACYAgAAZHJzL2Rv&#10;d25yZXYueG1sUEsFBgAAAAAEAAQA9QAAAIgDAAAAAA==&#10;" fillcolor="white [3201]" strokecolor="#a5a5a5 [3206]" strokeweight="1pt"/>
                    <v:rect id="Rectangle 1027" o:spid="_x0000_s1290" style="position:absolute;left:36449;top:23983;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2VmcMA&#10;AADdAAAADwAAAGRycy9kb3ducmV2LnhtbESPzWrDMBCE74W+g9hCb41kH5rgRAkhkNJbyc8DbKyt&#10;ZWqtFEu13bevAoHcdpmZb2dXm8l1YqA+tp41FDMFgrj2puVGw/m0f1uAiAnZYOeZNPxRhM36+WmF&#10;lfEjH2g4pkZkCMcKNdiUQiVlrC05jDMfiLP27XuHKa99I02PY4a7TpZKvUuHLecLFgPtLNU/x1+X&#10;KUO4FArL4lDuzl/Xj2D3o5m0fn2ZtksQiab0MN/TnybXV+Ucbt/kE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2VmcMAAADdAAAADwAAAAAAAAAAAAAAAACYAgAAZHJzL2Rv&#10;d25yZXYueG1sUEsFBgAAAAAEAAQA9QAAAIgDAAAAAA==&#10;" fillcolor="white [3201]" strokecolor="#a5a5a5 [3206]" strokeweight="1pt"/>
                    <v:rect id="Rectangle 1028" o:spid="_x0000_s1291" style="position:absolute;left:36449;top:26315;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B68MA&#10;AADdAAAADwAAAGRycy9kb3ducmV2LnhtbESPQU/DMAyF70j7D5EncWNJe0CoLJvQpE3c0MZ+gGlM&#10;U9E4ocna8u/xAYnbs/z8+b3tfgmDmmjMfWQL1caAIm6j67mzcH0/PjyBygXZ4RCZLPxQhv1udbfF&#10;xsWZzzRdSqcEwrlBC76U1GidW08B8yYmYtl9xjFgkXHstBtxFngYdG3Mow7Ys3zwmOjgqf263IJQ&#10;pvRRGayrc324vn2fkj/ObrH2fr28PIMqtJR/89/1q5P4ppa40kYk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B68MAAADdAAAADwAAAAAAAAAAAAAAAACYAgAAZHJzL2Rv&#10;d25yZXYueG1sUEsFBgAAAAAEAAQA9QAAAIgDAAAAAA==&#10;" fillcolor="white [3201]" strokecolor="#a5a5a5 [3206]" strokeweight="1pt"/>
                    <v:rect id="Rectangle 1029" o:spid="_x0000_s1292" style="position:absolute;left:36449;top:28898;width:8890;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XsoMMA&#10;AADdAAAADwAAAGRycy9kb3ducmV2LnhtbERPS2sCMRC+F/wPYYTeaqIHW1ejiLQgtCg+Dh6Hzbi7&#10;uJksSdxd/31TEHqbj+85i1Vva9GSD5VjDeORAkGcO1NxoeF8+nr7ABEissHaMWl4UIDVcvCywMy4&#10;jg/UHmMhUgiHDDWUMTaZlCEvyWIYuYY4cVfnLcYEfSGNxy6F21pOlJpKixWnhhIb2pSU3453q8Ht&#10;q0e99rNd+0Pvl+99VF0//dT6ddiv5yAi9fFf/HRvTZqvJjP4+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XsoMMAAADdAAAADwAAAAAAAAAAAAAAAACYAgAAZHJzL2Rv&#10;d25yZXYueG1sUEsFBgAAAAAEAAQA9QAAAIgDAAAAAA==&#10;" fillcolor="white [3201]" strokecolor="black [3200]" strokeweight="1pt">
                      <v:textbox>
                        <w:txbxContent>
                          <w:p w14:paraId="47CBF9B4" w14:textId="6D6919EA" w:rsidR="00E71811" w:rsidRDefault="00E71811" w:rsidP="006C4AD6">
                            <w:pPr>
                              <w:pStyle w:val="NormalWeb"/>
                              <w:spacing w:before="0" w:beforeAutospacing="0" w:after="0" w:afterAutospacing="0"/>
                              <w:jc w:val="center"/>
                            </w:pPr>
                            <w:r>
                              <w:rPr>
                                <w:rFonts w:asciiTheme="minorHAnsi" w:hAnsi="Calibri" w:cstheme="minorBidi"/>
                                <w:color w:val="000000" w:themeColor="dark1"/>
                                <w:kern w:val="24"/>
                                <w:sz w:val="22"/>
                                <w:szCs w:val="22"/>
                              </w:rPr>
                              <w:t>Clear All</w:t>
                            </w:r>
                          </w:p>
                        </w:txbxContent>
                      </v:textbox>
                    </v:rect>
                    <v:rect id="Rectangle 1030" o:spid="_x0000_s1293" style="position:absolute;left:45847;top:28898;width:9398;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T4MYA&#10;AADdAAAADwAAAGRycy9kb3ducmV2LnhtbESPQUsDMRCF74L/IYzQm020UHVtWopYKFQsrR48Dptx&#10;d3EzWZJ0d/vvnUOhtxnem/e+WaxG36qeYmoCW3iYGlDEZXANVxa+vzb3z6BSRnbYBiYLZ0qwWt7e&#10;LLBwYeAD9cdcKQnhVKCFOueu0DqVNXlM09ARi/Yboscsa6y0izhIuG/1ozFz7bFhaaixo7eayr/j&#10;yVsI++bcruPLZ/9BTz+7fTbDOH+3dnI3rl9BZRrz1Xy53jrBNz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bT4MYAAADdAAAADwAAAAAAAAAAAAAAAACYAgAAZHJz&#10;L2Rvd25yZXYueG1sUEsFBgAAAAAEAAQA9QAAAIsDAAAAAA==&#10;" fillcolor="white [3201]" strokecolor="black [3200]" strokeweight="1pt">
                      <v:textbox>
                        <w:txbxContent>
                          <w:p w14:paraId="77373A37" w14:textId="77777777" w:rsidR="00E71811" w:rsidRDefault="00E71811" w:rsidP="006C4AD6">
                            <w:pPr>
                              <w:pStyle w:val="NormalWeb"/>
                              <w:spacing w:before="0" w:beforeAutospacing="0" w:after="0" w:afterAutospacing="0"/>
                              <w:jc w:val="center"/>
                            </w:pPr>
                            <w:r>
                              <w:rPr>
                                <w:rFonts w:asciiTheme="minorHAnsi" w:hAnsi="Calibri" w:cstheme="minorBidi"/>
                                <w:color w:val="000000" w:themeColor="dark1"/>
                                <w:kern w:val="24"/>
                                <w:sz w:val="22"/>
                                <w:szCs w:val="22"/>
                              </w:rPr>
                              <w:t>Get Started!</w:t>
                            </w:r>
                          </w:p>
                        </w:txbxContent>
                      </v:textbox>
                    </v:rect>
                    <v:rect id="Rectangle 1031" o:spid="_x0000_s1294" style="position:absolute;left:15240;top:28647;width:18796;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q8MA&#10;AADdAAAADwAAAGRycy9kb3ducmV2LnhtbESPzWrDMBCE74W+g9hCb41kF0JwooQQSOmt5OcBNtbW&#10;MrVWiqXa7ttXgUBuu8zMt7OrzeQ6MVAfW88aipkCQVx703Kj4Xzavy1AxIRssPNMGv4owmb9/LTC&#10;yviRDzQcUyMyhGOFGmxKoZIy1pYcxpkPxFn79r3DlNe+kabHMcNdJ0ul5tJhy/mCxUA7S/XP8ddl&#10;yhAuhcKyOJS789f1I9j9aCatX1+m7RJEoik9zPf0p8n11XsBt2/yC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E+q8MAAADdAAAADwAAAAAAAAAAAAAAAACYAgAAZHJzL2Rv&#10;d25yZXYueG1sUEsFBgAAAAAEAAQA9QAAAIgDAAAAAA==&#10;" fillcolor="white [3201]" strokecolor="#a5a5a5 [3206]" strokeweight="1pt"/>
                    <v:rect id="Rectangle 1032" o:spid="_x0000_s1295" style="position:absolute;left:15240;top:30858;width:927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g3MMA&#10;AADdAAAADwAAAGRycy9kb3ducmV2LnhtbESPzWrDMBCE74W+g9hCb41kF0JwooQQSOmt5OcBNtbW&#10;MrVWiqXa7ttXgUBuu8zMt7OrzeQ6MVAfW88aipkCQVx703Kj4Xzavy1AxIRssPNMGv4owmb9/LTC&#10;yviRDzQcUyMyhGOFGmxKoZIy1pYcxpkPxFn79r3DlNe+kabHMcNdJ0ul5tJhy/mCxUA7S/XP8ddl&#10;yhAuhcKyOJS789f1I9j9aCatX1+m7RJEoik9zPf0p8n11XsJt2/yC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Og3MMAAADdAAAADwAAAAAAAAAAAAAAAACYAgAAZHJzL2Rv&#10;d25yZXYueG1sUEsFBgAAAAAEAAQA9QAAAIgDAAAAAA==&#10;" fillcolor="white [3201]" strokecolor="#a5a5a5 [3206]" strokeweight="1pt"/>
                    <v:rect id="Rectangle 1033" o:spid="_x0000_s1296" style="position:absolute;left:24765;top:30838;width:927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8FR8MA&#10;AADdAAAADwAAAGRycy9kb3ducmV2LnhtbESPwWrDMBBE74H+g9hCb7FkB0pxooQQSOmtJM0HbKyN&#10;ZWKtVEu13b+vCoXedpmZt7Ob3ex6MdIQO88aykKBIG686bjVcPk4Ll9AxIRssPdMGr4pwm77sNhg&#10;bfzEJxrPqRUZwrFGDTalUEsZG0sOY+EDcdZufnCY8jq00gw4ZbjrZaXUs3TYcb5gMdDBUnM/f7lM&#10;GcO1VFiVp+pwef98DfY4mVnrp8d5vwaRaE7/5r/0m8n11WoFv9/k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8FR8MAAADdAAAADwAAAAAAAAAAAAAAAACYAgAAZHJzL2Rv&#10;d25yZXYueG1sUEsFBgAAAAAEAAQA9QAAAIgDAAAAAA==&#10;" fillcolor="white [3201]" strokecolor="#a5a5a5 [3206]" strokeweight="1pt"/>
                    <v:shape id="TextBox 216" o:spid="_x0000_s1297" type="#_x0000_t202" style="position:absolute;left:14633;top:16628;width:18923;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sMEA&#10;AADdAAAADwAAAGRycy9kb3ducmV2LnhtbERPS2sCMRC+C/0PYYTeNLHFUlajSB/goZfq9j5sxs3i&#10;ZrJspu7675uC4G0+vuest2No1YX61ES2sJgbUMRVdA3XFsrj5+wVVBJkh21ksnClBNvNw2SNhYsD&#10;f9PlILXKIZwKtOBFukLrVHkKmOaxI87cKfYBJcO+1q7HIYeHVj8Z86IDNpwbPHb05qk6H36DBRG3&#10;W1zLj5D2P+PX++BNtcTS2sfpuFuBEhrlLr659y7PN89L+P8mn6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PHLDBAAAA3QAAAA8AAAAAAAAAAAAAAAAAmAIAAGRycy9kb3du&#10;cmV2LnhtbFBLBQYAAAAABAAEAPUAAACGAwAAAAA=&#10;" filled="f" stroked="f">
                      <v:textbox style="mso-fit-shape-to-text:t">
                        <w:txbxContent>
                          <w:p w14:paraId="1CC1494B"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Basic Information:</w:t>
                            </w:r>
                          </w:p>
                        </w:txbxContent>
                      </v:textbox>
                    </v:shape>
                    <v:shape id="TextBox 217" o:spid="_x0000_s1298" type="#_x0000_t202" style="position:absolute;left:14633;top:26145;width:18923;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vtcQA&#10;AADdAAAADwAAAGRycy9kb3ducmV2LnhtbERPTWsCMRC9F/ofwhR6KTVrBZWtUYqgiBdRC16HzbhZ&#10;u5msSdZd/31TEHqbx/uc2aK3tbiRD5VjBcNBBoK4cLriUsH3cfU+BREissbaMSm4U4DF/Plphrl2&#10;He/pdoilSCEcclRgYmxyKUNhyGIYuIY4cWfnLcYEfSm1xy6F21p+ZNlYWqw4NRhsaGmo+Dm0VsHu&#10;bqaX9dup3a873x43k+vOnrZKvb70X58gIvXxX/xwb3San40m8PdNO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r7XEAAAA3QAAAA8AAAAAAAAAAAAAAAAAmAIAAGRycy9k&#10;b3ducmV2LnhtbFBLBQYAAAAABAAEAPUAAACJAwAAAAA=&#10;" filled="f" stroked="f" strokeweight="1pt">
                      <v:textbox style="mso-fit-shape-to-text:t">
                        <w:txbxContent>
                          <w:p w14:paraId="3E2578B8" w14:textId="77777777" w:rsidR="00E71811" w:rsidRDefault="00E71811" w:rsidP="006C4AD6">
                            <w:pPr>
                              <w:pStyle w:val="NormalWeb"/>
                              <w:spacing w:before="0" w:beforeAutospacing="0" w:after="0" w:afterAutospacing="0"/>
                            </w:pPr>
                            <w:r>
                              <w:rPr>
                                <w:rFonts w:asciiTheme="minorHAnsi" w:hAnsi="Calibri" w:cstheme="minorBidi"/>
                                <w:color w:val="000000" w:themeColor="dark1"/>
                                <w:kern w:val="24"/>
                              </w:rPr>
                              <w:t>Address:</w:t>
                            </w:r>
                          </w:p>
                        </w:txbxContent>
                      </v:textbox>
                    </v:shape>
                    <v:shape id="TextBox 218" o:spid="_x0000_s1299" type="#_x0000_t202" style="position:absolute;left:35687;top:16628;width:18923;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6zLsQA&#10;AADdAAAADwAAAGRycy9kb3ducmV2LnhtbESPT0/DMAzF70h8h8iTuLFkIBAqy6aJP9IOXNjK3WpM&#10;U61xqsas3bfHByRutt7zez+vt3PqzZnG0mX2sFo6MMRNDh23Hurj++0TmCLIAfvM5OFCBbab66s1&#10;ViFP/Enng7RGQ7hU6CGKDJW1pYmUsCzzQKzadx4Tiq5ja8OIk4an3t4592gTdqwNEQd6idScDj/J&#10;g0jYrS71Wyr7r/njdYquecDa+5vFvHsGIzTLv/nveh8U390rrn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sy7EAAAA3QAAAA8AAAAAAAAAAAAAAAAAmAIAAGRycy9k&#10;b3ducmV2LnhtbFBLBQYAAAAABAAEAPUAAACJAwAAAAA=&#10;" filled="f" stroked="f">
                      <v:textbox style="mso-fit-shape-to-text:t">
                        <w:txbxContent>
                          <w:p w14:paraId="3E9506B5"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Login Details:</w:t>
                            </w:r>
                          </w:p>
                        </w:txbxContent>
                      </v:textbox>
                    </v:shape>
                    <v:shape id="TextBox 219" o:spid="_x0000_s1300" type="#_x0000_t202" style="position:absolute;left:20697;top:13602;width:31503;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WtcEA&#10;AADdAAAADwAAAGRycy9kb3ducmV2LnhtbERPTWsCMRC9F/ofwhR6q4ktLXU1itQWPHipbu/DZtws&#10;bibLZnTXf98UCt7m8T5nsRpDqy7UpyayhenEgCKuomu4tlAevp7eQSVBdthGJgtXSrBa3t8tsHBx&#10;4G+67KVWOYRTgRa8SFdonSpPAdMkdsSZO8Y+oGTY19r1OOTw0OpnY950wIZzg8eOPjxVp/05WBBx&#10;6+m1/Axp+zPuNoM31SuW1j4+jOs5KKFRbuJ/99bl+eZlBn/f5BP0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CFrXBAAAA3QAAAA8AAAAAAAAAAAAAAAAAmAIAAGRycy9kb3du&#10;cmV2LnhtbFBLBQYAAAAABAAEAPUAAACGAwAAAAA=&#10;" filled="f" stroked="f">
                      <v:textbox style="mso-fit-shape-to-text:t">
                        <w:txbxContent>
                          <w:p w14:paraId="762F1BC0"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Create an Administrator Account to get started.</w:t>
                            </w:r>
                          </w:p>
                        </w:txbxContent>
                      </v:textbox>
                    </v:shape>
                    <v:shape id="_x0000_s1301" type="#_x0000_t202" style="position:absolute;left:14487;top:9570;width:43345;height:4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MVcQA&#10;AADdAAAADwAAAGRycy9kb3ducmV2LnhtbESPT0/DMAzF70h8h8iTuLFkCBAqy6aJP9IOXNjK3WpM&#10;U61xqsas3bfHByRutt7zez+vt3PqzZnG0mX2sFo6MMRNDh23Hurj++0TmCLIAfvM5OFCBbab66s1&#10;ViFP/Enng7RGQ7hU6CGKDJW1pYmUsCzzQKzadx4Tiq5ja8OIk4an3t4592gTdqwNEQd6idScDj/J&#10;g0jYrS71Wyr7r/njdYquecDa+5vFvHsGIzTLv/nveh8U390rv36jI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FXEAAAA3QAAAA8AAAAAAAAAAAAAAAAAmAIAAGRycy9k&#10;b3ducmV2LnhtbFBLBQYAAAAABAAEAPUAAACJAwAAAAA=&#10;" filled="f" stroked="f">
                      <v:textbox style="mso-fit-shape-to-text:t">
                        <w:txbxContent>
                          <w:p w14:paraId="08489854" w14:textId="77777777" w:rsidR="00E71811" w:rsidRDefault="00E71811" w:rsidP="006C4AD6">
                            <w:pPr>
                              <w:pStyle w:val="NormalWeb"/>
                              <w:spacing w:before="0" w:beforeAutospacing="0" w:after="0" w:afterAutospacing="0"/>
                            </w:pPr>
                            <w:r>
                              <w:rPr>
                                <w:rFonts w:ascii="Monotype Corsiva" w:hAnsi="Monotype Corsiva" w:cstheme="minorBidi"/>
                                <w:color w:val="000000" w:themeColor="text1"/>
                                <w:kern w:val="24"/>
                                <w:sz w:val="56"/>
                                <w:szCs w:val="56"/>
                              </w:rPr>
                              <w:t>Welcome to the Laptops Clinic</w:t>
                            </w:r>
                          </w:p>
                        </w:txbxContent>
                      </v:textbox>
                    </v:shape>
                  </v:group>
                  <v:shape id="TextBox 218" o:spid="_x0000_s1302" type="#_x0000_t202" style="position:absolute;left:56692;top:16459;width:18923;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pzsEA&#10;AADdAAAADwAAAGRycy9kb3ducmV2LnhtbERPS2vDMAy+D/ofjAq7rXbKVkZWt5Q9oIdd2mV3Eatx&#10;aCyHWG3Sfz8PBrvp43tqvZ1Cp640pDayhWJhQBHX0bXcWKi+Ph6eQSVBdthFJgs3SrDdzO7WWLo4&#10;8oGuR2lUDuFUogUv0pdap9pTwLSIPXHmTnEIKBkOjXYDjjk8dHppzEoHbDk3eOzp1VN9Pl6CBRG3&#10;K27Ve0j77+nzbfSmfsLK2vv5tHsBJTTJv/jPvXd5vnks4Pebf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yac7BAAAA3QAAAA8AAAAAAAAAAAAAAAAAmAIAAGRycy9kb3du&#10;cmV2LnhtbFBLBQYAAAAABAAEAPUAAACGAwAAAAA=&#10;" filled="f" stroked="f">
                    <v:textbox style="mso-fit-shape-to-text:t">
                      <w:txbxContent>
                        <w:p w14:paraId="6408807E" w14:textId="77777777" w:rsidR="00E71811" w:rsidRDefault="00E71811" w:rsidP="006C4AD6">
                          <w:pPr>
                            <w:pStyle w:val="NormalWeb"/>
                            <w:spacing w:before="0" w:beforeAutospacing="0" w:after="0" w:afterAutospacing="0"/>
                          </w:pPr>
                          <w:r>
                            <w:rPr>
                              <w:rFonts w:asciiTheme="minorHAnsi" w:hAnsi="Calibri" w:cstheme="minorBidi"/>
                              <w:color w:val="000000" w:themeColor="text1"/>
                              <w:kern w:val="24"/>
                            </w:rPr>
                            <w:t>Image:</w:t>
                          </w:r>
                        </w:p>
                      </w:txbxContent>
                    </v:textbox>
                  </v:shape>
                  <v:rect id="Rectangle 1042" o:spid="_x0000_s1303" style="position:absolute;left:58082;top:18873;width:10573;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6bccMA&#10;AADdAAAADwAAAGRycy9kb3ducmV2LnhtbERPTWsCMRC9F/wPYYTeaqIUW1ejSKkgWCpVDx6Hzbi7&#10;uJksSdxd/31TKHibx/ucxaq3tWjJh8qxhvFIgSDOnam40HA6bl7eQYSIbLB2TBruFGC1HDwtMDOu&#10;4x9qD7EQKYRDhhrKGJtMypCXZDGMXEOcuIvzFmOCvpDGY5fCbS0nSk2lxYpTQ4kNfZSUXw83q8Ht&#10;q3u99rPv9ovezrt9VF0//dT6ediv5yAi9fEh/ndvTZqvXifw900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6bccMAAADdAAAADwAAAAAAAAAAAAAAAACYAgAAZHJzL2Rv&#10;d25yZXYueG1sUEsFBgAAAAAEAAQA9QAAAIgDAAAAAA==&#10;" fillcolor="white [3201]" strokecolor="black [3200]" strokeweight="1pt">
                    <v:textbox>
                      <w:txbxContent>
                        <w:p w14:paraId="35364188" w14:textId="77777777" w:rsidR="00E71811" w:rsidRDefault="00E71811" w:rsidP="006C4AD6">
                          <w:pPr>
                            <w:pStyle w:val="NormalWeb"/>
                            <w:spacing w:before="0" w:beforeAutospacing="0" w:after="0" w:afterAutospacing="0"/>
                            <w:jc w:val="center"/>
                          </w:pPr>
                        </w:p>
                      </w:txbxContent>
                    </v:textbox>
                  </v:rect>
                  <v:rect id="Rectangle 1043" o:spid="_x0000_s1304" style="position:absolute;left:58082;top:28456;width:5154;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6sMA&#10;AADdAAAADwAAAGRycy9kb3ducmV2LnhtbERPTWsCMRC9F/ofwgi9aWJbrK5GkdJCwaJUPXgcNuPu&#10;4mayJOnu+u9NQehtHu9zFqve1qIlHyrHGsYjBYI4d6biQsPx8DmcgggR2WDtmDRcKcBq+fiwwMy4&#10;jn+o3cdCpBAOGWooY2wyKUNeksUwcg1x4s7OW4wJ+kIaj10Kt7V8VmoiLVacGkps6L2k/LL/tRrc&#10;rrrWaz/btt/0dtrsour6yYfWT4N+PQcRqY//4rv7y6T56vUF/r5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I+6sMAAADdAAAADwAAAAAAAAAAAAAAAACYAgAAZHJzL2Rv&#10;d25yZXYueG1sUEsFBgAAAAAEAAQA9QAAAIgDAAAAAA==&#10;" fillcolor="white [3201]" strokecolor="black [3200]" strokeweight="1pt">
                    <v:textbox>
                      <w:txbxContent>
                        <w:p w14:paraId="7D7CDD7D" w14:textId="77777777" w:rsidR="00E71811" w:rsidRPr="00623544" w:rsidRDefault="00E71811" w:rsidP="006C4AD6">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v:textbox>
                  </v:rect>
                  <v:rect id="Rectangle 1044" o:spid="_x0000_s1305" style="position:absolute;left:63495;top:28456;width:5366;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mnsMA&#10;AADdAAAADwAAAGRycy9kb3ducmV2LnhtbERP32vCMBB+H/g/hBP2NhNFnOuMIrLBYDKx88HHo7m1&#10;xeZSkqyt/70ZDHy7j+/nrTaDbURHPtSONUwnCgRx4UzNpYbT9/vTEkSIyAYbx6ThSgE269HDCjPj&#10;ej5Sl8dSpBAOGWqoYmwzKUNRkcUwcS1x4n6ctxgT9KU0HvsUbhs5U2ohLdacGipsaVdRccl/rQZ3&#10;qK/N1r98dXt6Pn8eouqHxZvWj+Nh+woi0hDv4n/3h0nz1XwOf9+k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umnsMAAADdAAAADwAAAAAAAAAAAAAAAACYAgAAZHJzL2Rv&#10;d25yZXYueG1sUEsFBgAAAAAEAAQA9QAAAIgDAAAAAA==&#10;" fillcolor="white [3201]" strokecolor="black [3200]" strokeweight="1pt">
                    <v:textbox>
                      <w:txbxContent>
                        <w:p w14:paraId="3A49F182" w14:textId="77777777" w:rsidR="00E71811" w:rsidRPr="00623544" w:rsidRDefault="00E71811" w:rsidP="006C4AD6">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v:textbox>
                  </v:rect>
                </v:group>
                <v:group id="Group 1220" o:spid="_x0000_s1306" style="position:absolute;top:12694;width:85193;height:36621" coordorigin=",16002" coordsize="85193,36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61vixgAAAN0A&#10;AAAPAAAAAAAAAAAAAAAAAKoCAABkcnMvZG93bnJldi54bWxQSwUGAAAAAAQABAD6AAAAnQMAAAAA&#10;">
                  <v:group id="Group 1221" o:spid="_x0000_s1307" style="position:absolute;left:15646;top:22586;width:15907;height:6262" coordorigin="-831,-2417" coordsize="15907,10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22" o:spid="_x0000_s1308" type="#_x0000_t87" style="position:absolute;left:11400;top:-2417;width:3676;height:1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b1MUA&#10;AADdAAAADwAAAGRycy9kb3ducmV2LnhtbERPS4vCMBC+C/6HMII3TS0i0jWKyrrIHsTHXryNzdhW&#10;m0lpslr99ZsFwdt8fM+ZzBpTihvVrrCsYNCPQBCnVhecKfg5rHpjEM4jaywtk4IHOZhN260JJtre&#10;eUe3vc9ECGGXoILc+yqR0qU5GXR9WxEH7mxrgz7AOpO6xnsIN6WMo2gkDRYcGnKsaJlTet3/GgXj&#10;zffludguV+vjZv55HJ4u2eLrqVS308w/QHhq/Fv8cq91mB/HMfx/E06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1vUxQAAAN0AAAAPAAAAAAAAAAAAAAAAAJgCAABkcnMv&#10;ZG93bnJldi54bWxQSwUGAAAAAAQABAD1AAAAigMAAAAA&#10;" adj="661,11138" strokecolor="#ed7d31 [3205]" strokeweight=".5pt">
                      <v:stroke joinstyle="miter"/>
                    </v:shape>
                    <v:line id="Straight Connector 1223" o:spid="_x0000_s1309" style="position:absolute;flip:x;visibility:visible;mso-wrap-style:square" from="-831,2745" to="11398,2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VCt8EAAADdAAAADwAAAGRycy9kb3ducmV2LnhtbERP24rCMBB9F/yHMIJvmm4VkdpURPAC&#10;Pq31A4ZmbMs2k9qk2v37jSDs2xzOddLtYBrxpM7VlhV8zSMQxIXVNZcKbvlhtgbhPLLGxjIp+CUH&#10;22w8SjHR9sXf9Lz6UoQQdgkqqLxvEyldUZFBN7ctceDutjPoA+xKqTt8hXDTyDiKVtJgzaGhwpb2&#10;FRU/194oWPb3eH06XjzqxYV2ff7Iy2Kl1HQy7DYgPA3+X/xxn3WYH8cLeH8TTpD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pUK3wQAAAN0AAAAPAAAAAAAAAAAAAAAA&#10;AKECAABkcnMvZG93bnJldi54bWxQSwUGAAAAAAQABAD5AAAAjwMAAAAA&#10;" strokecolor="#ed7d31 [3205]" strokeweight=".5pt">
                      <v:stroke joinstyle="miter"/>
                    </v:line>
                  </v:group>
                  <v:shape id="Text Box 1224" o:spid="_x0000_s1310" type="#_x0000_t202" style="position:absolute;top:16002;width:15647;height:1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ShcYA&#10;AADdAAAADwAAAGRycy9kb3ducmV2LnhtbESPQWvCQBCF74X+h2UKXopuGkTa6CqltKAnqUrxOGTH&#10;bDQzG7LbGP99t1DobYb3vjdvFquBG9VTF2ovBp4mGSiS0ttaKgOH/cf4GVSIKBYbL2TgRgFWy/u7&#10;BRbWX+WT+l2sVAqRUKABF2NbaB1KR4xh4luSpJ18xxjT2lXadnhN4dzoPMtmmrGWdMFhS2+Oysvu&#10;m1ONxxlv3t3LYdPbLZ/9kbfV/suY0cPwOgcVaYj/5j96bROX51P4/Sa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HShcYAAADdAAAADwAAAAAAAAAAAAAAAACYAgAAZHJz&#10;L2Rvd25yZXYueG1sUEsFBgAAAAAEAAQA9QAAAIsDAAAAAA==&#10;" fillcolor="white [3201]" strokecolor="#ed7d31 [3205]" strokeweight="1pt">
                    <v:stroke dashstyle="1 1"/>
                    <v:textbox>
                      <w:txbxContent>
                        <w:p w14:paraId="26AC8D4F" w14:textId="27D319CD" w:rsidR="00E71811" w:rsidRPr="00BB7FE5" w:rsidRDefault="00E71811" w:rsidP="006C4AD6">
                          <w:pPr>
                            <w:rPr>
                              <w:sz w:val="19"/>
                              <w:szCs w:val="19"/>
                            </w:rPr>
                          </w:pPr>
                          <w:r w:rsidRPr="00BB7FE5">
                            <w:rPr>
                              <w:sz w:val="19"/>
                              <w:szCs w:val="19"/>
                            </w:rPr>
                            <w:t>These textboxes are filled with prompt messages indicating what is required in the text (fields) boxes.</w:t>
                          </w:r>
                          <w:r w:rsidRPr="00BB7FE5">
                            <w:rPr>
                              <w:sz w:val="19"/>
                              <w:szCs w:val="19"/>
                            </w:rPr>
                            <w:br/>
                            <w:t xml:space="preserve">Dimensions; </w:t>
                          </w:r>
                          <w:r w:rsidRPr="00BB7FE5">
                            <w:rPr>
                              <w:sz w:val="19"/>
                              <w:szCs w:val="19"/>
                            </w:rPr>
                            <w:br/>
                            <w:t>-Width of 264</w:t>
                          </w:r>
                          <w:r w:rsidRPr="00BB7FE5">
                            <w:rPr>
                              <w:sz w:val="19"/>
                              <w:szCs w:val="19"/>
                            </w:rPr>
                            <w:br/>
                            <w:t>-Heights of 30</w:t>
                          </w:r>
                        </w:p>
                      </w:txbxContent>
                    </v:textbox>
                  </v:shape>
                  <v:shape id="Text Box 1225" o:spid="_x0000_s1311" type="#_x0000_t202" style="position:absolute;left:33432;top:39052;width:16860;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3HsYA&#10;AADdAAAADwAAAGRycy9kb3ducmV2LnhtbESPQWvCQBCF74X+h2UKXopuGlDa6CqltKAnqUrxOGTH&#10;bDQzG7LbGP99t1DobYb3vjdvFquBG9VTF2ovBp4mGSiS0ttaKgOH/cf4GVSIKBYbL2TgRgFWy/u7&#10;BRbWX+WT+l2sVAqRUKABF2NbaB1KR4xh4luSpJ18xxjT2lXadnhN4dzoPMtmmrGWdMFhS2+Oysvu&#10;m1ONxxlv3t3LYdPbLZ/9kbfV/suY0cPwOgcVaYj/5j96bROX51P4/SaN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13HsYAAADdAAAADwAAAAAAAAAAAAAAAACYAgAAZHJz&#10;L2Rvd25yZXYueG1sUEsFBgAAAAAEAAQA9QAAAIsDAAAAAA==&#10;" fillcolor="white [3201]" strokecolor="#ed7d31 [3205]" strokeweight="1pt">
                    <v:stroke dashstyle="1 1"/>
                    <v:textbox>
                      <w:txbxContent>
                        <w:p w14:paraId="44B5C4D3" w14:textId="04257492" w:rsidR="00E71811" w:rsidRPr="00BB7FE5" w:rsidRDefault="00E71811" w:rsidP="006C4AD6">
                          <w:pPr>
                            <w:rPr>
                              <w:sz w:val="19"/>
                              <w:szCs w:val="19"/>
                            </w:rPr>
                          </w:pPr>
                          <w:r>
                            <w:rPr>
                              <w:sz w:val="19"/>
                              <w:szCs w:val="19"/>
                            </w:rPr>
                            <w:t>These small textboxes have the d</w:t>
                          </w:r>
                          <w:r w:rsidRPr="00BB7FE5">
                            <w:rPr>
                              <w:sz w:val="19"/>
                              <w:szCs w:val="19"/>
                            </w:rPr>
                            <w:t xml:space="preserve">imensions; </w:t>
                          </w:r>
                          <w:r w:rsidRPr="00BB7FE5">
                            <w:rPr>
                              <w:sz w:val="19"/>
                              <w:szCs w:val="19"/>
                            </w:rPr>
                            <w:br/>
                            <w:t>-Width of 131</w:t>
                          </w:r>
                          <w:r w:rsidRPr="00BB7FE5">
                            <w:rPr>
                              <w:sz w:val="19"/>
                              <w:szCs w:val="19"/>
                            </w:rPr>
                            <w:br/>
                            <w:t>-Heights of 30</w:t>
                          </w:r>
                        </w:p>
                      </w:txbxContent>
                    </v:textbox>
                  </v:shape>
                  <v:shape id="Left Brace 1226" o:spid="_x0000_s1312" type="#_x0000_t87" style="position:absolute;left:39909;top:27618;width:2965;height:1925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x2sEA&#10;AADdAAAADwAAAGRycy9kb3ducmV2LnhtbERPTWuDQBC9F/Iflgn0VtcIDWJdJQhpe60t5Dp1pyp1&#10;Z8XdqM2vzxYCuc3jfU5ermYQM02ut6xgF8UgiBure24VfH0en1IQziNrHCyTgj9yUBabhxwzbRf+&#10;oLn2rQgh7DJU0Hk/ZlK6piODLrIjceB+7GTQBzi1Uk+4hHAzyCSO99Jgz6Ghw5Gqjprf+mwUXE7f&#10;epBv1ZK+NnObzjiuiXxW6nG7Hl5AeFr9XXxzv+swP0n28P9NOEE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ucdrBAAAA3QAAAA8AAAAAAAAAAAAAAAAAmAIAAGRycy9kb3du&#10;cmV2LnhtbFBLBQYAAAAABAAEAPUAAACGAwAAAAA=&#10;" adj="277" strokecolor="#ed7d31 [3205]" strokeweight=".5pt">
                    <v:stroke joinstyle="miter"/>
                  </v:shape>
                  <v:shape id="Text Box 1228" o:spid="_x0000_s1313" type="#_x0000_t202" style="position:absolute;left:52336;top:38281;width:32857;height:14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YgMUA&#10;AADdAAAADwAAAGRycy9kb3ducmV2LnhtbESPQUvDQBCF70L/wzJCL2I35lA0dlukKLSnYlvE45Ad&#10;s9HMbMiuafz3zkHwNo9535s3q83EnRlpSG0UB3eLAgxJHX0rjYPz6eX2HkzKKB67KOTghxJs1rOr&#10;FVY+XuSVxmNujIZIqtBByLmvrE11IMa0iD2J7j7iwJhVDo31A140nDtbFsXSMraiFwL2tA1Ufx2/&#10;WWvcLHn/HB7O+9Ef+DO+86E5vTk3v56eHsFkmvK/+Y/eeeXKUuv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NiAxQAAAN0AAAAPAAAAAAAAAAAAAAAAAJgCAABkcnMv&#10;ZG93bnJldi54bWxQSwUGAAAAAAQABAD1AAAAigMAAAAA&#10;" fillcolor="white [3201]" strokecolor="#ed7d31 [3205]" strokeweight="1pt">
                    <v:stroke dashstyle="1 1"/>
                    <v:textbox>
                      <w:txbxContent>
                        <w:p w14:paraId="399CCBA6" w14:textId="0EAE85B2" w:rsidR="00E71811" w:rsidRPr="00BB7FE5" w:rsidRDefault="00E71811" w:rsidP="006C4AD6">
                          <w:pPr>
                            <w:rPr>
                              <w:sz w:val="19"/>
                              <w:szCs w:val="19"/>
                            </w:rPr>
                          </w:pPr>
                          <w:r w:rsidRPr="00BB7FE5">
                            <w:rPr>
                              <w:sz w:val="19"/>
                              <w:szCs w:val="19"/>
                            </w:rPr>
                            <w:t>Dimensions for these buttons are</w:t>
                          </w:r>
                          <w:r w:rsidRPr="00BB7FE5">
                            <w:rPr>
                              <w:sz w:val="19"/>
                              <w:szCs w:val="19"/>
                            </w:rPr>
                            <w:br/>
                            <w:t>-Width of 128</w:t>
                          </w:r>
                          <w:r w:rsidRPr="00BB7FE5">
                            <w:rPr>
                              <w:sz w:val="19"/>
                              <w:szCs w:val="19"/>
                            </w:rPr>
                            <w:br/>
                            <w:t>-Heights of 50</w:t>
                          </w:r>
                          <w:r>
                            <w:rPr>
                              <w:sz w:val="19"/>
                              <w:szCs w:val="19"/>
                            </w:rPr>
                            <w:br/>
                            <w:t>Clear All is used to clear all the textboxes while Get Started! Will create the database and the first administrator account.</w:t>
                          </w:r>
                          <w:r>
                            <w:rPr>
                              <w:sz w:val="19"/>
                              <w:szCs w:val="19"/>
                            </w:rPr>
                            <w:br/>
                            <w:t>This UC won’t appear at the launch of program anymore since the program has a database and an administrator now.</w:t>
                          </w:r>
                        </w:p>
                      </w:txbxContent>
                    </v:textbox>
                  </v:shape>
                </v:group>
                <v:shape id="Text Box 1046" o:spid="_x0000_s1314" type="#_x0000_t202" style="position:absolute;left:88277;top:28109;width:15132;height:18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qQ0MQA&#10;AADdAAAADwAAAGRycy9kb3ducmV2LnhtbERPS2vCQBC+C/6HZYTe6ibFRo2uYoXSUvDgC69DdkyC&#10;u7Mhu2raX98tFLzNx/ec+bKzRtyo9bVjBekwAUFcOF1zqeCwf3+egPABWaNxTAq+ycNy0e/NMdfu&#10;zlu67UIpYgj7HBVUITS5lL6oyKIfuoY4cmfXWgwRtqXULd5juDXyJUkyabHm2FBhQ+uKisvuahV0&#10;x5/D9HpOi0t6MuH1Y5OZt/GXUk+DbjUDEagLD/G/+1PH+ckog79v4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KkNDEAAAA3QAAAA8AAAAAAAAAAAAAAAAAmAIAAGRycy9k&#10;b3ducmV2LnhtbFBLBQYAAAAABAAEAPUAAACJAwAAAAA=&#10;" fillcolor="white [3201]" strokecolor="#5b9bd5 [3204]" strokeweight="1pt">
                  <v:stroke dashstyle="1 1"/>
                  <v:textbox>
                    <w:txbxContent>
                      <w:p w14:paraId="7FDA704E" w14:textId="3A4663BE" w:rsidR="00E71811" w:rsidRPr="00F75412" w:rsidRDefault="00E71811" w:rsidP="006C4AD6">
                        <w:pPr>
                          <w:rPr>
                            <w:sz w:val="20"/>
                            <w:szCs w:val="20"/>
                          </w:rPr>
                        </w:pPr>
                        <w:r>
                          <w:rPr>
                            <w:sz w:val="20"/>
                            <w:szCs w:val="20"/>
                          </w:rPr>
                          <w:t xml:space="preserve">Once </w:t>
                        </w:r>
                        <w:r w:rsidRPr="00F75412">
                          <w:rPr>
                            <w:sz w:val="20"/>
                            <w:szCs w:val="20"/>
                          </w:rPr>
                          <w:t>Modify</w:t>
                        </w:r>
                        <w:r>
                          <w:rPr>
                            <w:sz w:val="20"/>
                            <w:szCs w:val="20"/>
                          </w:rPr>
                          <w:t xml:space="preserve"> is</w:t>
                        </w:r>
                        <w:r w:rsidRPr="00F75412">
                          <w:rPr>
                            <w:sz w:val="20"/>
                            <w:szCs w:val="20"/>
                          </w:rPr>
                          <w:t xml:space="preserve"> clicked causes a file explorer to allow the User to pick an Image.</w:t>
                        </w:r>
                        <w:r>
                          <w:rPr>
                            <w:sz w:val="20"/>
                            <w:szCs w:val="20"/>
                          </w:rPr>
                          <w:br/>
                          <w:t xml:space="preserve">Once </w:t>
                        </w:r>
                        <w:r w:rsidRPr="00F75412">
                          <w:rPr>
                            <w:sz w:val="20"/>
                            <w:szCs w:val="20"/>
                          </w:rPr>
                          <w:t xml:space="preserve">Clear </w:t>
                        </w:r>
                        <w:r>
                          <w:rPr>
                            <w:sz w:val="20"/>
                            <w:szCs w:val="20"/>
                          </w:rPr>
                          <w:t>is</w:t>
                        </w:r>
                        <w:r w:rsidRPr="00F75412">
                          <w:rPr>
                            <w:sz w:val="20"/>
                            <w:szCs w:val="20"/>
                          </w:rPr>
                          <w:t xml:space="preserve"> clicked removes the image.</w:t>
                        </w:r>
                        <w:r>
                          <w:rPr>
                            <w:sz w:val="20"/>
                            <w:szCs w:val="20"/>
                          </w:rPr>
                          <w:br/>
                        </w:r>
                        <w:r w:rsidRPr="00F75412">
                          <w:rPr>
                            <w:sz w:val="20"/>
                            <w:szCs w:val="20"/>
                          </w:rPr>
                          <w:t xml:space="preserve">Both have a size of </w:t>
                        </w:r>
                        <w:r w:rsidRPr="00F75412">
                          <w:rPr>
                            <w:sz w:val="20"/>
                            <w:szCs w:val="20"/>
                          </w:rPr>
                          <w:br/>
                          <w:t>63 Width, 60 Height</w:t>
                        </w:r>
                      </w:p>
                    </w:txbxContent>
                  </v:textbox>
                </v:shape>
              </v:group>
            </w:pict>
          </mc:Fallback>
        </mc:AlternateContent>
      </w:r>
    </w:p>
    <w:p w14:paraId="5D44E74D" w14:textId="693C913A" w:rsidR="006C4AD6" w:rsidRDefault="006C4AD6" w:rsidP="006C4AD6"/>
    <w:p w14:paraId="376A7015" w14:textId="1CED7866" w:rsidR="006C4AD6" w:rsidRDefault="006C4AD6" w:rsidP="006C4AD6">
      <w:r w:rsidRPr="00A246C3">
        <w:rPr>
          <w:noProof/>
          <w:lang w:eastAsia="en-GB"/>
        </w:rPr>
        <mc:AlternateContent>
          <mc:Choice Requires="wps">
            <w:drawing>
              <wp:anchor distT="0" distB="0" distL="114300" distR="114300" simplePos="0" relativeHeight="251996160" behindDoc="0" locked="0" layoutInCell="1" allowOverlap="1" wp14:anchorId="58A13660" wp14:editId="665CE542">
                <wp:simplePos x="0" y="0"/>
                <wp:positionH relativeFrom="column">
                  <wp:posOffset>7671435</wp:posOffset>
                </wp:positionH>
                <wp:positionV relativeFrom="paragraph">
                  <wp:posOffset>96536</wp:posOffset>
                </wp:positionV>
                <wp:extent cx="300355" cy="252893"/>
                <wp:effectExtent l="0" t="0" r="23495" b="13970"/>
                <wp:wrapNone/>
                <wp:docPr id="1091" name="Rectangle 1091"/>
                <wp:cNvGraphicFramePr/>
                <a:graphic xmlns:a="http://schemas.openxmlformats.org/drawingml/2006/main">
                  <a:graphicData uri="http://schemas.microsoft.com/office/word/2010/wordprocessingShape">
                    <wps:wsp>
                      <wps:cNvSpPr/>
                      <wps:spPr>
                        <a:xfrm>
                          <a:off x="0" y="0"/>
                          <a:ext cx="300355" cy="252893"/>
                        </a:xfrm>
                        <a:prstGeom prst="rect">
                          <a:avLst/>
                        </a:prstGeom>
                      </wps:spPr>
                      <wps:style>
                        <a:lnRef idx="2">
                          <a:schemeClr val="dk1"/>
                        </a:lnRef>
                        <a:fillRef idx="1">
                          <a:schemeClr val="lt1"/>
                        </a:fillRef>
                        <a:effectRef idx="0">
                          <a:schemeClr val="dk1"/>
                        </a:effectRef>
                        <a:fontRef idx="minor">
                          <a:schemeClr val="dk1"/>
                        </a:fontRef>
                      </wps:style>
                      <wps:txbx>
                        <w:txbxContent>
                          <w:p w14:paraId="399D4D86" w14:textId="7425809D" w:rsidR="00E71811" w:rsidRDefault="00E71811" w:rsidP="006C4AD6">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13660" id="Rectangle 1091" o:spid="_x0000_s1315" style="position:absolute;margin-left:604.05pt;margin-top:7.6pt;width:23.65pt;height:19.9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" fillcolor="white [3201]" strokecolor="black [3200]" strokeweight="1pt">
                <v:textbox>
                  <w:txbxContent>
                    <w:p w14:paraId="399D4D86" w14:textId="7425809D" w:rsidR="00E71811" w:rsidRDefault="00E71811" w:rsidP="006C4AD6">
                      <w:pPr>
                        <w:jc w:val="center"/>
                      </w:pPr>
                      <w:r>
                        <w:t>E</w:t>
                      </w:r>
                    </w:p>
                  </w:txbxContent>
                </v:textbox>
              </v:rect>
            </w:pict>
          </mc:Fallback>
        </mc:AlternateContent>
      </w:r>
    </w:p>
    <w:p w14:paraId="095A99D1" w14:textId="2FBD1C29" w:rsidR="006C4AD6" w:rsidRDefault="006C4AD6" w:rsidP="006C4AD6"/>
    <w:p w14:paraId="73CBA5A3" w14:textId="7F0B938E" w:rsidR="006C4AD6" w:rsidRDefault="006C4AD6" w:rsidP="006C4AD6"/>
    <w:p w14:paraId="669E5FB0" w14:textId="613376A5" w:rsidR="006C4AD6" w:rsidRDefault="00BB7FE5" w:rsidP="006C4AD6">
      <w:r>
        <w:rPr>
          <w:noProof/>
          <w:lang w:eastAsia="en-GB"/>
        </w:rPr>
        <mc:AlternateContent>
          <mc:Choice Requires="wps">
            <w:drawing>
              <wp:anchor distT="0" distB="0" distL="114300" distR="114300" simplePos="0" relativeHeight="252346368" behindDoc="0" locked="0" layoutInCell="1" allowOverlap="1" wp14:anchorId="0E5B7B13" wp14:editId="14D40B24">
                <wp:simplePos x="0" y="0"/>
                <wp:positionH relativeFrom="column">
                  <wp:posOffset>972881</wp:posOffset>
                </wp:positionH>
                <wp:positionV relativeFrom="paragraph">
                  <wp:posOffset>156845</wp:posOffset>
                </wp:positionV>
                <wp:extent cx="3631747" cy="901122"/>
                <wp:effectExtent l="0" t="0" r="26035" b="32385"/>
                <wp:wrapNone/>
                <wp:docPr id="1428" name="Straight Connector 1428"/>
                <wp:cNvGraphicFramePr/>
                <a:graphic xmlns:a="http://schemas.openxmlformats.org/drawingml/2006/main">
                  <a:graphicData uri="http://schemas.microsoft.com/office/word/2010/wordprocessingShape">
                    <wps:wsp>
                      <wps:cNvCnPr/>
                      <wps:spPr>
                        <a:xfrm>
                          <a:off x="0" y="0"/>
                          <a:ext cx="3631747" cy="90112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8F3987B" id="Straight Connector 1428"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76.6pt,12.35pt" to="362.55pt,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" strokecolor="#ed7d31 [3205]" strokeweight=".5pt">
                <v:stroke joinstyle="miter"/>
              </v:line>
            </w:pict>
          </mc:Fallback>
        </mc:AlternateContent>
      </w:r>
    </w:p>
    <w:p w14:paraId="64C9DE58" w14:textId="21133162" w:rsidR="006C4AD6" w:rsidRDefault="00BB7FE5" w:rsidP="006C4AD6">
      <w:r>
        <w:rPr>
          <w:noProof/>
          <w:lang w:eastAsia="en-GB"/>
        </w:rPr>
        <mc:AlternateContent>
          <mc:Choice Requires="wps">
            <w:drawing>
              <wp:anchor distT="0" distB="0" distL="114300" distR="114300" simplePos="0" relativeHeight="252344320" behindDoc="0" locked="0" layoutInCell="1" allowOverlap="1" wp14:anchorId="785A31CC" wp14:editId="25BC28B7">
                <wp:simplePos x="0" y="0"/>
                <wp:positionH relativeFrom="column">
                  <wp:posOffset>4639647</wp:posOffset>
                </wp:positionH>
                <wp:positionV relativeFrom="paragraph">
                  <wp:posOffset>268422</wp:posOffset>
                </wp:positionV>
                <wp:extent cx="142129" cy="985980"/>
                <wp:effectExtent l="38100" t="0" r="10795" b="24130"/>
                <wp:wrapNone/>
                <wp:docPr id="1426" name="Left Brace 1426"/>
                <wp:cNvGraphicFramePr/>
                <a:graphic xmlns:a="http://schemas.openxmlformats.org/drawingml/2006/main">
                  <a:graphicData uri="http://schemas.microsoft.com/office/word/2010/wordprocessingShape">
                    <wps:wsp>
                      <wps:cNvSpPr/>
                      <wps:spPr>
                        <a:xfrm>
                          <a:off x="0" y="0"/>
                          <a:ext cx="142129" cy="985980"/>
                        </a:xfrm>
                        <a:prstGeom prst="lef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256D2" id="Left Brace 1426" o:spid="_x0000_s1026" type="#_x0000_t87" style="position:absolute;margin-left:365.35pt;margin-top:21.15pt;width:11.2pt;height:77.65pt;z-index:25234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" adj="259" strokecolor="#ed7d31 [3205]" strokeweight="1pt">
                <v:stroke joinstyle="miter"/>
              </v:shape>
            </w:pict>
          </mc:Fallback>
        </mc:AlternateContent>
      </w:r>
    </w:p>
    <w:p w14:paraId="2F63B607" w14:textId="77777777" w:rsidR="006C4AD6" w:rsidRDefault="006C4AD6" w:rsidP="006C4AD6">
      <w:r>
        <w:rPr>
          <w:noProof/>
          <w:lang w:eastAsia="en-GB"/>
        </w:rPr>
        <mc:AlternateContent>
          <mc:Choice Requires="wps">
            <w:drawing>
              <wp:anchor distT="0" distB="0" distL="114300" distR="114300" simplePos="0" relativeHeight="251998208" behindDoc="0" locked="0" layoutInCell="1" allowOverlap="1" wp14:anchorId="463569C8" wp14:editId="3E72B6A4">
                <wp:simplePos x="0" y="0"/>
                <wp:positionH relativeFrom="column">
                  <wp:posOffset>3339465</wp:posOffset>
                </wp:positionH>
                <wp:positionV relativeFrom="paragraph">
                  <wp:posOffset>8890</wp:posOffset>
                </wp:positionV>
                <wp:extent cx="661035" cy="231128"/>
                <wp:effectExtent l="0" t="0" r="0" b="0"/>
                <wp:wrapNone/>
                <wp:docPr id="1094" name="TextBox 13"/>
                <wp:cNvGraphicFramePr/>
                <a:graphic xmlns:a="http://schemas.openxmlformats.org/drawingml/2006/main">
                  <a:graphicData uri="http://schemas.microsoft.com/office/word/2010/wordprocessingShape">
                    <wps:wsp>
                      <wps:cNvSpPr txBox="1"/>
                      <wps:spPr>
                        <a:xfrm>
                          <a:off x="0" y="0"/>
                          <a:ext cx="661035" cy="231128"/>
                        </a:xfrm>
                        <a:prstGeom prst="rect">
                          <a:avLst/>
                        </a:prstGeom>
                        <a:noFill/>
                      </wps:spPr>
                      <wps:txbx>
                        <w:txbxContent>
                          <w:p w14:paraId="41C2CDAF" w14:textId="77777777" w:rsidR="00E71811" w:rsidRDefault="00E71811" w:rsidP="006C4AD6">
                            <w:pPr>
                              <w:pStyle w:val="NormalWeb"/>
                              <w:spacing w:before="0" w:beforeAutospacing="0" w:after="0" w:afterAutospacing="0"/>
                            </w:pPr>
                            <w:r>
                              <w:rPr>
                                <w:rFonts w:ascii="Calibri" w:hAnsi="Calibri"/>
                                <w:color w:val="7F7F7F"/>
                                <w:kern w:val="24"/>
                                <w:sz w:val="18"/>
                                <w:szCs w:val="18"/>
                              </w:rPr>
                              <w:t>FullName</w:t>
                            </w:r>
                          </w:p>
                        </w:txbxContent>
                      </wps:txbx>
                      <wps:bodyPr wrap="none" rtlCol="0">
                        <a:spAutoFit/>
                      </wps:bodyPr>
                    </wps:wsp>
                  </a:graphicData>
                </a:graphic>
              </wp:anchor>
            </w:drawing>
          </mc:Choice>
          <mc:Fallback>
            <w:pict>
              <v:shape w14:anchorId="463569C8" id="TextBox 13" o:spid="_x0000_s1316" type="#_x0000_t202" style="position:absolute;margin-left:262.95pt;margin-top:.7pt;width:52.05pt;height:18.2pt;z-index:251998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" filled="f" stroked="f">
                <v:textbox style="mso-fit-shape-to-text:t">
                  <w:txbxContent>
                    <w:p w14:paraId="41C2CDAF" w14:textId="77777777" w:rsidR="00E71811" w:rsidRDefault="00E71811" w:rsidP="006C4AD6">
                      <w:pPr>
                        <w:pStyle w:val="NormalWeb"/>
                        <w:spacing w:before="0" w:beforeAutospacing="0" w:after="0" w:afterAutospacing="0"/>
                      </w:pPr>
                      <w:r>
                        <w:rPr>
                          <w:rFonts w:ascii="Calibri" w:hAnsi="Calibri"/>
                          <w:color w:val="7F7F7F"/>
                          <w:kern w:val="24"/>
                          <w:sz w:val="18"/>
                          <w:szCs w:val="18"/>
                        </w:rPr>
                        <w:t>FullName</w:t>
                      </w:r>
                    </w:p>
                  </w:txbxContent>
                </v:textbox>
              </v:shape>
            </w:pict>
          </mc:Fallback>
        </mc:AlternateContent>
      </w:r>
      <w:r>
        <w:rPr>
          <w:noProof/>
          <w:lang w:eastAsia="en-GB"/>
        </w:rPr>
        <mc:AlternateContent>
          <mc:Choice Requires="wps">
            <w:drawing>
              <wp:anchor distT="0" distB="0" distL="114300" distR="114300" simplePos="0" relativeHeight="251993088" behindDoc="0" locked="0" layoutInCell="1" allowOverlap="1" wp14:anchorId="3C5C9D24" wp14:editId="51D59A54">
                <wp:simplePos x="0" y="0"/>
                <wp:positionH relativeFrom="column">
                  <wp:posOffset>2665095</wp:posOffset>
                </wp:positionH>
                <wp:positionV relativeFrom="paragraph">
                  <wp:posOffset>48895</wp:posOffset>
                </wp:positionV>
                <wp:extent cx="1879600" cy="190800"/>
                <wp:effectExtent l="0" t="0" r="25400" b="19050"/>
                <wp:wrapNone/>
                <wp:docPr id="1045" name="Rectangle 1045"/>
                <wp:cNvGraphicFramePr/>
                <a:graphic xmlns:a="http://schemas.openxmlformats.org/drawingml/2006/main">
                  <a:graphicData uri="http://schemas.microsoft.com/office/word/2010/wordprocessingShape">
                    <wps:wsp>
                      <wps:cNvSpPr/>
                      <wps:spPr>
                        <a:xfrm>
                          <a:off x="0" y="0"/>
                          <a:ext cx="1879600" cy="1908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383E5" id="Rectangle 1045" o:spid="_x0000_s1026" style="position:absolute;margin-left:209.85pt;margin-top:3.85pt;width:148pt;height:1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" fillcolor="white [3201]" strokecolor="#a5a5a5 [3206]" strokeweight="1pt"/>
            </w:pict>
          </mc:Fallback>
        </mc:AlternateContent>
      </w:r>
      <w:r>
        <w:rPr>
          <w:noProof/>
          <w:lang w:eastAsia="en-GB"/>
        </w:rPr>
        <mc:AlternateContent>
          <mc:Choice Requires="wps">
            <w:drawing>
              <wp:anchor distT="0" distB="0" distL="114300" distR="114300" simplePos="0" relativeHeight="252005376" behindDoc="0" locked="0" layoutInCell="1" allowOverlap="1" wp14:anchorId="0F8A9E31" wp14:editId="0A8E5FD0">
                <wp:simplePos x="0" y="0"/>
                <wp:positionH relativeFrom="column">
                  <wp:posOffset>5005373</wp:posOffset>
                </wp:positionH>
                <wp:positionV relativeFrom="paragraph">
                  <wp:posOffset>241470</wp:posOffset>
                </wp:positionV>
                <wp:extent cx="1512570" cy="231140"/>
                <wp:effectExtent l="0" t="0" r="0" b="0"/>
                <wp:wrapNone/>
                <wp:docPr id="1104"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69599B06" w14:textId="77777777" w:rsidR="00E71811" w:rsidRDefault="00E71811" w:rsidP="006C4AD6">
                            <w:pPr>
                              <w:pStyle w:val="NormalWeb"/>
                              <w:spacing w:before="0" w:beforeAutospacing="0" w:after="0" w:afterAutospacing="0"/>
                            </w:pPr>
                            <w:r>
                              <w:rPr>
                                <w:rFonts w:ascii="Calibri" w:hAnsi="Calibri"/>
                                <w:color w:val="7F7F7F"/>
                                <w:kern w:val="24"/>
                                <w:sz w:val="18"/>
                                <w:szCs w:val="18"/>
                              </w:rPr>
                              <w:t>Create an Admin Password</w:t>
                            </w:r>
                          </w:p>
                        </w:txbxContent>
                      </wps:txbx>
                      <wps:bodyPr wrap="none" rtlCol="0">
                        <a:spAutoFit/>
                      </wps:bodyPr>
                    </wps:wsp>
                  </a:graphicData>
                </a:graphic>
              </wp:anchor>
            </w:drawing>
          </mc:Choice>
          <mc:Fallback>
            <w:pict>
              <v:shape w14:anchorId="0F8A9E31" id="_x0000_s1317" type="#_x0000_t202" style="position:absolute;margin-left:394.1pt;margin-top:19pt;width:119.1pt;height:18.2pt;z-index:25200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" filled="f" stroked="f">
                <v:textbox style="mso-fit-shape-to-text:t">
                  <w:txbxContent>
                    <w:p w14:paraId="69599B06" w14:textId="77777777" w:rsidR="00E71811" w:rsidRDefault="00E71811" w:rsidP="006C4AD6">
                      <w:pPr>
                        <w:pStyle w:val="NormalWeb"/>
                        <w:spacing w:before="0" w:beforeAutospacing="0" w:after="0" w:afterAutospacing="0"/>
                      </w:pPr>
                      <w:r>
                        <w:rPr>
                          <w:rFonts w:ascii="Calibri" w:hAnsi="Calibri"/>
                          <w:color w:val="7F7F7F"/>
                          <w:kern w:val="24"/>
                          <w:sz w:val="18"/>
                          <w:szCs w:val="18"/>
                        </w:rPr>
                        <w:t>Create an Admin Password</w:t>
                      </w:r>
                    </w:p>
                  </w:txbxContent>
                </v:textbox>
              </v:shape>
            </w:pict>
          </mc:Fallback>
        </mc:AlternateContent>
      </w:r>
      <w:r>
        <w:rPr>
          <w:noProof/>
          <w:lang w:eastAsia="en-GB"/>
        </w:rPr>
        <mc:AlternateContent>
          <mc:Choice Requires="wps">
            <w:drawing>
              <wp:anchor distT="0" distB="0" distL="114300" distR="114300" simplePos="0" relativeHeight="252004352" behindDoc="0" locked="0" layoutInCell="1" allowOverlap="1" wp14:anchorId="56892D75" wp14:editId="12FE5321">
                <wp:simplePos x="0" y="0"/>
                <wp:positionH relativeFrom="column">
                  <wp:posOffset>5014917</wp:posOffset>
                </wp:positionH>
                <wp:positionV relativeFrom="paragraph">
                  <wp:posOffset>11430</wp:posOffset>
                </wp:positionV>
                <wp:extent cx="1512570" cy="231140"/>
                <wp:effectExtent l="0" t="0" r="0" b="0"/>
                <wp:wrapNone/>
                <wp:docPr id="1103"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2D9D16F6" w14:textId="77777777" w:rsidR="00E71811" w:rsidRDefault="00E71811" w:rsidP="006C4AD6">
                            <w:pPr>
                              <w:pStyle w:val="NormalWeb"/>
                              <w:spacing w:before="0" w:beforeAutospacing="0" w:after="0" w:afterAutospacing="0"/>
                            </w:pPr>
                            <w:r>
                              <w:rPr>
                                <w:rFonts w:ascii="Calibri" w:hAnsi="Calibri"/>
                                <w:color w:val="7F7F7F"/>
                                <w:kern w:val="24"/>
                                <w:sz w:val="18"/>
                                <w:szCs w:val="18"/>
                              </w:rPr>
                              <w:t>Create an Admin Username</w:t>
                            </w:r>
                          </w:p>
                        </w:txbxContent>
                      </wps:txbx>
                      <wps:bodyPr wrap="none" rtlCol="0">
                        <a:spAutoFit/>
                      </wps:bodyPr>
                    </wps:wsp>
                  </a:graphicData>
                </a:graphic>
              </wp:anchor>
            </w:drawing>
          </mc:Choice>
          <mc:Fallback>
            <w:pict>
              <v:shape w14:anchorId="56892D75" id="_x0000_s1318" type="#_x0000_t202" style="position:absolute;margin-left:394.9pt;margin-top:.9pt;width:119.1pt;height:18.2pt;z-index:252004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" filled="f" stroked="f">
                <v:textbox style="mso-fit-shape-to-text:t">
                  <w:txbxContent>
                    <w:p w14:paraId="2D9D16F6" w14:textId="77777777" w:rsidR="00E71811" w:rsidRDefault="00E71811" w:rsidP="006C4AD6">
                      <w:pPr>
                        <w:pStyle w:val="NormalWeb"/>
                        <w:spacing w:before="0" w:beforeAutospacing="0" w:after="0" w:afterAutospacing="0"/>
                      </w:pPr>
                      <w:r>
                        <w:rPr>
                          <w:rFonts w:ascii="Calibri" w:hAnsi="Calibri"/>
                          <w:color w:val="7F7F7F"/>
                          <w:kern w:val="24"/>
                          <w:sz w:val="18"/>
                          <w:szCs w:val="18"/>
                        </w:rPr>
                        <w:t>Create an Admin Username</w:t>
                      </w:r>
                    </w:p>
                  </w:txbxContent>
                </v:textbox>
              </v:shape>
            </w:pict>
          </mc:Fallback>
        </mc:AlternateContent>
      </w:r>
      <w:r>
        <w:rPr>
          <w:noProof/>
          <w:lang w:eastAsia="en-GB"/>
        </w:rPr>
        <mc:AlternateContent>
          <mc:Choice Requires="wps">
            <w:drawing>
              <wp:anchor distT="0" distB="0" distL="114300" distR="114300" simplePos="0" relativeHeight="251999232" behindDoc="0" locked="0" layoutInCell="1" allowOverlap="1" wp14:anchorId="434C48C0" wp14:editId="41C7E50A">
                <wp:simplePos x="0" y="0"/>
                <wp:positionH relativeFrom="column">
                  <wp:posOffset>3384503</wp:posOffset>
                </wp:positionH>
                <wp:positionV relativeFrom="paragraph">
                  <wp:posOffset>249706</wp:posOffset>
                </wp:positionV>
                <wp:extent cx="661035" cy="231128"/>
                <wp:effectExtent l="0" t="0" r="0" b="0"/>
                <wp:wrapNone/>
                <wp:docPr id="1097" name="TextBox 13"/>
                <wp:cNvGraphicFramePr/>
                <a:graphic xmlns:a="http://schemas.openxmlformats.org/drawingml/2006/main">
                  <a:graphicData uri="http://schemas.microsoft.com/office/word/2010/wordprocessingShape">
                    <wps:wsp>
                      <wps:cNvSpPr txBox="1"/>
                      <wps:spPr>
                        <a:xfrm>
                          <a:off x="0" y="0"/>
                          <a:ext cx="661035" cy="231128"/>
                        </a:xfrm>
                        <a:prstGeom prst="rect">
                          <a:avLst/>
                        </a:prstGeom>
                        <a:noFill/>
                      </wps:spPr>
                      <wps:txbx>
                        <w:txbxContent>
                          <w:p w14:paraId="7E86B6C7" w14:textId="77777777" w:rsidR="00E71811" w:rsidRDefault="00E71811" w:rsidP="006C4AD6">
                            <w:pPr>
                              <w:pStyle w:val="NormalWeb"/>
                              <w:spacing w:before="0" w:beforeAutospacing="0" w:after="0" w:afterAutospacing="0"/>
                            </w:pPr>
                            <w:r>
                              <w:rPr>
                                <w:rFonts w:ascii="Calibri" w:hAnsi="Calibri"/>
                                <w:color w:val="7F7F7F"/>
                                <w:kern w:val="24"/>
                                <w:sz w:val="18"/>
                                <w:szCs w:val="18"/>
                              </w:rPr>
                              <w:t>Email</w:t>
                            </w:r>
                          </w:p>
                        </w:txbxContent>
                      </wps:txbx>
                      <wps:bodyPr wrap="none" rtlCol="0">
                        <a:spAutoFit/>
                      </wps:bodyPr>
                    </wps:wsp>
                  </a:graphicData>
                </a:graphic>
              </wp:anchor>
            </w:drawing>
          </mc:Choice>
          <mc:Fallback>
            <w:pict>
              <v:shape w14:anchorId="434C48C0" id="_x0000_s1319" type="#_x0000_t202" style="position:absolute;margin-left:266.5pt;margin-top:19.65pt;width:52.05pt;height:18.2pt;z-index:251999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" filled="f" stroked="f">
                <v:textbox style="mso-fit-shape-to-text:t">
                  <w:txbxContent>
                    <w:p w14:paraId="7E86B6C7" w14:textId="77777777" w:rsidR="00E71811" w:rsidRDefault="00E71811" w:rsidP="006C4AD6">
                      <w:pPr>
                        <w:pStyle w:val="NormalWeb"/>
                        <w:spacing w:before="0" w:beforeAutospacing="0" w:after="0" w:afterAutospacing="0"/>
                      </w:pPr>
                      <w:r>
                        <w:rPr>
                          <w:rFonts w:ascii="Calibri" w:hAnsi="Calibri"/>
                          <w:color w:val="7F7F7F"/>
                          <w:kern w:val="24"/>
                          <w:sz w:val="18"/>
                          <w:szCs w:val="18"/>
                        </w:rPr>
                        <w:t>Email</w:t>
                      </w:r>
                    </w:p>
                  </w:txbxContent>
                </v:textbox>
              </v:shape>
            </w:pict>
          </mc:Fallback>
        </mc:AlternateContent>
      </w:r>
    </w:p>
    <w:p w14:paraId="1F4AFF24" w14:textId="1D036559" w:rsidR="006C4AD6" w:rsidRDefault="00BB7FE5" w:rsidP="006C4AD6">
      <w:r>
        <w:rPr>
          <w:noProof/>
          <w:lang w:eastAsia="en-GB"/>
        </w:rPr>
        <mc:AlternateContent>
          <mc:Choice Requires="wps">
            <w:drawing>
              <wp:anchor distT="0" distB="0" distL="114300" distR="114300" simplePos="0" relativeHeight="252348416" behindDoc="0" locked="0" layoutInCell="1" allowOverlap="1" wp14:anchorId="7D876A76" wp14:editId="2CAA987C">
                <wp:simplePos x="0" y="0"/>
                <wp:positionH relativeFrom="column">
                  <wp:posOffset>5634112</wp:posOffset>
                </wp:positionH>
                <wp:positionV relativeFrom="paragraph">
                  <wp:posOffset>185862</wp:posOffset>
                </wp:positionV>
                <wp:extent cx="225425" cy="1997710"/>
                <wp:effectExtent l="9208" t="0" r="12382" b="88583"/>
                <wp:wrapNone/>
                <wp:docPr id="1431" name="Right Brace 1431"/>
                <wp:cNvGraphicFramePr/>
                <a:graphic xmlns:a="http://schemas.openxmlformats.org/drawingml/2006/main">
                  <a:graphicData uri="http://schemas.microsoft.com/office/word/2010/wordprocessingShape">
                    <wps:wsp>
                      <wps:cNvSpPr/>
                      <wps:spPr>
                        <a:xfrm rot="5400000">
                          <a:off x="0" y="0"/>
                          <a:ext cx="225425" cy="1997710"/>
                        </a:xfrm>
                        <a:prstGeom prst="rightBrace">
                          <a:avLst>
                            <a:gd name="adj1" fmla="val 8333"/>
                            <a:gd name="adj2" fmla="val 50257"/>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44DE26" id="Right Brace 1431" o:spid="_x0000_s1026" type="#_x0000_t88" style="position:absolute;margin-left:443.65pt;margin-top:14.65pt;width:17.75pt;height:157.3pt;rotation:90;z-index:25234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" adj="203,10856" strokecolor="#ed7d31 [3205]" strokeweight=".5pt">
                <v:stroke joinstyle="miter"/>
              </v:shape>
            </w:pict>
          </mc:Fallback>
        </mc:AlternateContent>
      </w:r>
      <w:r>
        <w:rPr>
          <w:noProof/>
          <w:lang w:eastAsia="en-GB"/>
        </w:rPr>
        <mc:AlternateContent>
          <mc:Choice Requires="wps">
            <w:drawing>
              <wp:anchor distT="0" distB="0" distL="114300" distR="114300" simplePos="0" relativeHeight="252347392" behindDoc="0" locked="0" layoutInCell="1" allowOverlap="1" wp14:anchorId="14C05B67" wp14:editId="27A89D72">
                <wp:simplePos x="0" y="0"/>
                <wp:positionH relativeFrom="column">
                  <wp:posOffset>1010202</wp:posOffset>
                </wp:positionH>
                <wp:positionV relativeFrom="paragraph">
                  <wp:posOffset>106325</wp:posOffset>
                </wp:positionV>
                <wp:extent cx="1652171" cy="671096"/>
                <wp:effectExtent l="0" t="0" r="43815" b="72390"/>
                <wp:wrapNone/>
                <wp:docPr id="1429" name="Straight Arrow Connector 1429"/>
                <wp:cNvGraphicFramePr/>
                <a:graphic xmlns:a="http://schemas.openxmlformats.org/drawingml/2006/main">
                  <a:graphicData uri="http://schemas.microsoft.com/office/word/2010/wordprocessingShape">
                    <wps:wsp>
                      <wps:cNvCnPr/>
                      <wps:spPr>
                        <a:xfrm>
                          <a:off x="0" y="0"/>
                          <a:ext cx="1652171" cy="6710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72CA350" id="Straight Arrow Connector 1429" o:spid="_x0000_s1026" type="#_x0000_t32" style="position:absolute;margin-left:79.55pt;margin-top:8.35pt;width:130.1pt;height:52.8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" strokecolor="#ed7d31 [3205]" strokeweight=".5pt">
                <v:stroke endarrow="block" joinstyle="miter"/>
              </v:shape>
            </w:pict>
          </mc:Fallback>
        </mc:AlternateContent>
      </w:r>
      <w:r w:rsidR="006C4AD6">
        <w:rPr>
          <w:noProof/>
          <w:lang w:eastAsia="en-GB"/>
        </w:rPr>
        <mc:AlternateContent>
          <mc:Choice Requires="wps">
            <w:drawing>
              <wp:anchor distT="0" distB="0" distL="114300" distR="114300" simplePos="0" relativeHeight="252006400" behindDoc="0" locked="0" layoutInCell="1" allowOverlap="1" wp14:anchorId="0969C0B1" wp14:editId="0AACF46F">
                <wp:simplePos x="0" y="0"/>
                <wp:positionH relativeFrom="column">
                  <wp:posOffset>5033001</wp:posOffset>
                </wp:positionH>
                <wp:positionV relativeFrom="paragraph">
                  <wp:posOffset>207184</wp:posOffset>
                </wp:positionV>
                <wp:extent cx="1512570" cy="231140"/>
                <wp:effectExtent l="0" t="0" r="0" b="0"/>
                <wp:wrapNone/>
                <wp:docPr id="1105"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111EE137" w14:textId="77777777" w:rsidR="00E71811" w:rsidRDefault="00E71811" w:rsidP="006C4AD6">
                            <w:pPr>
                              <w:pStyle w:val="NormalWeb"/>
                              <w:spacing w:before="0" w:beforeAutospacing="0" w:after="0" w:afterAutospacing="0"/>
                            </w:pPr>
                            <w:r>
                              <w:rPr>
                                <w:rFonts w:ascii="Calibri" w:hAnsi="Calibri"/>
                                <w:color w:val="7F7F7F"/>
                                <w:kern w:val="24"/>
                                <w:sz w:val="18"/>
                                <w:szCs w:val="18"/>
                              </w:rPr>
                              <w:t>Confirm Admin Password</w:t>
                            </w:r>
                          </w:p>
                        </w:txbxContent>
                      </wps:txbx>
                      <wps:bodyPr wrap="none" rtlCol="0">
                        <a:spAutoFit/>
                      </wps:bodyPr>
                    </wps:wsp>
                  </a:graphicData>
                </a:graphic>
              </wp:anchor>
            </w:drawing>
          </mc:Choice>
          <mc:Fallback>
            <w:pict>
              <v:shape w14:anchorId="0969C0B1" id="_x0000_s1320" type="#_x0000_t202" style="position:absolute;margin-left:396.3pt;margin-top:16.3pt;width:119.1pt;height:18.2pt;z-index:252006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" filled="f" stroked="f">
                <v:textbox style="mso-fit-shape-to-text:t">
                  <w:txbxContent>
                    <w:p w14:paraId="111EE137" w14:textId="77777777" w:rsidR="00E71811" w:rsidRDefault="00E71811" w:rsidP="006C4AD6">
                      <w:pPr>
                        <w:pStyle w:val="NormalWeb"/>
                        <w:spacing w:before="0" w:beforeAutospacing="0" w:after="0" w:afterAutospacing="0"/>
                      </w:pPr>
                      <w:r>
                        <w:rPr>
                          <w:rFonts w:ascii="Calibri" w:hAnsi="Calibri"/>
                          <w:color w:val="7F7F7F"/>
                          <w:kern w:val="24"/>
                          <w:sz w:val="18"/>
                          <w:szCs w:val="18"/>
                        </w:rPr>
                        <w:t>Confirm Admin Password</w:t>
                      </w:r>
                    </w:p>
                  </w:txbxContent>
                </v:textbox>
              </v:shape>
            </w:pict>
          </mc:Fallback>
        </mc:AlternateContent>
      </w:r>
      <w:r w:rsidR="006C4AD6">
        <w:rPr>
          <w:noProof/>
          <w:lang w:eastAsia="en-GB"/>
        </w:rPr>
        <mc:AlternateContent>
          <mc:Choice Requires="wps">
            <w:drawing>
              <wp:anchor distT="0" distB="0" distL="114300" distR="114300" simplePos="0" relativeHeight="252000256" behindDoc="0" locked="0" layoutInCell="1" allowOverlap="1" wp14:anchorId="01D8F6C5" wp14:editId="282A0DE2">
                <wp:simplePos x="0" y="0"/>
                <wp:positionH relativeFrom="column">
                  <wp:posOffset>3176630</wp:posOffset>
                </wp:positionH>
                <wp:positionV relativeFrom="paragraph">
                  <wp:posOffset>183429</wp:posOffset>
                </wp:positionV>
                <wp:extent cx="661035" cy="231128"/>
                <wp:effectExtent l="0" t="0" r="0" b="0"/>
                <wp:wrapNone/>
                <wp:docPr id="1098" name="TextBox 13"/>
                <wp:cNvGraphicFramePr/>
                <a:graphic xmlns:a="http://schemas.openxmlformats.org/drawingml/2006/main">
                  <a:graphicData uri="http://schemas.microsoft.com/office/word/2010/wordprocessingShape">
                    <wps:wsp>
                      <wps:cNvSpPr txBox="1"/>
                      <wps:spPr>
                        <a:xfrm>
                          <a:off x="0" y="0"/>
                          <a:ext cx="661035" cy="231128"/>
                        </a:xfrm>
                        <a:prstGeom prst="rect">
                          <a:avLst/>
                        </a:prstGeom>
                        <a:noFill/>
                      </wps:spPr>
                      <wps:txbx>
                        <w:txbxContent>
                          <w:p w14:paraId="68B2A444" w14:textId="77777777" w:rsidR="00E71811" w:rsidRDefault="00E71811" w:rsidP="006C4AD6">
                            <w:pPr>
                              <w:pStyle w:val="NormalWeb"/>
                              <w:spacing w:before="0" w:beforeAutospacing="0" w:after="0" w:afterAutospacing="0"/>
                            </w:pPr>
                            <w:r>
                              <w:rPr>
                                <w:rFonts w:ascii="Calibri" w:hAnsi="Calibri"/>
                                <w:color w:val="7F7F7F"/>
                                <w:kern w:val="24"/>
                                <w:sz w:val="18"/>
                                <w:szCs w:val="18"/>
                              </w:rPr>
                              <w:t>Phone Number</w:t>
                            </w:r>
                          </w:p>
                        </w:txbxContent>
                      </wps:txbx>
                      <wps:bodyPr wrap="none" rtlCol="0">
                        <a:spAutoFit/>
                      </wps:bodyPr>
                    </wps:wsp>
                  </a:graphicData>
                </a:graphic>
              </wp:anchor>
            </w:drawing>
          </mc:Choice>
          <mc:Fallback>
            <w:pict>
              <v:shape w14:anchorId="01D8F6C5" id="_x0000_s1321" type="#_x0000_t202" style="position:absolute;margin-left:250.15pt;margin-top:14.45pt;width:52.05pt;height:18.2pt;z-index:25200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" filled="f" stroked="f">
                <v:textbox style="mso-fit-shape-to-text:t">
                  <w:txbxContent>
                    <w:p w14:paraId="68B2A444" w14:textId="77777777" w:rsidR="00E71811" w:rsidRDefault="00E71811" w:rsidP="006C4AD6">
                      <w:pPr>
                        <w:pStyle w:val="NormalWeb"/>
                        <w:spacing w:before="0" w:beforeAutospacing="0" w:after="0" w:afterAutospacing="0"/>
                      </w:pPr>
                      <w:r>
                        <w:rPr>
                          <w:rFonts w:ascii="Calibri" w:hAnsi="Calibri"/>
                          <w:color w:val="7F7F7F"/>
                          <w:kern w:val="24"/>
                          <w:sz w:val="18"/>
                          <w:szCs w:val="18"/>
                        </w:rPr>
                        <w:t>Phone Number</w:t>
                      </w:r>
                    </w:p>
                  </w:txbxContent>
                </v:textbox>
              </v:shape>
            </w:pict>
          </mc:Fallback>
        </mc:AlternateContent>
      </w:r>
    </w:p>
    <w:p w14:paraId="1B2ABE54" w14:textId="08BEDBD0" w:rsidR="006C4AD6" w:rsidRPr="00002E63" w:rsidRDefault="006C4AD6" w:rsidP="006C4AD6">
      <w:r>
        <w:rPr>
          <w:noProof/>
          <w:lang w:eastAsia="en-GB"/>
        </w:rPr>
        <mc:AlternateContent>
          <mc:Choice Requires="wps">
            <w:drawing>
              <wp:anchor distT="0" distB="0" distL="114300" distR="114300" simplePos="0" relativeHeight="252007424" behindDoc="0" locked="0" layoutInCell="1" allowOverlap="1" wp14:anchorId="69C0E7EF" wp14:editId="70635C7C">
                <wp:simplePos x="0" y="0"/>
                <wp:positionH relativeFrom="column">
                  <wp:posOffset>5326428</wp:posOffset>
                </wp:positionH>
                <wp:positionV relativeFrom="paragraph">
                  <wp:posOffset>143219</wp:posOffset>
                </wp:positionV>
                <wp:extent cx="1512570" cy="231140"/>
                <wp:effectExtent l="0" t="0" r="0" b="0"/>
                <wp:wrapNone/>
                <wp:docPr id="1106"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2854A1C4" w14:textId="77777777" w:rsidR="00E71811" w:rsidRDefault="00E71811" w:rsidP="006C4AD6">
                            <w:pPr>
                              <w:pStyle w:val="NormalWeb"/>
                              <w:spacing w:before="0" w:beforeAutospacing="0" w:after="0" w:afterAutospacing="0"/>
                            </w:pPr>
                            <w:r>
                              <w:rPr>
                                <w:rFonts w:ascii="Calibri" w:hAnsi="Calibri"/>
                                <w:color w:val="7F7F7F"/>
                                <w:kern w:val="24"/>
                                <w:sz w:val="18"/>
                                <w:szCs w:val="18"/>
                              </w:rPr>
                              <w:t>AdminKey</w:t>
                            </w:r>
                          </w:p>
                        </w:txbxContent>
                      </wps:txbx>
                      <wps:bodyPr wrap="none" rtlCol="0">
                        <a:spAutoFit/>
                      </wps:bodyPr>
                    </wps:wsp>
                  </a:graphicData>
                </a:graphic>
              </wp:anchor>
            </w:drawing>
          </mc:Choice>
          <mc:Fallback>
            <w:pict>
              <v:shape w14:anchorId="69C0E7EF" id="_x0000_s1322" type="#_x0000_t202" style="position:absolute;margin-left:419.4pt;margin-top:11.3pt;width:119.1pt;height:18.2pt;z-index:252007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" filled="f" stroked="f">
                <v:textbox style="mso-fit-shape-to-text:t">
                  <w:txbxContent>
                    <w:p w14:paraId="2854A1C4" w14:textId="77777777" w:rsidR="00E71811" w:rsidRDefault="00E71811" w:rsidP="006C4AD6">
                      <w:pPr>
                        <w:pStyle w:val="NormalWeb"/>
                        <w:spacing w:before="0" w:beforeAutospacing="0" w:after="0" w:afterAutospacing="0"/>
                      </w:pPr>
                      <w:r>
                        <w:rPr>
                          <w:rFonts w:ascii="Calibri" w:hAnsi="Calibri"/>
                          <w:color w:val="7F7F7F"/>
                          <w:kern w:val="24"/>
                          <w:sz w:val="18"/>
                          <w:szCs w:val="18"/>
                        </w:rPr>
                        <w:t>AdminKey</w:t>
                      </w:r>
                    </w:p>
                  </w:txbxContent>
                </v:textbox>
              </v:shape>
            </w:pict>
          </mc:Fallback>
        </mc:AlternateContent>
      </w:r>
    </w:p>
    <w:p w14:paraId="51D46379" w14:textId="2181A220" w:rsidR="006C4AD6" w:rsidRPr="00002E63" w:rsidRDefault="006C4AD6" w:rsidP="006C4AD6">
      <w:r>
        <w:rPr>
          <w:noProof/>
          <w:lang w:eastAsia="en-GB"/>
        </w:rPr>
        <mc:AlternateContent>
          <mc:Choice Requires="wps">
            <w:drawing>
              <wp:anchor distT="0" distB="0" distL="114300" distR="114300" simplePos="0" relativeHeight="252001280" behindDoc="0" locked="0" layoutInCell="1" allowOverlap="1" wp14:anchorId="04ED3FF2" wp14:editId="2EDFE288">
                <wp:simplePos x="0" y="0"/>
                <wp:positionH relativeFrom="column">
                  <wp:posOffset>2855197</wp:posOffset>
                </wp:positionH>
                <wp:positionV relativeFrom="paragraph">
                  <wp:posOffset>80939</wp:posOffset>
                </wp:positionV>
                <wp:extent cx="1512570" cy="231140"/>
                <wp:effectExtent l="0" t="0" r="0" b="0"/>
                <wp:wrapNone/>
                <wp:docPr id="1100"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51CEA69B" w14:textId="77777777" w:rsidR="00E71811" w:rsidRDefault="00E71811" w:rsidP="006C4AD6">
                            <w:pPr>
                              <w:pStyle w:val="NormalWeb"/>
                              <w:spacing w:before="0" w:beforeAutospacing="0" w:after="0" w:afterAutospacing="0"/>
                            </w:pPr>
                            <w:r>
                              <w:rPr>
                                <w:rFonts w:ascii="Calibri" w:hAnsi="Calibri"/>
                                <w:color w:val="7F7F7F"/>
                                <w:kern w:val="24"/>
                                <w:sz w:val="18"/>
                                <w:szCs w:val="18"/>
                              </w:rPr>
                              <w:t>House Number, Road, Street</w:t>
                            </w:r>
                          </w:p>
                        </w:txbxContent>
                      </wps:txbx>
                      <wps:bodyPr wrap="none" rtlCol="0">
                        <a:spAutoFit/>
                      </wps:bodyPr>
                    </wps:wsp>
                  </a:graphicData>
                </a:graphic>
              </wp:anchor>
            </w:drawing>
          </mc:Choice>
          <mc:Fallback>
            <w:pict>
              <v:shape w14:anchorId="04ED3FF2" id="_x0000_s1323" type="#_x0000_t202" style="position:absolute;margin-left:224.8pt;margin-top:6.35pt;width:119.1pt;height:18.2pt;z-index:252001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" filled="f" stroked="f">
                <v:textbox style="mso-fit-shape-to-text:t">
                  <w:txbxContent>
                    <w:p w14:paraId="51CEA69B" w14:textId="77777777" w:rsidR="00E71811" w:rsidRDefault="00E71811" w:rsidP="006C4AD6">
                      <w:pPr>
                        <w:pStyle w:val="NormalWeb"/>
                        <w:spacing w:before="0" w:beforeAutospacing="0" w:after="0" w:afterAutospacing="0"/>
                      </w:pPr>
                      <w:r>
                        <w:rPr>
                          <w:rFonts w:ascii="Calibri" w:hAnsi="Calibri"/>
                          <w:color w:val="7F7F7F"/>
                          <w:kern w:val="24"/>
                          <w:sz w:val="18"/>
                          <w:szCs w:val="18"/>
                        </w:rPr>
                        <w:t>House Number, Road, Street</w:t>
                      </w:r>
                    </w:p>
                  </w:txbxContent>
                </v:textbox>
              </v:shape>
            </w:pict>
          </mc:Fallback>
        </mc:AlternateContent>
      </w:r>
    </w:p>
    <w:p w14:paraId="5BF8F352" w14:textId="6E8462A1" w:rsidR="006C4AD6" w:rsidRPr="00002E63" w:rsidRDefault="007D3885" w:rsidP="006C4AD6">
      <w:r>
        <w:rPr>
          <w:noProof/>
          <w:lang w:eastAsia="en-GB"/>
        </w:rPr>
        <mc:AlternateContent>
          <mc:Choice Requires="wps">
            <w:drawing>
              <wp:anchor distT="0" distB="0" distL="114300" distR="114300" simplePos="0" relativeHeight="252009472" behindDoc="0" locked="0" layoutInCell="1" allowOverlap="1" wp14:anchorId="4C3B4334" wp14:editId="5E023B05">
                <wp:simplePos x="0" y="0"/>
                <wp:positionH relativeFrom="column">
                  <wp:posOffset>7362738</wp:posOffset>
                </wp:positionH>
                <wp:positionV relativeFrom="paragraph">
                  <wp:posOffset>82115</wp:posOffset>
                </wp:positionV>
                <wp:extent cx="1001367" cy="477748"/>
                <wp:effectExtent l="0" t="0" r="66040" b="55880"/>
                <wp:wrapNone/>
                <wp:docPr id="39" name="Straight Arrow Connector 39"/>
                <wp:cNvGraphicFramePr/>
                <a:graphic xmlns:a="http://schemas.openxmlformats.org/drawingml/2006/main">
                  <a:graphicData uri="http://schemas.microsoft.com/office/word/2010/wordprocessingShape">
                    <wps:wsp>
                      <wps:cNvCnPr/>
                      <wps:spPr>
                        <a:xfrm>
                          <a:off x="0" y="0"/>
                          <a:ext cx="1001367" cy="477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F0BC3" id="Straight Arrow Connector 39" o:spid="_x0000_s1026" type="#_x0000_t32" style="position:absolute;margin-left:579.75pt;margin-top:6.45pt;width:78.85pt;height:37.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08448" behindDoc="0" locked="0" layoutInCell="1" allowOverlap="1" wp14:anchorId="19E807A5" wp14:editId="169F10D3">
                <wp:simplePos x="0" y="0"/>
                <wp:positionH relativeFrom="column">
                  <wp:posOffset>8045971</wp:posOffset>
                </wp:positionH>
                <wp:positionV relativeFrom="paragraph">
                  <wp:posOffset>10196</wp:posOffset>
                </wp:positionV>
                <wp:extent cx="318499" cy="138701"/>
                <wp:effectExtent l="0" t="0" r="62865" b="71120"/>
                <wp:wrapNone/>
                <wp:docPr id="1047" name="Straight Arrow Connector 1047"/>
                <wp:cNvGraphicFramePr/>
                <a:graphic xmlns:a="http://schemas.openxmlformats.org/drawingml/2006/main">
                  <a:graphicData uri="http://schemas.microsoft.com/office/word/2010/wordprocessingShape">
                    <wps:wsp>
                      <wps:cNvCnPr/>
                      <wps:spPr>
                        <a:xfrm>
                          <a:off x="0" y="0"/>
                          <a:ext cx="318499" cy="1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CE177" id="Straight Arrow Connector 1047" o:spid="_x0000_s1026" type="#_x0000_t32" style="position:absolute;margin-left:633.55pt;margin-top:.8pt;width:25.1pt;height:10.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" strokecolor="#5b9bd5 [3204]" strokeweight=".5pt">
                <v:stroke endarrow="block" joinstyle="miter"/>
              </v:shape>
            </w:pict>
          </mc:Fallback>
        </mc:AlternateContent>
      </w:r>
      <w:r w:rsidR="006C4AD6">
        <w:rPr>
          <w:noProof/>
          <w:lang w:eastAsia="en-GB"/>
        </w:rPr>
        <mc:AlternateContent>
          <mc:Choice Requires="wps">
            <w:drawing>
              <wp:anchor distT="0" distB="0" distL="114300" distR="114300" simplePos="0" relativeHeight="252003328" behindDoc="0" locked="0" layoutInCell="1" allowOverlap="1" wp14:anchorId="625BBCA1" wp14:editId="6F55389B">
                <wp:simplePos x="0" y="0"/>
                <wp:positionH relativeFrom="column">
                  <wp:posOffset>3770032</wp:posOffset>
                </wp:positionH>
                <wp:positionV relativeFrom="paragraph">
                  <wp:posOffset>5715</wp:posOffset>
                </wp:positionV>
                <wp:extent cx="1512570" cy="231140"/>
                <wp:effectExtent l="0" t="0" r="0" b="0"/>
                <wp:wrapNone/>
                <wp:docPr id="1102"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5517D81E" w14:textId="77777777" w:rsidR="00E71811" w:rsidRDefault="00E71811" w:rsidP="006C4AD6">
                            <w:pPr>
                              <w:pStyle w:val="NormalWeb"/>
                              <w:spacing w:before="0" w:beforeAutospacing="0" w:after="0" w:afterAutospacing="0"/>
                            </w:pPr>
                            <w:r>
                              <w:rPr>
                                <w:rFonts w:ascii="Calibri" w:hAnsi="Calibri"/>
                                <w:color w:val="7F7F7F"/>
                                <w:kern w:val="24"/>
                                <w:sz w:val="18"/>
                                <w:szCs w:val="18"/>
                              </w:rPr>
                              <w:t>PostCode</w:t>
                            </w:r>
                          </w:p>
                        </w:txbxContent>
                      </wps:txbx>
                      <wps:bodyPr wrap="none" rtlCol="0">
                        <a:spAutoFit/>
                      </wps:bodyPr>
                    </wps:wsp>
                  </a:graphicData>
                </a:graphic>
              </wp:anchor>
            </w:drawing>
          </mc:Choice>
          <mc:Fallback>
            <w:pict>
              <v:shape w14:anchorId="625BBCA1" id="_x0000_s1324" type="#_x0000_t202" style="position:absolute;margin-left:296.85pt;margin-top:.45pt;width:119.1pt;height:18.2pt;z-index:252003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" filled="f" stroked="f">
                <v:textbox style="mso-fit-shape-to-text:t">
                  <w:txbxContent>
                    <w:p w14:paraId="5517D81E" w14:textId="77777777" w:rsidR="00E71811" w:rsidRDefault="00E71811" w:rsidP="006C4AD6">
                      <w:pPr>
                        <w:pStyle w:val="NormalWeb"/>
                        <w:spacing w:before="0" w:beforeAutospacing="0" w:after="0" w:afterAutospacing="0"/>
                      </w:pPr>
                      <w:r>
                        <w:rPr>
                          <w:rFonts w:ascii="Calibri" w:hAnsi="Calibri"/>
                          <w:color w:val="7F7F7F"/>
                          <w:kern w:val="24"/>
                          <w:sz w:val="18"/>
                          <w:szCs w:val="18"/>
                        </w:rPr>
                        <w:t>PostCode</w:t>
                      </w:r>
                    </w:p>
                  </w:txbxContent>
                </v:textbox>
              </v:shape>
            </w:pict>
          </mc:Fallback>
        </mc:AlternateContent>
      </w:r>
      <w:r w:rsidR="006C4AD6">
        <w:rPr>
          <w:noProof/>
          <w:lang w:eastAsia="en-GB"/>
        </w:rPr>
        <mc:AlternateContent>
          <mc:Choice Requires="wps">
            <w:drawing>
              <wp:anchor distT="0" distB="0" distL="114300" distR="114300" simplePos="0" relativeHeight="252002304" behindDoc="0" locked="0" layoutInCell="1" allowOverlap="1" wp14:anchorId="2E933DE0" wp14:editId="336976DD">
                <wp:simplePos x="0" y="0"/>
                <wp:positionH relativeFrom="column">
                  <wp:posOffset>2940278</wp:posOffset>
                </wp:positionH>
                <wp:positionV relativeFrom="paragraph">
                  <wp:posOffset>6672</wp:posOffset>
                </wp:positionV>
                <wp:extent cx="1512570" cy="231140"/>
                <wp:effectExtent l="0" t="0" r="0" b="0"/>
                <wp:wrapNone/>
                <wp:docPr id="1101" name="TextBox 13"/>
                <wp:cNvGraphicFramePr/>
                <a:graphic xmlns:a="http://schemas.openxmlformats.org/drawingml/2006/main">
                  <a:graphicData uri="http://schemas.microsoft.com/office/word/2010/wordprocessingShape">
                    <wps:wsp>
                      <wps:cNvSpPr txBox="1"/>
                      <wps:spPr>
                        <a:xfrm>
                          <a:off x="0" y="0"/>
                          <a:ext cx="1512570" cy="231140"/>
                        </a:xfrm>
                        <a:prstGeom prst="rect">
                          <a:avLst/>
                        </a:prstGeom>
                        <a:noFill/>
                      </wps:spPr>
                      <wps:txbx>
                        <w:txbxContent>
                          <w:p w14:paraId="19E4043A" w14:textId="77777777" w:rsidR="00E71811" w:rsidRDefault="00E71811" w:rsidP="006C4AD6">
                            <w:pPr>
                              <w:pStyle w:val="NormalWeb"/>
                              <w:spacing w:before="0" w:beforeAutospacing="0" w:after="0" w:afterAutospacing="0"/>
                            </w:pPr>
                            <w:r>
                              <w:rPr>
                                <w:rFonts w:ascii="Calibri" w:hAnsi="Calibri"/>
                                <w:color w:val="7F7F7F"/>
                                <w:kern w:val="24"/>
                                <w:sz w:val="18"/>
                                <w:szCs w:val="18"/>
                              </w:rPr>
                              <w:t>Area</w:t>
                            </w:r>
                          </w:p>
                        </w:txbxContent>
                      </wps:txbx>
                      <wps:bodyPr wrap="none" rtlCol="0">
                        <a:spAutoFit/>
                      </wps:bodyPr>
                    </wps:wsp>
                  </a:graphicData>
                </a:graphic>
              </wp:anchor>
            </w:drawing>
          </mc:Choice>
          <mc:Fallback>
            <w:pict>
              <v:shape w14:anchorId="2E933DE0" id="_x0000_s1325" type="#_x0000_t202" style="position:absolute;margin-left:231.5pt;margin-top:.55pt;width:119.1pt;height:18.2pt;z-index:25200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" filled="f" stroked="f">
                <v:textbox style="mso-fit-shape-to-text:t">
                  <w:txbxContent>
                    <w:p w14:paraId="19E4043A" w14:textId="77777777" w:rsidR="00E71811" w:rsidRDefault="00E71811" w:rsidP="006C4AD6">
                      <w:pPr>
                        <w:pStyle w:val="NormalWeb"/>
                        <w:spacing w:before="0" w:beforeAutospacing="0" w:after="0" w:afterAutospacing="0"/>
                      </w:pPr>
                      <w:r>
                        <w:rPr>
                          <w:rFonts w:ascii="Calibri" w:hAnsi="Calibri"/>
                          <w:color w:val="7F7F7F"/>
                          <w:kern w:val="24"/>
                          <w:sz w:val="18"/>
                          <w:szCs w:val="18"/>
                        </w:rPr>
                        <w:t>Area</w:t>
                      </w:r>
                    </w:p>
                  </w:txbxContent>
                </v:textbox>
              </v:shape>
            </w:pict>
          </mc:Fallback>
        </mc:AlternateContent>
      </w:r>
    </w:p>
    <w:p w14:paraId="789B6CDF" w14:textId="77777777" w:rsidR="006C4AD6" w:rsidRDefault="006C4AD6" w:rsidP="006C4AD6"/>
    <w:p w14:paraId="7DACB047" w14:textId="77777777" w:rsidR="006C4AD6" w:rsidRPr="00002E63" w:rsidRDefault="006C4AD6" w:rsidP="006C4AD6"/>
    <w:p w14:paraId="64F38B01" w14:textId="77777777" w:rsidR="006C4AD6" w:rsidRPr="00002E63" w:rsidRDefault="006C4AD6" w:rsidP="006C4AD6"/>
    <w:p w14:paraId="33FF232E" w14:textId="77777777" w:rsidR="006C4AD6" w:rsidRDefault="006C4AD6" w:rsidP="006C4AD6">
      <w:pPr>
        <w:tabs>
          <w:tab w:val="left" w:pos="6616"/>
        </w:tabs>
      </w:pPr>
    </w:p>
    <w:p w14:paraId="2D06FA4D" w14:textId="24C0074C" w:rsidR="00A500A6" w:rsidRDefault="00A500A6" w:rsidP="006C4AD6">
      <w:pPr>
        <w:tabs>
          <w:tab w:val="left" w:pos="6616"/>
        </w:tabs>
      </w:pPr>
    </w:p>
    <w:p w14:paraId="4DBBD6CC" w14:textId="77777777" w:rsidR="00574CBD" w:rsidRDefault="00574CBD" w:rsidP="00574CBD">
      <w:pPr>
        <w:jc w:val="center"/>
      </w:pPr>
      <w:r>
        <w:rPr>
          <w:noProof/>
          <w:lang w:eastAsia="en-GB"/>
        </w:rPr>
        <w:lastRenderedPageBreak/>
        <mc:AlternateContent>
          <mc:Choice Requires="wps">
            <w:drawing>
              <wp:anchor distT="0" distB="0" distL="114300" distR="114300" simplePos="0" relativeHeight="252014592" behindDoc="0" locked="0" layoutInCell="1" allowOverlap="1" wp14:anchorId="4848F96D" wp14:editId="7001CD21">
                <wp:simplePos x="0" y="0"/>
                <wp:positionH relativeFrom="page">
                  <wp:posOffset>-92075</wp:posOffset>
                </wp:positionH>
                <wp:positionV relativeFrom="paragraph">
                  <wp:posOffset>-161765</wp:posOffset>
                </wp:positionV>
                <wp:extent cx="11102975" cy="644685"/>
                <wp:effectExtent l="0" t="0" r="22225" b="22225"/>
                <wp:wrapNone/>
                <wp:docPr id="800" name="Round Diagonal Corner Rectangle 800"/>
                <wp:cNvGraphicFramePr/>
                <a:graphic xmlns:a="http://schemas.openxmlformats.org/drawingml/2006/main">
                  <a:graphicData uri="http://schemas.microsoft.com/office/word/2010/wordprocessingShape">
                    <wps:wsp>
                      <wps:cNvSpPr/>
                      <wps:spPr>
                        <a:xfrm>
                          <a:off x="0" y="0"/>
                          <a:ext cx="11102975" cy="644685"/>
                        </a:xfrm>
                        <a:prstGeom prst="round2DiagRect">
                          <a:avLst>
                            <a:gd name="adj1" fmla="val 16667"/>
                            <a:gd name="adj2" fmla="val 0"/>
                          </a:avLst>
                        </a:prstGeom>
                        <a:ln>
                          <a:prstDash val="dash"/>
                        </a:ln>
                      </wps:spPr>
                      <wps:style>
                        <a:lnRef idx="2">
                          <a:schemeClr val="dk1"/>
                        </a:lnRef>
                        <a:fillRef idx="1">
                          <a:schemeClr val="lt1"/>
                        </a:fillRef>
                        <a:effectRef idx="0">
                          <a:schemeClr val="dk1"/>
                        </a:effectRef>
                        <a:fontRef idx="minor">
                          <a:schemeClr val="dk1"/>
                        </a:fontRef>
                      </wps:style>
                      <wps:txbx>
                        <w:txbxContent>
                          <w:p w14:paraId="0E61505C" w14:textId="6C6711C5" w:rsidR="00E71811" w:rsidRPr="007D3885" w:rsidRDefault="00E71811" w:rsidP="007D3885">
                            <w:pPr>
                              <w:spacing w:before="240"/>
                              <w:jc w:val="center"/>
                              <w:rPr>
                                <w:sz w:val="20"/>
                              </w:rPr>
                            </w:pPr>
                            <w:r w:rsidRPr="007D3885">
                              <w:rPr>
                                <w:sz w:val="20"/>
                              </w:rPr>
                              <w:t xml:space="preserve">RegisterUC (Register </w:t>
                            </w:r>
                            <w:r>
                              <w:rPr>
                                <w:sz w:val="20"/>
                              </w:rPr>
                              <w:t>UC</w:t>
                            </w:r>
                            <w:r w:rsidRPr="007D3885">
                              <w:rPr>
                                <w:sz w:val="20"/>
                              </w:rPr>
                              <w:t xml:space="preserve">) (Accessed when user clicks “Register” button in Login Form) – used to create Employee/Administrator account. </w:t>
                            </w:r>
                            <w:r w:rsidRPr="007D3885">
                              <w:rPr>
                                <w:sz w:val="20"/>
                              </w:rPr>
                              <w:br/>
                              <w:t>Register</w:t>
                            </w:r>
                            <w:r>
                              <w:rPr>
                                <w:sz w:val="20"/>
                              </w:rPr>
                              <w:t>UC</w:t>
                            </w:r>
                            <w:r w:rsidRPr="007D3885">
                              <w:rPr>
                                <w:sz w:val="20"/>
                              </w:rPr>
                              <w:t xml:space="preserve"> will slide in front of Login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8F96D" id="Round Diagonal Corner Rectangle 800" o:spid="_x0000_s1326" style="position:absolute;left:0;text-align:left;margin-left:-7.25pt;margin-top:-12.75pt;width:874.25pt;height:50.75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102975,6446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" adj="-11796480,,5400" path="m107450,l11102975,r,l11102975,537235v,59343,-48107,107450,-107450,107450l,644685r,l,107450c,48107,48107,,107450,xe" fillcolor="white [3201]" strokecolor="black [3200]" strokeweight="1pt">
                <v:stroke dashstyle="dash" joinstyle="miter"/>
                <v:formulas/>
                <v:path arrowok="t" o:connecttype="custom" o:connectlocs="107450,0;11102975,0;11102975,0;11102975,537235;10995525,644685;0,644685;0,644685;0,107450;107450,0" o:connectangles="0,0,0,0,0,0,0,0,0" textboxrect="0,0,11102975,644685"/>
                <v:textbox>
                  <w:txbxContent>
                    <w:p w14:paraId="0E61505C" w14:textId="6C6711C5" w:rsidR="00E71811" w:rsidRPr="007D3885" w:rsidRDefault="00E71811" w:rsidP="007D3885">
                      <w:pPr>
                        <w:spacing w:before="240"/>
                        <w:jc w:val="center"/>
                        <w:rPr>
                          <w:sz w:val="20"/>
                        </w:rPr>
                      </w:pPr>
                      <w:r w:rsidRPr="007D3885">
                        <w:rPr>
                          <w:sz w:val="20"/>
                        </w:rPr>
                        <w:t xml:space="preserve">RegisterUC (Register </w:t>
                      </w:r>
                      <w:r>
                        <w:rPr>
                          <w:sz w:val="20"/>
                        </w:rPr>
                        <w:t>UC</w:t>
                      </w:r>
                      <w:r w:rsidRPr="007D3885">
                        <w:rPr>
                          <w:sz w:val="20"/>
                        </w:rPr>
                        <w:t xml:space="preserve">) (Accessed when user clicks “Register” button in Login Form) – used to create Employee/Administrator account. </w:t>
                      </w:r>
                      <w:r w:rsidRPr="007D3885">
                        <w:rPr>
                          <w:sz w:val="20"/>
                        </w:rPr>
                        <w:br/>
                        <w:t>Register</w:t>
                      </w:r>
                      <w:r>
                        <w:rPr>
                          <w:sz w:val="20"/>
                        </w:rPr>
                        <w:t>UC</w:t>
                      </w:r>
                      <w:r w:rsidRPr="007D3885">
                        <w:rPr>
                          <w:sz w:val="20"/>
                        </w:rPr>
                        <w:t xml:space="preserve"> will slide in front of Login Form </w:t>
                      </w:r>
                    </w:p>
                  </w:txbxContent>
                </v:textbox>
                <w10:wrap anchorx="page"/>
              </v:shape>
            </w:pict>
          </mc:Fallback>
        </mc:AlternateContent>
      </w:r>
    </w:p>
    <w:p w14:paraId="3A2C3257" w14:textId="77777777" w:rsidR="00574CBD" w:rsidRDefault="00574CBD" w:rsidP="00574CBD">
      <w:pPr>
        <w:jc w:val="center"/>
      </w:pPr>
    </w:p>
    <w:p w14:paraId="4C941277" w14:textId="2E0E1A3B" w:rsidR="00574CBD" w:rsidRDefault="007D3885" w:rsidP="00574CBD">
      <w:pPr>
        <w:jc w:val="center"/>
      </w:pPr>
      <w:r>
        <w:rPr>
          <w:noProof/>
          <w:lang w:eastAsia="en-GB"/>
        </w:rPr>
        <mc:AlternateContent>
          <mc:Choice Requires="wps">
            <w:drawing>
              <wp:anchor distT="0" distB="0" distL="114300" distR="114300" simplePos="0" relativeHeight="252017664" behindDoc="0" locked="0" layoutInCell="1" allowOverlap="1" wp14:anchorId="12B99357" wp14:editId="10276AD2">
                <wp:simplePos x="0" y="0"/>
                <wp:positionH relativeFrom="column">
                  <wp:posOffset>-395322</wp:posOffset>
                </wp:positionH>
                <wp:positionV relativeFrom="paragraph">
                  <wp:posOffset>135131</wp:posOffset>
                </wp:positionV>
                <wp:extent cx="2593975" cy="931622"/>
                <wp:effectExtent l="0" t="0" r="15875" b="20955"/>
                <wp:wrapNone/>
                <wp:docPr id="809" name="Text Box 809"/>
                <wp:cNvGraphicFramePr/>
                <a:graphic xmlns:a="http://schemas.openxmlformats.org/drawingml/2006/main">
                  <a:graphicData uri="http://schemas.microsoft.com/office/word/2010/wordprocessingShape">
                    <wps:wsp>
                      <wps:cNvSpPr txBox="1"/>
                      <wps:spPr>
                        <a:xfrm>
                          <a:off x="0" y="0"/>
                          <a:ext cx="2593975" cy="931622"/>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191CC108" w14:textId="2D275D7D" w:rsidR="00E71811" w:rsidRPr="008274FE" w:rsidRDefault="00E71811" w:rsidP="00574CBD">
                            <w:pPr>
                              <w:rPr>
                                <w:sz w:val="20"/>
                              </w:rPr>
                            </w:pPr>
                            <w:r>
                              <w:rPr>
                                <w:sz w:val="20"/>
                              </w:rPr>
                              <w:t>All the textboxes in this UC have the dimensions of width 213 and</w:t>
                            </w:r>
                            <w:r w:rsidRPr="008274FE">
                              <w:rPr>
                                <w:sz w:val="20"/>
                              </w:rPr>
                              <w:t xml:space="preserve"> </w:t>
                            </w:r>
                            <w:r>
                              <w:rPr>
                                <w:sz w:val="20"/>
                              </w:rPr>
                              <w:t>height of 30.</w:t>
                            </w:r>
                            <w:r w:rsidRPr="008274FE">
                              <w:rPr>
                                <w:sz w:val="20"/>
                              </w:rPr>
                              <w:br/>
                            </w:r>
                            <w:r>
                              <w:rPr>
                                <w:sz w:val="20"/>
                              </w:rPr>
                              <w:t>Most of all of them have prompt messages indicated what is required (if it wasn’t obvious already)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99357" id="Text Box 809" o:spid="_x0000_s1327" type="#_x0000_t202" style="position:absolute;left:0;text-align:left;margin-left:-31.15pt;margin-top:10.65pt;width:204.25pt;height:73.3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" fillcolor="white [3201]" strokecolor="#ed7d31 [3205]" strokeweight="1pt">
                <v:stroke dashstyle="1 1"/>
                <v:textbox>
                  <w:txbxContent>
                    <w:p w14:paraId="191CC108" w14:textId="2D275D7D" w:rsidR="00E71811" w:rsidRPr="008274FE" w:rsidRDefault="00E71811" w:rsidP="00574CBD">
                      <w:pPr>
                        <w:rPr>
                          <w:sz w:val="20"/>
                        </w:rPr>
                      </w:pPr>
                      <w:r>
                        <w:rPr>
                          <w:sz w:val="20"/>
                        </w:rPr>
                        <w:t>All the textboxes in this UC have the dimensions of width 213 and</w:t>
                      </w:r>
                      <w:r w:rsidRPr="008274FE">
                        <w:rPr>
                          <w:sz w:val="20"/>
                        </w:rPr>
                        <w:t xml:space="preserve"> </w:t>
                      </w:r>
                      <w:r>
                        <w:rPr>
                          <w:sz w:val="20"/>
                        </w:rPr>
                        <w:t>height of 30.</w:t>
                      </w:r>
                      <w:r w:rsidRPr="008274FE">
                        <w:rPr>
                          <w:sz w:val="20"/>
                        </w:rPr>
                        <w:br/>
                      </w:r>
                      <w:r>
                        <w:rPr>
                          <w:sz w:val="20"/>
                        </w:rPr>
                        <w:t>Most of all of them have prompt messages indicated what is required (if it wasn’t obvious already)</w:t>
                      </w:r>
                    </w:p>
                  </w:txbxContent>
                </v:textbox>
              </v:shape>
            </w:pict>
          </mc:Fallback>
        </mc:AlternateContent>
      </w:r>
      <w:r w:rsidR="00574CBD">
        <w:rPr>
          <w:noProof/>
          <w:lang w:eastAsia="en-GB"/>
        </w:rPr>
        <mc:AlternateContent>
          <mc:Choice Requires="wpg">
            <w:drawing>
              <wp:anchor distT="0" distB="0" distL="114300" distR="114300" simplePos="0" relativeHeight="252013568" behindDoc="0" locked="0" layoutInCell="1" allowOverlap="1" wp14:anchorId="32F1A16E" wp14:editId="5339A945">
                <wp:simplePos x="0" y="0"/>
                <wp:positionH relativeFrom="column">
                  <wp:posOffset>2612605</wp:posOffset>
                </wp:positionH>
                <wp:positionV relativeFrom="paragraph">
                  <wp:posOffset>135616</wp:posOffset>
                </wp:positionV>
                <wp:extent cx="5629275" cy="3266440"/>
                <wp:effectExtent l="0" t="0" r="0" b="10160"/>
                <wp:wrapNone/>
                <wp:docPr id="6" name="Group 6"/>
                <wp:cNvGraphicFramePr/>
                <a:graphic xmlns:a="http://schemas.openxmlformats.org/drawingml/2006/main">
                  <a:graphicData uri="http://schemas.microsoft.com/office/word/2010/wordprocessingGroup">
                    <wpg:wgp>
                      <wpg:cNvGrpSpPr/>
                      <wpg:grpSpPr>
                        <a:xfrm>
                          <a:off x="0" y="0"/>
                          <a:ext cx="5629275" cy="3266440"/>
                          <a:chOff x="0" y="0"/>
                          <a:chExt cx="5629414" cy="3266440"/>
                        </a:xfrm>
                      </wpg:grpSpPr>
                      <wpg:grpSp>
                        <wpg:cNvPr id="7" name="Group 93"/>
                        <wpg:cNvGrpSpPr/>
                        <wpg:grpSpPr>
                          <a:xfrm>
                            <a:off x="0" y="0"/>
                            <a:ext cx="5307965" cy="3266440"/>
                            <a:chOff x="0" y="0"/>
                            <a:chExt cx="5308270" cy="3266440"/>
                          </a:xfrm>
                        </wpg:grpSpPr>
                        <wpg:grpSp>
                          <wpg:cNvPr id="14" name="Group 14"/>
                          <wpg:cNvGrpSpPr/>
                          <wpg:grpSpPr>
                            <a:xfrm>
                              <a:off x="0" y="0"/>
                              <a:ext cx="5308270" cy="3266440"/>
                              <a:chOff x="0" y="0"/>
                              <a:chExt cx="5308270" cy="3266440"/>
                            </a:xfrm>
                          </wpg:grpSpPr>
                          <wpg:grpSp>
                            <wpg:cNvPr id="17" name="Group 17"/>
                            <wpg:cNvGrpSpPr/>
                            <wpg:grpSpPr>
                              <a:xfrm>
                                <a:off x="0" y="0"/>
                                <a:ext cx="5308270" cy="3266440"/>
                                <a:chOff x="0" y="0"/>
                                <a:chExt cx="10059417" cy="6191249"/>
                              </a:xfrm>
                            </wpg:grpSpPr>
                            <wps:wsp>
                              <wps:cNvPr id="21" name="Rectangle 21"/>
                              <wps:cNvSpPr/>
                              <wps:spPr>
                                <a:xfrm>
                                  <a:off x="0" y="0"/>
                                  <a:ext cx="10059417" cy="619124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146629" y="1943100"/>
                                  <a:ext cx="2568122" cy="339432"/>
                                </a:xfrm>
                                <a:prstGeom prst="rect">
                                  <a:avLst/>
                                </a:prstGeom>
                              </wps:spPr>
                              <wps:style>
                                <a:lnRef idx="2">
                                  <a:schemeClr val="accent3"/>
                                </a:lnRef>
                                <a:fillRef idx="1">
                                  <a:schemeClr val="lt1"/>
                                </a:fillRef>
                                <a:effectRef idx="0">
                                  <a:schemeClr val="accent3"/>
                                </a:effectRef>
                                <a:fontRef idx="minor">
                                  <a:schemeClr val="dk1"/>
                                </a:fontRef>
                              </wps:style>
                              <wps:txbx>
                                <w:txbxContent>
                                  <w:p w14:paraId="338EB229"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Box 13"/>
                              <wps:cNvSpPr txBox="1"/>
                              <wps:spPr>
                                <a:xfrm>
                                  <a:off x="980102" y="1627039"/>
                                  <a:ext cx="1953042" cy="438020"/>
                                </a:xfrm>
                                <a:prstGeom prst="rect">
                                  <a:avLst/>
                                </a:prstGeom>
                                <a:noFill/>
                              </wps:spPr>
                              <wps:txbx>
                                <w:txbxContent>
                                  <w:p w14:paraId="63AA57D0" w14:textId="77777777" w:rsidR="00E71811" w:rsidRDefault="00E71811" w:rsidP="00574CBD">
                                    <w:pPr>
                                      <w:pStyle w:val="NormalWeb"/>
                                      <w:spacing w:before="0" w:beforeAutospacing="0" w:after="0" w:afterAutospacing="0"/>
                                    </w:pPr>
                                    <w:r>
                                      <w:rPr>
                                        <w:rFonts w:ascii="Calibri" w:hAnsi="Calibri"/>
                                        <w:color w:val="000000"/>
                                        <w:kern w:val="24"/>
                                        <w:sz w:val="18"/>
                                        <w:szCs w:val="18"/>
                                      </w:rPr>
                                      <w:t>Basic Information:</w:t>
                                    </w:r>
                                  </w:p>
                                </w:txbxContent>
                              </wps:txbx>
                              <wps:bodyPr wrap="none" rtlCol="0">
                                <a:spAutoFit/>
                              </wps:bodyPr>
                            </wps:wsp>
                            <wps:wsp>
                              <wps:cNvPr id="26" name="Rectangle 26"/>
                              <wps:cNvSpPr/>
                              <wps:spPr>
                                <a:xfrm>
                                  <a:off x="1146629" y="236161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133592" y="2809266"/>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133594" y="356549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Box 22"/>
                              <wps:cNvSpPr txBox="1"/>
                              <wps:spPr>
                                <a:xfrm>
                                  <a:off x="980102" y="3249049"/>
                                  <a:ext cx="1525852" cy="438020"/>
                                </a:xfrm>
                                <a:prstGeom prst="rect">
                                  <a:avLst/>
                                </a:prstGeom>
                                <a:noFill/>
                              </wps:spPr>
                              <wps:txbx>
                                <w:txbxContent>
                                  <w:p w14:paraId="737D2B4A" w14:textId="77777777" w:rsidR="00E71811" w:rsidRDefault="00E71811" w:rsidP="00574CBD">
                                    <w:pPr>
                                      <w:pStyle w:val="NormalWeb"/>
                                      <w:spacing w:before="0" w:beforeAutospacing="0" w:after="0" w:afterAutospacing="0"/>
                                    </w:pPr>
                                    <w:r>
                                      <w:rPr>
                                        <w:rFonts w:ascii="Calibri" w:hAnsi="Calibri"/>
                                        <w:color w:val="000000"/>
                                        <w:kern w:val="24"/>
                                        <w:sz w:val="18"/>
                                        <w:szCs w:val="18"/>
                                      </w:rPr>
                                      <w:t>Login Details:</w:t>
                                    </w:r>
                                  </w:p>
                                </w:txbxContent>
                              </wps:txbx>
                              <wps:bodyPr wrap="none" rtlCol="0">
                                <a:spAutoFit/>
                              </wps:bodyPr>
                            </wps:wsp>
                            <wps:wsp>
                              <wps:cNvPr id="30" name="Rectangle 30"/>
                              <wps:cNvSpPr/>
                              <wps:spPr>
                                <a:xfrm>
                                  <a:off x="1133594" y="399380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33594" y="4413603"/>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4467407" y="1943100"/>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TextBox 31"/>
                              <wps:cNvSpPr txBox="1"/>
                              <wps:spPr>
                                <a:xfrm>
                                  <a:off x="4281331" y="1627039"/>
                                  <a:ext cx="1110694" cy="438020"/>
                                </a:xfrm>
                                <a:prstGeom prst="rect">
                                  <a:avLst/>
                                </a:prstGeom>
                                <a:noFill/>
                              </wps:spPr>
                              <wps:txbx>
                                <w:txbxContent>
                                  <w:p w14:paraId="2D3B2A0A" w14:textId="77777777" w:rsidR="00E71811" w:rsidRDefault="00E71811" w:rsidP="00574CBD">
                                    <w:pPr>
                                      <w:pStyle w:val="NormalWeb"/>
                                      <w:spacing w:before="0" w:beforeAutospacing="0" w:after="0" w:afterAutospacing="0"/>
                                    </w:pPr>
                                    <w:r>
                                      <w:rPr>
                                        <w:rFonts w:ascii="Calibri" w:hAnsi="Calibri"/>
                                        <w:color w:val="000000"/>
                                        <w:kern w:val="24"/>
                                        <w:sz w:val="18"/>
                                        <w:szCs w:val="18"/>
                                      </w:rPr>
                                      <w:t>Address:</w:t>
                                    </w:r>
                                  </w:p>
                                </w:txbxContent>
                              </wps:txbx>
                              <wps:bodyPr wrap="none" rtlCol="0">
                                <a:spAutoFit/>
                              </wps:bodyPr>
                            </wps:wsp>
                            <wps:wsp>
                              <wps:cNvPr id="36" name="Rectangle 36"/>
                              <wps:cNvSpPr/>
                              <wps:spPr>
                                <a:xfrm>
                                  <a:off x="4467407" y="2371410"/>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4467407" y="2791207"/>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4467407" y="3562511"/>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TextBox 38"/>
                              <wps:cNvSpPr txBox="1"/>
                              <wps:spPr>
                                <a:xfrm>
                                  <a:off x="4281331" y="3227811"/>
                                  <a:ext cx="1347756" cy="438020"/>
                                </a:xfrm>
                                <a:prstGeom prst="rect">
                                  <a:avLst/>
                                </a:prstGeom>
                                <a:noFill/>
                              </wps:spPr>
                              <wps:txbx>
                                <w:txbxContent>
                                  <w:p w14:paraId="15DC3B55" w14:textId="77777777" w:rsidR="00E71811" w:rsidRDefault="00E71811" w:rsidP="00574CBD">
                                    <w:pPr>
                                      <w:pStyle w:val="NormalWeb"/>
                                      <w:spacing w:before="0" w:beforeAutospacing="0" w:after="0" w:afterAutospacing="0"/>
                                    </w:pPr>
                                    <w:r>
                                      <w:rPr>
                                        <w:rFonts w:ascii="Calibri" w:hAnsi="Calibri"/>
                                        <w:color w:val="000000"/>
                                        <w:kern w:val="24"/>
                                        <w:sz w:val="18"/>
                                        <w:szCs w:val="18"/>
                                      </w:rPr>
                                      <w:t>Admin Key:</w:t>
                                    </w:r>
                                  </w:p>
                                </w:txbxContent>
                              </wps:txbx>
                              <wps:bodyPr wrap="none" rtlCol="0">
                                <a:spAutoFit/>
                              </wps:bodyPr>
                            </wps:wsp>
                            <wps:wsp>
                              <wps:cNvPr id="44" name="Oval 44"/>
                              <wps:cNvSpPr/>
                              <wps:spPr>
                                <a:xfrm>
                                  <a:off x="4471477" y="4003694"/>
                                  <a:ext cx="170568" cy="170587"/>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146629" y="4822720"/>
                                  <a:ext cx="2581157" cy="905749"/>
                                </a:xfrm>
                                <a:prstGeom prst="rect">
                                  <a:avLst/>
                                </a:prstGeom>
                              </wps:spPr>
                              <wps:style>
                                <a:lnRef idx="2">
                                  <a:schemeClr val="dk1"/>
                                </a:lnRef>
                                <a:fillRef idx="1">
                                  <a:schemeClr val="lt1"/>
                                </a:fillRef>
                                <a:effectRef idx="0">
                                  <a:schemeClr val="dk1"/>
                                </a:effectRef>
                                <a:fontRef idx="minor">
                                  <a:schemeClr val="dk1"/>
                                </a:fontRef>
                              </wps:style>
                              <wps:txbx>
                                <w:txbxContent>
                                  <w:p w14:paraId="0359F63D"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467408" y="4311586"/>
                                  <a:ext cx="2581157" cy="1447024"/>
                                </a:xfrm>
                                <a:prstGeom prst="rect">
                                  <a:avLst/>
                                </a:prstGeom>
                              </wps:spPr>
                              <wps:style>
                                <a:lnRef idx="2">
                                  <a:schemeClr val="dk1"/>
                                </a:lnRef>
                                <a:fillRef idx="1">
                                  <a:schemeClr val="lt1"/>
                                </a:fillRef>
                                <a:effectRef idx="0">
                                  <a:schemeClr val="dk1"/>
                                </a:effectRef>
                                <a:fontRef idx="minor">
                                  <a:schemeClr val="dk1"/>
                                </a:fontRef>
                              </wps:style>
                              <wps:txbx>
                                <w:txbxContent>
                                  <w:p w14:paraId="4732D4E5"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TextBox 43"/>
                              <wps:cNvSpPr txBox="1"/>
                              <wps:spPr>
                                <a:xfrm>
                                  <a:off x="4500549" y="3865057"/>
                                  <a:ext cx="1257502" cy="438020"/>
                                </a:xfrm>
                                <a:prstGeom prst="rect">
                                  <a:avLst/>
                                </a:prstGeom>
                                <a:noFill/>
                              </wps:spPr>
                              <wps:txbx>
                                <w:txbxContent>
                                  <w:p w14:paraId="142D4106" w14:textId="77777777" w:rsidR="00E71811" w:rsidRDefault="00E71811" w:rsidP="00574CBD">
                                    <w:pPr>
                                      <w:pStyle w:val="NormalWeb"/>
                                      <w:spacing w:before="0" w:beforeAutospacing="0" w:after="0" w:afterAutospacing="0"/>
                                    </w:pPr>
                                    <w:r>
                                      <w:rPr>
                                        <w:rFonts w:ascii="Calibri" w:hAnsi="Calibri"/>
                                        <w:color w:val="000000"/>
                                        <w:kern w:val="24"/>
                                        <w:sz w:val="18"/>
                                        <w:szCs w:val="18"/>
                                      </w:rPr>
                                      <w:t>Employee</w:t>
                                    </w:r>
                                  </w:p>
                                </w:txbxContent>
                              </wps:txbx>
                              <wps:bodyPr wrap="square" rtlCol="0">
                                <a:spAutoFit/>
                              </wps:bodyPr>
                            </wps:wsp>
                            <wps:wsp>
                              <wps:cNvPr id="55" name="TextBox 44"/>
                              <wps:cNvSpPr txBox="1"/>
                              <wps:spPr>
                                <a:xfrm>
                                  <a:off x="5758052" y="3865641"/>
                                  <a:ext cx="1754157" cy="437436"/>
                                </a:xfrm>
                                <a:prstGeom prst="rect">
                                  <a:avLst/>
                                </a:prstGeom>
                                <a:noFill/>
                              </wps:spPr>
                              <wps:txbx>
                                <w:txbxContent>
                                  <w:p w14:paraId="325787F5" w14:textId="77777777" w:rsidR="00E71811" w:rsidRDefault="00E71811" w:rsidP="00574CBD">
                                    <w:pPr>
                                      <w:pStyle w:val="NormalWeb"/>
                                      <w:spacing w:before="0" w:beforeAutospacing="0" w:after="0" w:afterAutospacing="0"/>
                                    </w:pPr>
                                    <w:r>
                                      <w:rPr>
                                        <w:rFonts w:ascii="Calibri" w:hAnsi="Calibri"/>
                                        <w:color w:val="000000"/>
                                        <w:kern w:val="24"/>
                                        <w:sz w:val="18"/>
                                        <w:szCs w:val="18"/>
                                      </w:rPr>
                                      <w:t>Administrator</w:t>
                                    </w:r>
                                  </w:p>
                                </w:txbxContent>
                              </wps:txbx>
                              <wps:bodyPr wrap="square" rtlCol="0">
                                <a:spAutoFit/>
                              </wps:bodyPr>
                            </wps:wsp>
                            <wps:wsp>
                              <wps:cNvPr id="57" name="TextBox 45"/>
                              <wps:cNvSpPr txBox="1"/>
                              <wps:spPr>
                                <a:xfrm>
                                  <a:off x="3423280" y="881533"/>
                                  <a:ext cx="4319194" cy="586147"/>
                                </a:xfrm>
                                <a:prstGeom prst="rect">
                                  <a:avLst/>
                                </a:prstGeom>
                                <a:noFill/>
                              </wps:spPr>
                              <wps:txbx>
                                <w:txbxContent>
                                  <w:p w14:paraId="321E4B3E" w14:textId="2D2A5DA1" w:rsidR="00E71811" w:rsidRPr="001D7E98" w:rsidRDefault="00E71811" w:rsidP="00574CBD">
                                    <w:pPr>
                                      <w:pStyle w:val="NormalWeb"/>
                                      <w:spacing w:before="0" w:beforeAutospacing="0" w:after="0" w:afterAutospacing="0"/>
                                      <w:rPr>
                                        <w:rFonts w:ascii="Century Gothic" w:hAnsi="Century Gothic"/>
                                      </w:rPr>
                                    </w:pPr>
                                    <w:r w:rsidRPr="001D7E98">
                                      <w:rPr>
                                        <w:rFonts w:ascii="Century Gothic" w:hAnsi="Century Gothic"/>
                                        <w:color w:val="000000"/>
                                        <w:kern w:val="24"/>
                                        <w:sz w:val="28"/>
                                        <w:szCs w:val="28"/>
                                        <w:u w:val="single"/>
                                      </w:rPr>
                                      <w:t>R</w:t>
                                    </w:r>
                                    <w:r w:rsidRPr="001D7E98">
                                      <w:rPr>
                                        <w:rFonts w:ascii="Century Gothic" w:hAnsi="Century Gothic"/>
                                        <w:color w:val="000000"/>
                                        <w:kern w:val="24"/>
                                        <w:sz w:val="28"/>
                                        <w:szCs w:val="28"/>
                                      </w:rPr>
                                      <w:t>egistration an Account</w:t>
                                    </w:r>
                                  </w:p>
                                </w:txbxContent>
                              </wps:txbx>
                              <wps:bodyPr wrap="square" rtlCol="0">
                                <a:spAutoFit/>
                              </wps:bodyPr>
                            </wps:wsp>
                            <wps:wsp>
                              <wps:cNvPr id="61" name="Rectangle 61"/>
                              <wps:cNvSpPr/>
                              <wps:spPr>
                                <a:xfrm>
                                  <a:off x="9039656" y="618408"/>
                                  <a:ext cx="570226" cy="541610"/>
                                </a:xfrm>
                                <a:prstGeom prst="rect">
                                  <a:avLst/>
                                </a:prstGeom>
                              </wps:spPr>
                              <wps:style>
                                <a:lnRef idx="2">
                                  <a:schemeClr val="dk1"/>
                                </a:lnRef>
                                <a:fillRef idx="1">
                                  <a:schemeClr val="lt1"/>
                                </a:fillRef>
                                <a:effectRef idx="0">
                                  <a:schemeClr val="dk1"/>
                                </a:effectRef>
                                <a:fontRef idx="minor">
                                  <a:schemeClr val="dk1"/>
                                </a:fontRef>
                              </wps:style>
                              <wps:txbx>
                                <w:txbxContent>
                                  <w:p w14:paraId="7672BCE0" w14:textId="77777777" w:rsidR="00E71811" w:rsidRDefault="00E71811" w:rsidP="00574CBD">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886034" y="335981"/>
                                  <a:ext cx="8723850" cy="16813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2" name="TextBox 13"/>
                            <wps:cNvSpPr txBox="1"/>
                            <wps:spPr>
                              <a:xfrm>
                                <a:off x="1010778" y="1017767"/>
                                <a:ext cx="624891" cy="231140"/>
                              </a:xfrm>
                              <a:prstGeom prst="rect">
                                <a:avLst/>
                              </a:prstGeom>
                              <a:noFill/>
                            </wps:spPr>
                            <wps:txbx>
                              <w:txbxContent>
                                <w:p w14:paraId="5AC64758" w14:textId="77777777" w:rsidR="00E71811" w:rsidRDefault="00E71811" w:rsidP="00574CBD">
                                  <w:pPr>
                                    <w:pStyle w:val="NormalWeb"/>
                                    <w:spacing w:before="0" w:beforeAutospacing="0" w:after="0" w:afterAutospacing="0"/>
                                  </w:pPr>
                                  <w:r>
                                    <w:rPr>
                                      <w:rFonts w:ascii="Calibri" w:hAnsi="Calibri"/>
                                      <w:color w:val="7F7F7F"/>
                                      <w:kern w:val="24"/>
                                      <w:sz w:val="18"/>
                                      <w:szCs w:val="18"/>
                                    </w:rPr>
                                    <w:t>FullName</w:t>
                                  </w:r>
                                </w:p>
                              </w:txbxContent>
                            </wps:txbx>
                            <wps:bodyPr wrap="none" rtlCol="0">
                              <a:spAutoFit/>
                            </wps:bodyPr>
                          </wps:wsp>
                          <wps:wsp>
                            <wps:cNvPr id="75" name="TextBox 13"/>
                            <wps:cNvSpPr txBox="1"/>
                            <wps:spPr>
                              <a:xfrm>
                                <a:off x="1087223" y="1217991"/>
                                <a:ext cx="437515" cy="231140"/>
                              </a:xfrm>
                              <a:prstGeom prst="rect">
                                <a:avLst/>
                              </a:prstGeom>
                              <a:noFill/>
                            </wps:spPr>
                            <wps:txbx>
                              <w:txbxContent>
                                <w:p w14:paraId="75DE4F07" w14:textId="77777777" w:rsidR="00E71811" w:rsidRDefault="00E71811" w:rsidP="00574CBD">
                                  <w:pPr>
                                    <w:pStyle w:val="NormalWeb"/>
                                    <w:spacing w:before="0" w:beforeAutospacing="0" w:after="0" w:afterAutospacing="0"/>
                                  </w:pPr>
                                  <w:r>
                                    <w:rPr>
                                      <w:rFonts w:ascii="Calibri" w:hAnsi="Calibri"/>
                                      <w:color w:val="7F7F7F"/>
                                      <w:kern w:val="24"/>
                                      <w:sz w:val="18"/>
                                      <w:szCs w:val="18"/>
                                    </w:rPr>
                                    <w:t>Email</w:t>
                                  </w:r>
                                </w:p>
                              </w:txbxContent>
                            </wps:txbx>
                            <wps:bodyPr wrap="none" rtlCol="0">
                              <a:spAutoFit/>
                            </wps:bodyPr>
                          </wps:wsp>
                          <wps:wsp>
                            <wps:cNvPr id="76" name="TextBox 13"/>
                            <wps:cNvSpPr txBox="1"/>
                            <wps:spPr>
                              <a:xfrm>
                                <a:off x="886669" y="1442897"/>
                                <a:ext cx="887095" cy="231140"/>
                              </a:xfrm>
                              <a:prstGeom prst="rect">
                                <a:avLst/>
                              </a:prstGeom>
                              <a:noFill/>
                            </wps:spPr>
                            <wps:txbx>
                              <w:txbxContent>
                                <w:p w14:paraId="1F755062" w14:textId="77777777" w:rsidR="00E71811" w:rsidRDefault="00E71811" w:rsidP="00574CBD">
                                  <w:pPr>
                                    <w:pStyle w:val="NormalWeb"/>
                                    <w:spacing w:before="0" w:beforeAutospacing="0" w:after="0" w:afterAutospacing="0"/>
                                  </w:pPr>
                                  <w:r>
                                    <w:rPr>
                                      <w:rFonts w:ascii="Calibri" w:hAnsi="Calibri"/>
                                      <w:color w:val="7F7F7F"/>
                                      <w:kern w:val="24"/>
                                      <w:sz w:val="18"/>
                                      <w:szCs w:val="18"/>
                                    </w:rPr>
                                    <w:t>Phone Number</w:t>
                                  </w:r>
                                </w:p>
                              </w:txbxContent>
                            </wps:txbx>
                            <wps:bodyPr wrap="none" rtlCol="0">
                              <a:spAutoFit/>
                            </wps:bodyPr>
                          </wps:wsp>
                          <wps:wsp>
                            <wps:cNvPr id="77" name="TextBox 13"/>
                            <wps:cNvSpPr txBox="1"/>
                            <wps:spPr>
                              <a:xfrm>
                                <a:off x="975463" y="1847954"/>
                                <a:ext cx="661035" cy="231140"/>
                              </a:xfrm>
                              <a:prstGeom prst="rect">
                                <a:avLst/>
                              </a:prstGeom>
                              <a:noFill/>
                            </wps:spPr>
                            <wps:txbx>
                              <w:txbxContent>
                                <w:p w14:paraId="06D775CD" w14:textId="77777777" w:rsidR="00E71811" w:rsidRDefault="00E71811" w:rsidP="00574CBD">
                                  <w:pPr>
                                    <w:pStyle w:val="NormalWeb"/>
                                    <w:spacing w:before="0" w:beforeAutospacing="0" w:after="0" w:afterAutospacing="0"/>
                                  </w:pPr>
                                  <w:r>
                                    <w:rPr>
                                      <w:rFonts w:ascii="Calibri" w:hAnsi="Calibri"/>
                                      <w:color w:val="7F7F7F"/>
                                      <w:kern w:val="24"/>
                                      <w:sz w:val="18"/>
                                      <w:szCs w:val="18"/>
                                    </w:rPr>
                                    <w:t>Username</w:t>
                                  </w:r>
                                </w:p>
                              </w:txbxContent>
                            </wps:txbx>
                            <wps:bodyPr wrap="none" rtlCol="0">
                              <a:spAutoFit/>
                            </wps:bodyPr>
                          </wps:wsp>
                          <wps:wsp>
                            <wps:cNvPr id="79" name="TextBox 13"/>
                            <wps:cNvSpPr txBox="1"/>
                            <wps:spPr>
                              <a:xfrm>
                                <a:off x="1023088" y="2076554"/>
                                <a:ext cx="628015" cy="231140"/>
                              </a:xfrm>
                              <a:prstGeom prst="rect">
                                <a:avLst/>
                              </a:prstGeom>
                              <a:noFill/>
                            </wps:spPr>
                            <wps:txbx>
                              <w:txbxContent>
                                <w:p w14:paraId="25489044" w14:textId="77777777" w:rsidR="00E71811" w:rsidRDefault="00E71811" w:rsidP="00574CBD">
                                  <w:pPr>
                                    <w:pStyle w:val="NormalWeb"/>
                                    <w:spacing w:before="0" w:beforeAutospacing="0" w:after="0" w:afterAutospacing="0"/>
                                  </w:pPr>
                                  <w:r>
                                    <w:rPr>
                                      <w:rFonts w:ascii="Calibri" w:hAnsi="Calibri"/>
                                      <w:color w:val="7F7F7F"/>
                                      <w:kern w:val="24"/>
                                      <w:sz w:val="18"/>
                                      <w:szCs w:val="18"/>
                                    </w:rPr>
                                    <w:t>Password</w:t>
                                  </w:r>
                                </w:p>
                              </w:txbxContent>
                            </wps:txbx>
                            <wps:bodyPr wrap="none" rtlCol="0">
                              <a:spAutoFit/>
                            </wps:bodyPr>
                          </wps:wsp>
                          <wps:wsp>
                            <wps:cNvPr id="81" name="TextBox 13"/>
                            <wps:cNvSpPr txBox="1"/>
                            <wps:spPr>
                              <a:xfrm>
                                <a:off x="825603" y="2300074"/>
                                <a:ext cx="1027430" cy="231140"/>
                              </a:xfrm>
                              <a:prstGeom prst="rect">
                                <a:avLst/>
                              </a:prstGeom>
                              <a:noFill/>
                            </wps:spPr>
                            <wps:txbx>
                              <w:txbxContent>
                                <w:p w14:paraId="2193CE3A" w14:textId="77777777" w:rsidR="00E71811" w:rsidRDefault="00E71811" w:rsidP="00574CBD">
                                  <w:pPr>
                                    <w:pStyle w:val="NormalWeb"/>
                                    <w:spacing w:before="0" w:beforeAutospacing="0" w:after="0" w:afterAutospacing="0"/>
                                  </w:pPr>
                                  <w:r>
                                    <w:rPr>
                                      <w:rFonts w:ascii="Calibri" w:hAnsi="Calibri"/>
                                      <w:color w:val="7F7F7F"/>
                                      <w:kern w:val="24"/>
                                      <w:sz w:val="18"/>
                                      <w:szCs w:val="18"/>
                                    </w:rPr>
                                    <w:t>Confirm Password</w:t>
                                  </w:r>
                                </w:p>
                              </w:txbxContent>
                            </wps:txbx>
                            <wps:bodyPr wrap="none" rtlCol="0">
                              <a:spAutoFit/>
                            </wps:bodyPr>
                          </wps:wsp>
                        </wpg:grpSp>
                        <wps:wsp>
                          <wps:cNvPr id="82" name="TextBox 13"/>
                          <wps:cNvSpPr txBox="1"/>
                          <wps:spPr>
                            <a:xfrm>
                              <a:off x="2295525" y="1006317"/>
                              <a:ext cx="1512570" cy="231140"/>
                            </a:xfrm>
                            <a:prstGeom prst="rect">
                              <a:avLst/>
                            </a:prstGeom>
                            <a:noFill/>
                          </wps:spPr>
                          <wps:txbx>
                            <w:txbxContent>
                              <w:p w14:paraId="5200A38F" w14:textId="77777777" w:rsidR="00E71811" w:rsidRDefault="00E71811" w:rsidP="00574CBD">
                                <w:pPr>
                                  <w:pStyle w:val="NormalWeb"/>
                                  <w:spacing w:before="0" w:beforeAutospacing="0" w:after="0" w:afterAutospacing="0"/>
                                </w:pPr>
                                <w:r>
                                  <w:rPr>
                                    <w:rFonts w:ascii="Calibri" w:hAnsi="Calibri"/>
                                    <w:color w:val="7F7F7F"/>
                                    <w:kern w:val="24"/>
                                    <w:sz w:val="18"/>
                                    <w:szCs w:val="18"/>
                                  </w:rPr>
                                  <w:t>House Number, Road, Street</w:t>
                                </w:r>
                              </w:p>
                            </w:txbxContent>
                          </wps:txbx>
                          <wps:bodyPr wrap="none" rtlCol="0">
                            <a:spAutoFit/>
                          </wps:bodyPr>
                        </wps:wsp>
                        <wps:wsp>
                          <wps:cNvPr id="88" name="TextBox 13"/>
                          <wps:cNvSpPr txBox="1"/>
                          <wps:spPr>
                            <a:xfrm>
                              <a:off x="2845327" y="1231814"/>
                              <a:ext cx="404278" cy="230832"/>
                            </a:xfrm>
                            <a:prstGeom prst="rect">
                              <a:avLst/>
                            </a:prstGeom>
                            <a:noFill/>
                          </wps:spPr>
                          <wps:txbx>
                            <w:txbxContent>
                              <w:p w14:paraId="05059CCD" w14:textId="77777777" w:rsidR="00E71811" w:rsidRDefault="00E71811" w:rsidP="00574CBD">
                                <w:pPr>
                                  <w:pStyle w:val="NormalWeb"/>
                                  <w:spacing w:before="0" w:beforeAutospacing="0" w:after="0" w:afterAutospacing="0"/>
                                </w:pPr>
                                <w:r>
                                  <w:rPr>
                                    <w:rFonts w:ascii="Calibri" w:hAnsi="Calibri"/>
                                    <w:color w:val="7F7F7F"/>
                                    <w:kern w:val="24"/>
                                    <w:sz w:val="18"/>
                                    <w:szCs w:val="18"/>
                                  </w:rPr>
                                  <w:t>Area</w:t>
                                </w:r>
                              </w:p>
                            </w:txbxContent>
                          </wps:txbx>
                          <wps:bodyPr wrap="none" rtlCol="0">
                            <a:spAutoFit/>
                          </wps:bodyPr>
                        </wps:wsp>
                        <wps:wsp>
                          <wps:cNvPr id="89" name="TextBox 13"/>
                          <wps:cNvSpPr txBox="1"/>
                          <wps:spPr>
                            <a:xfrm>
                              <a:off x="2767689" y="1452370"/>
                              <a:ext cx="623570" cy="231140"/>
                            </a:xfrm>
                            <a:prstGeom prst="rect">
                              <a:avLst/>
                            </a:prstGeom>
                            <a:noFill/>
                          </wps:spPr>
                          <wps:txbx>
                            <w:txbxContent>
                              <w:p w14:paraId="641F25F3" w14:textId="77777777" w:rsidR="00E71811" w:rsidRDefault="00E71811" w:rsidP="00574CBD">
                                <w:pPr>
                                  <w:pStyle w:val="NormalWeb"/>
                                  <w:spacing w:before="0" w:beforeAutospacing="0" w:after="0" w:afterAutospacing="0"/>
                                </w:pPr>
                                <w:r>
                                  <w:rPr>
                                    <w:rFonts w:ascii="Calibri" w:hAnsi="Calibri"/>
                                    <w:color w:val="7F7F7F"/>
                                    <w:kern w:val="24"/>
                                    <w:sz w:val="18"/>
                                    <w:szCs w:val="18"/>
                                  </w:rPr>
                                  <w:t>PostCode</w:t>
                                </w:r>
                              </w:p>
                            </w:txbxContent>
                          </wps:txbx>
                          <wps:bodyPr wrap="none" rtlCol="0">
                            <a:spAutoFit/>
                          </wps:bodyPr>
                        </wps:wsp>
                      </wpg:grpSp>
                      <wps:wsp>
                        <wps:cNvPr id="90" name="TextBox 218"/>
                        <wps:cNvSpPr txBox="1"/>
                        <wps:spPr>
                          <a:xfrm>
                            <a:off x="3737114" y="779228"/>
                            <a:ext cx="1892300" cy="276860"/>
                          </a:xfrm>
                          <a:prstGeom prst="rect">
                            <a:avLst/>
                          </a:prstGeom>
                          <a:noFill/>
                        </wps:spPr>
                        <wps:txbx>
                          <w:txbxContent>
                            <w:p w14:paraId="046933D4"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rPr>
                                <w:t>Image:</w:t>
                              </w:r>
                            </w:p>
                          </w:txbxContent>
                        </wps:txbx>
                        <wps:bodyPr wrap="square" rtlCol="0">
                          <a:spAutoFit/>
                        </wps:bodyPr>
                      </wps:wsp>
                      <wps:wsp>
                        <wps:cNvPr id="91" name="Rectangle 91"/>
                        <wps:cNvSpPr/>
                        <wps:spPr>
                          <a:xfrm>
                            <a:off x="3880237" y="1017767"/>
                            <a:ext cx="1077264" cy="813297"/>
                          </a:xfrm>
                          <a:prstGeom prst="rect">
                            <a:avLst/>
                          </a:prstGeom>
                        </wps:spPr>
                        <wps:style>
                          <a:lnRef idx="2">
                            <a:schemeClr val="dk1"/>
                          </a:lnRef>
                          <a:fillRef idx="1">
                            <a:schemeClr val="lt1"/>
                          </a:fillRef>
                          <a:effectRef idx="0">
                            <a:schemeClr val="dk1"/>
                          </a:effectRef>
                          <a:fontRef idx="minor">
                            <a:schemeClr val="dk1"/>
                          </a:fontRef>
                        </wps:style>
                        <wps:txbx>
                          <w:txbxContent>
                            <w:p w14:paraId="43F543D3" w14:textId="77777777" w:rsidR="00E71811" w:rsidRDefault="00E71811" w:rsidP="00574CBD">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3880237" y="1852654"/>
                            <a:ext cx="51498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7C5CC642" w14:textId="77777777" w:rsidR="00E71811" w:rsidRPr="00623544" w:rsidRDefault="00E71811" w:rsidP="00574CBD">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4428877" y="1852654"/>
                            <a:ext cx="53657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31E3A742" w14:textId="77777777" w:rsidR="00E71811" w:rsidRPr="00623544" w:rsidRDefault="00E71811" w:rsidP="00574CBD">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F1A16E" id="Group 6" o:spid="_x0000_s1328" style="position:absolute;left:0;text-align:left;margin-left:205.7pt;margin-top:10.7pt;width:443.25pt;height:257.2pt;z-index:252013568;mso-height-relative:margin" coordsize="56294,3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">
                <v:group id="Group 93" o:spid="_x0000_s1329" style="position:absolute;width:53079;height:32664" coordsize="53082,32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Group 14" o:spid="_x0000_s1330" style="position:absolute;width:53082;height:32664" coordsize="53082,32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 17" o:spid="_x0000_s1331" style="position:absolute;width:53082;height:32664" coordsize="100594,61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21" o:spid="_x0000_s1332" style="position:absolute;width:100594;height:6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c+sMA&#10;AADbAAAADwAAAGRycy9kb3ducmV2LnhtbESPT4vCMBTE7wt+h/AEb2uqB3etRhHZBUFR/HPw+Gie&#10;bbF5KUls67c3C8Ieh5n5DTNfdqYSDTlfWlYwGiYgiDOrS84VXM6/n98gfEDWWFkmBU/ysFz0PuaY&#10;atvykZpTyEWEsE9RQRFCnUrps4IM+qGtiaN3s85giNLlUjtsI9xUcpwkE2mw5LhQYE3rgrL76WEU&#10;2EP5rFZuum929HXdHkLSdpMfpQb9bjUDEagL/+F3e6MVjE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Jc+sMAAADbAAAADwAAAAAAAAAAAAAAAACYAgAAZHJzL2Rv&#10;d25yZXYueG1sUEsFBgAAAAAEAAQA9QAAAIgDAAAAAA==&#10;" fillcolor="white [3201]" strokecolor="black [3200]" strokeweight="1pt"/>
                      <v:rect id="Rectangle 24" o:spid="_x0000_s1333" style="position:absolute;left:11466;top:19431;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6QzcEA&#10;AADbAAAADwAAAGRycy9kb3ducmV2LnhtbESPUWvCMBSF34X9h3AHe7Npi8ioRhFB2Zvo/AHX5q4p&#10;a25iE9vu3y+DgY+Hc853OOvtZDsxUB9axwqKLAdBXDvdcqPg+nmYv4MIEVlj55gU/FCA7eZltsZK&#10;u5HPNFxiIxKEQ4UKTIy+kjLUhiyGzHni5H253mJMsm+k7nFMcNvJMs+X0mLLacGgp72h+vvysIky&#10;+FuRY1mcy/31dD96cxj1pNTb67RbgYg0xWf4v/2hFZQL+PuSf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ekM3BAAAA2wAAAA8AAAAAAAAAAAAAAAAAmAIAAGRycy9kb3du&#10;cmV2LnhtbFBLBQYAAAAABAAEAPUAAACGAwAAAAA=&#10;" fillcolor="white [3201]" strokecolor="#a5a5a5 [3206]" strokeweight="1pt">
                        <v:textbox>
                          <w:txbxContent>
                            <w:p w14:paraId="338EB229"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v:textbox>
                      </v:rect>
                      <v:shape id="_x0000_s1334" type="#_x0000_t202" style="position:absolute;left:9801;top:16270;width:19530;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14:paraId="63AA57D0" w14:textId="77777777" w:rsidR="00E71811" w:rsidRDefault="00E71811" w:rsidP="00574CBD">
                              <w:pPr>
                                <w:pStyle w:val="NormalWeb"/>
                                <w:spacing w:before="0" w:beforeAutospacing="0" w:after="0" w:afterAutospacing="0"/>
                              </w:pPr>
                              <w:r>
                                <w:rPr>
                                  <w:rFonts w:ascii="Calibri" w:hAnsi="Calibri"/>
                                  <w:color w:val="000000"/>
                                  <w:kern w:val="24"/>
                                  <w:sz w:val="18"/>
                                  <w:szCs w:val="18"/>
                                </w:rPr>
                                <w:t>Basic Information:</w:t>
                              </w:r>
                            </w:p>
                          </w:txbxContent>
                        </v:textbox>
                      </v:shape>
                      <v:rect id="Rectangle 26" o:spid="_x0000_s1335" style="position:absolute;left:11466;top:23616;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rIcEA&#10;AADbAAAADwAAAGRycy9kb3ducmV2LnhtbESP3YrCMBSE7xf2HcJZ8G5N2wuRrlFEULwTfx7gbHO2&#10;KducxCa29e2NIHg5zMw3zGI12lb01IXGsYJ8moEgrpxuuFZwOW+/5yBCRNbYOiYFdwqwWn5+LLDU&#10;buAj9adYiwThUKICE6MvpQyVIYth6jxx8v5cZzEm2dVSdzgkuG1lkWUzabHhtGDQ08ZQ9X+62UTp&#10;/W+eYZEfi83lcN15sx30qNTka1z/gIg0xnf41d5rBcU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AqyHBAAAA2wAAAA8AAAAAAAAAAAAAAAAAmAIAAGRycy9kb3du&#10;cmV2LnhtbFBLBQYAAAAABAAEAPUAAACGAwAAAAA=&#10;" fillcolor="white [3201]" strokecolor="#a5a5a5 [3206]" strokeweight="1pt"/>
                      <v:rect id="Rectangle 27" o:spid="_x0000_s1336" style="position:absolute;left:11335;top:28092;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usEA&#10;AADbAAAADwAAAGRycy9kb3ducmV2LnhtbESPwW7CMBBE70j9B2sr9Uac5ABVwCCEBOoNQfmAJd7G&#10;UeO1iU2S/n1dqRLH0cy80ay3k+3EQH1oHSsoshwEce10y42C6+dh/g4iRGSNnWNS8EMBtpuX2Ror&#10;7UY+03CJjUgQDhUqMDH6SspQG7IYMueJk/fleosxyb6RuscxwW0nyzxfSIstpwWDnvaG6u/LwybK&#10;4G9FjmVxLvfX0/3ozWHUk1Jvr9NuBSLSFJ/h//aHVlAu4e9L+g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MDrrBAAAA2wAAAA8AAAAAAAAAAAAAAAAAmAIAAGRycy9kb3du&#10;cmV2LnhtbFBLBQYAAAAABAAEAPUAAACGAwAAAAA=&#10;" fillcolor="white [3201]" strokecolor="#a5a5a5 [3206]" strokeweight="1pt"/>
                      <v:rect id="Rectangle 28" o:spid="_x0000_s1337" style="position:absolute;left:11335;top:35654;width:25682;height:3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OayMEA&#10;AADbAAAADwAAAGRycy9kb3ducmV2LnhtbESPwWrDMAyG74O9g9Fgt8VJDmOkdUspdOw22vUB1FiN&#10;Q2PZjb0ke/vpMNhR/Po/6VtvFz+oicbUBzZQFSUo4jbYnjsD56/DyxuolJEtDoHJwA8l2G4eH9bY&#10;2DDzkaZT7pRAODVowOUcG61T68hjKkIkluwaRo9ZxrHTdsRZ4H7QdVm+ao89ywWHkfaO2tvp2wtl&#10;ipeqxLo61vvz5/09usNsF2Oen5bdClSmJf8v/7U/rIFanhUX8QC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TmsjBAAAA2wAAAA8AAAAAAAAAAAAAAAAAmAIAAGRycy9kb3du&#10;cmV2LnhtbFBLBQYAAAAABAAEAPUAAACGAwAAAAA=&#10;" fillcolor="white [3201]" strokecolor="#a5a5a5 [3206]" strokeweight="1pt"/>
                      <v:shape id="TextBox 22" o:spid="_x0000_s1338" type="#_x0000_t202" style="position:absolute;left:9801;top:32490;width:15258;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Z+8MA&#10;AADbAAAADwAAAGRycy9kb3ducmV2LnhtbESP0WrCQBRE34X+w3ILvunGUItGVym2gm/WtB9wyV6z&#10;abJ3Q3ar0a93BcHHYWbOMMt1bxtxos5XjhVMxgkI4sLpiksFvz/b0QyED8gaG8ek4EIe1quXwRIz&#10;7c58oFMeShEh7DNUYEJoMyl9YciiH7uWOHpH11kMUXal1B2eI9w2Mk2Sd2mx4rhgsKWNoaLO/62C&#10;WWL3dT1Pv719u06mZvPpvto/pYav/ccCRKA+PMOP9k4rSOdw/x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aZ+8MAAADbAAAADwAAAAAAAAAAAAAAAACYAgAAZHJzL2Rv&#10;d25yZXYueG1sUEsFBgAAAAAEAAQA9QAAAIgDAAAAAA==&#10;" filled="f" stroked="f">
                        <v:textbox style="mso-fit-shape-to-text:t">
                          <w:txbxContent>
                            <w:p w14:paraId="737D2B4A" w14:textId="77777777" w:rsidR="00E71811" w:rsidRDefault="00E71811" w:rsidP="00574CBD">
                              <w:pPr>
                                <w:pStyle w:val="NormalWeb"/>
                                <w:spacing w:before="0" w:beforeAutospacing="0" w:after="0" w:afterAutospacing="0"/>
                              </w:pPr>
                              <w:r>
                                <w:rPr>
                                  <w:rFonts w:ascii="Calibri" w:hAnsi="Calibri"/>
                                  <w:color w:val="000000"/>
                                  <w:kern w:val="24"/>
                                  <w:sz w:val="18"/>
                                  <w:szCs w:val="18"/>
                                </w:rPr>
                                <w:t>Login Details:</w:t>
                              </w:r>
                            </w:p>
                          </w:txbxContent>
                        </v:textbox>
                      </v:shape>
                      <v:rect id="Rectangle 30" o:spid="_x0000_s1339" style="position:absolute;left:11335;top:39938;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AE8IA&#10;AADbAAAADwAAAGRycy9kb3ducmV2LnhtbESPwWrDMAyG74O+g9Fgt9VJBmOkdUspdOw22vUB1FiN&#10;Q2PZi90ke/vpMNhR/Po/6VtvZ9+rkYbUBTZQLgtQxE2wHbcGzl+H5zdQKSNb7AOTgR9KsN0sHtZY&#10;2zDxkcZTbpVAONVowOUca61T48hjWoZILNk1DB6zjEOr7YCTwH2vq6J41R47lgsOI+0dNbfT3Qtl&#10;jJeywKo8Vvvz5/d7dIfJzsY8Pc67FahMc/5f/mt/WAMv8r24iAfo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AATwgAAANsAAAAPAAAAAAAAAAAAAAAAAJgCAABkcnMvZG93&#10;bnJldi54bWxQSwUGAAAAAAQABAD1AAAAhwMAAAAA&#10;" fillcolor="white [3201]" strokecolor="#a5a5a5 [3206]" strokeweight="1pt"/>
                      <v:rect id="Rectangle 32" o:spid="_x0000_s1340" style="position:absolute;left:11335;top:44136;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8EA&#10;AADbAAAADwAAAGRycy9kb3ducmV2LnhtbESPUWvCMBSF34X9h3AHe7NpK8ioRhFB2Zvo/AHX5q4p&#10;a25iE9vu3y+DgY+Hc853OOvtZDsxUB9axwqKLAdBXDvdcqPg+nmYv4MIEVlj55gU/FCA7eZltsZK&#10;u5HPNFxiIxKEQ4UKTIy+kjLUhiyGzHni5H253mJMsm+k7nFMcNvJMs+X0mLLacGgp72h+vvysIky&#10;+FuRY1mcy/31dD96cxj1pNTb67RbgYg0xWf4v/2hFSxK+PuSf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iO//BAAAA2wAAAA8AAAAAAAAAAAAAAAAAmAIAAGRycy9kb3du&#10;cmV2LnhtbFBLBQYAAAAABAAEAPUAAACGAwAAAAA=&#10;" fillcolor="white [3201]" strokecolor="#a5a5a5 [3206]" strokeweight="1pt"/>
                      <v:rect id="Rectangle 33" o:spid="_x0000_s1341" style="position:absolute;left:44674;top:19431;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eZMEA&#10;AADbAAAADwAAAGRycy9kb3ducmV2LnhtbESPwWrDMBBE74H8g9hAb7FsB0pxo5hiSOmtJM0HbKyt&#10;ZWqtFEux3b+vCoUeh5l5w+zrxQ5iojH0jhUUWQ6CuHW6507B5eO4fQIRIrLGwTEp+KYA9WG92mOl&#10;3cwnms6xEwnCoUIFJkZfSRlaQxZD5jxx8j7daDEmOXZSjzgnuB1kmeeP0mLPacGgp8ZQ+3W+20SZ&#10;/LXIsSxOZXN5v716c5z1otTDZnl5BhFpif/hv/abVrDbwe+X9AP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unmTBAAAA2wAAAA8AAAAAAAAAAAAAAAAAmAIAAGRycy9kb3du&#10;cmV2LnhtbFBLBQYAAAAABAAEAPUAAACGAwAAAAA=&#10;" fillcolor="white [3201]" strokecolor="#a5a5a5 [3206]" strokeweight="1pt"/>
                      <v:shape id="TextBox 31" o:spid="_x0000_s1342" type="#_x0000_t202" style="position:absolute;left:42813;top:16270;width:11107;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FI8QA&#10;AADbAAAADwAAAGRycy9kb3ducmV2LnhtbESPwW7CMBBE70j8g7VIvRUnUCpIYxCCIvUGpf2AVbzE&#10;aeJ1FBsI/foaqRLH0cy80eSr3jbiQp2vHCtIxwkI4sLpiksF31+75zkIH5A1No5JwY08rJbDQY6Z&#10;dlf+pMsxlCJC2GeowITQZlL6wpBFP3YtcfROrrMYouxKqTu8Rrht5CRJXqXFiuOCwZY2hor6eLYK&#10;5ond1/VicvD25Tedmc3Wvbc/Sj2N+vUbiEB9eIT/2x9awXQ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BSPEAAAA2wAAAA8AAAAAAAAAAAAAAAAAmAIAAGRycy9k&#10;b3ducmV2LnhtbFBLBQYAAAAABAAEAPUAAACJAwAAAAA=&#10;" filled="f" stroked="f">
                        <v:textbox style="mso-fit-shape-to-text:t">
                          <w:txbxContent>
                            <w:p w14:paraId="2D3B2A0A" w14:textId="77777777" w:rsidR="00E71811" w:rsidRDefault="00E71811" w:rsidP="00574CBD">
                              <w:pPr>
                                <w:pStyle w:val="NormalWeb"/>
                                <w:spacing w:before="0" w:beforeAutospacing="0" w:after="0" w:afterAutospacing="0"/>
                              </w:pPr>
                              <w:r>
                                <w:rPr>
                                  <w:rFonts w:ascii="Calibri" w:hAnsi="Calibri"/>
                                  <w:color w:val="000000"/>
                                  <w:kern w:val="24"/>
                                  <w:sz w:val="18"/>
                                  <w:szCs w:val="18"/>
                                </w:rPr>
                                <w:t>Address:</w:t>
                              </w:r>
                            </w:p>
                          </w:txbxContent>
                        </v:textbox>
                      </v:shape>
                      <v:rect id="Rectangle 36" o:spid="_x0000_s1343" style="position:absolute;left:44674;top:23714;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9/MEA&#10;AADbAAAADwAAAGRycy9kb3ducmV2LnhtbESPwWrDMBBE74X8g9hAb7VsF0Jxo5hiSOmtJM0HbKyt&#10;ZWqtFEux3b+vCoEch5l5w2zrxQ5iojH0jhUUWQ6CuHW6507B6Wv/9AIiRGSNg2NS8EsB6t3qYYuV&#10;djMfaDrGTiQIhwoVmBh9JWVoDVkMmfPEyft2o8WY5NhJPeKc4HaQZZ5vpMWe04JBT42h9ud4tYky&#10;+XORY1kcyub0eXn3Zj/rRanH9fL2CiLSEu/hW/tDK3jewP+X9AP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ZPfzBAAAA2wAAAA8AAAAAAAAAAAAAAAAAmAIAAGRycy9kb3du&#10;cmV2LnhtbFBLBQYAAAAABAAEAPUAAACGAwAAAAA=&#10;" fillcolor="white [3201]" strokecolor="#a5a5a5 [3206]" strokeweight="1pt"/>
                      <v:rect id="Rectangle 37" o:spid="_x0000_s1344" style="position:absolute;left:44674;top:27912;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WYZ8IA&#10;AADbAAAADwAAAGRycy9kb3ducmV2LnhtbESPzWrDMBCE74W8g9hCb41sB5LgRAklkJJbyc8DbKyt&#10;ZWqtFEu13bevAoEch5n5hllvR9uKnrrQOFaQTzMQxJXTDdcKLuf9+xJEiMgaW8ek4I8CbDeTlzWW&#10;2g18pP4Ua5EgHEpUYGL0pZShMmQxTJ0nTt636yzGJLta6g6HBLetLLJsLi02nBYMetoZqn5OvzZR&#10;en/NMyzyY7G7fN0+vdkPelTq7XX8WIGINMZn+NE+aAWzBdy/p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ZhnwgAAANsAAAAPAAAAAAAAAAAAAAAAAJgCAABkcnMvZG93&#10;bnJldi54bWxQSwUGAAAAAAQABAD1AAAAhwMAAAAA&#10;" fillcolor="white [3201]" strokecolor="#a5a5a5 [3206]" strokeweight="1pt"/>
                      <v:rect id="Rectangle 41" o:spid="_x0000_s1345" style="position:absolute;left:44674;top:35625;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W9cEA&#10;AADbAAAADwAAAGRycy9kb3ducmV2LnhtbESP3YrCMBSE7xd8h3CEvVvTFlmkaxQRlL0Tfx7gbHNs&#10;is1JbGLbffuNIOzlMDPfMMv1aFvRUxcaxwryWQaCuHK64VrB5bz7WIAIEVlj65gU/FKA9WrytsRS&#10;u4GP1J9iLRKEQ4kKTIy+lDJUhiyGmfPEybu6zmJMsqul7nBIcNvKIss+pcWG04JBT1tD1e30sInS&#10;+588wyI/FtvL4b73ZjfoUan36bj5AhFpjP/hV/tbK5jn8PySf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21vXBAAAA2wAAAA8AAAAAAAAAAAAAAAAAmAIAAGRycy9kb3du&#10;cmV2LnhtbFBLBQYAAAAABAAEAPUAAACGAwAAAAA=&#10;" fillcolor="white [3201]" strokecolor="#a5a5a5 [3206]" strokeweight="1pt"/>
                      <v:shape id="TextBox 38" o:spid="_x0000_s1346" type="#_x0000_t202" style="position:absolute;left:42813;top:32278;width:13477;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LscQA&#10;AADbAAAADwAAAGRycy9kb3ducmV2LnhtbESPzW7CMBCE70h9B2sr9QZO+KkgjUEVtFJv0LQPsIqX&#10;OE28jmIXUp4eV0LiOJqZbzT5ZrCtOFHva8cK0kkCgrh0uuZKwffX+3gJwgdkja1jUvBHHjbrh1GO&#10;mXZn/qRTESoRIewzVGBC6DIpfWnIop+4jjh6R9dbDFH2ldQ9niPctnKaJM/SYs1xwWBHW0NlU/xa&#10;BcvE7ptmNT14O7+kC7PdubfuR6mnx+H1BUSgIdzDt/aHVjCfwf+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S7HEAAAA2wAAAA8AAAAAAAAAAAAAAAAAmAIAAGRycy9k&#10;b3ducmV2LnhtbFBLBQYAAAAABAAEAPUAAACJAwAAAAA=&#10;" filled="f" stroked="f">
                        <v:textbox style="mso-fit-shape-to-text:t">
                          <w:txbxContent>
                            <w:p w14:paraId="15DC3B55" w14:textId="77777777" w:rsidR="00E71811" w:rsidRDefault="00E71811" w:rsidP="00574CBD">
                              <w:pPr>
                                <w:pStyle w:val="NormalWeb"/>
                                <w:spacing w:before="0" w:beforeAutospacing="0" w:after="0" w:afterAutospacing="0"/>
                              </w:pPr>
                              <w:r>
                                <w:rPr>
                                  <w:rFonts w:ascii="Calibri" w:hAnsi="Calibri"/>
                                  <w:color w:val="000000"/>
                                  <w:kern w:val="24"/>
                                  <w:sz w:val="18"/>
                                  <w:szCs w:val="18"/>
                                </w:rPr>
                                <w:t>Admin Key:</w:t>
                              </w:r>
                            </w:p>
                          </w:txbxContent>
                        </v:textbox>
                      </v:shape>
                      <v:oval id="Oval 44" o:spid="_x0000_s1347" style="position:absolute;left:44714;top:40036;width:1706;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yfMQA&#10;AADbAAAADwAAAGRycy9kb3ducmV2LnhtbESPQWvCQBSE7wX/w/KE3pqNkgaNriJCQSoemgpeX7LP&#10;JJp9G7Jbjf++KxR6HGbmG2a5HkwrbtS7xrKCSRSDIC6tbrhScPz+eJuBcB5ZY2uZFDzIwXo1elli&#10;pu2dv+iW+0oECLsMFdTed5mUrqzJoItsRxy8s+0N+iD7Suoe7wFuWjmN41QabDgs1NjRtqbymv8Y&#10;Be/z0yHmZF91+uInj81u/1mkhVKv42GzAOFp8P/hv/ZOK0gSeH4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wMnzEAAAA2wAAAA8AAAAAAAAAAAAAAAAAmAIAAGRycy9k&#10;b3ducmV2LnhtbFBLBQYAAAAABAAEAPUAAACJAwAAAAA=&#10;" fillcolor="black [3213]" strokecolor="black [3200]" strokeweight="1pt">
                        <v:stroke joinstyle="miter"/>
                      </v:oval>
                      <v:rect id="Rectangle 46" o:spid="_x0000_s1348" style="position:absolute;left:11466;top:48227;width:25811;height:9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14:paraId="0359F63D"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Clear</w:t>
                              </w:r>
                            </w:p>
                          </w:txbxContent>
                        </v:textbox>
                      </v:rect>
                      <v:rect id="Rectangle 50" o:spid="_x0000_s1349" style="position:absolute;left:44674;top:43115;width:25811;height:1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14:paraId="4732D4E5"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Register</w:t>
                              </w:r>
                            </w:p>
                          </w:txbxContent>
                        </v:textbox>
                      </v:rect>
                      <v:shape id="_x0000_s1350" type="#_x0000_t202" style="position:absolute;left:45005;top:38650;width:12575;height: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14:paraId="142D4106" w14:textId="77777777" w:rsidR="00E71811" w:rsidRDefault="00E71811" w:rsidP="00574CBD">
                              <w:pPr>
                                <w:pStyle w:val="NormalWeb"/>
                                <w:spacing w:before="0" w:beforeAutospacing="0" w:after="0" w:afterAutospacing="0"/>
                              </w:pPr>
                              <w:r>
                                <w:rPr>
                                  <w:rFonts w:ascii="Calibri" w:hAnsi="Calibri"/>
                                  <w:color w:val="000000"/>
                                  <w:kern w:val="24"/>
                                  <w:sz w:val="18"/>
                                  <w:szCs w:val="18"/>
                                </w:rPr>
                                <w:t>Employee</w:t>
                              </w:r>
                            </w:p>
                          </w:txbxContent>
                        </v:textbox>
                      </v:shape>
                      <v:shape id="_x0000_s1351" type="#_x0000_t202" style="position:absolute;left:57580;top:38656;width:17542;height:4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14:paraId="325787F5" w14:textId="77777777" w:rsidR="00E71811" w:rsidRDefault="00E71811" w:rsidP="00574CBD">
                              <w:pPr>
                                <w:pStyle w:val="NormalWeb"/>
                                <w:spacing w:before="0" w:beforeAutospacing="0" w:after="0" w:afterAutospacing="0"/>
                              </w:pPr>
                              <w:r>
                                <w:rPr>
                                  <w:rFonts w:ascii="Calibri" w:hAnsi="Calibri"/>
                                  <w:color w:val="000000"/>
                                  <w:kern w:val="24"/>
                                  <w:sz w:val="18"/>
                                  <w:szCs w:val="18"/>
                                </w:rPr>
                                <w:t>Administrator</w:t>
                              </w:r>
                            </w:p>
                          </w:txbxContent>
                        </v:textbox>
                      </v:shape>
                      <v:shape id="_x0000_s1352" type="#_x0000_t202" style="position:absolute;left:34232;top:8815;width:43192;height:5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jMEA&#10;AADbAAAADwAAAGRycy9kb3ducmV2LnhtbESPQWvCQBSE7wX/w/IK3upGwSqpq4hW8NCLGu+P7Gs2&#10;NPs2ZF9N/PfdguBxmJlvmNVm8I26URfrwAamkwwUcRlszZWB4nJ4W4KKgmyxCUwG7hRhsx69rDC3&#10;oecT3c5SqQThmKMBJ9LmWsfSkcc4CS1x8r5D51GS7CptO+wT3Dd6lmXv2mPNacFhSztH5c/51xsQ&#10;sdvpvfj08Xgdvva9y8o5FsaMX4ftByihQZ7hR/toDcw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ARozBAAAA2wAAAA8AAAAAAAAAAAAAAAAAmAIAAGRycy9kb3du&#10;cmV2LnhtbFBLBQYAAAAABAAEAPUAAACGAwAAAAA=&#10;" filled="f" stroked="f">
                        <v:textbox style="mso-fit-shape-to-text:t">
                          <w:txbxContent>
                            <w:p w14:paraId="321E4B3E" w14:textId="2D2A5DA1" w:rsidR="00E71811" w:rsidRPr="001D7E98" w:rsidRDefault="00E71811" w:rsidP="00574CBD">
                              <w:pPr>
                                <w:pStyle w:val="NormalWeb"/>
                                <w:spacing w:before="0" w:beforeAutospacing="0" w:after="0" w:afterAutospacing="0"/>
                                <w:rPr>
                                  <w:rFonts w:ascii="Century Gothic" w:hAnsi="Century Gothic"/>
                                </w:rPr>
                              </w:pPr>
                              <w:r w:rsidRPr="001D7E98">
                                <w:rPr>
                                  <w:rFonts w:ascii="Century Gothic" w:hAnsi="Century Gothic"/>
                                  <w:color w:val="000000"/>
                                  <w:kern w:val="24"/>
                                  <w:sz w:val="28"/>
                                  <w:szCs w:val="28"/>
                                  <w:u w:val="single"/>
                                </w:rPr>
                                <w:t>R</w:t>
                              </w:r>
                              <w:r w:rsidRPr="001D7E98">
                                <w:rPr>
                                  <w:rFonts w:ascii="Century Gothic" w:hAnsi="Century Gothic"/>
                                  <w:color w:val="000000"/>
                                  <w:kern w:val="24"/>
                                  <w:sz w:val="28"/>
                                  <w:szCs w:val="28"/>
                                </w:rPr>
                                <w:t>egistration an Account</w:t>
                              </w:r>
                            </w:p>
                          </w:txbxContent>
                        </v:textbox>
                      </v:shape>
                      <v:rect id="Rectangle 61" o:spid="_x0000_s1353" style="position:absolute;left:90396;top:6184;width:5702;height:5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14:paraId="7672BCE0" w14:textId="77777777" w:rsidR="00E71811" w:rsidRDefault="00E71811" w:rsidP="00574CBD">
                              <w:pPr>
                                <w:jc w:val="center"/>
                              </w:pPr>
                              <w:r>
                                <w:t>E</w:t>
                              </w:r>
                            </w:p>
                          </w:txbxContent>
                        </v:textbox>
                      </v:rect>
                      <v:rect id="Rectangle 70" o:spid="_x0000_s1354" style="position:absolute;left:8860;top:3359;width:87238;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group>
                    <v:shape id="_x0000_s1355" type="#_x0000_t202" style="position:absolute;left:10107;top:10177;width:6249;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14:paraId="5AC64758" w14:textId="77777777" w:rsidR="00E71811" w:rsidRDefault="00E71811" w:rsidP="00574CBD">
                            <w:pPr>
                              <w:pStyle w:val="NormalWeb"/>
                              <w:spacing w:before="0" w:beforeAutospacing="0" w:after="0" w:afterAutospacing="0"/>
                            </w:pPr>
                            <w:r>
                              <w:rPr>
                                <w:rFonts w:ascii="Calibri" w:hAnsi="Calibri"/>
                                <w:color w:val="7F7F7F"/>
                                <w:kern w:val="24"/>
                                <w:sz w:val="18"/>
                                <w:szCs w:val="18"/>
                              </w:rPr>
                              <w:t>FullName</w:t>
                            </w:r>
                          </w:p>
                        </w:txbxContent>
                      </v:textbox>
                    </v:shape>
                    <v:shape id="_x0000_s1356" type="#_x0000_t202" style="position:absolute;left:10872;top:12179;width:4375;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848QA&#10;AADbAAAADwAAAGRycy9kb3ducmV2LnhtbESPwW7CMBBE70j9B2sr9QZOEFBIY1AFrdQbNO0HrOIl&#10;ThOvo9iFlK/HlZA4jmbmjSbfDLYVJ+p97VhBOklAEJdO11wp+P56Hy9B+ICssXVMCv7Iw2b9MMox&#10;0+7Mn3QqQiUihH2GCkwIXSalLw1Z9BPXEUfv6HqLIcq+krrHc4TbVk6TZCEt1hwXDHa0NVQ2xa9V&#10;sEzsvmlW04O3s0s6N9ude+t+lHp6HF5fQAQawj18a39oBc9z+P8Sf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ovOPEAAAA2wAAAA8AAAAAAAAAAAAAAAAAmAIAAGRycy9k&#10;b3ducmV2LnhtbFBLBQYAAAAABAAEAPUAAACJAwAAAAA=&#10;" filled="f" stroked="f">
                      <v:textbox style="mso-fit-shape-to-text:t">
                        <w:txbxContent>
                          <w:p w14:paraId="75DE4F07" w14:textId="77777777" w:rsidR="00E71811" w:rsidRDefault="00E71811" w:rsidP="00574CBD">
                            <w:pPr>
                              <w:pStyle w:val="NormalWeb"/>
                              <w:spacing w:before="0" w:beforeAutospacing="0" w:after="0" w:afterAutospacing="0"/>
                            </w:pPr>
                            <w:r>
                              <w:rPr>
                                <w:rFonts w:ascii="Calibri" w:hAnsi="Calibri"/>
                                <w:color w:val="7F7F7F"/>
                                <w:kern w:val="24"/>
                                <w:sz w:val="18"/>
                                <w:szCs w:val="18"/>
                              </w:rPr>
                              <w:t>Email</w:t>
                            </w:r>
                          </w:p>
                        </w:txbxContent>
                      </v:textbox>
                    </v:shape>
                    <v:shape id="_x0000_s1357" type="#_x0000_t202" style="position:absolute;left:8866;top:14428;width:8871;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lMQA&#10;AADbAAAADwAAAGRycy9kb3ducmV2LnhtbESPwW7CMBBE70j8g7VIvRUniFJIYxCCIvUGpf2AVbzE&#10;aeJ1FBsI/foaqRLH0cy80eSr3jbiQp2vHCtIxwkI4sLpiksF31+75zkIH5A1No5JwY08rJbDQY6Z&#10;dlf+pMsxlCJC2GeowITQZlL6wpBFP3YtcfROrrMYouxKqTu8Rrht5CRJZtJixXHBYEsbQ0V9PFsF&#10;88Tu63oxOXg7/U1fzGbr3tsfpZ5G/foNRKA+PML/7Q+t4HU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IpTEAAAA2wAAAA8AAAAAAAAAAAAAAAAAmAIAAGRycy9k&#10;b3ducmV2LnhtbFBLBQYAAAAABAAEAPUAAACJAwAAAAA=&#10;" filled="f" stroked="f">
                      <v:textbox style="mso-fit-shape-to-text:t">
                        <w:txbxContent>
                          <w:p w14:paraId="1F755062" w14:textId="77777777" w:rsidR="00E71811" w:rsidRDefault="00E71811" w:rsidP="00574CBD">
                            <w:pPr>
                              <w:pStyle w:val="NormalWeb"/>
                              <w:spacing w:before="0" w:beforeAutospacing="0" w:after="0" w:afterAutospacing="0"/>
                            </w:pPr>
                            <w:r>
                              <w:rPr>
                                <w:rFonts w:ascii="Calibri" w:hAnsi="Calibri"/>
                                <w:color w:val="7F7F7F"/>
                                <w:kern w:val="24"/>
                                <w:sz w:val="18"/>
                                <w:szCs w:val="18"/>
                              </w:rPr>
                              <w:t>Phone Number</w:t>
                            </w:r>
                          </w:p>
                        </w:txbxContent>
                      </v:textbox>
                    </v:shape>
                    <v:shape id="_x0000_s1358" type="#_x0000_t202" style="position:absolute;left:9754;top:18479;width:6610;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aHD8QA&#10;AADbAAAADwAAAGRycy9kb3ducmV2LnhtbESPzW7CMBCE70h9B2uRuBUHRBsaMKiiVOJWfvoAq3iJ&#10;Q+J1FLsQeHqMVInjaGa+0cyXna3FmVpfOlYwGiYgiHOnSy4U/B6+X6cgfEDWWDsmBVfysFy89OaY&#10;aXfhHZ33oRARwj5DBSaEJpPS54Ys+qFriKN3dK3FEGVbSN3iJcJtLcdJ8i4tlhwXDDa0MpRX+z+r&#10;YJrYn6r6GG+9ndxGb2b15dbNSalBv/ucgQjUhWf4v73RCtIU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2hw/EAAAA2wAAAA8AAAAAAAAAAAAAAAAAmAIAAGRycy9k&#10;b3ducmV2LnhtbFBLBQYAAAAABAAEAPUAAACJAwAAAAA=&#10;" filled="f" stroked="f">
                      <v:textbox style="mso-fit-shape-to-text:t">
                        <w:txbxContent>
                          <w:p w14:paraId="06D775CD" w14:textId="77777777" w:rsidR="00E71811" w:rsidRDefault="00E71811" w:rsidP="00574CBD">
                            <w:pPr>
                              <w:pStyle w:val="NormalWeb"/>
                              <w:spacing w:before="0" w:beforeAutospacing="0" w:after="0" w:afterAutospacing="0"/>
                            </w:pPr>
                            <w:r>
                              <w:rPr>
                                <w:rFonts w:ascii="Calibri" w:hAnsi="Calibri"/>
                                <w:color w:val="7F7F7F"/>
                                <w:kern w:val="24"/>
                                <w:sz w:val="18"/>
                                <w:szCs w:val="18"/>
                              </w:rPr>
                              <w:t>Username</w:t>
                            </w:r>
                          </w:p>
                        </w:txbxContent>
                      </v:textbox>
                    </v:shape>
                    <v:shape id="_x0000_s1359" type="#_x0000_t202" style="position:absolute;left:10230;top:20765;width:6281;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25sMA&#10;AADbAAAADwAAAGRycy9kb3ducmV2LnhtbESPwW7CMBBE70j8g7WVegMHVFoIGIQoSL2VBj5gFS9x&#10;mngdxS4Evh5XQuI4mpk3msWqs7U4U+tLxwpGwwQEce50yYWC42E3mILwAVlj7ZgUXMnDatnvLTDV&#10;7sI/dM5CISKEfYoKTAhNKqXPDVn0Q9cQR+/kWoshyraQusVLhNtajpPkXVosOS4YbGhjKK+yP6tg&#10;mtjvqpqN996+3UYTs/l02+ZXqdeXbj0HEagLz/Cj/aUVfMz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W25sMAAADbAAAADwAAAAAAAAAAAAAAAACYAgAAZHJzL2Rv&#10;d25yZXYueG1sUEsFBgAAAAAEAAQA9QAAAIgDAAAAAA==&#10;" filled="f" stroked="f">
                      <v:textbox style="mso-fit-shape-to-text:t">
                        <w:txbxContent>
                          <w:p w14:paraId="25489044" w14:textId="77777777" w:rsidR="00E71811" w:rsidRDefault="00E71811" w:rsidP="00574CBD">
                            <w:pPr>
                              <w:pStyle w:val="NormalWeb"/>
                              <w:spacing w:before="0" w:beforeAutospacing="0" w:after="0" w:afterAutospacing="0"/>
                            </w:pPr>
                            <w:r>
                              <w:rPr>
                                <w:rFonts w:ascii="Calibri" w:hAnsi="Calibri"/>
                                <w:color w:val="7F7F7F"/>
                                <w:kern w:val="24"/>
                                <w:sz w:val="18"/>
                                <w:szCs w:val="18"/>
                              </w:rPr>
                              <w:t>Password</w:t>
                            </w:r>
                          </w:p>
                        </w:txbxContent>
                      </v:textbox>
                    </v:shape>
                    <v:shape id="_x0000_s1360" type="#_x0000_t202" style="position:absolute;left:8256;top:23000;width:10274;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Kx8IA&#10;AADbAAAADwAAAGRycy9kb3ducmV2LnhtbESP3WrCQBSE7wXfYTkF73QTsWKjq4g/0Dv/+gCH7DGb&#10;Jns2ZFdN+/RuoeDlMPPNMItVZ2txp9aXjhWkowQEce50yYWCr8t+OAPhA7LG2jEp+CEPq2W/t8BM&#10;uwef6H4OhYgl7DNUYEJoMil9bsiiH7mGOHpX11oMUbaF1C0+Yrmt5ThJptJiyXHBYEMbQ3l1vlkF&#10;s8QequpjfPR28pu+m83W7ZpvpQZv3XoOIlAXXuF/+lNHLoW/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srHwgAAANsAAAAPAAAAAAAAAAAAAAAAAJgCAABkcnMvZG93&#10;bnJldi54bWxQSwUGAAAAAAQABAD1AAAAhwMAAAAA&#10;" filled="f" stroked="f">
                      <v:textbox style="mso-fit-shape-to-text:t">
                        <w:txbxContent>
                          <w:p w14:paraId="2193CE3A" w14:textId="77777777" w:rsidR="00E71811" w:rsidRDefault="00E71811" w:rsidP="00574CBD">
                            <w:pPr>
                              <w:pStyle w:val="NormalWeb"/>
                              <w:spacing w:before="0" w:beforeAutospacing="0" w:after="0" w:afterAutospacing="0"/>
                            </w:pPr>
                            <w:r>
                              <w:rPr>
                                <w:rFonts w:ascii="Calibri" w:hAnsi="Calibri"/>
                                <w:color w:val="7F7F7F"/>
                                <w:kern w:val="24"/>
                                <w:sz w:val="18"/>
                                <w:szCs w:val="18"/>
                              </w:rPr>
                              <w:t>Confirm Password</w:t>
                            </w:r>
                          </w:p>
                        </w:txbxContent>
                      </v:textbox>
                    </v:shape>
                  </v:group>
                  <v:shape id="_x0000_s1361" type="#_x0000_t202" style="position:absolute;left:22955;top:10063;width:15125;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UsMMA&#10;AADbAAAADwAAAGRycy9kb3ducmV2LnhtbESP0WrCQBRE34X+w3KFvukmoRWNbqRoC33TWj/gkr1m&#10;Y7J3Q3bVtF/vFgo+DjNnhlmtB9uKK/W+dqwgnSYgiEuna64UHL8/JnMQPiBrbB2Tgh/ysC6eRivM&#10;tbvxF10PoRKxhH2OCkwIXS6lLw1Z9FPXEUfv5HqLIcq+krrHWyy3rcySZCYt1hwXDHa0MVQ2h4tV&#10;ME/srmkW2d7bl9/01Wy27r07K/U8Ht6WIAIN4RH+pz915DL4+x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RUsMMAAADbAAAADwAAAAAAAAAAAAAAAACYAgAAZHJzL2Rv&#10;d25yZXYueG1sUEsFBgAAAAAEAAQA9QAAAIgDAAAAAA==&#10;" filled="f" stroked="f">
                    <v:textbox style="mso-fit-shape-to-text:t">
                      <w:txbxContent>
                        <w:p w14:paraId="5200A38F" w14:textId="77777777" w:rsidR="00E71811" w:rsidRDefault="00E71811" w:rsidP="00574CBD">
                          <w:pPr>
                            <w:pStyle w:val="NormalWeb"/>
                            <w:spacing w:before="0" w:beforeAutospacing="0" w:after="0" w:afterAutospacing="0"/>
                          </w:pPr>
                          <w:r>
                            <w:rPr>
                              <w:rFonts w:ascii="Calibri" w:hAnsi="Calibri"/>
                              <w:color w:val="7F7F7F"/>
                              <w:kern w:val="24"/>
                              <w:sz w:val="18"/>
                              <w:szCs w:val="18"/>
                            </w:rPr>
                            <w:t>House Number, Road, Street</w:t>
                          </w:r>
                        </w:p>
                      </w:txbxContent>
                    </v:textbox>
                  </v:shape>
                  <v:shape id="_x0000_s1362" type="#_x0000_t202" style="position:absolute;left:28453;top:12318;width:404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14:paraId="05059CCD" w14:textId="77777777" w:rsidR="00E71811" w:rsidRDefault="00E71811" w:rsidP="00574CBD">
                          <w:pPr>
                            <w:pStyle w:val="NormalWeb"/>
                            <w:spacing w:before="0" w:beforeAutospacing="0" w:after="0" w:afterAutospacing="0"/>
                          </w:pPr>
                          <w:r>
                            <w:rPr>
                              <w:rFonts w:ascii="Calibri" w:hAnsi="Calibri"/>
                              <w:color w:val="7F7F7F"/>
                              <w:kern w:val="24"/>
                              <w:sz w:val="18"/>
                              <w:szCs w:val="18"/>
                            </w:rPr>
                            <w:t>Area</w:t>
                          </w:r>
                        </w:p>
                      </w:txbxContent>
                    </v:textbox>
                  </v:shape>
                  <v:shape id="_x0000_s1363" type="#_x0000_t202" style="position:absolute;left:27676;top:14523;width:6236;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14:paraId="641F25F3" w14:textId="77777777" w:rsidR="00E71811" w:rsidRDefault="00E71811" w:rsidP="00574CBD">
                          <w:pPr>
                            <w:pStyle w:val="NormalWeb"/>
                            <w:spacing w:before="0" w:beforeAutospacing="0" w:after="0" w:afterAutospacing="0"/>
                          </w:pPr>
                          <w:r>
                            <w:rPr>
                              <w:rFonts w:ascii="Calibri" w:hAnsi="Calibri"/>
                              <w:color w:val="7F7F7F"/>
                              <w:kern w:val="24"/>
                              <w:sz w:val="18"/>
                              <w:szCs w:val="18"/>
                            </w:rPr>
                            <w:t>PostCode</w:t>
                          </w:r>
                        </w:p>
                      </w:txbxContent>
                    </v:textbox>
                  </v:shape>
                </v:group>
                <v:shape id="TextBox 218" o:spid="_x0000_s1364" type="#_x0000_t202" style="position:absolute;left:37371;top:7792;width:18923;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kYr4A&#10;AADbAAAADwAAAGRycy9kb3ducmV2LnhtbERPTWvCQBC9F/wPywi91Y0FS42uIlbBQy9qvA/ZMRvM&#10;zobsaOK/7x4KHh/ve7kefKMe1MU6sIHpJANFXAZbc2WgOO8/vkFFQbbYBCYDT4qwXo3elpjb0POR&#10;HiepVArhmKMBJ9LmWsfSkcc4CS1x4q6h8ygJdpW2HfYp3Df6M8u+tMeaU4PDlraOytvp7g2I2M30&#10;Wex8PFyG35/eZeUMC2Pex8NmAUpokJf4332wBu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dQZGK+AAAA2wAAAA8AAAAAAAAAAAAAAAAAmAIAAGRycy9kb3ducmV2&#10;LnhtbFBLBQYAAAAABAAEAPUAAACDAwAAAAA=&#10;" filled="f" stroked="f">
                  <v:textbox style="mso-fit-shape-to-text:t">
                    <w:txbxContent>
                      <w:p w14:paraId="046933D4"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rPr>
                          <w:t>Image:</w:t>
                        </w:r>
                      </w:p>
                    </w:txbxContent>
                  </v:textbox>
                </v:shape>
                <v:rect id="Rectangle 91" o:spid="_x0000_s1365" style="position:absolute;left:38802;top:10177;width:10773;height:8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14:paraId="43F543D3" w14:textId="77777777" w:rsidR="00E71811" w:rsidRDefault="00E71811" w:rsidP="00574CBD">
                        <w:pPr>
                          <w:pStyle w:val="NormalWeb"/>
                          <w:spacing w:before="0" w:beforeAutospacing="0" w:after="0" w:afterAutospacing="0"/>
                          <w:jc w:val="center"/>
                        </w:pPr>
                      </w:p>
                    </w:txbxContent>
                  </v:textbox>
                </v:rect>
                <v:rect id="Rectangle 92" o:spid="_x0000_s1366" style="position:absolute;left:38802;top:18526;width:5150;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LasMA&#10;AADbAAAADwAAAGRycy9kb3ducmV2LnhtbESPT4vCMBTE78J+h/AWvGm6HvzTNYosCoKi6O5hj4/m&#10;2Rabl5LEtn57Iwgeh5n5DTNfdqYSDTlfWlbwNUxAEGdWl5wr+PvdDKYgfEDWWFkmBXfysFx89OaY&#10;atvyiZpzyEWEsE9RQRFCnUrps4IM+qGtiaN3sc5giNLlUjtsI9xUcpQkY2mw5LhQYE0/BWXX880o&#10;sMfyXq3c7NDsafK/O4ak7cZrpfqf3eobRKAuvMOv9lYrmI3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8LasMAAADbAAAADwAAAAAAAAAAAAAAAACYAgAAZHJzL2Rv&#10;d25yZXYueG1sUEsFBgAAAAAEAAQA9QAAAIgDAAAAAA==&#10;" fillcolor="white [3201]" strokecolor="black [3200]" strokeweight="1pt">
                  <v:textbox>
                    <w:txbxContent>
                      <w:p w14:paraId="7C5CC642" w14:textId="77777777" w:rsidR="00E71811" w:rsidRPr="00623544" w:rsidRDefault="00E71811" w:rsidP="00574CBD">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v:textbox>
                </v:rect>
                <v:rect id="Rectangle 93" o:spid="_x0000_s1367" style="position:absolute;left:44288;top:18526;width:536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14:paraId="31E3A742" w14:textId="77777777" w:rsidR="00E71811" w:rsidRPr="00623544" w:rsidRDefault="00E71811" w:rsidP="00574CBD">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v:textbox>
                </v:rect>
              </v:group>
            </w:pict>
          </mc:Fallback>
        </mc:AlternateContent>
      </w:r>
      <w:r w:rsidR="00574CBD">
        <w:rPr>
          <w:noProof/>
          <w:lang w:eastAsia="en-GB"/>
        </w:rPr>
        <mc:AlternateContent>
          <mc:Choice Requires="wps">
            <w:drawing>
              <wp:anchor distT="0" distB="0" distL="114300" distR="114300" simplePos="0" relativeHeight="252021760" behindDoc="0" locked="0" layoutInCell="1" allowOverlap="1" wp14:anchorId="4DB04610" wp14:editId="661F91A2">
                <wp:simplePos x="0" y="0"/>
                <wp:positionH relativeFrom="page">
                  <wp:posOffset>8651019</wp:posOffset>
                </wp:positionH>
                <wp:positionV relativeFrom="paragraph">
                  <wp:posOffset>32192</wp:posOffset>
                </wp:positionV>
                <wp:extent cx="1957926" cy="928953"/>
                <wp:effectExtent l="0" t="0" r="23495" b="24130"/>
                <wp:wrapNone/>
                <wp:docPr id="816" name="Text Box 816"/>
                <wp:cNvGraphicFramePr/>
                <a:graphic xmlns:a="http://schemas.openxmlformats.org/drawingml/2006/main">
                  <a:graphicData uri="http://schemas.microsoft.com/office/word/2010/wordprocessingShape">
                    <wps:wsp>
                      <wps:cNvSpPr txBox="1"/>
                      <wps:spPr>
                        <a:xfrm>
                          <a:off x="0" y="0"/>
                          <a:ext cx="1957926" cy="928953"/>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260DB390" w14:textId="77777777" w:rsidR="00E71811" w:rsidRPr="008274FE" w:rsidRDefault="00E71811" w:rsidP="00574CBD">
                            <w:pPr>
                              <w:rPr>
                                <w:sz w:val="20"/>
                              </w:rPr>
                            </w:pPr>
                            <w:r w:rsidRPr="008274FE">
                              <w:rPr>
                                <w:sz w:val="20"/>
                              </w:rPr>
                              <w:t>Dimensions of Register Button. Height of 213 and Width of 144. When clicked will register the employee or administrator account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04610" id="Text Box 816" o:spid="_x0000_s1368" type="#_x0000_t202" style="position:absolute;left:0;text-align:left;margin-left:681.2pt;margin-top:2.55pt;width:154.15pt;height:73.15pt;z-index:2520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" fillcolor="white [3201]" strokecolor="#ed7d31 [3205]" strokeweight="1pt">
                <v:stroke dashstyle="1 1"/>
                <v:textbox>
                  <w:txbxContent>
                    <w:p w14:paraId="260DB390" w14:textId="77777777" w:rsidR="00E71811" w:rsidRPr="008274FE" w:rsidRDefault="00E71811" w:rsidP="00574CBD">
                      <w:pPr>
                        <w:rPr>
                          <w:sz w:val="20"/>
                        </w:rPr>
                      </w:pPr>
                      <w:r w:rsidRPr="008274FE">
                        <w:rPr>
                          <w:sz w:val="20"/>
                        </w:rPr>
                        <w:t>Dimensions of Register Button. Height of 213 and Width of 144. When clicked will register the employee or administrator account to the database.</w:t>
                      </w:r>
                    </w:p>
                  </w:txbxContent>
                </v:textbox>
                <w10:wrap anchorx="page"/>
              </v:shape>
            </w:pict>
          </mc:Fallback>
        </mc:AlternateContent>
      </w:r>
    </w:p>
    <w:p w14:paraId="6795376B" w14:textId="483C6408" w:rsidR="00574CBD" w:rsidRDefault="00574CBD" w:rsidP="00574CBD">
      <w:pPr>
        <w:jc w:val="center"/>
      </w:pPr>
    </w:p>
    <w:p w14:paraId="627BFC0E" w14:textId="004722B5" w:rsidR="00574CBD" w:rsidRDefault="00A45C32" w:rsidP="00574CBD">
      <w:pPr>
        <w:jc w:val="center"/>
      </w:pPr>
      <w:r>
        <w:rPr>
          <w:noProof/>
          <w:lang w:eastAsia="en-GB"/>
        </w:rPr>
        <mc:AlternateContent>
          <mc:Choice Requires="wps">
            <w:drawing>
              <wp:anchor distT="0" distB="0" distL="114300" distR="114300" simplePos="0" relativeHeight="252020736" behindDoc="0" locked="0" layoutInCell="1" allowOverlap="1" wp14:anchorId="181C5F0E" wp14:editId="6422DE53">
                <wp:simplePos x="0" y="0"/>
                <wp:positionH relativeFrom="column">
                  <wp:posOffset>6317670</wp:posOffset>
                </wp:positionH>
                <wp:positionV relativeFrom="paragraph">
                  <wp:posOffset>173870</wp:posOffset>
                </wp:positionV>
                <wp:extent cx="1701579" cy="1836475"/>
                <wp:effectExtent l="0" t="38100" r="51435" b="30480"/>
                <wp:wrapNone/>
                <wp:docPr id="815" name="Straight Arrow Connector 815"/>
                <wp:cNvGraphicFramePr/>
                <a:graphic xmlns:a="http://schemas.openxmlformats.org/drawingml/2006/main">
                  <a:graphicData uri="http://schemas.microsoft.com/office/word/2010/wordprocessingShape">
                    <wps:wsp>
                      <wps:cNvCnPr/>
                      <wps:spPr>
                        <a:xfrm flipV="1">
                          <a:off x="0" y="0"/>
                          <a:ext cx="1701579" cy="1836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F32AD" id="Straight Arrow Connector 815" o:spid="_x0000_s1026" type="#_x0000_t32" style="position:absolute;margin-left:497.45pt;margin-top:13.7pt;width:134pt;height:144.6pt;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" strokecolor="#ed7d31 [3205]" strokeweight=".5pt">
                <v:stroke endarrow="block" joinstyle="miter"/>
              </v:shape>
            </w:pict>
          </mc:Fallback>
        </mc:AlternateContent>
      </w:r>
      <w:r w:rsidR="007D3885">
        <w:rPr>
          <w:noProof/>
          <w:lang w:eastAsia="en-GB"/>
        </w:rPr>
        <mc:AlternateContent>
          <mc:Choice Requires="wps">
            <w:drawing>
              <wp:anchor distT="0" distB="0" distL="114300" distR="114300" simplePos="0" relativeHeight="252016640" behindDoc="0" locked="0" layoutInCell="1" allowOverlap="1" wp14:anchorId="281A86A6" wp14:editId="28B7F444">
                <wp:simplePos x="0" y="0"/>
                <wp:positionH relativeFrom="column">
                  <wp:posOffset>2198142</wp:posOffset>
                </wp:positionH>
                <wp:positionV relativeFrom="paragraph">
                  <wp:posOffset>172085</wp:posOffset>
                </wp:positionV>
                <wp:extent cx="670756" cy="615806"/>
                <wp:effectExtent l="38100" t="38100" r="34290" b="32385"/>
                <wp:wrapNone/>
                <wp:docPr id="806" name="Straight Arrow Connector 806"/>
                <wp:cNvGraphicFramePr/>
                <a:graphic xmlns:a="http://schemas.openxmlformats.org/drawingml/2006/main">
                  <a:graphicData uri="http://schemas.microsoft.com/office/word/2010/wordprocessingShape">
                    <wps:wsp>
                      <wps:cNvCnPr/>
                      <wps:spPr>
                        <a:xfrm flipH="1" flipV="1">
                          <a:off x="0" y="0"/>
                          <a:ext cx="670756" cy="6158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5B05E" id="Straight Arrow Connector 806" o:spid="_x0000_s1026" type="#_x0000_t32" style="position:absolute;margin-left:173.1pt;margin-top:13.55pt;width:52.8pt;height:48.5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" strokecolor="#ed7d31 [3205]" strokeweight=".5pt">
                <v:stroke endarrow="block" joinstyle="miter"/>
              </v:shape>
            </w:pict>
          </mc:Fallback>
        </mc:AlternateContent>
      </w:r>
      <w:r w:rsidR="007D3885" w:rsidRPr="007D3885">
        <w:rPr>
          <w:noProof/>
          <w:lang w:eastAsia="en-GB"/>
        </w:rPr>
        <mc:AlternateContent>
          <mc:Choice Requires="wps">
            <w:drawing>
              <wp:anchor distT="0" distB="0" distL="114300" distR="114300" simplePos="0" relativeHeight="252351488" behindDoc="0" locked="0" layoutInCell="1" allowOverlap="1" wp14:anchorId="59ECF617" wp14:editId="34228D93">
                <wp:simplePos x="0" y="0"/>
                <wp:positionH relativeFrom="column">
                  <wp:posOffset>3938219</wp:posOffset>
                </wp:positionH>
                <wp:positionV relativeFrom="paragraph">
                  <wp:posOffset>67535</wp:posOffset>
                </wp:positionV>
                <wp:extent cx="448945" cy="262255"/>
                <wp:effectExtent l="0" t="0" r="0" b="0"/>
                <wp:wrapNone/>
                <wp:docPr id="1433" name="TextBox 110"/>
                <wp:cNvGraphicFramePr/>
                <a:graphic xmlns:a="http://schemas.openxmlformats.org/drawingml/2006/main">
                  <a:graphicData uri="http://schemas.microsoft.com/office/word/2010/wordprocessingShape">
                    <wps:wsp>
                      <wps:cNvSpPr txBox="1"/>
                      <wps:spPr>
                        <a:xfrm>
                          <a:off x="0" y="0"/>
                          <a:ext cx="448945" cy="262255"/>
                        </a:xfrm>
                        <a:prstGeom prst="rect">
                          <a:avLst/>
                        </a:prstGeom>
                        <a:noFill/>
                      </wps:spPr>
                      <wps:txbx>
                        <w:txbxContent>
                          <w:p w14:paraId="5D4D5E41" w14:textId="77777777" w:rsidR="00E71811" w:rsidRDefault="00E71811" w:rsidP="007D3885">
                            <w:pPr>
                              <w:pStyle w:val="NormalWeb"/>
                              <w:spacing w:before="0" w:beforeAutospacing="0" w:after="0" w:afterAutospacing="0"/>
                            </w:pPr>
                            <w:r>
                              <w:rPr>
                                <w:rFonts w:asciiTheme="minorHAnsi" w:hAnsi="Calibri" w:cstheme="minorBidi"/>
                                <w:color w:val="000000" w:themeColor="text1"/>
                                <w:kern w:val="24"/>
                                <w:sz w:val="22"/>
                                <w:szCs w:val="22"/>
                              </w:rPr>
                              <w:t>Back</w:t>
                            </w:r>
                          </w:p>
                        </w:txbxContent>
                      </wps:txbx>
                      <wps:bodyPr wrap="none" rtlCol="0">
                        <a:spAutoFit/>
                      </wps:bodyPr>
                    </wps:wsp>
                  </a:graphicData>
                </a:graphic>
              </wp:anchor>
            </w:drawing>
          </mc:Choice>
          <mc:Fallback>
            <w:pict>
              <v:shape w14:anchorId="59ECF617" id="TextBox 110" o:spid="_x0000_s1369" type="#_x0000_t202" style="position:absolute;left:0;text-align:left;margin-left:310.1pt;margin-top:5.3pt;width:35.35pt;height:20.65pt;z-index:25235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" filled="f" stroked="f">
                <v:textbox style="mso-fit-shape-to-text:t">
                  <w:txbxContent>
                    <w:p w14:paraId="5D4D5E41" w14:textId="77777777" w:rsidR="00E71811" w:rsidRDefault="00E71811" w:rsidP="007D3885">
                      <w:pPr>
                        <w:pStyle w:val="NormalWeb"/>
                        <w:spacing w:before="0" w:beforeAutospacing="0" w:after="0" w:afterAutospacing="0"/>
                      </w:pPr>
                      <w:r>
                        <w:rPr>
                          <w:rFonts w:asciiTheme="minorHAnsi" w:hAnsi="Calibri" w:cstheme="minorBidi"/>
                          <w:color w:val="000000" w:themeColor="text1"/>
                          <w:kern w:val="24"/>
                          <w:sz w:val="22"/>
                          <w:szCs w:val="22"/>
                        </w:rPr>
                        <w:t>Back</w:t>
                      </w:r>
                    </w:p>
                  </w:txbxContent>
                </v:textbox>
              </v:shape>
            </w:pict>
          </mc:Fallback>
        </mc:AlternateContent>
      </w:r>
      <w:r w:rsidR="007D3885" w:rsidRPr="007D3885">
        <w:rPr>
          <w:noProof/>
          <w:lang w:eastAsia="en-GB"/>
        </w:rPr>
        <mc:AlternateContent>
          <mc:Choice Requires="wps">
            <w:drawing>
              <wp:anchor distT="0" distB="0" distL="114300" distR="114300" simplePos="0" relativeHeight="252350464" behindDoc="0" locked="0" layoutInCell="1" allowOverlap="1" wp14:anchorId="51F29981" wp14:editId="2C9E1513">
                <wp:simplePos x="0" y="0"/>
                <wp:positionH relativeFrom="column">
                  <wp:posOffset>3779520</wp:posOffset>
                </wp:positionH>
                <wp:positionV relativeFrom="paragraph">
                  <wp:posOffset>78740</wp:posOffset>
                </wp:positionV>
                <wp:extent cx="235585" cy="223520"/>
                <wp:effectExtent l="0" t="0" r="0" b="0"/>
                <wp:wrapNone/>
                <wp:docPr id="1432" name="Rectangle 1432"/>
                <wp:cNvGraphicFramePr/>
                <a:graphic xmlns:a="http://schemas.openxmlformats.org/drawingml/2006/main">
                  <a:graphicData uri="http://schemas.microsoft.com/office/word/2010/wordprocessingShape">
                    <wps:wsp>
                      <wps:cNvSpPr/>
                      <wps:spPr>
                        <a:xfrm>
                          <a:off x="0" y="0"/>
                          <a:ext cx="235585" cy="223520"/>
                        </a:xfrm>
                        <a:prstGeom prst="rect">
                          <a:avLst/>
                        </a:prstGeom>
                      </wps:spPr>
                      <wps:style>
                        <a:lnRef idx="2">
                          <a:schemeClr val="dk1"/>
                        </a:lnRef>
                        <a:fillRef idx="1">
                          <a:schemeClr val="lt1"/>
                        </a:fillRef>
                        <a:effectRef idx="0">
                          <a:schemeClr val="dk1"/>
                        </a:effectRef>
                        <a:fontRef idx="minor">
                          <a:schemeClr val="dk1"/>
                        </a:fontRef>
                      </wps:style>
                      <wps:txbx>
                        <w:txbxContent>
                          <w:p w14:paraId="51CDC00C" w14:textId="77777777" w:rsidR="00E71811" w:rsidRPr="008C2FF6" w:rsidRDefault="00E71811" w:rsidP="007D3885">
                            <w:pPr>
                              <w:jc w:val="center"/>
                              <w:rPr>
                                <w:sz w:val="18"/>
                              </w:rPr>
                            </w:pPr>
                            <w:r w:rsidRPr="008C2FF6">
                              <w:rPr>
                                <w:sz w:val="18"/>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29981" id="Rectangle 1432" o:spid="_x0000_s1370" style="position:absolute;left:0;text-align:left;margin-left:297.6pt;margin-top:6.2pt;width:18.55pt;height:17.6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" fillcolor="white [3201]" strokecolor="black [3200]" strokeweight="1pt">
                <v:textbox>
                  <w:txbxContent>
                    <w:p w14:paraId="51CDC00C" w14:textId="77777777" w:rsidR="00E71811" w:rsidRPr="008C2FF6" w:rsidRDefault="00E71811" w:rsidP="007D3885">
                      <w:pPr>
                        <w:jc w:val="center"/>
                        <w:rPr>
                          <w:sz w:val="18"/>
                        </w:rPr>
                      </w:pPr>
                      <w:r w:rsidRPr="008C2FF6">
                        <w:rPr>
                          <w:sz w:val="18"/>
                        </w:rPr>
                        <w:t>B</w:t>
                      </w:r>
                    </w:p>
                  </w:txbxContent>
                </v:textbox>
              </v:rect>
            </w:pict>
          </mc:Fallback>
        </mc:AlternateContent>
      </w:r>
    </w:p>
    <w:p w14:paraId="49818C69" w14:textId="047464AE" w:rsidR="00574CBD" w:rsidRDefault="007D3885" w:rsidP="00574CBD">
      <w:pPr>
        <w:jc w:val="center"/>
      </w:pPr>
      <w:r>
        <w:rPr>
          <w:noProof/>
          <w:lang w:eastAsia="en-GB"/>
        </w:rPr>
        <mc:AlternateContent>
          <mc:Choice Requires="wps">
            <w:drawing>
              <wp:anchor distT="0" distB="0" distL="114300" distR="114300" simplePos="0" relativeHeight="252015616" behindDoc="0" locked="0" layoutInCell="1" allowOverlap="1" wp14:anchorId="63DAD17B" wp14:editId="479B371E">
                <wp:simplePos x="0" y="0"/>
                <wp:positionH relativeFrom="column">
                  <wp:posOffset>2875741</wp:posOffset>
                </wp:positionH>
                <wp:positionV relativeFrom="paragraph">
                  <wp:posOffset>253520</wp:posOffset>
                </wp:positionV>
                <wp:extent cx="335280" cy="714246"/>
                <wp:effectExtent l="38100" t="0" r="26670" b="10160"/>
                <wp:wrapNone/>
                <wp:docPr id="801" name="Left Brace 801"/>
                <wp:cNvGraphicFramePr/>
                <a:graphic xmlns:a="http://schemas.openxmlformats.org/drawingml/2006/main">
                  <a:graphicData uri="http://schemas.microsoft.com/office/word/2010/wordprocessingShape">
                    <wps:wsp>
                      <wps:cNvSpPr/>
                      <wps:spPr>
                        <a:xfrm>
                          <a:off x="0" y="0"/>
                          <a:ext cx="335280" cy="714246"/>
                        </a:xfrm>
                        <a:prstGeom prst="leftBrace">
                          <a:avLst>
                            <a:gd name="adj1" fmla="val 8333"/>
                            <a:gd name="adj2" fmla="val 32709"/>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2122E" id="Left Brace 801" o:spid="_x0000_s1026" type="#_x0000_t87" style="position:absolute;margin-left:226.45pt;margin-top:19.95pt;width:26.4pt;height:56.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" adj="845,7065" strokecolor="#ed7d31 [3205]" strokeweight=".5pt">
                <v:stroke joinstyle="miter"/>
              </v:shape>
            </w:pict>
          </mc:Fallback>
        </mc:AlternateContent>
      </w:r>
    </w:p>
    <w:p w14:paraId="09F4847F" w14:textId="77777777" w:rsidR="00574CBD" w:rsidRDefault="00574CBD" w:rsidP="00574CBD">
      <w:pPr>
        <w:jc w:val="center"/>
      </w:pPr>
      <w:r w:rsidRPr="008274FE">
        <w:rPr>
          <w:noProof/>
          <w:lang w:eastAsia="en-GB"/>
        </w:rPr>
        <mc:AlternateContent>
          <mc:Choice Requires="wps">
            <w:drawing>
              <wp:anchor distT="0" distB="0" distL="114300" distR="114300" simplePos="0" relativeHeight="252039168" behindDoc="0" locked="0" layoutInCell="1" allowOverlap="1" wp14:anchorId="00A4752D" wp14:editId="289E6319">
                <wp:simplePos x="0" y="0"/>
                <wp:positionH relativeFrom="column">
                  <wp:posOffset>8173803</wp:posOffset>
                </wp:positionH>
                <wp:positionV relativeFrom="paragraph">
                  <wp:posOffset>175426</wp:posOffset>
                </wp:positionV>
                <wp:extent cx="1685925" cy="1340069"/>
                <wp:effectExtent l="0" t="0" r="28575" b="12700"/>
                <wp:wrapNone/>
                <wp:docPr id="913" name="Text Box 913"/>
                <wp:cNvGraphicFramePr/>
                <a:graphic xmlns:a="http://schemas.openxmlformats.org/drawingml/2006/main">
                  <a:graphicData uri="http://schemas.microsoft.com/office/word/2010/wordprocessingShape">
                    <wps:wsp>
                      <wps:cNvSpPr txBox="1"/>
                      <wps:spPr>
                        <a:xfrm>
                          <a:off x="0" y="0"/>
                          <a:ext cx="1685925" cy="1340069"/>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705C9845" w14:textId="3DFD1911" w:rsidR="00E71811" w:rsidRPr="00F75412" w:rsidRDefault="00E71811" w:rsidP="00574CBD">
                            <w:pPr>
                              <w:rPr>
                                <w:sz w:val="20"/>
                                <w:szCs w:val="20"/>
                              </w:rPr>
                            </w:pPr>
                            <w:r w:rsidRPr="00F75412">
                              <w:rPr>
                                <w:sz w:val="20"/>
                                <w:szCs w:val="20"/>
                              </w:rPr>
                              <w:t>Modify clicked causes a file explorer to allow the User to pick an Image.</w:t>
                            </w:r>
                            <w:r>
                              <w:rPr>
                                <w:sz w:val="20"/>
                                <w:szCs w:val="20"/>
                              </w:rPr>
                              <w:br/>
                            </w:r>
                            <w:r w:rsidRPr="00F75412">
                              <w:rPr>
                                <w:sz w:val="20"/>
                                <w:szCs w:val="20"/>
                              </w:rPr>
                              <w:t>Clear once clicked removes the image.</w:t>
                            </w:r>
                            <w:r>
                              <w:rPr>
                                <w:sz w:val="20"/>
                                <w:szCs w:val="20"/>
                              </w:rPr>
                              <w:br/>
                            </w:r>
                            <w:r w:rsidRPr="00F75412">
                              <w:rPr>
                                <w:sz w:val="20"/>
                                <w:szCs w:val="20"/>
                              </w:rPr>
                              <w:t xml:space="preserve">Both have a size of </w:t>
                            </w:r>
                            <w:r w:rsidRPr="00F75412">
                              <w:rPr>
                                <w:sz w:val="20"/>
                                <w:szCs w:val="20"/>
                              </w:rPr>
                              <w:br/>
                              <w:t xml:space="preserve"> Width</w:t>
                            </w:r>
                            <w:r>
                              <w:rPr>
                                <w:sz w:val="20"/>
                                <w:szCs w:val="20"/>
                              </w:rPr>
                              <w:t xml:space="preserve"> 63 and Height of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4752D" id="Text Box 913" o:spid="_x0000_s1371" type="#_x0000_t202" style="position:absolute;left:0;text-align:left;margin-left:643.6pt;margin-top:13.8pt;width:132.75pt;height:105.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" fillcolor="white [3201]" strokecolor="#5b9bd5 [3204]" strokeweight="1pt">
                <v:stroke dashstyle="1 1"/>
                <v:textbox>
                  <w:txbxContent>
                    <w:p w14:paraId="705C9845" w14:textId="3DFD1911" w:rsidR="00E71811" w:rsidRPr="00F75412" w:rsidRDefault="00E71811" w:rsidP="00574CBD">
                      <w:pPr>
                        <w:rPr>
                          <w:sz w:val="20"/>
                          <w:szCs w:val="20"/>
                        </w:rPr>
                      </w:pPr>
                      <w:r w:rsidRPr="00F75412">
                        <w:rPr>
                          <w:sz w:val="20"/>
                          <w:szCs w:val="20"/>
                        </w:rPr>
                        <w:t>Modify clicked causes a file explorer to allow the User to pick an Image.</w:t>
                      </w:r>
                      <w:r>
                        <w:rPr>
                          <w:sz w:val="20"/>
                          <w:szCs w:val="20"/>
                        </w:rPr>
                        <w:br/>
                      </w:r>
                      <w:r w:rsidRPr="00F75412">
                        <w:rPr>
                          <w:sz w:val="20"/>
                          <w:szCs w:val="20"/>
                        </w:rPr>
                        <w:t>Clear once clicked removes the image.</w:t>
                      </w:r>
                      <w:r>
                        <w:rPr>
                          <w:sz w:val="20"/>
                          <w:szCs w:val="20"/>
                        </w:rPr>
                        <w:br/>
                      </w:r>
                      <w:r w:rsidRPr="00F75412">
                        <w:rPr>
                          <w:sz w:val="20"/>
                          <w:szCs w:val="20"/>
                        </w:rPr>
                        <w:t xml:space="preserve">Both have a size of </w:t>
                      </w:r>
                      <w:r w:rsidRPr="00F75412">
                        <w:rPr>
                          <w:sz w:val="20"/>
                          <w:szCs w:val="20"/>
                        </w:rPr>
                        <w:br/>
                        <w:t xml:space="preserve"> Width</w:t>
                      </w:r>
                      <w:r>
                        <w:rPr>
                          <w:sz w:val="20"/>
                          <w:szCs w:val="20"/>
                        </w:rPr>
                        <w:t xml:space="preserve"> 63 and Height of 30.</w:t>
                      </w:r>
                    </w:p>
                  </w:txbxContent>
                </v:textbox>
              </v:shape>
            </w:pict>
          </mc:Fallback>
        </mc:AlternateContent>
      </w:r>
      <w:r>
        <w:rPr>
          <w:noProof/>
          <w:lang w:eastAsia="en-GB"/>
        </w:rPr>
        <mc:AlternateContent>
          <mc:Choice Requires="wps">
            <w:drawing>
              <wp:anchor distT="0" distB="0" distL="114300" distR="114300" simplePos="0" relativeHeight="252019712" behindDoc="0" locked="0" layoutInCell="1" allowOverlap="1" wp14:anchorId="0C4985E5" wp14:editId="5F4C90D2">
                <wp:simplePos x="0" y="0"/>
                <wp:positionH relativeFrom="column">
                  <wp:posOffset>-375374</wp:posOffset>
                </wp:positionH>
                <wp:positionV relativeFrom="paragraph">
                  <wp:posOffset>383748</wp:posOffset>
                </wp:positionV>
                <wp:extent cx="2519917" cy="648586"/>
                <wp:effectExtent l="0" t="0" r="13970" b="18415"/>
                <wp:wrapNone/>
                <wp:docPr id="814" name="Text Box 814"/>
                <wp:cNvGraphicFramePr/>
                <a:graphic xmlns:a="http://schemas.openxmlformats.org/drawingml/2006/main">
                  <a:graphicData uri="http://schemas.microsoft.com/office/word/2010/wordprocessingShape">
                    <wps:wsp>
                      <wps:cNvSpPr txBox="1"/>
                      <wps:spPr>
                        <a:xfrm>
                          <a:off x="0" y="0"/>
                          <a:ext cx="2519917" cy="648586"/>
                        </a:xfrm>
                        <a:prstGeom prst="rect">
                          <a:avLst/>
                        </a:prstGeom>
                        <a:ln>
                          <a:prstDash val="sysDot"/>
                        </a:ln>
                      </wps:spPr>
                      <wps:style>
                        <a:lnRef idx="2">
                          <a:schemeClr val="accent2"/>
                        </a:lnRef>
                        <a:fillRef idx="1">
                          <a:schemeClr val="lt1"/>
                        </a:fillRef>
                        <a:effectRef idx="0">
                          <a:schemeClr val="accent2"/>
                        </a:effectRef>
                        <a:fontRef idx="minor">
                          <a:schemeClr val="dk1"/>
                        </a:fontRef>
                      </wps:style>
                      <wps:txbx>
                        <w:txbxContent>
                          <w:p w14:paraId="665B9C54" w14:textId="517BDAC8" w:rsidR="00E71811" w:rsidRPr="008274FE" w:rsidRDefault="00E71811" w:rsidP="00574CBD">
                            <w:pPr>
                              <w:rPr>
                                <w:sz w:val="18"/>
                              </w:rPr>
                            </w:pPr>
                            <w:r w:rsidRPr="008274FE">
                              <w:rPr>
                                <w:sz w:val="20"/>
                              </w:rPr>
                              <w:t xml:space="preserve">Dimensions of Clear Button: Width of 213 and Height of </w:t>
                            </w:r>
                            <w:r>
                              <w:rPr>
                                <w:sz w:val="20"/>
                              </w:rPr>
                              <w:t>100</w:t>
                            </w:r>
                            <w:r w:rsidRPr="008274FE">
                              <w:rPr>
                                <w:sz w:val="20"/>
                              </w:rPr>
                              <w:t>. Once clicked clears the data in all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85E5" id="Text Box 814" o:spid="_x0000_s1372" type="#_x0000_t202" style="position:absolute;left:0;text-align:left;margin-left:-29.55pt;margin-top:30.2pt;width:198.4pt;height:51.0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" fillcolor="white [3201]" strokecolor="#ed7d31 [3205]" strokeweight="1pt">
                <v:stroke dashstyle="1 1"/>
                <v:textbox>
                  <w:txbxContent>
                    <w:p w14:paraId="665B9C54" w14:textId="517BDAC8" w:rsidR="00E71811" w:rsidRPr="008274FE" w:rsidRDefault="00E71811" w:rsidP="00574CBD">
                      <w:pPr>
                        <w:rPr>
                          <w:sz w:val="18"/>
                        </w:rPr>
                      </w:pPr>
                      <w:r w:rsidRPr="008274FE">
                        <w:rPr>
                          <w:sz w:val="20"/>
                        </w:rPr>
                        <w:t xml:space="preserve">Dimensions of Clear Button: Width of 213 and Height of </w:t>
                      </w:r>
                      <w:r>
                        <w:rPr>
                          <w:sz w:val="20"/>
                        </w:rPr>
                        <w:t>100</w:t>
                      </w:r>
                      <w:r w:rsidRPr="008274FE">
                        <w:rPr>
                          <w:sz w:val="20"/>
                        </w:rPr>
                        <w:t>. Once clicked clears the data in all textboxes.</w:t>
                      </w:r>
                    </w:p>
                  </w:txbxContent>
                </v:textbox>
              </v:shape>
            </w:pict>
          </mc:Fallback>
        </mc:AlternateContent>
      </w:r>
    </w:p>
    <w:p w14:paraId="048BA247" w14:textId="77777777" w:rsidR="00574CBD" w:rsidRDefault="00574CBD" w:rsidP="00574CBD">
      <w:pPr>
        <w:jc w:val="center"/>
      </w:pPr>
      <w:r>
        <w:rPr>
          <w:noProof/>
          <w:lang w:eastAsia="en-GB"/>
        </w:rPr>
        <mc:AlternateContent>
          <mc:Choice Requires="wps">
            <w:drawing>
              <wp:anchor distT="0" distB="0" distL="114300" distR="114300" simplePos="0" relativeHeight="252018688" behindDoc="0" locked="0" layoutInCell="1" allowOverlap="1" wp14:anchorId="1F8C1DF9" wp14:editId="175CA0DB">
                <wp:simplePos x="0" y="0"/>
                <wp:positionH relativeFrom="column">
                  <wp:posOffset>2138958</wp:posOffset>
                </wp:positionH>
                <wp:positionV relativeFrom="paragraph">
                  <wp:posOffset>244410</wp:posOffset>
                </wp:positionV>
                <wp:extent cx="1157801" cy="1111753"/>
                <wp:effectExtent l="38100" t="38100" r="23495" b="31750"/>
                <wp:wrapNone/>
                <wp:docPr id="813" name="Straight Arrow Connector 813"/>
                <wp:cNvGraphicFramePr/>
                <a:graphic xmlns:a="http://schemas.openxmlformats.org/drawingml/2006/main">
                  <a:graphicData uri="http://schemas.microsoft.com/office/word/2010/wordprocessingShape">
                    <wps:wsp>
                      <wps:cNvCnPr/>
                      <wps:spPr>
                        <a:xfrm flipH="1" flipV="1">
                          <a:off x="0" y="0"/>
                          <a:ext cx="1157801" cy="11117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47858" id="Straight Arrow Connector 813" o:spid="_x0000_s1026" type="#_x0000_t32" style="position:absolute;margin-left:168.4pt;margin-top:19.25pt;width:91.15pt;height:87.5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" strokecolor="#ed7d31 [3205]" strokeweight=".5pt">
                <v:stroke endarrow="block" joinstyle="miter"/>
              </v:shape>
            </w:pict>
          </mc:Fallback>
        </mc:AlternateContent>
      </w:r>
    </w:p>
    <w:p w14:paraId="7BDD42B9" w14:textId="431171CB" w:rsidR="00574CBD" w:rsidRDefault="00574CBD" w:rsidP="00574CBD">
      <w:pPr>
        <w:jc w:val="center"/>
      </w:pPr>
    </w:p>
    <w:p w14:paraId="7255B79A" w14:textId="536C176F" w:rsidR="00574CBD" w:rsidRPr="00A54C1B" w:rsidRDefault="00A45C32" w:rsidP="00574CBD">
      <w:r>
        <w:rPr>
          <w:noProof/>
          <w:lang w:eastAsia="en-GB"/>
        </w:rPr>
        <mc:AlternateContent>
          <mc:Choice Requires="wps">
            <w:drawing>
              <wp:anchor distT="0" distB="0" distL="114300" distR="114300" simplePos="0" relativeHeight="252022784" behindDoc="0" locked="0" layoutInCell="1" allowOverlap="1" wp14:anchorId="24D88F20" wp14:editId="5793BFDC">
                <wp:simplePos x="0" y="0"/>
                <wp:positionH relativeFrom="column">
                  <wp:posOffset>6046539</wp:posOffset>
                </wp:positionH>
                <wp:positionV relativeFrom="paragraph">
                  <wp:posOffset>279889</wp:posOffset>
                </wp:positionV>
                <wp:extent cx="1686084" cy="757185"/>
                <wp:effectExtent l="0" t="0" r="66675" b="62230"/>
                <wp:wrapNone/>
                <wp:docPr id="820" name="Straight Arrow Connector 820"/>
                <wp:cNvGraphicFramePr/>
                <a:graphic xmlns:a="http://schemas.openxmlformats.org/drawingml/2006/main">
                  <a:graphicData uri="http://schemas.microsoft.com/office/word/2010/wordprocessingShape">
                    <wps:wsp>
                      <wps:cNvCnPr/>
                      <wps:spPr>
                        <a:xfrm>
                          <a:off x="0" y="0"/>
                          <a:ext cx="1686084" cy="757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0B885" id="Straight Arrow Connector 820" o:spid="_x0000_s1026" type="#_x0000_t32" style="position:absolute;margin-left:476.1pt;margin-top:22.05pt;width:132.75pt;height:59.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" strokecolor="#5b9bd5 [3204]" strokeweight=".5pt">
                <v:stroke endarrow="block" joinstyle="miter"/>
              </v:shape>
            </w:pict>
          </mc:Fallback>
        </mc:AlternateContent>
      </w:r>
      <w:r w:rsidR="00574CBD">
        <w:rPr>
          <w:noProof/>
          <w:lang w:eastAsia="en-GB"/>
        </w:rPr>
        <mc:AlternateContent>
          <mc:Choice Requires="wps">
            <w:drawing>
              <wp:anchor distT="0" distB="0" distL="114300" distR="114300" simplePos="0" relativeHeight="252035072" behindDoc="0" locked="0" layoutInCell="1" allowOverlap="1" wp14:anchorId="4C72FCF5" wp14:editId="5A342DA4">
                <wp:simplePos x="0" y="0"/>
                <wp:positionH relativeFrom="column">
                  <wp:posOffset>5612130</wp:posOffset>
                </wp:positionH>
                <wp:positionV relativeFrom="paragraph">
                  <wp:posOffset>184150</wp:posOffset>
                </wp:positionV>
                <wp:extent cx="90000" cy="90128"/>
                <wp:effectExtent l="0" t="0" r="24765" b="24765"/>
                <wp:wrapNone/>
                <wp:docPr id="95" name="Oval 95"/>
                <wp:cNvGraphicFramePr/>
                <a:graphic xmlns:a="http://schemas.openxmlformats.org/drawingml/2006/main">
                  <a:graphicData uri="http://schemas.microsoft.com/office/word/2010/wordprocessingShape">
                    <wps:wsp>
                      <wps:cNvSpPr/>
                      <wps:spPr>
                        <a:xfrm>
                          <a:off x="0" y="0"/>
                          <a:ext cx="90000" cy="90128"/>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C6867" id="Oval 95" o:spid="_x0000_s1026" style="position:absolute;margin-left:441.9pt;margin-top:14.5pt;width:7.1pt;height:7.1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" fillcolor="white [3201]" strokecolor="black [3200]" strokeweight="1pt">
                <v:stroke joinstyle="miter"/>
              </v:oval>
            </w:pict>
          </mc:Fallback>
        </mc:AlternateContent>
      </w:r>
      <w:r w:rsidR="00574CBD" w:rsidRPr="008274FE">
        <w:rPr>
          <w:noProof/>
          <w:lang w:eastAsia="en-GB"/>
        </w:rPr>
        <mc:AlternateContent>
          <mc:Choice Requires="wps">
            <w:drawing>
              <wp:anchor distT="0" distB="0" distL="114300" distR="114300" simplePos="0" relativeHeight="252037120" behindDoc="0" locked="0" layoutInCell="1" allowOverlap="1" wp14:anchorId="4923F6A3" wp14:editId="1EC7DACD">
                <wp:simplePos x="0" y="0"/>
                <wp:positionH relativeFrom="column">
                  <wp:posOffset>6986795</wp:posOffset>
                </wp:positionH>
                <wp:positionV relativeFrom="paragraph">
                  <wp:posOffset>122195</wp:posOffset>
                </wp:positionV>
                <wp:extent cx="1160890" cy="47515"/>
                <wp:effectExtent l="0" t="38100" r="96520" b="86360"/>
                <wp:wrapNone/>
                <wp:docPr id="884" name="Straight Arrow Connector 884"/>
                <wp:cNvGraphicFramePr/>
                <a:graphic xmlns:a="http://schemas.openxmlformats.org/drawingml/2006/main">
                  <a:graphicData uri="http://schemas.microsoft.com/office/word/2010/wordprocessingShape">
                    <wps:wsp>
                      <wps:cNvCnPr/>
                      <wps:spPr>
                        <a:xfrm>
                          <a:off x="0" y="0"/>
                          <a:ext cx="1160890" cy="47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76544" id="Straight Arrow Connector 884" o:spid="_x0000_s1026" type="#_x0000_t32" style="position:absolute;margin-left:550.15pt;margin-top:9.6pt;width:91.4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" strokecolor="#5b9bd5 [3204]" strokeweight=".5pt">
                <v:stroke endarrow="block" joinstyle="miter"/>
              </v:shape>
            </w:pict>
          </mc:Fallback>
        </mc:AlternateContent>
      </w:r>
      <w:r w:rsidR="00574CBD" w:rsidRPr="008274FE">
        <w:rPr>
          <w:noProof/>
          <w:lang w:eastAsia="en-GB"/>
        </w:rPr>
        <mc:AlternateContent>
          <mc:Choice Requires="wps">
            <w:drawing>
              <wp:anchor distT="0" distB="0" distL="114300" distR="114300" simplePos="0" relativeHeight="252038144" behindDoc="0" locked="0" layoutInCell="1" allowOverlap="1" wp14:anchorId="030C66A0" wp14:editId="7421A55D">
                <wp:simplePos x="0" y="0"/>
                <wp:positionH relativeFrom="column">
                  <wp:posOffset>7578906</wp:posOffset>
                </wp:positionH>
                <wp:positionV relativeFrom="paragraph">
                  <wp:posOffset>9691</wp:posOffset>
                </wp:positionV>
                <wp:extent cx="606106" cy="160489"/>
                <wp:effectExtent l="0" t="0" r="80010" b="68580"/>
                <wp:wrapNone/>
                <wp:docPr id="911" name="Straight Arrow Connector 911"/>
                <wp:cNvGraphicFramePr/>
                <a:graphic xmlns:a="http://schemas.openxmlformats.org/drawingml/2006/main">
                  <a:graphicData uri="http://schemas.microsoft.com/office/word/2010/wordprocessingShape">
                    <wps:wsp>
                      <wps:cNvCnPr/>
                      <wps:spPr>
                        <a:xfrm>
                          <a:off x="0" y="0"/>
                          <a:ext cx="606106" cy="160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2F189" id="Straight Arrow Connector 911" o:spid="_x0000_s1026" type="#_x0000_t32" style="position:absolute;margin-left:596.75pt;margin-top:.75pt;width:47.7pt;height:12.6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" strokecolor="#5b9bd5 [3204]" strokeweight=".5pt">
                <v:stroke endarrow="block" joinstyle="miter"/>
              </v:shape>
            </w:pict>
          </mc:Fallback>
        </mc:AlternateContent>
      </w:r>
    </w:p>
    <w:p w14:paraId="5D718DA6" w14:textId="69459994" w:rsidR="00574CBD" w:rsidRPr="00A54C1B" w:rsidRDefault="00574CBD" w:rsidP="00574CBD"/>
    <w:p w14:paraId="6853F923" w14:textId="43BF7552" w:rsidR="00574CBD" w:rsidRPr="00A54C1B" w:rsidRDefault="00A45C32" w:rsidP="00574CBD">
      <w:r>
        <w:rPr>
          <w:noProof/>
          <w:lang w:eastAsia="en-GB"/>
        </w:rPr>
        <mc:AlternateContent>
          <mc:Choice Requires="wps">
            <w:drawing>
              <wp:anchor distT="0" distB="0" distL="114300" distR="114300" simplePos="0" relativeHeight="252023808" behindDoc="0" locked="0" layoutInCell="1" allowOverlap="1" wp14:anchorId="0A797A44" wp14:editId="49D1D825">
                <wp:simplePos x="0" y="0"/>
                <wp:positionH relativeFrom="column">
                  <wp:posOffset>7776662</wp:posOffset>
                </wp:positionH>
                <wp:positionV relativeFrom="paragraph">
                  <wp:posOffset>239349</wp:posOffset>
                </wp:positionV>
                <wp:extent cx="2193290" cy="2782671"/>
                <wp:effectExtent l="0" t="0" r="16510" b="17780"/>
                <wp:wrapNone/>
                <wp:docPr id="821" name="Text Box 821"/>
                <wp:cNvGraphicFramePr/>
                <a:graphic xmlns:a="http://schemas.openxmlformats.org/drawingml/2006/main">
                  <a:graphicData uri="http://schemas.microsoft.com/office/word/2010/wordprocessingShape">
                    <wps:wsp>
                      <wps:cNvSpPr txBox="1"/>
                      <wps:spPr>
                        <a:xfrm>
                          <a:off x="0" y="0"/>
                          <a:ext cx="2193290" cy="2782671"/>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7D870FA0" w14:textId="77777777" w:rsidR="00E71811" w:rsidRPr="008274FE" w:rsidRDefault="00E71811" w:rsidP="00574CBD">
                            <w:pPr>
                              <w:rPr>
                                <w:sz w:val="20"/>
                              </w:rPr>
                            </w:pPr>
                            <w:r w:rsidRPr="008274FE">
                              <w:rPr>
                                <w:sz w:val="20"/>
                              </w:rPr>
                              <w:t>Radio buttons. User will select from two options; Employee or Administrator.</w:t>
                            </w:r>
                          </w:p>
                          <w:p w14:paraId="416F5846" w14:textId="77777777" w:rsidR="00E71811" w:rsidRPr="008274FE" w:rsidRDefault="00E71811" w:rsidP="00574CBD">
                            <w:pPr>
                              <w:rPr>
                                <w:sz w:val="20"/>
                              </w:rPr>
                            </w:pPr>
                            <w:r w:rsidRPr="008274FE">
                              <w:rPr>
                                <w:sz w:val="20"/>
                              </w:rPr>
                              <w:t xml:space="preserve">When creating an account, an Admin key is required from an Administrator to approve the registration. </w:t>
                            </w:r>
                          </w:p>
                          <w:p w14:paraId="679A45AD" w14:textId="77777777" w:rsidR="00E71811" w:rsidRPr="008274FE" w:rsidRDefault="00E71811" w:rsidP="00574CBD">
                            <w:pPr>
                              <w:rPr>
                                <w:sz w:val="20"/>
                              </w:rPr>
                            </w:pPr>
                            <w:r w:rsidRPr="008274FE">
                              <w:rPr>
                                <w:sz w:val="20"/>
                              </w:rPr>
                              <w:t>If employee is selected and admin key is provided it will create the employee account.</w:t>
                            </w:r>
                          </w:p>
                          <w:p w14:paraId="246FEC4B" w14:textId="2FB5711B" w:rsidR="00E71811" w:rsidRPr="008274FE" w:rsidRDefault="00E71811" w:rsidP="00574CBD">
                            <w:pPr>
                              <w:rPr>
                                <w:sz w:val="20"/>
                              </w:rPr>
                            </w:pPr>
                            <w:r w:rsidRPr="008274FE">
                              <w:rPr>
                                <w:sz w:val="20"/>
                              </w:rPr>
                              <w:t>However if Administrator is selected, each administrator requires t</w:t>
                            </w:r>
                            <w:r>
                              <w:rPr>
                                <w:sz w:val="20"/>
                              </w:rPr>
                              <w:t xml:space="preserve">o have their own admin key so a </w:t>
                            </w:r>
                            <w:r w:rsidRPr="008274FE">
                              <w:rPr>
                                <w:sz w:val="20"/>
                              </w:rPr>
                              <w:t xml:space="preserve">textbox </w:t>
                            </w:r>
                            <w:r>
                              <w:rPr>
                                <w:sz w:val="20"/>
                              </w:rPr>
                              <w:t>will appear so that this new administrator can enter their own admin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97A44" id="Text Box 821" o:spid="_x0000_s1373" type="#_x0000_t202" style="position:absolute;margin-left:612.35pt;margin-top:18.85pt;width:172.7pt;height:219.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" fillcolor="white [3201]" strokecolor="#5b9bd5 [3204]" strokeweight="1pt">
                <v:stroke dashstyle="1 1"/>
                <v:textbox>
                  <w:txbxContent>
                    <w:p w14:paraId="7D870FA0" w14:textId="77777777" w:rsidR="00E71811" w:rsidRPr="008274FE" w:rsidRDefault="00E71811" w:rsidP="00574CBD">
                      <w:pPr>
                        <w:rPr>
                          <w:sz w:val="20"/>
                        </w:rPr>
                      </w:pPr>
                      <w:r w:rsidRPr="008274FE">
                        <w:rPr>
                          <w:sz w:val="20"/>
                        </w:rPr>
                        <w:t>Radio buttons. User will select from two options; Employee or Administrator.</w:t>
                      </w:r>
                    </w:p>
                    <w:p w14:paraId="416F5846" w14:textId="77777777" w:rsidR="00E71811" w:rsidRPr="008274FE" w:rsidRDefault="00E71811" w:rsidP="00574CBD">
                      <w:pPr>
                        <w:rPr>
                          <w:sz w:val="20"/>
                        </w:rPr>
                      </w:pPr>
                      <w:r w:rsidRPr="008274FE">
                        <w:rPr>
                          <w:sz w:val="20"/>
                        </w:rPr>
                        <w:t xml:space="preserve">When creating an account, an Admin key is required from an Administrator to approve the registration. </w:t>
                      </w:r>
                    </w:p>
                    <w:p w14:paraId="679A45AD" w14:textId="77777777" w:rsidR="00E71811" w:rsidRPr="008274FE" w:rsidRDefault="00E71811" w:rsidP="00574CBD">
                      <w:pPr>
                        <w:rPr>
                          <w:sz w:val="20"/>
                        </w:rPr>
                      </w:pPr>
                      <w:r w:rsidRPr="008274FE">
                        <w:rPr>
                          <w:sz w:val="20"/>
                        </w:rPr>
                        <w:t>If employee is selected and admin key is provided it will create the employee account.</w:t>
                      </w:r>
                    </w:p>
                    <w:p w14:paraId="246FEC4B" w14:textId="2FB5711B" w:rsidR="00E71811" w:rsidRPr="008274FE" w:rsidRDefault="00E71811" w:rsidP="00574CBD">
                      <w:pPr>
                        <w:rPr>
                          <w:sz w:val="20"/>
                        </w:rPr>
                      </w:pPr>
                      <w:r w:rsidRPr="008274FE">
                        <w:rPr>
                          <w:sz w:val="20"/>
                        </w:rPr>
                        <w:t>However if Administrator is selected, each administrator requires t</w:t>
                      </w:r>
                      <w:r>
                        <w:rPr>
                          <w:sz w:val="20"/>
                        </w:rPr>
                        <w:t xml:space="preserve">o have their own admin key so a </w:t>
                      </w:r>
                      <w:r w:rsidRPr="008274FE">
                        <w:rPr>
                          <w:sz w:val="20"/>
                        </w:rPr>
                        <w:t xml:space="preserve">textbox </w:t>
                      </w:r>
                      <w:r>
                        <w:rPr>
                          <w:sz w:val="20"/>
                        </w:rPr>
                        <w:t>will appear so that this new administrator can enter their own admin key</w:t>
                      </w:r>
                    </w:p>
                  </w:txbxContent>
                </v:textbox>
              </v:shape>
            </w:pict>
          </mc:Fallback>
        </mc:AlternateContent>
      </w:r>
      <w:r>
        <w:rPr>
          <w:noProof/>
          <w:lang w:eastAsia="en-GB"/>
        </w:rPr>
        <mc:AlternateContent>
          <mc:Choice Requires="wps">
            <w:drawing>
              <wp:anchor distT="0" distB="0" distL="114300" distR="114300" simplePos="0" relativeHeight="252026880" behindDoc="0" locked="0" layoutInCell="1" allowOverlap="1" wp14:anchorId="191668FD" wp14:editId="125DEAEC">
                <wp:simplePos x="0" y="0"/>
                <wp:positionH relativeFrom="column">
                  <wp:posOffset>1842931</wp:posOffset>
                </wp:positionH>
                <wp:positionV relativeFrom="paragraph">
                  <wp:posOffset>134095</wp:posOffset>
                </wp:positionV>
                <wp:extent cx="3282630" cy="2027879"/>
                <wp:effectExtent l="0" t="38100" r="51435" b="29845"/>
                <wp:wrapNone/>
                <wp:docPr id="824" name="Straight Arrow Connector 824"/>
                <wp:cNvGraphicFramePr/>
                <a:graphic xmlns:a="http://schemas.openxmlformats.org/drawingml/2006/main">
                  <a:graphicData uri="http://schemas.microsoft.com/office/word/2010/wordprocessingShape">
                    <wps:wsp>
                      <wps:cNvCnPr/>
                      <wps:spPr>
                        <a:xfrm flipV="1">
                          <a:off x="0" y="0"/>
                          <a:ext cx="3282630" cy="2027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2630D" id="Straight Arrow Connector 824" o:spid="_x0000_s1026" type="#_x0000_t32" style="position:absolute;margin-left:145.1pt;margin-top:10.55pt;width:258.45pt;height:159.7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" strokecolor="#5b9bd5 [3204]" strokeweight=".5pt">
                <v:stroke endarrow="block" joinstyle="miter"/>
              </v:shape>
            </w:pict>
          </mc:Fallback>
        </mc:AlternateContent>
      </w:r>
    </w:p>
    <w:p w14:paraId="788999C4" w14:textId="695D2D82" w:rsidR="00574CBD" w:rsidRPr="00A54C1B" w:rsidRDefault="00574CBD" w:rsidP="00574CBD">
      <w:r w:rsidRPr="00485D0A">
        <w:rPr>
          <w:noProof/>
          <w:lang w:eastAsia="en-GB"/>
        </w:rPr>
        <mc:AlternateContent>
          <mc:Choice Requires="wpg">
            <w:drawing>
              <wp:anchor distT="0" distB="0" distL="114300" distR="114300" simplePos="0" relativeHeight="252034048" behindDoc="0" locked="0" layoutInCell="1" allowOverlap="1" wp14:anchorId="486160DB" wp14:editId="380A0D4B">
                <wp:simplePos x="0" y="0"/>
                <wp:positionH relativeFrom="column">
                  <wp:posOffset>389100</wp:posOffset>
                </wp:positionH>
                <wp:positionV relativeFrom="paragraph">
                  <wp:posOffset>17707</wp:posOffset>
                </wp:positionV>
                <wp:extent cx="1756631" cy="2401294"/>
                <wp:effectExtent l="0" t="0" r="0" b="18415"/>
                <wp:wrapNone/>
                <wp:docPr id="825" name="Group 54"/>
                <wp:cNvGraphicFramePr/>
                <a:graphic xmlns:a="http://schemas.openxmlformats.org/drawingml/2006/main">
                  <a:graphicData uri="http://schemas.microsoft.com/office/word/2010/wordprocessingGroup">
                    <wpg:wgp>
                      <wpg:cNvGrpSpPr/>
                      <wpg:grpSpPr>
                        <a:xfrm>
                          <a:off x="0" y="0"/>
                          <a:ext cx="1756631" cy="2401294"/>
                          <a:chOff x="0" y="0"/>
                          <a:chExt cx="1756631" cy="2192480"/>
                        </a:xfrm>
                      </wpg:grpSpPr>
                      <wps:wsp>
                        <wps:cNvPr id="840" name="Rectangle 840"/>
                        <wps:cNvSpPr/>
                        <wps:spPr>
                          <a:xfrm>
                            <a:off x="97854" y="179066"/>
                            <a:ext cx="1355178" cy="179116"/>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TextBox 31"/>
                        <wps:cNvSpPr txBox="1"/>
                        <wps:spPr>
                          <a:xfrm>
                            <a:off x="56005" y="0"/>
                            <a:ext cx="586105" cy="231140"/>
                          </a:xfrm>
                          <a:prstGeom prst="rect">
                            <a:avLst/>
                          </a:prstGeom>
                          <a:noFill/>
                        </wps:spPr>
                        <wps:txbx>
                          <w:txbxContent>
                            <w:p w14:paraId="55D595FE"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Address:</w:t>
                              </w:r>
                            </w:p>
                          </w:txbxContent>
                        </wps:txbx>
                        <wps:bodyPr wrap="square" rtlCol="0">
                          <a:noAutofit/>
                        </wps:bodyPr>
                      </wps:wsp>
                      <wps:wsp>
                        <wps:cNvPr id="842" name="Rectangle 842"/>
                        <wps:cNvSpPr/>
                        <wps:spPr>
                          <a:xfrm>
                            <a:off x="97854" y="405082"/>
                            <a:ext cx="1355178" cy="179116"/>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3" name="Rectangle 843"/>
                        <wps:cNvSpPr/>
                        <wps:spPr>
                          <a:xfrm>
                            <a:off x="97854" y="626605"/>
                            <a:ext cx="1355178" cy="179116"/>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4" name="Rectangle 844"/>
                        <wps:cNvSpPr/>
                        <wps:spPr>
                          <a:xfrm>
                            <a:off x="97854" y="1033616"/>
                            <a:ext cx="1355178" cy="179116"/>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 name="TextBox 38"/>
                        <wps:cNvSpPr txBox="1"/>
                        <wps:spPr>
                          <a:xfrm>
                            <a:off x="35958" y="819601"/>
                            <a:ext cx="711200" cy="231140"/>
                          </a:xfrm>
                          <a:prstGeom prst="rect">
                            <a:avLst/>
                          </a:prstGeom>
                          <a:noFill/>
                        </wps:spPr>
                        <wps:txbx>
                          <w:txbxContent>
                            <w:p w14:paraId="4C328FD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Admin Key:</w:t>
                              </w:r>
                            </w:p>
                          </w:txbxContent>
                        </wps:txbx>
                        <wps:bodyPr wrap="square" rtlCol="0">
                          <a:noAutofit/>
                        </wps:bodyPr>
                      </wps:wsp>
                      <wps:wsp>
                        <wps:cNvPr id="846" name="Oval 846"/>
                        <wps:cNvSpPr/>
                        <wps:spPr>
                          <a:xfrm>
                            <a:off x="97633" y="1266425"/>
                            <a:ext cx="90000" cy="82174"/>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7" name="Rectangle 847"/>
                        <wps:cNvSpPr/>
                        <wps:spPr>
                          <a:xfrm>
                            <a:off x="97854" y="1941167"/>
                            <a:ext cx="1362056" cy="251313"/>
                          </a:xfrm>
                          <a:prstGeom prst="rect">
                            <a:avLst/>
                          </a:prstGeom>
                        </wps:spPr>
                        <wps:style>
                          <a:lnRef idx="2">
                            <a:schemeClr val="dk1"/>
                          </a:lnRef>
                          <a:fillRef idx="1">
                            <a:schemeClr val="lt1"/>
                          </a:fillRef>
                          <a:effectRef idx="0">
                            <a:schemeClr val="dk1"/>
                          </a:effectRef>
                          <a:fontRef idx="minor">
                            <a:schemeClr val="dk1"/>
                          </a:fontRef>
                        </wps:style>
                        <wps:txbx>
                          <w:txbxContent>
                            <w:p w14:paraId="1FBE42A7" w14:textId="77777777" w:rsidR="00E71811" w:rsidRDefault="00E71811" w:rsidP="00574CBD">
                              <w:pPr>
                                <w:jc w:val="center"/>
                              </w:pPr>
                              <w: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9" name="TextBox 43"/>
                        <wps:cNvSpPr txBox="1"/>
                        <wps:spPr>
                          <a:xfrm>
                            <a:off x="137966" y="1193374"/>
                            <a:ext cx="663575" cy="231140"/>
                          </a:xfrm>
                          <a:prstGeom prst="rect">
                            <a:avLst/>
                          </a:prstGeom>
                          <a:noFill/>
                        </wps:spPr>
                        <wps:txbx>
                          <w:txbxContent>
                            <w:p w14:paraId="34F164E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Employee</w:t>
                              </w:r>
                            </w:p>
                          </w:txbxContent>
                        </wps:txbx>
                        <wps:bodyPr wrap="square" rtlCol="0">
                          <a:noAutofit/>
                        </wps:bodyPr>
                      </wps:wsp>
                      <wps:wsp>
                        <wps:cNvPr id="856" name="TextBox 44"/>
                        <wps:cNvSpPr txBox="1"/>
                        <wps:spPr>
                          <a:xfrm>
                            <a:off x="890491" y="1206178"/>
                            <a:ext cx="866140" cy="230832"/>
                          </a:xfrm>
                          <a:prstGeom prst="rect">
                            <a:avLst/>
                          </a:prstGeom>
                          <a:noFill/>
                        </wps:spPr>
                        <wps:txbx>
                          <w:txbxContent>
                            <w:p w14:paraId="05B3F488"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Administrator</w:t>
                              </w:r>
                            </w:p>
                          </w:txbxContent>
                        </wps:txbx>
                        <wps:bodyPr wrap="square" rtlCol="0">
                          <a:noAutofit/>
                        </wps:bodyPr>
                      </wps:wsp>
                      <wps:wsp>
                        <wps:cNvPr id="857" name="Oval 857"/>
                        <wps:cNvSpPr/>
                        <wps:spPr>
                          <a:xfrm>
                            <a:off x="858513" y="1264760"/>
                            <a:ext cx="90000" cy="82174"/>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Rectangle 858"/>
                        <wps:cNvSpPr/>
                        <wps:spPr>
                          <a:xfrm>
                            <a:off x="97633" y="1689835"/>
                            <a:ext cx="1355178" cy="179116"/>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2" name="TextBox 53"/>
                        <wps:cNvSpPr txBox="1"/>
                        <wps:spPr>
                          <a:xfrm>
                            <a:off x="0" y="1468266"/>
                            <a:ext cx="1269547" cy="230832"/>
                          </a:xfrm>
                          <a:prstGeom prst="rect">
                            <a:avLst/>
                          </a:prstGeom>
                          <a:noFill/>
                        </wps:spPr>
                        <wps:txbx>
                          <w:txbxContent>
                            <w:p w14:paraId="3E6BE0DD"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Create an Admin Key: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6160DB" id="Group 54" o:spid="_x0000_s1374" style="position:absolute;margin-left:30.65pt;margin-top:1.4pt;width:138.3pt;height:189.1pt;z-index:252034048;mso-width-relative:margin;mso-height-relative:margin" coordsize="17566,21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">
                <v:rect id="Rectangle 840" o:spid="_x0000_s1375" style="position:absolute;left:978;top:1790;width:13552;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UfBMIA&#10;AADcAAAADwAAAGRycy9kb3ducmV2LnhtbESPwWrDMAyG74O9g9Fgt9VJKKNkdUsptOxW2vUBtFiL&#10;w2LZjd0ke/vpMNhR/Po/6VtvZ9+rkYbUBTZQLgpQxE2wHbcGrh+HlxWolJEt9oHJwA8l2G4eH9ZY&#10;2zDxmcZLbpVAONVowOUca61T48hjWoRILNlXGDxmGYdW2wEngfteV0Xxqj12LBccRto7ar4vdy+U&#10;MX6WBVbludpfT7djdIfJzsY8P827N1CZ5vy//Nd+twZWS3lfZEQ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R8EwgAAANwAAAAPAAAAAAAAAAAAAAAAAJgCAABkcnMvZG93&#10;bnJldi54bWxQSwUGAAAAAAQABAD1AAAAhwMAAAAA&#10;" fillcolor="white [3201]" strokecolor="#a5a5a5 [3206]" strokeweight="1pt"/>
                <v:shape id="TextBox 31" o:spid="_x0000_s1376" type="#_x0000_t202" style="position:absolute;left:560;width:5861;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VFcMA&#10;AADcAAAADwAAAGRycy9kb3ducmV2LnhtbESPQYvCMBSE78L+h/AWvGmiqGjXKIsieFLUXWFvj+bZ&#10;lm1eShNt/fdGEDwOM/MNM1+2thQ3qn3hWMOgr0AQp84UnGn4OW16UxA+IBssHZOGO3lYLj46c0yM&#10;a/hAt2PIRISwT1BDHkKVSOnTnCz6vquIo3dxtcUQZZ1JU2MT4baUQ6Um0mLBcSHHilY5pf/Hq9Xw&#10;u7v8nUdqn63tuGpcqyTbmdS6+9l+f4EI1IZ3+NXeGg3T0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lVFcMAAADcAAAADwAAAAAAAAAAAAAAAACYAgAAZHJzL2Rv&#10;d25yZXYueG1sUEsFBgAAAAAEAAQA9QAAAIgDAAAAAA==&#10;" filled="f" stroked="f">
                  <v:textbox>
                    <w:txbxContent>
                      <w:p w14:paraId="55D595FE"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Address:</w:t>
                        </w:r>
                      </w:p>
                    </w:txbxContent>
                  </v:textbox>
                </v:shape>
                <v:rect id="Rectangle 842" o:spid="_x0000_s1377" style="position:absolute;left:978;top:4050;width:13552;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k6MIA&#10;AADcAAAADwAAAGRycy9kb3ducmV2LnhtbESPwWrDMBBE74X8g9hAb7VsU0pwo5hiSMitJM0HbKyt&#10;ZWqtFEux3b+vCoUeh5l5w2zrxQ5iojH0jhUUWQ6CuHW6507B5WP/tAERIrLGwTEp+KYA9W71sMVK&#10;u5lPNJ1jJxKEQ4UKTIy+kjK0hiyGzHni5H260WJMcuykHnFOcDvIMs9fpMWe04JBT42h9ut8t4ky&#10;+WuRY1mcyubyfjt4s5/1otTjenl7BRFpif/hv/ZRK9g8l/B7Jh0B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GyTowgAAANwAAAAPAAAAAAAAAAAAAAAAAJgCAABkcnMvZG93&#10;bnJldi54bWxQSwUGAAAAAAQABAD1AAAAhwMAAAAA&#10;" fillcolor="white [3201]" strokecolor="#a5a5a5 [3206]" strokeweight="1pt"/>
                <v:rect id="Rectangle 843" o:spid="_x0000_s1378" style="position:absolute;left:978;top:6266;width:13552;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eBc8IA&#10;AADcAAAADwAAAGRycy9kb3ducmV2LnhtbESPUWvCMBSF3wf+h3AF32baOoZ0RhHB4dvQ+QPummtT&#10;bG5ik7X13y8DwcfDOec7nNVmtK3oqQuNYwX5PANBXDndcK3g/L1/XYIIEVlj65gU3CnAZj15WWGp&#10;3cBH6k+xFgnCoUQFJkZfShkqQxbD3Hni5F1cZzEm2dVSdzgkuG1lkWXv0mLDacGgp52h6nr6tYnS&#10;+588wyI/Frvz1+3Tm/2gR6Vm03H7ASLSGJ/hR/ugFSzfFvB/Jh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4FzwgAAANwAAAAPAAAAAAAAAAAAAAAAAJgCAABkcnMvZG93&#10;bnJldi54bWxQSwUGAAAAAAQABAD1AAAAhwMAAAAA&#10;" fillcolor="white [3201]" strokecolor="#a5a5a5 [3206]" strokeweight="1pt"/>
                <v:rect id="Rectangle 844" o:spid="_x0000_s1379" style="position:absolute;left:978;top:10336;width:13552;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4ZB8IA&#10;AADcAAAADwAAAGRycy9kb3ducmV2LnhtbESP3YrCMBSE7xd8h3AE79a0RRbpGmURFO/Enwc425xt&#10;yjYn2Sa29e2NsODlMDPfMKvNaFvRUxcaxwryeQaCuHK64VrB9bJ7X4IIEVlj65gU3CnAZj15W2Gp&#10;3cAn6s+xFgnCoUQFJkZfShkqQxbD3Hni5P24zmJMsqul7nBIcNvKIss+pMWG04JBT1tD1e/5ZhOl&#10;9995hkV+KrbX49/em92gR6Vm0/HrE0SkMb7C/+2DVrBcLOB5Jh0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vhkHwgAAANwAAAAPAAAAAAAAAAAAAAAAAJgCAABkcnMvZG93&#10;bnJldi54bWxQSwUGAAAAAAQABAD1AAAAhwMAAAAA&#10;" fillcolor="white [3201]" strokecolor="#a5a5a5 [3206]" strokeweight="1pt"/>
                <v:shape id="TextBox 38" o:spid="_x0000_s1380" type="#_x0000_t202" style="position:absolute;left:359;top:8196;width:711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4C328FD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Admin Key:</w:t>
                        </w:r>
                      </w:p>
                    </w:txbxContent>
                  </v:textbox>
                </v:shape>
                <v:oval id="Oval 846" o:spid="_x0000_s1381" style="position:absolute;left:976;top:12664;width:900;height:8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FhcMA&#10;AADcAAAADwAAAGRycy9kb3ducmV2LnhtbESPwWrDMBBE74H+g9hCLqGWWkIIbuRQSgu9xgmU3rbW&#10;1jK2VsZSHSdfHwUCOQ4z84bZbCfXiZGG0HjW8JwpEMSVNw3XGg77z6c1iBCRDXaeScOJAmyLh9kG&#10;c+OPvKOxjLVIEA45arAx9rmUobLkMGS+J07enx8cxiSHWpoBjwnuOvmi1Eo6bDgtWOzp3VLVlv9O&#10;Q6nakuQCzz8jKbv/7T/4W7Zazx+nt1cQkaZ4D9/aX0bDermC65l0BGR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2FhcMAAADcAAAADwAAAAAAAAAAAAAAAACYAgAAZHJzL2Rv&#10;d25yZXYueG1sUEsFBgAAAAAEAAQA9QAAAIgDAAAAAA==&#10;" fillcolor="white [3201]" strokecolor="black [3200]" strokeweight="1pt">
                  <v:stroke joinstyle="miter"/>
                </v:oval>
                <v:rect id="Rectangle 847" o:spid="_x0000_s1382" style="position:absolute;left:978;top:19411;width:13621;height:2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qWMUA&#10;AADcAAAADwAAAGRycy9kb3ducmV2LnhtbESPT2vCQBTE70K/w/IKvemmpWiMriKlhYKi+Ofg8ZF9&#10;JqHZt2F3m8Rv7wqCx2FmfsPMl72pRUvOV5YVvI8SEMS51RUXCk7Hn2EKwgdkjbVlUnAlD8vFy2CO&#10;mbYd76k9hEJECPsMFZQhNJmUPi/JoB/Zhjh6F+sMhihdIbXDLsJNLT+SZCwNVhwXSmzoq6T87/Bv&#10;FNhdda1XbrptNzQ5r3ch6frxt1Jvr/1qBiJQH57hR/tXK0g/J3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pYxQAAANwAAAAPAAAAAAAAAAAAAAAAAJgCAABkcnMv&#10;ZG93bnJldi54bWxQSwUGAAAAAAQABAD1AAAAigMAAAAA&#10;" fillcolor="white [3201]" strokecolor="black [3200]" strokeweight="1pt">
                  <v:textbox>
                    <w:txbxContent>
                      <w:p w14:paraId="1FBE42A7" w14:textId="77777777" w:rsidR="00E71811" w:rsidRDefault="00E71811" w:rsidP="00574CBD">
                        <w:pPr>
                          <w:jc w:val="center"/>
                        </w:pPr>
                        <w:r>
                          <w:t>Register</w:t>
                        </w:r>
                      </w:p>
                    </w:txbxContent>
                  </v:textbox>
                </v:rect>
                <v:shape id="_x0000_s1383" type="#_x0000_t202" style="position:absolute;left:1379;top:11933;width:6636;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34F164E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Employee</w:t>
                        </w:r>
                      </w:p>
                    </w:txbxContent>
                  </v:textbox>
                </v:shape>
                <v:shape id="_x0000_s1384" type="#_x0000_t202" style="position:absolute;left:8904;top:12061;width:8662;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05B3F488"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Administrator</w:t>
                        </w:r>
                      </w:p>
                    </w:txbxContent>
                  </v:textbox>
                </v:shape>
                <v:oval id="Oval 857" o:spid="_x0000_s1385" style="position:absolute;left:8585;top:12647;width:900;height: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2y6sYA&#10;AADcAAAADwAAAGRycy9kb3ducmV2LnhtbESPQWvCQBSE7wX/w/KE3nRjqRrTrCKFQqh40Ba8vmRf&#10;k7TZtyG7TeK/7wpCj8PMfMOku9E0oqfO1ZYVLOYRCOLC6ppLBZ8fb7MYhPPIGhvLpOBKDnbbyUOK&#10;ibYDn6g/+1IECLsEFVTet4mUrqjIoJvbljh4X7Yz6IPsSqk7HALcNPIpilbSYM1hocKWXisqfs6/&#10;RsFyczlG/HwoW/3tF9d9dnjPV7lSj9Nx/wLC0+j/w/d2phXEyzX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2y6sYAAADcAAAADwAAAAAAAAAAAAAAAACYAgAAZHJz&#10;L2Rvd25yZXYueG1sUEsFBgAAAAAEAAQA9QAAAIsDAAAAAA==&#10;" fillcolor="black [3213]" strokecolor="black [3200]" strokeweight="1pt">
                  <v:stroke joinstyle="miter"/>
                </v:oval>
                <v:rect id="Rectangle 858" o:spid="_x0000_s1386" style="position:absolute;left:976;top:16898;width:13552;height:1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F38IA&#10;AADcAAAADwAAAGRycy9kb3ducmV2LnhtbESPwWrDMAyG74O9g9Fgt9VJoKNkdUsptOxW2vUBtFiL&#10;w2LZjd0ke/vpMNhR/Po/6VtvZ9+rkYbUBTZQLgpQxE2wHbcGrh+HlxWolJEt9oHJwA8l2G4eH9ZY&#10;2zDxmcZLbpVAONVowOUca61T48hjWoRILNlXGDxmGYdW2wEngfteV0Xxqj12LBccRto7ar4vdy+U&#10;MX6WBVbludpfT7djdIfJzsY8P827N1CZ5vy//Nd+twZWS/lWZEQE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KoXfwgAAANwAAAAPAAAAAAAAAAAAAAAAAJgCAABkcnMvZG93&#10;bnJldi54bWxQSwUGAAAAAAQABAD1AAAAhwMAAAAA&#10;" fillcolor="white [3201]" strokecolor="#a5a5a5 [3206]" strokeweight="1pt"/>
                <v:shape id="TextBox 53" o:spid="_x0000_s1387" type="#_x0000_t202" style="position:absolute;top:14682;width:12695;height:2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B38MA&#10;AADcAAAADwAAAGRycy9kb3ducmV2LnhtbESPT4vCMBTE7wt+h/AEb5ooumo1iuyy4MnFv+Dt0Tzb&#10;YvNSmqztfvuNIOxxmJnfMMt1a0vxoNoXjjUMBwoEcepMwZmG0/GrPwPhA7LB0jFp+CUP61XnbYmJ&#10;cQ3v6XEImYgQ9glqyEOoEil9mpNFP3AVcfRurrYYoqwzaWpsItyWcqTUu7RYcFzIsaKPnNL74cdq&#10;OO9u18tYfWefdlI1rlWS7Vxq3eu2mwWIQG34D7/aW6NhNh3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B38MAAADcAAAADwAAAAAAAAAAAAAAAACYAgAAZHJzL2Rv&#10;d25yZXYueG1sUEsFBgAAAAAEAAQA9QAAAIgDAAAAAA==&#10;" filled="f" stroked="f">
                  <v:textbox>
                    <w:txbxContent>
                      <w:p w14:paraId="3E6BE0DD"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Create an Admin Key:</w:t>
                        </w:r>
                      </w:p>
                    </w:txbxContent>
                  </v:textbox>
                </v:shape>
              </v:group>
            </w:pict>
          </mc:Fallback>
        </mc:AlternateContent>
      </w:r>
    </w:p>
    <w:p w14:paraId="51DCDD2D" w14:textId="272BFB53" w:rsidR="00574CBD" w:rsidRDefault="00574CBD" w:rsidP="00574CBD"/>
    <w:p w14:paraId="211DF39F" w14:textId="7C2AC895" w:rsidR="00574CBD" w:rsidRDefault="00574CBD" w:rsidP="00574CBD"/>
    <w:p w14:paraId="1517E04C" w14:textId="4F0E2053" w:rsidR="00574CBD" w:rsidRDefault="00574CBD" w:rsidP="00574CBD"/>
    <w:p w14:paraId="50048CAA" w14:textId="7933DB2C" w:rsidR="00574CBD" w:rsidRDefault="00A45C32" w:rsidP="00574CBD">
      <w:r>
        <w:rPr>
          <w:noProof/>
          <w:lang w:eastAsia="en-GB"/>
        </w:rPr>
        <mc:AlternateContent>
          <mc:Choice Requires="wps">
            <w:drawing>
              <wp:anchor distT="0" distB="0" distL="114300" distR="114300" simplePos="0" relativeHeight="252025856" behindDoc="0" locked="0" layoutInCell="1" allowOverlap="1" wp14:anchorId="4638D075" wp14:editId="74ACBA81">
                <wp:simplePos x="0" y="0"/>
                <wp:positionH relativeFrom="margin">
                  <wp:posOffset>3397141</wp:posOffset>
                </wp:positionH>
                <wp:positionV relativeFrom="paragraph">
                  <wp:posOffset>111733</wp:posOffset>
                </wp:positionV>
                <wp:extent cx="3912235" cy="730204"/>
                <wp:effectExtent l="0" t="0" r="12065" b="13335"/>
                <wp:wrapNone/>
                <wp:docPr id="823" name="Text Box 823"/>
                <wp:cNvGraphicFramePr/>
                <a:graphic xmlns:a="http://schemas.openxmlformats.org/drawingml/2006/main">
                  <a:graphicData uri="http://schemas.microsoft.com/office/word/2010/wordprocessingShape">
                    <wps:wsp>
                      <wps:cNvSpPr txBox="1"/>
                      <wps:spPr>
                        <a:xfrm>
                          <a:off x="0" y="0"/>
                          <a:ext cx="3912235" cy="730204"/>
                        </a:xfrm>
                        <a:prstGeom prst="rect">
                          <a:avLst/>
                        </a:prstGeom>
                        <a:noFill/>
                        <a:ln>
                          <a:prstDash val="sysDot"/>
                        </a:ln>
                      </wps:spPr>
                      <wps:style>
                        <a:lnRef idx="2">
                          <a:schemeClr val="accent1"/>
                        </a:lnRef>
                        <a:fillRef idx="1">
                          <a:schemeClr val="lt1"/>
                        </a:fillRef>
                        <a:effectRef idx="0">
                          <a:schemeClr val="accent1"/>
                        </a:effectRef>
                        <a:fontRef idx="minor">
                          <a:schemeClr val="dk1"/>
                        </a:fontRef>
                      </wps:style>
                      <wps:txbx>
                        <w:txbxContent>
                          <w:p w14:paraId="21841908" w14:textId="35BADF7E" w:rsidR="00E71811" w:rsidRPr="00A45C32" w:rsidRDefault="00E71811" w:rsidP="00574CBD">
                            <w:pPr>
                              <w:rPr>
                                <w:sz w:val="19"/>
                                <w:szCs w:val="19"/>
                              </w:rPr>
                            </w:pPr>
                            <w:r w:rsidRPr="00A45C32">
                              <w:rPr>
                                <w:sz w:val="19"/>
                                <w:szCs w:val="19"/>
                              </w:rPr>
                              <w:t>If Administrator is selected, an animation will occur where the Register button will shorten to the same height as the Clear button and make space for a textbox to appear so that</w:t>
                            </w:r>
                            <w:r>
                              <w:rPr>
                                <w:sz w:val="19"/>
                                <w:szCs w:val="19"/>
                              </w:rPr>
                              <w:t xml:space="preserve"> the new</w:t>
                            </w:r>
                            <w:r w:rsidRPr="00A45C32">
                              <w:rPr>
                                <w:sz w:val="19"/>
                                <w:szCs w:val="19"/>
                              </w:rPr>
                              <w:t xml:space="preserve"> administrator</w:t>
                            </w:r>
                            <w:r>
                              <w:rPr>
                                <w:sz w:val="19"/>
                                <w:szCs w:val="19"/>
                              </w:rPr>
                              <w:t xml:space="preserve"> that is registering</w:t>
                            </w:r>
                            <w:r w:rsidRPr="00A45C32">
                              <w:rPr>
                                <w:sz w:val="19"/>
                                <w:szCs w:val="19"/>
                              </w:rPr>
                              <w:t xml:space="preserve"> can create their own administrator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8D075" id="Text Box 823" o:spid="_x0000_s1388" type="#_x0000_t202" style="position:absolute;margin-left:267.5pt;margin-top:8.8pt;width:308.05pt;height:5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" filled="f" strokecolor="#5b9bd5 [3204]" strokeweight="1pt">
                <v:stroke dashstyle="1 1"/>
                <v:textbox>
                  <w:txbxContent>
                    <w:p w14:paraId="21841908" w14:textId="35BADF7E" w:rsidR="00E71811" w:rsidRPr="00A45C32" w:rsidRDefault="00E71811" w:rsidP="00574CBD">
                      <w:pPr>
                        <w:rPr>
                          <w:sz w:val="19"/>
                          <w:szCs w:val="19"/>
                        </w:rPr>
                      </w:pPr>
                      <w:r w:rsidRPr="00A45C32">
                        <w:rPr>
                          <w:sz w:val="19"/>
                          <w:szCs w:val="19"/>
                        </w:rPr>
                        <w:t>If Administrator is selected, an animation will occur where the Register button will shorten to the same height as the Clear button and make space for a textbox to appear so that</w:t>
                      </w:r>
                      <w:r>
                        <w:rPr>
                          <w:sz w:val="19"/>
                          <w:szCs w:val="19"/>
                        </w:rPr>
                        <w:t xml:space="preserve"> the new</w:t>
                      </w:r>
                      <w:r w:rsidRPr="00A45C32">
                        <w:rPr>
                          <w:sz w:val="19"/>
                          <w:szCs w:val="19"/>
                        </w:rPr>
                        <w:t xml:space="preserve"> administrator</w:t>
                      </w:r>
                      <w:r>
                        <w:rPr>
                          <w:sz w:val="19"/>
                          <w:szCs w:val="19"/>
                        </w:rPr>
                        <w:t xml:space="preserve"> that is registering</w:t>
                      </w:r>
                      <w:r w:rsidRPr="00A45C32">
                        <w:rPr>
                          <w:sz w:val="19"/>
                          <w:szCs w:val="19"/>
                        </w:rPr>
                        <w:t xml:space="preserve"> can create their own administrator key.</w:t>
                      </w:r>
                    </w:p>
                  </w:txbxContent>
                </v:textbox>
                <w10:wrap anchorx="margin"/>
              </v:shape>
            </w:pict>
          </mc:Fallback>
        </mc:AlternateContent>
      </w:r>
    </w:p>
    <w:p w14:paraId="5995336B" w14:textId="503A062F" w:rsidR="00574CBD" w:rsidRDefault="00A45C32" w:rsidP="00574CBD">
      <w:r>
        <w:rPr>
          <w:noProof/>
          <w:lang w:eastAsia="en-GB"/>
        </w:rPr>
        <mc:AlternateContent>
          <mc:Choice Requires="wps">
            <w:drawing>
              <wp:anchor distT="0" distB="0" distL="114300" distR="114300" simplePos="0" relativeHeight="252027904" behindDoc="0" locked="0" layoutInCell="1" allowOverlap="1" wp14:anchorId="58FDACAA" wp14:editId="217BD2E9">
                <wp:simplePos x="0" y="0"/>
                <wp:positionH relativeFrom="column">
                  <wp:posOffset>1711362</wp:posOffset>
                </wp:positionH>
                <wp:positionV relativeFrom="paragraph">
                  <wp:posOffset>87032</wp:posOffset>
                </wp:positionV>
                <wp:extent cx="1641461" cy="214090"/>
                <wp:effectExtent l="38100" t="0" r="16510" b="90805"/>
                <wp:wrapNone/>
                <wp:docPr id="827" name="Straight Arrow Connector 827"/>
                <wp:cNvGraphicFramePr/>
                <a:graphic xmlns:a="http://schemas.openxmlformats.org/drawingml/2006/main">
                  <a:graphicData uri="http://schemas.microsoft.com/office/word/2010/wordprocessingShape">
                    <wps:wsp>
                      <wps:cNvCnPr/>
                      <wps:spPr>
                        <a:xfrm flipH="1">
                          <a:off x="0" y="0"/>
                          <a:ext cx="1641461" cy="214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5262B" id="Straight Arrow Connector 827" o:spid="_x0000_s1026" type="#_x0000_t32" style="position:absolute;margin-left:134.75pt;margin-top:6.85pt;width:129.25pt;height:16.85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24832" behindDoc="0" locked="0" layoutInCell="1" allowOverlap="1" wp14:anchorId="3A653C74" wp14:editId="26570BCA">
                <wp:simplePos x="0" y="0"/>
                <wp:positionH relativeFrom="column">
                  <wp:posOffset>7310755</wp:posOffset>
                </wp:positionH>
                <wp:positionV relativeFrom="paragraph">
                  <wp:posOffset>286815</wp:posOffset>
                </wp:positionV>
                <wp:extent cx="499272" cy="10633"/>
                <wp:effectExtent l="38100" t="76200" r="0" b="85090"/>
                <wp:wrapNone/>
                <wp:docPr id="822" name="Straight Arrow Connector 822"/>
                <wp:cNvGraphicFramePr/>
                <a:graphic xmlns:a="http://schemas.openxmlformats.org/drawingml/2006/main">
                  <a:graphicData uri="http://schemas.microsoft.com/office/word/2010/wordprocessingShape">
                    <wps:wsp>
                      <wps:cNvCnPr/>
                      <wps:spPr>
                        <a:xfrm flipH="1" flipV="1">
                          <a:off x="0" y="0"/>
                          <a:ext cx="499272"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63A71" id="Straight Arrow Connector 822" o:spid="_x0000_s1026" type="#_x0000_t32" style="position:absolute;margin-left:575.65pt;margin-top:22.6pt;width:39.3pt;height:.85pt;flip:x 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" strokecolor="#5b9bd5 [3204]" strokeweight=".5pt">
                <v:stroke endarrow="block" joinstyle="miter"/>
              </v:shape>
            </w:pict>
          </mc:Fallback>
        </mc:AlternateContent>
      </w:r>
    </w:p>
    <w:p w14:paraId="4BE26BA8" w14:textId="53DEA5E4" w:rsidR="00574CBD" w:rsidRDefault="00A45C32" w:rsidP="00574CBD">
      <w:r>
        <w:rPr>
          <w:noProof/>
          <w:lang w:eastAsia="en-GB"/>
        </w:rPr>
        <mc:AlternateContent>
          <mc:Choice Requires="wps">
            <w:drawing>
              <wp:anchor distT="0" distB="0" distL="114300" distR="114300" simplePos="0" relativeHeight="252353536" behindDoc="0" locked="0" layoutInCell="1" allowOverlap="1" wp14:anchorId="57400E20" wp14:editId="746C015F">
                <wp:simplePos x="0" y="0"/>
                <wp:positionH relativeFrom="column">
                  <wp:posOffset>574129</wp:posOffset>
                </wp:positionH>
                <wp:positionV relativeFrom="paragraph">
                  <wp:posOffset>105410</wp:posOffset>
                </wp:positionV>
                <wp:extent cx="1027346" cy="231128"/>
                <wp:effectExtent l="0" t="0" r="0" b="0"/>
                <wp:wrapNone/>
                <wp:docPr id="1002" name="TextBox 13"/>
                <wp:cNvGraphicFramePr/>
                <a:graphic xmlns:a="http://schemas.openxmlformats.org/drawingml/2006/main">
                  <a:graphicData uri="http://schemas.microsoft.com/office/word/2010/wordprocessingShape">
                    <wps:wsp>
                      <wps:cNvSpPr txBox="1"/>
                      <wps:spPr>
                        <a:xfrm>
                          <a:off x="0" y="0"/>
                          <a:ext cx="1027346" cy="231128"/>
                        </a:xfrm>
                        <a:prstGeom prst="rect">
                          <a:avLst/>
                        </a:prstGeom>
                        <a:noFill/>
                      </wps:spPr>
                      <wps:txbx>
                        <w:txbxContent>
                          <w:p w14:paraId="7B063322" w14:textId="02647CAE" w:rsidR="00E71811" w:rsidRDefault="00E71811" w:rsidP="00A45C32">
                            <w:pPr>
                              <w:pStyle w:val="NormalWeb"/>
                              <w:spacing w:before="0" w:beforeAutospacing="0" w:after="0" w:afterAutospacing="0"/>
                            </w:pPr>
                            <w:r>
                              <w:rPr>
                                <w:rFonts w:ascii="Calibri" w:hAnsi="Calibri"/>
                                <w:color w:val="7F7F7F"/>
                                <w:kern w:val="24"/>
                                <w:sz w:val="18"/>
                                <w:szCs w:val="18"/>
                              </w:rPr>
                              <w:t>Input your Admin Key</w:t>
                            </w:r>
                          </w:p>
                        </w:txbxContent>
                      </wps:txbx>
                      <wps:bodyPr wrap="none" rtlCol="0">
                        <a:spAutoFit/>
                      </wps:bodyPr>
                    </wps:wsp>
                  </a:graphicData>
                </a:graphic>
              </wp:anchor>
            </w:drawing>
          </mc:Choice>
          <mc:Fallback>
            <w:pict>
              <v:shape w14:anchorId="57400E20" id="_x0000_s1389" type="#_x0000_t202" style="position:absolute;margin-left:45.2pt;margin-top:8.3pt;width:80.9pt;height:18.2pt;z-index:25235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" filled="f" stroked="f">
                <v:textbox style="mso-fit-shape-to-text:t">
                  <w:txbxContent>
                    <w:p w14:paraId="7B063322" w14:textId="02647CAE" w:rsidR="00E71811" w:rsidRDefault="00E71811" w:rsidP="00A45C32">
                      <w:pPr>
                        <w:pStyle w:val="NormalWeb"/>
                        <w:spacing w:before="0" w:beforeAutospacing="0" w:after="0" w:afterAutospacing="0"/>
                      </w:pPr>
                      <w:r>
                        <w:rPr>
                          <w:rFonts w:ascii="Calibri" w:hAnsi="Calibri"/>
                          <w:color w:val="7F7F7F"/>
                          <w:kern w:val="24"/>
                          <w:sz w:val="18"/>
                          <w:szCs w:val="18"/>
                        </w:rPr>
                        <w:t>Input your Admin Key</w:t>
                      </w:r>
                    </w:p>
                  </w:txbxContent>
                </v:textbox>
              </v:shape>
            </w:pict>
          </mc:Fallback>
        </mc:AlternateContent>
      </w:r>
      <w:r w:rsidR="00574CBD" w:rsidRPr="00300880">
        <w:rPr>
          <w:noProof/>
          <w:lang w:eastAsia="en-GB"/>
        </w:rPr>
        <mc:AlternateContent>
          <mc:Choice Requires="wps">
            <w:drawing>
              <wp:anchor distT="0" distB="0" distL="114300" distR="114300" simplePos="0" relativeHeight="252030976" behindDoc="0" locked="0" layoutInCell="1" allowOverlap="1" wp14:anchorId="4A9D2FA8" wp14:editId="6E7D942B">
                <wp:simplePos x="0" y="0"/>
                <wp:positionH relativeFrom="column">
                  <wp:posOffset>1070654</wp:posOffset>
                </wp:positionH>
                <wp:positionV relativeFrom="paragraph">
                  <wp:posOffset>3033985</wp:posOffset>
                </wp:positionV>
                <wp:extent cx="712382" cy="488477"/>
                <wp:effectExtent l="38100" t="0" r="31115" b="64135"/>
                <wp:wrapNone/>
                <wp:docPr id="836" name="Straight Arrow Connector 836"/>
                <wp:cNvGraphicFramePr/>
                <a:graphic xmlns:a="http://schemas.openxmlformats.org/drawingml/2006/main">
                  <a:graphicData uri="http://schemas.microsoft.com/office/word/2010/wordprocessingShape">
                    <wps:wsp>
                      <wps:cNvCnPr/>
                      <wps:spPr>
                        <a:xfrm flipH="1">
                          <a:off x="0" y="0"/>
                          <a:ext cx="712382" cy="4884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C61EB" id="Straight Arrow Connector 836" o:spid="_x0000_s1026" type="#_x0000_t32" style="position:absolute;margin-left:84.3pt;margin-top:238.9pt;width:56.1pt;height:38.45pt;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" strokecolor="#ed7d31 [3205]" strokeweight="1.5pt">
                <v:stroke endarrow="block" joinstyle="miter"/>
              </v:shape>
            </w:pict>
          </mc:Fallback>
        </mc:AlternateContent>
      </w:r>
      <w:r w:rsidR="00574CBD" w:rsidRPr="00300880">
        <w:rPr>
          <w:noProof/>
          <w:lang w:eastAsia="en-GB"/>
        </w:rPr>
        <mc:AlternateContent>
          <mc:Choice Requires="wps">
            <w:drawing>
              <wp:anchor distT="0" distB="0" distL="114300" distR="114300" simplePos="0" relativeHeight="252029952" behindDoc="0" locked="0" layoutInCell="1" allowOverlap="1" wp14:anchorId="4D72A388" wp14:editId="62AA1CCC">
                <wp:simplePos x="0" y="0"/>
                <wp:positionH relativeFrom="column">
                  <wp:posOffset>953695</wp:posOffset>
                </wp:positionH>
                <wp:positionV relativeFrom="paragraph">
                  <wp:posOffset>1906934</wp:posOffset>
                </wp:positionV>
                <wp:extent cx="850605" cy="637953"/>
                <wp:effectExtent l="38100" t="38100" r="26035" b="29210"/>
                <wp:wrapNone/>
                <wp:docPr id="834" name="Straight Arrow Connector 834"/>
                <wp:cNvGraphicFramePr/>
                <a:graphic xmlns:a="http://schemas.openxmlformats.org/drawingml/2006/main">
                  <a:graphicData uri="http://schemas.microsoft.com/office/word/2010/wordprocessingShape">
                    <wps:wsp>
                      <wps:cNvCnPr/>
                      <wps:spPr>
                        <a:xfrm flipH="1" flipV="1">
                          <a:off x="0" y="0"/>
                          <a:ext cx="850605" cy="6379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A7E73" id="Straight Arrow Connector 834" o:spid="_x0000_s1026" type="#_x0000_t32" style="position:absolute;margin-left:75.1pt;margin-top:150.15pt;width:67pt;height:50.25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" strokecolor="#ed7d31 [3205]" strokeweight="1.5pt">
                <v:stroke endarrow="block" joinstyle="miter"/>
              </v:shape>
            </w:pict>
          </mc:Fallback>
        </mc:AlternateContent>
      </w:r>
    </w:p>
    <w:p w14:paraId="650BD6C1" w14:textId="1163DB26" w:rsidR="00574CBD" w:rsidRPr="00300880" w:rsidRDefault="00574CBD" w:rsidP="00574CBD">
      <w:r>
        <w:rPr>
          <w:noProof/>
          <w:lang w:eastAsia="en-GB"/>
        </w:rPr>
        <w:lastRenderedPageBreak/>
        <mc:AlternateContent>
          <mc:Choice Requires="wps">
            <w:drawing>
              <wp:anchor distT="0" distB="0" distL="114300" distR="114300" simplePos="0" relativeHeight="252028928" behindDoc="0" locked="0" layoutInCell="1" allowOverlap="1" wp14:anchorId="47D1B562" wp14:editId="331F9C98">
                <wp:simplePos x="0" y="0"/>
                <wp:positionH relativeFrom="page">
                  <wp:posOffset>-309186</wp:posOffset>
                </wp:positionH>
                <wp:positionV relativeFrom="paragraph">
                  <wp:posOffset>-164460</wp:posOffset>
                </wp:positionV>
                <wp:extent cx="11102975" cy="394705"/>
                <wp:effectExtent l="0" t="0" r="22225" b="24765"/>
                <wp:wrapNone/>
                <wp:docPr id="829" name="Round Diagonal Corner Rectangle 829"/>
                <wp:cNvGraphicFramePr/>
                <a:graphic xmlns:a="http://schemas.openxmlformats.org/drawingml/2006/main">
                  <a:graphicData uri="http://schemas.microsoft.com/office/word/2010/wordprocessingShape">
                    <wps:wsp>
                      <wps:cNvSpPr/>
                      <wps:spPr>
                        <a:xfrm>
                          <a:off x="0" y="0"/>
                          <a:ext cx="11102975" cy="394705"/>
                        </a:xfrm>
                        <a:prstGeom prst="round2DiagRect">
                          <a:avLst>
                            <a:gd name="adj1" fmla="val 16667"/>
                            <a:gd name="adj2" fmla="val 0"/>
                          </a:avLst>
                        </a:prstGeom>
                        <a:ln>
                          <a:prstDash val="dash"/>
                        </a:ln>
                      </wps:spPr>
                      <wps:style>
                        <a:lnRef idx="2">
                          <a:schemeClr val="dk1"/>
                        </a:lnRef>
                        <a:fillRef idx="1">
                          <a:schemeClr val="lt1"/>
                        </a:fillRef>
                        <a:effectRef idx="0">
                          <a:schemeClr val="dk1"/>
                        </a:effectRef>
                        <a:fontRef idx="minor">
                          <a:schemeClr val="dk1"/>
                        </a:fontRef>
                      </wps:style>
                      <wps:txbx>
                        <w:txbxContent>
                          <w:p w14:paraId="4A440ADD" w14:textId="2536160E" w:rsidR="00E71811" w:rsidRPr="00A52884" w:rsidRDefault="00E71811" w:rsidP="00574CBD">
                            <w:pPr>
                              <w:jc w:val="center"/>
                              <w:rPr>
                                <w:sz w:val="24"/>
                              </w:rPr>
                            </w:pPr>
                            <w:r>
                              <w:rPr>
                                <w:sz w:val="24"/>
                              </w:rPr>
                              <w:t>ForgotUC (Accessed when user click “Forgotten Details” button in Login Form) – Used to retrieve forgotten details from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1B562" id="Round Diagonal Corner Rectangle 829" o:spid="_x0000_s1390" style="position:absolute;margin-left:-24.35pt;margin-top:-12.95pt;width:874.25pt;height:31.1pt;z-index:2520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102975,394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" adj="-11796480,,5400" path="m65785,l11102975,r,l11102975,328920v,36332,-29453,65785,-65785,65785l,394705r,l,65785c,29453,29453,,65785,xe" fillcolor="white [3201]" strokecolor="black [3200]" strokeweight="1pt">
                <v:stroke dashstyle="dash" joinstyle="miter"/>
                <v:formulas/>
                <v:path arrowok="t" o:connecttype="custom" o:connectlocs="65785,0;11102975,0;11102975,0;11102975,328920;11037190,394705;0,394705;0,394705;0,65785;65785,0" o:connectangles="0,0,0,0,0,0,0,0,0" textboxrect="0,0,11102975,394705"/>
                <v:textbox>
                  <w:txbxContent>
                    <w:p w14:paraId="4A440ADD" w14:textId="2536160E" w:rsidR="00E71811" w:rsidRPr="00A52884" w:rsidRDefault="00E71811" w:rsidP="00574CBD">
                      <w:pPr>
                        <w:jc w:val="center"/>
                        <w:rPr>
                          <w:sz w:val="24"/>
                        </w:rPr>
                      </w:pPr>
                      <w:r>
                        <w:rPr>
                          <w:sz w:val="24"/>
                        </w:rPr>
                        <w:t>ForgotUC (Accessed when user click “Forgotten Details” button in Login Form) – Used to retrieve forgotten details from the system.</w:t>
                      </w:r>
                    </w:p>
                  </w:txbxContent>
                </v:textbox>
                <w10:wrap anchorx="page"/>
              </v:shape>
            </w:pict>
          </mc:Fallback>
        </mc:AlternateContent>
      </w:r>
    </w:p>
    <w:p w14:paraId="123AA812" w14:textId="5BDC1754" w:rsidR="00574CBD" w:rsidRPr="00300880" w:rsidRDefault="00A45C32" w:rsidP="00574CBD">
      <w:r>
        <w:rPr>
          <w:noProof/>
          <w:lang w:eastAsia="en-GB"/>
        </w:rPr>
        <mc:AlternateContent>
          <mc:Choice Requires="wps">
            <w:drawing>
              <wp:anchor distT="0" distB="0" distL="114300" distR="114300" simplePos="0" relativeHeight="252042240" behindDoc="0" locked="0" layoutInCell="1" allowOverlap="1" wp14:anchorId="41E4CB7F" wp14:editId="5EC74EEE">
                <wp:simplePos x="0" y="0"/>
                <wp:positionH relativeFrom="column">
                  <wp:posOffset>6921468</wp:posOffset>
                </wp:positionH>
                <wp:positionV relativeFrom="paragraph">
                  <wp:posOffset>205956</wp:posOffset>
                </wp:positionV>
                <wp:extent cx="2762935" cy="920978"/>
                <wp:effectExtent l="0" t="0" r="18415" b="12700"/>
                <wp:wrapNone/>
                <wp:docPr id="839" name="Text Box 839"/>
                <wp:cNvGraphicFramePr/>
                <a:graphic xmlns:a="http://schemas.openxmlformats.org/drawingml/2006/main">
                  <a:graphicData uri="http://schemas.microsoft.com/office/word/2010/wordprocessingShape">
                    <wps:wsp>
                      <wps:cNvSpPr txBox="1"/>
                      <wps:spPr>
                        <a:xfrm>
                          <a:off x="0" y="0"/>
                          <a:ext cx="2762935" cy="920978"/>
                        </a:xfrm>
                        <a:prstGeom prst="rect">
                          <a:avLst/>
                        </a:prstGeom>
                        <a:ln>
                          <a:prstDash val="sysDot"/>
                        </a:ln>
                      </wps:spPr>
                      <wps:style>
                        <a:lnRef idx="2">
                          <a:schemeClr val="accent1"/>
                        </a:lnRef>
                        <a:fillRef idx="1">
                          <a:schemeClr val="lt1"/>
                        </a:fillRef>
                        <a:effectRef idx="0">
                          <a:schemeClr val="accent1"/>
                        </a:effectRef>
                        <a:fontRef idx="minor">
                          <a:schemeClr val="dk1"/>
                        </a:fontRef>
                      </wps:style>
                      <wps:txbx>
                        <w:txbxContent>
                          <w:p w14:paraId="78DE9E56" w14:textId="74A77D61" w:rsidR="00E71811" w:rsidRDefault="00E71811" w:rsidP="00574CBD">
                            <w:pPr>
                              <w:rPr>
                                <w:sz w:val="19"/>
                                <w:szCs w:val="19"/>
                              </w:rPr>
                            </w:pPr>
                            <w:r w:rsidRPr="00A45C32">
                              <w:rPr>
                                <w:sz w:val="19"/>
                                <w:szCs w:val="19"/>
                              </w:rPr>
                              <w:t>Once administrator radio button is clicked, a moving animation</w:t>
                            </w:r>
                            <w:r>
                              <w:rPr>
                                <w:sz w:val="19"/>
                                <w:szCs w:val="19"/>
                              </w:rPr>
                              <w:t xml:space="preserve"> where these hidden components will animate into view, this is similar to the one in the previous page. They will slide into view and move on top of the corresponding text boxes.</w:t>
                            </w:r>
                          </w:p>
                          <w:p w14:paraId="5F2B3118" w14:textId="77777777" w:rsidR="00E71811" w:rsidRPr="00A45C32" w:rsidRDefault="00E71811" w:rsidP="00574CBD">
                            <w:pPr>
                              <w:rPr>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4CB7F" id="Text Box 839" o:spid="_x0000_s1391" type="#_x0000_t202" style="position:absolute;margin-left:545pt;margin-top:16.2pt;width:217.55pt;height:72.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" fillcolor="white [3201]" strokecolor="#5b9bd5 [3204]" strokeweight="1pt">
                <v:stroke dashstyle="1 1"/>
                <v:textbox>
                  <w:txbxContent>
                    <w:p w14:paraId="78DE9E56" w14:textId="74A77D61" w:rsidR="00E71811" w:rsidRDefault="00E71811" w:rsidP="00574CBD">
                      <w:pPr>
                        <w:rPr>
                          <w:sz w:val="19"/>
                          <w:szCs w:val="19"/>
                        </w:rPr>
                      </w:pPr>
                      <w:r w:rsidRPr="00A45C32">
                        <w:rPr>
                          <w:sz w:val="19"/>
                          <w:szCs w:val="19"/>
                        </w:rPr>
                        <w:t>Once administrator radio button is clicked, a moving animation</w:t>
                      </w:r>
                      <w:r>
                        <w:rPr>
                          <w:sz w:val="19"/>
                          <w:szCs w:val="19"/>
                        </w:rPr>
                        <w:t xml:space="preserve"> where these hidden components will animate into view, this is similar to the one in the previous page. They will slide into view and move on top of the corresponding text boxes.</w:t>
                      </w:r>
                    </w:p>
                    <w:p w14:paraId="5F2B3118" w14:textId="77777777" w:rsidR="00E71811" w:rsidRPr="00A45C32" w:rsidRDefault="00E71811" w:rsidP="00574CBD">
                      <w:pPr>
                        <w:rPr>
                          <w:sz w:val="19"/>
                          <w:szCs w:val="19"/>
                        </w:rPr>
                      </w:pPr>
                    </w:p>
                  </w:txbxContent>
                </v:textbox>
              </v:shape>
            </w:pict>
          </mc:Fallback>
        </mc:AlternateContent>
      </w:r>
      <w:r w:rsidR="00574CBD">
        <w:rPr>
          <w:noProof/>
          <w:lang w:eastAsia="en-GB"/>
        </w:rPr>
        <mc:AlternateContent>
          <mc:Choice Requires="wpg">
            <w:drawing>
              <wp:anchor distT="0" distB="0" distL="114300" distR="114300" simplePos="0" relativeHeight="252052480" behindDoc="0" locked="0" layoutInCell="1" allowOverlap="1" wp14:anchorId="4B753005" wp14:editId="1F2BE6E4">
                <wp:simplePos x="0" y="0"/>
                <wp:positionH relativeFrom="column">
                  <wp:posOffset>404425</wp:posOffset>
                </wp:positionH>
                <wp:positionV relativeFrom="paragraph">
                  <wp:posOffset>77784</wp:posOffset>
                </wp:positionV>
                <wp:extent cx="6496050" cy="4286250"/>
                <wp:effectExtent l="0" t="0" r="19050" b="19050"/>
                <wp:wrapNone/>
                <wp:docPr id="96" name="Group 96"/>
                <wp:cNvGraphicFramePr/>
                <a:graphic xmlns:a="http://schemas.openxmlformats.org/drawingml/2006/main">
                  <a:graphicData uri="http://schemas.microsoft.com/office/word/2010/wordprocessingGroup">
                    <wpg:wgp>
                      <wpg:cNvGrpSpPr/>
                      <wpg:grpSpPr>
                        <a:xfrm>
                          <a:off x="0" y="0"/>
                          <a:ext cx="6496050" cy="4286250"/>
                          <a:chOff x="0" y="0"/>
                          <a:chExt cx="6496050" cy="4286250"/>
                        </a:xfrm>
                      </wpg:grpSpPr>
                      <wpg:grpSp>
                        <wpg:cNvPr id="99" name="Group 99"/>
                        <wpg:cNvGrpSpPr/>
                        <wpg:grpSpPr>
                          <a:xfrm>
                            <a:off x="0" y="0"/>
                            <a:ext cx="6496050" cy="4286250"/>
                            <a:chOff x="0" y="0"/>
                            <a:chExt cx="6496050" cy="4286250"/>
                          </a:xfrm>
                        </wpg:grpSpPr>
                        <wpg:grpSp>
                          <wpg:cNvPr id="102" name="Group 31"/>
                          <wpg:cNvGrpSpPr/>
                          <wpg:grpSpPr>
                            <a:xfrm>
                              <a:off x="0" y="0"/>
                              <a:ext cx="6496050" cy="4286250"/>
                              <a:chOff x="0" y="0"/>
                              <a:chExt cx="6272252" cy="4088129"/>
                            </a:xfrm>
                          </wpg:grpSpPr>
                          <wps:wsp>
                            <wps:cNvPr id="103" name="Rectangle 103"/>
                            <wps:cNvSpPr/>
                            <wps:spPr>
                              <a:xfrm>
                                <a:off x="0" y="0"/>
                                <a:ext cx="6272252" cy="408812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110986" y="78739"/>
                                <a:ext cx="6080760" cy="4571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1389650" y="1681479"/>
                                <a:ext cx="57912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08DF6AA0" w14:textId="202077A2" w:rsidR="00E71811" w:rsidRDefault="00E71811" w:rsidP="00557E94">
                                  <w:pPr>
                                    <w:jc w:val="center"/>
                                  </w:pPr>
                                  <w: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1389650" y="2237739"/>
                                <a:ext cx="57912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6AEEAA5B" w14:textId="17D80A18" w:rsidR="00E71811" w:rsidRDefault="00E71811" w:rsidP="00557E94">
                                  <w:pPr>
                                    <w:jc w:val="center"/>
                                  </w:pPr>
                                  <w:r>
                                    <w:t>Emai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083070" y="1109979"/>
                                <a:ext cx="2819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525EE26"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057262" y="1861186"/>
                                <a:ext cx="2215630" cy="195734"/>
                              </a:xfrm>
                              <a:prstGeom prst="rect">
                                <a:avLst/>
                              </a:prstGeom>
                              <a:noFill/>
                            </wps:spPr>
                            <wps:style>
                              <a:lnRef idx="2">
                                <a:schemeClr val="dk1"/>
                              </a:lnRef>
                              <a:fillRef idx="1">
                                <a:schemeClr val="lt1"/>
                              </a:fillRef>
                              <a:effectRef idx="0">
                                <a:schemeClr val="dk1"/>
                              </a:effectRef>
                              <a:fontRef idx="minor">
                                <a:schemeClr val="dk1"/>
                              </a:fontRef>
                            </wps:style>
                            <wps:txbx>
                              <w:txbxContent>
                                <w:p w14:paraId="6DBD1739" w14:textId="77777777" w:rsidR="00E71811" w:rsidRPr="00430F04" w:rsidRDefault="00E71811" w:rsidP="00574CBD">
                                  <w:pPr>
                                    <w:pStyle w:val="NormalWeb"/>
                                    <w:spacing w:before="0" w:beforeAutospacing="0" w:after="0" w:afterAutospacing="0"/>
                                    <w:jc w:val="center"/>
                                    <w:rPr>
                                      <w:sz w:val="22"/>
                                    </w:rPr>
                                  </w:pPr>
                                  <w:r>
                                    <w:rPr>
                                      <w:rFonts w:ascii="Calibri" w:hAnsi="Calibri"/>
                                      <w:color w:val="7F7F7F"/>
                                      <w:kern w:val="24"/>
                                      <w:sz w:val="16"/>
                                      <w:szCs w:val="18"/>
                                    </w:rPr>
                                    <w:t>FullName</w:t>
                                  </w:r>
                                </w:p>
                                <w:p w14:paraId="0A30EAC9" w14:textId="77777777" w:rsidR="00E71811" w:rsidRDefault="00E71811" w:rsidP="00574CB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057262" y="2112325"/>
                                <a:ext cx="2203448" cy="193142"/>
                              </a:xfrm>
                              <a:prstGeom prst="rect">
                                <a:avLst/>
                              </a:prstGeom>
                            </wps:spPr>
                            <wps:style>
                              <a:lnRef idx="2">
                                <a:schemeClr val="dk1"/>
                              </a:lnRef>
                              <a:fillRef idx="1">
                                <a:schemeClr val="lt1"/>
                              </a:fillRef>
                              <a:effectRef idx="0">
                                <a:schemeClr val="dk1"/>
                              </a:effectRef>
                              <a:fontRef idx="minor">
                                <a:schemeClr val="dk1"/>
                              </a:fontRef>
                            </wps:style>
                            <wps:txbx>
                              <w:txbxContent>
                                <w:p w14:paraId="05ADF8B6" w14:textId="77777777" w:rsidR="00E71811" w:rsidRPr="00430F04" w:rsidRDefault="00E71811" w:rsidP="00574CBD">
                                  <w:pPr>
                                    <w:pStyle w:val="NormalWeb"/>
                                    <w:spacing w:before="0" w:beforeAutospacing="0" w:after="0" w:afterAutospacing="0"/>
                                    <w:jc w:val="center"/>
                                    <w:rPr>
                                      <w:sz w:val="22"/>
                                    </w:rPr>
                                  </w:pPr>
                                  <w:r w:rsidRPr="00430F04">
                                    <w:rPr>
                                      <w:rFonts w:ascii="Calibri" w:hAnsi="Calibri"/>
                                      <w:color w:val="7F7F7F"/>
                                      <w:kern w:val="24"/>
                                      <w:sz w:val="16"/>
                                      <w:szCs w:val="18"/>
                                    </w:rPr>
                                    <w:t>Email</w:t>
                                  </w:r>
                                </w:p>
                                <w:p w14:paraId="7E2B1E54"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2057262" y="2718125"/>
                                <a:ext cx="2203448" cy="199195"/>
                              </a:xfrm>
                              <a:prstGeom prst="rect">
                                <a:avLst/>
                              </a:prstGeom>
                            </wps:spPr>
                            <wps:style>
                              <a:lnRef idx="2">
                                <a:schemeClr val="dk1"/>
                              </a:lnRef>
                              <a:fillRef idx="1">
                                <a:schemeClr val="lt1"/>
                              </a:fillRef>
                              <a:effectRef idx="0">
                                <a:schemeClr val="dk1"/>
                              </a:effectRef>
                              <a:fontRef idx="minor">
                                <a:schemeClr val="dk1"/>
                              </a:fontRef>
                            </wps:style>
                            <wps:txbx>
                              <w:txbxContent>
                                <w:p w14:paraId="04CCE6A2" w14:textId="77777777" w:rsidR="00E71811" w:rsidRPr="00EF04CE" w:rsidRDefault="00E71811" w:rsidP="00574CBD">
                                  <w:pPr>
                                    <w:pStyle w:val="NormalWeb"/>
                                    <w:spacing w:before="0" w:beforeAutospacing="0" w:after="0" w:afterAutospacing="0"/>
                                    <w:jc w:val="center"/>
                                    <w:rPr>
                                      <w:sz w:val="22"/>
                                    </w:rPr>
                                  </w:pPr>
                                  <w:r w:rsidRPr="00EF04CE">
                                    <w:rPr>
                                      <w:rFonts w:ascii="Calibri" w:hAnsi="Calibri"/>
                                      <w:color w:val="7F7F7F"/>
                                      <w:kern w:val="24"/>
                                      <w:sz w:val="16"/>
                                      <w:szCs w:val="18"/>
                                    </w:rPr>
                                    <w:t>Username Or Password</w:t>
                                  </w:r>
                                </w:p>
                                <w:p w14:paraId="43B8960A"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5486552" y="329013"/>
                                <a:ext cx="281940" cy="243325"/>
                              </a:xfrm>
                              <a:prstGeom prst="rect">
                                <a:avLst/>
                              </a:prstGeom>
                            </wps:spPr>
                            <wps:style>
                              <a:lnRef idx="2">
                                <a:schemeClr val="dk1"/>
                              </a:lnRef>
                              <a:fillRef idx="1">
                                <a:schemeClr val="lt1"/>
                              </a:fillRef>
                              <a:effectRef idx="0">
                                <a:schemeClr val="dk1"/>
                              </a:effectRef>
                              <a:fontRef idx="minor">
                                <a:schemeClr val="dk1"/>
                              </a:fontRef>
                            </wps:style>
                            <wps:txbx>
                              <w:txbxContent>
                                <w:p w14:paraId="6D5F4CD1" w14:textId="77777777" w:rsidR="00E71811" w:rsidRDefault="00E71811" w:rsidP="00574CBD">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TextBox 25"/>
                            <wps:cNvSpPr txBox="1"/>
                            <wps:spPr>
                              <a:xfrm>
                                <a:off x="2544462" y="1391423"/>
                                <a:ext cx="1367155" cy="215265"/>
                              </a:xfrm>
                              <a:prstGeom prst="rect">
                                <a:avLst/>
                              </a:prstGeom>
                              <a:noFill/>
                            </wps:spPr>
                            <wps:txbx>
                              <w:txbxContent>
                                <w:p w14:paraId="7A4F5BE0"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6"/>
                                      <w:szCs w:val="16"/>
                                    </w:rPr>
                                    <w:t xml:space="preserve">Employee </w:t>
                                  </w:r>
                                </w:p>
                              </w:txbxContent>
                            </wps:txbx>
                            <wps:bodyPr wrap="square" rtlCol="0">
                              <a:noAutofit/>
                            </wps:bodyPr>
                          </wps:wsp>
                          <wps:wsp>
                            <wps:cNvPr id="121" name="TextBox 27"/>
                            <wps:cNvSpPr txBox="1"/>
                            <wps:spPr>
                              <a:xfrm>
                                <a:off x="3274079" y="1406591"/>
                                <a:ext cx="929640" cy="215265"/>
                              </a:xfrm>
                              <a:prstGeom prst="rect">
                                <a:avLst/>
                              </a:prstGeom>
                              <a:noFill/>
                            </wps:spPr>
                            <wps:txbx>
                              <w:txbxContent>
                                <w:p w14:paraId="655F3E8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6"/>
                                      <w:szCs w:val="16"/>
                                    </w:rPr>
                                    <w:t>Administrator Key</w:t>
                                  </w:r>
                                </w:p>
                              </w:txbxContent>
                            </wps:txbx>
                            <wps:bodyPr wrap="square" rtlCol="0">
                              <a:noAutofit/>
                            </wps:bodyPr>
                          </wps:wsp>
                          <wps:wsp>
                            <wps:cNvPr id="129" name="TextBox 29"/>
                            <wps:cNvSpPr txBox="1"/>
                            <wps:spPr>
                              <a:xfrm>
                                <a:off x="1961887" y="1667915"/>
                                <a:ext cx="1218565" cy="262255"/>
                              </a:xfrm>
                              <a:prstGeom prst="rect">
                                <a:avLst/>
                              </a:prstGeom>
                              <a:noFill/>
                            </wps:spPr>
                            <wps:txbx>
                              <w:txbxContent>
                                <w:p w14:paraId="1A6B6BD9"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wps:txbx>
                            <wps:bodyPr wrap="square" rtlCol="0">
                              <a:noAutofit/>
                            </wps:bodyPr>
                          </wps:wsp>
                          <wps:wsp>
                            <wps:cNvPr id="134" name="TextBox 30"/>
                            <wps:cNvSpPr txBox="1"/>
                            <wps:spPr>
                              <a:xfrm>
                                <a:off x="1968658" y="2291885"/>
                                <a:ext cx="943610" cy="262255"/>
                              </a:xfrm>
                              <a:prstGeom prst="rect">
                                <a:avLst/>
                              </a:prstGeom>
                              <a:noFill/>
                            </wps:spPr>
                            <wps:txbx>
                              <w:txbxContent>
                                <w:p w14:paraId="11C1A829"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wps:txbx>
                            <wps:bodyPr wrap="square" rtlCol="0">
                              <a:noAutofit/>
                            </wps:bodyPr>
                          </wps:wsp>
                        </wpg:grpSp>
                        <wps:wsp>
                          <wps:cNvPr id="140" name="Rectangle 140"/>
                          <wps:cNvSpPr/>
                          <wps:spPr>
                            <a:xfrm>
                              <a:off x="2138901" y="3116984"/>
                              <a:ext cx="2282068" cy="208848"/>
                            </a:xfrm>
                            <a:prstGeom prst="rect">
                              <a:avLst/>
                            </a:prstGeom>
                          </wps:spPr>
                          <wps:style>
                            <a:lnRef idx="2">
                              <a:schemeClr val="dk1"/>
                            </a:lnRef>
                            <a:fillRef idx="1">
                              <a:schemeClr val="lt1"/>
                            </a:fillRef>
                            <a:effectRef idx="0">
                              <a:schemeClr val="dk1"/>
                            </a:effectRef>
                            <a:fontRef idx="minor">
                              <a:schemeClr val="dk1"/>
                            </a:fontRef>
                          </wps:style>
                          <wps:txbx>
                            <w:txbxContent>
                              <w:p w14:paraId="7EE1D0A3" w14:textId="77777777" w:rsidR="00E71811" w:rsidRPr="00EF04CE" w:rsidRDefault="00E71811" w:rsidP="00574CBD">
                                <w:pPr>
                                  <w:pStyle w:val="NormalWeb"/>
                                  <w:spacing w:before="0" w:beforeAutospacing="0" w:after="0" w:afterAutospacing="0"/>
                                  <w:jc w:val="center"/>
                                  <w:rPr>
                                    <w:sz w:val="22"/>
                                  </w:rPr>
                                </w:pPr>
                                <w:r>
                                  <w:rPr>
                                    <w:rFonts w:ascii="Calibri" w:hAnsi="Calibri"/>
                                    <w:color w:val="7F7F7F"/>
                                    <w:kern w:val="24"/>
                                    <w:sz w:val="16"/>
                                    <w:szCs w:val="18"/>
                                  </w:rPr>
                                  <w:t>Enter New Password</w:t>
                                </w:r>
                              </w:p>
                              <w:p w14:paraId="380DFE8B"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130949" y="3379377"/>
                              <a:ext cx="2282068" cy="208848"/>
                            </a:xfrm>
                            <a:prstGeom prst="rect">
                              <a:avLst/>
                            </a:prstGeom>
                          </wps:spPr>
                          <wps:style>
                            <a:lnRef idx="2">
                              <a:schemeClr val="dk1"/>
                            </a:lnRef>
                            <a:fillRef idx="1">
                              <a:schemeClr val="lt1"/>
                            </a:fillRef>
                            <a:effectRef idx="0">
                              <a:schemeClr val="dk1"/>
                            </a:effectRef>
                            <a:fontRef idx="minor">
                              <a:schemeClr val="dk1"/>
                            </a:fontRef>
                          </wps:style>
                          <wps:txbx>
                            <w:txbxContent>
                              <w:p w14:paraId="4CE378FD" w14:textId="77777777" w:rsidR="00E71811" w:rsidRPr="00EF04CE" w:rsidRDefault="00E71811" w:rsidP="00574CBD">
                                <w:pPr>
                                  <w:pStyle w:val="NormalWeb"/>
                                  <w:spacing w:before="0" w:beforeAutospacing="0" w:after="0" w:afterAutospacing="0"/>
                                  <w:jc w:val="center"/>
                                  <w:rPr>
                                    <w:sz w:val="22"/>
                                  </w:rPr>
                                </w:pPr>
                                <w:r>
                                  <w:rPr>
                                    <w:rFonts w:ascii="Calibri" w:hAnsi="Calibri"/>
                                    <w:color w:val="7F7F7F"/>
                                    <w:kern w:val="24"/>
                                    <w:sz w:val="16"/>
                                    <w:szCs w:val="18"/>
                                  </w:rPr>
                                  <w:t>Confirm New Password</w:t>
                                </w:r>
                              </w:p>
                              <w:p w14:paraId="4DA54D83"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4" name="Oval 144"/>
                        <wps:cNvSpPr/>
                        <wps:spPr>
                          <a:xfrm>
                            <a:off x="2552700" y="1504950"/>
                            <a:ext cx="118745" cy="118110"/>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3295650" y="1514475"/>
                            <a:ext cx="125453" cy="118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753005" id="Group 96" o:spid="_x0000_s1392" style="position:absolute;margin-left:31.85pt;margin-top:6.1pt;width:511.5pt;height:337.5pt;z-index:252052480" coordsize="64960,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">
                <v:group id="Group 99" o:spid="_x0000_s1393" style="position:absolute;width:64960;height:42862" coordsize="64960,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31" o:spid="_x0000_s1394" style="position:absolute;width:64960;height:42862" coordsize="62722,40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103" o:spid="_x0000_s1395" style="position:absolute;width:62722;height:40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OPsMA&#10;AADcAAAADwAAAGRycy9kb3ducmV2LnhtbERPTWvCQBC9F/oflin0VnfVIiXNRlQUpAXBNJfexuw0&#10;Cc3Ohuwa47/vFgRv83ifky5H24qBet841jCdKBDEpTMNVxqKr93LGwgfkA22jknDlTwss8eHFBPj&#10;LnykIQ+ViCHsE9RQh9AlUvqyJot+4jriyP243mKIsK+k6fESw20rZ0otpMWGY0ONHW1qKn/zs9Xw&#10;euDt93WGhfwoDsP6tP88BnXS+vlpXL2DCDSGu/jm3ps4X83h/5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nOPsMAAADcAAAADwAAAAAAAAAAAAAAAACYAgAAZHJzL2Rv&#10;d25yZXYueG1sUEsFBgAAAAAEAAQA9QAAAIgDAAAAAA==&#10;" filled="f" strokecolor="black [3200]" strokeweight="1pt"/>
                    <v:rect id="Rectangle 104" o:spid="_x0000_s1396" style="position:absolute;left:1109;top:787;width:6080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QcIA&#10;AADcAAAADwAAAGRycy9kb3ducmV2LnhtbERP32vCMBB+F/Y/hBv4psmG6NYZRcYEQVHW7WGPR3Nr&#10;y5pLSWJb/3sjCHu7j+/nLdeDbURHPtSONTxNFQjiwpmaSw3fX9vJC4gQkQ02jknDhQKsVw+jJWbG&#10;9fxJXR5LkUI4ZKihirHNpAxFRRbD1LXEift13mJM0JfSeOxTuG3ks1JzabHm1FBhS+8VFX/52Wpw&#10;p/rSbPzrsTvQ4md/iqof5h9ajx+HzRuISEP8F9/dO5Pmqxncnk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tBwgAAANwAAAAPAAAAAAAAAAAAAAAAAJgCAABkcnMvZG93&#10;bnJldi54bWxQSwUGAAAAAAQABAD1AAAAhwMAAAAA&#10;" fillcolor="white [3201]" strokecolor="black [3200]" strokeweight="1pt"/>
                    <v:rect id="Rectangle 105" o:spid="_x0000_s1397" style="position:absolute;left:13896;top:16814;width:5791;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2sIA&#10;AADcAAAADwAAAGRycy9kb3ducmV2LnhtbERP32vCMBB+F/Y/hBv4pskG6tYZRcYEQVHW7WGPR3Nr&#10;y5pLSWJb/3sjCHu7j+/nLdeDbURHPtSONTxNFQjiwpmaSw3fX9vJC4gQkQ02jknDhQKsVw+jJWbG&#10;9fxJXR5LkUI4ZKihirHNpAxFRRbD1LXEift13mJM0JfSeOxTuG3ks1JzabHm1FBhS+8VFX/52Wpw&#10;p/rSbPzrsTvQ4md/iqof5h9ajx+HzRuISEP8F9/dO5Pmqxncnk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sP7awgAAANwAAAAPAAAAAAAAAAAAAAAAAJgCAABkcnMvZG93&#10;bnJldi54bWxQSwUGAAAAAAQABAD1AAAAhwMAAAAA&#10;" fillcolor="white [3201]" strokecolor="black [3200]" strokeweight="1pt">
                      <v:textbox>
                        <w:txbxContent>
                          <w:p w14:paraId="08DF6AA0" w14:textId="202077A2" w:rsidR="00E71811" w:rsidRDefault="00E71811" w:rsidP="00557E94">
                            <w:pPr>
                              <w:jc w:val="center"/>
                            </w:pPr>
                            <w:r>
                              <w:t>Clear</w:t>
                            </w:r>
                          </w:p>
                        </w:txbxContent>
                      </v:textbox>
                    </v:rect>
                    <v:rect id="Rectangle 106" o:spid="_x0000_s1398" style="position:absolute;left:13896;top:22377;width:5791;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14:paraId="6AEEAA5B" w14:textId="17D80A18" w:rsidR="00E71811" w:rsidRDefault="00E71811" w:rsidP="00557E94">
                            <w:pPr>
                              <w:jc w:val="center"/>
                            </w:pPr>
                            <w:r>
                              <w:t>Emai</w:t>
                            </w:r>
                          </w:p>
                        </w:txbxContent>
                      </v:textbox>
                    </v:rect>
                    <v:rect id="Rectangle 113" o:spid="_x0000_s1399" style="position:absolute;left:20830;top:11099;width:282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14:paraId="2525EE26" w14:textId="77777777" w:rsidR="00E71811" w:rsidRDefault="00E71811" w:rsidP="00574CBD">
                            <w:pPr>
                              <w:jc w:val="center"/>
                            </w:pPr>
                            <w:r>
                              <w:t>B</w:t>
                            </w:r>
                          </w:p>
                        </w:txbxContent>
                      </v:textbox>
                    </v:rect>
                    <v:rect id="Rectangle 114" o:spid="_x0000_s1400" style="position:absolute;left:20572;top:18611;width:22156;height:1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Al8IA&#10;AADcAAAADwAAAGRycy9kb3ducmV2LnhtbERPTYvCMBC9C/6HMMLeNFVEpGtaVlGQFQS1F29jM9uW&#10;bSalydb67zeC4G0e73NWaW9q0VHrKssKppMIBHFudcWFguyyGy9BOI+ssbZMCh7kIE2GgxXG2t75&#10;RN3ZFyKEsItRQel9E0vp8pIMuoltiAP3Y1uDPsC2kLrFewg3tZxF0UIarDg0lNjQpqT89/xnFMyP&#10;vL0+ZpjJ7+zYrW/7w8lHN6U+Rv3XJwhPvX+LX+69DvOnc3g+Ey6Qy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cCXwgAAANwAAAAPAAAAAAAAAAAAAAAAAJgCAABkcnMvZG93&#10;bnJldi54bWxQSwUGAAAAAAQABAD1AAAAhwMAAAAA&#10;" filled="f" strokecolor="black [3200]" strokeweight="1pt">
                      <v:textbox>
                        <w:txbxContent>
                          <w:p w14:paraId="6DBD1739" w14:textId="77777777" w:rsidR="00E71811" w:rsidRPr="00430F04" w:rsidRDefault="00E71811" w:rsidP="00574CBD">
                            <w:pPr>
                              <w:pStyle w:val="NormalWeb"/>
                              <w:spacing w:before="0" w:beforeAutospacing="0" w:after="0" w:afterAutospacing="0"/>
                              <w:jc w:val="center"/>
                              <w:rPr>
                                <w:sz w:val="22"/>
                              </w:rPr>
                            </w:pPr>
                            <w:r>
                              <w:rPr>
                                <w:rFonts w:ascii="Calibri" w:hAnsi="Calibri"/>
                                <w:color w:val="7F7F7F"/>
                                <w:kern w:val="24"/>
                                <w:sz w:val="16"/>
                                <w:szCs w:val="18"/>
                              </w:rPr>
                              <w:t>FullName</w:t>
                            </w:r>
                          </w:p>
                          <w:p w14:paraId="0A30EAC9" w14:textId="77777777" w:rsidR="00E71811" w:rsidRDefault="00E71811" w:rsidP="00574CBD"/>
                        </w:txbxContent>
                      </v:textbox>
                    </v:rect>
                    <v:rect id="Rectangle 115" o:spid="_x0000_s1401" style="position:absolute;left:20572;top:21123;width:22035;height:1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14:paraId="05ADF8B6" w14:textId="77777777" w:rsidR="00E71811" w:rsidRPr="00430F04" w:rsidRDefault="00E71811" w:rsidP="00574CBD">
                            <w:pPr>
                              <w:pStyle w:val="NormalWeb"/>
                              <w:spacing w:before="0" w:beforeAutospacing="0" w:after="0" w:afterAutospacing="0"/>
                              <w:jc w:val="center"/>
                              <w:rPr>
                                <w:sz w:val="22"/>
                              </w:rPr>
                            </w:pPr>
                            <w:r w:rsidRPr="00430F04">
                              <w:rPr>
                                <w:rFonts w:ascii="Calibri" w:hAnsi="Calibri"/>
                                <w:color w:val="7F7F7F"/>
                                <w:kern w:val="24"/>
                                <w:sz w:val="16"/>
                                <w:szCs w:val="18"/>
                              </w:rPr>
                              <w:t>Email</w:t>
                            </w:r>
                          </w:p>
                          <w:p w14:paraId="7E2B1E54" w14:textId="77777777" w:rsidR="00E71811" w:rsidRDefault="00E71811" w:rsidP="00574CBD">
                            <w:pPr>
                              <w:jc w:val="center"/>
                            </w:pPr>
                          </w:p>
                        </w:txbxContent>
                      </v:textbox>
                    </v:rect>
                    <v:rect id="Rectangle 116" o:spid="_x0000_s1402" style="position:absolute;left:20572;top:27181;width:22035;height:1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2cMIA&#10;AADcAAAADwAAAGRycy9kb3ducmV2LnhtbERPTYvCMBC9C/sfwix401QP1a1GkWUFQVHW3YPHoZlt&#10;yzaTksS2/nsjCN7m8T5nue5NLVpyvrKsYDJOQBDnVldcKPj92Y7mIHxA1lhbJgU38rBevQ2WmGnb&#10;8Te151CIGMI+QwVlCE0mpc9LMujHtiGO3J91BkOErpDaYRfDTS2nSZJKgxXHhhIb+iwp/z9fjQJ7&#10;qm71xn0c2wPNLvtTSLo+/VJq+N5vFiAC9eElfrp3Os6fpP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ZwwgAAANwAAAAPAAAAAAAAAAAAAAAAAJgCAABkcnMvZG93&#10;bnJldi54bWxQSwUGAAAAAAQABAD1AAAAhwMAAAAA&#10;" fillcolor="white [3201]" strokecolor="black [3200]" strokeweight="1pt">
                      <v:textbox>
                        <w:txbxContent>
                          <w:p w14:paraId="04CCE6A2" w14:textId="77777777" w:rsidR="00E71811" w:rsidRPr="00EF04CE" w:rsidRDefault="00E71811" w:rsidP="00574CBD">
                            <w:pPr>
                              <w:pStyle w:val="NormalWeb"/>
                              <w:spacing w:before="0" w:beforeAutospacing="0" w:after="0" w:afterAutospacing="0"/>
                              <w:jc w:val="center"/>
                              <w:rPr>
                                <w:sz w:val="22"/>
                              </w:rPr>
                            </w:pPr>
                            <w:r w:rsidRPr="00EF04CE">
                              <w:rPr>
                                <w:rFonts w:ascii="Calibri" w:hAnsi="Calibri"/>
                                <w:color w:val="7F7F7F"/>
                                <w:kern w:val="24"/>
                                <w:sz w:val="16"/>
                                <w:szCs w:val="18"/>
                              </w:rPr>
                              <w:t>Username Or Password</w:t>
                            </w:r>
                          </w:p>
                          <w:p w14:paraId="43B8960A" w14:textId="77777777" w:rsidR="00E71811" w:rsidRDefault="00E71811" w:rsidP="00574CBD">
                            <w:pPr>
                              <w:jc w:val="center"/>
                            </w:pPr>
                          </w:p>
                        </w:txbxContent>
                      </v:textbox>
                    </v:rect>
                    <v:rect id="Rectangle 117" o:spid="_x0000_s1403" style="position:absolute;left:54865;top:3290;width:2819;height:2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14:paraId="6D5F4CD1" w14:textId="77777777" w:rsidR="00E71811" w:rsidRDefault="00E71811" w:rsidP="00574CBD">
                            <w:pPr>
                              <w:jc w:val="center"/>
                            </w:pPr>
                            <w:r>
                              <w:t>E</w:t>
                            </w:r>
                          </w:p>
                        </w:txbxContent>
                      </v:textbox>
                    </v:rect>
                    <v:shape id="TextBox 25" o:spid="_x0000_s1404" type="#_x0000_t202" style="position:absolute;left:25444;top:13914;width:13672;height:2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8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TvEAAAA3AAAAA8AAAAAAAAAAAAAAAAAmAIAAGRycy9k&#10;b3ducmV2LnhtbFBLBQYAAAAABAAEAPUAAACJAwAAAAA=&#10;" filled="f" stroked="f">
                      <v:textbox>
                        <w:txbxContent>
                          <w:p w14:paraId="7A4F5BE0"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6"/>
                                <w:szCs w:val="16"/>
                              </w:rPr>
                              <w:t xml:space="preserve">Employee </w:t>
                            </w:r>
                          </w:p>
                        </w:txbxContent>
                      </v:textbox>
                    </v:shape>
                    <v:shape id="TextBox 27" o:spid="_x0000_s1405" type="#_x0000_t202" style="position:absolute;left:32740;top:14065;width:929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655F3E8C"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6"/>
                                <w:szCs w:val="16"/>
                              </w:rPr>
                              <w:t>Administrator Key</w:t>
                            </w:r>
                          </w:p>
                        </w:txbxContent>
                      </v:textbox>
                    </v:shape>
                    <v:shape id="TextBox 29" o:spid="_x0000_s1406" type="#_x0000_t202" style="position:absolute;left:19618;top:16679;width:12186;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HcIA&#10;AADcAAAADwAAAGRycy9kb3ducmV2LnhtbERPyWrDMBC9F/IPYgK91VJCW2InsgktgZ5amg1yG6yJ&#10;bWKNjKXE7t9XhUJu83jrrIrRtuJGvW8ca5glCgRx6UzDlYb9bvO0AOEDssHWMWn4IQ9FPnlYYWbc&#10;wN9024ZKxBD2GWqoQ+gyKX1Zk0WfuI44cmfXWwwR9pU0PQ4x3LZyrtSrtNhwbKixo7eaysv2ajUc&#10;Ps+n47P6qt7tSze4UUm2qdT6cTqulyACjeEu/nd/mDh/ns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3+odwgAAANwAAAAPAAAAAAAAAAAAAAAAAJgCAABkcnMvZG93&#10;bnJldi54bWxQSwUGAAAAAAQABAD1AAAAhwMAAAAA&#10;" filled="f" stroked="f">
                      <v:textbox>
                        <w:txbxContent>
                          <w:p w14:paraId="1A6B6BD9"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v:textbox>
                    </v:shape>
                    <v:shape id="TextBox 30" o:spid="_x0000_s1407" type="#_x0000_t202" style="position:absolute;left:19686;top:22918;width:9436;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fTXsEA&#10;AADcAAAADwAAAGRycy9kb3ducmV2LnhtbERPTWvCQBC9C/0PyxS86W6rlTa6SqkInizGKvQ2ZMck&#10;mJ0N2dXEf+8Kgrd5vM+ZLTpbiQs1vnSs4W2oQBBnzpSca/jbrQafIHxANlg5Jg1X8rCYv/RmmBjX&#10;8pYuachFDGGfoIYihDqR0mcFWfRDVxNH7ugaiyHCJpemwTaG20q+KzWRFkuODQXW9FNQdkrPVsN+&#10;c/w/jNVvvrQfdes6Jdl+Sa37r933FESgLjzFD/faxPmj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H017BAAAA3AAAAA8AAAAAAAAAAAAAAAAAmAIAAGRycy9kb3du&#10;cmV2LnhtbFBLBQYAAAAABAAEAPUAAACGAwAAAAA=&#10;" filled="f" stroked="f">
                      <v:textbox>
                        <w:txbxContent>
                          <w:p w14:paraId="11C1A829"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v:textbox>
                    </v:shape>
                  </v:group>
                  <v:rect id="Rectangle 140" o:spid="_x0000_s1408" style="position:absolute;left:21389;top:31169;width:22820;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kgsYA&#10;AADcAAAADwAAAGRycy9kb3ducmV2LnhtbESPT2vCQBDF7wW/wzIFb3XTI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3kgsYAAADcAAAADwAAAAAAAAAAAAAAAACYAgAAZHJz&#10;L2Rvd25yZXYueG1sUEsFBgAAAAAEAAQA9QAAAIsDAAAAAA==&#10;" fillcolor="white [3201]" strokecolor="black [3200]" strokeweight="1pt">
                    <v:textbox>
                      <w:txbxContent>
                        <w:p w14:paraId="7EE1D0A3" w14:textId="77777777" w:rsidR="00E71811" w:rsidRPr="00EF04CE" w:rsidRDefault="00E71811" w:rsidP="00574CBD">
                          <w:pPr>
                            <w:pStyle w:val="NormalWeb"/>
                            <w:spacing w:before="0" w:beforeAutospacing="0" w:after="0" w:afterAutospacing="0"/>
                            <w:jc w:val="center"/>
                            <w:rPr>
                              <w:sz w:val="22"/>
                            </w:rPr>
                          </w:pPr>
                          <w:r>
                            <w:rPr>
                              <w:rFonts w:ascii="Calibri" w:hAnsi="Calibri"/>
                              <w:color w:val="7F7F7F"/>
                              <w:kern w:val="24"/>
                              <w:sz w:val="16"/>
                              <w:szCs w:val="18"/>
                            </w:rPr>
                            <w:t>Enter New Password</w:t>
                          </w:r>
                        </w:p>
                        <w:p w14:paraId="380DFE8B" w14:textId="77777777" w:rsidR="00E71811" w:rsidRDefault="00E71811" w:rsidP="00574CBD">
                          <w:pPr>
                            <w:jc w:val="center"/>
                          </w:pPr>
                        </w:p>
                      </w:txbxContent>
                    </v:textbox>
                  </v:rect>
                  <v:rect id="Rectangle 141" o:spid="_x0000_s1409" style="position:absolute;left:21309;top:33793;width:22821;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14:paraId="4CE378FD" w14:textId="77777777" w:rsidR="00E71811" w:rsidRPr="00EF04CE" w:rsidRDefault="00E71811" w:rsidP="00574CBD">
                          <w:pPr>
                            <w:pStyle w:val="NormalWeb"/>
                            <w:spacing w:before="0" w:beforeAutospacing="0" w:after="0" w:afterAutospacing="0"/>
                            <w:jc w:val="center"/>
                            <w:rPr>
                              <w:sz w:val="22"/>
                            </w:rPr>
                          </w:pPr>
                          <w:r>
                            <w:rPr>
                              <w:rFonts w:ascii="Calibri" w:hAnsi="Calibri"/>
                              <w:color w:val="7F7F7F"/>
                              <w:kern w:val="24"/>
                              <w:sz w:val="16"/>
                              <w:szCs w:val="18"/>
                            </w:rPr>
                            <w:t>Confirm New Password</w:t>
                          </w:r>
                        </w:p>
                        <w:p w14:paraId="4DA54D83" w14:textId="77777777" w:rsidR="00E71811" w:rsidRDefault="00E71811" w:rsidP="00574CBD">
                          <w:pPr>
                            <w:jc w:val="center"/>
                          </w:pPr>
                        </w:p>
                      </w:txbxContent>
                    </v:textbox>
                  </v:rect>
                </v:group>
                <v:oval id="Oval 144" o:spid="_x0000_s1410" style="position:absolute;left:25527;top:15049;width:1187;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s7sMA&#10;AADcAAAADwAAAGRycy9kb3ducmV2LnhtbERPTWvCQBC9F/wPywi9NRslDRpdRYSCVDw0FbxOsmMS&#10;zc6G7Fbjv+8Khd7m8T5nuR5MK27Uu8aygkkUgyAurW64UnD8/nibgXAeWWNrmRQ8yMF6NXpZYqbt&#10;nb/olvtKhBB2GSqove8yKV1Zk0EX2Y44cGfbG/QB9pXUPd5DuGnlNI5TabDh0FBjR9uaymv+YxS8&#10;z0+HmJN91emLnzw2u/1nkRZKvY6HzQKEp8H/i//cOx3mJwk8nw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ns7sMAAADcAAAADwAAAAAAAAAAAAAAAACYAgAAZHJzL2Rv&#10;d25yZXYueG1sUEsFBgAAAAAEAAQA9QAAAIgDAAAAAA==&#10;" fillcolor="black [3213]" strokecolor="black [3200]" strokeweight="1pt">
                  <v:stroke joinstyle="miter"/>
                </v:oval>
                <v:oval id="Oval 145" o:spid="_x0000_s1411" style="position:absolute;left:32956;top:15144;width:1255;height:1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NXMEA&#10;AADcAAAADwAAAGRycy9kb3ducmV2LnhtbERP32vCMBB+H/g/hBP2MjTZcCLVKCIb7NUqiG9nczal&#10;zaU0We321y+CsLf7+H7eajO4RvTUhcqzhtepAkFceFNxqeF4+JwsQISIbLDxTBp+KMBmPXpaYWb8&#10;jffU57EUKYRDhhpsjG0mZSgsOQxT3xIn7uo7hzHBrpSmw1sKd418U2ouHVacGiy2tLNU1Pm305Cr&#10;Oif5gr/nnpQ9XNoPPsla6+fxsF2CiDTEf/HD/WXS/Nk73J9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QTVzBAAAA3AAAAA8AAAAAAAAAAAAAAAAAmAIAAGRycy9kb3du&#10;cmV2LnhtbFBLBQYAAAAABAAEAPUAAACGAwAAAAA=&#10;" fillcolor="white [3201]" strokecolor="black [3200]" strokeweight="1pt">
                  <v:stroke joinstyle="miter"/>
                </v:oval>
              </v:group>
            </w:pict>
          </mc:Fallback>
        </mc:AlternateContent>
      </w:r>
    </w:p>
    <w:p w14:paraId="6F4E7AFA" w14:textId="39ADCE9C" w:rsidR="00574CBD" w:rsidRPr="00300880" w:rsidRDefault="00574CBD" w:rsidP="00574CBD"/>
    <w:p w14:paraId="30D0AAC1" w14:textId="5A739114" w:rsidR="00574CBD" w:rsidRPr="00300880" w:rsidRDefault="00574CBD" w:rsidP="00574CBD">
      <w:r w:rsidRPr="00300880">
        <w:rPr>
          <w:noProof/>
          <w:lang w:eastAsia="en-GB"/>
        </w:rPr>
        <mc:AlternateContent>
          <mc:Choice Requires="wps">
            <w:drawing>
              <wp:anchor distT="0" distB="0" distL="114300" distR="114300" simplePos="0" relativeHeight="252044288" behindDoc="0" locked="0" layoutInCell="1" allowOverlap="1" wp14:anchorId="081C99C0" wp14:editId="724577EA">
                <wp:simplePos x="0" y="0"/>
                <wp:positionH relativeFrom="column">
                  <wp:posOffset>-503334</wp:posOffset>
                </wp:positionH>
                <wp:positionV relativeFrom="paragraph">
                  <wp:posOffset>334921</wp:posOffset>
                </wp:positionV>
                <wp:extent cx="1435100" cy="946205"/>
                <wp:effectExtent l="0" t="0" r="12700" b="25400"/>
                <wp:wrapNone/>
                <wp:docPr id="835" name="Text Box 835"/>
                <wp:cNvGraphicFramePr/>
                <a:graphic xmlns:a="http://schemas.openxmlformats.org/drawingml/2006/main">
                  <a:graphicData uri="http://schemas.microsoft.com/office/word/2010/wordprocessingShape">
                    <wps:wsp>
                      <wps:cNvSpPr txBox="1"/>
                      <wps:spPr>
                        <a:xfrm>
                          <a:off x="0" y="0"/>
                          <a:ext cx="1435100" cy="94620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D63BF66" w14:textId="77777777" w:rsidR="00E71811" w:rsidRPr="003701F9" w:rsidRDefault="00E71811" w:rsidP="00574CBD">
                            <w:pPr>
                              <w:rPr>
                                <w:sz w:val="20"/>
                                <w:szCs w:val="20"/>
                              </w:rPr>
                            </w:pPr>
                            <w:r w:rsidRPr="003701F9">
                              <w:rPr>
                                <w:sz w:val="20"/>
                                <w:szCs w:val="20"/>
                              </w:rPr>
                              <w:t>Dimensions of Clear Button: Width of 80 and Height of 80. Once clicked clears the data in all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99C0" id="Text Box 835" o:spid="_x0000_s1412" type="#_x0000_t202" style="position:absolute;margin-left:-39.65pt;margin-top:26.35pt;width:113pt;height:7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" fillcolor="white [3201]" strokecolor="#ed7d31 [3205]" strokeweight="1pt">
                <v:textbox>
                  <w:txbxContent>
                    <w:p w14:paraId="3D63BF66" w14:textId="77777777" w:rsidR="00E71811" w:rsidRPr="003701F9" w:rsidRDefault="00E71811" w:rsidP="00574CBD">
                      <w:pPr>
                        <w:rPr>
                          <w:sz w:val="20"/>
                          <w:szCs w:val="20"/>
                        </w:rPr>
                      </w:pPr>
                      <w:r w:rsidRPr="003701F9">
                        <w:rPr>
                          <w:sz w:val="20"/>
                          <w:szCs w:val="20"/>
                        </w:rPr>
                        <w:t>Dimensions of Clear Button: Width of 80 and Height of 80. Once clicked clears the data in all textboxes.</w:t>
                      </w:r>
                    </w:p>
                  </w:txbxContent>
                </v:textbox>
              </v:shape>
            </w:pict>
          </mc:Fallback>
        </mc:AlternateContent>
      </w:r>
    </w:p>
    <w:p w14:paraId="5033712C" w14:textId="14B27D63" w:rsidR="00574CBD" w:rsidRPr="00300880" w:rsidRDefault="002B0AB0" w:rsidP="00574CBD">
      <w:r>
        <w:rPr>
          <w:noProof/>
          <w:lang w:eastAsia="en-GB"/>
        </w:rPr>
        <mc:AlternateContent>
          <mc:Choice Requires="wps">
            <w:drawing>
              <wp:anchor distT="0" distB="0" distL="114300" distR="114300" simplePos="0" relativeHeight="252055552" behindDoc="0" locked="0" layoutInCell="1" allowOverlap="1" wp14:anchorId="1962DEBC" wp14:editId="6E1649F6">
                <wp:simplePos x="0" y="0"/>
                <wp:positionH relativeFrom="column">
                  <wp:posOffset>8247977</wp:posOffset>
                </wp:positionH>
                <wp:positionV relativeFrom="paragraph">
                  <wp:posOffset>192291</wp:posOffset>
                </wp:positionV>
                <wp:extent cx="45719" cy="840141"/>
                <wp:effectExtent l="76200" t="0" r="50165" b="55245"/>
                <wp:wrapNone/>
                <wp:docPr id="146" name="Straight Arrow Connector 146"/>
                <wp:cNvGraphicFramePr/>
                <a:graphic xmlns:a="http://schemas.openxmlformats.org/drawingml/2006/main">
                  <a:graphicData uri="http://schemas.microsoft.com/office/word/2010/wordprocessingShape">
                    <wps:wsp>
                      <wps:cNvCnPr/>
                      <wps:spPr>
                        <a:xfrm flipH="1">
                          <a:off x="0" y="0"/>
                          <a:ext cx="45719" cy="840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49B5E" id="Straight Arrow Connector 146" o:spid="_x0000_s1026" type="#_x0000_t32" style="position:absolute;margin-left:649.45pt;margin-top:15.15pt;width:3.6pt;height:66.15p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41216" behindDoc="0" locked="0" layoutInCell="1" allowOverlap="1" wp14:anchorId="4A2E6555" wp14:editId="6820493E">
                <wp:simplePos x="0" y="0"/>
                <wp:positionH relativeFrom="column">
                  <wp:posOffset>4730855</wp:posOffset>
                </wp:positionH>
                <wp:positionV relativeFrom="paragraph">
                  <wp:posOffset>93615</wp:posOffset>
                </wp:positionV>
                <wp:extent cx="2327606" cy="653794"/>
                <wp:effectExtent l="0" t="57150" r="0" b="32385"/>
                <wp:wrapNone/>
                <wp:docPr id="831" name="Straight Arrow Connector 831"/>
                <wp:cNvGraphicFramePr/>
                <a:graphic xmlns:a="http://schemas.openxmlformats.org/drawingml/2006/main">
                  <a:graphicData uri="http://schemas.microsoft.com/office/word/2010/wordprocessingShape">
                    <wps:wsp>
                      <wps:cNvCnPr/>
                      <wps:spPr>
                        <a:xfrm flipV="1">
                          <a:off x="0" y="0"/>
                          <a:ext cx="2327606" cy="65379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7A29" id="Straight Arrow Connector 831" o:spid="_x0000_s1026" type="#_x0000_t32" style="position:absolute;margin-left:372.5pt;margin-top:7.35pt;width:183.3pt;height:51.5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" strokecolor="#5b9bd5 [3204]" strokeweight="1.5pt">
                <v:stroke endarrow="block" joinstyle="miter"/>
              </v:shape>
            </w:pict>
          </mc:Fallback>
        </mc:AlternateContent>
      </w:r>
    </w:p>
    <w:p w14:paraId="608994A0" w14:textId="4E4A552D" w:rsidR="00574CBD" w:rsidRPr="00300880" w:rsidRDefault="001D7E98" w:rsidP="00574CBD">
      <w:r>
        <w:rPr>
          <w:noProof/>
          <w:lang w:eastAsia="en-GB"/>
        </w:rPr>
        <mc:AlternateContent>
          <mc:Choice Requires="wps">
            <w:drawing>
              <wp:anchor distT="0" distB="0" distL="114300" distR="114300" simplePos="0" relativeHeight="252317696" behindDoc="0" locked="0" layoutInCell="1" allowOverlap="1" wp14:anchorId="3D809BB4" wp14:editId="39A6B880">
                <wp:simplePos x="0" y="0"/>
                <wp:positionH relativeFrom="column">
                  <wp:posOffset>2966608</wp:posOffset>
                </wp:positionH>
                <wp:positionV relativeFrom="paragraph">
                  <wp:posOffset>35601</wp:posOffset>
                </wp:positionV>
                <wp:extent cx="2279015" cy="309245"/>
                <wp:effectExtent l="0" t="0" r="0" b="0"/>
                <wp:wrapNone/>
                <wp:docPr id="1387" name="TextBox 45"/>
                <wp:cNvGraphicFramePr/>
                <a:graphic xmlns:a="http://schemas.openxmlformats.org/drawingml/2006/main">
                  <a:graphicData uri="http://schemas.microsoft.com/office/word/2010/wordprocessingShape">
                    <wps:wsp>
                      <wps:cNvSpPr txBox="1"/>
                      <wps:spPr>
                        <a:xfrm>
                          <a:off x="0" y="0"/>
                          <a:ext cx="2279015" cy="309245"/>
                        </a:xfrm>
                        <a:prstGeom prst="rect">
                          <a:avLst/>
                        </a:prstGeom>
                        <a:noFill/>
                      </wps:spPr>
                      <wps:txbx>
                        <w:txbxContent>
                          <w:p w14:paraId="6213A401" w14:textId="3F5FE69B" w:rsidR="00E71811" w:rsidRPr="001D7E98" w:rsidRDefault="00E71811" w:rsidP="001D7E98">
                            <w:pPr>
                              <w:pStyle w:val="NormalWeb"/>
                              <w:spacing w:before="0" w:beforeAutospacing="0" w:after="0" w:afterAutospacing="0"/>
                              <w:rPr>
                                <w:rFonts w:ascii="Century Gothic" w:hAnsi="Century Gothic"/>
                              </w:rPr>
                            </w:pPr>
                            <w:r>
                              <w:rPr>
                                <w:rFonts w:ascii="Century Gothic" w:hAnsi="Century Gothic"/>
                                <w:color w:val="000000"/>
                                <w:kern w:val="24"/>
                                <w:sz w:val="28"/>
                                <w:szCs w:val="28"/>
                                <w:u w:val="single"/>
                              </w:rPr>
                              <w:t>F</w:t>
                            </w:r>
                            <w:r>
                              <w:rPr>
                                <w:rFonts w:ascii="Century Gothic" w:hAnsi="Century Gothic"/>
                                <w:color w:val="000000"/>
                                <w:kern w:val="24"/>
                                <w:sz w:val="28"/>
                                <w:szCs w:val="28"/>
                              </w:rPr>
                              <w:t>orgotten Details</w:t>
                            </w:r>
                          </w:p>
                        </w:txbxContent>
                      </wps:txbx>
                      <wps:bodyPr wrap="square" rtlCol="0">
                        <a:spAutoFit/>
                      </wps:bodyPr>
                    </wps:wsp>
                  </a:graphicData>
                </a:graphic>
              </wp:anchor>
            </w:drawing>
          </mc:Choice>
          <mc:Fallback>
            <w:pict>
              <v:shape w14:anchorId="3D809BB4" id="TextBox 45" o:spid="_x0000_s1413" type="#_x0000_t202" style="position:absolute;margin-left:233.6pt;margin-top:2.8pt;width:179.45pt;height:24.3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" filled="f" stroked="f">
                <v:textbox style="mso-fit-shape-to-text:t">
                  <w:txbxContent>
                    <w:p w14:paraId="6213A401" w14:textId="3F5FE69B" w:rsidR="00E71811" w:rsidRPr="001D7E98" w:rsidRDefault="00E71811" w:rsidP="001D7E98">
                      <w:pPr>
                        <w:pStyle w:val="NormalWeb"/>
                        <w:spacing w:before="0" w:beforeAutospacing="0" w:after="0" w:afterAutospacing="0"/>
                        <w:rPr>
                          <w:rFonts w:ascii="Century Gothic" w:hAnsi="Century Gothic"/>
                        </w:rPr>
                      </w:pPr>
                      <w:r>
                        <w:rPr>
                          <w:rFonts w:ascii="Century Gothic" w:hAnsi="Century Gothic"/>
                          <w:color w:val="000000"/>
                          <w:kern w:val="24"/>
                          <w:sz w:val="28"/>
                          <w:szCs w:val="28"/>
                          <w:u w:val="single"/>
                        </w:rPr>
                        <w:t>F</w:t>
                      </w:r>
                      <w:r>
                        <w:rPr>
                          <w:rFonts w:ascii="Century Gothic" w:hAnsi="Century Gothic"/>
                          <w:color w:val="000000"/>
                          <w:kern w:val="24"/>
                          <w:sz w:val="28"/>
                          <w:szCs w:val="28"/>
                        </w:rPr>
                        <w:t>orgotten Details</w:t>
                      </w:r>
                    </w:p>
                  </w:txbxContent>
                </v:textbox>
              </v:shape>
            </w:pict>
          </mc:Fallback>
        </mc:AlternateContent>
      </w:r>
    </w:p>
    <w:p w14:paraId="1917B0B1" w14:textId="2E6FCEB1" w:rsidR="00574CBD" w:rsidRPr="00300880" w:rsidRDefault="00574CBD" w:rsidP="00574CBD"/>
    <w:p w14:paraId="3CE245BA" w14:textId="0E5E68B3" w:rsidR="00574CBD" w:rsidRPr="00300880" w:rsidRDefault="00574CBD" w:rsidP="00574CBD">
      <w:r w:rsidRPr="00300880">
        <w:rPr>
          <w:noProof/>
          <w:lang w:eastAsia="en-GB"/>
        </w:rPr>
        <mc:AlternateContent>
          <mc:Choice Requires="wps">
            <w:drawing>
              <wp:anchor distT="0" distB="0" distL="114300" distR="114300" simplePos="0" relativeHeight="252056576" behindDoc="0" locked="0" layoutInCell="1" allowOverlap="1" wp14:anchorId="180E5554" wp14:editId="4C00CC55">
                <wp:simplePos x="0" y="0"/>
                <wp:positionH relativeFrom="column">
                  <wp:posOffset>-535305</wp:posOffset>
                </wp:positionH>
                <wp:positionV relativeFrom="paragraph">
                  <wp:posOffset>335280</wp:posOffset>
                </wp:positionV>
                <wp:extent cx="1971675" cy="3152775"/>
                <wp:effectExtent l="0" t="0" r="28575" b="28575"/>
                <wp:wrapNone/>
                <wp:docPr id="837" name="Text Box 837"/>
                <wp:cNvGraphicFramePr/>
                <a:graphic xmlns:a="http://schemas.openxmlformats.org/drawingml/2006/main">
                  <a:graphicData uri="http://schemas.microsoft.com/office/word/2010/wordprocessingShape">
                    <wps:wsp>
                      <wps:cNvSpPr txBox="1"/>
                      <wps:spPr>
                        <a:xfrm>
                          <a:off x="0" y="0"/>
                          <a:ext cx="1971675" cy="3152775"/>
                        </a:xfrm>
                        <a:prstGeom prst="rect">
                          <a:avLst/>
                        </a:prstGeom>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6CDE60A5" w14:textId="77777777" w:rsidR="00E71811" w:rsidRDefault="00E71811" w:rsidP="00574CBD">
                            <w:pPr>
                              <w:rPr>
                                <w:sz w:val="20"/>
                                <w:szCs w:val="20"/>
                              </w:rPr>
                            </w:pPr>
                            <w:r>
                              <w:rPr>
                                <w:sz w:val="20"/>
                                <w:szCs w:val="20"/>
                              </w:rPr>
                              <w:t>Dimensions of Email</w:t>
                            </w:r>
                            <w:r w:rsidRPr="003701F9">
                              <w:rPr>
                                <w:sz w:val="20"/>
                                <w:szCs w:val="20"/>
                              </w:rPr>
                              <w:t xml:space="preserve"> Button: Width of 80 and Height of 80.</w:t>
                            </w:r>
                            <w:r w:rsidRPr="003701F9">
                              <w:rPr>
                                <w:sz w:val="20"/>
                                <w:szCs w:val="20"/>
                              </w:rPr>
                              <w:br/>
                              <w:t xml:space="preserve">Once clicked </w:t>
                            </w:r>
                            <w:r>
                              <w:rPr>
                                <w:sz w:val="20"/>
                                <w:szCs w:val="20"/>
                              </w:rPr>
                              <w:t>it will act according to the Radio button (rb) chosen.</w:t>
                            </w:r>
                          </w:p>
                          <w:p w14:paraId="2A2E9CC5" w14:textId="77777777" w:rsidR="00E71811" w:rsidRDefault="00E71811" w:rsidP="00574CBD">
                            <w:pPr>
                              <w:rPr>
                                <w:sz w:val="20"/>
                                <w:szCs w:val="20"/>
                              </w:rPr>
                            </w:pPr>
                            <w:r>
                              <w:rPr>
                                <w:sz w:val="20"/>
                                <w:szCs w:val="20"/>
                              </w:rPr>
                              <w:t>Employee (rb) + Forgot Password (rb) = will update the Employee with the new password.</w:t>
                            </w:r>
                          </w:p>
                          <w:p w14:paraId="5940EABC" w14:textId="77777777" w:rsidR="00E71811" w:rsidRDefault="00E71811" w:rsidP="00574CBD">
                            <w:pPr>
                              <w:rPr>
                                <w:sz w:val="20"/>
                                <w:szCs w:val="20"/>
                              </w:rPr>
                            </w:pPr>
                            <w:r>
                              <w:rPr>
                                <w:sz w:val="20"/>
                                <w:szCs w:val="20"/>
                              </w:rPr>
                              <w:t>Employee (rb) + Retrieve Username (rb) = will email the their Username to the Employee.</w:t>
                            </w:r>
                          </w:p>
                          <w:p w14:paraId="2A7A1ED7" w14:textId="77777777" w:rsidR="00E71811" w:rsidRDefault="00E71811" w:rsidP="00574CBD">
                            <w:pPr>
                              <w:rPr>
                                <w:sz w:val="20"/>
                                <w:szCs w:val="20"/>
                              </w:rPr>
                            </w:pPr>
                            <w:r>
                              <w:rPr>
                                <w:sz w:val="20"/>
                                <w:szCs w:val="20"/>
                              </w:rPr>
                              <w:t>Administrator key (rb) = Will email the Admin Key to the Employee.</w:t>
                            </w:r>
                          </w:p>
                          <w:p w14:paraId="29FDF134" w14:textId="77777777" w:rsidR="00E71811" w:rsidRDefault="00E71811" w:rsidP="00574CBD">
                            <w:pPr>
                              <w:rPr>
                                <w:sz w:val="20"/>
                                <w:szCs w:val="20"/>
                              </w:rPr>
                            </w:pPr>
                            <w:r>
                              <w:rPr>
                                <w:sz w:val="20"/>
                                <w:szCs w:val="20"/>
                              </w:rPr>
                              <w:t>Each Process, it will email the User that their Login Details have changed.</w:t>
                            </w:r>
                          </w:p>
                          <w:p w14:paraId="0E1B1C3B" w14:textId="77777777" w:rsidR="00E71811" w:rsidRPr="003701F9" w:rsidRDefault="00E71811" w:rsidP="00574CB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E5554" id="Text Box 837" o:spid="_x0000_s1414" type="#_x0000_t202" style="position:absolute;margin-left:-42.15pt;margin-top:26.4pt;width:155.25pt;height:248.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" fillcolor="white [3212]" strokecolor="#ed7d31 [3205]" strokeweight="1pt">
                <v:textbox>
                  <w:txbxContent>
                    <w:p w14:paraId="6CDE60A5" w14:textId="77777777" w:rsidR="00E71811" w:rsidRDefault="00E71811" w:rsidP="00574CBD">
                      <w:pPr>
                        <w:rPr>
                          <w:sz w:val="20"/>
                          <w:szCs w:val="20"/>
                        </w:rPr>
                      </w:pPr>
                      <w:r>
                        <w:rPr>
                          <w:sz w:val="20"/>
                          <w:szCs w:val="20"/>
                        </w:rPr>
                        <w:t>Dimensions of Email</w:t>
                      </w:r>
                      <w:r w:rsidRPr="003701F9">
                        <w:rPr>
                          <w:sz w:val="20"/>
                          <w:szCs w:val="20"/>
                        </w:rPr>
                        <w:t xml:space="preserve"> Button: Width of 80 and Height of 80.</w:t>
                      </w:r>
                      <w:r w:rsidRPr="003701F9">
                        <w:rPr>
                          <w:sz w:val="20"/>
                          <w:szCs w:val="20"/>
                        </w:rPr>
                        <w:br/>
                        <w:t xml:space="preserve">Once clicked </w:t>
                      </w:r>
                      <w:r>
                        <w:rPr>
                          <w:sz w:val="20"/>
                          <w:szCs w:val="20"/>
                        </w:rPr>
                        <w:t>it will act according to the Radio button (rb) chosen.</w:t>
                      </w:r>
                    </w:p>
                    <w:p w14:paraId="2A2E9CC5" w14:textId="77777777" w:rsidR="00E71811" w:rsidRDefault="00E71811" w:rsidP="00574CBD">
                      <w:pPr>
                        <w:rPr>
                          <w:sz w:val="20"/>
                          <w:szCs w:val="20"/>
                        </w:rPr>
                      </w:pPr>
                      <w:r>
                        <w:rPr>
                          <w:sz w:val="20"/>
                          <w:szCs w:val="20"/>
                        </w:rPr>
                        <w:t>Employee (rb) + Forgot Password (rb) = will update the Employee with the new password.</w:t>
                      </w:r>
                    </w:p>
                    <w:p w14:paraId="5940EABC" w14:textId="77777777" w:rsidR="00E71811" w:rsidRDefault="00E71811" w:rsidP="00574CBD">
                      <w:pPr>
                        <w:rPr>
                          <w:sz w:val="20"/>
                          <w:szCs w:val="20"/>
                        </w:rPr>
                      </w:pPr>
                      <w:r>
                        <w:rPr>
                          <w:sz w:val="20"/>
                          <w:szCs w:val="20"/>
                        </w:rPr>
                        <w:t>Employee (rb) + Retrieve Username (rb) = will email the their Username to the Employee.</w:t>
                      </w:r>
                    </w:p>
                    <w:p w14:paraId="2A7A1ED7" w14:textId="77777777" w:rsidR="00E71811" w:rsidRDefault="00E71811" w:rsidP="00574CBD">
                      <w:pPr>
                        <w:rPr>
                          <w:sz w:val="20"/>
                          <w:szCs w:val="20"/>
                        </w:rPr>
                      </w:pPr>
                      <w:r>
                        <w:rPr>
                          <w:sz w:val="20"/>
                          <w:szCs w:val="20"/>
                        </w:rPr>
                        <w:t>Administrator key (rb) = Will email the Admin Key to the Employee.</w:t>
                      </w:r>
                    </w:p>
                    <w:p w14:paraId="29FDF134" w14:textId="77777777" w:rsidR="00E71811" w:rsidRDefault="00E71811" w:rsidP="00574CBD">
                      <w:pPr>
                        <w:rPr>
                          <w:sz w:val="20"/>
                          <w:szCs w:val="20"/>
                        </w:rPr>
                      </w:pPr>
                      <w:r>
                        <w:rPr>
                          <w:sz w:val="20"/>
                          <w:szCs w:val="20"/>
                        </w:rPr>
                        <w:t>Each Process, it will email the User that their Login Details have changed.</w:t>
                      </w:r>
                    </w:p>
                    <w:p w14:paraId="0E1B1C3B" w14:textId="77777777" w:rsidR="00E71811" w:rsidRPr="003701F9" w:rsidRDefault="00E71811" w:rsidP="00574CBD">
                      <w:pPr>
                        <w:rPr>
                          <w:sz w:val="20"/>
                          <w:szCs w:val="20"/>
                        </w:rPr>
                      </w:pPr>
                    </w:p>
                  </w:txbxContent>
                </v:textbox>
              </v:shape>
            </w:pict>
          </mc:Fallback>
        </mc:AlternateContent>
      </w:r>
      <w:r w:rsidRPr="00242888">
        <w:rPr>
          <w:noProof/>
          <w:lang w:eastAsia="en-GB"/>
        </w:rPr>
        <mc:AlternateContent>
          <mc:Choice Requires="wpg">
            <w:drawing>
              <wp:anchor distT="0" distB="0" distL="114300" distR="114300" simplePos="0" relativeHeight="252045312" behindDoc="0" locked="0" layoutInCell="1" allowOverlap="1" wp14:anchorId="1A87496D" wp14:editId="55ABBDCE">
                <wp:simplePos x="0" y="0"/>
                <wp:positionH relativeFrom="column">
                  <wp:posOffset>6946706</wp:posOffset>
                </wp:positionH>
                <wp:positionV relativeFrom="paragraph">
                  <wp:posOffset>16490</wp:posOffset>
                </wp:positionV>
                <wp:extent cx="2668270" cy="1503680"/>
                <wp:effectExtent l="0" t="0" r="17780" b="20320"/>
                <wp:wrapNone/>
                <wp:docPr id="147" name="Group 36"/>
                <wp:cNvGraphicFramePr/>
                <a:graphic xmlns:a="http://schemas.openxmlformats.org/drawingml/2006/main">
                  <a:graphicData uri="http://schemas.microsoft.com/office/word/2010/wordprocessingGroup">
                    <wpg:wgp>
                      <wpg:cNvGrpSpPr/>
                      <wpg:grpSpPr>
                        <a:xfrm>
                          <a:off x="0" y="0"/>
                          <a:ext cx="2668270" cy="1503680"/>
                          <a:chOff x="572258" y="618770"/>
                          <a:chExt cx="2298802" cy="1266477"/>
                        </a:xfrm>
                      </wpg:grpSpPr>
                      <wps:wsp>
                        <wps:cNvPr id="148" name="Rectangle 148"/>
                        <wps:cNvSpPr/>
                        <wps:spPr>
                          <a:xfrm>
                            <a:off x="667612" y="811967"/>
                            <a:ext cx="2192650" cy="182880"/>
                          </a:xfrm>
                          <a:prstGeom prst="rect">
                            <a:avLst/>
                          </a:prstGeom>
                        </wps:spPr>
                        <wps:style>
                          <a:lnRef idx="2">
                            <a:schemeClr val="dk1"/>
                          </a:lnRef>
                          <a:fillRef idx="1">
                            <a:schemeClr val="lt1"/>
                          </a:fillRef>
                          <a:effectRef idx="0">
                            <a:schemeClr val="dk1"/>
                          </a:effectRef>
                          <a:fontRef idx="minor">
                            <a:schemeClr val="dk1"/>
                          </a:fontRef>
                        </wps:style>
                        <wps:txbx>
                          <w:txbxContent>
                            <w:p w14:paraId="1D79F115" w14:textId="77777777" w:rsidR="00E71811" w:rsidRPr="00EF04CE" w:rsidRDefault="00E71811" w:rsidP="00574CBD">
                              <w:pPr>
                                <w:pStyle w:val="NormalWeb"/>
                                <w:spacing w:before="0" w:beforeAutospacing="0" w:after="0" w:afterAutospacing="0"/>
                                <w:jc w:val="center"/>
                              </w:pPr>
                              <w:r>
                                <w:rPr>
                                  <w:rFonts w:ascii="Calibri" w:hAnsi="Calibri"/>
                                  <w:color w:val="7F7F7F"/>
                                  <w:kern w:val="24"/>
                                  <w:sz w:val="18"/>
                                  <w:szCs w:val="18"/>
                                </w:rPr>
                                <w:t>FullName</w:t>
                              </w:r>
                            </w:p>
                            <w:p w14:paraId="6A22620E"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667612" y="1063107"/>
                            <a:ext cx="2203448" cy="186373"/>
                          </a:xfrm>
                          <a:prstGeom prst="rect">
                            <a:avLst/>
                          </a:prstGeom>
                        </wps:spPr>
                        <wps:style>
                          <a:lnRef idx="2">
                            <a:schemeClr val="dk1"/>
                          </a:lnRef>
                          <a:fillRef idx="1">
                            <a:schemeClr val="lt1"/>
                          </a:fillRef>
                          <a:effectRef idx="0">
                            <a:schemeClr val="dk1"/>
                          </a:effectRef>
                          <a:fontRef idx="minor">
                            <a:schemeClr val="dk1"/>
                          </a:fontRef>
                        </wps:style>
                        <wps:txbx>
                          <w:txbxContent>
                            <w:p w14:paraId="028350FB"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Email</w:t>
                              </w:r>
                            </w:p>
                            <w:p w14:paraId="02C6672F"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667612" y="1456492"/>
                            <a:ext cx="2203448" cy="186373"/>
                          </a:xfrm>
                          <a:prstGeom prst="rect">
                            <a:avLst/>
                          </a:prstGeom>
                        </wps:spPr>
                        <wps:style>
                          <a:lnRef idx="2">
                            <a:schemeClr val="dk1"/>
                          </a:lnRef>
                          <a:fillRef idx="1">
                            <a:schemeClr val="lt1"/>
                          </a:fillRef>
                          <a:effectRef idx="0">
                            <a:schemeClr val="dk1"/>
                          </a:effectRef>
                          <a:fontRef idx="minor">
                            <a:schemeClr val="dk1"/>
                          </a:fontRef>
                        </wps:style>
                        <wps:txbx>
                          <w:txbxContent>
                            <w:p w14:paraId="5DF84A0D"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Administrator Username</w:t>
                              </w:r>
                            </w:p>
                            <w:p w14:paraId="193DB2DB"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TextBox 29"/>
                        <wps:cNvSpPr txBox="1"/>
                        <wps:spPr>
                          <a:xfrm>
                            <a:off x="572258" y="618770"/>
                            <a:ext cx="1218565" cy="262255"/>
                          </a:xfrm>
                          <a:prstGeom prst="rect">
                            <a:avLst/>
                          </a:prstGeom>
                          <a:noFill/>
                        </wps:spPr>
                        <wps:txbx>
                          <w:txbxContent>
                            <w:p w14:paraId="67D16235"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wps:txbx>
                        <wps:bodyPr wrap="square" rtlCol="0">
                          <a:noAutofit/>
                        </wps:bodyPr>
                      </wps:wsp>
                      <wps:wsp>
                        <wps:cNvPr id="155" name="TextBox 30"/>
                        <wps:cNvSpPr txBox="1"/>
                        <wps:spPr>
                          <a:xfrm>
                            <a:off x="579028" y="1242648"/>
                            <a:ext cx="943610" cy="262255"/>
                          </a:xfrm>
                          <a:prstGeom prst="rect">
                            <a:avLst/>
                          </a:prstGeom>
                          <a:noFill/>
                        </wps:spPr>
                        <wps:txbx>
                          <w:txbxContent>
                            <w:p w14:paraId="4193B7F5"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wps:txbx>
                        <wps:bodyPr wrap="square" rtlCol="0">
                          <a:noAutofit/>
                        </wps:bodyPr>
                      </wps:wsp>
                      <wps:wsp>
                        <wps:cNvPr id="156" name="Rectangle 156"/>
                        <wps:cNvSpPr/>
                        <wps:spPr>
                          <a:xfrm>
                            <a:off x="667612" y="1698874"/>
                            <a:ext cx="2203448" cy="186373"/>
                          </a:xfrm>
                          <a:prstGeom prst="rect">
                            <a:avLst/>
                          </a:prstGeom>
                        </wps:spPr>
                        <wps:style>
                          <a:lnRef idx="2">
                            <a:schemeClr val="dk1"/>
                          </a:lnRef>
                          <a:fillRef idx="1">
                            <a:schemeClr val="lt1"/>
                          </a:fillRef>
                          <a:effectRef idx="0">
                            <a:schemeClr val="dk1"/>
                          </a:effectRef>
                          <a:fontRef idx="minor">
                            <a:schemeClr val="dk1"/>
                          </a:fontRef>
                        </wps:style>
                        <wps:txbx>
                          <w:txbxContent>
                            <w:p w14:paraId="6914CCA0"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 xml:space="preserve">Administrator </w:t>
                              </w:r>
                              <w:r>
                                <w:rPr>
                                  <w:rFonts w:ascii="Calibri" w:hAnsi="Calibri"/>
                                  <w:color w:val="7F7F7F"/>
                                  <w:kern w:val="24"/>
                                  <w:sz w:val="18"/>
                                  <w:szCs w:val="18"/>
                                </w:rPr>
                                <w:t>Password</w:t>
                              </w:r>
                            </w:p>
                            <w:p w14:paraId="5DFB0265"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7496D" id="Group 36" o:spid="_x0000_s1415" style="position:absolute;margin-left:547pt;margin-top:1.3pt;width:210.1pt;height:118.4pt;z-index:252045312;mso-width-relative:margin;mso-height-relative:margin" coordorigin="5722,6187" coordsize="22988,1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">
                <v:rect id="Rectangle 148" o:spid="_x0000_s1416" style="position:absolute;left:6676;top:8119;width:21926;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14:paraId="1D79F115" w14:textId="77777777" w:rsidR="00E71811" w:rsidRPr="00EF04CE" w:rsidRDefault="00E71811" w:rsidP="00574CBD">
                        <w:pPr>
                          <w:pStyle w:val="NormalWeb"/>
                          <w:spacing w:before="0" w:beforeAutospacing="0" w:after="0" w:afterAutospacing="0"/>
                          <w:jc w:val="center"/>
                        </w:pPr>
                        <w:r>
                          <w:rPr>
                            <w:rFonts w:ascii="Calibri" w:hAnsi="Calibri"/>
                            <w:color w:val="7F7F7F"/>
                            <w:kern w:val="24"/>
                            <w:sz w:val="18"/>
                            <w:szCs w:val="18"/>
                          </w:rPr>
                          <w:t>FullName</w:t>
                        </w:r>
                      </w:p>
                      <w:p w14:paraId="6A22620E" w14:textId="77777777" w:rsidR="00E71811" w:rsidRDefault="00E71811" w:rsidP="00574CBD">
                        <w:pPr>
                          <w:jc w:val="center"/>
                        </w:pPr>
                      </w:p>
                    </w:txbxContent>
                  </v:textbox>
                </v:rect>
                <v:rect id="Rectangle 152" o:spid="_x0000_s1417" style="position:absolute;left:6676;top:10631;width:22034;height:18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14:paraId="028350FB"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Email</w:t>
                        </w:r>
                      </w:p>
                      <w:p w14:paraId="02C6672F" w14:textId="77777777" w:rsidR="00E71811" w:rsidRDefault="00E71811" w:rsidP="00574CBD">
                        <w:pPr>
                          <w:jc w:val="center"/>
                        </w:pPr>
                      </w:p>
                    </w:txbxContent>
                  </v:textbox>
                </v:rect>
                <v:rect id="Rectangle 153" o:spid="_x0000_s1418" style="position:absolute;left:6676;top:14564;width:22034;height:1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14:paraId="5DF84A0D"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Administrator Username</w:t>
                        </w:r>
                      </w:p>
                      <w:p w14:paraId="193DB2DB" w14:textId="77777777" w:rsidR="00E71811" w:rsidRDefault="00E71811" w:rsidP="00574CBD">
                        <w:pPr>
                          <w:jc w:val="center"/>
                        </w:pPr>
                      </w:p>
                    </w:txbxContent>
                  </v:textbox>
                </v:rect>
                <v:shape id="TextBox 29" o:spid="_x0000_s1419" type="#_x0000_t202" style="position:absolute;left:5722;top:6187;width:12186;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67D16235"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v:textbox>
                </v:shape>
                <v:shape id="TextBox 30" o:spid="_x0000_s1420" type="#_x0000_t202" style="position:absolute;left:5790;top:12426;width:9436;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4193B7F5"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v:textbox>
                </v:shape>
                <v:rect id="Rectangle 156" o:spid="_x0000_s1421" style="position:absolute;left:6676;top:16988;width:22034;height:1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14:paraId="6914CCA0" w14:textId="77777777" w:rsidR="00E71811" w:rsidRPr="00EF04CE" w:rsidRDefault="00E71811" w:rsidP="00574CBD">
                        <w:pPr>
                          <w:pStyle w:val="NormalWeb"/>
                          <w:spacing w:before="0" w:beforeAutospacing="0" w:after="0" w:afterAutospacing="0"/>
                          <w:jc w:val="center"/>
                        </w:pPr>
                        <w:r w:rsidRPr="00EF04CE">
                          <w:rPr>
                            <w:rFonts w:ascii="Calibri" w:hAnsi="Calibri"/>
                            <w:color w:val="7F7F7F"/>
                            <w:kern w:val="24"/>
                            <w:sz w:val="18"/>
                            <w:szCs w:val="18"/>
                          </w:rPr>
                          <w:t xml:space="preserve">Administrator </w:t>
                        </w:r>
                        <w:r>
                          <w:rPr>
                            <w:rFonts w:ascii="Calibri" w:hAnsi="Calibri"/>
                            <w:color w:val="7F7F7F"/>
                            <w:kern w:val="24"/>
                            <w:sz w:val="18"/>
                            <w:szCs w:val="18"/>
                          </w:rPr>
                          <w:t>Password</w:t>
                        </w:r>
                      </w:p>
                      <w:p w14:paraId="5DFB0265" w14:textId="77777777" w:rsidR="00E71811" w:rsidRDefault="00E71811" w:rsidP="00574CBD">
                        <w:pPr>
                          <w:jc w:val="center"/>
                        </w:pPr>
                      </w:p>
                    </w:txbxContent>
                  </v:textbox>
                </v:rect>
              </v:group>
            </w:pict>
          </mc:Fallback>
        </mc:AlternateContent>
      </w:r>
    </w:p>
    <w:p w14:paraId="4F99B8BA" w14:textId="7FDD3148" w:rsidR="00574CBD" w:rsidRPr="00300880" w:rsidRDefault="00574CBD" w:rsidP="00574CBD">
      <w:pPr>
        <w:tabs>
          <w:tab w:val="left" w:pos="6615"/>
        </w:tabs>
      </w:pPr>
      <w:r>
        <w:rPr>
          <w:noProof/>
          <w:lang w:eastAsia="en-GB"/>
        </w:rPr>
        <mc:AlternateContent>
          <mc:Choice Requires="wps">
            <w:drawing>
              <wp:anchor distT="0" distB="0" distL="114300" distR="114300" simplePos="0" relativeHeight="252046336" behindDoc="0" locked="0" layoutInCell="1" allowOverlap="1" wp14:anchorId="74988C53" wp14:editId="389D7B60">
                <wp:simplePos x="0" y="0"/>
                <wp:positionH relativeFrom="column">
                  <wp:posOffset>1802765</wp:posOffset>
                </wp:positionH>
                <wp:positionV relativeFrom="paragraph">
                  <wp:posOffset>160655</wp:posOffset>
                </wp:positionV>
                <wp:extent cx="897013" cy="24034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897013" cy="24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711E9" w14:textId="77777777" w:rsidR="00E71811" w:rsidRPr="00430F04" w:rsidRDefault="00E71811" w:rsidP="00574CBD">
                            <w:pPr>
                              <w:rPr>
                                <w:sz w:val="16"/>
                              </w:rPr>
                            </w:pPr>
                            <w:r>
                              <w:rPr>
                                <w:sz w:val="16"/>
                              </w:rPr>
                              <w:t>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988C53" id="Text Box 157" o:spid="_x0000_s1422" type="#_x0000_t202" style="position:absolute;margin-left:141.95pt;margin-top:12.65pt;width:70.65pt;height:18.9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" filled="f" stroked="f" strokeweight=".5pt">
                <v:textbox>
                  <w:txbxContent>
                    <w:p w14:paraId="36F711E9" w14:textId="77777777" w:rsidR="00E71811" w:rsidRPr="00430F04" w:rsidRDefault="00E71811" w:rsidP="00574CBD">
                      <w:pPr>
                        <w:rPr>
                          <w:sz w:val="16"/>
                        </w:rPr>
                      </w:pPr>
                      <w:r>
                        <w:rPr>
                          <w:sz w:val="16"/>
                        </w:rPr>
                        <w:t>Clear</w:t>
                      </w:r>
                    </w:p>
                  </w:txbxContent>
                </v:textbox>
              </v:shape>
            </w:pict>
          </mc:Fallback>
        </mc:AlternateContent>
      </w:r>
      <w:r>
        <w:tab/>
      </w:r>
    </w:p>
    <w:p w14:paraId="57508E56" w14:textId="18D814CC" w:rsidR="00574CBD" w:rsidRPr="00300880" w:rsidRDefault="00574CBD" w:rsidP="00574CBD"/>
    <w:p w14:paraId="4871601E" w14:textId="7836FE47" w:rsidR="00574CBD" w:rsidRPr="00300880" w:rsidRDefault="00574CBD" w:rsidP="00574CBD">
      <w:r w:rsidRPr="003701F9">
        <w:rPr>
          <w:noProof/>
          <w:lang w:eastAsia="en-GB"/>
        </w:rPr>
        <mc:AlternateContent>
          <mc:Choice Requires="wps">
            <w:drawing>
              <wp:anchor distT="0" distB="0" distL="114300" distR="114300" simplePos="0" relativeHeight="252048384" behindDoc="0" locked="0" layoutInCell="1" allowOverlap="1" wp14:anchorId="56BE6BF6" wp14:editId="0C92EF2A">
                <wp:simplePos x="0" y="0"/>
                <wp:positionH relativeFrom="column">
                  <wp:posOffset>2538095</wp:posOffset>
                </wp:positionH>
                <wp:positionV relativeFrom="paragraph">
                  <wp:posOffset>113969</wp:posOffset>
                </wp:positionV>
                <wp:extent cx="118745" cy="118110"/>
                <wp:effectExtent l="0" t="0" r="14605" b="15240"/>
                <wp:wrapNone/>
                <wp:docPr id="978" name="Oval 978"/>
                <wp:cNvGraphicFramePr/>
                <a:graphic xmlns:a="http://schemas.openxmlformats.org/drawingml/2006/main">
                  <a:graphicData uri="http://schemas.microsoft.com/office/word/2010/wordprocessingShape">
                    <wps:wsp>
                      <wps:cNvSpPr/>
                      <wps:spPr>
                        <a:xfrm>
                          <a:off x="0" y="0"/>
                          <a:ext cx="118745" cy="11811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E822A4" id="Oval 978" o:spid="_x0000_s1026" style="position:absolute;margin-left:199.85pt;margin-top:8.95pt;width:9.35pt;height:9.3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" fillcolor="white [3201]" strokecolor="black [3200]" strokeweight="1pt">
                <v:stroke joinstyle="miter"/>
              </v:oval>
            </w:pict>
          </mc:Fallback>
        </mc:AlternateContent>
      </w:r>
      <w:r w:rsidRPr="003701F9">
        <w:rPr>
          <w:noProof/>
          <w:lang w:eastAsia="en-GB"/>
        </w:rPr>
        <mc:AlternateContent>
          <mc:Choice Requires="wps">
            <w:drawing>
              <wp:anchor distT="0" distB="0" distL="114300" distR="114300" simplePos="0" relativeHeight="252051456" behindDoc="0" locked="0" layoutInCell="1" allowOverlap="1" wp14:anchorId="66FF70AF" wp14:editId="7BEDD733">
                <wp:simplePos x="0" y="0"/>
                <wp:positionH relativeFrom="column">
                  <wp:posOffset>3705945</wp:posOffset>
                </wp:positionH>
                <wp:positionV relativeFrom="paragraph">
                  <wp:posOffset>128960</wp:posOffset>
                </wp:positionV>
                <wp:extent cx="125453" cy="118775"/>
                <wp:effectExtent l="0" t="0" r="27305" b="14605"/>
                <wp:wrapNone/>
                <wp:docPr id="982" name="Oval 982"/>
                <wp:cNvGraphicFramePr/>
                <a:graphic xmlns:a="http://schemas.openxmlformats.org/drawingml/2006/main">
                  <a:graphicData uri="http://schemas.microsoft.com/office/word/2010/wordprocessingShape">
                    <wps:wsp>
                      <wps:cNvSpPr/>
                      <wps:spPr>
                        <a:xfrm>
                          <a:off x="0" y="0"/>
                          <a:ext cx="125453" cy="118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2690A9" id="Oval 982" o:spid="_x0000_s1026" style="position:absolute;margin-left:291.8pt;margin-top:10.15pt;width:9.9pt;height:9.3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" fillcolor="white [3201]" strokecolor="black [3200]" strokeweight="1pt">
                <v:stroke joinstyle="miter"/>
              </v:oval>
            </w:pict>
          </mc:Fallback>
        </mc:AlternateContent>
      </w:r>
      <w:r w:rsidRPr="003701F9">
        <w:rPr>
          <w:noProof/>
          <w:lang w:eastAsia="en-GB"/>
        </w:rPr>
        <mc:AlternateContent>
          <mc:Choice Requires="wps">
            <w:drawing>
              <wp:anchor distT="0" distB="0" distL="114300" distR="114300" simplePos="0" relativeHeight="252050432" behindDoc="0" locked="0" layoutInCell="1" allowOverlap="1" wp14:anchorId="4EA96E44" wp14:editId="6E65C187">
                <wp:simplePos x="0" y="0"/>
                <wp:positionH relativeFrom="column">
                  <wp:posOffset>3798322</wp:posOffset>
                </wp:positionH>
                <wp:positionV relativeFrom="paragraph">
                  <wp:posOffset>57978</wp:posOffset>
                </wp:positionV>
                <wp:extent cx="1248354" cy="230505"/>
                <wp:effectExtent l="0" t="0" r="0" b="0"/>
                <wp:wrapNone/>
                <wp:docPr id="980" name="TextBox 44"/>
                <wp:cNvGraphicFramePr/>
                <a:graphic xmlns:a="http://schemas.openxmlformats.org/drawingml/2006/main">
                  <a:graphicData uri="http://schemas.microsoft.com/office/word/2010/wordprocessingShape">
                    <wps:wsp>
                      <wps:cNvSpPr txBox="1"/>
                      <wps:spPr>
                        <a:xfrm>
                          <a:off x="0" y="0"/>
                          <a:ext cx="1248354" cy="230505"/>
                        </a:xfrm>
                        <a:prstGeom prst="rect">
                          <a:avLst/>
                        </a:prstGeom>
                        <a:noFill/>
                      </wps:spPr>
                      <wps:txbx>
                        <w:txbxContent>
                          <w:p w14:paraId="51AD9896"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Retrieve Username</w:t>
                            </w:r>
                          </w:p>
                        </w:txbxContent>
                      </wps:txbx>
                      <wps:bodyPr wrap="square" rtlCol="0">
                        <a:spAutoFit/>
                      </wps:bodyPr>
                    </wps:wsp>
                  </a:graphicData>
                </a:graphic>
                <wp14:sizeRelH relativeFrom="margin">
                  <wp14:pctWidth>0</wp14:pctWidth>
                </wp14:sizeRelH>
              </wp:anchor>
            </w:drawing>
          </mc:Choice>
          <mc:Fallback>
            <w:pict>
              <v:shape w14:anchorId="4EA96E44" id="TextBox 44" o:spid="_x0000_s1423" type="#_x0000_t202" style="position:absolute;margin-left:299.1pt;margin-top:4.55pt;width:98.3pt;height:18.15pt;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" filled="f" stroked="f">
                <v:textbox style="mso-fit-shape-to-text:t">
                  <w:txbxContent>
                    <w:p w14:paraId="51AD9896"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Retrieve Username</w:t>
                      </w:r>
                    </w:p>
                  </w:txbxContent>
                </v:textbox>
              </v:shape>
            </w:pict>
          </mc:Fallback>
        </mc:AlternateContent>
      </w:r>
      <w:r w:rsidRPr="003701F9">
        <w:rPr>
          <w:noProof/>
          <w:lang w:eastAsia="en-GB"/>
        </w:rPr>
        <mc:AlternateContent>
          <mc:Choice Requires="wps">
            <w:drawing>
              <wp:anchor distT="0" distB="0" distL="114300" distR="114300" simplePos="0" relativeHeight="252049408" behindDoc="0" locked="0" layoutInCell="1" allowOverlap="1" wp14:anchorId="4B7E4C0B" wp14:editId="50BE3793">
                <wp:simplePos x="0" y="0"/>
                <wp:positionH relativeFrom="column">
                  <wp:posOffset>2660650</wp:posOffset>
                </wp:positionH>
                <wp:positionV relativeFrom="paragraph">
                  <wp:posOffset>57785</wp:posOffset>
                </wp:positionV>
                <wp:extent cx="1192530" cy="230505"/>
                <wp:effectExtent l="0" t="0" r="0" b="0"/>
                <wp:wrapNone/>
                <wp:docPr id="979" name="TextBox 43"/>
                <wp:cNvGraphicFramePr/>
                <a:graphic xmlns:a="http://schemas.openxmlformats.org/drawingml/2006/main">
                  <a:graphicData uri="http://schemas.microsoft.com/office/word/2010/wordprocessingShape">
                    <wps:wsp>
                      <wps:cNvSpPr txBox="1"/>
                      <wps:spPr>
                        <a:xfrm>
                          <a:off x="0" y="0"/>
                          <a:ext cx="1192530" cy="230505"/>
                        </a:xfrm>
                        <a:prstGeom prst="rect">
                          <a:avLst/>
                        </a:prstGeom>
                        <a:noFill/>
                      </wps:spPr>
                      <wps:txbx>
                        <w:txbxContent>
                          <w:p w14:paraId="69A616A2"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Forgot Password</w:t>
                            </w:r>
                          </w:p>
                        </w:txbxContent>
                      </wps:txbx>
                      <wps:bodyPr wrap="square" rtlCol="0">
                        <a:spAutoFit/>
                      </wps:bodyPr>
                    </wps:wsp>
                  </a:graphicData>
                </a:graphic>
                <wp14:sizeRelH relativeFrom="margin">
                  <wp14:pctWidth>0</wp14:pctWidth>
                </wp14:sizeRelH>
              </wp:anchor>
            </w:drawing>
          </mc:Choice>
          <mc:Fallback>
            <w:pict>
              <v:shape w14:anchorId="4B7E4C0B" id="TextBox 43" o:spid="_x0000_s1424" type="#_x0000_t202" style="position:absolute;margin-left:209.5pt;margin-top:4.55pt;width:93.9pt;height:18.1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" filled="f" stroked="f">
                <v:textbox style="mso-fit-shape-to-text:t">
                  <w:txbxContent>
                    <w:p w14:paraId="69A616A2" w14:textId="77777777" w:rsidR="00E71811" w:rsidRDefault="00E71811" w:rsidP="00574CBD">
                      <w:pPr>
                        <w:pStyle w:val="NormalWeb"/>
                        <w:spacing w:before="0" w:beforeAutospacing="0" w:after="0" w:afterAutospacing="0"/>
                      </w:pPr>
                      <w:r>
                        <w:rPr>
                          <w:rFonts w:asciiTheme="minorHAnsi" w:hAnsi="Calibri" w:cstheme="minorBidi"/>
                          <w:color w:val="000000" w:themeColor="text1"/>
                          <w:kern w:val="24"/>
                          <w:sz w:val="18"/>
                          <w:szCs w:val="18"/>
                        </w:rPr>
                        <w:t>Forgot Password</w:t>
                      </w:r>
                    </w:p>
                  </w:txbxContent>
                </v:textbox>
              </v:shape>
            </w:pict>
          </mc:Fallback>
        </mc:AlternateContent>
      </w:r>
      <w:r>
        <w:rPr>
          <w:noProof/>
          <w:lang w:eastAsia="en-GB"/>
        </w:rPr>
        <mc:AlternateContent>
          <mc:Choice Requires="wps">
            <w:drawing>
              <wp:anchor distT="0" distB="0" distL="114300" distR="114300" simplePos="0" relativeHeight="252047360" behindDoc="0" locked="0" layoutInCell="1" allowOverlap="1" wp14:anchorId="503A1F46" wp14:editId="2C66F305">
                <wp:simplePos x="0" y="0"/>
                <wp:positionH relativeFrom="column">
                  <wp:posOffset>1817370</wp:posOffset>
                </wp:positionH>
                <wp:positionV relativeFrom="paragraph">
                  <wp:posOffset>132715</wp:posOffset>
                </wp:positionV>
                <wp:extent cx="897013" cy="240346"/>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897013" cy="240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98A07C" w14:textId="77777777" w:rsidR="00E71811" w:rsidRPr="00430F04" w:rsidRDefault="00E71811" w:rsidP="00574CBD">
                            <w:pPr>
                              <w:rPr>
                                <w:sz w:val="16"/>
                              </w:rPr>
                            </w:pPr>
                            <w:r>
                              <w:rPr>
                                <w:sz w:val="16"/>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A1F46" id="Text Box 159" o:spid="_x0000_s1425" type="#_x0000_t202" style="position:absolute;margin-left:143.1pt;margin-top:10.45pt;width:70.65pt;height:18.9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" filled="f" stroked="f" strokeweight=".5pt">
                <v:textbox>
                  <w:txbxContent>
                    <w:p w14:paraId="7898A07C" w14:textId="77777777" w:rsidR="00E71811" w:rsidRPr="00430F04" w:rsidRDefault="00E71811" w:rsidP="00574CBD">
                      <w:pPr>
                        <w:rPr>
                          <w:sz w:val="16"/>
                        </w:rPr>
                      </w:pPr>
                      <w:r>
                        <w:rPr>
                          <w:sz w:val="16"/>
                        </w:rPr>
                        <w:t>Email</w:t>
                      </w:r>
                    </w:p>
                  </w:txbxContent>
                </v:textbox>
              </v:shape>
            </w:pict>
          </mc:Fallback>
        </mc:AlternateContent>
      </w:r>
    </w:p>
    <w:p w14:paraId="408147CC" w14:textId="58630DA8" w:rsidR="00574CBD" w:rsidRPr="00300880" w:rsidRDefault="00574CBD" w:rsidP="00574CBD"/>
    <w:p w14:paraId="3AAC4257" w14:textId="77777777" w:rsidR="00574CBD" w:rsidRPr="00300880" w:rsidRDefault="00574CBD" w:rsidP="00574CBD">
      <w:r>
        <w:rPr>
          <w:noProof/>
          <w:lang w:eastAsia="en-GB"/>
        </w:rPr>
        <mc:AlternateContent>
          <mc:Choice Requires="wps">
            <w:drawing>
              <wp:anchor distT="0" distB="0" distL="114300" distR="114300" simplePos="0" relativeHeight="252054528" behindDoc="0" locked="0" layoutInCell="1" allowOverlap="1" wp14:anchorId="718554C9" wp14:editId="0485E0E2">
                <wp:simplePos x="0" y="0"/>
                <wp:positionH relativeFrom="column">
                  <wp:posOffset>4833020</wp:posOffset>
                </wp:positionH>
                <wp:positionV relativeFrom="paragraph">
                  <wp:posOffset>45085</wp:posOffset>
                </wp:positionV>
                <wp:extent cx="1384899" cy="715645"/>
                <wp:effectExtent l="0" t="0" r="82550" b="65405"/>
                <wp:wrapNone/>
                <wp:docPr id="161" name="Straight Arrow Connector 161"/>
                <wp:cNvGraphicFramePr/>
                <a:graphic xmlns:a="http://schemas.openxmlformats.org/drawingml/2006/main">
                  <a:graphicData uri="http://schemas.microsoft.com/office/word/2010/wordprocessingShape">
                    <wps:wsp>
                      <wps:cNvCnPr/>
                      <wps:spPr>
                        <a:xfrm>
                          <a:off x="0" y="0"/>
                          <a:ext cx="1384899" cy="715645"/>
                        </a:xfrm>
                        <a:prstGeom prst="straightConnector1">
                          <a:avLst/>
                        </a:prstGeom>
                        <a:ln>
                          <a:tailEnd type="triangle"/>
                        </a:ln>
                      </wps:spPr>
                      <wps:style>
                        <a:lnRef idx="2">
                          <a:schemeClr val="accent2"/>
                        </a:lnRef>
                        <a:fillRef idx="1">
                          <a:schemeClr val="lt1"/>
                        </a:fillRef>
                        <a:effectRef idx="0">
                          <a:schemeClr val="accent2"/>
                        </a:effectRef>
                        <a:fontRef idx="minor">
                          <a:schemeClr val="dk1"/>
                        </a:fontRef>
                      </wps:style>
                      <wps:bodyPr/>
                    </wps:wsp>
                  </a:graphicData>
                </a:graphic>
              </wp:anchor>
            </w:drawing>
          </mc:Choice>
          <mc:Fallback>
            <w:pict>
              <v:shape w14:anchorId="5E88F209" id="Straight Arrow Connector 161" o:spid="_x0000_s1026" type="#_x0000_t32" style="position:absolute;margin-left:380.55pt;margin-top:3.55pt;width:109.05pt;height:56.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" filled="t" fillcolor="white [3201]" strokecolor="#ed7d31 [3205]" strokeweight="1pt">
                <v:stroke endarrow="block" joinstyle="miter"/>
              </v:shape>
            </w:pict>
          </mc:Fallback>
        </mc:AlternateContent>
      </w:r>
    </w:p>
    <w:p w14:paraId="7D79C64A" w14:textId="0C3D2C04" w:rsidR="00574CBD" w:rsidRPr="00300880" w:rsidRDefault="00574CBD" w:rsidP="00574CBD">
      <w:r>
        <w:rPr>
          <w:noProof/>
          <w:lang w:eastAsia="en-GB"/>
        </w:rPr>
        <mc:AlternateContent>
          <mc:Choice Requires="wps">
            <w:drawing>
              <wp:anchor distT="0" distB="0" distL="114300" distR="114300" simplePos="0" relativeHeight="252053504" behindDoc="0" locked="0" layoutInCell="1" allowOverlap="1" wp14:anchorId="1D51905A" wp14:editId="1F10FE51">
                <wp:simplePos x="0" y="0"/>
                <wp:positionH relativeFrom="column">
                  <wp:posOffset>6257048</wp:posOffset>
                </wp:positionH>
                <wp:positionV relativeFrom="paragraph">
                  <wp:posOffset>217083</wp:posOffset>
                </wp:positionV>
                <wp:extent cx="2324100" cy="1105174"/>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2324100" cy="110517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2984434" w14:textId="0B83B755" w:rsidR="00E71811" w:rsidRDefault="00E71811" w:rsidP="00574CBD">
                            <w:r>
                              <w:t>All the text boxes in this UC have the dimensions:</w:t>
                            </w:r>
                            <w:r>
                              <w:br/>
                              <w:t>Width of 340 and Height of 30.</w:t>
                            </w:r>
                            <w:r>
                              <w:br/>
                              <w:t>Radio Buttons don’t have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1905A" id="Text Box 162" o:spid="_x0000_s1426" type="#_x0000_t202" style="position:absolute;margin-left:492.7pt;margin-top:17.1pt;width:183pt;height:8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" fillcolor="white [3201]" strokecolor="#ed7d31 [3205]" strokeweight="1pt">
                <v:textbox>
                  <w:txbxContent>
                    <w:p w14:paraId="62984434" w14:textId="0B83B755" w:rsidR="00E71811" w:rsidRDefault="00E71811" w:rsidP="00574CBD">
                      <w:r>
                        <w:t>All the text boxes in this UC have the dimensions:</w:t>
                      </w:r>
                      <w:r>
                        <w:br/>
                        <w:t>Width of 340 and Height of 30.</w:t>
                      </w:r>
                      <w:r>
                        <w:br/>
                        <w:t>Radio Buttons don’t have sizes.</w:t>
                      </w:r>
                    </w:p>
                  </w:txbxContent>
                </v:textbox>
              </v:shape>
            </w:pict>
          </mc:Fallback>
        </mc:AlternateContent>
      </w:r>
    </w:p>
    <w:p w14:paraId="43B8F80C" w14:textId="77777777" w:rsidR="00574CBD" w:rsidRPr="00300880" w:rsidRDefault="00574CBD" w:rsidP="00574CBD">
      <w:r w:rsidRPr="00300880">
        <w:rPr>
          <w:noProof/>
          <w:lang w:eastAsia="en-GB"/>
        </w:rPr>
        <mc:AlternateContent>
          <mc:Choice Requires="wps">
            <w:drawing>
              <wp:anchor distT="0" distB="0" distL="114300" distR="114300" simplePos="0" relativeHeight="252057600" behindDoc="0" locked="0" layoutInCell="1" allowOverlap="1" wp14:anchorId="0677E279" wp14:editId="69F93673">
                <wp:simplePos x="0" y="0"/>
                <wp:positionH relativeFrom="column">
                  <wp:posOffset>1504950</wp:posOffset>
                </wp:positionH>
                <wp:positionV relativeFrom="paragraph">
                  <wp:posOffset>63500</wp:posOffset>
                </wp:positionV>
                <wp:extent cx="850605" cy="637953"/>
                <wp:effectExtent l="38100" t="38100" r="26035" b="29210"/>
                <wp:wrapNone/>
                <wp:docPr id="163" name="Straight Arrow Connector 163"/>
                <wp:cNvGraphicFramePr/>
                <a:graphic xmlns:a="http://schemas.openxmlformats.org/drawingml/2006/main">
                  <a:graphicData uri="http://schemas.microsoft.com/office/word/2010/wordprocessingShape">
                    <wps:wsp>
                      <wps:cNvCnPr/>
                      <wps:spPr>
                        <a:xfrm flipH="1" flipV="1">
                          <a:off x="0" y="0"/>
                          <a:ext cx="850605" cy="6379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2021" id="Straight Arrow Connector 163" o:spid="_x0000_s1026" type="#_x0000_t32" style="position:absolute;margin-left:118.5pt;margin-top:5pt;width:67pt;height:50.25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" strokecolor="#ed7d31 [3205]" strokeweight="1.5pt">
                <v:stroke endarrow="block" joinstyle="miter"/>
              </v:shape>
            </w:pict>
          </mc:Fallback>
        </mc:AlternateContent>
      </w:r>
    </w:p>
    <w:p w14:paraId="2A10C53E" w14:textId="170620DC" w:rsidR="00574CBD" w:rsidRDefault="00574CBD" w:rsidP="00574CBD"/>
    <w:p w14:paraId="606BB00A" w14:textId="30AC715D" w:rsidR="00574CBD" w:rsidRDefault="00574CBD" w:rsidP="00574CBD"/>
    <w:p w14:paraId="1E4D6BA4" w14:textId="1EDA9FA1" w:rsidR="00574CBD" w:rsidRDefault="00574CBD" w:rsidP="00574CBD">
      <w:pPr>
        <w:tabs>
          <w:tab w:val="left" w:pos="2327"/>
          <w:tab w:val="left" w:pos="3705"/>
        </w:tabs>
      </w:pPr>
      <w:r>
        <w:rPr>
          <w:noProof/>
          <w:lang w:eastAsia="en-GB"/>
        </w:rPr>
        <mc:AlternateContent>
          <mc:Choice Requires="wps">
            <w:drawing>
              <wp:anchor distT="0" distB="0" distL="114300" distR="114300" simplePos="0" relativeHeight="252058624" behindDoc="0" locked="0" layoutInCell="1" allowOverlap="1" wp14:anchorId="3F7009E6" wp14:editId="18AACF7E">
                <wp:simplePos x="0" y="0"/>
                <wp:positionH relativeFrom="column">
                  <wp:posOffset>2255520</wp:posOffset>
                </wp:positionH>
                <wp:positionV relativeFrom="paragraph">
                  <wp:posOffset>32385</wp:posOffset>
                </wp:positionV>
                <wp:extent cx="3609975" cy="1038225"/>
                <wp:effectExtent l="0" t="0" r="28575" b="28575"/>
                <wp:wrapNone/>
                <wp:docPr id="1110" name="Text Box 1110"/>
                <wp:cNvGraphicFramePr/>
                <a:graphic xmlns:a="http://schemas.openxmlformats.org/drawingml/2006/main">
                  <a:graphicData uri="http://schemas.microsoft.com/office/word/2010/wordprocessingShape">
                    <wps:wsp>
                      <wps:cNvSpPr txBox="1"/>
                      <wps:spPr>
                        <a:xfrm>
                          <a:off x="0" y="0"/>
                          <a:ext cx="3609975" cy="1038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294AF4" w14:textId="77777777" w:rsidR="00E71811" w:rsidRDefault="00E71811" w:rsidP="00574CBD">
                            <w:r>
                              <w:t xml:space="preserve">All Employees including Administrators are stored in the Employee Table, only difference is that administrators are Employees who have their id stored in the Administrator Table, and also have an AdminKey.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09E6" id="Text Box 1110" o:spid="_x0000_s1427" type="#_x0000_t202" style="position:absolute;margin-left:177.6pt;margin-top:2.55pt;width:284.25pt;height:81.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" fillcolor="white [3201]" strokeweight=".5pt">
                <v:textbox>
                  <w:txbxContent>
                    <w:p w14:paraId="12294AF4" w14:textId="77777777" w:rsidR="00E71811" w:rsidRDefault="00E71811" w:rsidP="00574CBD">
                      <w:r>
                        <w:t xml:space="preserve">All Employees including Administrators are stored in the Employee Table, only difference is that administrators are Employees who have their id stored in the Administrator Table, and also have an AdminKey. </w:t>
                      </w:r>
                    </w:p>
                  </w:txbxContent>
                </v:textbox>
              </v:shape>
            </w:pict>
          </mc:Fallback>
        </mc:AlternateContent>
      </w:r>
      <w:r>
        <w:tab/>
      </w:r>
      <w:r>
        <w:tab/>
      </w:r>
    </w:p>
    <w:p w14:paraId="1B273DA9" w14:textId="3637E7C2" w:rsidR="00574CBD" w:rsidRDefault="00574CBD" w:rsidP="00574CBD"/>
    <w:p w14:paraId="1E1A8070" w14:textId="69B21BB6" w:rsidR="00574CBD" w:rsidRDefault="00574CBD" w:rsidP="00574CBD">
      <w:r>
        <w:rPr>
          <w:noProof/>
          <w:lang w:eastAsia="en-GB"/>
        </w:rPr>
        <w:lastRenderedPageBreak/>
        <mc:AlternateContent>
          <mc:Choice Requires="wps">
            <w:drawing>
              <wp:anchor distT="0" distB="0" distL="114300" distR="114300" simplePos="0" relativeHeight="252078080" behindDoc="0" locked="0" layoutInCell="1" allowOverlap="1" wp14:anchorId="6CA4892A" wp14:editId="6BE6D5F5">
                <wp:simplePos x="0" y="0"/>
                <wp:positionH relativeFrom="margin">
                  <wp:posOffset>-990600</wp:posOffset>
                </wp:positionH>
                <wp:positionV relativeFrom="paragraph">
                  <wp:posOffset>0</wp:posOffset>
                </wp:positionV>
                <wp:extent cx="11019790" cy="395605"/>
                <wp:effectExtent l="0" t="0" r="10160" b="23495"/>
                <wp:wrapNone/>
                <wp:docPr id="890" name="Round Diagonal Corner Rectangle 890"/>
                <wp:cNvGraphicFramePr/>
                <a:graphic xmlns:a="http://schemas.openxmlformats.org/drawingml/2006/main">
                  <a:graphicData uri="http://schemas.microsoft.com/office/word/2010/wordprocessingShape">
                    <wps:wsp>
                      <wps:cNvSpPr/>
                      <wps:spPr>
                        <a:xfrm>
                          <a:off x="0" y="0"/>
                          <a:ext cx="11019790" cy="39560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1D9D4761" w14:textId="77777777" w:rsidR="00E71811" w:rsidRPr="00A52884" w:rsidRDefault="00E71811" w:rsidP="00574CBD">
                            <w:pPr>
                              <w:jc w:val="center"/>
                              <w:rPr>
                                <w:sz w:val="24"/>
                              </w:rPr>
                            </w:pPr>
                            <w:r>
                              <w:rPr>
                                <w:sz w:val="24"/>
                              </w:rPr>
                              <w:t>Menu Form (Accessed when the user login in the system) –used to show all the various interfaces and features in the system in a simple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892A" id="Round Diagonal Corner Rectangle 890" o:spid="_x0000_s1428" style="position:absolute;margin-left:-78pt;margin-top:0;width:867.7pt;height:31.1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19790,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" adj="-11796480,,5400" path="m65935,l11019790,r,l11019790,329670v,36415,-29520,65935,-65935,65935l,395605r,l,65935c,29520,29520,,65935,xe" fillcolor="white [3201]" strokecolor="black [3200]" strokeweight="1pt">
                <v:stroke joinstyle="miter"/>
                <v:formulas/>
                <v:path arrowok="t" o:connecttype="custom" o:connectlocs="65935,0;11019790,0;11019790,0;11019790,329670;10953855,395605;0,395605;0,395605;0,65935;65935,0" o:connectangles="0,0,0,0,0,0,0,0,0" textboxrect="0,0,11019790,395605"/>
                <v:textbox>
                  <w:txbxContent>
                    <w:p w14:paraId="1D9D4761" w14:textId="77777777" w:rsidR="00E71811" w:rsidRPr="00A52884" w:rsidRDefault="00E71811" w:rsidP="00574CBD">
                      <w:pPr>
                        <w:jc w:val="center"/>
                        <w:rPr>
                          <w:sz w:val="24"/>
                        </w:rPr>
                      </w:pPr>
                      <w:r>
                        <w:rPr>
                          <w:sz w:val="24"/>
                        </w:rPr>
                        <w:t>Menu Form (Accessed when the user login in the system) –used to show all the various interfaces and features in the system in a simple design.</w:t>
                      </w:r>
                    </w:p>
                  </w:txbxContent>
                </v:textbox>
                <w10:wrap anchorx="margin"/>
              </v:shape>
            </w:pict>
          </mc:Fallback>
        </mc:AlternateContent>
      </w:r>
      <w:r>
        <w:tab/>
      </w:r>
    </w:p>
    <w:p w14:paraId="79BE1CD4" w14:textId="77777777" w:rsidR="00574CBD" w:rsidRDefault="00574CBD" w:rsidP="00574CBD">
      <w:r>
        <w:rPr>
          <w:noProof/>
          <w:lang w:eastAsia="en-GB"/>
        </w:rPr>
        <mc:AlternateContent>
          <mc:Choice Requires="wpg">
            <w:drawing>
              <wp:anchor distT="0" distB="0" distL="114300" distR="114300" simplePos="0" relativeHeight="252068864" behindDoc="0" locked="0" layoutInCell="1" allowOverlap="1" wp14:anchorId="51D09DB3" wp14:editId="11AB1942">
                <wp:simplePos x="0" y="0"/>
                <wp:positionH relativeFrom="column">
                  <wp:posOffset>876376</wp:posOffset>
                </wp:positionH>
                <wp:positionV relativeFrom="paragraph">
                  <wp:posOffset>240005</wp:posOffset>
                </wp:positionV>
                <wp:extent cx="7353300" cy="4152900"/>
                <wp:effectExtent l="0" t="0" r="19050" b="19050"/>
                <wp:wrapNone/>
                <wp:docPr id="454" name="Group 454"/>
                <wp:cNvGraphicFramePr/>
                <a:graphic xmlns:a="http://schemas.openxmlformats.org/drawingml/2006/main">
                  <a:graphicData uri="http://schemas.microsoft.com/office/word/2010/wordprocessingGroup">
                    <wpg:wgp>
                      <wpg:cNvGrpSpPr/>
                      <wpg:grpSpPr>
                        <a:xfrm>
                          <a:off x="0" y="0"/>
                          <a:ext cx="7353300" cy="4152900"/>
                          <a:chOff x="0" y="0"/>
                          <a:chExt cx="7353300" cy="4152900"/>
                        </a:xfrm>
                      </wpg:grpSpPr>
                      <wpg:grpSp>
                        <wpg:cNvPr id="455" name="Group 455"/>
                        <wpg:cNvGrpSpPr/>
                        <wpg:grpSpPr>
                          <a:xfrm>
                            <a:off x="38100" y="66675"/>
                            <a:ext cx="7280694" cy="3930513"/>
                            <a:chOff x="-626723" y="0"/>
                            <a:chExt cx="7576670" cy="4090492"/>
                          </a:xfrm>
                        </wpg:grpSpPr>
                        <wpg:grpSp>
                          <wpg:cNvPr id="456" name="Group 456"/>
                          <wpg:cNvGrpSpPr/>
                          <wpg:grpSpPr>
                            <a:xfrm>
                              <a:off x="-626723" y="0"/>
                              <a:ext cx="7576670" cy="3998445"/>
                              <a:chOff x="-644236" y="-35626"/>
                              <a:chExt cx="7578565" cy="3999274"/>
                            </a:xfrm>
                          </wpg:grpSpPr>
                          <wps:wsp>
                            <wps:cNvPr id="458" name="TextBox 21"/>
                            <wps:cNvSpPr txBox="1"/>
                            <wps:spPr>
                              <a:xfrm>
                                <a:off x="4882001" y="488131"/>
                                <a:ext cx="1807845" cy="277495"/>
                              </a:xfrm>
                              <a:prstGeom prst="rect">
                                <a:avLst/>
                              </a:prstGeom>
                              <a:noFill/>
                            </wps:spPr>
                            <wps:txbx>
                              <w:txbxContent>
                                <w:p w14:paraId="426B3917" w14:textId="77777777" w:rsidR="00E71811" w:rsidRDefault="00E71811" w:rsidP="00574CBD">
                                  <w:pPr>
                                    <w:pStyle w:val="NormalWeb"/>
                                    <w:spacing w:before="0" w:beforeAutospacing="0" w:after="0" w:afterAutospacing="0"/>
                                  </w:pPr>
                                  <w:r>
                                    <w:rPr>
                                      <w:rFonts w:ascii="Calibri" w:hAnsi="Calibri"/>
                                      <w:color w:val="000000"/>
                                      <w:kern w:val="24"/>
                                    </w:rPr>
                                    <w:t>Hi! Currently Logged in as:</w:t>
                                  </w:r>
                                </w:p>
                              </w:txbxContent>
                            </wps:txbx>
                            <wps:bodyPr wrap="square" rtlCol="0">
                              <a:noAutofit/>
                            </wps:bodyPr>
                          </wps:wsp>
                          <wpg:grpSp>
                            <wpg:cNvPr id="459" name="Group 459"/>
                            <wpg:cNvGrpSpPr/>
                            <wpg:grpSpPr>
                              <a:xfrm>
                                <a:off x="109702" y="1800970"/>
                                <a:ext cx="4907333" cy="2162678"/>
                                <a:chOff x="-626568" y="126549"/>
                                <a:chExt cx="4907333" cy="2162678"/>
                              </a:xfrm>
                            </wpg:grpSpPr>
                            <wps:wsp>
                              <wps:cNvPr id="460" name="Rectangle 460"/>
                              <wps:cNvSpPr/>
                              <wps:spPr>
                                <a:xfrm>
                                  <a:off x="-626568" y="126698"/>
                                  <a:ext cx="1167416" cy="2161117"/>
                                </a:xfrm>
                                <a:prstGeom prst="rect">
                                  <a:avLst/>
                                </a:prstGeom>
                                <a:ln/>
                              </wps:spPr>
                              <wps:style>
                                <a:lnRef idx="2">
                                  <a:schemeClr val="dk1"/>
                                </a:lnRef>
                                <a:fillRef idx="1">
                                  <a:schemeClr val="lt1"/>
                                </a:fillRef>
                                <a:effectRef idx="0">
                                  <a:schemeClr val="dk1"/>
                                </a:effectRef>
                                <a:fontRef idx="minor">
                                  <a:schemeClr val="dk1"/>
                                </a:fontRef>
                              </wps:style>
                              <wps:txbx>
                                <w:txbxContent>
                                  <w:p w14:paraId="267A0252"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826490" y="126697"/>
                                  <a:ext cx="2454275" cy="868927"/>
                                </a:xfrm>
                                <a:prstGeom prst="rect">
                                  <a:avLst/>
                                </a:prstGeom>
                                <a:ln/>
                              </wps:spPr>
                              <wps:style>
                                <a:lnRef idx="2">
                                  <a:schemeClr val="dk1"/>
                                </a:lnRef>
                                <a:fillRef idx="1">
                                  <a:schemeClr val="lt1"/>
                                </a:fillRef>
                                <a:effectRef idx="0">
                                  <a:schemeClr val="dk1"/>
                                </a:effectRef>
                                <a:fontRef idx="minor">
                                  <a:schemeClr val="dk1"/>
                                </a:fontRef>
                              </wps:style>
                              <wps:txbx>
                                <w:txbxContent>
                                  <w:p w14:paraId="31B7CAE6"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606671" y="126549"/>
                                  <a:ext cx="1167416" cy="868967"/>
                                </a:xfrm>
                                <a:prstGeom prst="rect">
                                  <a:avLst/>
                                </a:prstGeom>
                                <a:ln/>
                              </wps:spPr>
                              <wps:style>
                                <a:lnRef idx="2">
                                  <a:schemeClr val="dk1"/>
                                </a:lnRef>
                                <a:fillRef idx="1">
                                  <a:schemeClr val="lt1"/>
                                </a:fillRef>
                                <a:effectRef idx="0">
                                  <a:schemeClr val="dk1"/>
                                </a:effectRef>
                                <a:fontRef idx="minor">
                                  <a:schemeClr val="dk1"/>
                                </a:fontRef>
                              </wps:style>
                              <wps:txbx>
                                <w:txbxContent>
                                  <w:p w14:paraId="6D2D049E"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087745" y="1041564"/>
                                  <a:ext cx="1193020" cy="1247663"/>
                                </a:xfrm>
                                <a:prstGeom prst="rect">
                                  <a:avLst/>
                                </a:prstGeom>
                                <a:ln/>
                              </wps:spPr>
                              <wps:style>
                                <a:lnRef idx="2">
                                  <a:schemeClr val="dk1"/>
                                </a:lnRef>
                                <a:fillRef idx="1">
                                  <a:schemeClr val="lt1"/>
                                </a:fillRef>
                                <a:effectRef idx="0">
                                  <a:schemeClr val="dk1"/>
                                </a:effectRef>
                                <a:fontRef idx="minor">
                                  <a:schemeClr val="dk1"/>
                                </a:fontRef>
                              </wps:style>
                              <wps:txbx>
                                <w:txbxContent>
                                  <w:p w14:paraId="73170520" w14:textId="77777777" w:rsidR="00E71811" w:rsidRPr="00391942" w:rsidRDefault="00E71811" w:rsidP="00574CBD">
                                    <w:pPr>
                                      <w:pStyle w:val="NormalWeb"/>
                                      <w:spacing w:before="0" w:beforeAutospacing="0" w:after="160" w:afterAutospacing="0" w:line="254" w:lineRule="auto"/>
                                      <w:jc w:val="center"/>
                                      <w:rPr>
                                        <w:rFonts w:asciiTheme="minorHAnsi" w:eastAsia="Calibri" w:hAnsi="Calibri"/>
                                        <w:kern w:val="24"/>
                                        <w:sz w:val="23"/>
                                        <w:szCs w:val="23"/>
                                      </w:rPr>
                                    </w:pP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590060" y="1041454"/>
                                  <a:ext cx="2430912" cy="1246252"/>
                                </a:xfrm>
                                <a:prstGeom prst="rect">
                                  <a:avLst/>
                                </a:prstGeom>
                                <a:ln/>
                              </wps:spPr>
                              <wps:style>
                                <a:lnRef idx="2">
                                  <a:schemeClr val="dk1"/>
                                </a:lnRef>
                                <a:fillRef idx="1">
                                  <a:schemeClr val="lt1"/>
                                </a:fillRef>
                                <a:effectRef idx="0">
                                  <a:schemeClr val="dk1"/>
                                </a:effectRef>
                                <a:fontRef idx="minor">
                                  <a:schemeClr val="dk1"/>
                                </a:fontRef>
                              </wps:style>
                              <wps:txbx>
                                <w:txbxContent>
                                  <w:p w14:paraId="552C93D6" w14:textId="77777777" w:rsidR="00E71811" w:rsidRPr="00391942" w:rsidRDefault="00E71811" w:rsidP="00574CBD">
                                    <w:pPr>
                                      <w:pStyle w:val="NormalWeb"/>
                                      <w:spacing w:before="0" w:beforeAutospacing="0" w:after="160" w:afterAutospacing="0" w:line="254" w:lineRule="auto"/>
                                      <w:jc w:val="center"/>
                                      <w:rPr>
                                        <w:rFonts w:asciiTheme="minorHAnsi" w:eastAsia="Calibri" w:hAnsi="Calibri"/>
                                        <w:kern w:val="24"/>
                                        <w:sz w:val="23"/>
                                        <w:szCs w:val="23"/>
                                      </w:rPr>
                                    </w:pPr>
                                    <w:r w:rsidRPr="00391942">
                                      <w:rPr>
                                        <w:rFonts w:asciiTheme="minorHAnsi" w:eastAsia="Calibri" w:hAnsi="Calibri"/>
                                        <w:color w:val="FFFFFF" w:themeColor="background1"/>
                                        <w:kern w:val="24"/>
                                        <w:sz w:val="23"/>
                                        <w:szCs w:val="23"/>
                                      </w:rPr>
                                      <w:t> [ICON] </w:t>
                                    </w:r>
                                    <w:r w:rsidRPr="00391942">
                                      <w:rPr>
                                        <w:rFonts w:asciiTheme="minorHAnsi" w:eastAsia="Calibri" w:hAnsi="Calibri"/>
                                        <w:kern w:val="24"/>
                                        <w:sz w:val="23"/>
                                        <w:szCs w:val="23"/>
                                      </w:rPr>
                                      <w:br/>
                                    </w: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66" name="Rectangle 466"/>
                            <wps:cNvSpPr/>
                            <wps:spPr>
                              <a:xfrm>
                                <a:off x="-644236" y="-35626"/>
                                <a:ext cx="7578565" cy="133391"/>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67" name="Group 467"/>
                            <wpg:cNvGrpSpPr/>
                            <wpg:grpSpPr>
                              <a:xfrm>
                                <a:off x="4892634" y="1080654"/>
                                <a:ext cx="1816100" cy="509905"/>
                                <a:chOff x="0" y="0"/>
                                <a:chExt cx="1816480" cy="510359"/>
                              </a:xfrm>
                            </wpg:grpSpPr>
                            <wps:wsp>
                              <wps:cNvPr id="468" name="Rectangle 468"/>
                              <wps:cNvSpPr/>
                              <wps:spPr>
                                <a:xfrm>
                                  <a:off x="47502" y="0"/>
                                  <a:ext cx="844372" cy="349902"/>
                                </a:xfrm>
                                <a:prstGeom prst="rect">
                                  <a:avLst/>
                                </a:prstGeom>
                                <a:ln/>
                              </wps:spPr>
                              <wps:style>
                                <a:lnRef idx="2">
                                  <a:schemeClr val="dk1"/>
                                </a:lnRef>
                                <a:fillRef idx="1">
                                  <a:schemeClr val="lt1"/>
                                </a:fillRef>
                                <a:effectRef idx="0">
                                  <a:schemeClr val="dk1"/>
                                </a:effectRef>
                                <a:fontRef idx="minor">
                                  <a:schemeClr val="dk1"/>
                                </a:fontRef>
                              </wps:style>
                              <wps:txbx>
                                <w:txbxContent>
                                  <w:p w14:paraId="2A305248" w14:textId="77777777" w:rsidR="00E71811" w:rsidRDefault="00E71811" w:rsidP="00574CBD">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69" name="Group 469"/>
                              <wpg:cNvGrpSpPr/>
                              <wpg:grpSpPr>
                                <a:xfrm>
                                  <a:off x="0" y="0"/>
                                  <a:ext cx="1816480" cy="510359"/>
                                  <a:chOff x="0" y="0"/>
                                  <a:chExt cx="1816480" cy="510359"/>
                                </a:xfrm>
                              </wpg:grpSpPr>
                              <wps:wsp>
                                <wps:cNvPr id="470" name="Rectangle 470"/>
                                <wps:cNvSpPr/>
                                <wps:spPr>
                                  <a:xfrm>
                                    <a:off x="938151" y="0"/>
                                    <a:ext cx="844380" cy="349902"/>
                                  </a:xfrm>
                                  <a:prstGeom prst="rect">
                                    <a:avLst/>
                                  </a:prstGeom>
                                  <a:ln/>
                                </wps:spPr>
                                <wps:style>
                                  <a:lnRef idx="2">
                                    <a:schemeClr val="dk1"/>
                                  </a:lnRef>
                                  <a:fillRef idx="1">
                                    <a:schemeClr val="lt1"/>
                                  </a:fillRef>
                                  <a:effectRef idx="0">
                                    <a:schemeClr val="dk1"/>
                                  </a:effectRef>
                                  <a:fontRef idx="minor">
                                    <a:schemeClr val="dk1"/>
                                  </a:fontRef>
                                </wps:style>
                                <wps:txbx>
                                  <w:txbxContent>
                                    <w:p w14:paraId="6FCEBD4C" w14:textId="77777777" w:rsidR="00E71811" w:rsidRDefault="00E71811" w:rsidP="00574CBD">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0" y="118753"/>
                                    <a:ext cx="925830" cy="37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E4FDD" w14:textId="77777777" w:rsidR="00E71811" w:rsidRPr="00624208" w:rsidRDefault="00E71811" w:rsidP="00574CBD">
                                      <w:pPr>
                                        <w:rPr>
                                          <w:rFonts w:ascii="Microsoft Sans Serif" w:hAnsi="Microsoft Sans Serif" w:cs="Microsoft Sans Serif"/>
                                        </w:rPr>
                                      </w:pPr>
                                      <w:r w:rsidRPr="00624208">
                                        <w:rPr>
                                          <w:rFonts w:ascii="Microsoft Sans Serif" w:hAnsi="Microsoft Sans Serif" w:cs="Microsoft Sans Serif"/>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890650" y="130629"/>
                                    <a:ext cx="925830" cy="37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A2854" w14:textId="77777777" w:rsidR="00E71811" w:rsidRPr="00624208" w:rsidRDefault="00E71811" w:rsidP="00574CBD">
                                      <w:pPr>
                                        <w:rPr>
                                          <w:rFonts w:ascii="Microsoft Sans Serif" w:hAnsi="Microsoft Sans Serif" w:cs="Microsoft Sans Serif"/>
                                        </w:rPr>
                                      </w:pPr>
                                      <w:r w:rsidRPr="00624208">
                                        <w:rPr>
                                          <w:rFonts w:ascii="Microsoft Sans Serif" w:hAnsi="Microsoft Sans Serif" w:cs="Microsoft Sans Serif"/>
                                        </w:rPr>
                                        <w:t>Sign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3" name="Rectangle 473"/>
                            <wps:cNvSpPr/>
                            <wps:spPr>
                              <a:xfrm>
                                <a:off x="3957499" y="569173"/>
                                <a:ext cx="953135" cy="861071"/>
                              </a:xfrm>
                              <a:prstGeom prst="rect">
                                <a:avLst/>
                              </a:prstGeom>
                              <a:ln/>
                            </wps:spPr>
                            <wps:style>
                              <a:lnRef idx="2">
                                <a:schemeClr val="dk1"/>
                              </a:lnRef>
                              <a:fillRef idx="1">
                                <a:schemeClr val="lt1"/>
                              </a:fillRef>
                              <a:effectRef idx="0">
                                <a:schemeClr val="dk1"/>
                              </a:effectRef>
                              <a:fontRef idx="minor">
                                <a:schemeClr val="dk1"/>
                              </a:fontRef>
                            </wps:style>
                            <wps:txbx>
                              <w:txbxContent>
                                <w:p w14:paraId="7802A8B8" w14:textId="77777777" w:rsidR="00E71811" w:rsidRPr="004F5E4C"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74" name="Rectangle 474"/>
                          <wps:cNvSpPr/>
                          <wps:spPr>
                            <a:xfrm>
                              <a:off x="2517168" y="2404153"/>
                              <a:ext cx="996950" cy="391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4E3AB" w14:textId="77777777" w:rsidR="00E71811" w:rsidRPr="00AD0FF8" w:rsidRDefault="00E71811" w:rsidP="00574CBD">
                                <w:pPr>
                                  <w:jc w:val="center"/>
                                  <w:rPr>
                                    <w:color w:val="FFFFFF" w:themeColor="background1"/>
                                    <w:sz w:val="28"/>
                                  </w:rPr>
                                </w:pPr>
                                <w:r>
                                  <w:rPr>
                                    <w:color w:val="000000" w:themeColor="text1"/>
                                    <w:sz w:val="28"/>
                                  </w:rPr>
                                  <w:t>Customer</w:t>
                                </w:r>
                                <w:r>
                                  <w:rPr>
                                    <w:color w:val="FFFFFF" w:themeColor="background1"/>
                                    <w:sz w:val="2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3760341" y="3698697"/>
                              <a:ext cx="996950" cy="391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5CF5A" w14:textId="77777777" w:rsidR="00E71811" w:rsidRPr="00F56860" w:rsidRDefault="00E71811" w:rsidP="00574CBD">
                                <w:pPr>
                                  <w:jc w:val="center"/>
                                  <w:rPr>
                                    <w:color w:val="000000" w:themeColor="text1"/>
                                    <w:sz w:val="28"/>
                                  </w:rPr>
                                </w:pPr>
                                <w:r w:rsidRPr="00F56860">
                                  <w:rPr>
                                    <w:color w:val="000000" w:themeColor="text1"/>
                                    <w:sz w:val="28"/>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1155688" y="2404182"/>
                              <a:ext cx="996950" cy="391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B927C" w14:textId="77777777" w:rsidR="00E71811" w:rsidRPr="00F56860" w:rsidRDefault="00E71811" w:rsidP="00574CBD">
                                <w:pPr>
                                  <w:jc w:val="center"/>
                                  <w:rPr>
                                    <w:color w:val="000000" w:themeColor="text1"/>
                                    <w:sz w:val="28"/>
                                  </w:rPr>
                                </w:pPr>
                                <w:r>
                                  <w:rPr>
                                    <w:color w:val="000000" w:themeColor="text1"/>
                                    <w:sz w:val="28"/>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2493172" y="3698697"/>
                              <a:ext cx="996950" cy="391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9C361F" w14:textId="77777777" w:rsidR="00E71811" w:rsidRPr="00F56860" w:rsidRDefault="00E71811" w:rsidP="00574CBD">
                                <w:pPr>
                                  <w:jc w:val="center"/>
                                  <w:rPr>
                                    <w:color w:val="000000" w:themeColor="text1"/>
                                    <w:sz w:val="28"/>
                                  </w:rPr>
                                </w:pPr>
                                <w:r>
                                  <w:rPr>
                                    <w:color w:val="000000" w:themeColor="text1"/>
                                    <w:sz w:val="28"/>
                                  </w:rPr>
                                  <w:t>Employee</w:t>
                                </w:r>
                                <w:r w:rsidRPr="00F56860">
                                  <w:rPr>
                                    <w:color w:val="000000" w:themeColor="text1"/>
                                    <w:sz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74472" y="3423624"/>
                              <a:ext cx="996950" cy="5617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0B84C" w14:textId="77777777" w:rsidR="00E71811" w:rsidRPr="00F56860" w:rsidRDefault="00E71811" w:rsidP="00574CBD">
                                <w:pPr>
                                  <w:jc w:val="center"/>
                                  <w:rPr>
                                    <w:color w:val="000000" w:themeColor="text1"/>
                                    <w:sz w:val="28"/>
                                  </w:rPr>
                                </w:pPr>
                                <w:r>
                                  <w:rPr>
                                    <w:color w:val="000000" w:themeColor="text1"/>
                                    <w:sz w:val="28"/>
                                  </w:rPr>
                                  <w:t>Receipt &amp; 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0" name="Rectangle 480"/>
                        <wps:cNvSpPr/>
                        <wps:spPr>
                          <a:xfrm>
                            <a:off x="0" y="0"/>
                            <a:ext cx="7353300" cy="415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D09DB3" id="Group 454" o:spid="_x0000_s1429" style="position:absolute;margin-left:69pt;margin-top:18.9pt;width:579pt;height:327pt;z-index:252068864;mso-height-relative:margin" coordsize="73533,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">
                <v:group id="Group 455" o:spid="_x0000_s1430" style="position:absolute;left:381;top:666;width:72806;height:39305" coordorigin="-6267" coordsize="75766,40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group id="Group 456" o:spid="_x0000_s1431" style="position:absolute;left:-6267;width:75766;height:39984" coordorigin="-6442,-356" coordsize="75785,39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_x0000_s1432" type="#_x0000_t202" style="position:absolute;left:48820;top:4881;width:1807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426B3917" w14:textId="77777777" w:rsidR="00E71811" w:rsidRDefault="00E71811" w:rsidP="00574CBD">
                            <w:pPr>
                              <w:pStyle w:val="NormalWeb"/>
                              <w:spacing w:before="0" w:beforeAutospacing="0" w:after="0" w:afterAutospacing="0"/>
                            </w:pPr>
                            <w:r>
                              <w:rPr>
                                <w:rFonts w:ascii="Calibri" w:hAnsi="Calibri"/>
                                <w:color w:val="000000"/>
                                <w:kern w:val="24"/>
                              </w:rPr>
                              <w:t>Hi! Currently Logged in as:</w:t>
                            </w:r>
                          </w:p>
                        </w:txbxContent>
                      </v:textbox>
                    </v:shape>
                    <v:group id="Group 459" o:spid="_x0000_s1433" style="position:absolute;left:1097;top:18009;width:49073;height:21627" coordorigin="-6265,1265" coordsize="49073,21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rect id="Rectangle 460" o:spid="_x0000_s1434" style="position:absolute;left:-6265;top:1266;width:11673;height:21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bZsIA&#10;AADcAAAADwAAAGRycy9kb3ducmV2LnhtbERPz2vCMBS+C/sfwht403QidavGUoYDwWHR7eDx0by1&#10;Zc1LSbK2/vfLYbDjx/d7l0+mEwM531pW8LRMQBBXVrdcK/j8eFs8g/ABWWNnmRTcyUO+f5jtMNN2&#10;5AsN11CLGMI+QwVNCH0mpa8aMuiXtieO3Jd1BkOErpba4RjDTSdXSZJKgy3HhgZ7em2o+r7+GAW2&#10;bO9d4V7OwzttbqcyJOOUHpSaP07FFkSgKfyL/9xHrWCdxv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htmwgAAANwAAAAPAAAAAAAAAAAAAAAAAJgCAABkcnMvZG93&#10;bnJldi54bWxQSwUGAAAAAAQABAD1AAAAhwMAAAAA&#10;" fillcolor="white [3201]" strokecolor="black [3200]" strokeweight="1pt">
                        <v:textbox>
                          <w:txbxContent>
                            <w:p w14:paraId="267A0252"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v:textbox>
                      </v:rect>
                      <v:rect id="Rectangle 461" o:spid="_x0000_s1435" style="position:absolute;left:18264;top:1266;width:24543;height:8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UA&#10;AADcAAAADwAAAGRycy9kb3ducmV2LnhtbESPT2vCQBTE7wW/w/KE3upGKV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r79xQAAANwAAAAPAAAAAAAAAAAAAAAAAJgCAABkcnMv&#10;ZG93bnJldi54bWxQSwUGAAAAAAQABAD1AAAAigMAAAAA&#10;" fillcolor="white [3201]" strokecolor="black [3200]" strokeweight="1pt">
                        <v:textbox>
                          <w:txbxContent>
                            <w:p w14:paraId="31B7CAE6"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v:textbox>
                      </v:rect>
                      <v:rect id="Rectangle 463" o:spid="_x0000_s1436" style="position:absolute;left:6066;top:1265;width:11674;height:8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SFEcUA&#10;AADcAAAADwAAAGRycy9kb3ducmV2LnhtbESPT2vCQBTE70K/w/KE3urGVqJGV5HSgtCi+Ofg8ZF9&#10;JsHs27C7TeK37xYKHoeZ+Q2zXPemFi05X1lWMB4lIIhzqysuFJxPny8zED4ga6wtk4I7eVivngZL&#10;zLTt+EDtMRQiQthnqKAMocmk9HlJBv3INsTRu1pnMETpCqkddhFuavmaJKk0WHFcKLGh95Ly2/HH&#10;KLD76l5v3HzXftP08rUPSdenH0o9D/vNAkSgPjzC/+2tVjBJ3+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IURxQAAANwAAAAPAAAAAAAAAAAAAAAAAJgCAABkcnMv&#10;ZG93bnJldi54bWxQSwUGAAAAAAQABAD1AAAAigMAAAAA&#10;" fillcolor="white [3201]" strokecolor="black [3200]" strokeweight="1pt">
                        <v:textbox>
                          <w:txbxContent>
                            <w:p w14:paraId="6D2D049E" w14:textId="77777777" w:rsidR="00E71811" w:rsidRPr="00391942"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v:textbox>
                      </v:rect>
                      <v:rect id="Rectangle 464" o:spid="_x0000_s1437" style="position:absolute;left:30877;top:10415;width:11930;height:1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0dZcUA&#10;AADcAAAADwAAAGRycy9kb3ducmV2LnhtbESPQWvCQBSE7wX/w/KE3upGk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R1lxQAAANwAAAAPAAAAAAAAAAAAAAAAAJgCAABkcnMv&#10;ZG93bnJldi54bWxQSwUGAAAAAAQABAD1AAAAigMAAAAA&#10;" fillcolor="white [3201]" strokecolor="black [3200]" strokeweight="1pt">
                        <v:textbox>
                          <w:txbxContent>
                            <w:p w14:paraId="73170520" w14:textId="77777777" w:rsidR="00E71811" w:rsidRPr="00391942" w:rsidRDefault="00E71811" w:rsidP="00574CBD">
                              <w:pPr>
                                <w:pStyle w:val="NormalWeb"/>
                                <w:spacing w:before="0" w:beforeAutospacing="0" w:after="160" w:afterAutospacing="0" w:line="254" w:lineRule="auto"/>
                                <w:jc w:val="center"/>
                                <w:rPr>
                                  <w:rFonts w:asciiTheme="minorHAnsi" w:eastAsia="Calibri" w:hAnsi="Calibri"/>
                                  <w:kern w:val="24"/>
                                  <w:sz w:val="23"/>
                                  <w:szCs w:val="23"/>
                                </w:rPr>
                              </w:pPr>
                              <w:r>
                                <w:rPr>
                                  <w:rFonts w:asciiTheme="minorHAnsi" w:eastAsia="Calibri" w:hAnsi="Calibri"/>
                                  <w:kern w:val="24"/>
                                  <w:sz w:val="23"/>
                                  <w:szCs w:val="23"/>
                                </w:rPr>
                                <w:t>[ICON]</w:t>
                              </w:r>
                            </w:p>
                          </w:txbxContent>
                        </v:textbox>
                      </v:rect>
                      <v:rect id="Rectangle 465" o:spid="_x0000_s1438" style="position:absolute;left:5900;top:10414;width:24309;height:12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4/sUA&#10;AADcAAAADwAAAGRycy9kb3ducmV2LnhtbESPT2vCQBTE70K/w/KE3urGU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bj+xQAAANwAAAAPAAAAAAAAAAAAAAAAAJgCAABkcnMv&#10;ZG93bnJldi54bWxQSwUGAAAAAAQABAD1AAAAigMAAAAA&#10;" fillcolor="white [3201]" strokecolor="black [3200]" strokeweight="1pt">
                        <v:textbox>
                          <w:txbxContent>
                            <w:p w14:paraId="552C93D6" w14:textId="77777777" w:rsidR="00E71811" w:rsidRPr="00391942" w:rsidRDefault="00E71811" w:rsidP="00574CBD">
                              <w:pPr>
                                <w:pStyle w:val="NormalWeb"/>
                                <w:spacing w:before="0" w:beforeAutospacing="0" w:after="160" w:afterAutospacing="0" w:line="254" w:lineRule="auto"/>
                                <w:jc w:val="center"/>
                                <w:rPr>
                                  <w:rFonts w:asciiTheme="minorHAnsi" w:eastAsia="Calibri" w:hAnsi="Calibri"/>
                                  <w:kern w:val="24"/>
                                  <w:sz w:val="23"/>
                                  <w:szCs w:val="23"/>
                                </w:rPr>
                              </w:pPr>
                              <w:r w:rsidRPr="00391942">
                                <w:rPr>
                                  <w:rFonts w:asciiTheme="minorHAnsi" w:eastAsia="Calibri" w:hAnsi="Calibri"/>
                                  <w:color w:val="FFFFFF" w:themeColor="background1"/>
                                  <w:kern w:val="24"/>
                                  <w:sz w:val="23"/>
                                  <w:szCs w:val="23"/>
                                </w:rPr>
                                <w:t> [ICON] </w:t>
                              </w:r>
                              <w:r w:rsidRPr="00391942">
                                <w:rPr>
                                  <w:rFonts w:asciiTheme="minorHAnsi" w:eastAsia="Calibri" w:hAnsi="Calibri"/>
                                  <w:kern w:val="24"/>
                                  <w:sz w:val="23"/>
                                  <w:szCs w:val="23"/>
                                </w:rPr>
                                <w:br/>
                              </w:r>
                              <w:r>
                                <w:rPr>
                                  <w:rFonts w:asciiTheme="minorHAnsi" w:eastAsia="Calibri" w:hAnsi="Calibri"/>
                                  <w:kern w:val="24"/>
                                  <w:sz w:val="23"/>
                                  <w:szCs w:val="23"/>
                                </w:rPr>
                                <w:t>[ICON]</w:t>
                              </w:r>
                            </w:p>
                          </w:txbxContent>
                        </v:textbox>
                      </v:rect>
                    </v:group>
                    <v:rect id="Rectangle 466" o:spid="_x0000_s1439" style="position:absolute;left:-6442;top:-356;width:7578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icUA&#10;AADcAAAADwAAAGRycy9kb3ducmV2LnhtbESPT2vCQBTE74V+h+UVvNVNRVKNriLFgqBU/HPw+Mi+&#10;JqHZt2F3m8Rv7wqCx2FmfsPMl72pRUvOV5YVfAwTEMS51RUXCs6n7/cJCB+QNdaWScGVPCwXry9z&#10;zLTt+EDtMRQiQthnqKAMocmk9HlJBv3QNsTR+7XOYIjSFVI77CLc1HKUJKk0WHFcKLGhr5Lyv+O/&#10;UWD31bVeuelPu6PPy3Yfkq5P10oN3vrVDESgPjzDj/ZGKxi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yaJxQAAANwAAAAPAAAAAAAAAAAAAAAAAJgCAABkcnMv&#10;ZG93bnJldi54bWxQSwUGAAAAAAQABAD1AAAAigMAAAAA&#10;" fillcolor="white [3201]" strokecolor="black [3200]" strokeweight="1pt"/>
                    <v:group id="Group 467" o:spid="_x0000_s1440" style="position:absolute;left:48926;top:10806;width:18161;height:5099" coordsize="18164,5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rect id="Rectangle 468" o:spid="_x0000_s1441" style="position:absolute;left:475;width:8443;height:3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XYMIA&#10;AADcAAAADwAAAGRycy9kb3ducmV2LnhtbERPz2vCMBS+C/sfwht403Qi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BdgwgAAANwAAAAPAAAAAAAAAAAAAAAAAJgCAABkcnMvZG93&#10;bnJldi54bWxQSwUGAAAAAAQABAD1AAAAhwMAAAAA&#10;" fillcolor="white [3201]" strokecolor="black [3200]" strokeweight="1pt">
                        <v:textbox>
                          <w:txbxContent>
                            <w:p w14:paraId="2A305248" w14:textId="77777777" w:rsidR="00E71811" w:rsidRDefault="00E71811" w:rsidP="00574CBD">
                              <w:pPr>
                                <w:pStyle w:val="NormalWeb"/>
                                <w:spacing w:before="0" w:beforeAutospacing="0" w:after="160" w:afterAutospacing="0" w:line="254" w:lineRule="auto"/>
                                <w:jc w:val="center"/>
                              </w:pPr>
                            </w:p>
                          </w:txbxContent>
                        </v:textbox>
                      </v:rect>
                      <v:group id="Group 469" o:spid="_x0000_s1442" style="position:absolute;width:18164;height:5103" coordsize="18164,5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rect id="Rectangle 470" o:spid="_x0000_s1443" style="position:absolute;left:9381;width:8444;height:3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u8IA&#10;AADcAAAADwAAAGRycy9kb3ducmV2LnhtbERPz2vCMBS+D/wfwhO8zWQydKtGEdlAcKys8+Dx0Tzb&#10;sualJFlb/3tzGOz48f3e7Ebbip58aBxreJorEMSlMw1XGs7f748vIEJENtg6Jg03CrDbTh42mBk3&#10;8Bf1RaxECuGQoYY6xi6TMpQ1WQxz1xEn7uq8xZigr6TxOKRw28qFUktpseHUUGNHh5rKn+LXanB5&#10;c2v3/vWz/6DV5ZRHNYzLN61n03G/BhFpjP/iP/fRaHhepfnpTD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427wgAAANwAAAAPAAAAAAAAAAAAAAAAAJgCAABkcnMvZG93&#10;bnJldi54bWxQSwUGAAAAAAQABAD1AAAAhwMAAAAA&#10;" fillcolor="white [3201]" strokecolor="black [3200]" strokeweight="1pt">
                          <v:textbox>
                            <w:txbxContent>
                              <w:p w14:paraId="6FCEBD4C" w14:textId="77777777" w:rsidR="00E71811" w:rsidRDefault="00E71811" w:rsidP="00574CBD">
                                <w:pPr>
                                  <w:pStyle w:val="NormalWeb"/>
                                  <w:spacing w:before="0" w:beforeAutospacing="0" w:after="160" w:afterAutospacing="0" w:line="254" w:lineRule="auto"/>
                                  <w:jc w:val="center"/>
                                </w:pPr>
                              </w:p>
                            </w:txbxContent>
                          </v:textbox>
                        </v:rect>
                        <v:shape id="Text Box 471" o:spid="_x0000_s1444" type="#_x0000_t202" style="position:absolute;top:1187;width:9258;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B/YcYA&#10;AADcAAAADwAAAGRycy9kb3ducmV2LnhtbESPT4vCMBTE7wt+h/AEb2uqrK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B/YcYAAADcAAAADwAAAAAAAAAAAAAAAACYAgAAZHJz&#10;L2Rvd25yZXYueG1sUEsFBgAAAAAEAAQA9QAAAIsDAAAAAA==&#10;" filled="f" stroked="f" strokeweight=".5pt">
                          <v:textbox>
                            <w:txbxContent>
                              <w:p w14:paraId="7D9E4FDD" w14:textId="77777777" w:rsidR="00E71811" w:rsidRPr="00624208" w:rsidRDefault="00E71811" w:rsidP="00574CBD">
                                <w:pPr>
                                  <w:rPr>
                                    <w:rFonts w:ascii="Microsoft Sans Serif" w:hAnsi="Microsoft Sans Serif" w:cs="Microsoft Sans Serif"/>
                                  </w:rPr>
                                </w:pPr>
                                <w:r w:rsidRPr="00624208">
                                  <w:rPr>
                                    <w:rFonts w:ascii="Microsoft Sans Serif" w:hAnsi="Microsoft Sans Serif" w:cs="Microsoft Sans Serif"/>
                                  </w:rPr>
                                  <w:t>Options</w:t>
                                </w:r>
                              </w:p>
                            </w:txbxContent>
                          </v:textbox>
                        </v:shape>
                        <v:shape id="Text Box 472" o:spid="_x0000_s1445" type="#_x0000_t202" style="position:absolute;left:8906;top:1306;width:9258;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hFscA&#10;AADcAAAADwAAAGRycy9kb3ducmV2LnhtbESPzWvCQBTE70L/h+UVetNNQ1s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i4RbHAAAA3AAAAA8AAAAAAAAAAAAAAAAAmAIAAGRy&#10;cy9kb3ducmV2LnhtbFBLBQYAAAAABAAEAPUAAACMAwAAAAA=&#10;" filled="f" stroked="f" strokeweight=".5pt">
                          <v:textbox>
                            <w:txbxContent>
                              <w:p w14:paraId="44BA2854" w14:textId="77777777" w:rsidR="00E71811" w:rsidRPr="00624208" w:rsidRDefault="00E71811" w:rsidP="00574CBD">
                                <w:pPr>
                                  <w:rPr>
                                    <w:rFonts w:ascii="Microsoft Sans Serif" w:hAnsi="Microsoft Sans Serif" w:cs="Microsoft Sans Serif"/>
                                  </w:rPr>
                                </w:pPr>
                                <w:r w:rsidRPr="00624208">
                                  <w:rPr>
                                    <w:rFonts w:ascii="Microsoft Sans Serif" w:hAnsi="Microsoft Sans Serif" w:cs="Microsoft Sans Serif"/>
                                  </w:rPr>
                                  <w:t>Sign Out</w:t>
                                </w:r>
                              </w:p>
                            </w:txbxContent>
                          </v:textbox>
                        </v:shape>
                      </v:group>
                    </v:group>
                    <v:rect id="Rectangle 473" o:spid="_x0000_s1446" style="position:absolute;left:39574;top:5691;width:9532;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TzMUA&#10;AADcAAAADwAAAGRycy9kb3ducmV2LnhtbESPQWvCQBSE74L/YXlCb7ppFW2jq0ixUFCUqoceH9ln&#10;Epp9G3a3Sfz3riB4HGbmG2ax6kwlGnK+tKzgdZSAIM6sLjlXcD59Dd9B+ICssbJMCq7kYbXs9xaY&#10;atvyDzXHkIsIYZ+igiKEOpXSZwUZ9CNbE0fvYp3BEKXLpXbYRrip5FuSTKXBkuNCgTV9FpT9Hf+N&#10;Ansor9XafeybHc1+t4eQtN10o9TLoFvPQQTqwjP8aH9rBZPZGO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RPMxQAAANwAAAAPAAAAAAAAAAAAAAAAAJgCAABkcnMv&#10;ZG93bnJldi54bWxQSwUGAAAAAAQABAD1AAAAigMAAAAA&#10;" fillcolor="white [3201]" strokecolor="black [3200]" strokeweight="1pt">
                      <v:textbox>
                        <w:txbxContent>
                          <w:p w14:paraId="7802A8B8" w14:textId="77777777" w:rsidR="00E71811" w:rsidRPr="004F5E4C" w:rsidRDefault="00E71811" w:rsidP="00574CBD">
                            <w:pPr>
                              <w:pStyle w:val="NormalWeb"/>
                              <w:spacing w:before="0" w:beforeAutospacing="0" w:after="160" w:afterAutospacing="0" w:line="254" w:lineRule="auto"/>
                              <w:jc w:val="center"/>
                            </w:pPr>
                            <w:r>
                              <w:rPr>
                                <w:rFonts w:asciiTheme="minorHAnsi" w:eastAsia="Calibri" w:hAnsi="Calibri"/>
                                <w:kern w:val="24"/>
                                <w:sz w:val="23"/>
                                <w:szCs w:val="23"/>
                              </w:rPr>
                              <w:t>[ICON]</w:t>
                            </w:r>
                          </w:p>
                        </w:txbxContent>
                      </v:textbox>
                    </v:rect>
                  </v:group>
                  <v:rect id="Rectangle 474" o:spid="_x0000_s1447" style="position:absolute;left:25171;top:24041;width:9970;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EbMQA&#10;AADcAAAADwAAAGRycy9kb3ducmV2LnhtbESPT2sCMRTE74LfITzBm2Yr0spqlLYgtngo9c/9NXnu&#10;Lt28LEncXb99Iwg9DjPzG2a16W0tWvKhcqzgaZqBINbOVFwoOB23kwWIEJEN1o5JwY0CbNbDwQpz&#10;4zr+pvYQC5EgHHJUUMbY5FIGXZLFMHUNcfIuzluMSfpCGo9dgttazrLsWVqsOC2U2NB7Sfr3cLUK&#10;zu7y1ln9w5/t7au67vZe68VeqfGof12CiNTH//Cj/WEUzF/m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hGzEAAAA3AAAAA8AAAAAAAAAAAAAAAAAmAIAAGRycy9k&#10;b3ducmV2LnhtbFBLBQYAAAAABAAEAPUAAACJAwAAAAA=&#10;" filled="f" stroked="f" strokeweight="1pt">
                    <v:textbox>
                      <w:txbxContent>
                        <w:p w14:paraId="04C4E3AB" w14:textId="77777777" w:rsidR="00E71811" w:rsidRPr="00AD0FF8" w:rsidRDefault="00E71811" w:rsidP="00574CBD">
                          <w:pPr>
                            <w:jc w:val="center"/>
                            <w:rPr>
                              <w:color w:val="FFFFFF" w:themeColor="background1"/>
                              <w:sz w:val="28"/>
                            </w:rPr>
                          </w:pPr>
                          <w:r>
                            <w:rPr>
                              <w:color w:val="000000" w:themeColor="text1"/>
                              <w:sz w:val="28"/>
                            </w:rPr>
                            <w:t>Customer</w:t>
                          </w:r>
                          <w:r>
                            <w:rPr>
                              <w:color w:val="FFFFFF" w:themeColor="background1"/>
                              <w:sz w:val="28"/>
                            </w:rPr>
                            <w:t>s</w:t>
                          </w:r>
                        </w:p>
                      </w:txbxContent>
                    </v:textbox>
                  </v:rect>
                  <v:rect id="Rectangle 475" o:spid="_x0000_s1448" style="position:absolute;left:37603;top:36986;width:9969;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h98QA&#10;AADcAAAADwAAAGRycy9kb3ducmV2LnhtbESPQWsCMRSE74X+h/AK3mq2Yq2sRlFBrHgote39mTx3&#10;l25eliTurv/eCIUeh5n5hpkve1uLlnyoHCt4GWYgiLUzFRcKvr+2z1MQISIbrB2TgisFWC4eH+aY&#10;G9fxJ7XHWIgE4ZCjgjLGJpcy6JIshqFriJN3dt5iTNIX0njsEtzWcpRlE2mx4rRQYkObkvTv8WIV&#10;/LjzurP6xPv2+lFddgev9fSg1OCpX81AROrjf/iv/W4UjN9e4X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PIffEAAAA3AAAAA8AAAAAAAAAAAAAAAAAmAIAAGRycy9k&#10;b3ducmV2LnhtbFBLBQYAAAAABAAEAPUAAACJAwAAAAA=&#10;" filled="f" stroked="f" strokeweight="1pt">
                    <v:textbox>
                      <w:txbxContent>
                        <w:p w14:paraId="1E55CF5A" w14:textId="77777777" w:rsidR="00E71811" w:rsidRPr="00F56860" w:rsidRDefault="00E71811" w:rsidP="00574CBD">
                          <w:pPr>
                            <w:jc w:val="center"/>
                            <w:rPr>
                              <w:color w:val="000000" w:themeColor="text1"/>
                              <w:sz w:val="28"/>
                            </w:rPr>
                          </w:pPr>
                          <w:r w:rsidRPr="00F56860">
                            <w:rPr>
                              <w:color w:val="000000" w:themeColor="text1"/>
                              <w:sz w:val="28"/>
                            </w:rPr>
                            <w:t>Calendar</w:t>
                          </w:r>
                        </w:p>
                      </w:txbxContent>
                    </v:textbox>
                  </v:rect>
                  <v:rect id="Rectangle 476" o:spid="_x0000_s1449" style="position:absolute;left:11556;top:24041;width:9970;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MQA&#10;AADcAAAADwAAAGRycy9kb3ducmV2LnhtbESPT2sCMRTE74LfITyhN822iJXVKG2h2OKh+O/+mjx3&#10;l25eliTurt++EQSPw8z8hlmue1uLlnyoHCt4nmQgiLUzFRcKjofP8RxEiMgGa8ek4EoB1qvhYIm5&#10;cR3vqN3HQiQIhxwVlDE2uZRBl2QxTFxDnLyz8xZjkr6QxmOX4LaWL1k2kxYrTgslNvRRkv7bX6yC&#10;kzu/d1b/8nd7/akum63Xer5V6mnUvy1AROrjI3xvfxkF09cZ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dv4DEAAAA3AAAAA8AAAAAAAAAAAAAAAAAmAIAAGRycy9k&#10;b3ducmV2LnhtbFBLBQYAAAAABAAEAPUAAACJAwAAAAA=&#10;" filled="f" stroked="f" strokeweight="1pt">
                    <v:textbox>
                      <w:txbxContent>
                        <w:p w14:paraId="76EB927C" w14:textId="77777777" w:rsidR="00E71811" w:rsidRPr="00F56860" w:rsidRDefault="00E71811" w:rsidP="00574CBD">
                          <w:pPr>
                            <w:jc w:val="center"/>
                            <w:rPr>
                              <w:color w:val="000000" w:themeColor="text1"/>
                              <w:sz w:val="28"/>
                            </w:rPr>
                          </w:pPr>
                          <w:r>
                            <w:rPr>
                              <w:color w:val="000000" w:themeColor="text1"/>
                              <w:sz w:val="28"/>
                            </w:rPr>
                            <w:t>Email</w:t>
                          </w:r>
                        </w:p>
                      </w:txbxContent>
                    </v:textbox>
                  </v:rect>
                  <v:rect id="Rectangle 478" o:spid="_x0000_s1450" style="position:absolute;left:24931;top:36986;width:9970;height:3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6OacEA&#10;AADcAAAADwAAAGRycy9kb3ducmV2LnhtbERPy2oCMRTdF/yHcAV3NWORVqbGoRZExUWp1f1tcp0Z&#10;OrkZkszDv28WhS4P570uRtuInnyoHStYzDMQxNqZmksFl6/d4wpEiMgGG8ek4E4Bis3kYY25cQN/&#10;Un+OpUghHHJUUMXY5lIGXZHFMHctceJuzluMCfpSGo9DCreNfMqyZ2mx5tRQYUvvFemfc2cVXN1t&#10;O1j9zcf+/lF3+5PXenVSajYd315BRBrjv/jPfTAKli9pbT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OjmnBAAAA3AAAAA8AAAAAAAAAAAAAAAAAmAIAAGRycy9kb3du&#10;cmV2LnhtbFBLBQYAAAAABAAEAPUAAACGAwAAAAA=&#10;" filled="f" stroked="f" strokeweight="1pt">
                    <v:textbox>
                      <w:txbxContent>
                        <w:p w14:paraId="269C361F" w14:textId="77777777" w:rsidR="00E71811" w:rsidRPr="00F56860" w:rsidRDefault="00E71811" w:rsidP="00574CBD">
                          <w:pPr>
                            <w:jc w:val="center"/>
                            <w:rPr>
                              <w:color w:val="000000" w:themeColor="text1"/>
                              <w:sz w:val="28"/>
                            </w:rPr>
                          </w:pPr>
                          <w:r>
                            <w:rPr>
                              <w:color w:val="000000" w:themeColor="text1"/>
                              <w:sz w:val="28"/>
                            </w:rPr>
                            <w:t>Employee</w:t>
                          </w:r>
                          <w:r w:rsidRPr="00F56860">
                            <w:rPr>
                              <w:color w:val="000000" w:themeColor="text1"/>
                              <w:sz w:val="28"/>
                            </w:rPr>
                            <w:t>]</w:t>
                          </w:r>
                        </w:p>
                      </w:txbxContent>
                    </v:textbox>
                  </v:rect>
                  <v:rect id="Rectangle 479" o:spid="_x0000_s1451" style="position:absolute;left:744;top:34236;width:9970;height:5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r8sUA&#10;AADcAAAADwAAAGRycy9kb3ducmV2LnhtbESPT2sCMRTE7wW/Q3iCt5pVSqurUVqh2OKh1D/3Z/Lc&#10;Xdy8LEncXb99Uyj0OMzMb5jlure1aMmHyrGCyTgDQaydqbhQcDy8P85AhIhssHZMCu4UYL0aPCwx&#10;N67jb2r3sRAJwiFHBWWMTS5l0CVZDGPXECfv4rzFmKQvpPHYJbit5TTLnqXFitNCiQ1tStLX/c0q&#10;OLnLW2f1mT/b+1d12+681rOdUqNh/7oAEamP/+G/9odR8PQyh9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ivyxQAAANwAAAAPAAAAAAAAAAAAAAAAAJgCAABkcnMv&#10;ZG93bnJldi54bWxQSwUGAAAAAAQABAD1AAAAigMAAAAA&#10;" filled="f" stroked="f" strokeweight="1pt">
                    <v:textbox>
                      <w:txbxContent>
                        <w:p w14:paraId="75B0B84C" w14:textId="77777777" w:rsidR="00E71811" w:rsidRPr="00F56860" w:rsidRDefault="00E71811" w:rsidP="00574CBD">
                          <w:pPr>
                            <w:jc w:val="center"/>
                            <w:rPr>
                              <w:color w:val="000000" w:themeColor="text1"/>
                              <w:sz w:val="28"/>
                            </w:rPr>
                          </w:pPr>
                          <w:r>
                            <w:rPr>
                              <w:color w:val="000000" w:themeColor="text1"/>
                              <w:sz w:val="28"/>
                            </w:rPr>
                            <w:t>Receipt &amp; Finance</w:t>
                          </w:r>
                        </w:p>
                      </w:txbxContent>
                    </v:textbox>
                  </v:rect>
                </v:group>
                <v:rect id="Rectangle 480" o:spid="_x0000_s1452" style="position:absolute;width:73533;height:415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btsMA&#10;AADcAAAADwAAAGRycy9kb3ducmV2LnhtbERPTWvCQBC9C/6HZYRepG4sIpK6SlFacpBCtT30Nman&#10;2dTsbMiOGv9991Dw+Hjfy3XvG3WhLtaBDUwnGSjiMtiaKwOfh9fHBagoyBabwGTgRhHWq+FgibkN&#10;V/6gy14qlUI45mjAibS51rF05DFOQkucuJ/QeZQEu0rbDq8p3Df6Kcvm2mPNqcFhSxtH5Wl/9ga+&#10;i16q3+mb7E44/hoX7li+b4/GPIz6l2dQQr3cxf/uwhqYLdL8dCYd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TbtsMAAADcAAAADwAAAAAAAAAAAAAAAACYAgAAZHJzL2Rv&#10;d25yZXYueG1sUEsFBgAAAAAEAAQA9QAAAIgDAAAAAA==&#10;" filled="f" strokecolor="black [3213]" strokeweight="1pt"/>
              </v:group>
            </w:pict>
          </mc:Fallback>
        </mc:AlternateContent>
      </w:r>
    </w:p>
    <w:p w14:paraId="0D64F08C" w14:textId="0BCCB9ED" w:rsidR="00574CBD" w:rsidRDefault="005823D0" w:rsidP="00574CBD">
      <w:r>
        <w:rPr>
          <w:noProof/>
          <w:lang w:eastAsia="en-GB"/>
        </w:rPr>
        <mc:AlternateContent>
          <mc:Choice Requires="wps">
            <w:drawing>
              <wp:anchor distT="0" distB="0" distL="114300" distR="114300" simplePos="0" relativeHeight="252319744" behindDoc="0" locked="0" layoutInCell="1" allowOverlap="1" wp14:anchorId="79C5DFCF" wp14:editId="6BF4B930">
                <wp:simplePos x="0" y="0"/>
                <wp:positionH relativeFrom="column">
                  <wp:posOffset>3282320</wp:posOffset>
                </wp:positionH>
                <wp:positionV relativeFrom="paragraph">
                  <wp:posOffset>140192</wp:posOffset>
                </wp:positionV>
                <wp:extent cx="2787805" cy="349344"/>
                <wp:effectExtent l="0" t="0" r="0" b="0"/>
                <wp:wrapNone/>
                <wp:docPr id="1389" name="TextBox 220"/>
                <wp:cNvGraphicFramePr/>
                <a:graphic xmlns:a="http://schemas.openxmlformats.org/drawingml/2006/main">
                  <a:graphicData uri="http://schemas.microsoft.com/office/word/2010/wordprocessingShape">
                    <wps:wsp>
                      <wps:cNvSpPr txBox="1"/>
                      <wps:spPr>
                        <a:xfrm>
                          <a:off x="0" y="0"/>
                          <a:ext cx="2787805" cy="349344"/>
                        </a:xfrm>
                        <a:prstGeom prst="rect">
                          <a:avLst/>
                        </a:prstGeom>
                        <a:noFill/>
                      </wps:spPr>
                      <wps:txbx>
                        <w:txbxContent>
                          <w:p w14:paraId="5A2C50C5" w14:textId="77777777" w:rsidR="00E71811" w:rsidRPr="00C82746" w:rsidRDefault="00E71811" w:rsidP="005823D0">
                            <w:pPr>
                              <w:pStyle w:val="NormalWeb"/>
                              <w:spacing w:before="0" w:beforeAutospacing="0" w:after="0" w:afterAutospacing="0"/>
                              <w:rPr>
                                <w:rFonts w:asciiTheme="minorHAnsi" w:hAnsiTheme="minorHAnsi"/>
                                <w:sz w:val="12"/>
                              </w:rPr>
                            </w:pPr>
                            <w:r w:rsidRPr="00C82746">
                              <w:rPr>
                                <w:rFonts w:asciiTheme="minorHAnsi" w:hAnsiTheme="minorHAnsi" w:cstheme="minorBidi"/>
                                <w:color w:val="000000" w:themeColor="text1"/>
                                <w:kern w:val="24"/>
                                <w:sz w:val="32"/>
                                <w:szCs w:val="56"/>
                              </w:rPr>
                              <w:t>Welcome to the Laptops Clinic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C5DFCF" id="_x0000_s1453" type="#_x0000_t202" style="position:absolute;margin-left:258.45pt;margin-top:11.05pt;width:219.5pt;height:27.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" filled="f" stroked="f">
                <v:textbox>
                  <w:txbxContent>
                    <w:p w14:paraId="5A2C50C5" w14:textId="77777777" w:rsidR="00E71811" w:rsidRPr="00C82746" w:rsidRDefault="00E71811" w:rsidP="005823D0">
                      <w:pPr>
                        <w:pStyle w:val="NormalWeb"/>
                        <w:spacing w:before="0" w:beforeAutospacing="0" w:after="0" w:afterAutospacing="0"/>
                        <w:rPr>
                          <w:rFonts w:asciiTheme="minorHAnsi" w:hAnsiTheme="minorHAnsi"/>
                          <w:sz w:val="12"/>
                        </w:rPr>
                      </w:pPr>
                      <w:r w:rsidRPr="00C82746">
                        <w:rPr>
                          <w:rFonts w:asciiTheme="minorHAnsi" w:hAnsiTheme="minorHAnsi" w:cstheme="minorBidi"/>
                          <w:color w:val="000000" w:themeColor="text1"/>
                          <w:kern w:val="24"/>
                          <w:sz w:val="32"/>
                          <w:szCs w:val="56"/>
                        </w:rPr>
                        <w:t>Welcome to the Laptops Clinic</w:t>
                      </w:r>
                    </w:p>
                  </w:txbxContent>
                </v:textbox>
              </v:shape>
            </w:pict>
          </mc:Fallback>
        </mc:AlternateContent>
      </w:r>
    </w:p>
    <w:p w14:paraId="746CE454" w14:textId="4A5DCEA0" w:rsidR="00574CBD" w:rsidRDefault="00574CBD" w:rsidP="00574CBD">
      <w:r w:rsidRPr="007A56EC">
        <w:rPr>
          <w:noProof/>
          <w:lang w:eastAsia="en-GB"/>
        </w:rPr>
        <mc:AlternateContent>
          <mc:Choice Requires="wps">
            <w:drawing>
              <wp:anchor distT="0" distB="0" distL="114300" distR="114300" simplePos="0" relativeHeight="252075008" behindDoc="0" locked="0" layoutInCell="1" allowOverlap="1" wp14:anchorId="3F413DEB" wp14:editId="267159D4">
                <wp:simplePos x="0" y="0"/>
                <wp:positionH relativeFrom="page">
                  <wp:posOffset>3248025</wp:posOffset>
                </wp:positionH>
                <wp:positionV relativeFrom="paragraph">
                  <wp:posOffset>157480</wp:posOffset>
                </wp:positionV>
                <wp:extent cx="2520950" cy="447675"/>
                <wp:effectExtent l="0" t="0" r="12700" b="28575"/>
                <wp:wrapNone/>
                <wp:docPr id="1112" name="Text Box 1112"/>
                <wp:cNvGraphicFramePr/>
                <a:graphic xmlns:a="http://schemas.openxmlformats.org/drawingml/2006/main">
                  <a:graphicData uri="http://schemas.microsoft.com/office/word/2010/wordprocessingShape">
                    <wps:wsp>
                      <wps:cNvSpPr txBox="1"/>
                      <wps:spPr>
                        <a:xfrm>
                          <a:off x="0" y="0"/>
                          <a:ext cx="2520950" cy="4476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9C28757" w14:textId="77777777" w:rsidR="00E71811" w:rsidRDefault="00E71811" w:rsidP="00574CBD">
                            <w:pPr>
                              <w:spacing w:after="0"/>
                            </w:pPr>
                            <w:r>
                              <w:t xml:space="preserve">Width: </w:t>
                            </w:r>
                            <w:r>
                              <w:tab/>
                              <w:t>130, Height: 140</w:t>
                            </w:r>
                          </w:p>
                          <w:p w14:paraId="76CEF4A9" w14:textId="77777777" w:rsidR="00E71811" w:rsidRDefault="00E71811" w:rsidP="00574CBD">
                            <w:pPr>
                              <w:spacing w:after="0"/>
                            </w:pPr>
                            <w:r>
                              <w:t>Picturebox with the Employee Picture.</w:t>
                            </w:r>
                          </w:p>
                          <w:p w14:paraId="7C8CF259" w14:textId="77777777" w:rsidR="00E71811" w:rsidRDefault="00E71811" w:rsidP="00574CBD">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3DEB" id="Text Box 1112" o:spid="_x0000_s1454" type="#_x0000_t202" style="position:absolute;margin-left:255.75pt;margin-top:12.4pt;width:198.5pt;height:35.25pt;z-index:25207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" fillcolor="white [3201]" strokecolor="#ed7d31 [3205]" strokeweight="1pt">
                <v:textbox>
                  <w:txbxContent>
                    <w:p w14:paraId="39C28757" w14:textId="77777777" w:rsidR="00E71811" w:rsidRDefault="00E71811" w:rsidP="00574CBD">
                      <w:pPr>
                        <w:spacing w:after="0"/>
                      </w:pPr>
                      <w:r>
                        <w:t xml:space="preserve">Width: </w:t>
                      </w:r>
                      <w:r>
                        <w:tab/>
                        <w:t>130, Height: 140</w:t>
                      </w:r>
                    </w:p>
                    <w:p w14:paraId="76CEF4A9" w14:textId="77777777" w:rsidR="00E71811" w:rsidRDefault="00E71811" w:rsidP="00574CBD">
                      <w:pPr>
                        <w:spacing w:after="0"/>
                      </w:pPr>
                      <w:r>
                        <w:t>Picturebox with the Employee Picture.</w:t>
                      </w:r>
                    </w:p>
                    <w:p w14:paraId="7C8CF259" w14:textId="77777777" w:rsidR="00E71811" w:rsidRDefault="00E71811" w:rsidP="00574CBD">
                      <w:r>
                        <w:br/>
                        <w:t xml:space="preserve"> </w:t>
                      </w:r>
                    </w:p>
                  </w:txbxContent>
                </v:textbox>
                <w10:wrap anchorx="page"/>
              </v:shape>
            </w:pict>
          </mc:Fallback>
        </mc:AlternateContent>
      </w:r>
    </w:p>
    <w:p w14:paraId="10805092" w14:textId="77D99B15" w:rsidR="00574CBD" w:rsidRDefault="00574CBD" w:rsidP="00574CBD">
      <w:r>
        <w:rPr>
          <w:noProof/>
          <w:lang w:eastAsia="en-GB"/>
        </w:rPr>
        <mc:AlternateContent>
          <mc:Choice Requires="wps">
            <w:drawing>
              <wp:anchor distT="0" distB="0" distL="114300" distR="114300" simplePos="0" relativeHeight="252076032" behindDoc="0" locked="0" layoutInCell="1" allowOverlap="1" wp14:anchorId="72423E98" wp14:editId="658FE95D">
                <wp:simplePos x="0" y="0"/>
                <wp:positionH relativeFrom="column">
                  <wp:posOffset>6288797</wp:posOffset>
                </wp:positionH>
                <wp:positionV relativeFrom="paragraph">
                  <wp:posOffset>217170</wp:posOffset>
                </wp:positionV>
                <wp:extent cx="1736789" cy="266587"/>
                <wp:effectExtent l="0" t="0" r="0" b="0"/>
                <wp:wrapNone/>
                <wp:docPr id="1113" name="TextBox 21"/>
                <wp:cNvGraphicFramePr/>
                <a:graphic xmlns:a="http://schemas.openxmlformats.org/drawingml/2006/main">
                  <a:graphicData uri="http://schemas.microsoft.com/office/word/2010/wordprocessingShape">
                    <wps:wsp>
                      <wps:cNvSpPr txBox="1"/>
                      <wps:spPr>
                        <a:xfrm>
                          <a:off x="0" y="0"/>
                          <a:ext cx="1736789" cy="266587"/>
                        </a:xfrm>
                        <a:prstGeom prst="rect">
                          <a:avLst/>
                        </a:prstGeom>
                        <a:noFill/>
                      </wps:spPr>
                      <wps:txbx>
                        <w:txbxContent>
                          <w:p w14:paraId="4437D49A" w14:textId="77777777" w:rsidR="00E71811" w:rsidRPr="004267B9" w:rsidRDefault="00E71811" w:rsidP="00574CBD">
                            <w:pPr>
                              <w:pStyle w:val="NormalWeb"/>
                              <w:spacing w:before="0" w:beforeAutospacing="0" w:after="0" w:afterAutospacing="0"/>
                              <w:rPr>
                                <w:rFonts w:asciiTheme="minorHAnsi" w:hAnsiTheme="minorHAnsi"/>
                                <w:sz w:val="18"/>
                              </w:rPr>
                            </w:pPr>
                            <w:r w:rsidRPr="004267B9">
                              <w:rPr>
                                <w:rFonts w:asciiTheme="minorHAnsi" w:hAnsiTheme="minorHAnsi"/>
                                <w:sz w:val="18"/>
                              </w:rPr>
                              <w:t xml:space="preserve">(full name of the logged in user) </w:t>
                            </w:r>
                          </w:p>
                        </w:txbxContent>
                      </wps:txbx>
                      <wps:bodyPr wrap="square" rtlCol="0">
                        <a:noAutofit/>
                      </wps:bodyPr>
                    </wps:wsp>
                  </a:graphicData>
                </a:graphic>
              </wp:anchor>
            </w:drawing>
          </mc:Choice>
          <mc:Fallback>
            <w:pict>
              <v:shape w14:anchorId="72423E98" id="TextBox 21" o:spid="_x0000_s1455" type="#_x0000_t202" style="position:absolute;margin-left:495.2pt;margin-top:17.1pt;width:136.75pt;height:21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" filled="f" stroked="f">
                <v:textbox>
                  <w:txbxContent>
                    <w:p w14:paraId="4437D49A" w14:textId="77777777" w:rsidR="00E71811" w:rsidRPr="004267B9" w:rsidRDefault="00E71811" w:rsidP="00574CBD">
                      <w:pPr>
                        <w:pStyle w:val="NormalWeb"/>
                        <w:spacing w:before="0" w:beforeAutospacing="0" w:after="0" w:afterAutospacing="0"/>
                        <w:rPr>
                          <w:rFonts w:asciiTheme="minorHAnsi" w:hAnsiTheme="minorHAnsi"/>
                          <w:sz w:val="18"/>
                        </w:rPr>
                      </w:pPr>
                      <w:r w:rsidRPr="004267B9">
                        <w:rPr>
                          <w:rFonts w:asciiTheme="minorHAnsi" w:hAnsiTheme="minorHAnsi"/>
                          <w:sz w:val="18"/>
                        </w:rPr>
                        <w:t xml:space="preserve">(full name of the logged in user) </w:t>
                      </w:r>
                    </w:p>
                  </w:txbxContent>
                </v:textbox>
              </v:shape>
            </w:pict>
          </mc:Fallback>
        </mc:AlternateContent>
      </w:r>
      <w:r>
        <w:rPr>
          <w:noProof/>
          <w:lang w:eastAsia="en-GB"/>
        </w:rPr>
        <mc:AlternateContent>
          <mc:Choice Requires="wps">
            <w:drawing>
              <wp:anchor distT="0" distB="0" distL="114300" distR="114300" simplePos="0" relativeHeight="252067840" behindDoc="0" locked="0" layoutInCell="1" allowOverlap="1" wp14:anchorId="227E074D" wp14:editId="5CF87C56">
                <wp:simplePos x="0" y="0"/>
                <wp:positionH relativeFrom="column">
                  <wp:posOffset>6983166</wp:posOffset>
                </wp:positionH>
                <wp:positionV relativeFrom="paragraph">
                  <wp:posOffset>70887</wp:posOffset>
                </wp:positionV>
                <wp:extent cx="273050" cy="1716309"/>
                <wp:effectExtent l="2540" t="0" r="15240" b="91440"/>
                <wp:wrapNone/>
                <wp:docPr id="481" name="Right Brace 481"/>
                <wp:cNvGraphicFramePr/>
                <a:graphic xmlns:a="http://schemas.openxmlformats.org/drawingml/2006/main">
                  <a:graphicData uri="http://schemas.microsoft.com/office/word/2010/wordprocessingShape">
                    <wps:wsp>
                      <wps:cNvSpPr/>
                      <wps:spPr>
                        <a:xfrm rot="5400000">
                          <a:off x="0" y="0"/>
                          <a:ext cx="273050" cy="1716309"/>
                        </a:xfrm>
                        <a:prstGeom prst="rightBrace">
                          <a:avLst>
                            <a:gd name="adj1" fmla="val 8333"/>
                            <a:gd name="adj2" fmla="val 20048"/>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1166" id="Right Brace 481" o:spid="_x0000_s1026" type="#_x0000_t88" style="position:absolute;margin-left:549.85pt;margin-top:5.6pt;width:21.5pt;height:135.15pt;rotation:9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" adj="286,4330" strokecolor="#ed7d31 [3205]" strokeweight=".5pt">
                <v:stroke joinstyle="miter"/>
              </v:shape>
            </w:pict>
          </mc:Fallback>
        </mc:AlternateContent>
      </w:r>
    </w:p>
    <w:p w14:paraId="259FB3CD" w14:textId="77777777" w:rsidR="00574CBD" w:rsidRDefault="00574CBD" w:rsidP="00574CBD">
      <w:r w:rsidRPr="007A56EC">
        <w:rPr>
          <w:noProof/>
          <w:lang w:eastAsia="en-GB"/>
        </w:rPr>
        <mc:AlternateContent>
          <mc:Choice Requires="wps">
            <w:drawing>
              <wp:anchor distT="0" distB="0" distL="114300" distR="114300" simplePos="0" relativeHeight="252073984" behindDoc="0" locked="0" layoutInCell="1" allowOverlap="1" wp14:anchorId="69180768" wp14:editId="43C6CA21">
                <wp:simplePos x="0" y="0"/>
                <wp:positionH relativeFrom="column">
                  <wp:posOffset>5074919</wp:posOffset>
                </wp:positionH>
                <wp:positionV relativeFrom="paragraph">
                  <wp:posOffset>36195</wp:posOffset>
                </wp:positionV>
                <wp:extent cx="219075" cy="266700"/>
                <wp:effectExtent l="38100" t="38100" r="28575" b="19050"/>
                <wp:wrapNone/>
                <wp:docPr id="1111" name="Straight Arrow Connector 1111"/>
                <wp:cNvGraphicFramePr/>
                <a:graphic xmlns:a="http://schemas.openxmlformats.org/drawingml/2006/main">
                  <a:graphicData uri="http://schemas.microsoft.com/office/word/2010/wordprocessingShape">
                    <wps:wsp>
                      <wps:cNvCnPr/>
                      <wps:spPr>
                        <a:xfrm flipH="1" flipV="1">
                          <a:off x="0" y="0"/>
                          <a:ext cx="219075"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DA6D2" id="Straight Arrow Connector 1111" o:spid="_x0000_s1026" type="#_x0000_t32" style="position:absolute;margin-left:399.6pt;margin-top:2.85pt;width:17.25pt;height:21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" strokecolor="#ed7d31 [3205]" strokeweight="1.5pt">
                <v:stroke endarrow="block" joinstyle="miter"/>
              </v:shape>
            </w:pict>
          </mc:Fallback>
        </mc:AlternateContent>
      </w:r>
      <w:r w:rsidRPr="007A56EC">
        <w:rPr>
          <w:noProof/>
          <w:lang w:eastAsia="en-GB"/>
        </w:rPr>
        <mc:AlternateContent>
          <mc:Choice Requires="wps">
            <w:drawing>
              <wp:anchor distT="0" distB="0" distL="114300" distR="114300" simplePos="0" relativeHeight="252065792" behindDoc="0" locked="0" layoutInCell="1" allowOverlap="1" wp14:anchorId="2B458608" wp14:editId="3C453A7E">
                <wp:simplePos x="0" y="0"/>
                <wp:positionH relativeFrom="column">
                  <wp:posOffset>2779395</wp:posOffset>
                </wp:positionH>
                <wp:positionV relativeFrom="paragraph">
                  <wp:posOffset>169545</wp:posOffset>
                </wp:positionV>
                <wp:extent cx="1254125" cy="492760"/>
                <wp:effectExtent l="0" t="0" r="22225" b="21590"/>
                <wp:wrapNone/>
                <wp:docPr id="482" name="Text Box 482"/>
                <wp:cNvGraphicFramePr/>
                <a:graphic xmlns:a="http://schemas.openxmlformats.org/drawingml/2006/main">
                  <a:graphicData uri="http://schemas.microsoft.com/office/word/2010/wordprocessingShape">
                    <wps:wsp>
                      <wps:cNvSpPr txBox="1"/>
                      <wps:spPr>
                        <a:xfrm>
                          <a:off x="0" y="0"/>
                          <a:ext cx="1254125" cy="49276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040D7DF" w14:textId="77777777" w:rsidR="00E71811" w:rsidRDefault="00E71811" w:rsidP="00574CBD">
                            <w:r>
                              <w:t>Width: 177</w:t>
                            </w:r>
                            <w:r>
                              <w:br/>
                              <w:t>Height: 195</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8608" id="Text Box 482" o:spid="_x0000_s1456" type="#_x0000_t202" style="position:absolute;margin-left:218.85pt;margin-top:13.35pt;width:98.75pt;height:38.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" fillcolor="white [3201]" strokecolor="#ed7d31 [3205]" strokeweight="1pt">
                <v:textbox>
                  <w:txbxContent>
                    <w:p w14:paraId="4040D7DF" w14:textId="77777777" w:rsidR="00E71811" w:rsidRDefault="00E71811" w:rsidP="00574CBD">
                      <w:r>
                        <w:t>Width: 177</w:t>
                      </w:r>
                      <w:r>
                        <w:br/>
                        <w:t>Height: 195</w:t>
                      </w:r>
                      <w:r>
                        <w:br/>
                        <w:t xml:space="preserve"> </w:t>
                      </w:r>
                    </w:p>
                  </w:txbxContent>
                </v:textbox>
              </v:shape>
            </w:pict>
          </mc:Fallback>
        </mc:AlternateContent>
      </w:r>
      <w:r w:rsidRPr="007A56EC">
        <w:rPr>
          <w:noProof/>
          <w:lang w:eastAsia="en-GB"/>
        </w:rPr>
        <mc:AlternateContent>
          <mc:Choice Requires="wps">
            <w:drawing>
              <wp:anchor distT="0" distB="0" distL="114300" distR="114300" simplePos="0" relativeHeight="252061696" behindDoc="0" locked="0" layoutInCell="1" allowOverlap="1" wp14:anchorId="4C4B0629" wp14:editId="46E1B9D5">
                <wp:simplePos x="0" y="0"/>
                <wp:positionH relativeFrom="column">
                  <wp:posOffset>1282700</wp:posOffset>
                </wp:positionH>
                <wp:positionV relativeFrom="paragraph">
                  <wp:posOffset>6350</wp:posOffset>
                </wp:positionV>
                <wp:extent cx="1254125" cy="435610"/>
                <wp:effectExtent l="0" t="0" r="22225" b="21590"/>
                <wp:wrapNone/>
                <wp:docPr id="483" name="Text Box 483"/>
                <wp:cNvGraphicFramePr/>
                <a:graphic xmlns:a="http://schemas.openxmlformats.org/drawingml/2006/main">
                  <a:graphicData uri="http://schemas.microsoft.com/office/word/2010/wordprocessingShape">
                    <wps:wsp>
                      <wps:cNvSpPr txBox="1"/>
                      <wps:spPr>
                        <a:xfrm>
                          <a:off x="0" y="0"/>
                          <a:ext cx="1254125" cy="43561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49B15A7" w14:textId="77777777" w:rsidR="00E71811" w:rsidRDefault="00E71811" w:rsidP="00574CBD">
                            <w:r>
                              <w:t xml:space="preserve">Width: 177 </w:t>
                            </w:r>
                            <w:r>
                              <w:br/>
                              <w:t>Height: 369</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0629" id="Text Box 483" o:spid="_x0000_s1457" type="#_x0000_t202" style="position:absolute;margin-left:101pt;margin-top:.5pt;width:98.75pt;height:34.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" fillcolor="white [3201]" strokecolor="#ed7d31 [3205]" strokeweight="1pt">
                <v:textbox>
                  <w:txbxContent>
                    <w:p w14:paraId="149B15A7" w14:textId="77777777" w:rsidR="00E71811" w:rsidRDefault="00E71811" w:rsidP="00574CBD">
                      <w:r>
                        <w:t xml:space="preserve">Width: 177 </w:t>
                      </w:r>
                      <w:r>
                        <w:br/>
                        <w:t>Height: 369</w:t>
                      </w:r>
                      <w:r>
                        <w:br/>
                        <w:t xml:space="preserve"> </w:t>
                      </w:r>
                    </w:p>
                  </w:txbxContent>
                </v:textbox>
              </v:shape>
            </w:pict>
          </mc:Fallback>
        </mc:AlternateContent>
      </w:r>
      <w:r>
        <w:rPr>
          <w:noProof/>
          <w:lang w:eastAsia="en-GB"/>
        </w:rPr>
        <mc:AlternateContent>
          <mc:Choice Requires="wps">
            <w:drawing>
              <wp:anchor distT="0" distB="0" distL="114300" distR="114300" simplePos="0" relativeHeight="252064768" behindDoc="0" locked="0" layoutInCell="1" allowOverlap="1" wp14:anchorId="0A5A9478" wp14:editId="5CA2F3D9">
                <wp:simplePos x="0" y="0"/>
                <wp:positionH relativeFrom="column">
                  <wp:posOffset>3259774</wp:posOffset>
                </wp:positionH>
                <wp:positionV relativeFrom="paragraph">
                  <wp:posOffset>214167</wp:posOffset>
                </wp:positionV>
                <wp:extent cx="235261" cy="1166495"/>
                <wp:effectExtent l="0" t="84773" r="23178" b="23177"/>
                <wp:wrapNone/>
                <wp:docPr id="484" name="Right Brace 484"/>
                <wp:cNvGraphicFramePr/>
                <a:graphic xmlns:a="http://schemas.openxmlformats.org/drawingml/2006/main">
                  <a:graphicData uri="http://schemas.microsoft.com/office/word/2010/wordprocessingShape">
                    <wps:wsp>
                      <wps:cNvSpPr/>
                      <wps:spPr>
                        <a:xfrm rot="16200000">
                          <a:off x="0" y="0"/>
                          <a:ext cx="235261" cy="116649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0639" id="Right Brace 484" o:spid="_x0000_s1026" type="#_x0000_t88" style="position:absolute;margin-left:256.7pt;margin-top:16.85pt;width:18.5pt;height:91.85pt;rotation:-9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" adj="363" strokecolor="#ed7d31 [3205]" strokeweight=".5pt">
                <v:stroke joinstyle="miter"/>
              </v:shape>
            </w:pict>
          </mc:Fallback>
        </mc:AlternateContent>
      </w:r>
    </w:p>
    <w:p w14:paraId="7AC1933D" w14:textId="77777777" w:rsidR="00574CBD" w:rsidRDefault="00574CBD" w:rsidP="00574CBD">
      <w:r w:rsidRPr="007A56EC">
        <w:rPr>
          <w:noProof/>
          <w:lang w:eastAsia="en-GB"/>
        </w:rPr>
        <mc:AlternateContent>
          <mc:Choice Requires="wps">
            <w:drawing>
              <wp:anchor distT="0" distB="0" distL="114300" distR="114300" simplePos="0" relativeHeight="252069888" behindDoc="0" locked="0" layoutInCell="1" allowOverlap="1" wp14:anchorId="6E9FD612" wp14:editId="7271B301">
                <wp:simplePos x="0" y="0"/>
                <wp:positionH relativeFrom="margin">
                  <wp:posOffset>-459105</wp:posOffset>
                </wp:positionH>
                <wp:positionV relativeFrom="paragraph">
                  <wp:posOffset>351789</wp:posOffset>
                </wp:positionV>
                <wp:extent cx="1605516" cy="2886075"/>
                <wp:effectExtent l="0" t="0" r="13970" b="28575"/>
                <wp:wrapNone/>
                <wp:docPr id="485" name="Text Box 485"/>
                <wp:cNvGraphicFramePr/>
                <a:graphic xmlns:a="http://schemas.openxmlformats.org/drawingml/2006/main">
                  <a:graphicData uri="http://schemas.microsoft.com/office/word/2010/wordprocessingShape">
                    <wps:wsp>
                      <wps:cNvSpPr txBox="1"/>
                      <wps:spPr>
                        <a:xfrm>
                          <a:off x="0" y="0"/>
                          <a:ext cx="1605516" cy="28860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B8A2AE0" w14:textId="30253956" w:rsidR="00E71811" w:rsidRDefault="00E71811" w:rsidP="00574CBD">
                            <w:r>
                              <w:t>All these metro tiles, are event driven so when clicked. They will slide a UC in front of this form and disable this form so it the user can’t interact with it unless the UC is closed and focus is return to this form.</w:t>
                            </w:r>
                          </w:p>
                          <w:p w14:paraId="2E9BBBD4" w14:textId="77777777" w:rsidR="00E71811" w:rsidRDefault="00E71811" w:rsidP="00574CBD">
                            <w:r>
                              <w:t>These MetroTiles also pass down the theme and style of the form.</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D612" id="Text Box 485" o:spid="_x0000_s1458" type="#_x0000_t202" style="position:absolute;margin-left:-36.15pt;margin-top:27.7pt;width:126.4pt;height:227.2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" fillcolor="white [3201]" strokecolor="#ed7d31 [3205]" strokeweight="1pt">
                <v:textbox>
                  <w:txbxContent>
                    <w:p w14:paraId="6B8A2AE0" w14:textId="30253956" w:rsidR="00E71811" w:rsidRDefault="00E71811" w:rsidP="00574CBD">
                      <w:r>
                        <w:t>All these metro tiles, are event driven so when clicked. They will slide a UC in front of this form and disable this form so it the user can’t interact with it unless the UC is closed and focus is return to this form.</w:t>
                      </w:r>
                    </w:p>
                    <w:p w14:paraId="2E9BBBD4" w14:textId="77777777" w:rsidR="00E71811" w:rsidRDefault="00E71811" w:rsidP="00574CBD">
                      <w:r>
                        <w:t>These MetroTiles also pass down the theme and style of the form.</w:t>
                      </w:r>
                      <w:r>
                        <w:br/>
                        <w:t xml:space="preserve"> </w:t>
                      </w:r>
                    </w:p>
                  </w:txbxContent>
                </v:textbox>
                <w10:wrap anchorx="margin"/>
              </v:shape>
            </w:pict>
          </mc:Fallback>
        </mc:AlternateContent>
      </w:r>
      <w:r w:rsidRPr="007A56EC">
        <w:rPr>
          <w:noProof/>
          <w:lang w:eastAsia="en-GB"/>
        </w:rPr>
        <mc:AlternateContent>
          <mc:Choice Requires="wps">
            <w:drawing>
              <wp:anchor distT="0" distB="0" distL="114300" distR="114300" simplePos="0" relativeHeight="252060672" behindDoc="0" locked="0" layoutInCell="1" allowOverlap="1" wp14:anchorId="4AD739FE" wp14:editId="0EED3224">
                <wp:simplePos x="0" y="0"/>
                <wp:positionH relativeFrom="column">
                  <wp:posOffset>2261500</wp:posOffset>
                </wp:positionH>
                <wp:positionV relativeFrom="paragraph">
                  <wp:posOffset>196067</wp:posOffset>
                </wp:positionV>
                <wp:extent cx="84839" cy="434931"/>
                <wp:effectExtent l="57150" t="38100" r="29845" b="22860"/>
                <wp:wrapNone/>
                <wp:docPr id="486" name="Straight Arrow Connector 486"/>
                <wp:cNvGraphicFramePr/>
                <a:graphic xmlns:a="http://schemas.openxmlformats.org/drawingml/2006/main">
                  <a:graphicData uri="http://schemas.microsoft.com/office/word/2010/wordprocessingShape">
                    <wps:wsp>
                      <wps:cNvCnPr/>
                      <wps:spPr>
                        <a:xfrm flipH="1" flipV="1">
                          <a:off x="0" y="0"/>
                          <a:ext cx="84839" cy="4349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FBD20" id="Straight Arrow Connector 486" o:spid="_x0000_s1026" type="#_x0000_t32" style="position:absolute;margin-left:178.05pt;margin-top:15.45pt;width:6.7pt;height:34.25pt;flip:x 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" strokecolor="#ed7d31 [3205]" strokeweight="1.5pt">
                <v:stroke endarrow="block" joinstyle="miter"/>
              </v:shape>
            </w:pict>
          </mc:Fallback>
        </mc:AlternateContent>
      </w:r>
    </w:p>
    <w:p w14:paraId="6F3A8E35" w14:textId="2A5C0551" w:rsidR="00574CBD" w:rsidRDefault="00574CBD" w:rsidP="00574CBD">
      <w:r w:rsidRPr="007A56EC">
        <w:rPr>
          <w:noProof/>
          <w:lang w:eastAsia="en-GB"/>
        </w:rPr>
        <mc:AlternateContent>
          <mc:Choice Requires="wps">
            <w:drawing>
              <wp:anchor distT="0" distB="0" distL="114300" distR="114300" simplePos="0" relativeHeight="252070912" behindDoc="0" locked="0" layoutInCell="1" allowOverlap="1" wp14:anchorId="3D622A6B" wp14:editId="3CA93D76">
                <wp:simplePos x="0" y="0"/>
                <wp:positionH relativeFrom="column">
                  <wp:posOffset>7389495</wp:posOffset>
                </wp:positionH>
                <wp:positionV relativeFrom="paragraph">
                  <wp:posOffset>267334</wp:posOffset>
                </wp:positionV>
                <wp:extent cx="1254125" cy="485775"/>
                <wp:effectExtent l="0" t="0" r="22225" b="28575"/>
                <wp:wrapNone/>
                <wp:docPr id="487" name="Text Box 487"/>
                <wp:cNvGraphicFramePr/>
                <a:graphic xmlns:a="http://schemas.openxmlformats.org/drawingml/2006/main">
                  <a:graphicData uri="http://schemas.microsoft.com/office/word/2010/wordprocessingShape">
                    <wps:wsp>
                      <wps:cNvSpPr txBox="1"/>
                      <wps:spPr>
                        <a:xfrm>
                          <a:off x="0" y="0"/>
                          <a:ext cx="1254125" cy="4857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BA2907B" w14:textId="77777777" w:rsidR="00E71811" w:rsidRDefault="00E71811" w:rsidP="00574CBD">
                            <w:r>
                              <w:t>Width: 95</w:t>
                            </w:r>
                            <w:r>
                              <w:br/>
                              <w:t>Height: 90</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2A6B" id="Text Box 487" o:spid="_x0000_s1459" type="#_x0000_t202" style="position:absolute;margin-left:581.85pt;margin-top:21.05pt;width:98.75pt;height:38.2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" fillcolor="white [3201]" strokecolor="#ed7d31 [3205]" strokeweight="1pt">
                <v:textbox>
                  <w:txbxContent>
                    <w:p w14:paraId="2BA2907B" w14:textId="77777777" w:rsidR="00E71811" w:rsidRDefault="00E71811" w:rsidP="00574CBD">
                      <w:r>
                        <w:t>Width: 95</w:t>
                      </w:r>
                      <w:r>
                        <w:br/>
                        <w:t>Height: 90</w:t>
                      </w:r>
                      <w:r>
                        <w:br/>
                        <w:t xml:space="preserve"> </w:t>
                      </w:r>
                    </w:p>
                  </w:txbxContent>
                </v:textbox>
              </v:shape>
            </w:pict>
          </mc:Fallback>
        </mc:AlternateContent>
      </w:r>
      <w:r>
        <w:rPr>
          <w:noProof/>
          <w:lang w:eastAsia="en-GB"/>
        </w:rPr>
        <mc:AlternateContent>
          <mc:Choice Requires="wps">
            <w:drawing>
              <wp:anchor distT="0" distB="0" distL="114300" distR="114300" simplePos="0" relativeHeight="252066816" behindDoc="0" locked="0" layoutInCell="1" allowOverlap="1" wp14:anchorId="3FCE45B6" wp14:editId="43A79C0D">
                <wp:simplePos x="0" y="0"/>
                <wp:positionH relativeFrom="column">
                  <wp:posOffset>1144934</wp:posOffset>
                </wp:positionH>
                <wp:positionV relativeFrom="paragraph">
                  <wp:posOffset>252730</wp:posOffset>
                </wp:positionV>
                <wp:extent cx="499730" cy="2178688"/>
                <wp:effectExtent l="38100" t="0" r="15240" b="12065"/>
                <wp:wrapNone/>
                <wp:docPr id="488" name="Right Brace 488"/>
                <wp:cNvGraphicFramePr/>
                <a:graphic xmlns:a="http://schemas.openxmlformats.org/drawingml/2006/main">
                  <a:graphicData uri="http://schemas.microsoft.com/office/word/2010/wordprocessingShape">
                    <wps:wsp>
                      <wps:cNvSpPr/>
                      <wps:spPr>
                        <a:xfrm rot="10800000">
                          <a:off x="0" y="0"/>
                          <a:ext cx="499730" cy="2178688"/>
                        </a:xfrm>
                        <a:prstGeom prst="rightBrace">
                          <a:avLst>
                            <a:gd name="adj1" fmla="val 8333"/>
                            <a:gd name="adj2" fmla="val 49521"/>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0ECA" id="Right Brace 488" o:spid="_x0000_s1026" type="#_x0000_t88" style="position:absolute;margin-left:90.15pt;margin-top:19.9pt;width:39.35pt;height:171.55pt;rotation:18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" adj="413,10697" strokecolor="#ed7d31 [3205]" strokeweight=".5pt">
                <v:stroke joinstyle="miter"/>
              </v:shape>
            </w:pict>
          </mc:Fallback>
        </mc:AlternateContent>
      </w:r>
    </w:p>
    <w:p w14:paraId="346E7B9E" w14:textId="77777777" w:rsidR="00574CBD" w:rsidRDefault="00574CBD" w:rsidP="00574CBD"/>
    <w:p w14:paraId="0D8939B0" w14:textId="60CAC21E" w:rsidR="00574CBD" w:rsidRDefault="00574CBD" w:rsidP="00574CBD">
      <w:r w:rsidRPr="007A56EC">
        <w:rPr>
          <w:noProof/>
          <w:lang w:eastAsia="en-GB"/>
        </w:rPr>
        <mc:AlternateContent>
          <mc:Choice Requires="wps">
            <w:drawing>
              <wp:anchor distT="0" distB="0" distL="114300" distR="114300" simplePos="0" relativeHeight="252062720" behindDoc="0" locked="0" layoutInCell="1" allowOverlap="1" wp14:anchorId="49EDBC8E" wp14:editId="101A83CE">
                <wp:simplePos x="0" y="0"/>
                <wp:positionH relativeFrom="column">
                  <wp:posOffset>6408198</wp:posOffset>
                </wp:positionH>
                <wp:positionV relativeFrom="paragraph">
                  <wp:posOffset>174535</wp:posOffset>
                </wp:positionV>
                <wp:extent cx="287080" cy="287833"/>
                <wp:effectExtent l="0" t="0" r="74930" b="55245"/>
                <wp:wrapNone/>
                <wp:docPr id="489" name="Straight Arrow Connector 489"/>
                <wp:cNvGraphicFramePr/>
                <a:graphic xmlns:a="http://schemas.openxmlformats.org/drawingml/2006/main">
                  <a:graphicData uri="http://schemas.microsoft.com/office/word/2010/wordprocessingShape">
                    <wps:wsp>
                      <wps:cNvCnPr/>
                      <wps:spPr>
                        <a:xfrm>
                          <a:off x="0" y="0"/>
                          <a:ext cx="287080" cy="2878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EEA43" id="Straight Arrow Connector 489" o:spid="_x0000_s1026" type="#_x0000_t32" style="position:absolute;margin-left:504.6pt;margin-top:13.75pt;width:22.6pt;height:22.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" strokecolor="#ed7d31 [3205]" strokeweight="1.5pt">
                <v:stroke endarrow="block" joinstyle="miter"/>
              </v:shape>
            </w:pict>
          </mc:Fallback>
        </mc:AlternateContent>
      </w:r>
    </w:p>
    <w:p w14:paraId="6476CDE2" w14:textId="77777777" w:rsidR="00574CBD" w:rsidRDefault="00574CBD" w:rsidP="00574CBD">
      <w:r w:rsidRPr="007A56EC">
        <w:rPr>
          <w:noProof/>
          <w:lang w:eastAsia="en-GB"/>
        </w:rPr>
        <mc:AlternateContent>
          <mc:Choice Requires="wps">
            <w:drawing>
              <wp:anchor distT="0" distB="0" distL="114300" distR="114300" simplePos="0" relativeHeight="252063744" behindDoc="0" locked="0" layoutInCell="1" allowOverlap="1" wp14:anchorId="5C14324D" wp14:editId="643F2A95">
                <wp:simplePos x="0" y="0"/>
                <wp:positionH relativeFrom="column">
                  <wp:posOffset>6599156</wp:posOffset>
                </wp:positionH>
                <wp:positionV relativeFrom="paragraph">
                  <wp:posOffset>279832</wp:posOffset>
                </wp:positionV>
                <wp:extent cx="1254125" cy="489097"/>
                <wp:effectExtent l="0" t="0" r="22225" b="25400"/>
                <wp:wrapNone/>
                <wp:docPr id="490" name="Text Box 490"/>
                <wp:cNvGraphicFramePr/>
                <a:graphic xmlns:a="http://schemas.openxmlformats.org/drawingml/2006/main">
                  <a:graphicData uri="http://schemas.microsoft.com/office/word/2010/wordprocessingShape">
                    <wps:wsp>
                      <wps:cNvSpPr txBox="1"/>
                      <wps:spPr>
                        <a:xfrm>
                          <a:off x="0" y="0"/>
                          <a:ext cx="1254125" cy="48909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D9A86F6" w14:textId="77777777" w:rsidR="00E71811" w:rsidRDefault="00E71811" w:rsidP="00574CBD">
                            <w:r>
                              <w:t>Width: 360</w:t>
                            </w:r>
                            <w:r>
                              <w:br/>
                              <w:t>Height: 158</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324D" id="Text Box 490" o:spid="_x0000_s1460" type="#_x0000_t202" style="position:absolute;margin-left:519.6pt;margin-top:22.05pt;width:98.75pt;height:38.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" fillcolor="white [3201]" strokecolor="#ed7d31 [3205]" strokeweight="1pt">
                <v:textbox>
                  <w:txbxContent>
                    <w:p w14:paraId="4D9A86F6" w14:textId="77777777" w:rsidR="00E71811" w:rsidRDefault="00E71811" w:rsidP="00574CBD">
                      <w:r>
                        <w:t>Width: 360</w:t>
                      </w:r>
                      <w:r>
                        <w:br/>
                        <w:t>Height: 158</w:t>
                      </w:r>
                      <w:r>
                        <w:br/>
                        <w:t xml:space="preserve"> </w:t>
                      </w:r>
                    </w:p>
                  </w:txbxContent>
                </v:textbox>
              </v:shape>
            </w:pict>
          </mc:Fallback>
        </mc:AlternateContent>
      </w:r>
    </w:p>
    <w:p w14:paraId="3CC532BD" w14:textId="77777777" w:rsidR="00574CBD" w:rsidRDefault="00574CBD" w:rsidP="00574CBD">
      <w:r>
        <w:rPr>
          <w:noProof/>
          <w:lang w:eastAsia="en-GB"/>
        </w:rPr>
        <mc:AlternateContent>
          <mc:Choice Requires="wps">
            <w:drawing>
              <wp:anchor distT="0" distB="0" distL="114300" distR="114300" simplePos="0" relativeHeight="252072960" behindDoc="0" locked="0" layoutInCell="1" allowOverlap="1" wp14:anchorId="16B85CA1" wp14:editId="66519189">
                <wp:simplePos x="0" y="0"/>
                <wp:positionH relativeFrom="column">
                  <wp:posOffset>4946332</wp:posOffset>
                </wp:positionH>
                <wp:positionV relativeFrom="paragraph">
                  <wp:posOffset>229553</wp:posOffset>
                </wp:positionV>
                <wp:extent cx="467995" cy="2418080"/>
                <wp:effectExtent l="0" t="3492" r="23812" b="100013"/>
                <wp:wrapNone/>
                <wp:docPr id="491" name="Right Brace 491"/>
                <wp:cNvGraphicFramePr/>
                <a:graphic xmlns:a="http://schemas.openxmlformats.org/drawingml/2006/main">
                  <a:graphicData uri="http://schemas.microsoft.com/office/word/2010/wordprocessingShape">
                    <wps:wsp>
                      <wps:cNvSpPr/>
                      <wps:spPr>
                        <a:xfrm rot="5400000">
                          <a:off x="0" y="0"/>
                          <a:ext cx="467995" cy="241808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E5AE7" id="Right Brace 491" o:spid="_x0000_s1026" type="#_x0000_t88" style="position:absolute;margin-left:389.45pt;margin-top:18.1pt;width:36.85pt;height:190.4pt;rotation:90;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" adj="348" strokecolor="#ed7d31 [3205]" strokeweight=".5pt">
                <v:stroke joinstyle="miter"/>
              </v:shape>
            </w:pict>
          </mc:Fallback>
        </mc:AlternateContent>
      </w:r>
    </w:p>
    <w:p w14:paraId="74385C1E" w14:textId="77777777" w:rsidR="00574CBD" w:rsidRDefault="00574CBD" w:rsidP="00574CBD"/>
    <w:p w14:paraId="3132D479" w14:textId="67AA5837" w:rsidR="00574CBD" w:rsidRDefault="00574CBD" w:rsidP="00574CBD"/>
    <w:p w14:paraId="060DFD41" w14:textId="77777777" w:rsidR="00574CBD" w:rsidRDefault="00574CBD" w:rsidP="00574CBD">
      <w:pPr>
        <w:tabs>
          <w:tab w:val="left" w:pos="11989"/>
        </w:tabs>
      </w:pPr>
      <w:r>
        <w:tab/>
      </w:r>
    </w:p>
    <w:p w14:paraId="61B94B2D" w14:textId="465D9F0E" w:rsidR="00574CBD" w:rsidRDefault="00574CBD" w:rsidP="00574CBD"/>
    <w:p w14:paraId="1C85EFC4" w14:textId="3D8F7EA4" w:rsidR="00574CBD" w:rsidRDefault="00574CBD" w:rsidP="00574CBD">
      <w:r w:rsidRPr="007A56EC">
        <w:rPr>
          <w:noProof/>
          <w:lang w:eastAsia="en-GB"/>
        </w:rPr>
        <mc:AlternateContent>
          <mc:Choice Requires="wps">
            <w:drawing>
              <wp:anchor distT="0" distB="0" distL="114300" distR="114300" simplePos="0" relativeHeight="252071936" behindDoc="0" locked="0" layoutInCell="1" allowOverlap="1" wp14:anchorId="09B288D0" wp14:editId="624914D3">
                <wp:simplePos x="0" y="0"/>
                <wp:positionH relativeFrom="column">
                  <wp:posOffset>4634230</wp:posOffset>
                </wp:positionH>
                <wp:positionV relativeFrom="paragraph">
                  <wp:posOffset>200660</wp:posOffset>
                </wp:positionV>
                <wp:extent cx="1254125" cy="435610"/>
                <wp:effectExtent l="0" t="0" r="22225" b="21590"/>
                <wp:wrapNone/>
                <wp:docPr id="492" name="Text Box 492"/>
                <wp:cNvGraphicFramePr/>
                <a:graphic xmlns:a="http://schemas.openxmlformats.org/drawingml/2006/main">
                  <a:graphicData uri="http://schemas.microsoft.com/office/word/2010/wordprocessingShape">
                    <wps:wsp>
                      <wps:cNvSpPr txBox="1"/>
                      <wps:spPr>
                        <a:xfrm>
                          <a:off x="0" y="0"/>
                          <a:ext cx="1254125" cy="43561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8F1868C" w14:textId="77777777" w:rsidR="00E71811" w:rsidRDefault="00E71811" w:rsidP="00574CBD">
                            <w:r>
                              <w:t>Width: 360</w:t>
                            </w:r>
                            <w:r>
                              <w:br/>
                              <w:t>Height: 158</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288D0" id="Text Box 492" o:spid="_x0000_s1461" type="#_x0000_t202" style="position:absolute;margin-left:364.9pt;margin-top:15.8pt;width:98.75pt;height:34.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" fillcolor="white [3201]" strokecolor="#ed7d31 [3205]" strokeweight="1pt">
                <v:textbox>
                  <w:txbxContent>
                    <w:p w14:paraId="58F1868C" w14:textId="77777777" w:rsidR="00E71811" w:rsidRDefault="00E71811" w:rsidP="00574CBD">
                      <w:r>
                        <w:t>Width: 360</w:t>
                      </w:r>
                      <w:r>
                        <w:br/>
                        <w:t>Height: 158</w:t>
                      </w:r>
                      <w:r>
                        <w:br/>
                        <w:t xml:space="preserve"> </w:t>
                      </w:r>
                    </w:p>
                  </w:txbxContent>
                </v:textbox>
              </v:shape>
            </w:pict>
          </mc:Fallback>
        </mc:AlternateContent>
      </w:r>
    </w:p>
    <w:p w14:paraId="594BF3B0" w14:textId="77777777" w:rsidR="00574CBD" w:rsidRDefault="00574CBD" w:rsidP="00574CBD"/>
    <w:p w14:paraId="12C4A90A" w14:textId="77777777" w:rsidR="00574CBD" w:rsidRDefault="00574CBD" w:rsidP="00574CBD"/>
    <w:p w14:paraId="4A5E8360" w14:textId="77777777" w:rsidR="00574CBD" w:rsidRDefault="00574CBD" w:rsidP="00574CBD">
      <w:r>
        <w:rPr>
          <w:noProof/>
          <w:lang w:eastAsia="en-GB"/>
        </w:rPr>
        <w:lastRenderedPageBreak/>
        <mc:AlternateContent>
          <mc:Choice Requires="wps">
            <w:drawing>
              <wp:anchor distT="0" distB="0" distL="114300" distR="114300" simplePos="0" relativeHeight="252081152" behindDoc="0" locked="0" layoutInCell="1" allowOverlap="1" wp14:anchorId="56A8E852" wp14:editId="28B0DD9D">
                <wp:simplePos x="0" y="0"/>
                <wp:positionH relativeFrom="page">
                  <wp:align>center</wp:align>
                </wp:positionH>
                <wp:positionV relativeFrom="paragraph">
                  <wp:posOffset>60325</wp:posOffset>
                </wp:positionV>
                <wp:extent cx="11019790" cy="395605"/>
                <wp:effectExtent l="0" t="0" r="10160" b="23495"/>
                <wp:wrapNone/>
                <wp:docPr id="493" name="Round Diagonal Corner Rectangle 493"/>
                <wp:cNvGraphicFramePr/>
                <a:graphic xmlns:a="http://schemas.openxmlformats.org/drawingml/2006/main">
                  <a:graphicData uri="http://schemas.microsoft.com/office/word/2010/wordprocessingShape">
                    <wps:wsp>
                      <wps:cNvSpPr/>
                      <wps:spPr>
                        <a:xfrm>
                          <a:off x="0" y="0"/>
                          <a:ext cx="11019790" cy="39560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0F75CCCB" w14:textId="14D7A087" w:rsidR="00E71811" w:rsidRPr="00A52884" w:rsidRDefault="00E71811" w:rsidP="00574CBD">
                            <w:pPr>
                              <w:jc w:val="center"/>
                              <w:rPr>
                                <w:sz w:val="24"/>
                              </w:rPr>
                            </w:pPr>
                            <w:r>
                              <w:rPr>
                                <w:sz w:val="24"/>
                              </w:rPr>
                              <w:t>Customer’s Database UC (Accessed from the Menu Form) –used to show Customers, to edit and also set purchases and reminders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E852" id="Round Diagonal Corner Rectangle 493" o:spid="_x0000_s1462" style="position:absolute;margin-left:0;margin-top:4.75pt;width:867.7pt;height:31.15pt;z-index:252081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coordsize="11019790,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" adj="-11796480,,5400" path="m65935,l11019790,r,l11019790,329670v,36415,-29520,65935,-65935,65935l,395605r,l,65935c,29520,29520,,65935,xe" fillcolor="white [3201]" strokecolor="black [3200]" strokeweight="1pt">
                <v:stroke joinstyle="miter"/>
                <v:formulas/>
                <v:path arrowok="t" o:connecttype="custom" o:connectlocs="65935,0;11019790,0;11019790,0;11019790,329670;10953855,395605;0,395605;0,395605;0,65935;65935,0" o:connectangles="0,0,0,0,0,0,0,0,0" textboxrect="0,0,11019790,395605"/>
                <v:textbox>
                  <w:txbxContent>
                    <w:p w14:paraId="0F75CCCB" w14:textId="14D7A087" w:rsidR="00E71811" w:rsidRPr="00A52884" w:rsidRDefault="00E71811" w:rsidP="00574CBD">
                      <w:pPr>
                        <w:jc w:val="center"/>
                        <w:rPr>
                          <w:sz w:val="24"/>
                        </w:rPr>
                      </w:pPr>
                      <w:r>
                        <w:rPr>
                          <w:sz w:val="24"/>
                        </w:rPr>
                        <w:t>Customer’s Database UC (Accessed from the Menu Form) –used to show Customers, to edit and also set purchases and reminders</w:t>
                      </w:r>
                    </w:p>
                  </w:txbxContent>
                </v:textbox>
                <w10:wrap anchorx="page"/>
              </v:shape>
            </w:pict>
          </mc:Fallback>
        </mc:AlternateContent>
      </w:r>
    </w:p>
    <w:p w14:paraId="26E2CFD2" w14:textId="77777777" w:rsidR="00574CBD" w:rsidRDefault="00574CBD" w:rsidP="00574CBD"/>
    <w:p w14:paraId="664B6BE0" w14:textId="59313E71" w:rsidR="00574CBD" w:rsidRDefault="00574CBD" w:rsidP="00574CBD">
      <w:r>
        <w:rPr>
          <w:noProof/>
          <w:lang w:eastAsia="en-GB"/>
        </w:rPr>
        <mc:AlternateContent>
          <mc:Choice Requires="wpg">
            <w:drawing>
              <wp:anchor distT="0" distB="0" distL="114300" distR="114300" simplePos="0" relativeHeight="252080128" behindDoc="0" locked="0" layoutInCell="1" allowOverlap="1" wp14:anchorId="08866150" wp14:editId="24328649">
                <wp:simplePos x="0" y="0"/>
                <wp:positionH relativeFrom="column">
                  <wp:posOffset>605392</wp:posOffset>
                </wp:positionH>
                <wp:positionV relativeFrom="paragraph">
                  <wp:posOffset>75181</wp:posOffset>
                </wp:positionV>
                <wp:extent cx="8058150" cy="4484536"/>
                <wp:effectExtent l="0" t="0" r="19050" b="11430"/>
                <wp:wrapNone/>
                <wp:docPr id="494" name="Group 494"/>
                <wp:cNvGraphicFramePr/>
                <a:graphic xmlns:a="http://schemas.openxmlformats.org/drawingml/2006/main">
                  <a:graphicData uri="http://schemas.microsoft.com/office/word/2010/wordprocessingGroup">
                    <wpg:wgp>
                      <wpg:cNvGrpSpPr/>
                      <wpg:grpSpPr>
                        <a:xfrm>
                          <a:off x="0" y="0"/>
                          <a:ext cx="8058150" cy="4484536"/>
                          <a:chOff x="0" y="0"/>
                          <a:chExt cx="8058150" cy="4400550"/>
                        </a:xfrm>
                      </wpg:grpSpPr>
                      <wpg:grpSp>
                        <wpg:cNvPr id="495" name="Group 495"/>
                        <wpg:cNvGrpSpPr/>
                        <wpg:grpSpPr>
                          <a:xfrm>
                            <a:off x="0" y="0"/>
                            <a:ext cx="8058150" cy="4400550"/>
                            <a:chOff x="-69860" y="-22641"/>
                            <a:chExt cx="9096481" cy="4695825"/>
                          </a:xfrm>
                        </wpg:grpSpPr>
                        <wpg:grpSp>
                          <wpg:cNvPr id="499" name="Group 499"/>
                          <wpg:cNvGrpSpPr/>
                          <wpg:grpSpPr>
                            <a:xfrm>
                              <a:off x="-69860" y="-22641"/>
                              <a:ext cx="9096481" cy="4695825"/>
                              <a:chOff x="-69860" y="-22641"/>
                              <a:chExt cx="9096481" cy="4695825"/>
                            </a:xfrm>
                          </wpg:grpSpPr>
                          <wpg:grpSp>
                            <wpg:cNvPr id="500" name="Group 500"/>
                            <wpg:cNvGrpSpPr/>
                            <wpg:grpSpPr>
                              <a:xfrm>
                                <a:off x="-69860" y="-22641"/>
                                <a:ext cx="9096481" cy="4695825"/>
                                <a:chOff x="-69860" y="-10765"/>
                                <a:chExt cx="9096541" cy="4695825"/>
                              </a:xfrm>
                            </wpg:grpSpPr>
                            <wpg:grpSp>
                              <wpg:cNvPr id="501" name="Group 501"/>
                              <wpg:cNvGrpSpPr/>
                              <wpg:grpSpPr>
                                <a:xfrm>
                                  <a:off x="-69860" y="-10765"/>
                                  <a:ext cx="9096541" cy="4695825"/>
                                  <a:chOff x="143896" y="-10765"/>
                                  <a:chExt cx="9097250" cy="4695825"/>
                                </a:xfrm>
                              </wpg:grpSpPr>
                              <wpg:grpSp>
                                <wpg:cNvPr id="502" name="Group 502"/>
                                <wpg:cNvGrpSpPr/>
                                <wpg:grpSpPr>
                                  <a:xfrm>
                                    <a:off x="143896" y="-10765"/>
                                    <a:ext cx="9097250" cy="4695825"/>
                                    <a:chOff x="144283" y="-10766"/>
                                    <a:chExt cx="9121792" cy="4696157"/>
                                  </a:xfrm>
                                </wpg:grpSpPr>
                                <wps:wsp>
                                  <wps:cNvPr id="503" name="Rectangle 503"/>
                                  <wps:cNvSpPr/>
                                  <wps:spPr>
                                    <a:xfrm>
                                      <a:off x="144283" y="-10766"/>
                                      <a:ext cx="9121792" cy="4696157"/>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5" name="Rectangle 505"/>
                                  <wps:cNvSpPr/>
                                  <wps:spPr>
                                    <a:xfrm>
                                      <a:off x="3428089" y="902083"/>
                                      <a:ext cx="4158911" cy="286603"/>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D3A67AD" w14:textId="0BD879FC"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r>
                                          <w:rPr>
                                            <w:rFonts w:asciiTheme="minorHAnsi" w:hAnsi="Calibri" w:cstheme="minorBidi"/>
                                            <w:iCs/>
                                            <w:color w:val="808080" w:themeColor="background1" w:themeShade="80"/>
                                            <w:kern w:val="24"/>
                                          </w:rPr>
                                          <w:t xml:space="preserve"> For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1114686" y="1294503"/>
                                      <a:ext cx="4181050" cy="325658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7" name="Rectangle 507"/>
                                <wps:cNvSpPr/>
                                <wps:spPr>
                                  <a:xfrm>
                                    <a:off x="213761" y="108586"/>
                                    <a:ext cx="8954257" cy="84815"/>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08" name="Rectangle 508"/>
                              <wps:cNvSpPr/>
                              <wps:spPr>
                                <a:xfrm>
                                  <a:off x="5372135" y="1294410"/>
                                  <a:ext cx="3332477" cy="3253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9" name="Text Box 9"/>
                            <wps:cNvSpPr txBox="1"/>
                            <wps:spPr>
                              <a:xfrm>
                                <a:off x="5336402" y="1696803"/>
                                <a:ext cx="99695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61041"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FullName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Text Box 510"/>
                            <wps:cNvSpPr txBox="1"/>
                            <wps:spPr>
                              <a:xfrm>
                                <a:off x="5369124" y="1899562"/>
                                <a:ext cx="85407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6E7A8B"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1" name="Text Box 511"/>
                            <wps:cNvSpPr txBox="1"/>
                            <wps:spPr>
                              <a:xfrm>
                                <a:off x="7140271" y="1745311"/>
                                <a:ext cx="121285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91782"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Text Box 544"/>
                            <wps:cNvSpPr txBox="1"/>
                            <wps:spPr>
                              <a:xfrm>
                                <a:off x="5380057" y="2102319"/>
                                <a:ext cx="85407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04567"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Text Box 545"/>
                            <wps:cNvSpPr txBox="1"/>
                            <wps:spPr>
                              <a:xfrm>
                                <a:off x="7236049" y="1952045"/>
                                <a:ext cx="1212849"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A3DAA9"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6952385" y="1530611"/>
                                <a:ext cx="936084"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F860F4" w14:textId="2EB5D2B2"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Postcod</w:t>
                                  </w:r>
                                  <w:r>
                                    <w:rPr>
                                      <w:rFonts w:ascii="Clarity Gothic Light SF" w:hAnsi="Clarity Gothic Light SF"/>
                                      <w:sz w:val="20"/>
                                      <w:szCs w:val="2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Rectangle 547"/>
                            <wps:cNvSpPr/>
                            <wps:spPr>
                              <a:xfrm>
                                <a:off x="6103625" y="1728608"/>
                                <a:ext cx="899795" cy="1778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DCEEEB3"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8" name="Rectangle 548"/>
                            <wps:cNvSpPr/>
                            <wps:spPr>
                              <a:xfrm>
                                <a:off x="6103625" y="1931367"/>
                                <a:ext cx="899795" cy="1778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B263222"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9" name="Rectangle 549"/>
                            <wps:cNvSpPr/>
                            <wps:spPr>
                              <a:xfrm>
                                <a:off x="7744570" y="1785067"/>
                                <a:ext cx="899795" cy="1778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0980F71A"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0" name="Rectangle 550"/>
                            <wps:cNvSpPr/>
                            <wps:spPr>
                              <a:xfrm>
                                <a:off x="6106563" y="2133841"/>
                                <a:ext cx="894086" cy="163263"/>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5BEB9BD6"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1" name="Rectangle 551"/>
                            <wps:cNvSpPr/>
                            <wps:spPr>
                              <a:xfrm>
                                <a:off x="7744570" y="1991801"/>
                                <a:ext cx="895350" cy="1778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6AA216B1"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7747655" y="1550808"/>
                                <a:ext cx="900000" cy="1778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20F5BC29"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3" name="Rectangle 553"/>
                            <wps:cNvSpPr/>
                            <wps:spPr>
                              <a:xfrm>
                                <a:off x="7155714" y="2270385"/>
                                <a:ext cx="680050" cy="277446"/>
                              </a:xfrm>
                              <a:prstGeom prst="rect">
                                <a:avLst/>
                              </a:prstGeom>
                              <a:ln/>
                            </wps:spPr>
                            <wps:style>
                              <a:lnRef idx="2">
                                <a:schemeClr val="dk1"/>
                              </a:lnRef>
                              <a:fillRef idx="1">
                                <a:schemeClr val="lt1"/>
                              </a:fillRef>
                              <a:effectRef idx="0">
                                <a:schemeClr val="dk1"/>
                              </a:effectRef>
                              <a:fontRef idx="minor">
                                <a:schemeClr val="dk1"/>
                              </a:fontRef>
                            </wps:style>
                            <wps:txbx>
                              <w:txbxContent>
                                <w:p w14:paraId="53072566"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kern w:val="24"/>
                                      <w:sz w:val="12"/>
                                      <w:szCs w:val="18"/>
                                    </w:rPr>
                                    <w:t>Unlock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a:off x="6252518" y="1262181"/>
                                <a:ext cx="2055868"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4068C2"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Customer</w:t>
                                  </w:r>
                                  <w:r w:rsidRPr="00010971">
                                    <w:rPr>
                                      <w:rFonts w:ascii="Clarity Gothic Light SF" w:hAnsi="Clarity Gothic Light SF"/>
                                      <w:sz w:val="21"/>
                                    </w:rPr>
                                    <w: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Rectangle 555"/>
                            <wps:cNvSpPr/>
                            <wps:spPr>
                              <a:xfrm>
                                <a:off x="7919130" y="2270385"/>
                                <a:ext cx="699838" cy="277446"/>
                              </a:xfrm>
                              <a:prstGeom prst="rect">
                                <a:avLst/>
                              </a:prstGeom>
                              <a:ln/>
                            </wps:spPr>
                            <wps:style>
                              <a:lnRef idx="2">
                                <a:schemeClr val="dk1"/>
                              </a:lnRef>
                              <a:fillRef idx="1">
                                <a:schemeClr val="lt1"/>
                              </a:fillRef>
                              <a:effectRef idx="0">
                                <a:schemeClr val="dk1"/>
                              </a:effectRef>
                              <a:fontRef idx="minor">
                                <a:schemeClr val="dk1"/>
                              </a:fontRef>
                            </wps:style>
                            <wps:txbx>
                              <w:txbxContent>
                                <w:p w14:paraId="6CC43AFB"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sidRPr="00F56860">
                                    <w:rPr>
                                      <w:rFonts w:ascii="Microsoft Sans Serif" w:hAnsi="Microsoft Sans Serif" w:cs="Microsoft Sans Serif"/>
                                      <w:color w:val="000000" w:themeColor="text1"/>
                                      <w:kern w:val="24"/>
                                      <w:sz w:val="12"/>
                                      <w:szCs w:val="18"/>
                                    </w:rPr>
                                    <w:t>Modify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7714835" y="4265715"/>
                                <a:ext cx="927405" cy="224790"/>
                              </a:xfrm>
                              <a:prstGeom prst="rect">
                                <a:avLst/>
                              </a:prstGeom>
                              <a:ln/>
                            </wps:spPr>
                            <wps:style>
                              <a:lnRef idx="2">
                                <a:schemeClr val="dk1"/>
                              </a:lnRef>
                              <a:fillRef idx="1">
                                <a:schemeClr val="lt1"/>
                              </a:fillRef>
                              <a:effectRef idx="0">
                                <a:schemeClr val="dk1"/>
                              </a:effectRef>
                              <a:fontRef idx="minor">
                                <a:schemeClr val="dk1"/>
                              </a:fontRef>
                            </wps:style>
                            <wps:txbx>
                              <w:txbxContent>
                                <w:p w14:paraId="05B3F423"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sz w:val="12"/>
                                      <w:szCs w:val="18"/>
                                    </w:rPr>
                                    <w:t>Make an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57" name="Group 557"/>
                            <wpg:cNvGrpSpPr/>
                            <wpg:grpSpPr>
                              <a:xfrm>
                                <a:off x="5480377" y="2613781"/>
                                <a:ext cx="3134866" cy="1607758"/>
                                <a:chOff x="145052" y="41534"/>
                                <a:chExt cx="3134866" cy="1607758"/>
                              </a:xfrm>
                            </wpg:grpSpPr>
                            <wps:wsp>
                              <wps:cNvPr id="558" name="Text Box 558"/>
                              <wps:cNvSpPr txBox="1"/>
                              <wps:spPr>
                                <a:xfrm>
                                  <a:off x="687467" y="41534"/>
                                  <a:ext cx="2401587"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D5065"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Customer’s 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Rectangle 559"/>
                              <wps:cNvSpPr/>
                              <wps:spPr>
                                <a:xfrm>
                                  <a:off x="145052" y="273287"/>
                                  <a:ext cx="3134866" cy="13760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60" name="Rectangle 560"/>
                          <wps:cNvSpPr/>
                          <wps:spPr>
                            <a:xfrm>
                              <a:off x="1148575" y="863937"/>
                              <a:ext cx="932033" cy="312788"/>
                            </a:xfrm>
                            <a:prstGeom prst="rect">
                              <a:avLst/>
                            </a:prstGeom>
                            <a:ln/>
                          </wps:spPr>
                          <wps:style>
                            <a:lnRef idx="2">
                              <a:schemeClr val="dk1"/>
                            </a:lnRef>
                            <a:fillRef idx="1">
                              <a:schemeClr val="lt1"/>
                            </a:fillRef>
                            <a:effectRef idx="0">
                              <a:schemeClr val="dk1"/>
                            </a:effectRef>
                            <a:fontRef idx="minor">
                              <a:schemeClr val="dk1"/>
                            </a:fontRef>
                          </wps:style>
                          <wps:txbx>
                            <w:txbxContent>
                              <w:p w14:paraId="78A4D490"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sidRPr="004267B9">
                                  <w:rPr>
                                    <w:rFonts w:asciiTheme="minorHAnsi" w:eastAsia="Calibri" w:hAnsi="Calibri"/>
                                    <w:kern w:val="24"/>
                                    <w:sz w:val="16"/>
                                    <w:szCs w:val="16"/>
                                  </w:rPr>
                                  <w:t>Add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62" name="Rectangle 562"/>
                        <wps:cNvSpPr/>
                        <wps:spPr>
                          <a:xfrm>
                            <a:off x="1943100" y="828675"/>
                            <a:ext cx="920896"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2E65F3FA"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sidRPr="004267B9">
                                <w:rPr>
                                  <w:rFonts w:asciiTheme="minorHAnsi" w:eastAsia="Calibri" w:hAnsi="Calibri"/>
                                  <w:kern w:val="24"/>
                                  <w:sz w:val="16"/>
                                  <w:szCs w:val="16"/>
                                </w:rPr>
                                <w:t>Delete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866150" id="Group 494" o:spid="_x0000_s1463" style="position:absolute;margin-left:47.65pt;margin-top:5.9pt;width:634.5pt;height:353.1pt;z-index:252080128;mso-height-relative:margin" coordsize="80581,4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">
                <v:group id="Group 495" o:spid="_x0000_s1464" style="position:absolute;width:80581;height:44005" coordorigin="-698,-226" coordsize="90964,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group id="Group 499" o:spid="_x0000_s1465" style="position:absolute;left:-698;top:-226;width:90964;height:46957" coordorigin="-698,-226" coordsize="90964,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group id="Group 500" o:spid="_x0000_s1466" style="position:absolute;left:-698;top:-226;width:90964;height:46957" coordorigin="-698,-107" coordsize="90965,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group id="Group 501" o:spid="_x0000_s1467" style="position:absolute;left:-698;top:-107;width:90964;height:46957" coordorigin="1438,-107" coordsize="90972,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group id="Group 502" o:spid="_x0000_s1468" style="position:absolute;left:1438;top:-107;width:90973;height:46957" coordorigin="1442,-107" coordsize="91217,46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rect id="Rectangle 503" o:spid="_x0000_s1469" style="position:absolute;left:1442;top:-107;width:91218;height:4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pvLMUA&#10;AADcAAAADwAAAGRycy9kb3ducmV2LnhtbESPQWsCMRSE74X+h/CE3jSxp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m8sxQAAANwAAAAPAAAAAAAAAAAAAAAAAJgCAABkcnMv&#10;ZG93bnJldi54bWxQSwUGAAAAAAQABAD1AAAAigMAAAAA&#10;" fillcolor="white [3201]" strokecolor="black [3200]" strokeweight="1pt"/>
                          <v:rect id="Rectangle 505" o:spid="_x0000_s1470" style="position:absolute;left:34280;top:9020;width:41590;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v6MMA&#10;AADcAAAADwAAAGRycy9kb3ducmV2LnhtbESPT4vCMBTE74LfITxhbzZVqbhdo4goW4/+O+zt0Tzb&#10;ss1LbaJ2v/1GEDwOM/MbZr7sTC3u1LrKsoJRFIMgzq2uuFBwOm6HMxDOI2usLZOCP3KwXPR7c0y1&#10;ffCe7gdfiABhl6KC0vsmldLlJRl0kW2Ig3exrUEfZFtI3eIjwE0tx3E8lQYrDgslNrQuKf893IyC&#10;zHxmZ6zzpLtub6PL989uw5OdUh+DbvUFwlPn3+FXO9MKkjiB55lw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Wv6MMAAADcAAAADwAAAAAAAAAAAAAAAACYAgAAZHJzL2Rv&#10;d25yZXYueG1sUEsFBgAAAAAEAAQA9QAAAIgDAAAAAA==&#10;" fillcolor="white [3201]" strokecolor="#aeaaaa [2414]" strokeweight="1pt">
                            <v:textbox>
                              <w:txbxContent>
                                <w:p w14:paraId="3D3A67AD" w14:textId="0BD879FC"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r>
                                    <w:rPr>
                                      <w:rFonts w:asciiTheme="minorHAnsi" w:hAnsi="Calibri" w:cstheme="minorBidi"/>
                                      <w:iCs/>
                                      <w:color w:val="808080" w:themeColor="background1" w:themeShade="80"/>
                                      <w:kern w:val="24"/>
                                    </w:rPr>
                                    <w:t xml:space="preserve"> For Customer</w:t>
                                  </w:r>
                                </w:p>
                              </w:txbxContent>
                            </v:textbox>
                          </v:rect>
                          <v:rect id="Rectangle 506" o:spid="_x0000_s1471" style="position:absolute;left:11146;top:12945;width:41811;height:3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MtMUA&#10;AADcAAAADwAAAGRycy9kb3ducmV2LnhtbESPQWsCMRSE7wX/Q3iF3mpSodt2NYqIQqFS0fbg8bF5&#10;3V26eVmSuLv+eyMIHoeZ+YaZLQbbiI58qB1reBkrEMSFMzWXGn5/Ns/vIEJENtg4Jg1nCrCYjx5m&#10;mBvX8566QyxFgnDIUUMVY5tLGYqKLIaxa4mT9+e8xZikL6Xx2Ce4beREqUxarDktVNjSqqLi/3Cy&#10;GtyuPjdL//Hdbent+LWLqh+ytdZPj8NyCiLSEO/hW/vTaHhVGVzPpCM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cy0xQAAANwAAAAPAAAAAAAAAAAAAAAAAJgCAABkcnMv&#10;ZG93bnJldi54bWxQSwUGAAAAAAQABAD1AAAAigMAAAAA&#10;" fillcolor="white [3201]" strokecolor="black [3200]" strokeweight="1pt"/>
                        </v:group>
                        <v:rect id="Rectangle 507" o:spid="_x0000_s1472" style="position:absolute;left:2137;top:1085;width:89543;height: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pL8UA&#10;AADcAAAADwAAAGRycy9kb3ducmV2LnhtbESPQWsCMRSE70L/Q3iF3jSpULVbo4i0UKgobj14fGxe&#10;d5duXpYk3V3/fSMIHoeZ+YZZrgfbiI58qB1reJ4oEMSFMzWXGk7fH+MFiBCRDTaOScOFAqxXD6Ml&#10;Zsb1fKQuj6VIEA4ZaqhibDMpQ1GRxTBxLXHyfpy3GJP0pTQe+wS3jZwqNZMWa04LFba0raj4zf+s&#10;BneoL83Gv+67Hc3PX4eo+mH2rvXT47B5AxFpiPfwrf1pNLyoOVzPp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WkvxQAAANwAAAAPAAAAAAAAAAAAAAAAAJgCAABkcnMv&#10;ZG93bnJldi54bWxQSwUGAAAAAAQABAD1AAAAigMAAAAA&#10;" fillcolor="white [3201]" strokecolor="black [3200]" strokeweight="1pt"/>
                      </v:group>
                      <v:rect id="Rectangle 508" o:spid="_x0000_s1473" style="position:absolute;left:53721;top:12944;width:33325;height:32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79XcIA&#10;AADcAAAADwAAAGRycy9kb3ducmV2LnhtbERPz2vCMBS+C/sfwht402QDde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Pv1dwgAAANwAAAAPAAAAAAAAAAAAAAAAAJgCAABkcnMvZG93&#10;bnJldi54bWxQSwUGAAAAAAQABAD1AAAAhwMAAAAA&#10;" fillcolor="white [3201]" strokecolor="black [3200]" strokeweight="1pt"/>
                    </v:group>
                    <v:shape id="Text Box 9" o:spid="_x0000_s1474" type="#_x0000_t202" style="position:absolute;left:53364;top:16968;width:9969;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Ph8YA&#10;AADcAAAADwAAAGRycy9kb3ducmV2LnhtbESPQWvCQBSE74X+h+UVvNVNBUtMXUUCokh7iM3F22v2&#10;mQ3Nvo3ZVdP++q4g9DjMzDfMfDnYVlyo941jBS/jBARx5XTDtYLyc/2cgvABWWPrmBT8kIfl4vFh&#10;jpl2Vy7osg+1iBD2GSowIXSZlL4yZNGPXUccvaPrLYYo+1rqHq8Rbls5SZJXabHhuGCwo9xQ9b0/&#10;WwW7fP2BxdfEpr9tvnk/rrpTeZgqNXoaVm8gAg3hP3xvb7WCaTKD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Ph8YAAADcAAAADwAAAAAAAAAAAAAAAACYAgAAZHJz&#10;L2Rvd25yZXYueG1sUEsFBgAAAAAEAAQA9QAAAIsDAAAAAA==&#10;" filled="f" stroked="f" strokeweight=".5pt">
                      <v:textbox>
                        <w:txbxContent>
                          <w:p w14:paraId="44C61041"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FullName</w:t>
                            </w:r>
                          </w:p>
                        </w:txbxContent>
                      </v:textbox>
                    </v:shape>
                    <v:shape id="Text Box 510" o:spid="_x0000_s1475" type="#_x0000_t202" style="position:absolute;left:53691;top:18995;width:8540;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wx8MA&#10;AADcAAAADwAAAGRycy9kb3ducmV2LnhtbERPTWvCQBC9F/oflil4azYKFolZRQJSET2ouXibZsck&#10;NDubZtck+uu7h0KPj/edrkfTiJ46V1tWMI1iEMSF1TWXCvLL9n0BwnlkjY1lUvAgB+vV60uKibYD&#10;n6g/+1KEEHYJKqi8bxMpXVGRQRfZljhwN9sZ9AF2pdQdDiHcNHIWxx/SYM2hocKWsoqK7/PdKNhn&#10;2yOevmZm8Wyyz8Nt0/7k17lSk7dxswThafT/4j/3TiuYT8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Iwx8MAAADcAAAADwAAAAAAAAAAAAAAAACYAgAAZHJzL2Rv&#10;d25yZXYueG1sUEsFBgAAAAAEAAQA9QAAAIgDAAAAAA==&#10;" filled="f" stroked="f" strokeweight=".5pt">
                      <v:textbox>
                        <w:txbxContent>
                          <w:p w14:paraId="766E7A8B"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Email</w:t>
                            </w:r>
                          </w:p>
                        </w:txbxContent>
                      </v:textbox>
                    </v:shape>
                    <v:shape id="Text Box 511" o:spid="_x0000_s1476" type="#_x0000_t202" style="position:absolute;left:71402;top:17453;width:12129;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VXMYA&#10;AADcAAAADwAAAGRycy9kb3ducmV2LnhtbESPQWvCQBSE74X+h+UVvNVNBEtIXUUC0iL2YMylt2f2&#10;mQR336bZrcb++m6h4HGYmW+YxWq0Rlxo8J1jBek0AUFcO91xo6A6bJ4zED4gazSOScGNPKyWjw8L&#10;zLW78p4uZWhEhLDPUUEbQp9L6euWLPqp64mjd3KDxRDl0Eg94DXCrZGzJHmRFjuOCy32VLRUn8tv&#10;q2BbbD5wf5zZ7McUb7vTuv+qPudKTZ7G9SuIQGO4h//b71rBPE3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6VXMYAAADcAAAADwAAAAAAAAAAAAAAAACYAgAAZHJz&#10;L2Rvd25yZXYueG1sUEsFBgAAAAAEAAQA9QAAAIsDAAAAAA==&#10;" filled="f" stroked="f" strokeweight=".5pt">
                      <v:textbox>
                        <w:txbxContent>
                          <w:p w14:paraId="0B891782"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Number</w:t>
                            </w:r>
                          </w:p>
                        </w:txbxContent>
                      </v:textbox>
                    </v:shape>
                    <v:shape id="Text Box 544" o:spid="_x0000_s1477" type="#_x0000_t202" style="position:absolute;left:53800;top:21023;width:8541;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oZ2cUA&#10;AADcAAAADwAAAGRycy9kb3ducmV2LnhtbESPT4vCMBTE7wt+h/CEva2pootUo0hBlEUP/rl4ezbP&#10;tti81CZq9dMbYcHjMDO/YcbTxpTiRrUrLCvodiIQxKnVBWcK9rv5zxCE88gaS8uk4EEOppPW1xhj&#10;be+8odvWZyJA2MWoIPe+iqV0aU4GXcdWxME72dqgD7LOpK7xHuCmlL0o+pUGCw4LOVaU5JSet1ej&#10;4C+Zr3Fz7Jnhs0wWq9OsuuwPA6W+281sBMJT4z/h//ZSKxj0+/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hnZxQAAANwAAAAPAAAAAAAAAAAAAAAAAJgCAABkcnMv&#10;ZG93bnJldi54bWxQSwUGAAAAAAQABAD1AAAAigMAAAAA&#10;" filled="f" stroked="f" strokeweight=".5pt">
                      <v:textbox>
                        <w:txbxContent>
                          <w:p w14:paraId="28704567"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Address</w:t>
                            </w:r>
                          </w:p>
                        </w:txbxContent>
                      </v:textbox>
                    </v:shape>
                    <v:shape id="Text Box 545" o:spid="_x0000_s1478" type="#_x0000_t202" style="position:absolute;left:72360;top:19520;width:12128;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8QsUA&#10;AADcAAAADwAAAGRycy9kb3ducmV2LnhtbESPT4vCMBTE78J+h/AWvGm6Y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rxCxQAAANwAAAAPAAAAAAAAAAAAAAAAAJgCAABkcnMv&#10;ZG93bnJldi54bWxQSwUGAAAAAAQABAD1AAAAigMAAAAA&#10;" filled="f" stroked="f" strokeweight=".5pt">
                      <v:textbox>
                        <w:txbxContent>
                          <w:p w14:paraId="43A3DAA9"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Area</w:t>
                            </w:r>
                          </w:p>
                        </w:txbxContent>
                      </v:textbox>
                    </v:shape>
                    <v:shape id="Text Box 546" o:spid="_x0000_s1479" type="#_x0000_t202" style="position:absolute;left:69523;top:15306;width:9361;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14:paraId="5AF860F4" w14:textId="2EB5D2B2"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Postcod</w:t>
                            </w:r>
                            <w:r>
                              <w:rPr>
                                <w:rFonts w:ascii="Clarity Gothic Light SF" w:hAnsi="Clarity Gothic Light SF"/>
                                <w:sz w:val="20"/>
                                <w:szCs w:val="20"/>
                              </w:rPr>
                              <w:t>e</w:t>
                            </w:r>
                          </w:p>
                        </w:txbxContent>
                      </v:textbox>
                    </v:shape>
                    <v:rect id="Rectangle 547" o:spid="_x0000_s1480" style="position:absolute;left:61036;top:17286;width:899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txMQA&#10;AADcAAAADwAAAGRycy9kb3ducmV2LnhtbESPQYvCMBSE74L/ITxhb5qqq6vVKCIr1qPu7sHbo3m2&#10;xealNlG7/94IgsdhZr5h5svGlOJGtSssK+j3IhDEqdUFZwp+fzbdCQjnkTWWlknBPzlYLtqtOcba&#10;3nlPt4PPRICwi1FB7n0VS+nSnAy6nq2Ig3eytUEfZJ1JXeM9wE0pB1E0lgYLDgs5VrTOKT0frkZB&#10;YqbJH5bpqLlsrv3T9rj75uFOqY9Os5qB8NT4d/jVTrSC0ecX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BLcTEAAAA3AAAAA8AAAAAAAAAAAAAAAAAmAIAAGRycy9k&#10;b3ducmV2LnhtbFBLBQYAAAAABAAEAPUAAACJAwAAAAA=&#10;" fillcolor="white [3201]" strokecolor="#aeaaaa [2414]" strokeweight="1pt">
                      <v:textbox>
                        <w:txbxContent>
                          <w:p w14:paraId="3DCEEEB3" w14:textId="77777777" w:rsidR="00E71811" w:rsidRPr="00CD7491" w:rsidRDefault="00E71811" w:rsidP="00574CBD">
                            <w:pPr>
                              <w:pStyle w:val="NormalWeb"/>
                              <w:spacing w:before="0" w:beforeAutospacing="0" w:after="0" w:afterAutospacing="0"/>
                              <w:jc w:val="both"/>
                            </w:pPr>
                          </w:p>
                        </w:txbxContent>
                      </v:textbox>
                    </v:rect>
                    <v:rect id="Rectangle 548" o:spid="_x0000_s1481" style="position:absolute;left:61036;top:19313;width:899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5tsIA&#10;AADcAAAADwAAAGRycy9kb3ducmV2LnhtbERPTW+CQBC9N/E/bMakt7pgS9NSF2KakuJRWw/eJuwI&#10;RHYW2VXw37uHJj2+vO9VPplOXGlwrWUF8SICQVxZ3XKt4PeneHoD4Tyyxs4yKbiRgzybPaww1Xbk&#10;LV13vhYhhF2KChrv+1RKVzVk0C1sTxy4ox0M+gCHWuoBxxBuOrmMoldpsOXQ0GBPnw1Vp93FKCjN&#10;e7nHrkqmc3GJj9+HzRc/b5R6nE/rDxCeJv8v/nOXWkHyEtaGM+EIy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m2wgAAANwAAAAPAAAAAAAAAAAAAAAAAJgCAABkcnMvZG93&#10;bnJldi54bWxQSwUGAAAAAAQABAD1AAAAhwMAAAAA&#10;" fillcolor="white [3201]" strokecolor="#aeaaaa [2414]" strokeweight="1pt">
                      <v:textbox>
                        <w:txbxContent>
                          <w:p w14:paraId="3B263222" w14:textId="77777777" w:rsidR="00E71811" w:rsidRPr="00CD7491" w:rsidRDefault="00E71811" w:rsidP="00574CBD">
                            <w:pPr>
                              <w:pStyle w:val="NormalWeb"/>
                              <w:spacing w:before="0" w:beforeAutospacing="0" w:after="0" w:afterAutospacing="0"/>
                              <w:jc w:val="both"/>
                            </w:pPr>
                          </w:p>
                        </w:txbxContent>
                      </v:textbox>
                    </v:rect>
                    <v:rect id="Rectangle 549" o:spid="_x0000_s1482" style="position:absolute;left:77445;top:17850;width:8998;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cLcUA&#10;AADcAAAADwAAAGRycy9kb3ducmV2LnhtbESPQWvCQBSE74L/YXmCt2aTVqVJ3UgpFeNRbQ+9PbLP&#10;JDT7Ns2uGv+9KxQ8DjPzDbNcDaYVZ+pdY1lBEsUgiEurG64UfB3WT68gnEfW2FomBVdysMrHoyVm&#10;2l54R+e9r0SAsMtQQe19l0npypoMush2xME72t6gD7KvpO7xEuCmlc9xvJAGGw4LNXb0UVP5uz8Z&#10;BYVJi29sy/nwtz4lx83P9pNftkpNJ8P7GwhPg3+E/9uFVjCfpXA/E46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hwtxQAAANwAAAAPAAAAAAAAAAAAAAAAAJgCAABkcnMv&#10;ZG93bnJldi54bWxQSwUGAAAAAAQABAD1AAAAigMAAAAA&#10;" fillcolor="white [3201]" strokecolor="#aeaaaa [2414]" strokeweight="1pt">
                      <v:textbox>
                        <w:txbxContent>
                          <w:p w14:paraId="0980F71A" w14:textId="77777777" w:rsidR="00E71811" w:rsidRPr="00CD7491" w:rsidRDefault="00E71811" w:rsidP="00574CBD">
                            <w:pPr>
                              <w:pStyle w:val="NormalWeb"/>
                              <w:spacing w:before="0" w:beforeAutospacing="0" w:after="0" w:afterAutospacing="0"/>
                              <w:jc w:val="both"/>
                            </w:pPr>
                          </w:p>
                        </w:txbxContent>
                      </v:textbox>
                    </v:rect>
                    <v:rect id="Rectangle 550" o:spid="_x0000_s1483" style="position:absolute;left:61065;top:21338;width:8941;height:1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jbcIA&#10;AADcAAAADwAAAGRycy9kb3ducmV2LnhtbERPu07DMBTdK/EP1kXq1jilSkVD3AqhVk3GBhi6XcU3&#10;DxFfh9htwt/jAYnx6Lyzw2x6cafRdZYVrKMYBHFldceNgo/30+oZhPPIGnvLpOCHHBz2D4sMU20n&#10;vtC99I0IIexSVNB6P6RSuqolgy6yA3Hgajsa9AGOjdQjTiHc9PIpjrfSYMehocWB3lqqvsqbUZCb&#10;Xf6JfZXM36fbuj5fiyNvCqWWj/PrCwhPs/8X/7lzrSBJwvxwJh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SNtwgAAANwAAAAPAAAAAAAAAAAAAAAAAJgCAABkcnMvZG93&#10;bnJldi54bWxQSwUGAAAAAAQABAD1AAAAhwMAAAAA&#10;" fillcolor="white [3201]" strokecolor="#aeaaaa [2414]" strokeweight="1pt">
                      <v:textbox>
                        <w:txbxContent>
                          <w:p w14:paraId="5BEB9BD6" w14:textId="77777777" w:rsidR="00E71811" w:rsidRPr="00CD7491" w:rsidRDefault="00E71811" w:rsidP="00574CBD">
                            <w:pPr>
                              <w:pStyle w:val="NormalWeb"/>
                              <w:spacing w:before="0" w:beforeAutospacing="0" w:after="0" w:afterAutospacing="0"/>
                              <w:jc w:val="both"/>
                            </w:pPr>
                          </w:p>
                        </w:txbxContent>
                      </v:textbox>
                    </v:rect>
                    <v:rect id="Rectangle 551" o:spid="_x0000_s1484" style="position:absolute;left:77445;top:19918;width:8954;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2G9sMA&#10;AADcAAAADwAAAGRycy9kb3ducmV2LnhtbESPQYvCMBSE74L/ITzBm6ZdqazVKMuiWI+6evD2aJ5t&#10;sXnpNlG7/34jCB6HmfmGWaw6U4s7ta6yrCAeRyCIc6srLhQcfzajTxDOI2usLZOCP3KwWvZ7C0y1&#10;ffCe7gdfiABhl6KC0vsmldLlJRl0Y9sQB+9iW4M+yLaQusVHgJtafkTRVBqsOCyU2NB3Sfn1cDMK&#10;MjPLTljnSfe7ucWX7Xm35slOqeGg+5qD8NT5d/jVzrSCJInheSYc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2G9sMAAADcAAAADwAAAAAAAAAAAAAAAACYAgAAZHJzL2Rv&#10;d25yZXYueG1sUEsFBgAAAAAEAAQA9QAAAIgDAAAAAA==&#10;" fillcolor="white [3201]" strokecolor="#aeaaaa [2414]" strokeweight="1pt">
                      <v:textbox>
                        <w:txbxContent>
                          <w:p w14:paraId="6AA216B1" w14:textId="77777777" w:rsidR="00E71811" w:rsidRPr="00CD7491" w:rsidRDefault="00E71811" w:rsidP="00574CBD">
                            <w:pPr>
                              <w:pStyle w:val="NormalWeb"/>
                              <w:spacing w:before="0" w:beforeAutospacing="0" w:after="0" w:afterAutospacing="0"/>
                              <w:jc w:val="both"/>
                            </w:pPr>
                          </w:p>
                        </w:txbxContent>
                      </v:textbox>
                    </v:rect>
                    <v:rect id="Rectangle 552" o:spid="_x0000_s1485" style="position:absolute;left:77476;top:15508;width:9000;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YgcUA&#10;AADcAAAADwAAAGRycy9kb3ducmV2LnhtbESPQWvCQBSE7wX/w/IKvTUbLSlt6ioiDU2Oje2ht0f2&#10;mYRm38bsRuO/dwXB4zAz3zDL9WQ6caTBtZYVzKMYBHFldcu1gp9d9vwGwnlkjZ1lUnAmB+vV7GGJ&#10;qbYn/qZj6WsRIOxSVNB436dSuqohgy6yPXHw9nYw6IMcaqkHPAW46eQijl+lwZbDQoM9bRuq/svR&#10;KMjNe/6LXZVMh2yc77/+ik9+KZR6epw2HyA8Tf4evrVzrSBJFnA9E4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xiBxQAAANwAAAAPAAAAAAAAAAAAAAAAAJgCAABkcnMv&#10;ZG93bnJldi54bWxQSwUGAAAAAAQABAD1AAAAigMAAAAA&#10;" fillcolor="white [3201]" strokecolor="#aeaaaa [2414]" strokeweight="1pt">
                      <v:textbox>
                        <w:txbxContent>
                          <w:p w14:paraId="20F5BC29" w14:textId="77777777" w:rsidR="00E71811" w:rsidRPr="00CD7491" w:rsidRDefault="00E71811" w:rsidP="00574CBD">
                            <w:pPr>
                              <w:pStyle w:val="NormalWeb"/>
                              <w:spacing w:before="0" w:beforeAutospacing="0" w:after="0" w:afterAutospacing="0"/>
                              <w:jc w:val="both"/>
                            </w:pPr>
                          </w:p>
                        </w:txbxContent>
                      </v:textbox>
                    </v:rect>
                    <v:rect id="Rectangle 553" o:spid="_x0000_s1486" style="position:absolute;left:71557;top:22703;width:6800;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lAMcUA&#10;AADcAAAADwAAAGRycy9kb3ducmV2LnhtbESPQWvCQBSE7wX/w/KE3nSjom2jq4hYKCiVqoceH9ln&#10;Esy+DbvbJP57VxB6HGbmG2ax6kwlGnK+tKxgNExAEGdWl5wrOJ8+B+8gfEDWWFkmBTfysFr2XhaY&#10;atvyDzXHkIsIYZ+igiKEOpXSZwUZ9ENbE0fvYp3BEKXLpXbYRrip5DhJZtJgyXGhwJo2BWXX459R&#10;YA/lrVq7j+9mT2+/u0NI2m62Veq1363nIAJ14T/8bH9pBdPpB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AxxQAAANwAAAAPAAAAAAAAAAAAAAAAAJgCAABkcnMv&#10;ZG93bnJldi54bWxQSwUGAAAAAAQABAD1AAAAigMAAAAA&#10;" fillcolor="white [3201]" strokecolor="black [3200]" strokeweight="1pt">
                      <v:textbox>
                        <w:txbxContent>
                          <w:p w14:paraId="53072566"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kern w:val="24"/>
                                <w:sz w:val="12"/>
                                <w:szCs w:val="18"/>
                              </w:rPr>
                              <w:t>Unlock</w:t>
                            </w:r>
                          </w:p>
                        </w:txbxContent>
                      </v:textbox>
                    </v:rect>
                    <v:shape id="Text Box 554" o:spid="_x0000_s1487" type="#_x0000_t202" style="position:absolute;left:62525;top:12621;width:20558;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PBMUA&#10;AADcAAAADwAAAGRycy9kb3ducmV2LnhtbESPT4vCMBTE78J+h/AWvGm6Y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48ExQAAANwAAAAPAAAAAAAAAAAAAAAAAJgCAABkcnMv&#10;ZG93bnJldi54bWxQSwUGAAAAAAQABAD1AAAAigMAAAAA&#10;" filled="f" stroked="f" strokeweight=".5pt">
                      <v:textbox>
                        <w:txbxContent>
                          <w:p w14:paraId="364068C2"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Customer</w:t>
                            </w:r>
                            <w:r w:rsidRPr="00010971">
                              <w:rPr>
                                <w:rFonts w:ascii="Clarity Gothic Light SF" w:hAnsi="Clarity Gothic Light SF"/>
                                <w:sz w:val="21"/>
                              </w:rPr>
                              <w:t>’s Details</w:t>
                            </w:r>
                          </w:p>
                        </w:txbxContent>
                      </v:textbox>
                    </v:shape>
                    <v:rect id="Rectangle 555" o:spid="_x0000_s1488" style="position:absolute;left:79191;top:22703;width:6998;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93sQA&#10;AADcAAAADwAAAGRycy9kb3ducmV2LnhtbESPQWvCQBSE74L/YXlCb7pRiK3RVURaKFQqVQ8eH9ln&#10;Esy+DbvbJP57t1DwOMzMN8xq05tatOR8ZVnBdJKAIM6trrhQcD59jN9A+ICssbZMCu7kYbMeDlaY&#10;advxD7XHUIgIYZ+hgjKEJpPS5yUZ9BPbEEfvap3BEKUrpHbYRbip5SxJ5tJgxXGhxIZ2JeW3469R&#10;YA/Vvd66xXe7p9fL1yEkXT9/V+pl1G+XIAL14Rn+b39qBWmawt+Ze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Mfd7EAAAA3AAAAA8AAAAAAAAAAAAAAAAAmAIAAGRycy9k&#10;b3ducmV2LnhtbFBLBQYAAAAABAAEAPUAAACJAwAAAAA=&#10;" fillcolor="white [3201]" strokecolor="black [3200]" strokeweight="1pt">
                      <v:textbox>
                        <w:txbxContent>
                          <w:p w14:paraId="6CC43AFB"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sidRPr="00F56860">
                              <w:rPr>
                                <w:rFonts w:ascii="Microsoft Sans Serif" w:hAnsi="Microsoft Sans Serif" w:cs="Microsoft Sans Serif"/>
                                <w:color w:val="000000" w:themeColor="text1"/>
                                <w:kern w:val="24"/>
                                <w:sz w:val="12"/>
                                <w:szCs w:val="18"/>
                              </w:rPr>
                              <w:t>Modify</w:t>
                            </w:r>
                          </w:p>
                        </w:txbxContent>
                      </v:textbox>
                    </v:rect>
                    <v:rect id="Rectangle 556" o:spid="_x0000_s1489" style="position:absolute;left:77148;top:42657;width:9274;height:2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jqcUA&#10;AADcAAAADwAAAGRycy9kb3ducmV2LnhtbESPQWvCQBSE7wX/w/KE3upGwbTGbESkhUJLperB4yP7&#10;TILZt2F3m8R/3y0UPA4z8w2Tb0bTip6cbywrmM8SEMSl1Q1XCk7Ht6cXED4ga2wtk4IbedgUk4cc&#10;M20H/qb+ECoRIewzVFCH0GVS+rImg35mO+LoXawzGKJ0ldQOhwg3rVwkSSoNNhwXauxoV1N5PfwY&#10;BXbf3NqtW331n/R8/tiHZBjTV6Uep+N2DSLQGO7h//a7VrBcpv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uOpxQAAANwAAAAPAAAAAAAAAAAAAAAAAJgCAABkcnMv&#10;ZG93bnJldi54bWxQSwUGAAAAAAQABAD1AAAAigMAAAAA&#10;" fillcolor="white [3201]" strokecolor="black [3200]" strokeweight="1pt">
                      <v:textbox>
                        <w:txbxContent>
                          <w:p w14:paraId="05B3F423"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sz w:val="12"/>
                                <w:szCs w:val="18"/>
                              </w:rPr>
                              <w:t>Make an Order</w:t>
                            </w:r>
                          </w:p>
                        </w:txbxContent>
                      </v:textbox>
                    </v:rect>
                    <v:group id="Group 557" o:spid="_x0000_s1490" style="position:absolute;left:54803;top:26137;width:31349;height:16078" coordorigin="1450,415" coordsize="31348,16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GBLMUAAADcAAAADwAAAGRycy9kb3ducmV2LnhtbESPT2vCQBTE7wW/w/KE&#10;3uomllSJriKi4kEK/gHx9sg+k2D2bciuSfz23UKhx2FmfsPMl72pREuNKy0riEcRCOLM6pJzBZfz&#10;9mMKwnlkjZVlUvAiB8vF4G2OqbYdH6k9+VwECLsUFRTe16mULivIoBvZmjh4d9sY9EE2udQNdgFu&#10;KjmOoi9psOSwUGBN64Kyx+lpFOw67Faf8aY9PO7r1+2cfF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RgSzFAAAA3AAA&#10;AA8AAAAAAAAAAAAAAAAAqgIAAGRycy9kb3ducmV2LnhtbFBLBQYAAAAABAAEAPoAAACcAwAAAAA=&#10;">
                      <v:shape id="Text Box 558" o:spid="_x0000_s1491" type="#_x0000_t202" style="position:absolute;left:6874;top:415;width:24016;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FAcIA&#10;AADcAAAADwAAAGRycy9kb3ducmV2LnhtbERPTYvCMBC9L/gfwgje1lShi1TTIgVRxD3oetnb2Ixt&#10;sZnUJmrdX785CB4f73uR9aYRd+pcbVnBZByBIC6srrlUcPxZfc5AOI+ssbFMCp7kIEsHHwtMtH3w&#10;nu4HX4oQwi5BBZX3bSKlKyoy6Ma2JQ7c2XYGfYBdKXWHjxBuGjmNoi9psObQUGFLeUXF5XAzCrb5&#10;6hv3p6mZ/TX5endettfjb6zUaNgv5yA89f4tfrk3WkE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3oUBwgAAANwAAAAPAAAAAAAAAAAAAAAAAJgCAABkcnMvZG93&#10;bnJldi54bWxQSwUGAAAAAAQABAD1AAAAhwMAAAAA&#10;" filled="f" stroked="f" strokeweight=".5pt">
                        <v:textbox>
                          <w:txbxContent>
                            <w:p w14:paraId="7B2D5065"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Customer’s Receipt</w:t>
                              </w:r>
                            </w:p>
                          </w:txbxContent>
                        </v:textbox>
                      </v:shape>
                      <v:rect id="Rectangle 559" o:spid="_x0000_s1492" style="position:absolute;left:1450;top:2732;width:31349;height:13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328UA&#10;AADcAAAADwAAAGRycy9kb3ducmV2LnhtbESPT4vCMBTE7wt+h/AEb2uqoKvVKCIrLOyy4p+Dx0fz&#10;bIvNS0mybf32G0HwOMzMb5jlujOVaMj50rKC0TABQZxZXXKu4Hzavc9A+ICssbJMCu7kYb3qvS0x&#10;1bblAzXHkIsIYZ+igiKEOpXSZwUZ9ENbE0fvap3BEKXLpXbYRrip5DhJptJgyXGhwJq2BWW3459R&#10;YPflvdq4+W/zQx+X731I2m76qdSg320WIAJ14RV+tr+0gslkD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XfbxQAAANwAAAAPAAAAAAAAAAAAAAAAAJgCAABkcnMv&#10;ZG93bnJldi54bWxQSwUGAAAAAAQABAD1AAAAigMAAAAA&#10;" fillcolor="white [3201]" strokecolor="black [3200]" strokeweight="1pt"/>
                    </v:group>
                  </v:group>
                  <v:rect id="Rectangle 560" o:spid="_x0000_s1493" style="position:absolute;left:11485;top:8639;width:9321;height:3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U+8IA&#10;AADcAAAADwAAAGRycy9kb3ducmV2LnhtbERPz2vCMBS+C/sfwht403SCdavGUoYDwWHR7eDx0by1&#10;Zc1LSbK2/vfLYbDjx/d7l0+mEwM531pW8LRMQBBXVrdcK/j8eFs8g/ABWWNnmRTcyUO+f5jtMNN2&#10;5AsN11CLGMI+QwVNCH0mpa8aMuiXtieO3Jd1BkOErpba4RjDTSdXSZJKgy3HhgZ7em2o+r7+GAW2&#10;bO9d4V7OwzttbqcyJOOUHpSaP07FFkSgKfyL/9xHrWCdxv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xT7wgAAANwAAAAPAAAAAAAAAAAAAAAAAJgCAABkcnMvZG93&#10;bnJldi54bWxQSwUGAAAAAAQABAD1AAAAhwMAAAAA&#10;" fillcolor="white [3201]" strokecolor="black [3200]" strokeweight="1pt">
                    <v:textbox>
                      <w:txbxContent>
                        <w:p w14:paraId="78A4D490"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sidRPr="004267B9">
                            <w:rPr>
                              <w:rFonts w:asciiTheme="minorHAnsi" w:eastAsia="Calibri" w:hAnsi="Calibri"/>
                              <w:kern w:val="24"/>
                              <w:sz w:val="16"/>
                              <w:szCs w:val="16"/>
                            </w:rPr>
                            <w:t>Add Customer</w:t>
                          </w:r>
                        </w:p>
                      </w:txbxContent>
                    </v:textbox>
                  </v:rect>
                </v:group>
                <v:rect id="Rectangle 562" o:spid="_x0000_s1494" style="position:absolute;left:19431;top:8286;width:9208;height:2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kvF8QA&#10;AADcAAAADwAAAGRycy9kb3ducmV2LnhtbESPQWvCQBSE74L/YXmCN90omLbRVUQsCEqltoceH9ln&#10;Esy+DbvbJP57t1DwOMzMN8xq05tatOR8ZVnBbJqAIM6trrhQ8P31PnkF4QOyxtoyKbiTh816OFhh&#10;pm3Hn9ReQiEihH2GCsoQmkxKn5dk0E9tQxy9q3UGQ5SukNphF+GmlvMkSaXBiuNCiQ3tSspvl1+j&#10;wJ6re711bx/tiV5+jueQdH26V2o86rdLEIH68Az/tw9awSKdw9+Ze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LxfEAAAA3AAAAA8AAAAAAAAAAAAAAAAAmAIAAGRycy9k&#10;b3ducmV2LnhtbFBLBQYAAAAABAAEAPUAAACJAwAAAAA=&#10;" fillcolor="white [3201]" strokecolor="black [3200]" strokeweight="1pt">
                  <v:textbox>
                    <w:txbxContent>
                      <w:p w14:paraId="2E65F3FA"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sidRPr="004267B9">
                          <w:rPr>
                            <w:rFonts w:asciiTheme="minorHAnsi" w:eastAsia="Calibri" w:hAnsi="Calibri"/>
                            <w:kern w:val="24"/>
                            <w:sz w:val="16"/>
                            <w:szCs w:val="16"/>
                          </w:rPr>
                          <w:t>Delete Customer</w:t>
                        </w:r>
                      </w:p>
                    </w:txbxContent>
                  </v:textbox>
                </v:rect>
              </v:group>
            </w:pict>
          </mc:Fallback>
        </mc:AlternateContent>
      </w:r>
    </w:p>
    <w:p w14:paraId="7676603D" w14:textId="796D988B" w:rsidR="00574CBD" w:rsidRDefault="005823D0" w:rsidP="00574CBD">
      <w:pPr>
        <w:tabs>
          <w:tab w:val="left" w:pos="2327"/>
        </w:tabs>
      </w:pPr>
      <w:r>
        <w:rPr>
          <w:noProof/>
          <w:lang w:eastAsia="en-GB"/>
        </w:rPr>
        <mc:AlternateContent>
          <mc:Choice Requires="wps">
            <w:drawing>
              <wp:anchor distT="0" distB="0" distL="114300" distR="114300" simplePos="0" relativeHeight="252088320" behindDoc="0" locked="0" layoutInCell="1" allowOverlap="1" wp14:anchorId="63640230" wp14:editId="4156657A">
                <wp:simplePos x="0" y="0"/>
                <wp:positionH relativeFrom="column">
                  <wp:posOffset>3392996</wp:posOffset>
                </wp:positionH>
                <wp:positionV relativeFrom="paragraph">
                  <wp:posOffset>78405</wp:posOffset>
                </wp:positionV>
                <wp:extent cx="292000" cy="279625"/>
                <wp:effectExtent l="0" t="0" r="13335" b="25400"/>
                <wp:wrapNone/>
                <wp:docPr id="563" name="Rectangle 563"/>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46437100"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40230" id="Rectangle 563" o:spid="_x0000_s1495" style="position:absolute;margin-left:267.15pt;margin-top:6.15pt;width:23pt;height:22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" fillcolor="white [3201]" strokecolor="black [3200]" strokeweight="1pt">
                <v:textbox>
                  <w:txbxContent>
                    <w:p w14:paraId="46437100" w14:textId="77777777" w:rsidR="00E71811" w:rsidRDefault="00E71811" w:rsidP="00574CBD">
                      <w:pPr>
                        <w:jc w:val="center"/>
                      </w:pPr>
                      <w:r>
                        <w:t>B</w:t>
                      </w:r>
                    </w:p>
                  </w:txbxContent>
                </v:textbox>
              </v:rect>
            </w:pict>
          </mc:Fallback>
        </mc:AlternateContent>
      </w:r>
      <w:r>
        <w:rPr>
          <w:noProof/>
          <w:lang w:eastAsia="en-GB"/>
        </w:rPr>
        <mc:AlternateContent>
          <mc:Choice Requires="wps">
            <w:drawing>
              <wp:anchor distT="0" distB="0" distL="114300" distR="114300" simplePos="0" relativeHeight="252321792" behindDoc="0" locked="0" layoutInCell="1" allowOverlap="1" wp14:anchorId="5D279E53" wp14:editId="2A7FD3AF">
                <wp:simplePos x="0" y="0"/>
                <wp:positionH relativeFrom="column">
                  <wp:posOffset>3723337</wp:posOffset>
                </wp:positionH>
                <wp:positionV relativeFrom="paragraph">
                  <wp:posOffset>52231</wp:posOffset>
                </wp:positionV>
                <wp:extent cx="2279015" cy="309245"/>
                <wp:effectExtent l="0" t="0" r="0" b="0"/>
                <wp:wrapNone/>
                <wp:docPr id="1391" name="TextBox 45"/>
                <wp:cNvGraphicFramePr/>
                <a:graphic xmlns:a="http://schemas.openxmlformats.org/drawingml/2006/main">
                  <a:graphicData uri="http://schemas.microsoft.com/office/word/2010/wordprocessingShape">
                    <wps:wsp>
                      <wps:cNvSpPr txBox="1"/>
                      <wps:spPr>
                        <a:xfrm>
                          <a:off x="0" y="0"/>
                          <a:ext cx="2279015" cy="309245"/>
                        </a:xfrm>
                        <a:prstGeom prst="rect">
                          <a:avLst/>
                        </a:prstGeom>
                        <a:noFill/>
                      </wps:spPr>
                      <wps:txbx>
                        <w:txbxContent>
                          <w:p w14:paraId="42A32D07" w14:textId="172CA967" w:rsidR="00E71811" w:rsidRPr="005823D0" w:rsidRDefault="00E71811" w:rsidP="005823D0">
                            <w:pPr>
                              <w:pStyle w:val="NormalWeb"/>
                              <w:spacing w:before="0" w:beforeAutospacing="0" w:after="0" w:afterAutospacing="0"/>
                              <w:rPr>
                                <w:rFonts w:ascii="Century Gothic" w:hAnsi="Century Gothic"/>
                                <w:sz w:val="32"/>
                              </w:rPr>
                            </w:pPr>
                            <w:r w:rsidRPr="005823D0">
                              <w:rPr>
                                <w:rFonts w:ascii="Century Gothic" w:hAnsi="Century Gothic"/>
                                <w:sz w:val="32"/>
                                <w:u w:val="single"/>
                              </w:rPr>
                              <w:t>C</w:t>
                            </w:r>
                            <w:r w:rsidRPr="005823D0">
                              <w:rPr>
                                <w:rFonts w:ascii="Century Gothic" w:hAnsi="Century Gothic"/>
                                <w:sz w:val="32"/>
                              </w:rPr>
                              <w:t>ustomer Interface</w:t>
                            </w:r>
                          </w:p>
                        </w:txbxContent>
                      </wps:txbx>
                      <wps:bodyPr wrap="square" rtlCol="0">
                        <a:spAutoFit/>
                      </wps:bodyPr>
                    </wps:wsp>
                  </a:graphicData>
                </a:graphic>
              </wp:anchor>
            </w:drawing>
          </mc:Choice>
          <mc:Fallback>
            <w:pict>
              <v:shape w14:anchorId="5D279E53" id="_x0000_s1496" type="#_x0000_t202" style="position:absolute;margin-left:293.2pt;margin-top:4.1pt;width:179.45pt;height:24.3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" filled="f" stroked="f">
                <v:textbox style="mso-fit-shape-to-text:t">
                  <w:txbxContent>
                    <w:p w14:paraId="42A32D07" w14:textId="172CA967" w:rsidR="00E71811" w:rsidRPr="005823D0" w:rsidRDefault="00E71811" w:rsidP="005823D0">
                      <w:pPr>
                        <w:pStyle w:val="NormalWeb"/>
                        <w:spacing w:before="0" w:beforeAutospacing="0" w:after="0" w:afterAutospacing="0"/>
                        <w:rPr>
                          <w:rFonts w:ascii="Century Gothic" w:hAnsi="Century Gothic"/>
                          <w:sz w:val="32"/>
                        </w:rPr>
                      </w:pPr>
                      <w:r w:rsidRPr="005823D0">
                        <w:rPr>
                          <w:rFonts w:ascii="Century Gothic" w:hAnsi="Century Gothic"/>
                          <w:sz w:val="32"/>
                          <w:u w:val="single"/>
                        </w:rPr>
                        <w:t>C</w:t>
                      </w:r>
                      <w:r w:rsidRPr="005823D0">
                        <w:rPr>
                          <w:rFonts w:ascii="Century Gothic" w:hAnsi="Century Gothic"/>
                          <w:sz w:val="32"/>
                        </w:rPr>
                        <w:t>ustomer Interface</w:t>
                      </w:r>
                    </w:p>
                  </w:txbxContent>
                </v:textbox>
              </v:shape>
            </w:pict>
          </mc:Fallback>
        </mc:AlternateContent>
      </w:r>
      <w:r w:rsidR="00574CBD">
        <w:rPr>
          <w:noProof/>
          <w:lang w:eastAsia="en-GB"/>
        </w:rPr>
        <mc:AlternateContent>
          <mc:Choice Requires="wps">
            <w:drawing>
              <wp:anchor distT="0" distB="0" distL="114300" distR="114300" simplePos="0" relativeHeight="252157952" behindDoc="0" locked="0" layoutInCell="1" allowOverlap="1" wp14:anchorId="64BD08C4" wp14:editId="04E8BCAA">
                <wp:simplePos x="0" y="0"/>
                <wp:positionH relativeFrom="column">
                  <wp:posOffset>7978223</wp:posOffset>
                </wp:positionH>
                <wp:positionV relativeFrom="paragraph">
                  <wp:posOffset>96465</wp:posOffset>
                </wp:positionV>
                <wp:extent cx="299637" cy="270345"/>
                <wp:effectExtent l="0" t="0" r="24765" b="15875"/>
                <wp:wrapNone/>
                <wp:docPr id="1174" name="Rectangle 1174"/>
                <wp:cNvGraphicFramePr/>
                <a:graphic xmlns:a="http://schemas.openxmlformats.org/drawingml/2006/main">
                  <a:graphicData uri="http://schemas.microsoft.com/office/word/2010/wordprocessingShape">
                    <wps:wsp>
                      <wps:cNvSpPr/>
                      <wps:spPr>
                        <a:xfrm>
                          <a:off x="0" y="0"/>
                          <a:ext cx="299637" cy="270345"/>
                        </a:xfrm>
                        <a:prstGeom prst="rect">
                          <a:avLst/>
                        </a:prstGeom>
                      </wps:spPr>
                      <wps:style>
                        <a:lnRef idx="2">
                          <a:schemeClr val="dk1"/>
                        </a:lnRef>
                        <a:fillRef idx="1">
                          <a:schemeClr val="lt1"/>
                        </a:fillRef>
                        <a:effectRef idx="0">
                          <a:schemeClr val="dk1"/>
                        </a:effectRef>
                        <a:fontRef idx="minor">
                          <a:schemeClr val="dk1"/>
                        </a:fontRef>
                      </wps:style>
                      <wps:txbx>
                        <w:txbxContent>
                          <w:p w14:paraId="6F05D683" w14:textId="77777777" w:rsidR="00E71811" w:rsidRDefault="00E71811" w:rsidP="00574CBD">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D08C4" id="Rectangle 1174" o:spid="_x0000_s1497" style="position:absolute;margin-left:628.2pt;margin-top:7.6pt;width:23.6pt;height:21.3pt;z-index:25215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" fillcolor="white [3201]" strokecolor="black [3200]" strokeweight="1pt">
                <v:textbox>
                  <w:txbxContent>
                    <w:p w14:paraId="6F05D683" w14:textId="77777777" w:rsidR="00E71811" w:rsidRDefault="00E71811" w:rsidP="00574CBD">
                      <w:pPr>
                        <w:jc w:val="center"/>
                      </w:pPr>
                      <w:r>
                        <w:t>E</w:t>
                      </w:r>
                    </w:p>
                  </w:txbxContent>
                </v:textbox>
              </v:rect>
            </w:pict>
          </mc:Fallback>
        </mc:AlternateContent>
      </w:r>
      <w:r w:rsidR="00574CBD">
        <w:rPr>
          <w:noProof/>
          <w:lang w:eastAsia="en-GB"/>
        </w:rPr>
        <mc:AlternateContent>
          <mc:Choice Requires="wps">
            <w:drawing>
              <wp:anchor distT="0" distB="0" distL="114300" distR="114300" simplePos="0" relativeHeight="252155904" behindDoc="0" locked="0" layoutInCell="1" allowOverlap="1" wp14:anchorId="61058870" wp14:editId="6F9A824C">
                <wp:simplePos x="0" y="0"/>
                <wp:positionH relativeFrom="column">
                  <wp:posOffset>2367087</wp:posOffset>
                </wp:positionH>
                <wp:positionV relativeFrom="paragraph">
                  <wp:posOffset>270924</wp:posOffset>
                </wp:positionV>
                <wp:extent cx="4253948" cy="378701"/>
                <wp:effectExtent l="38100" t="0" r="13335" b="97790"/>
                <wp:wrapNone/>
                <wp:docPr id="968" name="Straight Arrow Connector 968"/>
                <wp:cNvGraphicFramePr/>
                <a:graphic xmlns:a="http://schemas.openxmlformats.org/drawingml/2006/main">
                  <a:graphicData uri="http://schemas.microsoft.com/office/word/2010/wordprocessingShape">
                    <wps:wsp>
                      <wps:cNvCnPr/>
                      <wps:spPr>
                        <a:xfrm flipH="1">
                          <a:off x="0" y="0"/>
                          <a:ext cx="4253948" cy="37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C859D54" id="Straight Arrow Connector 968" o:spid="_x0000_s1026" type="#_x0000_t32" style="position:absolute;margin-left:186.4pt;margin-top:21.35pt;width:334.95pt;height:29.8pt;flip:x;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" strokecolor="#ed7d31 [3205]" strokeweight=".5pt">
                <v:stroke endarrow="block" joinstyle="miter"/>
              </v:shape>
            </w:pict>
          </mc:Fallback>
        </mc:AlternateContent>
      </w:r>
      <w:r w:rsidR="00574CBD" w:rsidRPr="00A81EA1">
        <w:rPr>
          <w:noProof/>
          <w:lang w:eastAsia="en-GB"/>
        </w:rPr>
        <mc:AlternateContent>
          <mc:Choice Requires="wps">
            <w:drawing>
              <wp:anchor distT="0" distB="0" distL="114300" distR="114300" simplePos="0" relativeHeight="252153856" behindDoc="0" locked="0" layoutInCell="1" allowOverlap="1" wp14:anchorId="17209E2A" wp14:editId="158594D3">
                <wp:simplePos x="0" y="0"/>
                <wp:positionH relativeFrom="margin">
                  <wp:posOffset>6589229</wp:posOffset>
                </wp:positionH>
                <wp:positionV relativeFrom="paragraph">
                  <wp:posOffset>127801</wp:posOffset>
                </wp:positionV>
                <wp:extent cx="658219" cy="254441"/>
                <wp:effectExtent l="0" t="0" r="27940" b="12700"/>
                <wp:wrapNone/>
                <wp:docPr id="966" name="Text Box 966"/>
                <wp:cNvGraphicFramePr/>
                <a:graphic xmlns:a="http://schemas.openxmlformats.org/drawingml/2006/main">
                  <a:graphicData uri="http://schemas.microsoft.com/office/word/2010/wordprocessingShape">
                    <wps:wsp>
                      <wps:cNvSpPr txBox="1"/>
                      <wps:spPr>
                        <a:xfrm>
                          <a:off x="0" y="0"/>
                          <a:ext cx="658219" cy="254441"/>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DF85489" w14:textId="77777777" w:rsidR="00E71811" w:rsidRPr="00A81EA1" w:rsidRDefault="00E71811" w:rsidP="00574CBD">
                            <w:pPr>
                              <w:rPr>
                                <w:sz w:val="18"/>
                              </w:rPr>
                            </w:pPr>
                            <w:r w:rsidRPr="00EC1474">
                              <w:t>1</w:t>
                            </w:r>
                            <w:r>
                              <w:t>30</w:t>
                            </w:r>
                            <w:r w:rsidRPr="00EC1474">
                              <w:t>,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9E2A" id="Text Box 966" o:spid="_x0000_s1498" type="#_x0000_t202" style="position:absolute;margin-left:518.85pt;margin-top:10.05pt;width:51.85pt;height:20.0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" fillcolor="white [3201]" strokecolor="#ed7d31 [3205]" strokeweight="1pt">
                <v:textbox>
                  <w:txbxContent>
                    <w:p w14:paraId="6DF85489" w14:textId="77777777" w:rsidR="00E71811" w:rsidRPr="00A81EA1" w:rsidRDefault="00E71811" w:rsidP="00574CBD">
                      <w:pPr>
                        <w:rPr>
                          <w:sz w:val="18"/>
                        </w:rPr>
                      </w:pPr>
                      <w:r w:rsidRPr="00EC1474">
                        <w:t>1</w:t>
                      </w:r>
                      <w:r>
                        <w:t>30</w:t>
                      </w:r>
                      <w:r w:rsidRPr="00EC1474">
                        <w:t>, 40</w:t>
                      </w:r>
                    </w:p>
                  </w:txbxContent>
                </v:textbox>
                <w10:wrap anchorx="margin"/>
              </v:shape>
            </w:pict>
          </mc:Fallback>
        </mc:AlternateContent>
      </w:r>
      <w:r w:rsidR="00574CBD">
        <w:rPr>
          <w:noProof/>
          <w:lang w:eastAsia="en-GB"/>
        </w:rPr>
        <mc:AlternateContent>
          <mc:Choice Requires="wps">
            <w:drawing>
              <wp:anchor distT="0" distB="0" distL="114300" distR="114300" simplePos="0" relativeHeight="252083200" behindDoc="0" locked="0" layoutInCell="1" allowOverlap="1" wp14:anchorId="4D144C02" wp14:editId="40AB15D4">
                <wp:simplePos x="0" y="0"/>
                <wp:positionH relativeFrom="page">
                  <wp:posOffset>9039225</wp:posOffset>
                </wp:positionH>
                <wp:positionV relativeFrom="paragraph">
                  <wp:posOffset>13335</wp:posOffset>
                </wp:positionV>
                <wp:extent cx="1609725" cy="1038225"/>
                <wp:effectExtent l="0" t="0" r="28575" b="28575"/>
                <wp:wrapNone/>
                <wp:docPr id="564" name="Text Box 564"/>
                <wp:cNvGraphicFramePr/>
                <a:graphic xmlns:a="http://schemas.openxmlformats.org/drawingml/2006/main">
                  <a:graphicData uri="http://schemas.microsoft.com/office/word/2010/wordprocessingShape">
                    <wps:wsp>
                      <wps:cNvSpPr txBox="1"/>
                      <wps:spPr>
                        <a:xfrm>
                          <a:off x="0" y="0"/>
                          <a:ext cx="1609725" cy="1038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63184C" w14:textId="77777777" w:rsidR="00E71811" w:rsidRDefault="00E71811" w:rsidP="00574CBD">
                            <w:r>
                              <w:t>Once a customer is selected, it will update Customer’s Details to show a profile of that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44C02" id="Text Box 564" o:spid="_x0000_s1499" type="#_x0000_t202" style="position:absolute;margin-left:711.75pt;margin-top:1.05pt;width:126.75pt;height:81.7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" fillcolor="white [3201]" strokeweight=".5pt">
                <v:textbox>
                  <w:txbxContent>
                    <w:p w14:paraId="1B63184C" w14:textId="77777777" w:rsidR="00E71811" w:rsidRDefault="00E71811" w:rsidP="00574CBD">
                      <w:r>
                        <w:t>Once a customer is selected, it will update Customer’s Details to show a profile of that customer.</w:t>
                      </w:r>
                    </w:p>
                  </w:txbxContent>
                </v:textbox>
                <w10:wrap anchorx="page"/>
              </v:shape>
            </w:pict>
          </mc:Fallback>
        </mc:AlternateContent>
      </w:r>
    </w:p>
    <w:p w14:paraId="36570BA2"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56928" behindDoc="0" locked="0" layoutInCell="1" allowOverlap="1" wp14:anchorId="1A1729A4" wp14:editId="7E71422D">
                <wp:simplePos x="0" y="0"/>
                <wp:positionH relativeFrom="column">
                  <wp:posOffset>7176759</wp:posOffset>
                </wp:positionH>
                <wp:positionV relativeFrom="paragraph">
                  <wp:posOffset>64383</wp:posOffset>
                </wp:positionV>
                <wp:extent cx="374578" cy="270345"/>
                <wp:effectExtent l="0" t="0" r="83185" b="53975"/>
                <wp:wrapNone/>
                <wp:docPr id="969" name="Straight Arrow Connector 969"/>
                <wp:cNvGraphicFramePr/>
                <a:graphic xmlns:a="http://schemas.openxmlformats.org/drawingml/2006/main">
                  <a:graphicData uri="http://schemas.microsoft.com/office/word/2010/wordprocessingShape">
                    <wps:wsp>
                      <wps:cNvCnPr/>
                      <wps:spPr>
                        <a:xfrm>
                          <a:off x="0" y="0"/>
                          <a:ext cx="374578" cy="2703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5D7C14" id="Straight Arrow Connector 969" o:spid="_x0000_s1026" type="#_x0000_t32" style="position:absolute;margin-left:565.1pt;margin-top:5.05pt;width:29.5pt;height:21.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" strokecolor="#ed7d31 [3205]" strokeweight=".5pt">
                <v:stroke endarrow="block" joinstyle="miter"/>
              </v:shape>
            </w:pict>
          </mc:Fallback>
        </mc:AlternateContent>
      </w:r>
      <w:r>
        <w:rPr>
          <w:noProof/>
          <w:lang w:eastAsia="en-GB"/>
        </w:rPr>
        <mc:AlternateContent>
          <mc:Choice Requires="wps">
            <w:drawing>
              <wp:anchor distT="0" distB="0" distL="114300" distR="114300" simplePos="0" relativeHeight="252154880" behindDoc="0" locked="0" layoutInCell="1" allowOverlap="1" wp14:anchorId="2D66DD73" wp14:editId="5A04A238">
                <wp:simplePos x="0" y="0"/>
                <wp:positionH relativeFrom="column">
                  <wp:posOffset>3424610</wp:posOffset>
                </wp:positionH>
                <wp:positionV relativeFrom="paragraph">
                  <wp:posOffset>72335</wp:posOffset>
                </wp:positionV>
                <wp:extent cx="3172571" cy="222636"/>
                <wp:effectExtent l="38100" t="0" r="27940" b="82550"/>
                <wp:wrapNone/>
                <wp:docPr id="967" name="Straight Arrow Connector 967"/>
                <wp:cNvGraphicFramePr/>
                <a:graphic xmlns:a="http://schemas.openxmlformats.org/drawingml/2006/main">
                  <a:graphicData uri="http://schemas.microsoft.com/office/word/2010/wordprocessingShape">
                    <wps:wsp>
                      <wps:cNvCnPr/>
                      <wps:spPr>
                        <a:xfrm flipH="1">
                          <a:off x="0" y="0"/>
                          <a:ext cx="3172571" cy="2226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E20825" id="Straight Arrow Connector 967" o:spid="_x0000_s1026" type="#_x0000_t32" style="position:absolute;margin-left:269.65pt;margin-top:5.7pt;width:249.8pt;height:17.55pt;flip:x;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" strokecolor="#ed7d31 [3205]" strokeweight=".5pt">
                <v:stroke endarrow="block" joinstyle="miter"/>
              </v:shape>
            </w:pict>
          </mc:Fallback>
        </mc:AlternateContent>
      </w:r>
      <w:r>
        <w:rPr>
          <w:noProof/>
          <w:lang w:eastAsia="en-GB"/>
        </w:rPr>
        <mc:AlternateContent>
          <mc:Choice Requires="wps">
            <w:drawing>
              <wp:anchor distT="0" distB="0" distL="114300" distR="114300" simplePos="0" relativeHeight="252082176" behindDoc="0" locked="0" layoutInCell="1" allowOverlap="1" wp14:anchorId="61D29679" wp14:editId="7ED03181">
                <wp:simplePos x="0" y="0"/>
                <wp:positionH relativeFrom="column">
                  <wp:posOffset>7989570</wp:posOffset>
                </wp:positionH>
                <wp:positionV relativeFrom="paragraph">
                  <wp:posOffset>43180</wp:posOffset>
                </wp:positionV>
                <wp:extent cx="381446" cy="762000"/>
                <wp:effectExtent l="0" t="38100" r="57150" b="19050"/>
                <wp:wrapNone/>
                <wp:docPr id="565" name="Straight Arrow Connector 565"/>
                <wp:cNvGraphicFramePr/>
                <a:graphic xmlns:a="http://schemas.openxmlformats.org/drawingml/2006/main">
                  <a:graphicData uri="http://schemas.microsoft.com/office/word/2010/wordprocessingShape">
                    <wps:wsp>
                      <wps:cNvCnPr/>
                      <wps:spPr>
                        <a:xfrm flipV="1">
                          <a:off x="0" y="0"/>
                          <a:ext cx="381446"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A5A65" id="Straight Arrow Connector 565" o:spid="_x0000_s1026" type="#_x0000_t32" style="position:absolute;margin-left:629.1pt;margin-top:3.4pt;width:30.05pt;height:60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" strokecolor="#5b9bd5 [3204]" strokeweight=".5pt">
                <v:stroke endarrow="block" joinstyle="miter"/>
              </v:shape>
            </w:pict>
          </mc:Fallback>
        </mc:AlternateContent>
      </w:r>
    </w:p>
    <w:p w14:paraId="446608EA"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74336" behindDoc="0" locked="0" layoutInCell="1" allowOverlap="1" wp14:anchorId="3FE6D73B" wp14:editId="14082909">
                <wp:simplePos x="0" y="0"/>
                <wp:positionH relativeFrom="column">
                  <wp:posOffset>5279252</wp:posOffset>
                </wp:positionH>
                <wp:positionV relativeFrom="paragraph">
                  <wp:posOffset>223603</wp:posOffset>
                </wp:positionV>
                <wp:extent cx="45719" cy="3537668"/>
                <wp:effectExtent l="38100" t="38100" r="69215" b="24765"/>
                <wp:wrapNone/>
                <wp:docPr id="567" name="Straight Arrow Connector 567"/>
                <wp:cNvGraphicFramePr/>
                <a:graphic xmlns:a="http://schemas.openxmlformats.org/drawingml/2006/main">
                  <a:graphicData uri="http://schemas.microsoft.com/office/word/2010/wordprocessingShape">
                    <wps:wsp>
                      <wps:cNvCnPr/>
                      <wps:spPr>
                        <a:xfrm flipV="1">
                          <a:off x="0" y="0"/>
                          <a:ext cx="45719" cy="3537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DEBA1" id="Straight Arrow Connector 567" o:spid="_x0000_s1026" type="#_x0000_t32" style="position:absolute;margin-left:415.7pt;margin-top:17.6pt;width:3.6pt;height:278.55pt;flip:y;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10848" behindDoc="0" locked="0" layoutInCell="1" allowOverlap="1" wp14:anchorId="2A7DBF05" wp14:editId="181B0BD3">
                <wp:simplePos x="0" y="0"/>
                <wp:positionH relativeFrom="column">
                  <wp:posOffset>7372350</wp:posOffset>
                </wp:positionH>
                <wp:positionV relativeFrom="paragraph">
                  <wp:posOffset>44146</wp:posOffset>
                </wp:positionV>
                <wp:extent cx="825500" cy="292735"/>
                <wp:effectExtent l="0" t="0" r="12700" b="12065"/>
                <wp:wrapNone/>
                <wp:docPr id="1116" name="Rectangle 1116"/>
                <wp:cNvGraphicFramePr/>
                <a:graphic xmlns:a="http://schemas.openxmlformats.org/drawingml/2006/main">
                  <a:graphicData uri="http://schemas.microsoft.com/office/word/2010/wordprocessingShape">
                    <wps:wsp>
                      <wps:cNvSpPr/>
                      <wps:spPr>
                        <a:xfrm>
                          <a:off x="0" y="0"/>
                          <a:ext cx="825500" cy="292735"/>
                        </a:xfrm>
                        <a:prstGeom prst="rect">
                          <a:avLst/>
                        </a:prstGeom>
                        <a:ln/>
                      </wps:spPr>
                      <wps:style>
                        <a:lnRef idx="2">
                          <a:schemeClr val="dk1"/>
                        </a:lnRef>
                        <a:fillRef idx="1">
                          <a:schemeClr val="lt1"/>
                        </a:fillRef>
                        <a:effectRef idx="0">
                          <a:schemeClr val="dk1"/>
                        </a:effectRef>
                        <a:fontRef idx="minor">
                          <a:schemeClr val="dk1"/>
                        </a:fontRef>
                      </wps:style>
                      <wps:txbx>
                        <w:txbxContent>
                          <w:p w14:paraId="1A2774FE" w14:textId="77777777" w:rsidR="00E71811" w:rsidRPr="007F0BB7" w:rsidRDefault="00E71811" w:rsidP="00574CBD">
                            <w:pPr>
                              <w:pStyle w:val="NormalWeb"/>
                              <w:spacing w:before="0" w:beforeAutospacing="0" w:after="0" w:afterAutospacing="0"/>
                              <w:jc w:val="center"/>
                              <w:rPr>
                                <w:rFonts w:ascii="Microsoft Sans Serif" w:hAnsi="Microsoft Sans Serif" w:cs="Microsoft Sans Serif"/>
                                <w:sz w:val="18"/>
                                <w:szCs w:val="18"/>
                              </w:rPr>
                            </w:pPr>
                            <w:r>
                              <w:rPr>
                                <w:rFonts w:asciiTheme="minorHAnsi" w:eastAsia="Calibri" w:hAnsi="Calibri"/>
                                <w:kern w:val="24"/>
                                <w:sz w:val="23"/>
                                <w:szCs w:val="23"/>
                              </w:rPr>
                              <w:t>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DBF05" id="Rectangle 1116" o:spid="_x0000_s1500" style="position:absolute;margin-left:580.5pt;margin-top:3.5pt;width:65pt;height:23.0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" fillcolor="white [3201]" strokecolor="black [3200]" strokeweight="1pt">
                <v:textbox>
                  <w:txbxContent>
                    <w:p w14:paraId="1A2774FE" w14:textId="77777777" w:rsidR="00E71811" w:rsidRPr="007F0BB7" w:rsidRDefault="00E71811" w:rsidP="00574CBD">
                      <w:pPr>
                        <w:pStyle w:val="NormalWeb"/>
                        <w:spacing w:before="0" w:beforeAutospacing="0" w:after="0" w:afterAutospacing="0"/>
                        <w:jc w:val="center"/>
                        <w:rPr>
                          <w:rFonts w:ascii="Microsoft Sans Serif" w:hAnsi="Microsoft Sans Serif" w:cs="Microsoft Sans Serif"/>
                          <w:sz w:val="18"/>
                          <w:szCs w:val="18"/>
                        </w:rPr>
                      </w:pPr>
                      <w:r>
                        <w:rPr>
                          <w:rFonts w:asciiTheme="minorHAnsi" w:eastAsia="Calibri" w:hAnsi="Calibri"/>
                          <w:kern w:val="24"/>
                          <w:sz w:val="23"/>
                          <w:szCs w:val="23"/>
                        </w:rPr>
                        <w:t>Email</w:t>
                      </w:r>
                    </w:p>
                  </w:txbxContent>
                </v:textbox>
              </v:rect>
            </w:pict>
          </mc:Fallback>
        </mc:AlternateContent>
      </w:r>
    </w:p>
    <w:p w14:paraId="1970C24A" w14:textId="77777777" w:rsidR="00574CBD" w:rsidRDefault="00574CBD" w:rsidP="00574CBD">
      <w:pPr>
        <w:tabs>
          <w:tab w:val="left" w:pos="2327"/>
        </w:tabs>
      </w:pPr>
    </w:p>
    <w:p w14:paraId="15DA5D16" w14:textId="77777777" w:rsidR="00574CBD" w:rsidRDefault="00574CBD" w:rsidP="00574CBD">
      <w:pPr>
        <w:tabs>
          <w:tab w:val="left" w:pos="2327"/>
        </w:tabs>
      </w:pPr>
      <w:r w:rsidRPr="00A81EA1">
        <w:rPr>
          <w:noProof/>
          <w:lang w:eastAsia="en-GB"/>
        </w:rPr>
        <mc:AlternateContent>
          <mc:Choice Requires="wps">
            <w:drawing>
              <wp:anchor distT="0" distB="0" distL="114300" distR="114300" simplePos="0" relativeHeight="252084224" behindDoc="0" locked="0" layoutInCell="1" allowOverlap="1" wp14:anchorId="24D8A9BE" wp14:editId="60A1510D">
                <wp:simplePos x="0" y="0"/>
                <wp:positionH relativeFrom="page">
                  <wp:posOffset>9064487</wp:posOffset>
                </wp:positionH>
                <wp:positionV relativeFrom="paragraph">
                  <wp:posOffset>9304</wp:posOffset>
                </wp:positionV>
                <wp:extent cx="1609725" cy="2552369"/>
                <wp:effectExtent l="0" t="0" r="28575" b="19685"/>
                <wp:wrapNone/>
                <wp:docPr id="566" name="Text Box 566"/>
                <wp:cNvGraphicFramePr/>
                <a:graphic xmlns:a="http://schemas.openxmlformats.org/drawingml/2006/main">
                  <a:graphicData uri="http://schemas.microsoft.com/office/word/2010/wordprocessingShape">
                    <wps:wsp>
                      <wps:cNvSpPr txBox="1"/>
                      <wps:spPr>
                        <a:xfrm>
                          <a:off x="0" y="0"/>
                          <a:ext cx="1609725" cy="25523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2A826C" w14:textId="467EAF37" w:rsidR="00E71811" w:rsidRDefault="00E71811" w:rsidP="00574CBD">
                            <w:r>
                              <w:t>Dimensions for these two buttons are W80, H40</w:t>
                            </w:r>
                          </w:p>
                          <w:p w14:paraId="68DA42C6" w14:textId="77777777" w:rsidR="00E71811" w:rsidRDefault="00E71811" w:rsidP="00574CBD">
                            <w:r>
                              <w:t>Provides with options to modify the profile of customers and make a purchase for the customer.</w:t>
                            </w:r>
                          </w:p>
                          <w:p w14:paraId="18408218" w14:textId="77777777" w:rsidR="00E71811" w:rsidRDefault="00E71811" w:rsidP="00574CBD">
                            <w:r>
                              <w:t>Btn Unlock is used to disable and enable the text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8A9BE" id="Text Box 566" o:spid="_x0000_s1501" type="#_x0000_t202" style="position:absolute;margin-left:713.75pt;margin-top:.75pt;width:126.75pt;height:200.95pt;z-index:25208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" fillcolor="white [3201]" strokeweight=".5pt">
                <v:textbox>
                  <w:txbxContent>
                    <w:p w14:paraId="3B2A826C" w14:textId="467EAF37" w:rsidR="00E71811" w:rsidRDefault="00E71811" w:rsidP="00574CBD">
                      <w:r>
                        <w:t>Dimensions for these two buttons are W80, H40</w:t>
                      </w:r>
                    </w:p>
                    <w:p w14:paraId="68DA42C6" w14:textId="77777777" w:rsidR="00E71811" w:rsidRDefault="00E71811" w:rsidP="00574CBD">
                      <w:r>
                        <w:t>Provides with options to modify the profile of customers and make a purchase for the customer.</w:t>
                      </w:r>
                    </w:p>
                    <w:p w14:paraId="18408218" w14:textId="77777777" w:rsidR="00E71811" w:rsidRDefault="00E71811" w:rsidP="00574CBD">
                      <w:r>
                        <w:t>Btn Unlock is used to disable and enable the text boxes.</w:t>
                      </w:r>
                    </w:p>
                  </w:txbxContent>
                </v:textbox>
                <w10:wrap anchorx="page"/>
              </v:shape>
            </w:pict>
          </mc:Fallback>
        </mc:AlternateContent>
      </w:r>
      <w:r>
        <w:rPr>
          <w:noProof/>
          <w:lang w:eastAsia="en-GB"/>
        </w:rPr>
        <mc:AlternateContent>
          <mc:Choice Requires="wps">
            <w:drawing>
              <wp:anchor distT="0" distB="0" distL="114300" distR="114300" simplePos="0" relativeHeight="252161024" behindDoc="0" locked="0" layoutInCell="1" allowOverlap="1" wp14:anchorId="13EB3A38" wp14:editId="27AF50CB">
                <wp:simplePos x="0" y="0"/>
                <wp:positionH relativeFrom="column">
                  <wp:posOffset>2293648</wp:posOffset>
                </wp:positionH>
                <wp:positionV relativeFrom="paragraph">
                  <wp:posOffset>246877</wp:posOffset>
                </wp:positionV>
                <wp:extent cx="2451735" cy="2730500"/>
                <wp:effectExtent l="0" t="0" r="0" b="0"/>
                <wp:wrapNone/>
                <wp:docPr id="1178" name="Text Box 1178"/>
                <wp:cNvGraphicFramePr/>
                <a:graphic xmlns:a="http://schemas.openxmlformats.org/drawingml/2006/main">
                  <a:graphicData uri="http://schemas.microsoft.com/office/word/2010/wordprocessingShape">
                    <wps:wsp>
                      <wps:cNvSpPr txBox="1"/>
                      <wps:spPr>
                        <a:xfrm>
                          <a:off x="0" y="0"/>
                          <a:ext cx="2451735" cy="273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F222A" w14:textId="77777777" w:rsidR="00E71811" w:rsidRDefault="00E71811" w:rsidP="00574CBD">
                            <w:pPr>
                              <w:jc w:val="center"/>
                              <w:rPr>
                                <w:rFonts w:cstheme="minorHAnsi"/>
                                <w:sz w:val="24"/>
                              </w:rPr>
                            </w:pPr>
                            <w:r>
                              <w:rPr>
                                <w:rFonts w:cstheme="minorHAnsi"/>
                                <w:sz w:val="24"/>
                              </w:rPr>
                              <w:t>Custumer’s Data Table.</w:t>
                            </w:r>
                          </w:p>
                          <w:p w14:paraId="24DE58BC" w14:textId="77777777" w:rsidR="00E71811" w:rsidRDefault="00E71811" w:rsidP="00574CBD">
                            <w:pPr>
                              <w:jc w:val="center"/>
                              <w:rPr>
                                <w:rFonts w:cstheme="minorHAnsi"/>
                                <w:sz w:val="24"/>
                              </w:rPr>
                            </w:pPr>
                            <w:r>
                              <w:rPr>
                                <w:rFonts w:cstheme="minorHAnsi"/>
                                <w:sz w:val="24"/>
                              </w:rPr>
                              <w:br/>
                              <w:t>Show all the customers in the system in ascending (alphabetically) order.</w:t>
                            </w:r>
                          </w:p>
                          <w:p w14:paraId="00FEF5F9" w14:textId="77777777" w:rsidR="00E71811" w:rsidRDefault="00E71811" w:rsidP="00574CBD">
                            <w:pPr>
                              <w:jc w:val="center"/>
                              <w:rPr>
                                <w:rFonts w:cstheme="minorHAnsi"/>
                                <w:sz w:val="24"/>
                              </w:rPr>
                            </w:pPr>
                            <w:r>
                              <w:rPr>
                                <w:rFonts w:cstheme="minorHAnsi"/>
                                <w:sz w:val="24"/>
                              </w:rPr>
                              <w:br/>
                              <w:t xml:space="preserve">Columns are FullName, Email, Phone Number, Address, Area, Postcode </w:t>
                            </w:r>
                          </w:p>
                          <w:p w14:paraId="502F047C" w14:textId="77777777" w:rsidR="00E71811" w:rsidRPr="00A81EA1" w:rsidRDefault="00E71811" w:rsidP="00574CBD">
                            <w:pPr>
                              <w:jc w:val="center"/>
                              <w:rPr>
                                <w:rFonts w:cstheme="minorHAnsi"/>
                                <w:sz w:val="24"/>
                              </w:rPr>
                            </w:pPr>
                            <w:r>
                              <w:rPr>
                                <w:rFonts w:cstheme="minorHAnsi"/>
                                <w:sz w:val="24"/>
                              </w:rPr>
                              <w:t>Size of W</w:t>
                            </w:r>
                            <w:r w:rsidRPr="0084314E">
                              <w:rPr>
                                <w:rFonts w:cstheme="minorHAnsi"/>
                                <w:sz w:val="24"/>
                              </w:rPr>
                              <w:t xml:space="preserve">588, </w:t>
                            </w:r>
                            <w:r>
                              <w:rPr>
                                <w:rFonts w:cstheme="minorHAnsi"/>
                                <w:sz w:val="24"/>
                              </w:rPr>
                              <w:t>G</w:t>
                            </w:r>
                            <w:r w:rsidRPr="0084314E">
                              <w:rPr>
                                <w:rFonts w:cstheme="minorHAnsi"/>
                                <w:sz w:val="24"/>
                              </w:rPr>
                              <w:t>526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B3A38" id="Text Box 1178" o:spid="_x0000_s1502" type="#_x0000_t202" style="position:absolute;margin-left:180.6pt;margin-top:19.45pt;width:193.05pt;height: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" filled="f" stroked="f" strokeweight=".5pt">
                <v:textbox>
                  <w:txbxContent>
                    <w:p w14:paraId="064F222A" w14:textId="77777777" w:rsidR="00E71811" w:rsidRDefault="00E71811" w:rsidP="00574CBD">
                      <w:pPr>
                        <w:jc w:val="center"/>
                        <w:rPr>
                          <w:rFonts w:cstheme="minorHAnsi"/>
                          <w:sz w:val="24"/>
                        </w:rPr>
                      </w:pPr>
                      <w:r>
                        <w:rPr>
                          <w:rFonts w:cstheme="minorHAnsi"/>
                          <w:sz w:val="24"/>
                        </w:rPr>
                        <w:t>Custumer’s Data Table.</w:t>
                      </w:r>
                    </w:p>
                    <w:p w14:paraId="24DE58BC" w14:textId="77777777" w:rsidR="00E71811" w:rsidRDefault="00E71811" w:rsidP="00574CBD">
                      <w:pPr>
                        <w:jc w:val="center"/>
                        <w:rPr>
                          <w:rFonts w:cstheme="minorHAnsi"/>
                          <w:sz w:val="24"/>
                        </w:rPr>
                      </w:pPr>
                      <w:r>
                        <w:rPr>
                          <w:rFonts w:cstheme="minorHAnsi"/>
                          <w:sz w:val="24"/>
                        </w:rPr>
                        <w:br/>
                        <w:t>Show all the customers in the system in ascending (alphabetically) order.</w:t>
                      </w:r>
                    </w:p>
                    <w:p w14:paraId="00FEF5F9" w14:textId="77777777" w:rsidR="00E71811" w:rsidRDefault="00E71811" w:rsidP="00574CBD">
                      <w:pPr>
                        <w:jc w:val="center"/>
                        <w:rPr>
                          <w:rFonts w:cstheme="minorHAnsi"/>
                          <w:sz w:val="24"/>
                        </w:rPr>
                      </w:pPr>
                      <w:r>
                        <w:rPr>
                          <w:rFonts w:cstheme="minorHAnsi"/>
                          <w:sz w:val="24"/>
                        </w:rPr>
                        <w:br/>
                        <w:t xml:space="preserve">Columns are FullName, Email, Phone Number, Address, Area, Postcode </w:t>
                      </w:r>
                    </w:p>
                    <w:p w14:paraId="502F047C" w14:textId="77777777" w:rsidR="00E71811" w:rsidRPr="00A81EA1" w:rsidRDefault="00E71811" w:rsidP="00574CBD">
                      <w:pPr>
                        <w:jc w:val="center"/>
                        <w:rPr>
                          <w:rFonts w:cstheme="minorHAnsi"/>
                          <w:sz w:val="24"/>
                        </w:rPr>
                      </w:pPr>
                      <w:r>
                        <w:rPr>
                          <w:rFonts w:cstheme="minorHAnsi"/>
                          <w:sz w:val="24"/>
                        </w:rPr>
                        <w:t>Size of W</w:t>
                      </w:r>
                      <w:r w:rsidRPr="0084314E">
                        <w:rPr>
                          <w:rFonts w:cstheme="minorHAnsi"/>
                          <w:sz w:val="24"/>
                        </w:rPr>
                        <w:t xml:space="preserve">588, </w:t>
                      </w:r>
                      <w:r>
                        <w:rPr>
                          <w:rFonts w:cstheme="minorHAnsi"/>
                          <w:sz w:val="24"/>
                        </w:rPr>
                        <w:t>G</w:t>
                      </w:r>
                      <w:r w:rsidRPr="0084314E">
                        <w:rPr>
                          <w:rFonts w:cstheme="minorHAnsi"/>
                          <w:sz w:val="24"/>
                        </w:rPr>
                        <w:t>526</w:t>
                      </w:r>
                    </w:p>
                  </w:txbxContent>
                </v:textbox>
              </v:shape>
            </w:pict>
          </mc:Fallback>
        </mc:AlternateContent>
      </w:r>
      <w:r>
        <w:rPr>
          <w:noProof/>
          <w:lang w:eastAsia="en-GB"/>
        </w:rPr>
        <mc:AlternateContent>
          <mc:Choice Requires="wps">
            <w:drawing>
              <wp:anchor distT="0" distB="0" distL="114300" distR="114300" simplePos="0" relativeHeight="252112896" behindDoc="0" locked="0" layoutInCell="1" allowOverlap="1" wp14:anchorId="2A9382FE" wp14:editId="0BBB32E6">
                <wp:simplePos x="0" y="0"/>
                <wp:positionH relativeFrom="column">
                  <wp:posOffset>6061710</wp:posOffset>
                </wp:positionH>
                <wp:positionV relativeFrom="paragraph">
                  <wp:posOffset>46990</wp:posOffset>
                </wp:positionV>
                <wp:extent cx="797087" cy="166620"/>
                <wp:effectExtent l="0" t="0" r="22225" b="24130"/>
                <wp:wrapNone/>
                <wp:docPr id="1120" name="Rectangle 1120"/>
                <wp:cNvGraphicFramePr/>
                <a:graphic xmlns:a="http://schemas.openxmlformats.org/drawingml/2006/main">
                  <a:graphicData uri="http://schemas.microsoft.com/office/word/2010/wordprocessingShape">
                    <wps:wsp>
                      <wps:cNvSpPr/>
                      <wps:spPr>
                        <a:xfrm>
                          <a:off x="0" y="0"/>
                          <a:ext cx="797087" cy="16662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50E6FA5"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382FE" id="Rectangle 1120" o:spid="_x0000_s1503" style="position:absolute;margin-left:477.3pt;margin-top:3.7pt;width:62.75pt;height:13.1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" fillcolor="white [3201]" strokecolor="#aeaaaa [2414]" strokeweight="1pt">
                <v:textbox>
                  <w:txbxContent>
                    <w:p w14:paraId="450E6FA5" w14:textId="77777777" w:rsidR="00E71811" w:rsidRPr="00CD7491" w:rsidRDefault="00E71811" w:rsidP="00574CBD">
                      <w:pPr>
                        <w:pStyle w:val="NormalWeb"/>
                        <w:spacing w:before="0" w:beforeAutospacing="0" w:after="0" w:afterAutospacing="0"/>
                        <w:jc w:val="both"/>
                      </w:pPr>
                    </w:p>
                  </w:txbxContent>
                </v:textbox>
              </v:rect>
            </w:pict>
          </mc:Fallback>
        </mc:AlternateContent>
      </w:r>
      <w:r>
        <w:rPr>
          <w:noProof/>
          <w:lang w:eastAsia="en-GB"/>
        </w:rPr>
        <mc:AlternateContent>
          <mc:Choice Requires="wps">
            <w:drawing>
              <wp:anchor distT="0" distB="0" distL="114300" distR="114300" simplePos="0" relativeHeight="252111872" behindDoc="0" locked="0" layoutInCell="1" allowOverlap="1" wp14:anchorId="5B03A1A4" wp14:editId="279C490B">
                <wp:simplePos x="0" y="0"/>
                <wp:positionH relativeFrom="column">
                  <wp:posOffset>5496560</wp:posOffset>
                </wp:positionH>
                <wp:positionV relativeFrom="paragraph">
                  <wp:posOffset>11430</wp:posOffset>
                </wp:positionV>
                <wp:extent cx="1074407" cy="254095"/>
                <wp:effectExtent l="0" t="0" r="0" b="0"/>
                <wp:wrapNone/>
                <wp:docPr id="1118" name="Text Box 1118"/>
                <wp:cNvGraphicFramePr/>
                <a:graphic xmlns:a="http://schemas.openxmlformats.org/drawingml/2006/main">
                  <a:graphicData uri="http://schemas.microsoft.com/office/word/2010/wordprocessingShape">
                    <wps:wsp>
                      <wps:cNvSpPr txBox="1"/>
                      <wps:spPr>
                        <a:xfrm>
                          <a:off x="0" y="0"/>
                          <a:ext cx="1074407" cy="254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3BBE0"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03A1A4" id="Text Box 1118" o:spid="_x0000_s1504" type="#_x0000_t202" style="position:absolute;margin-left:432.8pt;margin-top:.9pt;width:84.6pt;height:20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" filled="f" stroked="f" strokeweight=".5pt">
                <v:textbox>
                  <w:txbxContent>
                    <w:p w14:paraId="3F63BBE0"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id</w:t>
                      </w:r>
                    </w:p>
                  </w:txbxContent>
                </v:textbox>
              </v:shape>
            </w:pict>
          </mc:Fallback>
        </mc:AlternateContent>
      </w:r>
    </w:p>
    <w:p w14:paraId="7531E46A" w14:textId="77777777" w:rsidR="00574CBD" w:rsidRDefault="00574CBD" w:rsidP="00574CBD">
      <w:pPr>
        <w:tabs>
          <w:tab w:val="left" w:pos="2327"/>
        </w:tabs>
      </w:pPr>
      <w:r w:rsidRPr="00A81EA1">
        <w:rPr>
          <w:noProof/>
          <w:lang w:eastAsia="en-GB"/>
        </w:rPr>
        <mc:AlternateContent>
          <mc:Choice Requires="wps">
            <w:drawing>
              <wp:anchor distT="0" distB="0" distL="114300" distR="114300" simplePos="0" relativeHeight="252085248" behindDoc="0" locked="0" layoutInCell="1" allowOverlap="1" wp14:anchorId="4B06C09C" wp14:editId="31AAFA45">
                <wp:simplePos x="0" y="0"/>
                <wp:positionH relativeFrom="column">
                  <wp:posOffset>8275320</wp:posOffset>
                </wp:positionH>
                <wp:positionV relativeFrom="paragraph">
                  <wp:posOffset>151975</wp:posOffset>
                </wp:positionV>
                <wp:extent cx="304800" cy="349039"/>
                <wp:effectExtent l="0" t="38100" r="57150" b="32385"/>
                <wp:wrapNone/>
                <wp:docPr id="568" name="Straight Arrow Connector 568"/>
                <wp:cNvGraphicFramePr/>
                <a:graphic xmlns:a="http://schemas.openxmlformats.org/drawingml/2006/main">
                  <a:graphicData uri="http://schemas.microsoft.com/office/word/2010/wordprocessingShape">
                    <wps:wsp>
                      <wps:cNvCnPr/>
                      <wps:spPr>
                        <a:xfrm flipV="1">
                          <a:off x="0" y="0"/>
                          <a:ext cx="304800" cy="349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0A85D" id="Straight Arrow Connector 568" o:spid="_x0000_s1026" type="#_x0000_t32" style="position:absolute;margin-left:651.6pt;margin-top:11.95pt;width:24pt;height:27.5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" strokecolor="#5b9bd5 [3204]" strokeweight=".5pt">
                <v:stroke endarrow="block" joinstyle="miter"/>
              </v:shape>
            </w:pict>
          </mc:Fallback>
        </mc:AlternateContent>
      </w:r>
    </w:p>
    <w:p w14:paraId="1614A508" w14:textId="77777777" w:rsidR="00574CBD" w:rsidRDefault="00574CBD" w:rsidP="00574CBD">
      <w:pPr>
        <w:tabs>
          <w:tab w:val="left" w:pos="2327"/>
        </w:tabs>
      </w:pPr>
    </w:p>
    <w:p w14:paraId="310BD463" w14:textId="77777777" w:rsidR="00574CBD" w:rsidRDefault="00574CBD" w:rsidP="00574CBD">
      <w:pPr>
        <w:tabs>
          <w:tab w:val="left" w:pos="2327"/>
        </w:tabs>
      </w:pPr>
    </w:p>
    <w:p w14:paraId="2DDFA173"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9824" behindDoc="0" locked="0" layoutInCell="1" allowOverlap="1" wp14:anchorId="7AB6137C" wp14:editId="075009A7">
                <wp:simplePos x="0" y="0"/>
                <wp:positionH relativeFrom="column">
                  <wp:posOffset>5547608</wp:posOffset>
                </wp:positionH>
                <wp:positionV relativeFrom="paragraph">
                  <wp:posOffset>177055</wp:posOffset>
                </wp:positionV>
                <wp:extent cx="2667000" cy="1248354"/>
                <wp:effectExtent l="0" t="0" r="0" b="9525"/>
                <wp:wrapNone/>
                <wp:docPr id="571" name="Text Box 571"/>
                <wp:cNvGraphicFramePr/>
                <a:graphic xmlns:a="http://schemas.openxmlformats.org/drawingml/2006/main">
                  <a:graphicData uri="http://schemas.microsoft.com/office/word/2010/wordprocessingShape">
                    <wps:wsp>
                      <wps:cNvSpPr txBox="1"/>
                      <wps:spPr>
                        <a:xfrm>
                          <a:off x="0" y="0"/>
                          <a:ext cx="2667000" cy="12483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BEA1D" w14:textId="6C436D09" w:rsidR="00E71811" w:rsidRPr="004B2C5C" w:rsidRDefault="00E71811" w:rsidP="00574CBD">
                            <w:pPr>
                              <w:rPr>
                                <w:rFonts w:cstheme="minorHAnsi"/>
                                <w:sz w:val="20"/>
                                <w:szCs w:val="20"/>
                              </w:rPr>
                            </w:pPr>
                            <w:r w:rsidRPr="004B2C5C">
                              <w:rPr>
                                <w:rFonts w:cstheme="minorHAnsi"/>
                                <w:sz w:val="20"/>
                                <w:szCs w:val="20"/>
                              </w:rPr>
                              <w:t>C</w:t>
                            </w:r>
                            <w:r>
                              <w:rPr>
                                <w:rFonts w:cstheme="minorHAnsi"/>
                                <w:sz w:val="20"/>
                                <w:szCs w:val="20"/>
                              </w:rPr>
                              <w:t>u</w:t>
                            </w:r>
                            <w:r w:rsidRPr="004B2C5C">
                              <w:rPr>
                                <w:rFonts w:cstheme="minorHAnsi"/>
                                <w:sz w:val="20"/>
                                <w:szCs w:val="20"/>
                              </w:rPr>
                              <w:t xml:space="preserve">stomer’s Receipt Data Table shows all the receipts of this selected </w:t>
                            </w:r>
                            <w:r>
                              <w:rPr>
                                <w:rFonts w:cstheme="minorHAnsi"/>
                                <w:sz w:val="20"/>
                                <w:szCs w:val="20"/>
                              </w:rPr>
                              <w:t>customer</w:t>
                            </w:r>
                            <w:r w:rsidRPr="004B2C5C">
                              <w:rPr>
                                <w:rFonts w:cstheme="minorHAnsi"/>
                                <w:sz w:val="20"/>
                                <w:szCs w:val="20"/>
                              </w:rPr>
                              <w:t>, in descending order (dates of receipts).</w:t>
                            </w:r>
                            <w:r w:rsidRPr="004B2C5C">
                              <w:rPr>
                                <w:rFonts w:cstheme="minorHAnsi"/>
                                <w:sz w:val="20"/>
                                <w:szCs w:val="20"/>
                              </w:rPr>
                              <w:br/>
                              <w:t xml:space="preserve">Columns are Customer FullName, Email,Fullname Of Employee, Product , DescriptinOfProduct, ,Quantity, Price and  Date.  </w:t>
                            </w:r>
                            <w:r>
                              <w:rPr>
                                <w:rFonts w:cstheme="minorHAnsi"/>
                                <w:sz w:val="20"/>
                                <w:szCs w:val="20"/>
                              </w:rPr>
                              <w:t>W</w:t>
                            </w:r>
                            <w:r w:rsidRPr="004B2C5C">
                              <w:rPr>
                                <w:rFonts w:cstheme="minorHAnsi"/>
                                <w:sz w:val="20"/>
                                <w:szCs w:val="20"/>
                              </w:rPr>
                              <w:t xml:space="preserve">424, </w:t>
                            </w:r>
                            <w:r>
                              <w:rPr>
                                <w:rFonts w:cstheme="minorHAnsi"/>
                                <w:sz w:val="20"/>
                                <w:szCs w:val="20"/>
                              </w:rPr>
                              <w:t>H</w:t>
                            </w:r>
                            <w:r w:rsidRPr="004B2C5C">
                              <w:rPr>
                                <w:rFonts w:cstheme="minorHAnsi"/>
                                <w:sz w:val="20"/>
                                <w:szCs w:val="20"/>
                              </w:rPr>
                              <w:t>252</w:t>
                            </w:r>
                          </w:p>
                          <w:p w14:paraId="31914529" w14:textId="77777777" w:rsidR="00E71811" w:rsidRPr="006E1EA9" w:rsidRDefault="00E71811" w:rsidP="00574CBD">
                            <w:pPr>
                              <w:rPr>
                                <w:rFonts w:cstheme="minorHAnsi"/>
                                <w:sz w:val="22"/>
                              </w:rPr>
                            </w:pPr>
                          </w:p>
                          <w:p w14:paraId="2D16FB94" w14:textId="77777777" w:rsidR="00E71811" w:rsidRPr="006E1EA9" w:rsidRDefault="00E71811" w:rsidP="00574CBD">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137C" id="Text Box 571" o:spid="_x0000_s1505" type="#_x0000_t202" style="position:absolute;margin-left:436.8pt;margin-top:13.95pt;width:210pt;height:98.3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" fillcolor="white [3201]" stroked="f" strokeweight=".5pt">
                <v:textbox>
                  <w:txbxContent>
                    <w:p w14:paraId="4C3BEA1D" w14:textId="6C436D09" w:rsidR="00E71811" w:rsidRPr="004B2C5C" w:rsidRDefault="00E71811" w:rsidP="00574CBD">
                      <w:pPr>
                        <w:rPr>
                          <w:rFonts w:cstheme="minorHAnsi"/>
                          <w:sz w:val="20"/>
                          <w:szCs w:val="20"/>
                        </w:rPr>
                      </w:pPr>
                      <w:r w:rsidRPr="004B2C5C">
                        <w:rPr>
                          <w:rFonts w:cstheme="minorHAnsi"/>
                          <w:sz w:val="20"/>
                          <w:szCs w:val="20"/>
                        </w:rPr>
                        <w:t>C</w:t>
                      </w:r>
                      <w:r>
                        <w:rPr>
                          <w:rFonts w:cstheme="minorHAnsi"/>
                          <w:sz w:val="20"/>
                          <w:szCs w:val="20"/>
                        </w:rPr>
                        <w:t>u</w:t>
                      </w:r>
                      <w:r w:rsidRPr="004B2C5C">
                        <w:rPr>
                          <w:rFonts w:cstheme="minorHAnsi"/>
                          <w:sz w:val="20"/>
                          <w:szCs w:val="20"/>
                        </w:rPr>
                        <w:t xml:space="preserve">stomer’s Receipt Data Table shows all the receipts of this selected </w:t>
                      </w:r>
                      <w:r>
                        <w:rPr>
                          <w:rFonts w:cstheme="minorHAnsi"/>
                          <w:sz w:val="20"/>
                          <w:szCs w:val="20"/>
                        </w:rPr>
                        <w:t>customer</w:t>
                      </w:r>
                      <w:r w:rsidRPr="004B2C5C">
                        <w:rPr>
                          <w:rFonts w:cstheme="minorHAnsi"/>
                          <w:sz w:val="20"/>
                          <w:szCs w:val="20"/>
                        </w:rPr>
                        <w:t>, in descending order (dates of receipts).</w:t>
                      </w:r>
                      <w:r w:rsidRPr="004B2C5C">
                        <w:rPr>
                          <w:rFonts w:cstheme="minorHAnsi"/>
                          <w:sz w:val="20"/>
                          <w:szCs w:val="20"/>
                        </w:rPr>
                        <w:br/>
                        <w:t xml:space="preserve">Columns are Customer FullName, Email,Fullname Of Employee, Product , DescriptinOfProduct, ,Quantity, Price and  Date.  </w:t>
                      </w:r>
                      <w:r>
                        <w:rPr>
                          <w:rFonts w:cstheme="minorHAnsi"/>
                          <w:sz w:val="20"/>
                          <w:szCs w:val="20"/>
                        </w:rPr>
                        <w:t>W</w:t>
                      </w:r>
                      <w:r w:rsidRPr="004B2C5C">
                        <w:rPr>
                          <w:rFonts w:cstheme="minorHAnsi"/>
                          <w:sz w:val="20"/>
                          <w:szCs w:val="20"/>
                        </w:rPr>
                        <w:t xml:space="preserve">424, </w:t>
                      </w:r>
                      <w:r>
                        <w:rPr>
                          <w:rFonts w:cstheme="minorHAnsi"/>
                          <w:sz w:val="20"/>
                          <w:szCs w:val="20"/>
                        </w:rPr>
                        <w:t>H</w:t>
                      </w:r>
                      <w:r w:rsidRPr="004B2C5C">
                        <w:rPr>
                          <w:rFonts w:cstheme="minorHAnsi"/>
                          <w:sz w:val="20"/>
                          <w:szCs w:val="20"/>
                        </w:rPr>
                        <w:t>252</w:t>
                      </w:r>
                    </w:p>
                    <w:p w14:paraId="31914529" w14:textId="77777777" w:rsidR="00E71811" w:rsidRPr="006E1EA9" w:rsidRDefault="00E71811" w:rsidP="00574CBD">
                      <w:pPr>
                        <w:rPr>
                          <w:rFonts w:cstheme="minorHAnsi"/>
                          <w:sz w:val="22"/>
                        </w:rPr>
                      </w:pPr>
                    </w:p>
                    <w:p w14:paraId="2D16FB94" w14:textId="77777777" w:rsidR="00E71811" w:rsidRPr="006E1EA9" w:rsidRDefault="00E71811" w:rsidP="00574CBD">
                      <w:pPr>
                        <w:rPr>
                          <w:sz w:val="24"/>
                        </w:rPr>
                      </w:pPr>
                    </w:p>
                  </w:txbxContent>
                </v:textbox>
              </v:shape>
            </w:pict>
          </mc:Fallback>
        </mc:AlternateContent>
      </w:r>
    </w:p>
    <w:p w14:paraId="77417731" w14:textId="77777777" w:rsidR="00574CBD" w:rsidRDefault="00574CBD" w:rsidP="00574CBD">
      <w:pPr>
        <w:tabs>
          <w:tab w:val="left" w:pos="2327"/>
        </w:tabs>
      </w:pPr>
    </w:p>
    <w:p w14:paraId="25867868" w14:textId="77777777" w:rsidR="00574CBD" w:rsidRDefault="00574CBD" w:rsidP="00574CBD">
      <w:pPr>
        <w:tabs>
          <w:tab w:val="left" w:pos="2327"/>
        </w:tabs>
      </w:pPr>
    </w:p>
    <w:p w14:paraId="32C5ECF2" w14:textId="77777777" w:rsidR="00574CBD" w:rsidRDefault="00574CBD" w:rsidP="00574CBD">
      <w:pPr>
        <w:tabs>
          <w:tab w:val="left" w:pos="2327"/>
        </w:tabs>
      </w:pPr>
    </w:p>
    <w:p w14:paraId="6E1FDE79" w14:textId="77777777" w:rsidR="00574CBD" w:rsidRDefault="00574CBD" w:rsidP="00574CBD">
      <w:pPr>
        <w:tabs>
          <w:tab w:val="left" w:pos="2327"/>
        </w:tabs>
      </w:pPr>
    </w:p>
    <w:p w14:paraId="57A6AAA3" w14:textId="77777777" w:rsidR="00574CBD" w:rsidRDefault="00574CBD" w:rsidP="00574CBD">
      <w:pPr>
        <w:tabs>
          <w:tab w:val="left" w:pos="2327"/>
        </w:tabs>
      </w:pPr>
      <w:r w:rsidRPr="00A81EA1">
        <w:rPr>
          <w:noProof/>
          <w:lang w:eastAsia="en-GB"/>
        </w:rPr>
        <mc:AlternateContent>
          <mc:Choice Requires="wps">
            <w:drawing>
              <wp:anchor distT="0" distB="0" distL="114300" distR="114300" simplePos="0" relativeHeight="252087296" behindDoc="0" locked="0" layoutInCell="1" allowOverlap="1" wp14:anchorId="168A01EF" wp14:editId="248F0451">
                <wp:simplePos x="0" y="0"/>
                <wp:positionH relativeFrom="column">
                  <wp:posOffset>8008619</wp:posOffset>
                </wp:positionH>
                <wp:positionV relativeFrom="paragraph">
                  <wp:posOffset>144145</wp:posOffset>
                </wp:positionV>
                <wp:extent cx="582925" cy="381000"/>
                <wp:effectExtent l="0" t="0" r="46355" b="57150"/>
                <wp:wrapNone/>
                <wp:docPr id="578" name="Straight Arrow Connector 578"/>
                <wp:cNvGraphicFramePr/>
                <a:graphic xmlns:a="http://schemas.openxmlformats.org/drawingml/2006/main">
                  <a:graphicData uri="http://schemas.microsoft.com/office/word/2010/wordprocessingShape">
                    <wps:wsp>
                      <wps:cNvCnPr/>
                      <wps:spPr>
                        <a:xfrm>
                          <a:off x="0" y="0"/>
                          <a:ext cx="5829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85D67" id="Straight Arrow Connector 578" o:spid="_x0000_s1026" type="#_x0000_t32" style="position:absolute;margin-left:630.6pt;margin-top:11.35pt;width:45.9pt;height:30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" strokecolor="#5b9bd5 [3204]" strokeweight=".5pt">
                <v:stroke endarrow="block" joinstyle="miter"/>
              </v:shape>
            </w:pict>
          </mc:Fallback>
        </mc:AlternateContent>
      </w:r>
    </w:p>
    <w:p w14:paraId="2FED1199" w14:textId="77777777" w:rsidR="00574CBD" w:rsidRDefault="00574CBD" w:rsidP="00574CBD">
      <w:pPr>
        <w:tabs>
          <w:tab w:val="left" w:pos="2327"/>
        </w:tabs>
      </w:pPr>
      <w:r w:rsidRPr="00A81EA1">
        <w:rPr>
          <w:noProof/>
          <w:lang w:eastAsia="en-GB"/>
        </w:rPr>
        <mc:AlternateContent>
          <mc:Choice Requires="wps">
            <w:drawing>
              <wp:anchor distT="0" distB="0" distL="114300" distR="114300" simplePos="0" relativeHeight="252086272" behindDoc="0" locked="0" layoutInCell="1" allowOverlap="1" wp14:anchorId="02E6BE78" wp14:editId="1DA55731">
                <wp:simplePos x="0" y="0"/>
                <wp:positionH relativeFrom="page">
                  <wp:posOffset>9056536</wp:posOffset>
                </wp:positionH>
                <wp:positionV relativeFrom="paragraph">
                  <wp:posOffset>249776</wp:posOffset>
                </wp:positionV>
                <wp:extent cx="1609725" cy="691763"/>
                <wp:effectExtent l="0" t="0" r="28575" b="13335"/>
                <wp:wrapNone/>
                <wp:docPr id="590" name="Text Box 590"/>
                <wp:cNvGraphicFramePr/>
                <a:graphic xmlns:a="http://schemas.openxmlformats.org/drawingml/2006/main">
                  <a:graphicData uri="http://schemas.microsoft.com/office/word/2010/wordprocessingShape">
                    <wps:wsp>
                      <wps:cNvSpPr txBox="1"/>
                      <wps:spPr>
                        <a:xfrm>
                          <a:off x="0" y="0"/>
                          <a:ext cx="1609725" cy="6917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D46EE5" w14:textId="77777777" w:rsidR="00E71811" w:rsidRDefault="00E71811" w:rsidP="00574CBD">
                            <w:r>
                              <w:t>W80,H40</w:t>
                            </w:r>
                            <w:r>
                              <w:br/>
                              <w:t>Opens the MakeAnOrder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6BE78" id="Text Box 590" o:spid="_x0000_s1506" type="#_x0000_t202" style="position:absolute;margin-left:713.1pt;margin-top:19.65pt;width:126.75pt;height:54.45pt;z-index:25208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" fillcolor="white [3201]" strokeweight=".5pt">
                <v:textbox>
                  <w:txbxContent>
                    <w:p w14:paraId="4CD46EE5" w14:textId="77777777" w:rsidR="00E71811" w:rsidRDefault="00E71811" w:rsidP="00574CBD">
                      <w:r>
                        <w:t>W80,H40</w:t>
                      </w:r>
                      <w:r>
                        <w:br/>
                        <w:t>Opens the MakeAnOrder Form</w:t>
                      </w:r>
                    </w:p>
                  </w:txbxContent>
                </v:textbox>
                <w10:wrap anchorx="page"/>
              </v:shape>
            </w:pict>
          </mc:Fallback>
        </mc:AlternateContent>
      </w:r>
    </w:p>
    <w:p w14:paraId="34C8E104"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75360" behindDoc="0" locked="0" layoutInCell="1" allowOverlap="1" wp14:anchorId="659AB0FB" wp14:editId="6B0EBC61">
                <wp:simplePos x="0" y="0"/>
                <wp:positionH relativeFrom="column">
                  <wp:posOffset>4657062</wp:posOffset>
                </wp:positionH>
                <wp:positionV relativeFrom="paragraph">
                  <wp:posOffset>106846</wp:posOffset>
                </wp:positionV>
                <wp:extent cx="2003729" cy="477078"/>
                <wp:effectExtent l="0" t="0" r="15875" b="18415"/>
                <wp:wrapNone/>
                <wp:docPr id="591" name="Text Box 591"/>
                <wp:cNvGraphicFramePr/>
                <a:graphic xmlns:a="http://schemas.openxmlformats.org/drawingml/2006/main">
                  <a:graphicData uri="http://schemas.microsoft.com/office/word/2010/wordprocessingShape">
                    <wps:wsp>
                      <wps:cNvSpPr txBox="1"/>
                      <wps:spPr>
                        <a:xfrm>
                          <a:off x="0" y="0"/>
                          <a:ext cx="2003729" cy="477078"/>
                        </a:xfrm>
                        <a:prstGeom prst="rect">
                          <a:avLst/>
                        </a:prstGeom>
                        <a:solidFill>
                          <a:schemeClr val="lt1"/>
                        </a:solidFill>
                        <a:ln w="6350">
                          <a:solidFill>
                            <a:prstClr val="black"/>
                          </a:solidFill>
                        </a:ln>
                      </wps:spPr>
                      <wps:txbx>
                        <w:txbxContent>
                          <w:p w14:paraId="35FA7CEC" w14:textId="77777777" w:rsidR="00E71811" w:rsidRDefault="00E71811" w:rsidP="00574CBD">
                            <w:r>
                              <w:t>W</w:t>
                            </w:r>
                            <w:r w:rsidRPr="004B2C5C">
                              <w:t xml:space="preserve">360, </w:t>
                            </w:r>
                            <w:r>
                              <w:t>H</w:t>
                            </w:r>
                            <w:r w:rsidRPr="004B2C5C">
                              <w:t>40</w:t>
                            </w:r>
                            <w:r>
                              <w:t>, used to search for in the 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AB0FB" id="Text Box 591" o:spid="_x0000_s1507" type="#_x0000_t202" style="position:absolute;margin-left:366.7pt;margin-top:8.4pt;width:157.75pt;height:37.5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" fillcolor="white [3201]" strokeweight=".5pt">
                <v:textbox>
                  <w:txbxContent>
                    <w:p w14:paraId="35FA7CEC" w14:textId="77777777" w:rsidR="00E71811" w:rsidRDefault="00E71811" w:rsidP="00574CBD">
                      <w:r>
                        <w:t>W</w:t>
                      </w:r>
                      <w:r w:rsidRPr="004B2C5C">
                        <w:t xml:space="preserve">360, </w:t>
                      </w:r>
                      <w:r>
                        <w:t>H</w:t>
                      </w:r>
                      <w:r w:rsidRPr="004B2C5C">
                        <w:t>40</w:t>
                      </w:r>
                      <w:r>
                        <w:t>, used to search for in the Customer Table</w:t>
                      </w:r>
                    </w:p>
                  </w:txbxContent>
                </v:textbox>
              </v:shape>
            </w:pict>
          </mc:Fallback>
        </mc:AlternateContent>
      </w:r>
    </w:p>
    <w:p w14:paraId="196D2667" w14:textId="77777777" w:rsidR="00574CBD" w:rsidRDefault="00574CBD" w:rsidP="00574CBD">
      <w:pPr>
        <w:tabs>
          <w:tab w:val="left" w:pos="2327"/>
          <w:tab w:val="left" w:pos="10632"/>
        </w:tabs>
      </w:pPr>
      <w:r>
        <w:rPr>
          <w:noProof/>
          <w:lang w:eastAsia="en-GB"/>
        </w:rPr>
        <w:lastRenderedPageBreak/>
        <mc:AlternateContent>
          <mc:Choice Requires="wps">
            <w:drawing>
              <wp:anchor distT="0" distB="0" distL="114300" distR="114300" simplePos="0" relativeHeight="252194816" behindDoc="0" locked="0" layoutInCell="1" allowOverlap="1" wp14:anchorId="4687CACC" wp14:editId="2F5DBD51">
                <wp:simplePos x="0" y="0"/>
                <wp:positionH relativeFrom="page">
                  <wp:posOffset>-168910</wp:posOffset>
                </wp:positionH>
                <wp:positionV relativeFrom="paragraph">
                  <wp:posOffset>-24130</wp:posOffset>
                </wp:positionV>
                <wp:extent cx="11019790" cy="395605"/>
                <wp:effectExtent l="0" t="0" r="10160" b="23495"/>
                <wp:wrapNone/>
                <wp:docPr id="1185" name="Round Diagonal Corner Rectangle 1185"/>
                <wp:cNvGraphicFramePr/>
                <a:graphic xmlns:a="http://schemas.openxmlformats.org/drawingml/2006/main">
                  <a:graphicData uri="http://schemas.microsoft.com/office/word/2010/wordprocessingShape">
                    <wps:wsp>
                      <wps:cNvSpPr/>
                      <wps:spPr>
                        <a:xfrm>
                          <a:off x="0" y="0"/>
                          <a:ext cx="11019790" cy="39560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77BA680E" w14:textId="77777777" w:rsidR="00E71811" w:rsidRPr="00A52884" w:rsidRDefault="00E71811" w:rsidP="00574CBD">
                            <w:pPr>
                              <w:jc w:val="center"/>
                              <w:rPr>
                                <w:sz w:val="24"/>
                              </w:rPr>
                            </w:pPr>
                            <w:r>
                              <w:rPr>
                                <w:sz w:val="24"/>
                              </w:rPr>
                              <w:t>Employee Pane (Accessed from the Menu Form) –used to show employee, to edit, update employees and links to Email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7CACC" id="Round Diagonal Corner Rectangle 1185" o:spid="_x0000_s1508" style="position:absolute;margin-left:-13.3pt;margin-top:-1.9pt;width:867.7pt;height:31.15pt;z-index:25219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019790,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" adj="-11796480,,5400" path="m65935,l11019790,r,l11019790,329670v,36415,-29520,65935,-65935,65935l,395605r,l,65935c,29520,29520,,65935,xe" fillcolor="white [3201]" strokecolor="black [3200]" strokeweight="1pt">
                <v:stroke joinstyle="miter"/>
                <v:formulas/>
                <v:path arrowok="t" o:connecttype="custom" o:connectlocs="65935,0;11019790,0;11019790,0;11019790,329670;10953855,395605;0,395605;0,395605;0,65935;65935,0" o:connectangles="0,0,0,0,0,0,0,0,0" textboxrect="0,0,11019790,395605"/>
                <v:textbox>
                  <w:txbxContent>
                    <w:p w14:paraId="77BA680E" w14:textId="77777777" w:rsidR="00E71811" w:rsidRPr="00A52884" w:rsidRDefault="00E71811" w:rsidP="00574CBD">
                      <w:pPr>
                        <w:jc w:val="center"/>
                        <w:rPr>
                          <w:sz w:val="24"/>
                        </w:rPr>
                      </w:pPr>
                      <w:r>
                        <w:rPr>
                          <w:sz w:val="24"/>
                        </w:rPr>
                        <w:t>Employee Pane (Accessed from the Menu Form) –used to show employee, to edit, update employees and links to Email Form.</w:t>
                      </w:r>
                    </w:p>
                  </w:txbxContent>
                </v:textbox>
                <w10:wrap anchorx="page"/>
              </v:shape>
            </w:pict>
          </mc:Fallback>
        </mc:AlternateContent>
      </w:r>
      <w:r>
        <w:rPr>
          <w:noProof/>
          <w:lang w:eastAsia="en-GB"/>
        </w:rPr>
        <mc:AlternateContent>
          <mc:Choice Requires="wps">
            <w:drawing>
              <wp:anchor distT="0" distB="0" distL="114300" distR="114300" simplePos="0" relativeHeight="252188672" behindDoc="0" locked="0" layoutInCell="1" allowOverlap="1" wp14:anchorId="42A4346F" wp14:editId="3A348B71">
                <wp:simplePos x="0" y="0"/>
                <wp:positionH relativeFrom="column">
                  <wp:posOffset>4352759</wp:posOffset>
                </wp:positionH>
                <wp:positionV relativeFrom="paragraph">
                  <wp:posOffset>286246</wp:posOffset>
                </wp:positionV>
                <wp:extent cx="2721499" cy="1105231"/>
                <wp:effectExtent l="0" t="0" r="79375" b="57150"/>
                <wp:wrapNone/>
                <wp:docPr id="1055" name="Straight Arrow Connector 1055"/>
                <wp:cNvGraphicFramePr/>
                <a:graphic xmlns:a="http://schemas.openxmlformats.org/drawingml/2006/main">
                  <a:graphicData uri="http://schemas.microsoft.com/office/word/2010/wordprocessingShape">
                    <wps:wsp>
                      <wps:cNvCnPr/>
                      <wps:spPr>
                        <a:xfrm>
                          <a:off x="0" y="0"/>
                          <a:ext cx="2721499"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0A6A4" id="Straight Arrow Connector 1055" o:spid="_x0000_s1026" type="#_x0000_t32" style="position:absolute;margin-left:342.75pt;margin-top:22.55pt;width:214.3pt;height:87.0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" strokecolor="#5b9bd5 [3204]" strokeweight=".5pt">
                <v:stroke endarrow="block" joinstyle="miter"/>
              </v:shape>
            </w:pict>
          </mc:Fallback>
        </mc:AlternateContent>
      </w:r>
    </w:p>
    <w:p w14:paraId="0B670FFE"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89696" behindDoc="0" locked="0" layoutInCell="1" allowOverlap="1" wp14:anchorId="2BF85A29" wp14:editId="0CD63EAD">
                <wp:simplePos x="0" y="0"/>
                <wp:positionH relativeFrom="margin">
                  <wp:align>center</wp:align>
                </wp:positionH>
                <wp:positionV relativeFrom="paragraph">
                  <wp:posOffset>138651</wp:posOffset>
                </wp:positionV>
                <wp:extent cx="2599690" cy="540385"/>
                <wp:effectExtent l="0" t="0" r="10160" b="12065"/>
                <wp:wrapNone/>
                <wp:docPr id="1095" name="Text Box 1095"/>
                <wp:cNvGraphicFramePr/>
                <a:graphic xmlns:a="http://schemas.openxmlformats.org/drawingml/2006/main">
                  <a:graphicData uri="http://schemas.microsoft.com/office/word/2010/wordprocessingShape">
                    <wps:wsp>
                      <wps:cNvSpPr txBox="1"/>
                      <wps:spPr>
                        <a:xfrm>
                          <a:off x="0" y="0"/>
                          <a:ext cx="2599690" cy="540385"/>
                        </a:xfrm>
                        <a:prstGeom prst="rect">
                          <a:avLst/>
                        </a:prstGeom>
                        <a:solidFill>
                          <a:schemeClr val="lt1"/>
                        </a:solidFill>
                        <a:ln w="6350">
                          <a:solidFill>
                            <a:prstClr val="black"/>
                          </a:solidFill>
                        </a:ln>
                      </wps:spPr>
                      <wps:txbx>
                        <w:txbxContent>
                          <w:p w14:paraId="6190D21E" w14:textId="77777777" w:rsidR="00E71811" w:rsidRDefault="00E71811" w:rsidP="00574CBD">
                            <w:r>
                              <w:t>W</w:t>
                            </w:r>
                            <w:r w:rsidRPr="009A7D43">
                              <w:t xml:space="preserve">120, </w:t>
                            </w:r>
                            <w:r>
                              <w:t>H</w:t>
                            </w:r>
                            <w:r w:rsidRPr="009A7D43">
                              <w:t>40</w:t>
                            </w:r>
                            <w:r>
                              <w:t>, one removes employee and the other opens Email Form to email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85A29" id="Text Box 1095" o:spid="_x0000_s1509" type="#_x0000_t202" style="position:absolute;margin-left:0;margin-top:10.9pt;width:204.7pt;height:42.55pt;z-index:25218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" fillcolor="white [3201]" strokeweight=".5pt">
                <v:textbox>
                  <w:txbxContent>
                    <w:p w14:paraId="6190D21E" w14:textId="77777777" w:rsidR="00E71811" w:rsidRDefault="00E71811" w:rsidP="00574CBD">
                      <w:r>
                        <w:t>W</w:t>
                      </w:r>
                      <w:r w:rsidRPr="009A7D43">
                        <w:t xml:space="preserve">120, </w:t>
                      </w:r>
                      <w:r>
                        <w:t>H</w:t>
                      </w:r>
                      <w:r w:rsidRPr="009A7D43">
                        <w:t>40</w:t>
                      </w:r>
                      <w:r>
                        <w:t>, one removes employee and the other opens Email Form to email people</w:t>
                      </w:r>
                    </w:p>
                  </w:txbxContent>
                </v:textbox>
                <w10:wrap anchorx="margin"/>
              </v:shape>
            </w:pict>
          </mc:Fallback>
        </mc:AlternateContent>
      </w:r>
      <w:r>
        <w:rPr>
          <w:noProof/>
          <w:lang w:eastAsia="en-GB"/>
        </w:rPr>
        <mc:AlternateContent>
          <mc:Choice Requires="wps">
            <w:drawing>
              <wp:anchor distT="0" distB="0" distL="114300" distR="114300" simplePos="0" relativeHeight="252187648" behindDoc="0" locked="0" layoutInCell="1" allowOverlap="1" wp14:anchorId="44FB1E98" wp14:editId="122F3769">
                <wp:simplePos x="0" y="0"/>
                <wp:positionH relativeFrom="column">
                  <wp:posOffset>2693090</wp:posOffset>
                </wp:positionH>
                <wp:positionV relativeFrom="paragraph">
                  <wp:posOffset>71754</wp:posOffset>
                </wp:positionV>
                <wp:extent cx="1240404" cy="1057523"/>
                <wp:effectExtent l="38100" t="0" r="17145" b="47625"/>
                <wp:wrapNone/>
                <wp:docPr id="985" name="Straight Arrow Connector 985"/>
                <wp:cNvGraphicFramePr/>
                <a:graphic xmlns:a="http://schemas.openxmlformats.org/drawingml/2006/main">
                  <a:graphicData uri="http://schemas.microsoft.com/office/word/2010/wordprocessingShape">
                    <wps:wsp>
                      <wps:cNvCnPr/>
                      <wps:spPr>
                        <a:xfrm flipH="1">
                          <a:off x="0" y="0"/>
                          <a:ext cx="1240404" cy="1057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16096" id="Straight Arrow Connector 985" o:spid="_x0000_s1026" type="#_x0000_t32" style="position:absolute;margin-left:212.05pt;margin-top:5.65pt;width:97.65pt;height:83.25pt;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" strokecolor="#5b9bd5 [3204]" strokeweight=".5pt">
                <v:stroke endarrow="block" joinstyle="miter"/>
              </v:shape>
            </w:pict>
          </mc:Fallback>
        </mc:AlternateContent>
      </w:r>
    </w:p>
    <w:p w14:paraId="0BDD3D32" w14:textId="17D14873" w:rsidR="00574CBD" w:rsidRDefault="00574CBD" w:rsidP="00574CBD">
      <w:pPr>
        <w:tabs>
          <w:tab w:val="left" w:pos="2327"/>
          <w:tab w:val="left" w:pos="10632"/>
        </w:tabs>
      </w:pPr>
      <w:r>
        <w:rPr>
          <w:noProof/>
          <w:lang w:eastAsia="en-GB"/>
        </w:rPr>
        <mc:AlternateContent>
          <mc:Choice Requires="wpg">
            <w:drawing>
              <wp:anchor distT="0" distB="0" distL="114300" distR="114300" simplePos="0" relativeHeight="252113920" behindDoc="0" locked="0" layoutInCell="1" allowOverlap="1" wp14:anchorId="336A82C6" wp14:editId="386D7257">
                <wp:simplePos x="0" y="0"/>
                <wp:positionH relativeFrom="page">
                  <wp:posOffset>1002182</wp:posOffset>
                </wp:positionH>
                <wp:positionV relativeFrom="paragraph">
                  <wp:posOffset>4521</wp:posOffset>
                </wp:positionV>
                <wp:extent cx="8058150" cy="4400550"/>
                <wp:effectExtent l="0" t="0" r="19050" b="19050"/>
                <wp:wrapNone/>
                <wp:docPr id="592" name="Group 592"/>
                <wp:cNvGraphicFramePr/>
                <a:graphic xmlns:a="http://schemas.openxmlformats.org/drawingml/2006/main">
                  <a:graphicData uri="http://schemas.microsoft.com/office/word/2010/wordprocessingGroup">
                    <wpg:wgp>
                      <wpg:cNvGrpSpPr/>
                      <wpg:grpSpPr>
                        <a:xfrm>
                          <a:off x="0" y="0"/>
                          <a:ext cx="8058150" cy="4400550"/>
                          <a:chOff x="0" y="0"/>
                          <a:chExt cx="8058150" cy="4400551"/>
                        </a:xfrm>
                      </wpg:grpSpPr>
                      <wpg:grpSp>
                        <wpg:cNvPr id="597" name="Group 597"/>
                        <wpg:cNvGrpSpPr/>
                        <wpg:grpSpPr>
                          <a:xfrm>
                            <a:off x="0" y="0"/>
                            <a:ext cx="8058150" cy="4400551"/>
                            <a:chOff x="-69860" y="-22641"/>
                            <a:chExt cx="9096481" cy="4695826"/>
                          </a:xfrm>
                        </wpg:grpSpPr>
                        <wpg:grpSp>
                          <wpg:cNvPr id="598" name="Group 598"/>
                          <wpg:cNvGrpSpPr/>
                          <wpg:grpSpPr>
                            <a:xfrm>
                              <a:off x="-69860" y="-22641"/>
                              <a:ext cx="9096481" cy="4695826"/>
                              <a:chOff x="-69860" y="-10765"/>
                              <a:chExt cx="9096541" cy="4695826"/>
                            </a:xfrm>
                          </wpg:grpSpPr>
                          <wpg:grpSp>
                            <wpg:cNvPr id="606" name="Group 606"/>
                            <wpg:cNvGrpSpPr/>
                            <wpg:grpSpPr>
                              <a:xfrm>
                                <a:off x="-69860" y="-10765"/>
                                <a:ext cx="9096541" cy="4695826"/>
                                <a:chOff x="143896" y="-10765"/>
                                <a:chExt cx="9097250" cy="4695826"/>
                              </a:xfrm>
                            </wpg:grpSpPr>
                            <wpg:grpSp>
                              <wpg:cNvPr id="607" name="Group 607"/>
                              <wpg:cNvGrpSpPr/>
                              <wpg:grpSpPr>
                                <a:xfrm>
                                  <a:off x="143896" y="-10765"/>
                                  <a:ext cx="9097250" cy="4695826"/>
                                  <a:chOff x="144283" y="-10766"/>
                                  <a:chExt cx="9121792" cy="4696158"/>
                                </a:xfrm>
                              </wpg:grpSpPr>
                              <wps:wsp>
                                <wps:cNvPr id="608" name="Rectangle 608"/>
                                <wps:cNvSpPr/>
                                <wps:spPr>
                                  <a:xfrm>
                                    <a:off x="144283" y="-10766"/>
                                    <a:ext cx="9121792" cy="4696158"/>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0" name="Rectangle 610"/>
                                <wps:cNvSpPr/>
                                <wps:spPr>
                                  <a:xfrm>
                                    <a:off x="3023050" y="914487"/>
                                    <a:ext cx="4158911" cy="286603"/>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661FCE10" w14:textId="1D2AB9AF"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r>
                                        <w:rPr>
                                          <w:rFonts w:asciiTheme="minorHAnsi" w:hAnsi="Calibri" w:cstheme="minorBidi"/>
                                          <w:iCs/>
                                          <w:color w:val="808080" w:themeColor="background1" w:themeShade="80"/>
                                          <w:kern w:val="24"/>
                                        </w:rPr>
                                        <w:t xml:space="preserve"> For 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1114688" y="1294503"/>
                                    <a:ext cx="3536581" cy="325658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4" name="Rectangle 614"/>
                              <wps:cNvSpPr/>
                              <wps:spPr>
                                <a:xfrm>
                                  <a:off x="213761" y="108586"/>
                                  <a:ext cx="8954257" cy="84815"/>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15" name="Rectangle 615"/>
                            <wps:cNvSpPr/>
                            <wps:spPr>
                              <a:xfrm>
                                <a:off x="4456906" y="1294410"/>
                                <a:ext cx="4247708" cy="3253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7" name="Text Box 617"/>
                          <wps:cNvSpPr txBox="1"/>
                          <wps:spPr>
                            <a:xfrm>
                              <a:off x="5336402" y="1717049"/>
                              <a:ext cx="99695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AE116"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FullName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Text Box 619"/>
                          <wps:cNvSpPr txBox="1"/>
                          <wps:spPr>
                            <a:xfrm>
                              <a:off x="5369124" y="1919808"/>
                              <a:ext cx="85407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147F0"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Text Box 624"/>
                          <wps:cNvSpPr txBox="1"/>
                          <wps:spPr>
                            <a:xfrm>
                              <a:off x="6919163" y="1784629"/>
                              <a:ext cx="1212849"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5A51E"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5380057" y="2122565"/>
                              <a:ext cx="85407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2E958F"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Text Box 633"/>
                          <wps:cNvSpPr txBox="1"/>
                          <wps:spPr>
                            <a:xfrm>
                              <a:off x="6985173" y="1970781"/>
                              <a:ext cx="1212849"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A2EF2"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4" name="Text Box 634"/>
                          <wps:cNvSpPr txBox="1"/>
                          <wps:spPr>
                            <a:xfrm>
                              <a:off x="6892235" y="1555538"/>
                              <a:ext cx="93857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BA2F9"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PostCod</w:t>
                                </w:r>
                                <w:r>
                                  <w:rPr>
                                    <w:rFonts w:ascii="Clarity Gothic Light SF" w:hAnsi="Clarity Gothic Light SF"/>
                                    <w:sz w:val="20"/>
                                    <w:szCs w:val="20"/>
                                  </w:rPr>
                                  <w:t>e</w:t>
                                </w:r>
                                <w:r w:rsidRPr="00010971">
                                  <w:rPr>
                                    <w:rFonts w:ascii="Clarity Gothic Light SF" w:hAnsi="Clarity Gothic Light SF"/>
                                    <w:sz w:val="20"/>
                                    <w:szCs w:val="2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8" name="Text Box 638"/>
                          <wps:cNvSpPr txBox="1"/>
                          <wps:spPr>
                            <a:xfrm>
                              <a:off x="5456844" y="1282536"/>
                              <a:ext cx="2994907"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28936"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Selected Employee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7" name="Rectangle 647"/>
                          <wps:cNvSpPr/>
                          <wps:spPr>
                            <a:xfrm>
                              <a:off x="7954846" y="2376976"/>
                              <a:ext cx="699838" cy="277446"/>
                            </a:xfrm>
                            <a:prstGeom prst="rect">
                              <a:avLst/>
                            </a:prstGeom>
                            <a:ln/>
                          </wps:spPr>
                          <wps:style>
                            <a:lnRef idx="2">
                              <a:schemeClr val="dk1"/>
                            </a:lnRef>
                            <a:fillRef idx="1">
                              <a:schemeClr val="lt1"/>
                            </a:fillRef>
                            <a:effectRef idx="0">
                              <a:schemeClr val="dk1"/>
                            </a:effectRef>
                            <a:fontRef idx="minor">
                              <a:schemeClr val="dk1"/>
                            </a:fontRef>
                          </wps:style>
                          <wps:txbx>
                            <w:txbxContent>
                              <w:p w14:paraId="6CB2635E"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sidRPr="00F56860">
                                  <w:rPr>
                                    <w:rFonts w:ascii="Microsoft Sans Serif" w:hAnsi="Microsoft Sans Serif" w:cs="Microsoft Sans Serif"/>
                                    <w:color w:val="000000" w:themeColor="text1"/>
                                    <w:kern w:val="24"/>
                                    <w:sz w:val="12"/>
                                    <w:szCs w:val="18"/>
                                  </w:rPr>
                                  <w:t>Modify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48" name="Group 648"/>
                          <wpg:cNvGrpSpPr/>
                          <wpg:grpSpPr>
                            <a:xfrm>
                              <a:off x="4510638" y="2612902"/>
                              <a:ext cx="4104605" cy="1608636"/>
                              <a:chOff x="-824687" y="40655"/>
                              <a:chExt cx="4104605" cy="1608636"/>
                            </a:xfrm>
                          </wpg:grpSpPr>
                          <wps:wsp>
                            <wps:cNvPr id="649" name="Text Box 649"/>
                            <wps:cNvSpPr txBox="1"/>
                            <wps:spPr>
                              <a:xfrm>
                                <a:off x="-9675" y="40655"/>
                                <a:ext cx="2782797"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98903C"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Linked Receipt and Finance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9" name="Rectangle 659"/>
                            <wps:cNvSpPr/>
                            <wps:spPr>
                              <a:xfrm>
                                <a:off x="-824687" y="273286"/>
                                <a:ext cx="4104605" cy="13760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3" name="Rectangle 673"/>
                        <wps:cNvSpPr/>
                        <wps:spPr>
                          <a:xfrm>
                            <a:off x="1487497" y="852529"/>
                            <a:ext cx="1016146"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1CD1EA77"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Remove 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6A82C6" id="Group 592" o:spid="_x0000_s1510" style="position:absolute;margin-left:78.9pt;margin-top:.35pt;width:634.5pt;height:346.5pt;z-index:252113920;mso-position-horizontal-relative:page;mso-width-relative:margin;mso-height-relative:margin" coordsize="80581,4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">
                <v:group id="Group 597" o:spid="_x0000_s1511" style="position:absolute;width:80581;height:44005" coordorigin="-698,-226" coordsize="90964,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group id="Group 598" o:spid="_x0000_s1512" style="position:absolute;left:-698;top:-226;width:90964;height:46957" coordorigin="-698,-107" coordsize="90965,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group id="Group 606" o:spid="_x0000_s1513" style="position:absolute;left:-698;top:-107;width:90964;height:46957" coordorigin="1438,-107" coordsize="90972,46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group id="Group 607" o:spid="_x0000_s1514" style="position:absolute;left:1438;top:-107;width:90973;height:46957" coordorigin="1442,-107" coordsize="91217,46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rect id="Rectangle 608" o:spid="_x0000_s1515" style="position:absolute;left:1442;top:-107;width:91218;height:4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cIcEA&#10;AADcAAAADwAAAGRycy9kb3ducmV2LnhtbERPTWvCMBi+D/wP4RW8zcQd6uyMIjJBUCZ+HHZ8ad61&#10;Zc2bksS2/ntzGOz48Hwv14NtREc+1I41zKYKBHHhTM2lhtt19/oOIkRkg41j0vCgAOvV6GWJuXE9&#10;n6m7xFKkEA45aqhibHMpQ1GRxTB1LXHifpy3GBP0pTQe+xRuG/mmVCYt1pwaKmxpW1Hxe7lbDe5U&#10;P5qNX3x1R5p/H05R9UP2qfVkPGw+QEQa4r/4z703GjKV1qYz6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bnCHBAAAA3AAAAA8AAAAAAAAAAAAAAAAAmAIAAGRycy9kb3du&#10;cmV2LnhtbFBLBQYAAAAABAAEAPUAAACGAwAAAAA=&#10;" fillcolor="white [3201]" strokecolor="black [3200]" strokeweight="1pt"/>
                        <v:rect id="Rectangle 610" o:spid="_x0000_s1516" style="position:absolute;left:30230;top:9144;width:4158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770b8A&#10;AADcAAAADwAAAGRycy9kb3ducmV2LnhtbERPy4rCMBTdD/gP4QruxrSKotUoIop16Wvh7tJc22Jz&#10;U5uo9e8niwGXh/OeL1tTiRc1rrSsIO5HIIgzq0vOFZxP298JCOeRNVaWScGHHCwXnZ85Jtq++UCv&#10;o89FCGGXoILC+zqR0mUFGXR9WxMH7mYbgz7AJpe6wXcIN5UcRNFYGiw5NBRY07qg7H58GgWpmaYX&#10;rLJR+9g+49vuut/wcK9Ur9uuZiA8tf4r/nenWsE4DvPDmXAE5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fvvRvwAAANwAAAAPAAAAAAAAAAAAAAAAAJgCAABkcnMvZG93bnJl&#10;di54bWxQSwUGAAAAAAQABAD1AAAAhAMAAAAA&#10;" fillcolor="white [3201]" strokecolor="#aeaaaa [2414]" strokeweight="1pt">
                          <v:textbox>
                            <w:txbxContent>
                              <w:p w14:paraId="661FCE10" w14:textId="1D2AB9AF"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r>
                                  <w:rPr>
                                    <w:rFonts w:asciiTheme="minorHAnsi" w:hAnsi="Calibri" w:cstheme="minorBidi"/>
                                    <w:iCs/>
                                    <w:color w:val="808080" w:themeColor="background1" w:themeShade="80"/>
                                    <w:kern w:val="24"/>
                                  </w:rPr>
                                  <w:t xml:space="preserve"> For Employee</w:t>
                                </w:r>
                              </w:p>
                            </w:txbxContent>
                          </v:textbox>
                        </v:rect>
                        <v:rect id="Rectangle 611" o:spid="_x0000_s1517" style="position:absolute;left:11146;top:12945;width:35366;height:3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jYcQA&#10;AADcAAAADwAAAGRycy9kb3ducmV2LnhtbESPQWvCQBSE74L/YXmCN93EQ2xTVxFRECyVqoceH9nX&#10;JDT7NuyuSfz3XaHQ4zAz3zCrzWAa0ZHztWUF6TwBQVxYXXOp4HY9zF5A+ICssbFMCh7kYbMej1aY&#10;a9vzJ3WXUIoIYZ+jgiqENpfSFxUZ9HPbEkfv2zqDIUpXSu2wj3DTyEWSZNJgzXGhwpZ2FRU/l7tR&#10;YM/1o9m614/unZZfp3NI+iHbKzWdDNs3EIGG8B/+ax+1gixN4Xk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4o2HEAAAA3AAAAA8AAAAAAAAAAAAAAAAAmAIAAGRycy9k&#10;b3ducmV2LnhtbFBLBQYAAAAABAAEAPUAAACJAwAAAAA=&#10;" fillcolor="white [3201]" strokecolor="black [3200]" strokeweight="1pt"/>
                      </v:group>
                      <v:rect id="Rectangle 614" o:spid="_x0000_s1518" style="position:absolute;left:2137;top:1085;width:89543;height: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8A+cUA&#10;AADcAAAADwAAAGRycy9kb3ducmV2LnhtbESPT2vCQBTE7wW/w/KE3upGKVGjq4hYKLQo/jl4fGSf&#10;STD7Nuxuk/jtu4WCx2FmfsMs172pRUvOV5YVjEcJCOLc6ooLBZfzx9sMhA/IGmvLpOBBHtarwcsS&#10;M207PlJ7CoWIEPYZKihDaDIpfV6SQT+yDXH0btYZDFG6QmqHXYSbWk6SJJUGK44LJTa0LSm/n36M&#10;AnuoHvXGzfftN02vX4eQdH26U+p12G8WIAL14Rn+b39qBen4Hf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wD5xQAAANwAAAAPAAAAAAAAAAAAAAAAAJgCAABkcnMv&#10;ZG93bnJldi54bWxQSwUGAAAAAAQABAD1AAAAigMAAAAA&#10;" fillcolor="white [3201]" strokecolor="black [3200]" strokeweight="1pt"/>
                    </v:group>
                    <v:rect id="Rectangle 615" o:spid="_x0000_s1519" style="position:absolute;left:44569;top:12944;width:42477;height:32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YsUA&#10;AADcAAAADwAAAGRycy9kb3ducmV2LnhtbESPT2vCQBTE7wW/w/KE3upGoVGjq4hYKLQo/jl4fGSf&#10;STD7Nuxuk/jtu4WCx2FmfsMs172pRUvOV5YVjEcJCOLc6ooLBZfzx9sMhA/IGmvLpOBBHtarwcsS&#10;M207PlJ7CoWIEPYZKihDaDIpfV6SQT+yDXH0btYZDFG6QmqHXYSbWk6SJJUGK44LJTa0LSm/n36M&#10;AnuoHvXGzfftN02vX4eQdH26U+p12G8WIAL14Rn+b39qBen4Hf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6VixQAAANwAAAAPAAAAAAAAAAAAAAAAAJgCAABkcnMv&#10;ZG93bnJldi54bWxQSwUGAAAAAAQABAD1AAAAigMAAAAA&#10;" fillcolor="white [3201]" strokecolor="black [3200]" strokeweight="1pt"/>
                  </v:group>
                  <v:shape id="Text Box 617" o:spid="_x0000_s1520" type="#_x0000_t202" style="position:absolute;left:53364;top:17170;width:9969;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Jz8cA&#10;AADcAAAADwAAAGRycy9kb3ducmV2LnhtbESPQWvCQBSE74X+h+UJvdVNhGpIXUMIBEtpD1ovvb1m&#10;n0kw+zbNrpr6692C4HGYmW+YZTaaTpxocK1lBfE0AkFcWd1yrWD3VT4nIJxH1thZJgV/5CBbPT4s&#10;MdX2zBs6bX0tAoRdigoa7/tUSlc1ZNBNbU8cvL0dDPogh1rqAc8Bbjo5i6K5NNhyWGiwp6Kh6rA9&#10;GgXvRfmJm5+ZSS5dsf7Y5/3v7vtFqafJmL+C8DT6e/jWftMK5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Oyc/HAAAA3AAAAA8AAAAAAAAAAAAAAAAAmAIAAGRy&#10;cy9kb3ducmV2LnhtbFBLBQYAAAAABAAEAPUAAACMAwAAAAA=&#10;" filled="f" stroked="f" strokeweight=".5pt">
                    <v:textbox>
                      <w:txbxContent>
                        <w:p w14:paraId="13FAE116"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FullName</w:t>
                          </w:r>
                        </w:p>
                      </w:txbxContent>
                    </v:textbox>
                  </v:shape>
                  <v:shape id="Text Box 619" o:spid="_x0000_s1521" type="#_x0000_t202" style="position:absolute;left:53691;top:19198;width:8540;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34JscA&#10;AADcAAAADwAAAGRycy9kb3ducmV2LnhtbESPQWvCQBSE70L/w/IKvelGoWKjq0hAWsQeknrp7TX7&#10;TIK7b9PsNkZ/fbdQ8DjMzDfMajNYI3rqfONYwXSSgCAunW64UnD82I0XIHxA1mgck4IredisH0Yr&#10;TLW7cE59ESoRIexTVFCH0KZS+rImi37iWuLonVxnMUTZVVJ3eIlwa+QsSebSYsNxocaWsprKc/Fj&#10;Feyz3TvmXzO7uJns9XDatt/Hz2elnh6H7RJEoCHcw//tN61gPn2B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d+CbHAAAA3AAAAA8AAAAAAAAAAAAAAAAAmAIAAGRy&#10;cy9kb3ducmV2LnhtbFBLBQYAAAAABAAEAPUAAACMAwAAAAA=&#10;" filled="f" stroked="f" strokeweight=".5pt">
                    <v:textbox>
                      <w:txbxContent>
                        <w:p w14:paraId="186147F0"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Email</w:t>
                          </w:r>
                        </w:p>
                      </w:txbxContent>
                    </v:textbox>
                  </v:shape>
                  <v:shape id="Text Box 624" o:spid="_x0000_s1522" type="#_x0000_t202" style="position:absolute;left:69191;top:17846;width:12129;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dBccA&#10;AADcAAAADwAAAGRycy9kb3ducmV2LnhtbESPzWrDMBCE74G+g9hCbolc04bgRjHGYFJCesjPpbet&#10;tbFNrZVrKY7Tp68KhRyHmfmGWaWjacVAvWssK3iaRyCIS6sbrhScjsVsCcJ5ZI2tZVJwIwfp+mGy&#10;wkTbK+9pOPhKBAi7BBXU3neJlK6syaCb2444eGfbG/RB9pXUPV4D3LQyjqKFNNhwWKixo7ym8utw&#10;MQq2efGO+8/YLH/afLM7Z9336eNFqenjmL2C8DT6e/i//aYVLOJ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wnQXHAAAA3AAAAA8AAAAAAAAAAAAAAAAAmAIAAGRy&#10;cy9kb3ducmV2LnhtbFBLBQYAAAAABAAEAPUAAACMAwAAAAA=&#10;" filled="f" stroked="f" strokeweight=".5pt">
                    <v:textbox>
                      <w:txbxContent>
                        <w:p w14:paraId="2745A51E"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Number</w:t>
                          </w:r>
                        </w:p>
                      </w:txbxContent>
                    </v:textbox>
                  </v:shape>
                  <v:shape id="Text Box 631" o:spid="_x0000_s1523" type="#_x0000_t202" style="position:absolute;left:53800;top:21225;width:8541;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oQMUA&#10;AADcAAAADwAAAGRycy9kb3ducmV2LnhtbESPQYvCMBSE78L+h/AEb5rqslKqUaQgLqIHXS97ezbP&#10;tti8dJuodX+9EQSPw8x8w0znranElRpXWlYwHEQgiDOrS84VHH6W/RiE88gaK8uk4E4O5rOPzhQT&#10;bW+8o+ve5yJA2CWooPC+TqR0WUEG3cDWxME72cagD7LJpW7wFuCmkqMoGkuDJYeFAmtKC8rO+4tR&#10;sE6XW9wdRyb+r9LV5rSo/w6/X0r1uu1iAsJT69/hV/tbKxh/D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qhAxQAAANwAAAAPAAAAAAAAAAAAAAAAAJgCAABkcnMv&#10;ZG93bnJldi54bWxQSwUGAAAAAAQABAD1AAAAigMAAAAA&#10;" filled="f" stroked="f" strokeweight=".5pt">
                    <v:textbox>
                      <w:txbxContent>
                        <w:p w14:paraId="5B2E958F"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Address</w:t>
                          </w:r>
                        </w:p>
                      </w:txbxContent>
                    </v:textbox>
                  </v:shape>
                  <v:shape id="Text Box 633" o:spid="_x0000_s1524" type="#_x0000_t202" style="position:absolute;left:69851;top:19707;width:12129;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TrMUA&#10;AADcAAAADwAAAGRycy9kb3ducmV2LnhtbESPQYvCMBSE78L+h/AWvGmqslKqUaQgK6IHXS97ezbP&#10;tti8dJuodX+9EQSPw8x8w0znranElRpXWlYw6EcgiDOrS84VHH6WvRiE88gaK8uk4E4O5rOPzhQT&#10;bW+8o+ve5yJA2CWooPC+TqR0WUEGXd/WxME72cagD7LJpW7wFuCmksMoGkuDJYeFAmtKC8rO+4tR&#10;sE6XW9wdhyb+r9LvzWlR/x1+v5TqfraLCQhPrX+HX+2VVjAeje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JOsxQAAANwAAAAPAAAAAAAAAAAAAAAAAJgCAABkcnMv&#10;ZG93bnJldi54bWxQSwUGAAAAAAQABAD1AAAAigMAAAAA&#10;" filled="f" stroked="f" strokeweight=".5pt">
                    <v:textbox>
                      <w:txbxContent>
                        <w:p w14:paraId="37EA2EF2"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Area</w:t>
                          </w:r>
                        </w:p>
                      </w:txbxContent>
                    </v:textbox>
                  </v:shape>
                  <v:shape id="Text Box 634" o:spid="_x0000_s1525" type="#_x0000_t202" style="position:absolute;left:68922;top:15555;width:9386;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L2MUA&#10;AADcAAAADwAAAGRycy9kb3ducmV2LnhtbESPT4vCMBTE78J+h/CEvWnqX6QaRQqiyHrQ9eLt2Tzb&#10;YvPSbbJa99MbQdjjMDO/YWaLxpTiRrUrLCvodSMQxKnVBWcKjt+rzgSE88gaS8uk4EEOFvOP1gxj&#10;be+8p9vBZyJA2MWoIPe+iqV0aU4GXddWxMG72NqgD7LOpK7xHuCmlP0oGkuDBYeFHCtKckqvh1+j&#10;YJusdrg/983kr0zWX5dl9XM8jZT6bDfLKQhPjf8Pv9sbrWA8GML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QvYxQAAANwAAAAPAAAAAAAAAAAAAAAAAJgCAABkcnMv&#10;ZG93bnJldi54bWxQSwUGAAAAAAQABAD1AAAAigMAAAAA&#10;" filled="f" stroked="f" strokeweight=".5pt">
                    <v:textbox>
                      <w:txbxContent>
                        <w:p w14:paraId="634BA2F9" w14:textId="77777777" w:rsidR="00E71811" w:rsidRPr="00010971" w:rsidRDefault="00E71811" w:rsidP="00574CBD">
                          <w:pPr>
                            <w:rPr>
                              <w:rFonts w:ascii="Clarity Gothic Light SF" w:hAnsi="Clarity Gothic Light SF"/>
                              <w:sz w:val="20"/>
                              <w:szCs w:val="20"/>
                            </w:rPr>
                          </w:pPr>
                          <w:r w:rsidRPr="00010971">
                            <w:rPr>
                              <w:rFonts w:ascii="Clarity Gothic Light SF" w:hAnsi="Clarity Gothic Light SF"/>
                              <w:sz w:val="20"/>
                              <w:szCs w:val="20"/>
                            </w:rPr>
                            <w:t>PostCod</w:t>
                          </w:r>
                          <w:r>
                            <w:rPr>
                              <w:rFonts w:ascii="Clarity Gothic Light SF" w:hAnsi="Clarity Gothic Light SF"/>
                              <w:sz w:val="20"/>
                              <w:szCs w:val="20"/>
                            </w:rPr>
                            <w:t>e</w:t>
                          </w:r>
                          <w:r w:rsidRPr="00010971">
                            <w:rPr>
                              <w:rFonts w:ascii="Clarity Gothic Light SF" w:hAnsi="Clarity Gothic Light SF"/>
                              <w:sz w:val="20"/>
                              <w:szCs w:val="20"/>
                            </w:rPr>
                            <w:t>e</w:t>
                          </w:r>
                        </w:p>
                      </w:txbxContent>
                    </v:textbox>
                  </v:shape>
                  <v:shape id="Text Box 638" o:spid="_x0000_s1526" type="#_x0000_t202" style="position:absolute;left:54568;top:12825;width:29949;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B3cQA&#10;AADcAAAADwAAAGRycy9kb3ducmV2LnhtbERPyWrDMBC9F/IPYgK9NXJSGoIT2RhDaCntIcslt4k1&#10;Xog1ci3Vdvv11aGQ4+Ptu3QyrRiod41lBctFBIK4sLrhSsH5tH/agHAeWWNrmRT8kIM0mT3sMNZ2&#10;5AMNR1+JEMIuRgW1910spStqMugWtiMOXGl7gz7AvpK6xzGEm1auomgtDTYcGmrsKK+puB2/jYL3&#10;fP+Jh+vKbH7b/PWjzLqv8+VFqcf5lG1BeJr8XfzvftMK1s9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kAd3EAAAA3AAAAA8AAAAAAAAAAAAAAAAAmAIAAGRycy9k&#10;b3ducmV2LnhtbFBLBQYAAAAABAAEAPUAAACJAwAAAAA=&#10;" filled="f" stroked="f" strokeweight=".5pt">
                    <v:textbox>
                      <w:txbxContent>
                        <w:p w14:paraId="1C528936"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Selected Employee Details</w:t>
                          </w:r>
                        </w:p>
                      </w:txbxContent>
                    </v:textbox>
                  </v:shape>
                  <v:rect id="Rectangle 647" o:spid="_x0000_s1527" style="position:absolute;left:79548;top:23769;width:6998;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6xk8UA&#10;AADcAAAADwAAAGRycy9kb3ducmV2LnhtbESPT2vCQBTE70K/w/IKvemmRaKmriKlQkFR/HPw+Mi+&#10;JqHZt2F3m8Rv7wqCx2FmfsPMl72pRUvOV5YVvI8SEMS51RUXCs6n9XAKwgdkjbVlUnAlD8vFy2CO&#10;mbYdH6g9hkJECPsMFZQhNJmUPi/JoB/Zhjh6v9YZDFG6QmqHXYSbWn4kSSoNVhwXSmzoq6T87/hv&#10;FNh9da1XbrZrtzS5bPYh6fr0W6m31371CSJQH57hR/tHK0jHE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rGTxQAAANwAAAAPAAAAAAAAAAAAAAAAAJgCAABkcnMv&#10;ZG93bnJldi54bWxQSwUGAAAAAAQABAD1AAAAigMAAAAA&#10;" fillcolor="white [3201]" strokecolor="black [3200]" strokeweight="1pt">
                    <v:textbox>
                      <w:txbxContent>
                        <w:p w14:paraId="6CB2635E"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sidRPr="00F56860">
                            <w:rPr>
                              <w:rFonts w:ascii="Microsoft Sans Serif" w:hAnsi="Microsoft Sans Serif" w:cs="Microsoft Sans Serif"/>
                              <w:color w:val="000000" w:themeColor="text1"/>
                              <w:kern w:val="24"/>
                              <w:sz w:val="12"/>
                              <w:szCs w:val="18"/>
                            </w:rPr>
                            <w:t>Modify</w:t>
                          </w:r>
                        </w:p>
                      </w:txbxContent>
                    </v:textbox>
                  </v:rect>
                  <v:group id="Group 648" o:spid="_x0000_s1528" style="position:absolute;left:45106;top:26129;width:41046;height:16086" coordorigin="-8246,406" coordsize="41046,16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shape id="Text Box 649" o:spid="_x0000_s1529" type="#_x0000_t202" style="position:absolute;left:-96;top:406;width:27827;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XO8cA&#10;AADcAAAADwAAAGRycy9kb3ducmV2LnhtbESPT2vCQBTE7wW/w/KE3pqN0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u1zvHAAAA3AAAAA8AAAAAAAAAAAAAAAAAmAIAAGRy&#10;cy9kb3ducmV2LnhtbFBLBQYAAAAABAAEAPUAAACMAwAAAAA=&#10;" filled="f" stroked="f" strokeweight=".5pt">
                      <v:textbox>
                        <w:txbxContent>
                          <w:p w14:paraId="6098903C" w14:textId="77777777" w:rsidR="00E71811" w:rsidRPr="00010971" w:rsidRDefault="00E71811" w:rsidP="00574CBD">
                            <w:pPr>
                              <w:rPr>
                                <w:rFonts w:ascii="Clarity Gothic Light SF" w:hAnsi="Clarity Gothic Light SF"/>
                                <w:sz w:val="21"/>
                              </w:rPr>
                            </w:pPr>
                            <w:r>
                              <w:rPr>
                                <w:rFonts w:ascii="Clarity Gothic Light SF" w:hAnsi="Clarity Gothic Light SF"/>
                                <w:sz w:val="21"/>
                              </w:rPr>
                              <w:t>Linked Receipt and Finance Data</w:t>
                            </w:r>
                          </w:p>
                        </w:txbxContent>
                      </v:textbox>
                    </v:shape>
                    <v:rect id="Rectangle 659" o:spid="_x0000_s1530" style="position:absolute;left:-8246;top:2732;width:41045;height:13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Wp8UA&#10;AADcAAAADwAAAGRycy9kb3ducmV2LnhtbESPQWvCQBSE74L/YXlCb7qx0FRTN0GkhUKlou2hx0f2&#10;mQSzb8PuNon/3i0UPA4z8w2zKUbTip6cbywrWC4SEMSl1Q1XCr6/3uYrED4ga2wtk4IreSjy6WSD&#10;mbYDH6k/hUpECPsMFdQhdJmUvqzJoF/Yjjh6Z+sMhihdJbXDIcJNKx+TJJUGG44LNXa0q6m8nH6N&#10;Antoru3WrT/7PT3/fBxCMozpq1IPs3H7AiLQGO7h//a7VpA+re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BanxQAAANwAAAAPAAAAAAAAAAAAAAAAAJgCAABkcnMv&#10;ZG93bnJldi54bWxQSwUGAAAAAAQABAD1AAAAigMAAAAA&#10;" fillcolor="white [3201]" strokecolor="black [3200]" strokeweight="1pt"/>
                  </v:group>
                </v:group>
                <v:rect id="Rectangle 673" o:spid="_x0000_s1531" style="position:absolute;left:14874;top:8525;width:10162;height:2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9LcUA&#10;AADcAAAADwAAAGRycy9kb3ducmV2LnhtbESPT2vCQBTE70K/w/IKvemmFaKmriKlQkFR/HPw+Mi+&#10;JqHZt2F3m8Rv7wqCx2FmfsPMl72pRUvOV5YVvI8SEMS51RUXCs6n9XAKwgdkjbVlUnAlD8vFy2CO&#10;mbYdH6g9hkJECPsMFZQhNJmUPi/JoB/Zhjh6v9YZDFG6QmqHXYSbWn4kSSoNVhwXSmzoq6T87/hv&#10;FNh9da1XbrZrtzS5bPYh6fr0W6m31371CSJQH57hR/tHK0g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X0txQAAANwAAAAPAAAAAAAAAAAAAAAAAJgCAABkcnMv&#10;ZG93bnJldi54bWxQSwUGAAAAAAQABAD1AAAAigMAAAAA&#10;" fillcolor="white [3201]" strokecolor="black [3200]" strokeweight="1pt">
                  <v:textbox>
                    <w:txbxContent>
                      <w:p w14:paraId="1CD1EA77"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Remove Employee</w:t>
                        </w:r>
                      </w:p>
                    </w:txbxContent>
                  </v:textbox>
                </v:rect>
                <w10:wrap anchorx="page"/>
              </v:group>
            </w:pict>
          </mc:Fallback>
        </mc:AlternateContent>
      </w:r>
      <w:r>
        <w:rPr>
          <w:noProof/>
          <w:lang w:eastAsia="en-GB"/>
        </w:rPr>
        <mc:AlternateContent>
          <mc:Choice Requires="wps">
            <w:drawing>
              <wp:anchor distT="0" distB="0" distL="114300" distR="114300" simplePos="0" relativeHeight="252186624" behindDoc="0" locked="0" layoutInCell="1" allowOverlap="1" wp14:anchorId="4798BE60" wp14:editId="59C83A1D">
                <wp:simplePos x="0" y="0"/>
                <wp:positionH relativeFrom="column">
                  <wp:posOffset>8362370</wp:posOffset>
                </wp:positionH>
                <wp:positionV relativeFrom="paragraph">
                  <wp:posOffset>151461</wp:posOffset>
                </wp:positionV>
                <wp:extent cx="1733384" cy="1280160"/>
                <wp:effectExtent l="0" t="0" r="19685" b="15240"/>
                <wp:wrapNone/>
                <wp:docPr id="974" name="Text Box 974"/>
                <wp:cNvGraphicFramePr/>
                <a:graphic xmlns:a="http://schemas.openxmlformats.org/drawingml/2006/main">
                  <a:graphicData uri="http://schemas.microsoft.com/office/word/2010/wordprocessingShape">
                    <wps:wsp>
                      <wps:cNvSpPr txBox="1"/>
                      <wps:spPr>
                        <a:xfrm>
                          <a:off x="0" y="0"/>
                          <a:ext cx="1733384" cy="1280160"/>
                        </a:xfrm>
                        <a:prstGeom prst="rect">
                          <a:avLst/>
                        </a:prstGeom>
                        <a:solidFill>
                          <a:schemeClr val="lt1"/>
                        </a:solidFill>
                        <a:ln w="6350">
                          <a:solidFill>
                            <a:prstClr val="black"/>
                          </a:solidFill>
                        </a:ln>
                      </wps:spPr>
                      <wps:txbx>
                        <w:txbxContent>
                          <w:p w14:paraId="2D587B0F" w14:textId="77777777" w:rsidR="00E71811" w:rsidRDefault="00E71811" w:rsidP="00574CBD">
                            <w:r>
                              <w:t>These labels are empty with a small size of W</w:t>
                            </w:r>
                            <w:r w:rsidRPr="009A7D43">
                              <w:t xml:space="preserve">52, </w:t>
                            </w:r>
                            <w:r>
                              <w:t>H</w:t>
                            </w:r>
                            <w:r w:rsidRPr="009A7D43">
                              <w:t>25</w:t>
                            </w:r>
                            <w:r>
                              <w:t>, it resizes to a different length when text is inputted into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BE60" id="Text Box 974" o:spid="_x0000_s1532" type="#_x0000_t202" style="position:absolute;margin-left:658.45pt;margin-top:11.95pt;width:136.5pt;height:100.8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" fillcolor="white [3201]" strokeweight=".5pt">
                <v:textbox>
                  <w:txbxContent>
                    <w:p w14:paraId="2D587B0F" w14:textId="77777777" w:rsidR="00E71811" w:rsidRDefault="00E71811" w:rsidP="00574CBD">
                      <w:r>
                        <w:t>These labels are empty with a small size of W</w:t>
                      </w:r>
                      <w:r w:rsidRPr="009A7D43">
                        <w:t xml:space="preserve">52, </w:t>
                      </w:r>
                      <w:r>
                        <w:t>H</w:t>
                      </w:r>
                      <w:r w:rsidRPr="009A7D43">
                        <w:t>25</w:t>
                      </w:r>
                      <w:r>
                        <w:t>, it resizes to a different length when text is inputted into it</w:t>
                      </w:r>
                    </w:p>
                  </w:txbxContent>
                </v:textbox>
              </v:shape>
            </w:pict>
          </mc:Fallback>
        </mc:AlternateContent>
      </w:r>
    </w:p>
    <w:p w14:paraId="41816A4D" w14:textId="52D51D65" w:rsidR="00574CBD" w:rsidRDefault="005823D0" w:rsidP="00574CBD">
      <w:pPr>
        <w:tabs>
          <w:tab w:val="left" w:pos="2327"/>
          <w:tab w:val="left" w:pos="10632"/>
        </w:tabs>
      </w:pPr>
      <w:r>
        <w:rPr>
          <w:noProof/>
          <w:lang w:eastAsia="en-GB"/>
        </w:rPr>
        <mc:AlternateContent>
          <mc:Choice Requires="wps">
            <w:drawing>
              <wp:anchor distT="0" distB="0" distL="114300" distR="114300" simplePos="0" relativeHeight="252323840" behindDoc="0" locked="0" layoutInCell="1" allowOverlap="1" wp14:anchorId="0C96E4D1" wp14:editId="716A4173">
                <wp:simplePos x="0" y="0"/>
                <wp:positionH relativeFrom="column">
                  <wp:posOffset>3736738</wp:posOffset>
                </wp:positionH>
                <wp:positionV relativeFrom="paragraph">
                  <wp:posOffset>109095</wp:posOffset>
                </wp:positionV>
                <wp:extent cx="2279015" cy="309245"/>
                <wp:effectExtent l="0" t="0" r="0" b="0"/>
                <wp:wrapNone/>
                <wp:docPr id="1402" name="TextBox 45"/>
                <wp:cNvGraphicFramePr/>
                <a:graphic xmlns:a="http://schemas.openxmlformats.org/drawingml/2006/main">
                  <a:graphicData uri="http://schemas.microsoft.com/office/word/2010/wordprocessingShape">
                    <wps:wsp>
                      <wps:cNvSpPr txBox="1"/>
                      <wps:spPr>
                        <a:xfrm>
                          <a:off x="0" y="0"/>
                          <a:ext cx="2279015" cy="309245"/>
                        </a:xfrm>
                        <a:prstGeom prst="rect">
                          <a:avLst/>
                        </a:prstGeom>
                        <a:noFill/>
                      </wps:spPr>
                      <wps:txbx>
                        <w:txbxContent>
                          <w:p w14:paraId="2484A3C9" w14:textId="6B22F4B9"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E</w:t>
                            </w:r>
                            <w:r w:rsidRPr="005823D0">
                              <w:rPr>
                                <w:rFonts w:ascii="Century Gothic" w:hAnsi="Century Gothic"/>
                                <w:sz w:val="32"/>
                              </w:rPr>
                              <w:t>mployee Interface</w:t>
                            </w:r>
                          </w:p>
                        </w:txbxContent>
                      </wps:txbx>
                      <wps:bodyPr wrap="square" rtlCol="0">
                        <a:spAutoFit/>
                      </wps:bodyPr>
                    </wps:wsp>
                  </a:graphicData>
                </a:graphic>
              </wp:anchor>
            </w:drawing>
          </mc:Choice>
          <mc:Fallback>
            <w:pict>
              <v:shape w14:anchorId="0C96E4D1" id="_x0000_s1533" type="#_x0000_t202" style="position:absolute;margin-left:294.25pt;margin-top:8.6pt;width:179.45pt;height:24.3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" filled="f" stroked="f">
                <v:textbox style="mso-fit-shape-to-text:t">
                  <w:txbxContent>
                    <w:p w14:paraId="2484A3C9" w14:textId="6B22F4B9"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E</w:t>
                      </w:r>
                      <w:r w:rsidRPr="005823D0">
                        <w:rPr>
                          <w:rFonts w:ascii="Century Gothic" w:hAnsi="Century Gothic"/>
                          <w:sz w:val="32"/>
                        </w:rPr>
                        <w:t>mployee Interface</w:t>
                      </w:r>
                    </w:p>
                  </w:txbxContent>
                </v:textbox>
              </v:shape>
            </w:pict>
          </mc:Fallback>
        </mc:AlternateContent>
      </w:r>
      <w:r w:rsidR="00574CBD">
        <w:rPr>
          <w:noProof/>
          <w:lang w:eastAsia="en-GB"/>
        </w:rPr>
        <mc:AlternateContent>
          <mc:Choice Requires="wps">
            <w:drawing>
              <wp:anchor distT="0" distB="0" distL="114300" distR="114300" simplePos="0" relativeHeight="252118016" behindDoc="0" locked="0" layoutInCell="1" allowOverlap="1" wp14:anchorId="3E9ADBF6" wp14:editId="145DCD98">
                <wp:simplePos x="0" y="0"/>
                <wp:positionH relativeFrom="column">
                  <wp:posOffset>3446476</wp:posOffset>
                </wp:positionH>
                <wp:positionV relativeFrom="paragraph">
                  <wp:posOffset>162836</wp:posOffset>
                </wp:positionV>
                <wp:extent cx="292000" cy="279625"/>
                <wp:effectExtent l="0" t="0" r="13335" b="25400"/>
                <wp:wrapNone/>
                <wp:docPr id="914" name="Rectangle 914"/>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5BB1DD2C"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ADBF6" id="Rectangle 914" o:spid="_x0000_s1534" style="position:absolute;margin-left:271.4pt;margin-top:12.8pt;width:23pt;height:22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" fillcolor="white [3201]" strokecolor="black [3200]" strokeweight="1pt">
                <v:textbox>
                  <w:txbxContent>
                    <w:p w14:paraId="5BB1DD2C" w14:textId="77777777" w:rsidR="00E71811" w:rsidRDefault="00E71811" w:rsidP="00574CBD">
                      <w:pPr>
                        <w:jc w:val="center"/>
                      </w:pPr>
                      <w:r>
                        <w:t>B</w:t>
                      </w:r>
                    </w:p>
                  </w:txbxContent>
                </v:textbox>
              </v:rect>
            </w:pict>
          </mc:Fallback>
        </mc:AlternateContent>
      </w:r>
      <w:r w:rsidR="00574CBD" w:rsidRPr="009A7D43">
        <w:rPr>
          <w:noProof/>
          <w:lang w:eastAsia="en-GB"/>
        </w:rPr>
        <mc:AlternateContent>
          <mc:Choice Requires="wps">
            <w:drawing>
              <wp:anchor distT="0" distB="0" distL="114300" distR="114300" simplePos="0" relativeHeight="252190720" behindDoc="0" locked="0" layoutInCell="1" allowOverlap="1" wp14:anchorId="3B1ACD61" wp14:editId="6DA4FA96">
                <wp:simplePos x="0" y="0"/>
                <wp:positionH relativeFrom="column">
                  <wp:posOffset>5005705</wp:posOffset>
                </wp:positionH>
                <wp:positionV relativeFrom="paragraph">
                  <wp:posOffset>854710</wp:posOffset>
                </wp:positionV>
                <wp:extent cx="45085" cy="3537585"/>
                <wp:effectExtent l="38100" t="38100" r="69215" b="24765"/>
                <wp:wrapNone/>
                <wp:docPr id="1172" name="Straight Arrow Connector 1172"/>
                <wp:cNvGraphicFramePr/>
                <a:graphic xmlns:a="http://schemas.openxmlformats.org/drawingml/2006/main">
                  <a:graphicData uri="http://schemas.microsoft.com/office/word/2010/wordprocessingShape">
                    <wps:wsp>
                      <wps:cNvCnPr/>
                      <wps:spPr>
                        <a:xfrm flipV="1">
                          <a:off x="0" y="0"/>
                          <a:ext cx="45085" cy="353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8B41B" id="Straight Arrow Connector 1172" o:spid="_x0000_s1026" type="#_x0000_t32" style="position:absolute;margin-left:394.15pt;margin-top:67.3pt;width:3.55pt;height:278.55pt;flip: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" strokecolor="#5b9bd5 [3204]" strokeweight=".5pt">
                <v:stroke endarrow="block" joinstyle="miter"/>
              </v:shape>
            </w:pict>
          </mc:Fallback>
        </mc:AlternateContent>
      </w:r>
      <w:r w:rsidR="00574CBD" w:rsidRPr="009A7D43">
        <w:rPr>
          <w:noProof/>
          <w:lang w:eastAsia="en-GB"/>
        </w:rPr>
        <mc:AlternateContent>
          <mc:Choice Requires="wps">
            <w:drawing>
              <wp:anchor distT="0" distB="0" distL="114300" distR="114300" simplePos="0" relativeHeight="252191744" behindDoc="0" locked="0" layoutInCell="1" allowOverlap="1" wp14:anchorId="26EB1607" wp14:editId="6D2E396F">
                <wp:simplePos x="0" y="0"/>
                <wp:positionH relativeFrom="column">
                  <wp:posOffset>4383405</wp:posOffset>
                </wp:positionH>
                <wp:positionV relativeFrom="paragraph">
                  <wp:posOffset>4521835</wp:posOffset>
                </wp:positionV>
                <wp:extent cx="2003425" cy="476885"/>
                <wp:effectExtent l="0" t="0" r="15875" b="18415"/>
                <wp:wrapNone/>
                <wp:docPr id="1175" name="Text Box 1175"/>
                <wp:cNvGraphicFramePr/>
                <a:graphic xmlns:a="http://schemas.openxmlformats.org/drawingml/2006/main">
                  <a:graphicData uri="http://schemas.microsoft.com/office/word/2010/wordprocessingShape">
                    <wps:wsp>
                      <wps:cNvSpPr txBox="1"/>
                      <wps:spPr>
                        <a:xfrm>
                          <a:off x="0" y="0"/>
                          <a:ext cx="2003425" cy="476885"/>
                        </a:xfrm>
                        <a:prstGeom prst="rect">
                          <a:avLst/>
                        </a:prstGeom>
                        <a:solidFill>
                          <a:schemeClr val="lt1"/>
                        </a:solidFill>
                        <a:ln w="6350">
                          <a:solidFill>
                            <a:prstClr val="black"/>
                          </a:solidFill>
                        </a:ln>
                      </wps:spPr>
                      <wps:txbx>
                        <w:txbxContent>
                          <w:p w14:paraId="0619DF18" w14:textId="77777777" w:rsidR="00E71811" w:rsidRDefault="00E71811" w:rsidP="00574CBD">
                            <w:r>
                              <w:t>W</w:t>
                            </w:r>
                            <w:r w:rsidRPr="004B2C5C">
                              <w:t xml:space="preserve">360, </w:t>
                            </w:r>
                            <w:r>
                              <w:t>H</w:t>
                            </w:r>
                            <w:r w:rsidRPr="004B2C5C">
                              <w:t>40</w:t>
                            </w:r>
                            <w:r>
                              <w:t>, used to search for in the 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1607" id="Text Box 1175" o:spid="_x0000_s1535" type="#_x0000_t202" style="position:absolute;margin-left:345.15pt;margin-top:356.05pt;width:157.75pt;height:37.5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" fillcolor="white [3201]" strokeweight=".5pt">
                <v:textbox>
                  <w:txbxContent>
                    <w:p w14:paraId="0619DF18" w14:textId="77777777" w:rsidR="00E71811" w:rsidRDefault="00E71811" w:rsidP="00574CBD">
                      <w:r>
                        <w:t>W</w:t>
                      </w:r>
                      <w:r w:rsidRPr="004B2C5C">
                        <w:t xml:space="preserve">360, </w:t>
                      </w:r>
                      <w:r>
                        <w:t>H</w:t>
                      </w:r>
                      <w:r w:rsidRPr="004B2C5C">
                        <w:t>40</w:t>
                      </w:r>
                      <w:r>
                        <w:t>, used to search for in the Customer Table</w:t>
                      </w:r>
                    </w:p>
                  </w:txbxContent>
                </v:textbox>
              </v:shape>
            </w:pict>
          </mc:Fallback>
        </mc:AlternateContent>
      </w:r>
      <w:r w:rsidR="00574CBD">
        <w:rPr>
          <w:noProof/>
          <w:lang w:eastAsia="en-GB"/>
        </w:rPr>
        <mc:AlternateContent>
          <mc:Choice Requires="wps">
            <w:drawing>
              <wp:anchor distT="0" distB="0" distL="114300" distR="114300" simplePos="0" relativeHeight="252158976" behindDoc="0" locked="0" layoutInCell="1" allowOverlap="1" wp14:anchorId="062160A8" wp14:editId="215E5BBA">
                <wp:simplePos x="0" y="0"/>
                <wp:positionH relativeFrom="column">
                  <wp:posOffset>7680960</wp:posOffset>
                </wp:positionH>
                <wp:positionV relativeFrom="paragraph">
                  <wp:posOffset>10105</wp:posOffset>
                </wp:positionV>
                <wp:extent cx="299637" cy="270345"/>
                <wp:effectExtent l="0" t="0" r="24765" b="15875"/>
                <wp:wrapNone/>
                <wp:docPr id="1176" name="Rectangle 1176"/>
                <wp:cNvGraphicFramePr/>
                <a:graphic xmlns:a="http://schemas.openxmlformats.org/drawingml/2006/main">
                  <a:graphicData uri="http://schemas.microsoft.com/office/word/2010/wordprocessingShape">
                    <wps:wsp>
                      <wps:cNvSpPr/>
                      <wps:spPr>
                        <a:xfrm>
                          <a:off x="0" y="0"/>
                          <a:ext cx="299637" cy="270345"/>
                        </a:xfrm>
                        <a:prstGeom prst="rect">
                          <a:avLst/>
                        </a:prstGeom>
                      </wps:spPr>
                      <wps:style>
                        <a:lnRef idx="2">
                          <a:schemeClr val="dk1"/>
                        </a:lnRef>
                        <a:fillRef idx="1">
                          <a:schemeClr val="lt1"/>
                        </a:fillRef>
                        <a:effectRef idx="0">
                          <a:schemeClr val="dk1"/>
                        </a:effectRef>
                        <a:fontRef idx="minor">
                          <a:schemeClr val="dk1"/>
                        </a:fontRef>
                      </wps:style>
                      <wps:txbx>
                        <w:txbxContent>
                          <w:p w14:paraId="21F88ECB" w14:textId="77777777" w:rsidR="00E71811" w:rsidRDefault="00E71811" w:rsidP="00574CBD">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160A8" id="Rectangle 1176" o:spid="_x0000_s1536" style="position:absolute;margin-left:604.8pt;margin-top:.8pt;width:23.6pt;height:21.3pt;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" fillcolor="white [3201]" strokecolor="black [3200]" strokeweight="1pt">
                <v:textbox>
                  <w:txbxContent>
                    <w:p w14:paraId="21F88ECB" w14:textId="77777777" w:rsidR="00E71811" w:rsidRDefault="00E71811" w:rsidP="00574CBD">
                      <w:pPr>
                        <w:jc w:val="center"/>
                      </w:pPr>
                      <w:r>
                        <w:t>E</w:t>
                      </w:r>
                    </w:p>
                  </w:txbxContent>
                </v:textbox>
              </v:rect>
            </w:pict>
          </mc:Fallback>
        </mc:AlternateContent>
      </w:r>
    </w:p>
    <w:p w14:paraId="1CD7DC39" w14:textId="77777777" w:rsidR="00574CBD" w:rsidRDefault="00574CBD" w:rsidP="00574CBD">
      <w:pPr>
        <w:tabs>
          <w:tab w:val="right" w:pos="14405"/>
        </w:tabs>
      </w:pPr>
      <w:r>
        <w:rPr>
          <w:noProof/>
          <w:lang w:eastAsia="en-GB"/>
        </w:rPr>
        <mc:AlternateContent>
          <mc:Choice Requires="wps">
            <w:drawing>
              <wp:anchor distT="0" distB="0" distL="114300" distR="114300" simplePos="0" relativeHeight="252185600" behindDoc="0" locked="0" layoutInCell="1" allowOverlap="1" wp14:anchorId="2DC0AFAC" wp14:editId="3BF1A08C">
                <wp:simplePos x="0" y="0"/>
                <wp:positionH relativeFrom="column">
                  <wp:posOffset>7813730</wp:posOffset>
                </wp:positionH>
                <wp:positionV relativeFrom="paragraph">
                  <wp:posOffset>40530</wp:posOffset>
                </wp:positionV>
                <wp:extent cx="818985" cy="913792"/>
                <wp:effectExtent l="38100" t="0" r="19685" b="57785"/>
                <wp:wrapNone/>
                <wp:docPr id="965" name="Straight Arrow Connector 965"/>
                <wp:cNvGraphicFramePr/>
                <a:graphic xmlns:a="http://schemas.openxmlformats.org/drawingml/2006/main">
                  <a:graphicData uri="http://schemas.microsoft.com/office/word/2010/wordprocessingShape">
                    <wps:wsp>
                      <wps:cNvCnPr/>
                      <wps:spPr>
                        <a:xfrm flipH="1">
                          <a:off x="0" y="0"/>
                          <a:ext cx="818985" cy="913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3D1F" id="Straight Arrow Connector 965" o:spid="_x0000_s1026" type="#_x0000_t32" style="position:absolute;margin-left:615.25pt;margin-top:3.2pt;width:64.5pt;height:71.95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14944" behindDoc="0" locked="0" layoutInCell="1" allowOverlap="1" wp14:anchorId="70B45BF6" wp14:editId="3FA8FA9E">
                <wp:simplePos x="0" y="0"/>
                <wp:positionH relativeFrom="column">
                  <wp:posOffset>7062470</wp:posOffset>
                </wp:positionH>
                <wp:positionV relativeFrom="paragraph">
                  <wp:posOffset>260681</wp:posOffset>
                </wp:positionV>
                <wp:extent cx="1016000" cy="292735"/>
                <wp:effectExtent l="0" t="0" r="12700" b="12065"/>
                <wp:wrapNone/>
                <wp:docPr id="674" name="Rectangle 674"/>
                <wp:cNvGraphicFramePr/>
                <a:graphic xmlns:a="http://schemas.openxmlformats.org/drawingml/2006/main">
                  <a:graphicData uri="http://schemas.microsoft.com/office/word/2010/wordprocessingShape">
                    <wps:wsp>
                      <wps:cNvSpPr/>
                      <wps:spPr>
                        <a:xfrm>
                          <a:off x="0" y="0"/>
                          <a:ext cx="1016000" cy="292735"/>
                        </a:xfrm>
                        <a:prstGeom prst="rect">
                          <a:avLst/>
                        </a:prstGeom>
                        <a:ln/>
                      </wps:spPr>
                      <wps:style>
                        <a:lnRef idx="2">
                          <a:schemeClr val="dk1"/>
                        </a:lnRef>
                        <a:fillRef idx="1">
                          <a:schemeClr val="lt1"/>
                        </a:fillRef>
                        <a:effectRef idx="0">
                          <a:schemeClr val="dk1"/>
                        </a:effectRef>
                        <a:fontRef idx="minor">
                          <a:schemeClr val="dk1"/>
                        </a:fontRef>
                      </wps:style>
                      <wps:txbx>
                        <w:txbxContent>
                          <w:p w14:paraId="01486702"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Microsoft Sans Serif" w:hAnsi="Microsoft Sans Serif" w:cs="Microsoft Sans Serif"/>
                                <w:sz w:val="16"/>
                                <w:szCs w:val="16"/>
                              </w:rPr>
                              <w:t>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45BF6" id="Rectangle 674" o:spid="_x0000_s1537" style="position:absolute;margin-left:556.1pt;margin-top:20.55pt;width:80pt;height:23.05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" fillcolor="white [3201]" strokecolor="black [3200]" strokeweight="1pt">
                <v:textbox>
                  <w:txbxContent>
                    <w:p w14:paraId="01486702"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Microsoft Sans Serif" w:hAnsi="Microsoft Sans Serif" w:cs="Microsoft Sans Serif"/>
                          <w:sz w:val="16"/>
                          <w:szCs w:val="16"/>
                        </w:rPr>
                        <w:t>Email</w:t>
                      </w:r>
                    </w:p>
                  </w:txbxContent>
                </v:textbox>
              </v:rect>
            </w:pict>
          </mc:Fallback>
        </mc:AlternateContent>
      </w:r>
      <w:r>
        <w:tab/>
      </w:r>
    </w:p>
    <w:p w14:paraId="20283ECA" w14:textId="77777777" w:rsidR="00574CBD" w:rsidRDefault="00574CBD" w:rsidP="00574CBD">
      <w:pPr>
        <w:tabs>
          <w:tab w:val="left" w:pos="2327"/>
          <w:tab w:val="left" w:pos="10632"/>
        </w:tabs>
      </w:pPr>
    </w:p>
    <w:p w14:paraId="42FD9B2E"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78432" behindDoc="0" locked="0" layoutInCell="1" allowOverlap="1" wp14:anchorId="6C31B649" wp14:editId="50A35E7B">
                <wp:simplePos x="0" y="0"/>
                <wp:positionH relativeFrom="column">
                  <wp:posOffset>5595316</wp:posOffset>
                </wp:positionH>
                <wp:positionV relativeFrom="paragraph">
                  <wp:posOffset>255601</wp:posOffset>
                </wp:positionV>
                <wp:extent cx="818984" cy="238539"/>
                <wp:effectExtent l="0" t="0" r="635" b="9525"/>
                <wp:wrapNone/>
                <wp:docPr id="675" name="Text Box 675"/>
                <wp:cNvGraphicFramePr/>
                <a:graphic xmlns:a="http://schemas.openxmlformats.org/drawingml/2006/main">
                  <a:graphicData uri="http://schemas.microsoft.com/office/word/2010/wordprocessingShape">
                    <wps:wsp>
                      <wps:cNvSpPr txBox="1"/>
                      <wps:spPr>
                        <a:xfrm>
                          <a:off x="0" y="0"/>
                          <a:ext cx="818984" cy="238539"/>
                        </a:xfrm>
                        <a:prstGeom prst="rect">
                          <a:avLst/>
                        </a:prstGeom>
                        <a:solidFill>
                          <a:schemeClr val="lt1"/>
                        </a:solidFill>
                        <a:ln w="6350">
                          <a:noFill/>
                        </a:ln>
                      </wps:spPr>
                      <wps:txbx>
                        <w:txbxContent>
                          <w:p w14:paraId="2E0480CB"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1B649" id="Text Box 675" o:spid="_x0000_s1538" type="#_x0000_t202" style="position:absolute;margin-left:440.6pt;margin-top:20.15pt;width:64.5pt;height:18.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" fillcolor="white [3201]" stroked="f" strokeweight=".5pt">
                <v:textbox>
                  <w:txbxContent>
                    <w:p w14:paraId="2E0480CB" w14:textId="77777777" w:rsidR="00E71811" w:rsidRPr="004B2C5C" w:rsidRDefault="00E71811" w:rsidP="00574CBD">
                      <w:pPr>
                        <w:rPr>
                          <w:sz w:val="20"/>
                        </w:rPr>
                      </w:pPr>
                      <w:r w:rsidRPr="004B2C5C">
                        <w:rPr>
                          <w:sz w:val="20"/>
                        </w:rPr>
                        <w:t>(Label)</w:t>
                      </w:r>
                    </w:p>
                  </w:txbxContent>
                </v:textbox>
              </v:shape>
            </w:pict>
          </mc:Fallback>
        </mc:AlternateContent>
      </w:r>
      <w:r w:rsidRPr="00B84BBF">
        <w:rPr>
          <w:noProof/>
          <w:lang w:eastAsia="en-GB"/>
        </w:rPr>
        <mc:AlternateContent>
          <mc:Choice Requires="wps">
            <w:drawing>
              <wp:anchor distT="0" distB="0" distL="114300" distR="114300" simplePos="0" relativeHeight="252162048" behindDoc="0" locked="0" layoutInCell="1" allowOverlap="1" wp14:anchorId="6D6E2894" wp14:editId="266C81C8">
                <wp:simplePos x="0" y="0"/>
                <wp:positionH relativeFrom="column">
                  <wp:posOffset>1586617</wp:posOffset>
                </wp:positionH>
                <wp:positionV relativeFrom="paragraph">
                  <wp:posOffset>266175</wp:posOffset>
                </wp:positionV>
                <wp:extent cx="2451735" cy="2730500"/>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2451735" cy="273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6C99CD" w14:textId="77777777" w:rsidR="00E71811" w:rsidRDefault="00E71811" w:rsidP="00574CBD">
                            <w:pPr>
                              <w:jc w:val="center"/>
                              <w:rPr>
                                <w:rFonts w:cstheme="minorHAnsi"/>
                                <w:sz w:val="24"/>
                              </w:rPr>
                            </w:pPr>
                            <w:r>
                              <w:rPr>
                                <w:rFonts w:cstheme="minorHAnsi"/>
                                <w:sz w:val="24"/>
                              </w:rPr>
                              <w:t>Employee Data Table.</w:t>
                            </w:r>
                          </w:p>
                          <w:p w14:paraId="13552ECF" w14:textId="77777777" w:rsidR="00E71811" w:rsidRDefault="00E71811" w:rsidP="00574CBD">
                            <w:pPr>
                              <w:jc w:val="center"/>
                              <w:rPr>
                                <w:rFonts w:cstheme="minorHAnsi"/>
                                <w:sz w:val="24"/>
                              </w:rPr>
                            </w:pPr>
                            <w:r>
                              <w:rPr>
                                <w:rFonts w:cstheme="minorHAnsi"/>
                                <w:sz w:val="24"/>
                              </w:rPr>
                              <w:br/>
                              <w:t>Show all the Employees in the system in ascending (alphabetically) order.</w:t>
                            </w:r>
                          </w:p>
                          <w:p w14:paraId="45F16CCD" w14:textId="77777777" w:rsidR="00E71811" w:rsidRDefault="00E71811" w:rsidP="00574CBD">
                            <w:pPr>
                              <w:jc w:val="center"/>
                              <w:rPr>
                                <w:rFonts w:cstheme="minorHAnsi"/>
                                <w:sz w:val="24"/>
                              </w:rPr>
                            </w:pPr>
                            <w:r>
                              <w:rPr>
                                <w:rFonts w:cstheme="minorHAnsi"/>
                                <w:sz w:val="24"/>
                              </w:rPr>
                              <w:br/>
                              <w:t xml:space="preserve">Columns are FullName, Email, Phone Number, Address, Area, Postcode </w:t>
                            </w:r>
                          </w:p>
                          <w:p w14:paraId="59E7D7C0" w14:textId="77777777" w:rsidR="00E71811" w:rsidRPr="00A81EA1" w:rsidRDefault="00E71811" w:rsidP="00574CBD">
                            <w:pPr>
                              <w:jc w:val="center"/>
                              <w:rPr>
                                <w:rFonts w:cstheme="minorHAnsi"/>
                                <w:sz w:val="24"/>
                              </w:rPr>
                            </w:pPr>
                            <w:r>
                              <w:rPr>
                                <w:rFonts w:cstheme="minorHAnsi"/>
                                <w:sz w:val="24"/>
                              </w:rPr>
                              <w:t>Size of W</w:t>
                            </w:r>
                            <w:r w:rsidRPr="00B84BBF">
                              <w:rPr>
                                <w:rFonts w:cstheme="minorHAnsi"/>
                                <w:sz w:val="24"/>
                              </w:rPr>
                              <w:t xml:space="preserve">442, </w:t>
                            </w:r>
                            <w:r>
                              <w:rPr>
                                <w:rFonts w:cstheme="minorHAnsi"/>
                                <w:sz w:val="24"/>
                              </w:rPr>
                              <w:t>H</w:t>
                            </w:r>
                            <w:r w:rsidRPr="00B84BBF">
                              <w:rPr>
                                <w:rFonts w:cstheme="minorHAnsi"/>
                                <w:sz w:val="24"/>
                              </w:rPr>
                              <w:t>526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E2894" id="Text Box 676" o:spid="_x0000_s1539" type="#_x0000_t202" style="position:absolute;margin-left:124.95pt;margin-top:20.95pt;width:193.05pt;height:21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" filled="f" stroked="f" strokeweight=".5pt">
                <v:textbox>
                  <w:txbxContent>
                    <w:p w14:paraId="5A6C99CD" w14:textId="77777777" w:rsidR="00E71811" w:rsidRDefault="00E71811" w:rsidP="00574CBD">
                      <w:pPr>
                        <w:jc w:val="center"/>
                        <w:rPr>
                          <w:rFonts w:cstheme="minorHAnsi"/>
                          <w:sz w:val="24"/>
                        </w:rPr>
                      </w:pPr>
                      <w:r>
                        <w:rPr>
                          <w:rFonts w:cstheme="minorHAnsi"/>
                          <w:sz w:val="24"/>
                        </w:rPr>
                        <w:t>Employee Data Table.</w:t>
                      </w:r>
                    </w:p>
                    <w:p w14:paraId="13552ECF" w14:textId="77777777" w:rsidR="00E71811" w:rsidRDefault="00E71811" w:rsidP="00574CBD">
                      <w:pPr>
                        <w:jc w:val="center"/>
                        <w:rPr>
                          <w:rFonts w:cstheme="minorHAnsi"/>
                          <w:sz w:val="24"/>
                        </w:rPr>
                      </w:pPr>
                      <w:r>
                        <w:rPr>
                          <w:rFonts w:cstheme="minorHAnsi"/>
                          <w:sz w:val="24"/>
                        </w:rPr>
                        <w:br/>
                        <w:t>Show all the Employees in the system in ascending (alphabetically) order.</w:t>
                      </w:r>
                    </w:p>
                    <w:p w14:paraId="45F16CCD" w14:textId="77777777" w:rsidR="00E71811" w:rsidRDefault="00E71811" w:rsidP="00574CBD">
                      <w:pPr>
                        <w:jc w:val="center"/>
                        <w:rPr>
                          <w:rFonts w:cstheme="minorHAnsi"/>
                          <w:sz w:val="24"/>
                        </w:rPr>
                      </w:pPr>
                      <w:r>
                        <w:rPr>
                          <w:rFonts w:cstheme="minorHAnsi"/>
                          <w:sz w:val="24"/>
                        </w:rPr>
                        <w:br/>
                        <w:t xml:space="preserve">Columns are FullName, Email, Phone Number, Address, Area, Postcode </w:t>
                      </w:r>
                    </w:p>
                    <w:p w14:paraId="59E7D7C0" w14:textId="77777777" w:rsidR="00E71811" w:rsidRPr="00A81EA1" w:rsidRDefault="00E71811" w:rsidP="00574CBD">
                      <w:pPr>
                        <w:jc w:val="center"/>
                        <w:rPr>
                          <w:rFonts w:cstheme="minorHAnsi"/>
                          <w:sz w:val="24"/>
                        </w:rPr>
                      </w:pPr>
                      <w:r>
                        <w:rPr>
                          <w:rFonts w:cstheme="minorHAnsi"/>
                          <w:sz w:val="24"/>
                        </w:rPr>
                        <w:t>Size of W</w:t>
                      </w:r>
                      <w:r w:rsidRPr="00B84BBF">
                        <w:rPr>
                          <w:rFonts w:cstheme="minorHAnsi"/>
                          <w:sz w:val="24"/>
                        </w:rPr>
                        <w:t xml:space="preserve">442, </w:t>
                      </w:r>
                      <w:r>
                        <w:rPr>
                          <w:rFonts w:cstheme="minorHAnsi"/>
                          <w:sz w:val="24"/>
                        </w:rPr>
                        <w:t>H</w:t>
                      </w:r>
                      <w:r w:rsidRPr="00B84BBF">
                        <w:rPr>
                          <w:rFonts w:cstheme="minorHAnsi"/>
                          <w:sz w:val="24"/>
                        </w:rPr>
                        <w:t>526</w:t>
                      </w:r>
                    </w:p>
                  </w:txbxContent>
                </v:textbox>
              </v:shape>
            </w:pict>
          </mc:Fallback>
        </mc:AlternateContent>
      </w:r>
      <w:r>
        <w:rPr>
          <w:noProof/>
          <w:lang w:eastAsia="en-GB"/>
        </w:rPr>
        <mc:AlternateContent>
          <mc:Choice Requires="wps">
            <w:drawing>
              <wp:anchor distT="0" distB="0" distL="114300" distR="114300" simplePos="0" relativeHeight="252116992" behindDoc="0" locked="0" layoutInCell="1" allowOverlap="1" wp14:anchorId="467BDF1D" wp14:editId="2BBB9B1E">
                <wp:simplePos x="0" y="0"/>
                <wp:positionH relativeFrom="column">
                  <wp:posOffset>4503420</wp:posOffset>
                </wp:positionH>
                <wp:positionV relativeFrom="paragraph">
                  <wp:posOffset>226695</wp:posOffset>
                </wp:positionV>
                <wp:extent cx="731918" cy="857250"/>
                <wp:effectExtent l="0" t="0" r="11430" b="19050"/>
                <wp:wrapNone/>
                <wp:docPr id="893" name="Rectangle 893"/>
                <wp:cNvGraphicFramePr/>
                <a:graphic xmlns:a="http://schemas.openxmlformats.org/drawingml/2006/main">
                  <a:graphicData uri="http://schemas.microsoft.com/office/word/2010/wordprocessingShape">
                    <wps:wsp>
                      <wps:cNvSpPr/>
                      <wps:spPr>
                        <a:xfrm>
                          <a:off x="0" y="0"/>
                          <a:ext cx="731918" cy="857250"/>
                        </a:xfrm>
                        <a:prstGeom prst="rect">
                          <a:avLst/>
                        </a:prstGeom>
                      </wps:spPr>
                      <wps:style>
                        <a:lnRef idx="2">
                          <a:schemeClr val="dk1"/>
                        </a:lnRef>
                        <a:fillRef idx="1">
                          <a:schemeClr val="lt1"/>
                        </a:fillRef>
                        <a:effectRef idx="0">
                          <a:schemeClr val="dk1"/>
                        </a:effectRef>
                        <a:fontRef idx="minor">
                          <a:schemeClr val="dk1"/>
                        </a:fontRef>
                      </wps:style>
                      <wps:txbx>
                        <w:txbxContent>
                          <w:p w14:paraId="547EB7E9" w14:textId="77777777" w:rsidR="00E71811" w:rsidRDefault="00E71811" w:rsidP="00574CBD">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BDF1D" id="Rectangle 893" o:spid="_x0000_s1540" style="position:absolute;margin-left:354.6pt;margin-top:17.85pt;width:57.65pt;height:67.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" fillcolor="white [3201]" strokecolor="black [3200]" strokeweight="1pt">
                <v:textbox>
                  <w:txbxContent>
                    <w:p w14:paraId="547EB7E9" w14:textId="77777777" w:rsidR="00E71811" w:rsidRDefault="00E71811" w:rsidP="00574CBD">
                      <w:pPr>
                        <w:pStyle w:val="NormalWeb"/>
                        <w:spacing w:before="0" w:beforeAutospacing="0" w:after="0" w:afterAutospacing="0"/>
                        <w:jc w:val="center"/>
                      </w:pPr>
                    </w:p>
                  </w:txbxContent>
                </v:textbox>
              </v:rect>
            </w:pict>
          </mc:Fallback>
        </mc:AlternateContent>
      </w:r>
      <w:r w:rsidRPr="00400A29">
        <w:rPr>
          <w:noProof/>
          <w:lang w:eastAsia="en-GB"/>
        </w:rPr>
        <mc:AlternateContent>
          <mc:Choice Requires="wps">
            <w:drawing>
              <wp:anchor distT="0" distB="0" distL="114300" distR="114300" simplePos="0" relativeHeight="252115968" behindDoc="0" locked="0" layoutInCell="1" allowOverlap="1" wp14:anchorId="2AB109C8" wp14:editId="573A8FFC">
                <wp:simplePos x="0" y="0"/>
                <wp:positionH relativeFrom="column">
                  <wp:posOffset>5313680</wp:posOffset>
                </wp:positionH>
                <wp:positionV relativeFrom="paragraph">
                  <wp:posOffset>257175</wp:posOffset>
                </wp:positionV>
                <wp:extent cx="1073785" cy="254000"/>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107378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BFEE80"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109C8" id="Text Box 682" o:spid="_x0000_s1541" type="#_x0000_t202" style="position:absolute;margin-left:418.4pt;margin-top:20.25pt;width:84.55pt;height:20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" filled="f" stroked="f" strokeweight=".5pt">
                <v:textbox>
                  <w:txbxContent>
                    <w:p w14:paraId="7FBFEE80"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id</w:t>
                      </w:r>
                    </w:p>
                  </w:txbxContent>
                </v:textbox>
              </v:shape>
            </w:pict>
          </mc:Fallback>
        </mc:AlternateContent>
      </w:r>
    </w:p>
    <w:p w14:paraId="16371EB6" w14:textId="78F8F87B" w:rsidR="00574CBD" w:rsidRDefault="00557E94" w:rsidP="00574CBD">
      <w:pPr>
        <w:tabs>
          <w:tab w:val="left" w:pos="2327"/>
          <w:tab w:val="left" w:pos="10632"/>
        </w:tabs>
      </w:pPr>
      <w:r w:rsidRPr="00A81EA1">
        <w:rPr>
          <w:noProof/>
          <w:lang w:eastAsia="en-GB"/>
        </w:rPr>
        <mc:AlternateContent>
          <mc:Choice Requires="wps">
            <w:drawing>
              <wp:anchor distT="0" distB="0" distL="114300" distR="114300" simplePos="0" relativeHeight="252176384" behindDoc="0" locked="0" layoutInCell="1" allowOverlap="1" wp14:anchorId="122A13F7" wp14:editId="7CB29853">
                <wp:simplePos x="0" y="0"/>
                <wp:positionH relativeFrom="page">
                  <wp:posOffset>9004681</wp:posOffset>
                </wp:positionH>
                <wp:positionV relativeFrom="paragraph">
                  <wp:posOffset>13336</wp:posOffset>
                </wp:positionV>
                <wp:extent cx="1514628" cy="1097280"/>
                <wp:effectExtent l="0" t="0" r="28575" b="26670"/>
                <wp:wrapNone/>
                <wp:docPr id="688" name="Text Box 688"/>
                <wp:cNvGraphicFramePr/>
                <a:graphic xmlns:a="http://schemas.openxmlformats.org/drawingml/2006/main">
                  <a:graphicData uri="http://schemas.microsoft.com/office/word/2010/wordprocessingShape">
                    <wps:wsp>
                      <wps:cNvSpPr txBox="1"/>
                      <wps:spPr>
                        <a:xfrm>
                          <a:off x="0" y="0"/>
                          <a:ext cx="1514628" cy="1097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BF87FC" w14:textId="77777777" w:rsidR="00E71811" w:rsidRDefault="00E71811" w:rsidP="00574CBD">
                            <w:r>
                              <w:t>W80, H40</w:t>
                            </w:r>
                          </w:p>
                          <w:p w14:paraId="36D0785C" w14:textId="77777777" w:rsidR="00E71811" w:rsidRDefault="00E71811" w:rsidP="00574CBD">
                            <w:r>
                              <w:t>Once clicked opens the Update Employee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13F7" id="Text Box 688" o:spid="_x0000_s1542" type="#_x0000_t202" style="position:absolute;margin-left:709.05pt;margin-top:1.05pt;width:119.25pt;height:86.4pt;z-index:25217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" fillcolor="white [3201]" strokeweight=".5pt">
                <v:textbox>
                  <w:txbxContent>
                    <w:p w14:paraId="08BF87FC" w14:textId="77777777" w:rsidR="00E71811" w:rsidRDefault="00E71811" w:rsidP="00574CBD">
                      <w:r>
                        <w:t>W80, H40</w:t>
                      </w:r>
                    </w:p>
                    <w:p w14:paraId="36D0785C" w14:textId="77777777" w:rsidR="00E71811" w:rsidRDefault="00E71811" w:rsidP="00574CBD">
                      <w:r>
                        <w:t>Once clicked opens the Update Employee Form</w:t>
                      </w:r>
                    </w:p>
                  </w:txbxContent>
                </v:textbox>
                <w10:wrap anchorx="page"/>
              </v:shape>
            </w:pict>
          </mc:Fallback>
        </mc:AlternateContent>
      </w:r>
      <w:r w:rsidR="00574CBD">
        <w:rPr>
          <w:noProof/>
          <w:lang w:eastAsia="en-GB"/>
        </w:rPr>
        <mc:AlternateContent>
          <mc:Choice Requires="wps">
            <w:drawing>
              <wp:anchor distT="0" distB="0" distL="114300" distR="114300" simplePos="0" relativeHeight="252179456" behindDoc="0" locked="0" layoutInCell="1" allowOverlap="1" wp14:anchorId="3FF8C8ED" wp14:editId="6A8AA9ED">
                <wp:simplePos x="0" y="0"/>
                <wp:positionH relativeFrom="column">
                  <wp:posOffset>5905418</wp:posOffset>
                </wp:positionH>
                <wp:positionV relativeFrom="paragraph">
                  <wp:posOffset>168330</wp:posOffset>
                </wp:positionV>
                <wp:extent cx="691764" cy="238125"/>
                <wp:effectExtent l="0" t="0" r="0" b="9525"/>
                <wp:wrapNone/>
                <wp:docPr id="687" name="Text Box 687"/>
                <wp:cNvGraphicFramePr/>
                <a:graphic xmlns:a="http://schemas.openxmlformats.org/drawingml/2006/main">
                  <a:graphicData uri="http://schemas.microsoft.com/office/word/2010/wordprocessingShape">
                    <wps:wsp>
                      <wps:cNvSpPr txBox="1"/>
                      <wps:spPr>
                        <a:xfrm>
                          <a:off x="0" y="0"/>
                          <a:ext cx="691764" cy="238125"/>
                        </a:xfrm>
                        <a:prstGeom prst="rect">
                          <a:avLst/>
                        </a:prstGeom>
                        <a:solidFill>
                          <a:schemeClr val="lt1"/>
                        </a:solidFill>
                        <a:ln w="6350">
                          <a:noFill/>
                        </a:ln>
                      </wps:spPr>
                      <wps:txbx>
                        <w:txbxContent>
                          <w:p w14:paraId="4EDDC185" w14:textId="77777777" w:rsidR="00E71811" w:rsidRPr="004B2C5C" w:rsidRDefault="00E71811" w:rsidP="00574CBD">
                            <w:pPr>
                              <w:rPr>
                                <w:sz w:val="20"/>
                              </w:rPr>
                            </w:pPr>
                            <w:r w:rsidRPr="004B2C5C">
                              <w:rPr>
                                <w:sz w:val="20"/>
                              </w:rPr>
                              <w:t>(</w:t>
                            </w:r>
                            <w:r>
                              <w:rPr>
                                <w:sz w:val="20"/>
                              </w:rPr>
                              <w:t>Label</w:t>
                            </w:r>
                            <w:r w:rsidRPr="004B2C5C">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C8ED" id="Text Box 687" o:spid="_x0000_s1543" type="#_x0000_t202" style="position:absolute;margin-left:465pt;margin-top:13.25pt;width:54.45pt;height:18.7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" fillcolor="white [3201]" stroked="f" strokeweight=".5pt">
                <v:textbox>
                  <w:txbxContent>
                    <w:p w14:paraId="4EDDC185" w14:textId="77777777" w:rsidR="00E71811" w:rsidRPr="004B2C5C" w:rsidRDefault="00E71811" w:rsidP="00574CBD">
                      <w:pPr>
                        <w:rPr>
                          <w:sz w:val="20"/>
                        </w:rPr>
                      </w:pPr>
                      <w:r w:rsidRPr="004B2C5C">
                        <w:rPr>
                          <w:sz w:val="20"/>
                        </w:rPr>
                        <w:t>(</w:t>
                      </w:r>
                      <w:r>
                        <w:rPr>
                          <w:sz w:val="20"/>
                        </w:rPr>
                        <w:t>Label</w:t>
                      </w:r>
                      <w:r w:rsidRPr="004B2C5C">
                        <w:rPr>
                          <w:sz w:val="20"/>
                        </w:rPr>
                        <w:t>)</w:t>
                      </w:r>
                    </w:p>
                  </w:txbxContent>
                </v:textbox>
              </v:shape>
            </w:pict>
          </mc:Fallback>
        </mc:AlternateContent>
      </w:r>
      <w:r w:rsidR="00574CBD">
        <w:rPr>
          <w:noProof/>
          <w:lang w:eastAsia="en-GB"/>
        </w:rPr>
        <mc:AlternateContent>
          <mc:Choice Requires="wps">
            <w:drawing>
              <wp:anchor distT="0" distB="0" distL="114300" distR="114300" simplePos="0" relativeHeight="252183552" behindDoc="0" locked="0" layoutInCell="1" allowOverlap="1" wp14:anchorId="4928A75E" wp14:editId="64A5DA03">
                <wp:simplePos x="0" y="0"/>
                <wp:positionH relativeFrom="column">
                  <wp:posOffset>7352556</wp:posOffset>
                </wp:positionH>
                <wp:positionV relativeFrom="paragraph">
                  <wp:posOffset>231941</wp:posOffset>
                </wp:positionV>
                <wp:extent cx="683812" cy="238539"/>
                <wp:effectExtent l="0" t="0" r="2540" b="9525"/>
                <wp:wrapNone/>
                <wp:docPr id="832" name="Text Box 832"/>
                <wp:cNvGraphicFramePr/>
                <a:graphic xmlns:a="http://schemas.openxmlformats.org/drawingml/2006/main">
                  <a:graphicData uri="http://schemas.microsoft.com/office/word/2010/wordprocessingShape">
                    <wps:wsp>
                      <wps:cNvSpPr txBox="1"/>
                      <wps:spPr>
                        <a:xfrm>
                          <a:off x="0" y="0"/>
                          <a:ext cx="683812" cy="238539"/>
                        </a:xfrm>
                        <a:prstGeom prst="rect">
                          <a:avLst/>
                        </a:prstGeom>
                        <a:solidFill>
                          <a:schemeClr val="lt1"/>
                        </a:solidFill>
                        <a:ln w="6350">
                          <a:noFill/>
                        </a:ln>
                      </wps:spPr>
                      <wps:txbx>
                        <w:txbxContent>
                          <w:p w14:paraId="76702AB9"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A75E" id="Text Box 832" o:spid="_x0000_s1544" type="#_x0000_t202" style="position:absolute;margin-left:578.95pt;margin-top:18.25pt;width:53.85pt;height:18.8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" fillcolor="white [3201]" stroked="f" strokeweight=".5pt">
                <v:textbox>
                  <w:txbxContent>
                    <w:p w14:paraId="76702AB9" w14:textId="77777777" w:rsidR="00E71811" w:rsidRPr="004B2C5C" w:rsidRDefault="00E71811" w:rsidP="00574CBD">
                      <w:pPr>
                        <w:rPr>
                          <w:sz w:val="20"/>
                        </w:rPr>
                      </w:pPr>
                      <w:r w:rsidRPr="004B2C5C">
                        <w:rPr>
                          <w:sz w:val="20"/>
                        </w:rPr>
                        <w:t>(Label)</w:t>
                      </w:r>
                    </w:p>
                  </w:txbxContent>
                </v:textbox>
              </v:shape>
            </w:pict>
          </mc:Fallback>
        </mc:AlternateContent>
      </w:r>
      <w:r w:rsidR="00574CBD">
        <w:rPr>
          <w:noProof/>
          <w:lang w:eastAsia="en-GB"/>
        </w:rPr>
        <mc:AlternateContent>
          <mc:Choice Requires="wps">
            <w:drawing>
              <wp:anchor distT="0" distB="0" distL="114300" distR="114300" simplePos="0" relativeHeight="252182528" behindDoc="0" locked="0" layoutInCell="1" allowOverlap="1" wp14:anchorId="7E86A648" wp14:editId="49A99B07">
                <wp:simplePos x="0" y="0"/>
                <wp:positionH relativeFrom="column">
                  <wp:posOffset>7299298</wp:posOffset>
                </wp:positionH>
                <wp:positionV relativeFrom="paragraph">
                  <wp:posOffset>14107</wp:posOffset>
                </wp:positionV>
                <wp:extent cx="818984" cy="238539"/>
                <wp:effectExtent l="0" t="0" r="635" b="9525"/>
                <wp:wrapNone/>
                <wp:docPr id="811" name="Text Box 811"/>
                <wp:cNvGraphicFramePr/>
                <a:graphic xmlns:a="http://schemas.openxmlformats.org/drawingml/2006/main">
                  <a:graphicData uri="http://schemas.microsoft.com/office/word/2010/wordprocessingShape">
                    <wps:wsp>
                      <wps:cNvSpPr txBox="1"/>
                      <wps:spPr>
                        <a:xfrm>
                          <a:off x="0" y="0"/>
                          <a:ext cx="818984" cy="238539"/>
                        </a:xfrm>
                        <a:prstGeom prst="rect">
                          <a:avLst/>
                        </a:prstGeom>
                        <a:solidFill>
                          <a:schemeClr val="lt1"/>
                        </a:solidFill>
                        <a:ln w="6350">
                          <a:noFill/>
                        </a:ln>
                      </wps:spPr>
                      <wps:txbx>
                        <w:txbxContent>
                          <w:p w14:paraId="2867F1C5"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6A648" id="Text Box 811" o:spid="_x0000_s1545" type="#_x0000_t202" style="position:absolute;margin-left:574.75pt;margin-top:1.1pt;width:64.5pt;height:18.8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" fillcolor="white [3201]" stroked="f" strokeweight=".5pt">
                <v:textbox>
                  <w:txbxContent>
                    <w:p w14:paraId="2867F1C5" w14:textId="77777777" w:rsidR="00E71811" w:rsidRPr="004B2C5C" w:rsidRDefault="00E71811" w:rsidP="00574CBD">
                      <w:pPr>
                        <w:rPr>
                          <w:sz w:val="20"/>
                        </w:rPr>
                      </w:pPr>
                      <w:r w:rsidRPr="004B2C5C">
                        <w:rPr>
                          <w:sz w:val="20"/>
                        </w:rPr>
                        <w:t>(Label)</w:t>
                      </w:r>
                    </w:p>
                  </w:txbxContent>
                </v:textbox>
              </v:shape>
            </w:pict>
          </mc:Fallback>
        </mc:AlternateContent>
      </w:r>
    </w:p>
    <w:p w14:paraId="5BA1EE47"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96864" behindDoc="0" locked="0" layoutInCell="1" allowOverlap="1" wp14:anchorId="606925E0" wp14:editId="0AAD31A4">
                <wp:simplePos x="0" y="0"/>
                <wp:positionH relativeFrom="column">
                  <wp:posOffset>7205041</wp:posOffset>
                </wp:positionH>
                <wp:positionV relativeFrom="paragraph">
                  <wp:posOffset>226060</wp:posOffset>
                </wp:positionV>
                <wp:extent cx="683260" cy="238125"/>
                <wp:effectExtent l="0" t="0" r="0" b="0"/>
                <wp:wrapNone/>
                <wp:docPr id="1194" name="Text Box 1194"/>
                <wp:cNvGraphicFramePr/>
                <a:graphic xmlns:a="http://schemas.openxmlformats.org/drawingml/2006/main">
                  <a:graphicData uri="http://schemas.microsoft.com/office/word/2010/wordprocessingShape">
                    <wps:wsp>
                      <wps:cNvSpPr txBox="1"/>
                      <wps:spPr>
                        <a:xfrm>
                          <a:off x="0" y="0"/>
                          <a:ext cx="683260" cy="238125"/>
                        </a:xfrm>
                        <a:prstGeom prst="rect">
                          <a:avLst/>
                        </a:prstGeom>
                        <a:noFill/>
                        <a:ln w="6350">
                          <a:noFill/>
                        </a:ln>
                      </wps:spPr>
                      <wps:txbx>
                        <w:txbxContent>
                          <w:p w14:paraId="5E87B5B0"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925E0" id="Text Box 1194" o:spid="_x0000_s1546" type="#_x0000_t202" style="position:absolute;margin-left:567.35pt;margin-top:17.8pt;width:53.8pt;height:18.7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" filled="f" stroked="f" strokeweight=".5pt">
                <v:textbox>
                  <w:txbxContent>
                    <w:p w14:paraId="5E87B5B0" w14:textId="77777777" w:rsidR="00E71811" w:rsidRPr="004B2C5C" w:rsidRDefault="00E71811" w:rsidP="00574CBD">
                      <w:pPr>
                        <w:rPr>
                          <w:sz w:val="20"/>
                        </w:rPr>
                      </w:pPr>
                      <w:r w:rsidRPr="004B2C5C">
                        <w:rPr>
                          <w:sz w:val="20"/>
                        </w:rPr>
                        <w:t>(Label)</w:t>
                      </w:r>
                    </w:p>
                  </w:txbxContent>
                </v:textbox>
              </v:shape>
            </w:pict>
          </mc:Fallback>
        </mc:AlternateContent>
      </w:r>
      <w:r>
        <w:rPr>
          <w:noProof/>
          <w:lang w:eastAsia="en-GB"/>
        </w:rPr>
        <mc:AlternateContent>
          <mc:Choice Requires="wps">
            <w:drawing>
              <wp:anchor distT="0" distB="0" distL="114300" distR="114300" simplePos="0" relativeHeight="252195840" behindDoc="0" locked="0" layoutInCell="1" allowOverlap="1" wp14:anchorId="51C08174" wp14:editId="315608BE">
                <wp:simplePos x="0" y="0"/>
                <wp:positionH relativeFrom="column">
                  <wp:posOffset>6620510</wp:posOffset>
                </wp:positionH>
                <wp:positionV relativeFrom="paragraph">
                  <wp:posOffset>243536</wp:posOffset>
                </wp:positionV>
                <wp:extent cx="1073785" cy="254000"/>
                <wp:effectExtent l="0" t="0" r="0" b="0"/>
                <wp:wrapNone/>
                <wp:docPr id="1193" name="Text Box 1193"/>
                <wp:cNvGraphicFramePr/>
                <a:graphic xmlns:a="http://schemas.openxmlformats.org/drawingml/2006/main">
                  <a:graphicData uri="http://schemas.microsoft.com/office/word/2010/wordprocessingShape">
                    <wps:wsp>
                      <wps:cNvSpPr txBox="1"/>
                      <wps:spPr>
                        <a:xfrm>
                          <a:off x="0" y="0"/>
                          <a:ext cx="1073785"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9258FF"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08174" id="Text Box 1193" o:spid="_x0000_s1547" type="#_x0000_t202" style="position:absolute;margin-left:521.3pt;margin-top:19.2pt;width:84.55pt;height:20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" filled="f" stroked="f" strokeweight=".5pt">
                <v:textbox>
                  <w:txbxContent>
                    <w:p w14:paraId="419258FF" w14:textId="77777777" w:rsidR="00E71811" w:rsidRPr="00010971" w:rsidRDefault="00E71811" w:rsidP="00574CBD">
                      <w:pPr>
                        <w:rPr>
                          <w:rFonts w:ascii="Clarity Gothic Light SF" w:hAnsi="Clarity Gothic Light SF"/>
                          <w:sz w:val="20"/>
                          <w:szCs w:val="20"/>
                        </w:rPr>
                      </w:pPr>
                      <w:r>
                        <w:rPr>
                          <w:rFonts w:ascii="Clarity Gothic Light SF" w:hAnsi="Clarity Gothic Light SF"/>
                          <w:sz w:val="20"/>
                          <w:szCs w:val="20"/>
                        </w:rPr>
                        <w:t>Status</w:t>
                      </w:r>
                    </w:p>
                  </w:txbxContent>
                </v:textbox>
              </v:shape>
            </w:pict>
          </mc:Fallback>
        </mc:AlternateContent>
      </w:r>
      <w:r>
        <w:rPr>
          <w:noProof/>
          <w:lang w:eastAsia="en-GB"/>
        </w:rPr>
        <mc:AlternateContent>
          <mc:Choice Requires="wps">
            <w:drawing>
              <wp:anchor distT="0" distB="0" distL="114300" distR="114300" simplePos="0" relativeHeight="252192768" behindDoc="0" locked="0" layoutInCell="1" allowOverlap="1" wp14:anchorId="040C7BEC" wp14:editId="4C9A2249">
                <wp:simplePos x="0" y="0"/>
                <wp:positionH relativeFrom="column">
                  <wp:posOffset>2701041</wp:posOffset>
                </wp:positionH>
                <wp:positionV relativeFrom="paragraph">
                  <wp:posOffset>144670</wp:posOffset>
                </wp:positionV>
                <wp:extent cx="1884459" cy="2655735"/>
                <wp:effectExtent l="0" t="38100" r="59055" b="30480"/>
                <wp:wrapNone/>
                <wp:docPr id="1179" name="Straight Arrow Connector 1179"/>
                <wp:cNvGraphicFramePr/>
                <a:graphic xmlns:a="http://schemas.openxmlformats.org/drawingml/2006/main">
                  <a:graphicData uri="http://schemas.microsoft.com/office/word/2010/wordprocessingShape">
                    <wps:wsp>
                      <wps:cNvCnPr/>
                      <wps:spPr>
                        <a:xfrm flipV="1">
                          <a:off x="0" y="0"/>
                          <a:ext cx="1884459" cy="2655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73B2C" id="Straight Arrow Connector 1179" o:spid="_x0000_s1026" type="#_x0000_t32" style="position:absolute;margin-left:212.7pt;margin-top:11.4pt;width:148.4pt;height:209.1pt;flip:y;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84576" behindDoc="0" locked="0" layoutInCell="1" allowOverlap="1" wp14:anchorId="4989D3D2" wp14:editId="50222C60">
                <wp:simplePos x="0" y="0"/>
                <wp:positionH relativeFrom="column">
                  <wp:posOffset>7252225</wp:posOffset>
                </wp:positionH>
                <wp:positionV relativeFrom="paragraph">
                  <wp:posOffset>110849</wp:posOffset>
                </wp:positionV>
                <wp:extent cx="818984" cy="238539"/>
                <wp:effectExtent l="0" t="0" r="635" b="9525"/>
                <wp:wrapNone/>
                <wp:docPr id="833" name="Text Box 833"/>
                <wp:cNvGraphicFramePr/>
                <a:graphic xmlns:a="http://schemas.openxmlformats.org/drawingml/2006/main">
                  <a:graphicData uri="http://schemas.microsoft.com/office/word/2010/wordprocessingShape">
                    <wps:wsp>
                      <wps:cNvSpPr txBox="1"/>
                      <wps:spPr>
                        <a:xfrm>
                          <a:off x="0" y="0"/>
                          <a:ext cx="818984" cy="238539"/>
                        </a:xfrm>
                        <a:prstGeom prst="rect">
                          <a:avLst/>
                        </a:prstGeom>
                        <a:solidFill>
                          <a:schemeClr val="lt1"/>
                        </a:solidFill>
                        <a:ln w="6350">
                          <a:noFill/>
                        </a:ln>
                      </wps:spPr>
                      <wps:txbx>
                        <w:txbxContent>
                          <w:p w14:paraId="3F7DC6E8"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9D3D2" id="Text Box 833" o:spid="_x0000_s1548" type="#_x0000_t202" style="position:absolute;margin-left:571.05pt;margin-top:8.75pt;width:64.5pt;height:18.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" fillcolor="white [3201]" stroked="f" strokeweight=".5pt">
                <v:textbox>
                  <w:txbxContent>
                    <w:p w14:paraId="3F7DC6E8" w14:textId="77777777" w:rsidR="00E71811" w:rsidRPr="004B2C5C" w:rsidRDefault="00E71811" w:rsidP="00574CBD">
                      <w:pPr>
                        <w:rPr>
                          <w:sz w:val="20"/>
                        </w:rPr>
                      </w:pPr>
                      <w:r w:rsidRPr="004B2C5C">
                        <w:rPr>
                          <w:sz w:val="20"/>
                        </w:rPr>
                        <w:t>(Label)</w:t>
                      </w:r>
                    </w:p>
                  </w:txbxContent>
                </v:textbox>
              </v:shape>
            </w:pict>
          </mc:Fallback>
        </mc:AlternateContent>
      </w:r>
      <w:r>
        <w:rPr>
          <w:noProof/>
          <w:lang w:eastAsia="en-GB"/>
        </w:rPr>
        <mc:AlternateContent>
          <mc:Choice Requires="wps">
            <w:drawing>
              <wp:anchor distT="0" distB="0" distL="114300" distR="114300" simplePos="0" relativeHeight="252181504" behindDoc="0" locked="0" layoutInCell="1" allowOverlap="1" wp14:anchorId="7A3B2E50" wp14:editId="4A0D4141">
                <wp:simplePos x="0" y="0"/>
                <wp:positionH relativeFrom="column">
                  <wp:posOffset>5828306</wp:posOffset>
                </wp:positionH>
                <wp:positionV relativeFrom="paragraph">
                  <wp:posOffset>279841</wp:posOffset>
                </wp:positionV>
                <wp:extent cx="818984" cy="238539"/>
                <wp:effectExtent l="0" t="0" r="635" b="9525"/>
                <wp:wrapNone/>
                <wp:docPr id="810" name="Text Box 810"/>
                <wp:cNvGraphicFramePr/>
                <a:graphic xmlns:a="http://schemas.openxmlformats.org/drawingml/2006/main">
                  <a:graphicData uri="http://schemas.microsoft.com/office/word/2010/wordprocessingShape">
                    <wps:wsp>
                      <wps:cNvSpPr txBox="1"/>
                      <wps:spPr>
                        <a:xfrm>
                          <a:off x="0" y="0"/>
                          <a:ext cx="818984" cy="238539"/>
                        </a:xfrm>
                        <a:prstGeom prst="rect">
                          <a:avLst/>
                        </a:prstGeom>
                        <a:solidFill>
                          <a:schemeClr val="lt1"/>
                        </a:solidFill>
                        <a:ln w="6350">
                          <a:noFill/>
                        </a:ln>
                      </wps:spPr>
                      <wps:txbx>
                        <w:txbxContent>
                          <w:p w14:paraId="7C27CE46"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2E50" id="Text Box 810" o:spid="_x0000_s1549" type="#_x0000_t202" style="position:absolute;margin-left:458.9pt;margin-top:22.05pt;width:64.5pt;height:18.8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" fillcolor="white [3201]" stroked="f" strokeweight=".5pt">
                <v:textbox>
                  <w:txbxContent>
                    <w:p w14:paraId="7C27CE46" w14:textId="77777777" w:rsidR="00E71811" w:rsidRPr="004B2C5C" w:rsidRDefault="00E71811" w:rsidP="00574CBD">
                      <w:pPr>
                        <w:rPr>
                          <w:sz w:val="20"/>
                        </w:rPr>
                      </w:pPr>
                      <w:r w:rsidRPr="004B2C5C">
                        <w:rPr>
                          <w:sz w:val="20"/>
                        </w:rPr>
                        <w:t>(Label)</w:t>
                      </w:r>
                    </w:p>
                  </w:txbxContent>
                </v:textbox>
              </v:shape>
            </w:pict>
          </mc:Fallback>
        </mc:AlternateContent>
      </w:r>
      <w:r>
        <w:rPr>
          <w:noProof/>
          <w:lang w:eastAsia="en-GB"/>
        </w:rPr>
        <mc:AlternateContent>
          <mc:Choice Requires="wps">
            <w:drawing>
              <wp:anchor distT="0" distB="0" distL="114300" distR="114300" simplePos="0" relativeHeight="252180480" behindDoc="0" locked="0" layoutInCell="1" allowOverlap="1" wp14:anchorId="20AAF18B" wp14:editId="798D4768">
                <wp:simplePos x="0" y="0"/>
                <wp:positionH relativeFrom="column">
                  <wp:posOffset>5728197</wp:posOffset>
                </wp:positionH>
                <wp:positionV relativeFrom="paragraph">
                  <wp:posOffset>68775</wp:posOffset>
                </wp:positionV>
                <wp:extent cx="818984" cy="238539"/>
                <wp:effectExtent l="0" t="0" r="635" b="9525"/>
                <wp:wrapNone/>
                <wp:docPr id="690" name="Text Box 690"/>
                <wp:cNvGraphicFramePr/>
                <a:graphic xmlns:a="http://schemas.openxmlformats.org/drawingml/2006/main">
                  <a:graphicData uri="http://schemas.microsoft.com/office/word/2010/wordprocessingShape">
                    <wps:wsp>
                      <wps:cNvSpPr txBox="1"/>
                      <wps:spPr>
                        <a:xfrm>
                          <a:off x="0" y="0"/>
                          <a:ext cx="818984" cy="238539"/>
                        </a:xfrm>
                        <a:prstGeom prst="rect">
                          <a:avLst/>
                        </a:prstGeom>
                        <a:solidFill>
                          <a:schemeClr val="lt1"/>
                        </a:solidFill>
                        <a:ln w="6350">
                          <a:noFill/>
                        </a:ln>
                      </wps:spPr>
                      <wps:txbx>
                        <w:txbxContent>
                          <w:p w14:paraId="00447796" w14:textId="77777777" w:rsidR="00E71811" w:rsidRPr="004B2C5C" w:rsidRDefault="00E71811" w:rsidP="00574CBD">
                            <w:pPr>
                              <w:rPr>
                                <w:sz w:val="20"/>
                              </w:rPr>
                            </w:pPr>
                            <w:r w:rsidRPr="004B2C5C">
                              <w:rPr>
                                <w:sz w:val="20"/>
                              </w:rPr>
                              <w:t>(Label)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F18B" id="Text Box 690" o:spid="_x0000_s1550" type="#_x0000_t202" style="position:absolute;margin-left:451.05pt;margin-top:5.4pt;width:64.5pt;height:18.8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" fillcolor="white [3201]" stroked="f" strokeweight=".5pt">
                <v:textbox>
                  <w:txbxContent>
                    <w:p w14:paraId="00447796" w14:textId="77777777" w:rsidR="00E71811" w:rsidRPr="004B2C5C" w:rsidRDefault="00E71811" w:rsidP="00574CBD">
                      <w:pPr>
                        <w:rPr>
                          <w:sz w:val="20"/>
                        </w:rPr>
                      </w:pPr>
                      <w:r w:rsidRPr="004B2C5C">
                        <w:rPr>
                          <w:sz w:val="20"/>
                        </w:rPr>
                        <w:t>(Label)</w:t>
                      </w:r>
                    </w:p>
                  </w:txbxContent>
                </v:textbox>
              </v:shape>
            </w:pict>
          </mc:Fallback>
        </mc:AlternateContent>
      </w:r>
      <w:r>
        <w:rPr>
          <w:noProof/>
          <w:lang w:eastAsia="en-GB"/>
        </w:rPr>
        <mc:AlternateContent>
          <mc:Choice Requires="wps">
            <w:drawing>
              <wp:anchor distT="0" distB="0" distL="114300" distR="114300" simplePos="0" relativeHeight="252177408" behindDoc="0" locked="0" layoutInCell="1" allowOverlap="1" wp14:anchorId="1C4326F7" wp14:editId="3BF95718">
                <wp:simplePos x="0" y="0"/>
                <wp:positionH relativeFrom="column">
                  <wp:posOffset>8099977</wp:posOffset>
                </wp:positionH>
                <wp:positionV relativeFrom="paragraph">
                  <wp:posOffset>174159</wp:posOffset>
                </wp:positionV>
                <wp:extent cx="333955" cy="360124"/>
                <wp:effectExtent l="0" t="38100" r="47625" b="20955"/>
                <wp:wrapNone/>
                <wp:docPr id="696" name="Straight Arrow Connector 696"/>
                <wp:cNvGraphicFramePr/>
                <a:graphic xmlns:a="http://schemas.openxmlformats.org/drawingml/2006/main">
                  <a:graphicData uri="http://schemas.microsoft.com/office/word/2010/wordprocessingShape">
                    <wps:wsp>
                      <wps:cNvCnPr/>
                      <wps:spPr>
                        <a:xfrm flipV="1">
                          <a:off x="0" y="0"/>
                          <a:ext cx="333955" cy="360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339F1" id="Straight Arrow Connector 696" o:spid="_x0000_s1026" type="#_x0000_t32" style="position:absolute;margin-left:637.8pt;margin-top:13.7pt;width:26.3pt;height:28.35pt;flip:y;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" strokecolor="#5b9bd5 [3204]" strokeweight=".5pt">
                <v:stroke endarrow="block" joinstyle="miter"/>
              </v:shape>
            </w:pict>
          </mc:Fallback>
        </mc:AlternateContent>
      </w:r>
    </w:p>
    <w:p w14:paraId="6E3F028A" w14:textId="77777777" w:rsidR="00574CBD" w:rsidRDefault="00574CBD" w:rsidP="00574CBD">
      <w:pPr>
        <w:tabs>
          <w:tab w:val="left" w:pos="2327"/>
          <w:tab w:val="left" w:pos="10632"/>
        </w:tabs>
      </w:pPr>
    </w:p>
    <w:p w14:paraId="025165CB" w14:textId="77777777" w:rsidR="00574CBD" w:rsidRDefault="00574CBD" w:rsidP="00574CBD">
      <w:pPr>
        <w:tabs>
          <w:tab w:val="left" w:pos="2327"/>
          <w:tab w:val="left" w:pos="10632"/>
        </w:tabs>
      </w:pPr>
    </w:p>
    <w:p w14:paraId="07BAC164"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60000" behindDoc="0" locked="0" layoutInCell="1" allowOverlap="1" wp14:anchorId="7BA7AD54" wp14:editId="678F065D">
                <wp:simplePos x="0" y="0"/>
                <wp:positionH relativeFrom="column">
                  <wp:posOffset>4537351</wp:posOffset>
                </wp:positionH>
                <wp:positionV relativeFrom="paragraph">
                  <wp:posOffset>112947</wp:posOffset>
                </wp:positionV>
                <wp:extent cx="3363401" cy="1152939"/>
                <wp:effectExtent l="0" t="0" r="27940" b="28575"/>
                <wp:wrapNone/>
                <wp:docPr id="1177" name="Text Box 1177"/>
                <wp:cNvGraphicFramePr/>
                <a:graphic xmlns:a="http://schemas.openxmlformats.org/drawingml/2006/main">
                  <a:graphicData uri="http://schemas.microsoft.com/office/word/2010/wordprocessingShape">
                    <wps:wsp>
                      <wps:cNvSpPr txBox="1"/>
                      <wps:spPr>
                        <a:xfrm>
                          <a:off x="0" y="0"/>
                          <a:ext cx="3363401" cy="1152939"/>
                        </a:xfrm>
                        <a:prstGeom prst="rect">
                          <a:avLst/>
                        </a:prstGeom>
                        <a:solidFill>
                          <a:schemeClr val="lt1"/>
                        </a:solidFill>
                        <a:ln w="6350">
                          <a:solidFill>
                            <a:prstClr val="black"/>
                          </a:solidFill>
                        </a:ln>
                      </wps:spPr>
                      <wps:txbx>
                        <w:txbxContent>
                          <w:p w14:paraId="3772443B" w14:textId="77777777" w:rsidR="00E71811" w:rsidRPr="006E1EA9" w:rsidRDefault="00E71811" w:rsidP="00574CBD">
                            <w:pPr>
                              <w:rPr>
                                <w:rFonts w:cstheme="minorHAnsi"/>
                                <w:sz w:val="22"/>
                              </w:rPr>
                            </w:pPr>
                            <w:r>
                              <w:rPr>
                                <w:rFonts w:cstheme="minorHAnsi"/>
                                <w:sz w:val="22"/>
                              </w:rPr>
                              <w:t>Shows all the Receipt &amp; Finance where the Employees ID is included</w:t>
                            </w:r>
                            <w:r w:rsidRPr="006E1EA9">
                              <w:rPr>
                                <w:rFonts w:cstheme="minorHAnsi"/>
                                <w:sz w:val="22"/>
                              </w:rPr>
                              <w:br/>
                              <w:t xml:space="preserve">Columns are </w:t>
                            </w:r>
                            <w:r>
                              <w:rPr>
                                <w:rFonts w:cstheme="minorHAnsi"/>
                                <w:sz w:val="22"/>
                              </w:rPr>
                              <w:t>FullName Of Customer</w:t>
                            </w:r>
                            <w:r w:rsidRPr="006E1EA9">
                              <w:rPr>
                                <w:rFonts w:cstheme="minorHAnsi"/>
                                <w:sz w:val="22"/>
                              </w:rPr>
                              <w:t>,</w:t>
                            </w:r>
                            <w:r>
                              <w:rPr>
                                <w:rFonts w:cstheme="minorHAnsi"/>
                                <w:sz w:val="22"/>
                              </w:rPr>
                              <w:t xml:space="preserve"> Email,</w:t>
                            </w:r>
                            <w:r w:rsidRPr="006E1EA9">
                              <w:rPr>
                                <w:rFonts w:cstheme="minorHAnsi"/>
                                <w:sz w:val="22"/>
                              </w:rPr>
                              <w:t xml:space="preserve"> Employee</w:t>
                            </w:r>
                            <w:r>
                              <w:rPr>
                                <w:rFonts w:cstheme="minorHAnsi"/>
                                <w:sz w:val="22"/>
                              </w:rPr>
                              <w:t xml:space="preserve"> FullName</w:t>
                            </w:r>
                            <w:r w:rsidRPr="006E1EA9">
                              <w:rPr>
                                <w:rFonts w:cstheme="minorHAnsi"/>
                                <w:sz w:val="22"/>
                              </w:rPr>
                              <w:t>, Product</w:t>
                            </w:r>
                            <w:r>
                              <w:rPr>
                                <w:rFonts w:cstheme="minorHAnsi"/>
                                <w:sz w:val="22"/>
                              </w:rPr>
                              <w:t xml:space="preserve"> , DescriptinOfProduct, </w:t>
                            </w:r>
                            <w:r w:rsidRPr="006E1EA9">
                              <w:rPr>
                                <w:rFonts w:cstheme="minorHAnsi"/>
                                <w:sz w:val="22"/>
                              </w:rPr>
                              <w:t>,</w:t>
                            </w:r>
                            <w:r>
                              <w:rPr>
                                <w:rFonts w:cstheme="minorHAnsi"/>
                                <w:sz w:val="22"/>
                              </w:rPr>
                              <w:t>Quantity, Price and  Date.  W</w:t>
                            </w:r>
                            <w:r w:rsidRPr="004B2C5C">
                              <w:rPr>
                                <w:rFonts w:cstheme="minorHAnsi"/>
                                <w:sz w:val="22"/>
                              </w:rPr>
                              <w:t xml:space="preserve">754, </w:t>
                            </w:r>
                            <w:r>
                              <w:rPr>
                                <w:rFonts w:cstheme="minorHAnsi"/>
                                <w:sz w:val="22"/>
                              </w:rPr>
                              <w:t>H</w:t>
                            </w:r>
                            <w:r w:rsidRPr="004B2C5C">
                              <w:rPr>
                                <w:rFonts w:cstheme="minorHAnsi"/>
                                <w:sz w:val="22"/>
                              </w:rPr>
                              <w:t>278</w:t>
                            </w:r>
                          </w:p>
                          <w:p w14:paraId="35B04B6C" w14:textId="77777777" w:rsidR="00E71811" w:rsidRDefault="00E71811" w:rsidP="00574C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7AD54" id="Text Box 1177" o:spid="_x0000_s1551" type="#_x0000_t202" style="position:absolute;margin-left:357.25pt;margin-top:8.9pt;width:264.85pt;height:90.8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" fillcolor="white [3201]" strokeweight=".5pt">
                <v:textbox>
                  <w:txbxContent>
                    <w:p w14:paraId="3772443B" w14:textId="77777777" w:rsidR="00E71811" w:rsidRPr="006E1EA9" w:rsidRDefault="00E71811" w:rsidP="00574CBD">
                      <w:pPr>
                        <w:rPr>
                          <w:rFonts w:cstheme="minorHAnsi"/>
                          <w:sz w:val="22"/>
                        </w:rPr>
                      </w:pPr>
                      <w:r>
                        <w:rPr>
                          <w:rFonts w:cstheme="minorHAnsi"/>
                          <w:sz w:val="22"/>
                        </w:rPr>
                        <w:t>Shows all the Receipt &amp; Finance where the Employees ID is included</w:t>
                      </w:r>
                      <w:r w:rsidRPr="006E1EA9">
                        <w:rPr>
                          <w:rFonts w:cstheme="minorHAnsi"/>
                          <w:sz w:val="22"/>
                        </w:rPr>
                        <w:br/>
                        <w:t xml:space="preserve">Columns are </w:t>
                      </w:r>
                      <w:r>
                        <w:rPr>
                          <w:rFonts w:cstheme="minorHAnsi"/>
                          <w:sz w:val="22"/>
                        </w:rPr>
                        <w:t>FullName Of Customer</w:t>
                      </w:r>
                      <w:r w:rsidRPr="006E1EA9">
                        <w:rPr>
                          <w:rFonts w:cstheme="minorHAnsi"/>
                          <w:sz w:val="22"/>
                        </w:rPr>
                        <w:t>,</w:t>
                      </w:r>
                      <w:r>
                        <w:rPr>
                          <w:rFonts w:cstheme="minorHAnsi"/>
                          <w:sz w:val="22"/>
                        </w:rPr>
                        <w:t xml:space="preserve"> Email,</w:t>
                      </w:r>
                      <w:r w:rsidRPr="006E1EA9">
                        <w:rPr>
                          <w:rFonts w:cstheme="minorHAnsi"/>
                          <w:sz w:val="22"/>
                        </w:rPr>
                        <w:t xml:space="preserve"> Employee</w:t>
                      </w:r>
                      <w:r>
                        <w:rPr>
                          <w:rFonts w:cstheme="minorHAnsi"/>
                          <w:sz w:val="22"/>
                        </w:rPr>
                        <w:t xml:space="preserve"> FullName</w:t>
                      </w:r>
                      <w:r w:rsidRPr="006E1EA9">
                        <w:rPr>
                          <w:rFonts w:cstheme="minorHAnsi"/>
                          <w:sz w:val="22"/>
                        </w:rPr>
                        <w:t>, Product</w:t>
                      </w:r>
                      <w:r>
                        <w:rPr>
                          <w:rFonts w:cstheme="minorHAnsi"/>
                          <w:sz w:val="22"/>
                        </w:rPr>
                        <w:t xml:space="preserve"> , DescriptinOfProduct, </w:t>
                      </w:r>
                      <w:r w:rsidRPr="006E1EA9">
                        <w:rPr>
                          <w:rFonts w:cstheme="minorHAnsi"/>
                          <w:sz w:val="22"/>
                        </w:rPr>
                        <w:t>,</w:t>
                      </w:r>
                      <w:r>
                        <w:rPr>
                          <w:rFonts w:cstheme="minorHAnsi"/>
                          <w:sz w:val="22"/>
                        </w:rPr>
                        <w:t>Quantity, Price and  Date.  W</w:t>
                      </w:r>
                      <w:r w:rsidRPr="004B2C5C">
                        <w:rPr>
                          <w:rFonts w:cstheme="minorHAnsi"/>
                          <w:sz w:val="22"/>
                        </w:rPr>
                        <w:t xml:space="preserve">754, </w:t>
                      </w:r>
                      <w:r>
                        <w:rPr>
                          <w:rFonts w:cstheme="minorHAnsi"/>
                          <w:sz w:val="22"/>
                        </w:rPr>
                        <w:t>H</w:t>
                      </w:r>
                      <w:r w:rsidRPr="004B2C5C">
                        <w:rPr>
                          <w:rFonts w:cstheme="minorHAnsi"/>
                          <w:sz w:val="22"/>
                        </w:rPr>
                        <w:t>278</w:t>
                      </w:r>
                    </w:p>
                    <w:p w14:paraId="35B04B6C" w14:textId="77777777" w:rsidR="00E71811" w:rsidRDefault="00E71811" w:rsidP="00574CBD"/>
                  </w:txbxContent>
                </v:textbox>
              </v:shape>
            </w:pict>
          </mc:Fallback>
        </mc:AlternateContent>
      </w:r>
    </w:p>
    <w:p w14:paraId="2299C5FD" w14:textId="77777777" w:rsidR="00574CBD" w:rsidRDefault="00574CBD" w:rsidP="00574CBD">
      <w:pPr>
        <w:tabs>
          <w:tab w:val="left" w:pos="2327"/>
          <w:tab w:val="left" w:pos="10632"/>
        </w:tabs>
      </w:pPr>
    </w:p>
    <w:p w14:paraId="004D4F46" w14:textId="77777777" w:rsidR="00574CBD" w:rsidRDefault="00574CBD" w:rsidP="00574CBD">
      <w:pPr>
        <w:tabs>
          <w:tab w:val="left" w:pos="2327"/>
          <w:tab w:val="left" w:pos="10632"/>
        </w:tabs>
      </w:pPr>
    </w:p>
    <w:p w14:paraId="30E6E8E4" w14:textId="77777777" w:rsidR="00574CBD" w:rsidRDefault="00574CBD" w:rsidP="00574CBD">
      <w:pPr>
        <w:tabs>
          <w:tab w:val="left" w:pos="2327"/>
          <w:tab w:val="left" w:pos="10632"/>
        </w:tabs>
      </w:pPr>
    </w:p>
    <w:p w14:paraId="2581345B" w14:textId="77777777" w:rsidR="00574CBD" w:rsidRDefault="00574CBD" w:rsidP="00574CBD">
      <w:pPr>
        <w:tabs>
          <w:tab w:val="left" w:pos="2327"/>
          <w:tab w:val="left" w:pos="10632"/>
        </w:tabs>
      </w:pPr>
    </w:p>
    <w:p w14:paraId="68C25625" w14:textId="77777777" w:rsidR="00574CBD" w:rsidRDefault="00574CBD" w:rsidP="00574CBD">
      <w:pPr>
        <w:tabs>
          <w:tab w:val="left" w:pos="2327"/>
          <w:tab w:val="left" w:pos="10632"/>
        </w:tabs>
      </w:pPr>
    </w:p>
    <w:p w14:paraId="026FABCA"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93792" behindDoc="0" locked="0" layoutInCell="1" allowOverlap="1" wp14:anchorId="314637FA" wp14:editId="74F40509">
                <wp:simplePos x="0" y="0"/>
                <wp:positionH relativeFrom="column">
                  <wp:posOffset>880193</wp:posOffset>
                </wp:positionH>
                <wp:positionV relativeFrom="paragraph">
                  <wp:posOffset>98701</wp:posOffset>
                </wp:positionV>
                <wp:extent cx="914400" cy="326004"/>
                <wp:effectExtent l="0" t="0" r="24130" b="17145"/>
                <wp:wrapNone/>
                <wp:docPr id="1181" name="Text Box 1181"/>
                <wp:cNvGraphicFramePr/>
                <a:graphic xmlns:a="http://schemas.openxmlformats.org/drawingml/2006/main">
                  <a:graphicData uri="http://schemas.microsoft.com/office/word/2010/wordprocessingShape">
                    <wps:wsp>
                      <wps:cNvSpPr txBox="1"/>
                      <wps:spPr>
                        <a:xfrm>
                          <a:off x="0" y="0"/>
                          <a:ext cx="914400" cy="326004"/>
                        </a:xfrm>
                        <a:prstGeom prst="rect">
                          <a:avLst/>
                        </a:prstGeom>
                        <a:solidFill>
                          <a:schemeClr val="lt1"/>
                        </a:solidFill>
                        <a:ln w="6350">
                          <a:solidFill>
                            <a:prstClr val="black"/>
                          </a:solidFill>
                        </a:ln>
                      </wps:spPr>
                      <wps:txbx>
                        <w:txbxContent>
                          <w:p w14:paraId="086E0A8F" w14:textId="77777777" w:rsidR="00E71811" w:rsidRDefault="00E71811" w:rsidP="00574CBD">
                            <w:r>
                              <w:t>150,150. Contains the Picture of the Selected Employee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637FA" id="Text Box 1181" o:spid="_x0000_s1552" type="#_x0000_t202" style="position:absolute;margin-left:69.3pt;margin-top:7.75pt;width:1in;height:25.65pt;z-index:25219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" fillcolor="white [3201]" strokeweight=".5pt">
                <v:textbox>
                  <w:txbxContent>
                    <w:p w14:paraId="086E0A8F" w14:textId="77777777" w:rsidR="00E71811" w:rsidRDefault="00E71811" w:rsidP="00574CBD">
                      <w:r>
                        <w:t>150,150. Contains the Picture of the Selected Employee</w:t>
                      </w:r>
                    </w:p>
                  </w:txbxContent>
                </v:textbox>
              </v:shape>
            </w:pict>
          </mc:Fallback>
        </mc:AlternateContent>
      </w:r>
    </w:p>
    <w:p w14:paraId="111E1431" w14:textId="77777777" w:rsidR="00574CBD" w:rsidRDefault="00574CBD" w:rsidP="00574CBD">
      <w:pPr>
        <w:tabs>
          <w:tab w:val="left" w:pos="2327"/>
          <w:tab w:val="left" w:pos="10632"/>
        </w:tabs>
      </w:pPr>
    </w:p>
    <w:p w14:paraId="49F94AEF" w14:textId="77777777" w:rsidR="00574CBD" w:rsidRDefault="00574CBD" w:rsidP="00574CBD">
      <w:pPr>
        <w:tabs>
          <w:tab w:val="left" w:pos="2327"/>
          <w:tab w:val="left" w:pos="10632"/>
        </w:tabs>
      </w:pPr>
    </w:p>
    <w:p w14:paraId="7BBC86F7" w14:textId="430B24B0" w:rsidR="00574CBD" w:rsidRDefault="005823D0" w:rsidP="00574CBD">
      <w:pPr>
        <w:tabs>
          <w:tab w:val="left" w:pos="2327"/>
          <w:tab w:val="left" w:pos="10632"/>
        </w:tabs>
      </w:pPr>
      <w:r>
        <w:rPr>
          <w:noProof/>
          <w:lang w:eastAsia="en-GB"/>
        </w:rPr>
        <mc:AlternateContent>
          <mc:Choice Requires="wpg">
            <w:drawing>
              <wp:anchor distT="0" distB="0" distL="114300" distR="114300" simplePos="0" relativeHeight="252119040" behindDoc="0" locked="0" layoutInCell="1" allowOverlap="1" wp14:anchorId="1C7AC8B4" wp14:editId="50720FA6">
                <wp:simplePos x="0" y="0"/>
                <wp:positionH relativeFrom="column">
                  <wp:posOffset>-339725</wp:posOffset>
                </wp:positionH>
                <wp:positionV relativeFrom="paragraph">
                  <wp:posOffset>127635</wp:posOffset>
                </wp:positionV>
                <wp:extent cx="6629400" cy="4542155"/>
                <wp:effectExtent l="0" t="0" r="19050" b="10795"/>
                <wp:wrapNone/>
                <wp:docPr id="701" name="Group 701"/>
                <wp:cNvGraphicFramePr/>
                <a:graphic xmlns:a="http://schemas.openxmlformats.org/drawingml/2006/main">
                  <a:graphicData uri="http://schemas.microsoft.com/office/word/2010/wordprocessingGroup">
                    <wpg:wgp>
                      <wpg:cNvGrpSpPr/>
                      <wpg:grpSpPr>
                        <a:xfrm>
                          <a:off x="0" y="0"/>
                          <a:ext cx="6629400" cy="4542155"/>
                          <a:chOff x="0" y="0"/>
                          <a:chExt cx="8058150" cy="4400550"/>
                        </a:xfrm>
                      </wpg:grpSpPr>
                      <wpg:grpSp>
                        <wpg:cNvPr id="702" name="Group 702"/>
                        <wpg:cNvGrpSpPr/>
                        <wpg:grpSpPr>
                          <a:xfrm>
                            <a:off x="0" y="0"/>
                            <a:ext cx="8058150" cy="4400550"/>
                            <a:chOff x="0" y="0"/>
                            <a:chExt cx="8058150" cy="4400550"/>
                          </a:xfrm>
                        </wpg:grpSpPr>
                        <wpg:grpSp>
                          <wpg:cNvPr id="706" name="Group 706"/>
                          <wpg:cNvGrpSpPr/>
                          <wpg:grpSpPr>
                            <a:xfrm>
                              <a:off x="0" y="0"/>
                              <a:ext cx="8058150" cy="4400550"/>
                              <a:chOff x="0" y="0"/>
                              <a:chExt cx="8058150" cy="4400550"/>
                            </a:xfrm>
                          </wpg:grpSpPr>
                          <wpg:grpSp>
                            <wpg:cNvPr id="717" name="Group 717"/>
                            <wpg:cNvGrpSpPr/>
                            <wpg:grpSpPr>
                              <a:xfrm>
                                <a:off x="0" y="0"/>
                                <a:ext cx="8058150" cy="4400550"/>
                                <a:chOff x="0" y="0"/>
                                <a:chExt cx="8058150" cy="4400550"/>
                              </a:xfrm>
                            </wpg:grpSpPr>
                            <wpg:grpSp>
                              <wpg:cNvPr id="729" name="Group 729"/>
                              <wpg:cNvGrpSpPr/>
                              <wpg:grpSpPr>
                                <a:xfrm>
                                  <a:off x="0" y="0"/>
                                  <a:ext cx="8058150" cy="4400550"/>
                                  <a:chOff x="0" y="0"/>
                                  <a:chExt cx="8058150" cy="4400550"/>
                                </a:xfrm>
                              </wpg:grpSpPr>
                              <wpg:grpSp>
                                <wpg:cNvPr id="736" name="Group 736"/>
                                <wpg:cNvGrpSpPr/>
                                <wpg:grpSpPr>
                                  <a:xfrm>
                                    <a:off x="0" y="0"/>
                                    <a:ext cx="8058150" cy="4400550"/>
                                    <a:chOff x="0" y="0"/>
                                    <a:chExt cx="8058150" cy="4400551"/>
                                  </a:xfrm>
                                </wpg:grpSpPr>
                                <wpg:grpSp>
                                  <wpg:cNvPr id="742" name="Group 742"/>
                                  <wpg:cNvGrpSpPr/>
                                  <wpg:grpSpPr>
                                    <a:xfrm>
                                      <a:off x="0" y="0"/>
                                      <a:ext cx="8058150" cy="4400551"/>
                                      <a:chOff x="-69860" y="-22641"/>
                                      <a:chExt cx="9096481" cy="4695826"/>
                                    </a:xfrm>
                                  </wpg:grpSpPr>
                                  <wpg:grpSp>
                                    <wpg:cNvPr id="743" name="Group 743"/>
                                    <wpg:cNvGrpSpPr/>
                                    <wpg:grpSpPr>
                                      <a:xfrm>
                                        <a:off x="-69860" y="-22641"/>
                                        <a:ext cx="9096481" cy="4695826"/>
                                        <a:chOff x="143896" y="-10765"/>
                                        <a:chExt cx="9097250" cy="4695826"/>
                                      </a:xfrm>
                                    </wpg:grpSpPr>
                                    <wpg:grpSp>
                                      <wpg:cNvPr id="744" name="Group 744"/>
                                      <wpg:cNvGrpSpPr/>
                                      <wpg:grpSpPr>
                                        <a:xfrm>
                                          <a:off x="143896" y="-10765"/>
                                          <a:ext cx="9097250" cy="4695826"/>
                                          <a:chOff x="144283" y="-10766"/>
                                          <a:chExt cx="9121792" cy="4696158"/>
                                        </a:xfrm>
                                      </wpg:grpSpPr>
                                      <wps:wsp>
                                        <wps:cNvPr id="745" name="Rectangle 745"/>
                                        <wps:cNvSpPr/>
                                        <wps:spPr>
                                          <a:xfrm>
                                            <a:off x="144283" y="-10766"/>
                                            <a:ext cx="9121792" cy="4696158"/>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Rectangle 747"/>
                                        <wps:cNvSpPr/>
                                        <wps:spPr>
                                          <a:xfrm>
                                            <a:off x="694179" y="1209015"/>
                                            <a:ext cx="7676968" cy="3382732"/>
                                          </a:xfrm>
                                          <a:prstGeom prst="rect">
                                            <a:avLst/>
                                          </a:prstGeom>
                                        </wps:spPr>
                                        <wps:style>
                                          <a:lnRef idx="2">
                                            <a:schemeClr val="dk1"/>
                                          </a:lnRef>
                                          <a:fillRef idx="1">
                                            <a:schemeClr val="lt1"/>
                                          </a:fillRef>
                                          <a:effectRef idx="0">
                                            <a:schemeClr val="dk1"/>
                                          </a:effectRef>
                                          <a:fontRef idx="minor">
                                            <a:schemeClr val="dk1"/>
                                          </a:fontRef>
                                        </wps:style>
                                        <wps:txbx>
                                          <w:txbxContent>
                                            <w:tbl>
                                              <w:tblPr>
                                                <w:tblStyle w:val="TableGrid"/>
                                                <w:tblW w:w="0" w:type="auto"/>
                                                <w:tblLook w:val="04A0" w:firstRow="1" w:lastRow="0" w:firstColumn="1" w:lastColumn="0" w:noHBand="0" w:noVBand="1"/>
                                              </w:tblPr>
                                              <w:tblGrid>
                                                <w:gridCol w:w="1209"/>
                                                <w:gridCol w:w="1210"/>
                                                <w:gridCol w:w="1210"/>
                                                <w:gridCol w:w="1210"/>
                                                <w:gridCol w:w="1210"/>
                                                <w:gridCol w:w="1210"/>
                                                <w:gridCol w:w="1210"/>
                                              </w:tblGrid>
                                              <w:tr w:rsidR="00E71811" w14:paraId="7EF0BCA9" w14:textId="77777777" w:rsidTr="002B14ED">
                                                <w:trPr>
                                                  <w:trHeight w:val="862"/>
                                                </w:trPr>
                                                <w:tc>
                                                  <w:tcPr>
                                                    <w:tcW w:w="1481" w:type="dxa"/>
                                                  </w:tcPr>
                                                  <w:p w14:paraId="49A71E78" w14:textId="77777777" w:rsidR="00E71811" w:rsidRDefault="00E71811" w:rsidP="002B14ED">
                                                    <w:pPr>
                                                      <w:jc w:val="center"/>
                                                    </w:pPr>
                                                  </w:p>
                                                </w:tc>
                                                <w:tc>
                                                  <w:tcPr>
                                                    <w:tcW w:w="1482" w:type="dxa"/>
                                                  </w:tcPr>
                                                  <w:p w14:paraId="2B48B6DD" w14:textId="77777777" w:rsidR="00E71811" w:rsidRDefault="00E71811" w:rsidP="002B14ED">
                                                    <w:pPr>
                                                      <w:jc w:val="center"/>
                                                    </w:pPr>
                                                    <w:r>
                                                      <w:t>1</w:t>
                                                    </w:r>
                                                  </w:p>
                                                </w:tc>
                                                <w:tc>
                                                  <w:tcPr>
                                                    <w:tcW w:w="1482" w:type="dxa"/>
                                                  </w:tcPr>
                                                  <w:p w14:paraId="1F9C0AE3" w14:textId="77777777" w:rsidR="00E71811" w:rsidRDefault="00E71811" w:rsidP="002B14ED">
                                                    <w:pPr>
                                                      <w:jc w:val="center"/>
                                                    </w:pPr>
                                                    <w:r>
                                                      <w:t>2</w:t>
                                                    </w:r>
                                                  </w:p>
                                                </w:tc>
                                                <w:tc>
                                                  <w:tcPr>
                                                    <w:tcW w:w="1482" w:type="dxa"/>
                                                  </w:tcPr>
                                                  <w:p w14:paraId="405A6EB2" w14:textId="77777777" w:rsidR="00E71811" w:rsidRDefault="00E71811" w:rsidP="002B14ED">
                                                    <w:pPr>
                                                      <w:jc w:val="center"/>
                                                    </w:pPr>
                                                    <w:r>
                                                      <w:t>3</w:t>
                                                    </w:r>
                                                  </w:p>
                                                </w:tc>
                                                <w:tc>
                                                  <w:tcPr>
                                                    <w:tcW w:w="1483" w:type="dxa"/>
                                                  </w:tcPr>
                                                  <w:p w14:paraId="68558066" w14:textId="77777777" w:rsidR="00E71811" w:rsidRDefault="00E71811" w:rsidP="002B14ED">
                                                    <w:pPr>
                                                      <w:jc w:val="center"/>
                                                    </w:pPr>
                                                    <w:r>
                                                      <w:t>4</w:t>
                                                    </w:r>
                                                  </w:p>
                                                </w:tc>
                                                <w:tc>
                                                  <w:tcPr>
                                                    <w:tcW w:w="1483" w:type="dxa"/>
                                                  </w:tcPr>
                                                  <w:p w14:paraId="332BABD0" w14:textId="77777777" w:rsidR="00E71811" w:rsidRDefault="00E71811" w:rsidP="002B14ED">
                                                    <w:pPr>
                                                      <w:jc w:val="center"/>
                                                    </w:pPr>
                                                    <w:r>
                                                      <w:t>5</w:t>
                                                    </w:r>
                                                  </w:p>
                                                </w:tc>
                                                <w:tc>
                                                  <w:tcPr>
                                                    <w:tcW w:w="1483" w:type="dxa"/>
                                                  </w:tcPr>
                                                  <w:p w14:paraId="2D6B0D7A" w14:textId="77777777" w:rsidR="00E71811" w:rsidRDefault="00E71811" w:rsidP="002B14ED">
                                                    <w:pPr>
                                                      <w:jc w:val="center"/>
                                                    </w:pPr>
                                                    <w:r>
                                                      <w:t>6</w:t>
                                                    </w:r>
                                                  </w:p>
                                                </w:tc>
                                              </w:tr>
                                              <w:tr w:rsidR="00E71811" w14:paraId="2C79DC8E" w14:textId="77777777" w:rsidTr="002B14ED">
                                                <w:trPr>
                                                  <w:trHeight w:val="862"/>
                                                </w:trPr>
                                                <w:tc>
                                                  <w:tcPr>
                                                    <w:tcW w:w="1481" w:type="dxa"/>
                                                  </w:tcPr>
                                                  <w:p w14:paraId="74829A33" w14:textId="77777777" w:rsidR="00E71811" w:rsidRDefault="00E71811" w:rsidP="002B14ED">
                                                    <w:pPr>
                                                      <w:jc w:val="center"/>
                                                    </w:pPr>
                                                    <w:r>
                                                      <w:t>7</w:t>
                                                    </w:r>
                                                  </w:p>
                                                </w:tc>
                                                <w:tc>
                                                  <w:tcPr>
                                                    <w:tcW w:w="1482" w:type="dxa"/>
                                                  </w:tcPr>
                                                  <w:p w14:paraId="51628BA4" w14:textId="77777777" w:rsidR="00E71811" w:rsidRDefault="00E71811" w:rsidP="002B14ED">
                                                    <w:pPr>
                                                      <w:jc w:val="center"/>
                                                    </w:pPr>
                                                    <w:r>
                                                      <w:t>8</w:t>
                                                    </w:r>
                                                  </w:p>
                                                </w:tc>
                                                <w:tc>
                                                  <w:tcPr>
                                                    <w:tcW w:w="1482" w:type="dxa"/>
                                                  </w:tcPr>
                                                  <w:p w14:paraId="4C93E8D2" w14:textId="77777777" w:rsidR="00E71811" w:rsidRDefault="00E71811" w:rsidP="002B14ED">
                                                    <w:pPr>
                                                      <w:jc w:val="center"/>
                                                    </w:pPr>
                                                    <w:r>
                                                      <w:t>9</w:t>
                                                    </w:r>
                                                  </w:p>
                                                </w:tc>
                                                <w:tc>
                                                  <w:tcPr>
                                                    <w:tcW w:w="1482" w:type="dxa"/>
                                                  </w:tcPr>
                                                  <w:p w14:paraId="61579CC0" w14:textId="77777777" w:rsidR="00E71811" w:rsidRDefault="00E71811" w:rsidP="002B14ED">
                                                    <w:pPr>
                                                      <w:jc w:val="center"/>
                                                    </w:pPr>
                                                    <w:r>
                                                      <w:t>10</w:t>
                                                    </w:r>
                                                  </w:p>
                                                </w:tc>
                                                <w:tc>
                                                  <w:tcPr>
                                                    <w:tcW w:w="1483" w:type="dxa"/>
                                                  </w:tcPr>
                                                  <w:p w14:paraId="79255121" w14:textId="77777777" w:rsidR="00E71811" w:rsidRDefault="00E71811" w:rsidP="002B14ED">
                                                    <w:pPr>
                                                      <w:jc w:val="center"/>
                                                    </w:pPr>
                                                    <w:r>
                                                      <w:t>11</w:t>
                                                    </w:r>
                                                  </w:p>
                                                </w:tc>
                                                <w:tc>
                                                  <w:tcPr>
                                                    <w:tcW w:w="1483" w:type="dxa"/>
                                                  </w:tcPr>
                                                  <w:p w14:paraId="27A667F6" w14:textId="77777777" w:rsidR="00E71811" w:rsidRDefault="00E71811" w:rsidP="002B14ED">
                                                    <w:pPr>
                                                      <w:jc w:val="center"/>
                                                    </w:pPr>
                                                    <w:r>
                                                      <w:t>12</w:t>
                                                    </w:r>
                                                  </w:p>
                                                </w:tc>
                                                <w:tc>
                                                  <w:tcPr>
                                                    <w:tcW w:w="1483" w:type="dxa"/>
                                                  </w:tcPr>
                                                  <w:p w14:paraId="35EEFD58" w14:textId="77777777" w:rsidR="00E71811" w:rsidRDefault="00E71811" w:rsidP="002B14ED">
                                                    <w:pPr>
                                                      <w:jc w:val="center"/>
                                                    </w:pPr>
                                                    <w:r>
                                                      <w:t>13</w:t>
                                                    </w:r>
                                                  </w:p>
                                                </w:tc>
                                              </w:tr>
                                              <w:tr w:rsidR="00E71811" w14:paraId="77AA90F2" w14:textId="77777777" w:rsidTr="002B14ED">
                                                <w:trPr>
                                                  <w:trHeight w:val="909"/>
                                                </w:trPr>
                                                <w:tc>
                                                  <w:tcPr>
                                                    <w:tcW w:w="1481" w:type="dxa"/>
                                                  </w:tcPr>
                                                  <w:p w14:paraId="5A0F0748" w14:textId="77777777" w:rsidR="00E71811" w:rsidRDefault="00E71811" w:rsidP="002B14ED">
                                                    <w:pPr>
                                                      <w:jc w:val="center"/>
                                                    </w:pPr>
                                                    <w:r>
                                                      <w:t>14</w:t>
                                                    </w:r>
                                                  </w:p>
                                                </w:tc>
                                                <w:tc>
                                                  <w:tcPr>
                                                    <w:tcW w:w="1482" w:type="dxa"/>
                                                  </w:tcPr>
                                                  <w:p w14:paraId="0D972AE1" w14:textId="77777777" w:rsidR="00E71811" w:rsidRDefault="00E71811" w:rsidP="002B14ED">
                                                    <w:pPr>
                                                      <w:jc w:val="center"/>
                                                    </w:pPr>
                                                    <w:r>
                                                      <w:t>15</w:t>
                                                    </w:r>
                                                  </w:p>
                                                </w:tc>
                                                <w:tc>
                                                  <w:tcPr>
                                                    <w:tcW w:w="1482" w:type="dxa"/>
                                                  </w:tcPr>
                                                  <w:p w14:paraId="7B54A56B" w14:textId="77777777" w:rsidR="00E71811" w:rsidRDefault="00E71811" w:rsidP="002B14ED">
                                                    <w:pPr>
                                                      <w:jc w:val="center"/>
                                                    </w:pPr>
                                                    <w:r>
                                                      <w:t>16</w:t>
                                                    </w:r>
                                                  </w:p>
                                                </w:tc>
                                                <w:tc>
                                                  <w:tcPr>
                                                    <w:tcW w:w="1482" w:type="dxa"/>
                                                  </w:tcPr>
                                                  <w:p w14:paraId="795AF619" w14:textId="77777777" w:rsidR="00E71811" w:rsidRDefault="00E71811" w:rsidP="002B14ED">
                                                    <w:pPr>
                                                      <w:jc w:val="center"/>
                                                    </w:pPr>
                                                    <w:r>
                                                      <w:t>17</w:t>
                                                    </w:r>
                                                  </w:p>
                                                </w:tc>
                                                <w:tc>
                                                  <w:tcPr>
                                                    <w:tcW w:w="1483" w:type="dxa"/>
                                                  </w:tcPr>
                                                  <w:p w14:paraId="31A02394" w14:textId="77777777" w:rsidR="00E71811" w:rsidRDefault="00E71811" w:rsidP="002B14ED">
                                                    <w:pPr>
                                                      <w:jc w:val="center"/>
                                                    </w:pPr>
                                                    <w:r>
                                                      <w:t>18</w:t>
                                                    </w:r>
                                                  </w:p>
                                                </w:tc>
                                                <w:tc>
                                                  <w:tcPr>
                                                    <w:tcW w:w="1483" w:type="dxa"/>
                                                  </w:tcPr>
                                                  <w:p w14:paraId="6781C067" w14:textId="77777777" w:rsidR="00E71811" w:rsidRDefault="00E71811" w:rsidP="002B14ED">
                                                    <w:pPr>
                                                      <w:jc w:val="center"/>
                                                    </w:pPr>
                                                    <w:r>
                                                      <w:t>19</w:t>
                                                    </w:r>
                                                  </w:p>
                                                </w:tc>
                                                <w:tc>
                                                  <w:tcPr>
                                                    <w:tcW w:w="1483" w:type="dxa"/>
                                                  </w:tcPr>
                                                  <w:p w14:paraId="77BF0EE0" w14:textId="77777777" w:rsidR="00E71811" w:rsidRDefault="00E71811" w:rsidP="002B14ED">
                                                    <w:pPr>
                                                      <w:jc w:val="center"/>
                                                    </w:pPr>
                                                    <w:r>
                                                      <w:t>20</w:t>
                                                    </w:r>
                                                  </w:p>
                                                </w:tc>
                                              </w:tr>
                                              <w:tr w:rsidR="00E71811" w14:paraId="64C45EA2" w14:textId="77777777" w:rsidTr="002B14ED">
                                                <w:trPr>
                                                  <w:trHeight w:val="862"/>
                                                </w:trPr>
                                                <w:tc>
                                                  <w:tcPr>
                                                    <w:tcW w:w="1481" w:type="dxa"/>
                                                  </w:tcPr>
                                                  <w:p w14:paraId="65879191" w14:textId="77777777" w:rsidR="00E71811" w:rsidRDefault="00E71811" w:rsidP="002B14ED">
                                                    <w:pPr>
                                                      <w:jc w:val="center"/>
                                                    </w:pPr>
                                                    <w:r>
                                                      <w:t>21</w:t>
                                                    </w:r>
                                                  </w:p>
                                                </w:tc>
                                                <w:tc>
                                                  <w:tcPr>
                                                    <w:tcW w:w="1482" w:type="dxa"/>
                                                  </w:tcPr>
                                                  <w:p w14:paraId="1CE8590B" w14:textId="77777777" w:rsidR="00E71811" w:rsidRDefault="00E71811" w:rsidP="002B14ED">
                                                    <w:pPr>
                                                      <w:jc w:val="center"/>
                                                    </w:pPr>
                                                    <w:r>
                                                      <w:t>22</w:t>
                                                    </w:r>
                                                  </w:p>
                                                </w:tc>
                                                <w:tc>
                                                  <w:tcPr>
                                                    <w:tcW w:w="1482" w:type="dxa"/>
                                                  </w:tcPr>
                                                  <w:p w14:paraId="18ACCE05" w14:textId="77777777" w:rsidR="00E71811" w:rsidRDefault="00E71811" w:rsidP="002B14ED">
                                                    <w:pPr>
                                                      <w:jc w:val="center"/>
                                                    </w:pPr>
                                                    <w:r>
                                                      <w:t>23</w:t>
                                                    </w:r>
                                                  </w:p>
                                                </w:tc>
                                                <w:tc>
                                                  <w:tcPr>
                                                    <w:tcW w:w="1482" w:type="dxa"/>
                                                  </w:tcPr>
                                                  <w:p w14:paraId="3868532F" w14:textId="77777777" w:rsidR="00E71811" w:rsidRDefault="00E71811" w:rsidP="002B14ED">
                                                    <w:pPr>
                                                      <w:jc w:val="center"/>
                                                    </w:pPr>
                                                    <w:r>
                                                      <w:t>24</w:t>
                                                    </w:r>
                                                  </w:p>
                                                </w:tc>
                                                <w:tc>
                                                  <w:tcPr>
                                                    <w:tcW w:w="1483" w:type="dxa"/>
                                                  </w:tcPr>
                                                  <w:p w14:paraId="154C02DA" w14:textId="77777777" w:rsidR="00E71811" w:rsidRDefault="00E71811" w:rsidP="002B14ED">
                                                    <w:pPr>
                                                      <w:jc w:val="center"/>
                                                    </w:pPr>
                                                    <w:r>
                                                      <w:t>25</w:t>
                                                    </w:r>
                                                  </w:p>
                                                </w:tc>
                                                <w:tc>
                                                  <w:tcPr>
                                                    <w:tcW w:w="1483" w:type="dxa"/>
                                                  </w:tcPr>
                                                  <w:p w14:paraId="20161155" w14:textId="77777777" w:rsidR="00E71811" w:rsidRDefault="00E71811" w:rsidP="002B14ED">
                                                    <w:pPr>
                                                      <w:jc w:val="center"/>
                                                    </w:pPr>
                                                    <w:r>
                                                      <w:t>26</w:t>
                                                    </w:r>
                                                  </w:p>
                                                </w:tc>
                                                <w:tc>
                                                  <w:tcPr>
                                                    <w:tcW w:w="1483" w:type="dxa"/>
                                                  </w:tcPr>
                                                  <w:p w14:paraId="09A39CD5" w14:textId="77777777" w:rsidR="00E71811" w:rsidRDefault="00E71811" w:rsidP="002B14ED">
                                                    <w:pPr>
                                                      <w:jc w:val="center"/>
                                                    </w:pPr>
                                                    <w:r>
                                                      <w:t>27</w:t>
                                                    </w:r>
                                                  </w:p>
                                                </w:tc>
                                              </w:tr>
                                              <w:tr w:rsidR="00E71811" w14:paraId="17997AA8" w14:textId="77777777" w:rsidTr="002B14ED">
                                                <w:trPr>
                                                  <w:trHeight w:val="862"/>
                                                </w:trPr>
                                                <w:tc>
                                                  <w:tcPr>
                                                    <w:tcW w:w="1481" w:type="dxa"/>
                                                  </w:tcPr>
                                                  <w:p w14:paraId="5C6F6316" w14:textId="77777777" w:rsidR="00E71811" w:rsidRDefault="00E71811" w:rsidP="002B14ED">
                                                    <w:pPr>
                                                      <w:jc w:val="center"/>
                                                    </w:pPr>
                                                    <w:r>
                                                      <w:t>28</w:t>
                                                    </w:r>
                                                  </w:p>
                                                </w:tc>
                                                <w:tc>
                                                  <w:tcPr>
                                                    <w:tcW w:w="1482" w:type="dxa"/>
                                                  </w:tcPr>
                                                  <w:p w14:paraId="383934F5" w14:textId="77777777" w:rsidR="00E71811" w:rsidRDefault="00E71811" w:rsidP="002B14ED">
                                                    <w:pPr>
                                                      <w:jc w:val="center"/>
                                                    </w:pPr>
                                                    <w:r>
                                                      <w:t>29</w:t>
                                                    </w:r>
                                                  </w:p>
                                                </w:tc>
                                                <w:tc>
                                                  <w:tcPr>
                                                    <w:tcW w:w="1482" w:type="dxa"/>
                                                  </w:tcPr>
                                                  <w:p w14:paraId="05B17F69" w14:textId="77777777" w:rsidR="00E71811" w:rsidRDefault="00E71811" w:rsidP="002B14ED">
                                                    <w:pPr>
                                                      <w:jc w:val="center"/>
                                                    </w:pPr>
                                                    <w:r>
                                                      <w:t>30</w:t>
                                                    </w:r>
                                                  </w:p>
                                                </w:tc>
                                                <w:tc>
                                                  <w:tcPr>
                                                    <w:tcW w:w="1482" w:type="dxa"/>
                                                  </w:tcPr>
                                                  <w:p w14:paraId="0571A1E9" w14:textId="77777777" w:rsidR="00E71811" w:rsidRDefault="00E71811" w:rsidP="002B14ED">
                                                    <w:pPr>
                                                      <w:jc w:val="center"/>
                                                    </w:pPr>
                                                  </w:p>
                                                </w:tc>
                                                <w:tc>
                                                  <w:tcPr>
                                                    <w:tcW w:w="1483" w:type="dxa"/>
                                                  </w:tcPr>
                                                  <w:p w14:paraId="735D150C" w14:textId="77777777" w:rsidR="00E71811" w:rsidRDefault="00E71811" w:rsidP="002B14ED">
                                                    <w:pPr>
                                                      <w:jc w:val="center"/>
                                                    </w:pPr>
                                                  </w:p>
                                                </w:tc>
                                                <w:tc>
                                                  <w:tcPr>
                                                    <w:tcW w:w="1483" w:type="dxa"/>
                                                  </w:tcPr>
                                                  <w:p w14:paraId="54FD7068" w14:textId="77777777" w:rsidR="00E71811" w:rsidRDefault="00E71811" w:rsidP="002B14ED">
                                                    <w:pPr>
                                                      <w:jc w:val="center"/>
                                                    </w:pPr>
                                                  </w:p>
                                                </w:tc>
                                                <w:tc>
                                                  <w:tcPr>
                                                    <w:tcW w:w="1483" w:type="dxa"/>
                                                  </w:tcPr>
                                                  <w:p w14:paraId="19CE3A26" w14:textId="77777777" w:rsidR="00E71811" w:rsidRDefault="00E71811" w:rsidP="002B14ED">
                                                    <w:pPr>
                                                      <w:jc w:val="center"/>
                                                    </w:pPr>
                                                  </w:p>
                                                </w:tc>
                                              </w:tr>
                                            </w:tbl>
                                            <w:p w14:paraId="76033101" w14:textId="77777777" w:rsidR="00E71811" w:rsidRDefault="00E71811" w:rsidP="00574C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8" name="Rectangle 748"/>
                                      <wps:cNvSpPr/>
                                      <wps:spPr>
                                        <a:xfrm>
                                          <a:off x="213761" y="108586"/>
                                          <a:ext cx="8954257" cy="84815"/>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49" name="Rectangle 749"/>
                                    <wps:cNvSpPr/>
                                    <wps:spPr>
                                      <a:xfrm>
                                        <a:off x="5956658" y="679097"/>
                                        <a:ext cx="680050" cy="312377"/>
                                      </a:xfrm>
                                      <a:prstGeom prst="rect">
                                        <a:avLst/>
                                      </a:prstGeom>
                                      <a:ln/>
                                    </wps:spPr>
                                    <wps:style>
                                      <a:lnRef idx="2">
                                        <a:schemeClr val="dk1"/>
                                      </a:lnRef>
                                      <a:fillRef idx="1">
                                        <a:schemeClr val="lt1"/>
                                      </a:fillRef>
                                      <a:effectRef idx="0">
                                        <a:schemeClr val="dk1"/>
                                      </a:effectRef>
                                      <a:fontRef idx="minor">
                                        <a:schemeClr val="dk1"/>
                                      </a:fontRef>
                                    </wps:style>
                                    <wps:txbx>
                                      <w:txbxContent>
                                        <w:p w14:paraId="761EE947"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kern w:val="24"/>
                                              <w:sz w:val="12"/>
                                              <w:szCs w:val="18"/>
                                            </w:rPr>
                                            <w:t>Day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50" name="Rectangle 750"/>
                                  <wps:cNvSpPr/>
                                  <wps:spPr>
                                    <a:xfrm>
                                      <a:off x="485776" y="657225"/>
                                      <a:ext cx="1016146"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5B81B92D"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Microsoft Sans Serif" w:hAnsi="Microsoft Sans Serif" w:cs="Microsoft Sans Serif"/>
                                            <w:sz w:val="16"/>
                                            <w:szCs w:val="16"/>
                                          </w:rPr>
                                          <w:t>Today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70" name="Rectangle 770"/>
                                <wps:cNvSpPr/>
                                <wps:spPr>
                                  <a:xfrm>
                                    <a:off x="6200775" y="904875"/>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BFCB0" w14:textId="77777777" w:rsidR="00E71811" w:rsidRPr="0092275B" w:rsidRDefault="00E71811" w:rsidP="00574CBD">
                                      <w:pPr>
                                        <w:jc w:val="center"/>
                                        <w:rPr>
                                          <w:color w:val="000000" w:themeColor="text1"/>
                                          <w:sz w:val="22"/>
                                        </w:rPr>
                                      </w:pPr>
                                      <w:r>
                                        <w:rPr>
                                          <w:color w:val="000000" w:themeColor="text1"/>
                                          <w:sz w:val="22"/>
                                        </w:rPr>
                                        <w:t>Saturday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0" name="Rectangle 790"/>
                              <wps:cNvSpPr/>
                              <wps:spPr>
                                <a:xfrm>
                                  <a:off x="4314825" y="914400"/>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CBDED1" w14:textId="77777777" w:rsidR="00E71811" w:rsidRPr="0092275B" w:rsidRDefault="00E71811" w:rsidP="00574CBD">
                                    <w:pPr>
                                      <w:jc w:val="center"/>
                                      <w:rPr>
                                        <w:color w:val="000000" w:themeColor="text1"/>
                                        <w:sz w:val="22"/>
                                      </w:rPr>
                                    </w:pPr>
                                    <w:r>
                                      <w:rPr>
                                        <w:color w:val="000000" w:themeColor="text1"/>
                                        <w:sz w:val="22"/>
                                      </w:rPr>
                                      <w:t>Thursday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Rectangle 791"/>
                              <wps:cNvSpPr/>
                              <wps:spPr>
                                <a:xfrm>
                                  <a:off x="5272830" y="914400"/>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22502" w14:textId="77777777" w:rsidR="00E71811" w:rsidRPr="0092275B" w:rsidRDefault="00E71811" w:rsidP="00574CBD">
                                    <w:pPr>
                                      <w:jc w:val="center"/>
                                      <w:rPr>
                                        <w:color w:val="000000" w:themeColor="text1"/>
                                        <w:sz w:val="22"/>
                                      </w:rPr>
                                    </w:pPr>
                                    <w:r>
                                      <w:rPr>
                                        <w:color w:val="000000" w:themeColor="text1"/>
                                        <w:sz w:val="22"/>
                                      </w:rPr>
                                      <w:t>Friday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6012656" y="657224"/>
                                  <a:ext cx="1288999"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524E8" w14:textId="77777777" w:rsidR="00E71811" w:rsidRPr="0092275B" w:rsidRDefault="00E71811" w:rsidP="00574CBD">
                                    <w:pPr>
                                      <w:jc w:val="center"/>
                                      <w:rPr>
                                        <w:color w:val="000000" w:themeColor="text1"/>
                                        <w:sz w:val="24"/>
                                      </w:rPr>
                                    </w:pPr>
                                    <w:r w:rsidRPr="0092275B">
                                      <w:rPr>
                                        <w:color w:val="000000" w:themeColor="text1"/>
                                        <w:sz w:val="24"/>
                                      </w:rPr>
                                      <w:t>Month/Year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3" name="Rectangle 793"/>
                            <wps:cNvSpPr/>
                            <wps:spPr>
                              <a:xfrm>
                                <a:off x="585045" y="904875"/>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158FD" w14:textId="77777777" w:rsidR="00E71811" w:rsidRPr="0092275B" w:rsidRDefault="00E71811" w:rsidP="00574CBD">
                                  <w:pPr>
                                    <w:jc w:val="center"/>
                                    <w:rPr>
                                      <w:color w:val="000000" w:themeColor="text1"/>
                                      <w:sz w:val="22"/>
                                    </w:rPr>
                                  </w:pPr>
                                  <w:r>
                                    <w:rPr>
                                      <w:color w:val="000000" w:themeColor="text1"/>
                                      <w:sz w:val="22"/>
                                    </w:rPr>
                                    <w:t>Sunday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Rectangle 794"/>
                            <wps:cNvSpPr/>
                            <wps:spPr>
                              <a:xfrm>
                                <a:off x="2459927" y="923925"/>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30C4AB" w14:textId="77777777" w:rsidR="00E71811" w:rsidRPr="0092275B" w:rsidRDefault="00E71811" w:rsidP="00574CBD">
                                  <w:pPr>
                                    <w:jc w:val="center"/>
                                    <w:rPr>
                                      <w:color w:val="000000" w:themeColor="text1"/>
                                      <w:sz w:val="22"/>
                                    </w:rPr>
                                  </w:pPr>
                                  <w:r>
                                    <w:rPr>
                                      <w:color w:val="000000" w:themeColor="text1"/>
                                      <w:sz w:val="22"/>
                                    </w:rPr>
                                    <w:t>Tuesday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5" name="Rectangle 795"/>
                          <wps:cNvSpPr/>
                          <wps:spPr>
                            <a:xfrm>
                              <a:off x="1501922" y="923925"/>
                              <a:ext cx="958005"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DA8B24" w14:textId="77777777" w:rsidR="00E71811" w:rsidRPr="0092275B" w:rsidRDefault="00E71811" w:rsidP="00574CBD">
                                <w:pPr>
                                  <w:jc w:val="center"/>
                                  <w:rPr>
                                    <w:color w:val="000000" w:themeColor="text1"/>
                                    <w:sz w:val="22"/>
                                  </w:rPr>
                                </w:pPr>
                                <w:r>
                                  <w:rPr>
                                    <w:color w:val="000000" w:themeColor="text1"/>
                                    <w:sz w:val="22"/>
                                  </w:rPr>
                                  <w:t>Monday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Rectangle 796"/>
                          <wps:cNvSpPr/>
                          <wps:spPr>
                            <a:xfrm>
                              <a:off x="3336887" y="914400"/>
                              <a:ext cx="1085832" cy="3764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7C4C8A" w14:textId="77777777" w:rsidR="00E71811" w:rsidRPr="0092275B" w:rsidRDefault="00E71811" w:rsidP="00574CBD">
                                <w:pPr>
                                  <w:jc w:val="center"/>
                                  <w:rPr>
                                    <w:color w:val="000000" w:themeColor="text1"/>
                                    <w:sz w:val="22"/>
                                  </w:rPr>
                                </w:pPr>
                                <w:r>
                                  <w:rPr>
                                    <w:color w:val="000000" w:themeColor="text1"/>
                                    <w:sz w:val="22"/>
                                  </w:rPr>
                                  <w:t>Wednesday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7" name="Rectangle 797"/>
                        <wps:cNvSpPr/>
                        <wps:spPr>
                          <a:xfrm>
                            <a:off x="1543050" y="657225"/>
                            <a:ext cx="304800"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0E2C63FF" w14:textId="77777777" w:rsidR="00E71811" w:rsidRPr="0092275B" w:rsidRDefault="00E71811" w:rsidP="00574CBD">
                              <w:pPr>
                                <w:pStyle w:val="NormalWeb"/>
                                <w:spacing w:before="0" w:beforeAutospacing="0" w:after="0" w:afterAutospacing="0"/>
                                <w:jc w:val="center"/>
                                <w:rPr>
                                  <w:rFonts w:ascii="Microsoft Sans Serif" w:hAnsi="Microsoft Sans Serif" w:cs="Microsoft Sans Serif"/>
                                  <w:b/>
                                  <w:sz w:val="16"/>
                                  <w:szCs w:val="16"/>
                                </w:rPr>
                              </w:pPr>
                              <w:r>
                                <w:rPr>
                                  <w:rFonts w:ascii="Microsoft Sans Serif" w:hAnsi="Microsoft Sans Serif" w:cs="Microsoft Sans Serif"/>
                                  <w:sz w:val="16"/>
                                  <w:szCs w:val="16"/>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1885950" y="657225"/>
                            <a:ext cx="304800"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4E4E266E"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r>
                                <w:rPr>
                                  <w:rFonts w:ascii="Microsoft Sans Serif" w:hAnsi="Microsoft Sans Serif" w:cs="Microsoft Sans Serif"/>
                                  <w:sz w:val="16"/>
                                  <w:szCs w:val="16"/>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9" name="Rectangle 799"/>
                        <wps:cNvSpPr/>
                        <wps:spPr>
                          <a:xfrm>
                            <a:off x="6996855" y="344812"/>
                            <a:ext cx="304799" cy="293120"/>
                          </a:xfrm>
                          <a:prstGeom prst="rect">
                            <a:avLst/>
                          </a:prstGeom>
                          <a:ln/>
                        </wps:spPr>
                        <wps:style>
                          <a:lnRef idx="2">
                            <a:schemeClr val="dk1"/>
                          </a:lnRef>
                          <a:fillRef idx="1">
                            <a:schemeClr val="lt1"/>
                          </a:fillRef>
                          <a:effectRef idx="0">
                            <a:schemeClr val="dk1"/>
                          </a:effectRef>
                          <a:fontRef idx="minor">
                            <a:schemeClr val="dk1"/>
                          </a:fontRef>
                        </wps:style>
                        <wps:txbx>
                          <w:txbxContent>
                            <w:p w14:paraId="58D52A62" w14:textId="73B2B6E8" w:rsidR="00E71811" w:rsidRPr="0092275B" w:rsidRDefault="00E71811" w:rsidP="00574CBD">
                              <w:pPr>
                                <w:pStyle w:val="NormalWeb"/>
                                <w:spacing w:before="0" w:beforeAutospacing="0" w:after="0" w:afterAutospacing="0"/>
                                <w:jc w:val="center"/>
                                <w:rPr>
                                  <w:rFonts w:ascii="Microsoft Sans Serif" w:hAnsi="Microsoft Sans Serif" w:cs="Microsoft Sans Serif"/>
                                  <w:b/>
                                  <w:sz w:val="16"/>
                                  <w:szCs w:val="16"/>
                                </w:rPr>
                              </w:pPr>
                              <w:r>
                                <w:rPr>
                                  <w:rFonts w:ascii="Microsoft Sans Serif" w:hAnsi="Microsoft Sans Serif" w:cs="Microsoft Sans Serif"/>
                                  <w:sz w:val="16"/>
                                  <w:szCs w:val="16"/>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AC8B4" id="Group 701" o:spid="_x0000_s1553" style="position:absolute;margin-left:-26.75pt;margin-top:10.05pt;width:522pt;height:357.65pt;z-index:252119040;mso-width-relative:margin;mso-height-relative:margin" coordsize="80581,4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">
                <v:group id="Group 702" o:spid="_x0000_s1554" style="position:absolute;width:80581;height:44005" coordsize="80581,4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">
                  <v:group id="Group 706" o:spid="_x0000_s1555" style="position:absolute;width:80581;height:44005" coordsize="80581,4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group id="Group 717" o:spid="_x0000_s1556" style="position:absolute;width:80581;height:44005" coordsize="80581,4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">
                      <v:group id="Group 729" o:spid="_x0000_s1557" style="position:absolute;width:80581;height:44005" coordsize="80581,4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group id="Group 736" o:spid="_x0000_s1558" style="position:absolute;width:80581;height:44005" coordsize="80581,4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group id="Group 742" o:spid="_x0000_s1559" style="position:absolute;width:80581;height:44005" coordorigin="-698,-226" coordsize="90964,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group id="Group 743" o:spid="_x0000_s1560" style="position:absolute;left:-698;top:-226;width:90964;height:46957" coordorigin="1438,-107" coordsize="90972,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group id="Group 744" o:spid="_x0000_s1561" style="position:absolute;left:1438;top:-107;width:90973;height:46957" coordorigin="1442,-107" coordsize="91217,4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rect id="Rectangle 745" o:spid="_x0000_s1562" style="position:absolute;left:1442;top:-107;width:91218;height:4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Xi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" fillcolor="white [3201]" strokecolor="black [3200]" strokeweight="1pt"/>
                                <v:rect id="Rectangle 747" o:spid="_x0000_s1563" style="position:absolute;left:6941;top:12090;width:76770;height:33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" fillcolor="white [3201]" strokecolor="black [3200]" strokeweight="1pt">
                                  <v:textbox>
                                    <w:txbxContent>
                                      <w:tbl>
                                        <w:tblPr>
                                          <w:tblStyle w:val="TableGrid"/>
                                          <w:tblW w:w="0" w:type="auto"/>
                                          <w:tblLook w:val="04A0" w:firstRow="1" w:lastRow="0" w:firstColumn="1" w:lastColumn="0" w:noHBand="0" w:noVBand="1"/>
                                        </w:tblPr>
                                        <w:tblGrid>
                                          <w:gridCol w:w="1209"/>
                                          <w:gridCol w:w="1210"/>
                                          <w:gridCol w:w="1210"/>
                                          <w:gridCol w:w="1210"/>
                                          <w:gridCol w:w="1210"/>
                                          <w:gridCol w:w="1210"/>
                                          <w:gridCol w:w="1210"/>
                                        </w:tblGrid>
                                        <w:tr w:rsidR="00E71811" w14:paraId="7EF0BCA9" w14:textId="77777777" w:rsidTr="002B14ED">
                                          <w:trPr>
                                            <w:trHeight w:val="862"/>
                                          </w:trPr>
                                          <w:tc>
                                            <w:tcPr>
                                              <w:tcW w:w="1481" w:type="dxa"/>
                                            </w:tcPr>
                                            <w:p w14:paraId="49A71E78" w14:textId="77777777" w:rsidR="00E71811" w:rsidRDefault="00E71811" w:rsidP="002B14ED">
                                              <w:pPr>
                                                <w:jc w:val="center"/>
                                              </w:pPr>
                                            </w:p>
                                          </w:tc>
                                          <w:tc>
                                            <w:tcPr>
                                              <w:tcW w:w="1482" w:type="dxa"/>
                                            </w:tcPr>
                                            <w:p w14:paraId="2B48B6DD" w14:textId="77777777" w:rsidR="00E71811" w:rsidRDefault="00E71811" w:rsidP="002B14ED">
                                              <w:pPr>
                                                <w:jc w:val="center"/>
                                              </w:pPr>
                                              <w:r>
                                                <w:t>1</w:t>
                                              </w:r>
                                            </w:p>
                                          </w:tc>
                                          <w:tc>
                                            <w:tcPr>
                                              <w:tcW w:w="1482" w:type="dxa"/>
                                            </w:tcPr>
                                            <w:p w14:paraId="1F9C0AE3" w14:textId="77777777" w:rsidR="00E71811" w:rsidRDefault="00E71811" w:rsidP="002B14ED">
                                              <w:pPr>
                                                <w:jc w:val="center"/>
                                              </w:pPr>
                                              <w:r>
                                                <w:t>2</w:t>
                                              </w:r>
                                            </w:p>
                                          </w:tc>
                                          <w:tc>
                                            <w:tcPr>
                                              <w:tcW w:w="1482" w:type="dxa"/>
                                            </w:tcPr>
                                            <w:p w14:paraId="405A6EB2" w14:textId="77777777" w:rsidR="00E71811" w:rsidRDefault="00E71811" w:rsidP="002B14ED">
                                              <w:pPr>
                                                <w:jc w:val="center"/>
                                              </w:pPr>
                                              <w:r>
                                                <w:t>3</w:t>
                                              </w:r>
                                            </w:p>
                                          </w:tc>
                                          <w:tc>
                                            <w:tcPr>
                                              <w:tcW w:w="1483" w:type="dxa"/>
                                            </w:tcPr>
                                            <w:p w14:paraId="68558066" w14:textId="77777777" w:rsidR="00E71811" w:rsidRDefault="00E71811" w:rsidP="002B14ED">
                                              <w:pPr>
                                                <w:jc w:val="center"/>
                                              </w:pPr>
                                              <w:r>
                                                <w:t>4</w:t>
                                              </w:r>
                                            </w:p>
                                          </w:tc>
                                          <w:tc>
                                            <w:tcPr>
                                              <w:tcW w:w="1483" w:type="dxa"/>
                                            </w:tcPr>
                                            <w:p w14:paraId="332BABD0" w14:textId="77777777" w:rsidR="00E71811" w:rsidRDefault="00E71811" w:rsidP="002B14ED">
                                              <w:pPr>
                                                <w:jc w:val="center"/>
                                              </w:pPr>
                                              <w:r>
                                                <w:t>5</w:t>
                                              </w:r>
                                            </w:p>
                                          </w:tc>
                                          <w:tc>
                                            <w:tcPr>
                                              <w:tcW w:w="1483" w:type="dxa"/>
                                            </w:tcPr>
                                            <w:p w14:paraId="2D6B0D7A" w14:textId="77777777" w:rsidR="00E71811" w:rsidRDefault="00E71811" w:rsidP="002B14ED">
                                              <w:pPr>
                                                <w:jc w:val="center"/>
                                              </w:pPr>
                                              <w:r>
                                                <w:t>6</w:t>
                                              </w:r>
                                            </w:p>
                                          </w:tc>
                                        </w:tr>
                                        <w:tr w:rsidR="00E71811" w14:paraId="2C79DC8E" w14:textId="77777777" w:rsidTr="002B14ED">
                                          <w:trPr>
                                            <w:trHeight w:val="862"/>
                                          </w:trPr>
                                          <w:tc>
                                            <w:tcPr>
                                              <w:tcW w:w="1481" w:type="dxa"/>
                                            </w:tcPr>
                                            <w:p w14:paraId="74829A33" w14:textId="77777777" w:rsidR="00E71811" w:rsidRDefault="00E71811" w:rsidP="002B14ED">
                                              <w:pPr>
                                                <w:jc w:val="center"/>
                                              </w:pPr>
                                              <w:r>
                                                <w:t>7</w:t>
                                              </w:r>
                                            </w:p>
                                          </w:tc>
                                          <w:tc>
                                            <w:tcPr>
                                              <w:tcW w:w="1482" w:type="dxa"/>
                                            </w:tcPr>
                                            <w:p w14:paraId="51628BA4" w14:textId="77777777" w:rsidR="00E71811" w:rsidRDefault="00E71811" w:rsidP="002B14ED">
                                              <w:pPr>
                                                <w:jc w:val="center"/>
                                              </w:pPr>
                                              <w:r>
                                                <w:t>8</w:t>
                                              </w:r>
                                            </w:p>
                                          </w:tc>
                                          <w:tc>
                                            <w:tcPr>
                                              <w:tcW w:w="1482" w:type="dxa"/>
                                            </w:tcPr>
                                            <w:p w14:paraId="4C93E8D2" w14:textId="77777777" w:rsidR="00E71811" w:rsidRDefault="00E71811" w:rsidP="002B14ED">
                                              <w:pPr>
                                                <w:jc w:val="center"/>
                                              </w:pPr>
                                              <w:r>
                                                <w:t>9</w:t>
                                              </w:r>
                                            </w:p>
                                          </w:tc>
                                          <w:tc>
                                            <w:tcPr>
                                              <w:tcW w:w="1482" w:type="dxa"/>
                                            </w:tcPr>
                                            <w:p w14:paraId="61579CC0" w14:textId="77777777" w:rsidR="00E71811" w:rsidRDefault="00E71811" w:rsidP="002B14ED">
                                              <w:pPr>
                                                <w:jc w:val="center"/>
                                              </w:pPr>
                                              <w:r>
                                                <w:t>10</w:t>
                                              </w:r>
                                            </w:p>
                                          </w:tc>
                                          <w:tc>
                                            <w:tcPr>
                                              <w:tcW w:w="1483" w:type="dxa"/>
                                            </w:tcPr>
                                            <w:p w14:paraId="79255121" w14:textId="77777777" w:rsidR="00E71811" w:rsidRDefault="00E71811" w:rsidP="002B14ED">
                                              <w:pPr>
                                                <w:jc w:val="center"/>
                                              </w:pPr>
                                              <w:r>
                                                <w:t>11</w:t>
                                              </w:r>
                                            </w:p>
                                          </w:tc>
                                          <w:tc>
                                            <w:tcPr>
                                              <w:tcW w:w="1483" w:type="dxa"/>
                                            </w:tcPr>
                                            <w:p w14:paraId="27A667F6" w14:textId="77777777" w:rsidR="00E71811" w:rsidRDefault="00E71811" w:rsidP="002B14ED">
                                              <w:pPr>
                                                <w:jc w:val="center"/>
                                              </w:pPr>
                                              <w:r>
                                                <w:t>12</w:t>
                                              </w:r>
                                            </w:p>
                                          </w:tc>
                                          <w:tc>
                                            <w:tcPr>
                                              <w:tcW w:w="1483" w:type="dxa"/>
                                            </w:tcPr>
                                            <w:p w14:paraId="35EEFD58" w14:textId="77777777" w:rsidR="00E71811" w:rsidRDefault="00E71811" w:rsidP="002B14ED">
                                              <w:pPr>
                                                <w:jc w:val="center"/>
                                              </w:pPr>
                                              <w:r>
                                                <w:t>13</w:t>
                                              </w:r>
                                            </w:p>
                                          </w:tc>
                                        </w:tr>
                                        <w:tr w:rsidR="00E71811" w14:paraId="77AA90F2" w14:textId="77777777" w:rsidTr="002B14ED">
                                          <w:trPr>
                                            <w:trHeight w:val="909"/>
                                          </w:trPr>
                                          <w:tc>
                                            <w:tcPr>
                                              <w:tcW w:w="1481" w:type="dxa"/>
                                            </w:tcPr>
                                            <w:p w14:paraId="5A0F0748" w14:textId="77777777" w:rsidR="00E71811" w:rsidRDefault="00E71811" w:rsidP="002B14ED">
                                              <w:pPr>
                                                <w:jc w:val="center"/>
                                              </w:pPr>
                                              <w:r>
                                                <w:t>14</w:t>
                                              </w:r>
                                            </w:p>
                                          </w:tc>
                                          <w:tc>
                                            <w:tcPr>
                                              <w:tcW w:w="1482" w:type="dxa"/>
                                            </w:tcPr>
                                            <w:p w14:paraId="0D972AE1" w14:textId="77777777" w:rsidR="00E71811" w:rsidRDefault="00E71811" w:rsidP="002B14ED">
                                              <w:pPr>
                                                <w:jc w:val="center"/>
                                              </w:pPr>
                                              <w:r>
                                                <w:t>15</w:t>
                                              </w:r>
                                            </w:p>
                                          </w:tc>
                                          <w:tc>
                                            <w:tcPr>
                                              <w:tcW w:w="1482" w:type="dxa"/>
                                            </w:tcPr>
                                            <w:p w14:paraId="7B54A56B" w14:textId="77777777" w:rsidR="00E71811" w:rsidRDefault="00E71811" w:rsidP="002B14ED">
                                              <w:pPr>
                                                <w:jc w:val="center"/>
                                              </w:pPr>
                                              <w:r>
                                                <w:t>16</w:t>
                                              </w:r>
                                            </w:p>
                                          </w:tc>
                                          <w:tc>
                                            <w:tcPr>
                                              <w:tcW w:w="1482" w:type="dxa"/>
                                            </w:tcPr>
                                            <w:p w14:paraId="795AF619" w14:textId="77777777" w:rsidR="00E71811" w:rsidRDefault="00E71811" w:rsidP="002B14ED">
                                              <w:pPr>
                                                <w:jc w:val="center"/>
                                              </w:pPr>
                                              <w:r>
                                                <w:t>17</w:t>
                                              </w:r>
                                            </w:p>
                                          </w:tc>
                                          <w:tc>
                                            <w:tcPr>
                                              <w:tcW w:w="1483" w:type="dxa"/>
                                            </w:tcPr>
                                            <w:p w14:paraId="31A02394" w14:textId="77777777" w:rsidR="00E71811" w:rsidRDefault="00E71811" w:rsidP="002B14ED">
                                              <w:pPr>
                                                <w:jc w:val="center"/>
                                              </w:pPr>
                                              <w:r>
                                                <w:t>18</w:t>
                                              </w:r>
                                            </w:p>
                                          </w:tc>
                                          <w:tc>
                                            <w:tcPr>
                                              <w:tcW w:w="1483" w:type="dxa"/>
                                            </w:tcPr>
                                            <w:p w14:paraId="6781C067" w14:textId="77777777" w:rsidR="00E71811" w:rsidRDefault="00E71811" w:rsidP="002B14ED">
                                              <w:pPr>
                                                <w:jc w:val="center"/>
                                              </w:pPr>
                                              <w:r>
                                                <w:t>19</w:t>
                                              </w:r>
                                            </w:p>
                                          </w:tc>
                                          <w:tc>
                                            <w:tcPr>
                                              <w:tcW w:w="1483" w:type="dxa"/>
                                            </w:tcPr>
                                            <w:p w14:paraId="77BF0EE0" w14:textId="77777777" w:rsidR="00E71811" w:rsidRDefault="00E71811" w:rsidP="002B14ED">
                                              <w:pPr>
                                                <w:jc w:val="center"/>
                                              </w:pPr>
                                              <w:r>
                                                <w:t>20</w:t>
                                              </w:r>
                                            </w:p>
                                          </w:tc>
                                        </w:tr>
                                        <w:tr w:rsidR="00E71811" w14:paraId="64C45EA2" w14:textId="77777777" w:rsidTr="002B14ED">
                                          <w:trPr>
                                            <w:trHeight w:val="862"/>
                                          </w:trPr>
                                          <w:tc>
                                            <w:tcPr>
                                              <w:tcW w:w="1481" w:type="dxa"/>
                                            </w:tcPr>
                                            <w:p w14:paraId="65879191" w14:textId="77777777" w:rsidR="00E71811" w:rsidRDefault="00E71811" w:rsidP="002B14ED">
                                              <w:pPr>
                                                <w:jc w:val="center"/>
                                              </w:pPr>
                                              <w:r>
                                                <w:t>21</w:t>
                                              </w:r>
                                            </w:p>
                                          </w:tc>
                                          <w:tc>
                                            <w:tcPr>
                                              <w:tcW w:w="1482" w:type="dxa"/>
                                            </w:tcPr>
                                            <w:p w14:paraId="1CE8590B" w14:textId="77777777" w:rsidR="00E71811" w:rsidRDefault="00E71811" w:rsidP="002B14ED">
                                              <w:pPr>
                                                <w:jc w:val="center"/>
                                              </w:pPr>
                                              <w:r>
                                                <w:t>22</w:t>
                                              </w:r>
                                            </w:p>
                                          </w:tc>
                                          <w:tc>
                                            <w:tcPr>
                                              <w:tcW w:w="1482" w:type="dxa"/>
                                            </w:tcPr>
                                            <w:p w14:paraId="18ACCE05" w14:textId="77777777" w:rsidR="00E71811" w:rsidRDefault="00E71811" w:rsidP="002B14ED">
                                              <w:pPr>
                                                <w:jc w:val="center"/>
                                              </w:pPr>
                                              <w:r>
                                                <w:t>23</w:t>
                                              </w:r>
                                            </w:p>
                                          </w:tc>
                                          <w:tc>
                                            <w:tcPr>
                                              <w:tcW w:w="1482" w:type="dxa"/>
                                            </w:tcPr>
                                            <w:p w14:paraId="3868532F" w14:textId="77777777" w:rsidR="00E71811" w:rsidRDefault="00E71811" w:rsidP="002B14ED">
                                              <w:pPr>
                                                <w:jc w:val="center"/>
                                              </w:pPr>
                                              <w:r>
                                                <w:t>24</w:t>
                                              </w:r>
                                            </w:p>
                                          </w:tc>
                                          <w:tc>
                                            <w:tcPr>
                                              <w:tcW w:w="1483" w:type="dxa"/>
                                            </w:tcPr>
                                            <w:p w14:paraId="154C02DA" w14:textId="77777777" w:rsidR="00E71811" w:rsidRDefault="00E71811" w:rsidP="002B14ED">
                                              <w:pPr>
                                                <w:jc w:val="center"/>
                                              </w:pPr>
                                              <w:r>
                                                <w:t>25</w:t>
                                              </w:r>
                                            </w:p>
                                          </w:tc>
                                          <w:tc>
                                            <w:tcPr>
                                              <w:tcW w:w="1483" w:type="dxa"/>
                                            </w:tcPr>
                                            <w:p w14:paraId="20161155" w14:textId="77777777" w:rsidR="00E71811" w:rsidRDefault="00E71811" w:rsidP="002B14ED">
                                              <w:pPr>
                                                <w:jc w:val="center"/>
                                              </w:pPr>
                                              <w:r>
                                                <w:t>26</w:t>
                                              </w:r>
                                            </w:p>
                                          </w:tc>
                                          <w:tc>
                                            <w:tcPr>
                                              <w:tcW w:w="1483" w:type="dxa"/>
                                            </w:tcPr>
                                            <w:p w14:paraId="09A39CD5" w14:textId="77777777" w:rsidR="00E71811" w:rsidRDefault="00E71811" w:rsidP="002B14ED">
                                              <w:pPr>
                                                <w:jc w:val="center"/>
                                              </w:pPr>
                                              <w:r>
                                                <w:t>27</w:t>
                                              </w:r>
                                            </w:p>
                                          </w:tc>
                                        </w:tr>
                                        <w:tr w:rsidR="00E71811" w14:paraId="17997AA8" w14:textId="77777777" w:rsidTr="002B14ED">
                                          <w:trPr>
                                            <w:trHeight w:val="862"/>
                                          </w:trPr>
                                          <w:tc>
                                            <w:tcPr>
                                              <w:tcW w:w="1481" w:type="dxa"/>
                                            </w:tcPr>
                                            <w:p w14:paraId="5C6F6316" w14:textId="77777777" w:rsidR="00E71811" w:rsidRDefault="00E71811" w:rsidP="002B14ED">
                                              <w:pPr>
                                                <w:jc w:val="center"/>
                                              </w:pPr>
                                              <w:r>
                                                <w:t>28</w:t>
                                              </w:r>
                                            </w:p>
                                          </w:tc>
                                          <w:tc>
                                            <w:tcPr>
                                              <w:tcW w:w="1482" w:type="dxa"/>
                                            </w:tcPr>
                                            <w:p w14:paraId="383934F5" w14:textId="77777777" w:rsidR="00E71811" w:rsidRDefault="00E71811" w:rsidP="002B14ED">
                                              <w:pPr>
                                                <w:jc w:val="center"/>
                                              </w:pPr>
                                              <w:r>
                                                <w:t>29</w:t>
                                              </w:r>
                                            </w:p>
                                          </w:tc>
                                          <w:tc>
                                            <w:tcPr>
                                              <w:tcW w:w="1482" w:type="dxa"/>
                                            </w:tcPr>
                                            <w:p w14:paraId="05B17F69" w14:textId="77777777" w:rsidR="00E71811" w:rsidRDefault="00E71811" w:rsidP="002B14ED">
                                              <w:pPr>
                                                <w:jc w:val="center"/>
                                              </w:pPr>
                                              <w:r>
                                                <w:t>30</w:t>
                                              </w:r>
                                            </w:p>
                                          </w:tc>
                                          <w:tc>
                                            <w:tcPr>
                                              <w:tcW w:w="1482" w:type="dxa"/>
                                            </w:tcPr>
                                            <w:p w14:paraId="0571A1E9" w14:textId="77777777" w:rsidR="00E71811" w:rsidRDefault="00E71811" w:rsidP="002B14ED">
                                              <w:pPr>
                                                <w:jc w:val="center"/>
                                              </w:pPr>
                                            </w:p>
                                          </w:tc>
                                          <w:tc>
                                            <w:tcPr>
                                              <w:tcW w:w="1483" w:type="dxa"/>
                                            </w:tcPr>
                                            <w:p w14:paraId="735D150C" w14:textId="77777777" w:rsidR="00E71811" w:rsidRDefault="00E71811" w:rsidP="002B14ED">
                                              <w:pPr>
                                                <w:jc w:val="center"/>
                                              </w:pPr>
                                            </w:p>
                                          </w:tc>
                                          <w:tc>
                                            <w:tcPr>
                                              <w:tcW w:w="1483" w:type="dxa"/>
                                            </w:tcPr>
                                            <w:p w14:paraId="54FD7068" w14:textId="77777777" w:rsidR="00E71811" w:rsidRDefault="00E71811" w:rsidP="002B14ED">
                                              <w:pPr>
                                                <w:jc w:val="center"/>
                                              </w:pPr>
                                            </w:p>
                                          </w:tc>
                                          <w:tc>
                                            <w:tcPr>
                                              <w:tcW w:w="1483" w:type="dxa"/>
                                            </w:tcPr>
                                            <w:p w14:paraId="19CE3A26" w14:textId="77777777" w:rsidR="00E71811" w:rsidRDefault="00E71811" w:rsidP="002B14ED">
                                              <w:pPr>
                                                <w:jc w:val="center"/>
                                              </w:pPr>
                                            </w:p>
                                          </w:tc>
                                        </w:tr>
                                      </w:tbl>
                                      <w:p w14:paraId="76033101" w14:textId="77777777" w:rsidR="00E71811" w:rsidRDefault="00E71811" w:rsidP="00574CBD">
                                        <w:pPr>
                                          <w:jc w:val="center"/>
                                        </w:pPr>
                                      </w:p>
                                    </w:txbxContent>
                                  </v:textbox>
                                </v:rect>
                              </v:group>
                              <v:rect id="Rectangle 748" o:spid="_x0000_s1564" style="position:absolute;left:2137;top:1085;width:89543;height: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" fillcolor="white [3201]" strokecolor="black [3200]" strokeweight="1pt"/>
                            </v:group>
                            <v:rect id="Rectangle 749" o:spid="_x0000_s1565" style="position:absolute;left:59566;top:6790;width:6801;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" fillcolor="white [3201]" strokecolor="black [3200]" strokeweight="1pt">
                              <v:textbox>
                                <w:txbxContent>
                                  <w:p w14:paraId="761EE947" w14:textId="77777777" w:rsidR="00E71811" w:rsidRPr="00F56860" w:rsidRDefault="00E71811" w:rsidP="00574CBD">
                                    <w:pPr>
                                      <w:pStyle w:val="NormalWeb"/>
                                      <w:spacing w:before="0" w:beforeAutospacing="0" w:after="0" w:afterAutospacing="0"/>
                                      <w:jc w:val="center"/>
                                      <w:rPr>
                                        <w:rFonts w:ascii="Microsoft Sans Serif" w:hAnsi="Microsoft Sans Serif" w:cs="Microsoft Sans Serif"/>
                                        <w:color w:val="000000" w:themeColor="text1"/>
                                        <w:sz w:val="12"/>
                                        <w:szCs w:val="18"/>
                                      </w:rPr>
                                    </w:pPr>
                                    <w:r>
                                      <w:rPr>
                                        <w:rFonts w:ascii="Microsoft Sans Serif" w:hAnsi="Microsoft Sans Serif" w:cs="Microsoft Sans Serif"/>
                                        <w:color w:val="000000" w:themeColor="text1"/>
                                        <w:kern w:val="24"/>
                                        <w:sz w:val="12"/>
                                        <w:szCs w:val="18"/>
                                      </w:rPr>
                                      <w:t>Day</w:t>
                                    </w:r>
                                  </w:p>
                                </w:txbxContent>
                              </v:textbox>
                            </v:rect>
                          </v:group>
                          <v:rect id="Rectangle 750" o:spid="_x0000_s1566" style="position:absolute;left:4857;top:6572;width:10162;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" fillcolor="white [3201]" strokecolor="black [3200]" strokeweight="1pt">
                            <v:textbox>
                              <w:txbxContent>
                                <w:p w14:paraId="5B81B92D"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Microsoft Sans Serif" w:hAnsi="Microsoft Sans Serif" w:cs="Microsoft Sans Serif"/>
                                      <w:sz w:val="16"/>
                                      <w:szCs w:val="16"/>
                                    </w:rPr>
                                    <w:t>Today</w:t>
                                  </w:r>
                                </w:p>
                              </w:txbxContent>
                            </v:textbox>
                          </v:rect>
                        </v:group>
                        <v:rect id="Rectangle 770" o:spid="_x0000_s1567" style="position:absolute;left:62007;top:9048;width:9580;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" filled="f" stroked="f" strokeweight="1pt">
                          <v:textbox>
                            <w:txbxContent>
                              <w:p w14:paraId="01EBFCB0" w14:textId="77777777" w:rsidR="00E71811" w:rsidRPr="0092275B" w:rsidRDefault="00E71811" w:rsidP="00574CBD">
                                <w:pPr>
                                  <w:jc w:val="center"/>
                                  <w:rPr>
                                    <w:color w:val="000000" w:themeColor="text1"/>
                                    <w:sz w:val="22"/>
                                  </w:rPr>
                                </w:pPr>
                                <w:r>
                                  <w:rPr>
                                    <w:color w:val="000000" w:themeColor="text1"/>
                                    <w:sz w:val="22"/>
                                  </w:rPr>
                                  <w:t>Saturday</w:t>
                                </w:r>
                              </w:p>
                            </w:txbxContent>
                          </v:textbox>
                        </v:rect>
                      </v:group>
                      <v:rect id="Rectangle 790" o:spid="_x0000_s1568" style="position:absolute;left:43148;top:9144;width:9580;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" filled="f" stroked="f" strokeweight="1pt">
                        <v:textbox>
                          <w:txbxContent>
                            <w:p w14:paraId="03CBDED1" w14:textId="77777777" w:rsidR="00E71811" w:rsidRPr="0092275B" w:rsidRDefault="00E71811" w:rsidP="00574CBD">
                              <w:pPr>
                                <w:jc w:val="center"/>
                                <w:rPr>
                                  <w:color w:val="000000" w:themeColor="text1"/>
                                  <w:sz w:val="22"/>
                                </w:rPr>
                              </w:pPr>
                              <w:r>
                                <w:rPr>
                                  <w:color w:val="000000" w:themeColor="text1"/>
                                  <w:sz w:val="22"/>
                                </w:rPr>
                                <w:t>Thursday</w:t>
                              </w:r>
                            </w:p>
                          </w:txbxContent>
                        </v:textbox>
                      </v:rect>
                      <v:rect id="Rectangle 791" o:spid="_x0000_s1569" style="position:absolute;left:52728;top:9144;width:9580;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" filled="f" stroked="f" strokeweight="1pt">
                        <v:textbox>
                          <w:txbxContent>
                            <w:p w14:paraId="22622502" w14:textId="77777777" w:rsidR="00E71811" w:rsidRPr="0092275B" w:rsidRDefault="00E71811" w:rsidP="00574CBD">
                              <w:pPr>
                                <w:jc w:val="center"/>
                                <w:rPr>
                                  <w:color w:val="000000" w:themeColor="text1"/>
                                  <w:sz w:val="22"/>
                                </w:rPr>
                              </w:pPr>
                              <w:r>
                                <w:rPr>
                                  <w:color w:val="000000" w:themeColor="text1"/>
                                  <w:sz w:val="22"/>
                                </w:rPr>
                                <w:t>Friday</w:t>
                              </w:r>
                            </w:p>
                          </w:txbxContent>
                        </v:textbox>
                      </v:rect>
                      <v:rect id="Rectangle 792" o:spid="_x0000_s1570" style="position:absolute;left:60126;top:6572;width:12890;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" filled="f" stroked="f" strokeweight="1pt">
                        <v:textbox>
                          <w:txbxContent>
                            <w:p w14:paraId="6C9524E8" w14:textId="77777777" w:rsidR="00E71811" w:rsidRPr="0092275B" w:rsidRDefault="00E71811" w:rsidP="00574CBD">
                              <w:pPr>
                                <w:jc w:val="center"/>
                                <w:rPr>
                                  <w:color w:val="000000" w:themeColor="text1"/>
                                  <w:sz w:val="24"/>
                                </w:rPr>
                              </w:pPr>
                              <w:r w:rsidRPr="0092275B">
                                <w:rPr>
                                  <w:color w:val="000000" w:themeColor="text1"/>
                                  <w:sz w:val="24"/>
                                </w:rPr>
                                <w:t>Month/Year</w:t>
                              </w:r>
                            </w:p>
                          </w:txbxContent>
                        </v:textbox>
                      </v:rect>
                    </v:group>
                    <v:rect id="Rectangle 793" o:spid="_x0000_s1571" style="position:absolute;left:5850;top:9048;width:9580;height:3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" filled="f" stroked="f" strokeweight="1pt">
                      <v:textbox>
                        <w:txbxContent>
                          <w:p w14:paraId="463158FD" w14:textId="77777777" w:rsidR="00E71811" w:rsidRPr="0092275B" w:rsidRDefault="00E71811" w:rsidP="00574CBD">
                            <w:pPr>
                              <w:jc w:val="center"/>
                              <w:rPr>
                                <w:color w:val="000000" w:themeColor="text1"/>
                                <w:sz w:val="22"/>
                              </w:rPr>
                            </w:pPr>
                            <w:r>
                              <w:rPr>
                                <w:color w:val="000000" w:themeColor="text1"/>
                                <w:sz w:val="22"/>
                              </w:rPr>
                              <w:t>Sunday</w:t>
                            </w:r>
                          </w:p>
                        </w:txbxContent>
                      </v:textbox>
                    </v:rect>
                    <v:rect id="Rectangle 794" o:spid="_x0000_s1572" style="position:absolute;left:24599;top:9239;width:9580;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" filled="f" stroked="f" strokeweight="1pt">
                      <v:textbox>
                        <w:txbxContent>
                          <w:p w14:paraId="3B30C4AB" w14:textId="77777777" w:rsidR="00E71811" w:rsidRPr="0092275B" w:rsidRDefault="00E71811" w:rsidP="00574CBD">
                            <w:pPr>
                              <w:jc w:val="center"/>
                              <w:rPr>
                                <w:color w:val="000000" w:themeColor="text1"/>
                                <w:sz w:val="22"/>
                              </w:rPr>
                            </w:pPr>
                            <w:r>
                              <w:rPr>
                                <w:color w:val="000000" w:themeColor="text1"/>
                                <w:sz w:val="22"/>
                              </w:rPr>
                              <w:t>Tuesday</w:t>
                            </w:r>
                          </w:p>
                        </w:txbxContent>
                      </v:textbox>
                    </v:rect>
                  </v:group>
                  <v:rect id="Rectangle 795" o:spid="_x0000_s1573" style="position:absolute;left:15019;top:9239;width:9580;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" filled="f" stroked="f" strokeweight="1pt">
                    <v:textbox>
                      <w:txbxContent>
                        <w:p w14:paraId="63DA8B24" w14:textId="77777777" w:rsidR="00E71811" w:rsidRPr="0092275B" w:rsidRDefault="00E71811" w:rsidP="00574CBD">
                          <w:pPr>
                            <w:jc w:val="center"/>
                            <w:rPr>
                              <w:color w:val="000000" w:themeColor="text1"/>
                              <w:sz w:val="22"/>
                            </w:rPr>
                          </w:pPr>
                          <w:r>
                            <w:rPr>
                              <w:color w:val="000000" w:themeColor="text1"/>
                              <w:sz w:val="22"/>
                            </w:rPr>
                            <w:t>Monday</w:t>
                          </w:r>
                        </w:p>
                      </w:txbxContent>
                    </v:textbox>
                  </v:rect>
                  <v:rect id="Rectangle 796" o:spid="_x0000_s1574" style="position:absolute;left:33368;top:9144;width:10859;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" filled="f" stroked="f" strokeweight="1pt">
                    <v:textbox>
                      <w:txbxContent>
                        <w:p w14:paraId="1D7C4C8A" w14:textId="77777777" w:rsidR="00E71811" w:rsidRPr="0092275B" w:rsidRDefault="00E71811" w:rsidP="00574CBD">
                          <w:pPr>
                            <w:jc w:val="center"/>
                            <w:rPr>
                              <w:color w:val="000000" w:themeColor="text1"/>
                              <w:sz w:val="22"/>
                            </w:rPr>
                          </w:pPr>
                          <w:r>
                            <w:rPr>
                              <w:color w:val="000000" w:themeColor="text1"/>
                              <w:sz w:val="22"/>
                            </w:rPr>
                            <w:t>Wednesday</w:t>
                          </w:r>
                        </w:p>
                      </w:txbxContent>
                    </v:textbox>
                  </v:rect>
                </v:group>
                <v:rect id="Rectangle 797" o:spid="_x0000_s1575" style="position:absolute;left:15430;top:6572;width:304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" fillcolor="white [3201]" strokecolor="black [3200]" strokeweight="1pt">
                  <v:textbox>
                    <w:txbxContent>
                      <w:p w14:paraId="0E2C63FF" w14:textId="77777777" w:rsidR="00E71811" w:rsidRPr="0092275B" w:rsidRDefault="00E71811" w:rsidP="00574CBD">
                        <w:pPr>
                          <w:pStyle w:val="NormalWeb"/>
                          <w:spacing w:before="0" w:beforeAutospacing="0" w:after="0" w:afterAutospacing="0"/>
                          <w:jc w:val="center"/>
                          <w:rPr>
                            <w:rFonts w:ascii="Microsoft Sans Serif" w:hAnsi="Microsoft Sans Serif" w:cs="Microsoft Sans Serif"/>
                            <w:b/>
                            <w:sz w:val="16"/>
                            <w:szCs w:val="16"/>
                          </w:rPr>
                        </w:pPr>
                        <w:r>
                          <w:rPr>
                            <w:rFonts w:ascii="Microsoft Sans Serif" w:hAnsi="Microsoft Sans Serif" w:cs="Microsoft Sans Serif"/>
                            <w:sz w:val="16"/>
                            <w:szCs w:val="16"/>
                          </w:rPr>
                          <w:t>&lt;</w:t>
                        </w:r>
                      </w:p>
                    </w:txbxContent>
                  </v:textbox>
                </v:rect>
                <v:rect id="Rectangle 798" o:spid="_x0000_s1576" style="position:absolute;left:18859;top:6572;width:304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" fillcolor="white [3201]" strokecolor="black [3200]" strokeweight="1pt">
                  <v:textbox>
                    <w:txbxContent>
                      <w:p w14:paraId="4E4E266E"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r>
                          <w:rPr>
                            <w:rFonts w:ascii="Microsoft Sans Serif" w:hAnsi="Microsoft Sans Serif" w:cs="Microsoft Sans Serif"/>
                            <w:sz w:val="16"/>
                            <w:szCs w:val="16"/>
                          </w:rPr>
                          <w:t>&gt;</w:t>
                        </w:r>
                      </w:p>
                    </w:txbxContent>
                  </v:textbox>
                </v:rect>
                <v:rect id="Rectangle 799" o:spid="_x0000_s1577" style="position:absolute;left:69968;top:3448;width:304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" fillcolor="white [3201]" strokecolor="black [3200]" strokeweight="1pt">
                  <v:textbox>
                    <w:txbxContent>
                      <w:p w14:paraId="58D52A62" w14:textId="73B2B6E8" w:rsidR="00E71811" w:rsidRPr="0092275B" w:rsidRDefault="00E71811" w:rsidP="00574CBD">
                        <w:pPr>
                          <w:pStyle w:val="NormalWeb"/>
                          <w:spacing w:before="0" w:beforeAutospacing="0" w:after="0" w:afterAutospacing="0"/>
                          <w:jc w:val="center"/>
                          <w:rPr>
                            <w:rFonts w:ascii="Microsoft Sans Serif" w:hAnsi="Microsoft Sans Serif" w:cs="Microsoft Sans Serif"/>
                            <w:b/>
                            <w:sz w:val="16"/>
                            <w:szCs w:val="16"/>
                          </w:rPr>
                        </w:pPr>
                        <w:r>
                          <w:rPr>
                            <w:rFonts w:ascii="Microsoft Sans Serif" w:hAnsi="Microsoft Sans Serif" w:cs="Microsoft Sans Serif"/>
                            <w:sz w:val="16"/>
                            <w:szCs w:val="16"/>
                          </w:rPr>
                          <w:t>&gt;</w:t>
                        </w:r>
                      </w:p>
                    </w:txbxContent>
                  </v:textbox>
                </v:rect>
              </v:group>
            </w:pict>
          </mc:Fallback>
        </mc:AlternateContent>
      </w:r>
      <w:r w:rsidR="00574CBD">
        <w:rPr>
          <w:noProof/>
          <w:lang w:eastAsia="en-GB"/>
        </w:rPr>
        <mc:AlternateContent>
          <mc:Choice Requires="wps">
            <w:drawing>
              <wp:anchor distT="0" distB="0" distL="114300" distR="114300" simplePos="0" relativeHeight="252220416" behindDoc="0" locked="0" layoutInCell="1" allowOverlap="1" wp14:anchorId="03C1874E" wp14:editId="42CF2401">
                <wp:simplePos x="0" y="0"/>
                <wp:positionH relativeFrom="page">
                  <wp:align>right</wp:align>
                </wp:positionH>
                <wp:positionV relativeFrom="paragraph">
                  <wp:posOffset>-619125</wp:posOffset>
                </wp:positionV>
                <wp:extent cx="11019790" cy="395605"/>
                <wp:effectExtent l="0" t="0" r="10160" b="23495"/>
                <wp:wrapNone/>
                <wp:docPr id="697" name="Round Diagonal Corner Rectangle 697"/>
                <wp:cNvGraphicFramePr/>
                <a:graphic xmlns:a="http://schemas.openxmlformats.org/drawingml/2006/main">
                  <a:graphicData uri="http://schemas.microsoft.com/office/word/2010/wordprocessingShape">
                    <wps:wsp>
                      <wps:cNvSpPr/>
                      <wps:spPr>
                        <a:xfrm>
                          <a:off x="0" y="0"/>
                          <a:ext cx="11019790" cy="39560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5B13E88B" w14:textId="49D1BF3A" w:rsidR="00E71811" w:rsidRPr="00A52884" w:rsidRDefault="00E71811" w:rsidP="00574CBD">
                            <w:pPr>
                              <w:jc w:val="center"/>
                              <w:rPr>
                                <w:sz w:val="24"/>
                              </w:rPr>
                            </w:pPr>
                            <w:r>
                              <w:rPr>
                                <w:sz w:val="24"/>
                              </w:rPr>
                              <w:t xml:space="preserve">Calendar UC (Accessed from the Menu Form) –used calendar event and display them.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874E" id="Round Diagonal Corner Rectangle 697" o:spid="_x0000_s1578" style="position:absolute;margin-left:816.5pt;margin-top:-48.75pt;width:867.7pt;height:31.15pt;z-index:2522204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11019790,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" adj="-11796480,,5400" path="m65935,l11019790,r,l11019790,329670v,36415,-29520,65935,-65935,65935l,395605r,l,65935c,29520,29520,,65935,xe" fillcolor="white [3201]" strokecolor="black [3200]" strokeweight="1pt">
                <v:stroke joinstyle="miter"/>
                <v:formulas/>
                <v:path arrowok="t" o:connecttype="custom" o:connectlocs="65935,0;11019790,0;11019790,0;11019790,329670;10953855,395605;0,395605;0,395605;0,65935;65935,0" o:connectangles="0,0,0,0,0,0,0,0,0" textboxrect="0,0,11019790,395605"/>
                <v:textbox>
                  <w:txbxContent>
                    <w:p w14:paraId="5B13E88B" w14:textId="49D1BF3A" w:rsidR="00E71811" w:rsidRPr="00A52884" w:rsidRDefault="00E71811" w:rsidP="00574CBD">
                      <w:pPr>
                        <w:jc w:val="center"/>
                        <w:rPr>
                          <w:sz w:val="24"/>
                        </w:rPr>
                      </w:pPr>
                      <w:r>
                        <w:rPr>
                          <w:sz w:val="24"/>
                        </w:rPr>
                        <w:t xml:space="preserve">Calendar UC (Accessed from the Menu Form) –used calendar event and display them. </w:t>
                      </w:r>
                    </w:p>
                  </w:txbxContent>
                </v:textbox>
                <w10:wrap anchorx="page"/>
              </v:shape>
            </w:pict>
          </mc:Fallback>
        </mc:AlternateContent>
      </w:r>
      <w:r w:rsidR="00574CBD">
        <w:rPr>
          <w:noProof/>
          <w:lang w:eastAsia="en-GB"/>
        </w:rPr>
        <mc:AlternateContent>
          <mc:Choice Requires="wps">
            <w:drawing>
              <wp:anchor distT="0" distB="0" distL="114300" distR="114300" simplePos="0" relativeHeight="252121088" behindDoc="0" locked="0" layoutInCell="1" allowOverlap="1" wp14:anchorId="1AE5E402" wp14:editId="1FA505E5">
                <wp:simplePos x="0" y="0"/>
                <wp:positionH relativeFrom="column">
                  <wp:posOffset>6350690</wp:posOffset>
                </wp:positionH>
                <wp:positionV relativeFrom="paragraph">
                  <wp:posOffset>135171</wp:posOffset>
                </wp:positionV>
                <wp:extent cx="1533525" cy="4587903"/>
                <wp:effectExtent l="0" t="0" r="28575" b="22225"/>
                <wp:wrapNone/>
                <wp:docPr id="1134" name="Rectangle 1134"/>
                <wp:cNvGraphicFramePr/>
                <a:graphic xmlns:a="http://schemas.openxmlformats.org/drawingml/2006/main">
                  <a:graphicData uri="http://schemas.microsoft.com/office/word/2010/wordprocessingShape">
                    <wps:wsp>
                      <wps:cNvSpPr/>
                      <wps:spPr>
                        <a:xfrm>
                          <a:off x="0" y="0"/>
                          <a:ext cx="1533525" cy="458790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46549" id="Rectangle 1134" o:spid="_x0000_s1026" style="position:absolute;margin-left:500.05pt;margin-top:10.65pt;width:120.75pt;height:361.25pt;z-index:25212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" fillcolor="white [3201]" strokecolor="black [3200]" strokeweight="1pt"/>
            </w:pict>
          </mc:Fallback>
        </mc:AlternateContent>
      </w:r>
      <w:r w:rsidR="00574CBD">
        <w:rPr>
          <w:noProof/>
          <w:lang w:eastAsia="en-GB"/>
        </w:rPr>
        <mc:AlternateContent>
          <mc:Choice Requires="wps">
            <w:drawing>
              <wp:anchor distT="0" distB="0" distL="114300" distR="114300" simplePos="0" relativeHeight="252122112" behindDoc="0" locked="0" layoutInCell="1" allowOverlap="1" wp14:anchorId="4FE3E919" wp14:editId="18DFD944">
                <wp:simplePos x="0" y="0"/>
                <wp:positionH relativeFrom="column">
                  <wp:posOffset>6417945</wp:posOffset>
                </wp:positionH>
                <wp:positionV relativeFrom="paragraph">
                  <wp:posOffset>152400</wp:posOffset>
                </wp:positionV>
                <wp:extent cx="1362075" cy="346322"/>
                <wp:effectExtent l="0" t="0" r="0" b="0"/>
                <wp:wrapNone/>
                <wp:docPr id="1135" name="Rectangle 1135"/>
                <wp:cNvGraphicFramePr/>
                <a:graphic xmlns:a="http://schemas.openxmlformats.org/drawingml/2006/main">
                  <a:graphicData uri="http://schemas.microsoft.com/office/word/2010/wordprocessingShape">
                    <wps:wsp>
                      <wps:cNvSpPr/>
                      <wps:spPr>
                        <a:xfrm>
                          <a:off x="0" y="0"/>
                          <a:ext cx="1362075" cy="3463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4D3A4C" w14:textId="77777777" w:rsidR="00E71811" w:rsidRPr="0092275B" w:rsidRDefault="00E71811" w:rsidP="00574CBD">
                            <w:pPr>
                              <w:jc w:val="center"/>
                              <w:rPr>
                                <w:color w:val="000000" w:themeColor="text1"/>
                                <w:sz w:val="22"/>
                              </w:rPr>
                            </w:pPr>
                            <w:r>
                              <w:rPr>
                                <w:color w:val="000000" w:themeColor="text1"/>
                                <w:sz w:val="22"/>
                              </w:rPr>
                              <w:t>Add Calendar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3E919" id="Rectangle 1135" o:spid="_x0000_s1579" style="position:absolute;margin-left:505.35pt;margin-top:12pt;width:107.25pt;height:27.25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" filled="f" stroked="f" strokeweight="1pt">
                <v:textbox>
                  <w:txbxContent>
                    <w:p w14:paraId="004D3A4C" w14:textId="77777777" w:rsidR="00E71811" w:rsidRPr="0092275B" w:rsidRDefault="00E71811" w:rsidP="00574CBD">
                      <w:pPr>
                        <w:jc w:val="center"/>
                        <w:rPr>
                          <w:color w:val="000000" w:themeColor="text1"/>
                          <w:sz w:val="22"/>
                        </w:rPr>
                      </w:pPr>
                      <w:r>
                        <w:rPr>
                          <w:color w:val="000000" w:themeColor="text1"/>
                          <w:sz w:val="22"/>
                        </w:rPr>
                        <w:t>Add Calendar Event</w:t>
                      </w:r>
                    </w:p>
                  </w:txbxContent>
                </v:textbox>
              </v:rect>
            </w:pict>
          </mc:Fallback>
        </mc:AlternateContent>
      </w:r>
    </w:p>
    <w:p w14:paraId="0A92B143" w14:textId="13994D05" w:rsidR="00574CBD" w:rsidRDefault="00557E94" w:rsidP="00574CBD">
      <w:pPr>
        <w:tabs>
          <w:tab w:val="left" w:pos="2327"/>
          <w:tab w:val="left" w:pos="10632"/>
        </w:tabs>
      </w:pPr>
      <w:r>
        <w:rPr>
          <w:noProof/>
          <w:lang w:eastAsia="en-GB"/>
        </w:rPr>
        <mc:AlternateContent>
          <mc:Choice Requires="wps">
            <w:drawing>
              <wp:anchor distT="0" distB="0" distL="114300" distR="114300" simplePos="0" relativeHeight="252163072" behindDoc="0" locked="0" layoutInCell="1" allowOverlap="1" wp14:anchorId="3B31619F" wp14:editId="5E9ECC95">
                <wp:simplePos x="0" y="0"/>
                <wp:positionH relativeFrom="column">
                  <wp:posOffset>5829580</wp:posOffset>
                </wp:positionH>
                <wp:positionV relativeFrom="paragraph">
                  <wp:posOffset>68326</wp:posOffset>
                </wp:positionV>
                <wp:extent cx="292000" cy="279625"/>
                <wp:effectExtent l="0" t="0" r="13335" b="25400"/>
                <wp:wrapNone/>
                <wp:docPr id="1180" name="Rectangle 1180"/>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09ACA554" w14:textId="77777777" w:rsidR="00E71811" w:rsidRPr="00B84BBF" w:rsidRDefault="00E71811" w:rsidP="00574CBD">
                            <w:pPr>
                              <w:jc w:val="center"/>
                              <w:rPr>
                                <w:u w:val="single"/>
                              </w:rP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1619F" id="Rectangle 1180" o:spid="_x0000_s1580" style="position:absolute;margin-left:459pt;margin-top:5.4pt;width:23pt;height:22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" fillcolor="white [3201]" strokecolor="black [3200]" strokeweight="1pt">
                <v:textbox>
                  <w:txbxContent>
                    <w:p w14:paraId="09ACA554" w14:textId="77777777" w:rsidR="00E71811" w:rsidRPr="00B84BBF" w:rsidRDefault="00E71811" w:rsidP="00574CBD">
                      <w:pPr>
                        <w:jc w:val="center"/>
                        <w:rPr>
                          <w:u w:val="single"/>
                        </w:rPr>
                      </w:pPr>
                      <w:r>
                        <w:t>E</w:t>
                      </w:r>
                    </w:p>
                  </w:txbxContent>
                </v:textbox>
              </v:rect>
            </w:pict>
          </mc:Fallback>
        </mc:AlternateContent>
      </w:r>
      <w:r w:rsidR="005823D0">
        <w:rPr>
          <w:noProof/>
          <w:lang w:eastAsia="en-GB"/>
        </w:rPr>
        <mc:AlternateContent>
          <mc:Choice Requires="wps">
            <w:drawing>
              <wp:anchor distT="0" distB="0" distL="114300" distR="114300" simplePos="0" relativeHeight="252325888" behindDoc="0" locked="0" layoutInCell="1" allowOverlap="1" wp14:anchorId="4B1CCB1E" wp14:editId="0D1B69E4">
                <wp:simplePos x="0" y="0"/>
                <wp:positionH relativeFrom="column">
                  <wp:posOffset>1893067</wp:posOffset>
                </wp:positionH>
                <wp:positionV relativeFrom="paragraph">
                  <wp:posOffset>106631</wp:posOffset>
                </wp:positionV>
                <wp:extent cx="2279015" cy="309245"/>
                <wp:effectExtent l="0" t="0" r="0" b="0"/>
                <wp:wrapNone/>
                <wp:docPr id="1403" name="TextBox 45"/>
                <wp:cNvGraphicFramePr/>
                <a:graphic xmlns:a="http://schemas.openxmlformats.org/drawingml/2006/main">
                  <a:graphicData uri="http://schemas.microsoft.com/office/word/2010/wordprocessingShape">
                    <wps:wsp>
                      <wps:cNvSpPr txBox="1"/>
                      <wps:spPr>
                        <a:xfrm>
                          <a:off x="0" y="0"/>
                          <a:ext cx="2279015" cy="309245"/>
                        </a:xfrm>
                        <a:prstGeom prst="rect">
                          <a:avLst/>
                        </a:prstGeom>
                        <a:noFill/>
                      </wps:spPr>
                      <wps:txbx>
                        <w:txbxContent>
                          <w:p w14:paraId="4BE002B2" w14:textId="3D4502F8"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C</w:t>
                            </w:r>
                            <w:r>
                              <w:rPr>
                                <w:rFonts w:ascii="Century Gothic" w:hAnsi="Century Gothic"/>
                                <w:sz w:val="32"/>
                              </w:rPr>
                              <w:t>alendar</w:t>
                            </w:r>
                            <w:r w:rsidRPr="005823D0">
                              <w:rPr>
                                <w:rFonts w:ascii="Century Gothic" w:hAnsi="Century Gothic"/>
                                <w:sz w:val="32"/>
                              </w:rPr>
                              <w:t xml:space="preserve"> Interface</w:t>
                            </w:r>
                          </w:p>
                        </w:txbxContent>
                      </wps:txbx>
                      <wps:bodyPr wrap="square" rtlCol="0">
                        <a:spAutoFit/>
                      </wps:bodyPr>
                    </wps:wsp>
                  </a:graphicData>
                </a:graphic>
              </wp:anchor>
            </w:drawing>
          </mc:Choice>
          <mc:Fallback>
            <w:pict>
              <v:shape w14:anchorId="4B1CCB1E" id="_x0000_s1581" type="#_x0000_t202" style="position:absolute;margin-left:149.05pt;margin-top:8.4pt;width:179.45pt;height:24.3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" filled="f" stroked="f">
                <v:textbox style="mso-fit-shape-to-text:t">
                  <w:txbxContent>
                    <w:p w14:paraId="4BE002B2" w14:textId="3D4502F8"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C</w:t>
                      </w:r>
                      <w:r>
                        <w:rPr>
                          <w:rFonts w:ascii="Century Gothic" w:hAnsi="Century Gothic"/>
                          <w:sz w:val="32"/>
                        </w:rPr>
                        <w:t>alendar</w:t>
                      </w:r>
                      <w:r w:rsidRPr="005823D0">
                        <w:rPr>
                          <w:rFonts w:ascii="Century Gothic" w:hAnsi="Century Gothic"/>
                          <w:sz w:val="32"/>
                        </w:rPr>
                        <w:t xml:space="preserve"> Interface</w:t>
                      </w:r>
                    </w:p>
                  </w:txbxContent>
                </v:textbox>
              </v:shape>
            </w:pict>
          </mc:Fallback>
        </mc:AlternateContent>
      </w:r>
      <w:r w:rsidR="005823D0">
        <w:rPr>
          <w:noProof/>
          <w:lang w:eastAsia="en-GB"/>
        </w:rPr>
        <mc:AlternateContent>
          <mc:Choice Requires="wps">
            <w:drawing>
              <wp:anchor distT="0" distB="0" distL="114300" distR="114300" simplePos="0" relativeHeight="252120064" behindDoc="0" locked="0" layoutInCell="1" allowOverlap="1" wp14:anchorId="4F3AF3BD" wp14:editId="6FBA09AC">
                <wp:simplePos x="0" y="0"/>
                <wp:positionH relativeFrom="column">
                  <wp:posOffset>1549658</wp:posOffset>
                </wp:positionH>
                <wp:positionV relativeFrom="paragraph">
                  <wp:posOffset>125095</wp:posOffset>
                </wp:positionV>
                <wp:extent cx="291465" cy="279400"/>
                <wp:effectExtent l="0" t="0" r="13335" b="25400"/>
                <wp:wrapNone/>
                <wp:docPr id="1133" name="Rectangle 1133"/>
                <wp:cNvGraphicFramePr/>
                <a:graphic xmlns:a="http://schemas.openxmlformats.org/drawingml/2006/main">
                  <a:graphicData uri="http://schemas.microsoft.com/office/word/2010/wordprocessingShape">
                    <wps:wsp>
                      <wps:cNvSpPr/>
                      <wps:spPr>
                        <a:xfrm>
                          <a:off x="0" y="0"/>
                          <a:ext cx="291465" cy="279400"/>
                        </a:xfrm>
                        <a:prstGeom prst="rect">
                          <a:avLst/>
                        </a:prstGeom>
                      </wps:spPr>
                      <wps:style>
                        <a:lnRef idx="2">
                          <a:schemeClr val="dk1"/>
                        </a:lnRef>
                        <a:fillRef idx="1">
                          <a:schemeClr val="lt1"/>
                        </a:fillRef>
                        <a:effectRef idx="0">
                          <a:schemeClr val="dk1"/>
                        </a:effectRef>
                        <a:fontRef idx="minor">
                          <a:schemeClr val="dk1"/>
                        </a:fontRef>
                      </wps:style>
                      <wps:txbx>
                        <w:txbxContent>
                          <w:p w14:paraId="016A4262"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AF3BD" id="Rectangle 1133" o:spid="_x0000_s1582" style="position:absolute;margin-left:122pt;margin-top:9.85pt;width:22.95pt;height:22pt;z-index:25212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" fillcolor="white [3201]" strokecolor="black [3200]" strokeweight="1pt">
                <v:textbox>
                  <w:txbxContent>
                    <w:p w14:paraId="016A4262" w14:textId="77777777" w:rsidR="00E71811" w:rsidRDefault="00E71811" w:rsidP="00574CBD">
                      <w:pPr>
                        <w:jc w:val="center"/>
                      </w:pPr>
                      <w:r>
                        <w:t>B</w:t>
                      </w:r>
                    </w:p>
                  </w:txbxContent>
                </v:textbox>
              </v:rect>
            </w:pict>
          </mc:Fallback>
        </mc:AlternateContent>
      </w:r>
      <w:r w:rsidR="00574CBD">
        <w:rPr>
          <w:noProof/>
          <w:lang w:eastAsia="en-GB"/>
        </w:rPr>
        <mc:AlternateContent>
          <mc:Choice Requires="wps">
            <w:drawing>
              <wp:anchor distT="0" distB="0" distL="114300" distR="114300" simplePos="0" relativeHeight="252124160" behindDoc="0" locked="0" layoutInCell="1" allowOverlap="1" wp14:anchorId="340E8412" wp14:editId="4F11EE04">
                <wp:simplePos x="0" y="0"/>
                <wp:positionH relativeFrom="column">
                  <wp:posOffset>6398895</wp:posOffset>
                </wp:positionH>
                <wp:positionV relativeFrom="paragraph">
                  <wp:posOffset>153670</wp:posOffset>
                </wp:positionV>
                <wp:extent cx="1362075" cy="266700"/>
                <wp:effectExtent l="0" t="0" r="0" b="0"/>
                <wp:wrapNone/>
                <wp:docPr id="1137" name="Rectangle 1137"/>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729DB" w14:textId="77777777" w:rsidR="00E71811" w:rsidRPr="0092275B" w:rsidRDefault="00E71811" w:rsidP="00574CBD">
                            <w:pPr>
                              <w:rPr>
                                <w:color w:val="000000" w:themeColor="text1"/>
                                <w:sz w:val="22"/>
                              </w:rPr>
                            </w:pPr>
                            <w:r>
                              <w:rPr>
                                <w:color w:val="000000" w:themeColor="text1"/>
                                <w:sz w:val="22"/>
                              </w:rPr>
                              <w:t>Event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E8412" id="Rectangle 1137" o:spid="_x0000_s1583" style="position:absolute;margin-left:503.85pt;margin-top:12.1pt;width:107.25pt;height:21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" filled="f" stroked="f" strokeweight="1pt">
                <v:textbox>
                  <w:txbxContent>
                    <w:p w14:paraId="5E7729DB" w14:textId="77777777" w:rsidR="00E71811" w:rsidRPr="0092275B" w:rsidRDefault="00E71811" w:rsidP="00574CBD">
                      <w:pPr>
                        <w:rPr>
                          <w:color w:val="000000" w:themeColor="text1"/>
                          <w:sz w:val="22"/>
                        </w:rPr>
                      </w:pPr>
                      <w:r>
                        <w:rPr>
                          <w:color w:val="000000" w:themeColor="text1"/>
                          <w:sz w:val="22"/>
                        </w:rPr>
                        <w:t>Event Title:</w:t>
                      </w:r>
                    </w:p>
                  </w:txbxContent>
                </v:textbox>
              </v:rect>
            </w:pict>
          </mc:Fallback>
        </mc:AlternateContent>
      </w:r>
    </w:p>
    <w:p w14:paraId="38A710D0"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8128" behindDoc="0" locked="0" layoutInCell="1" allowOverlap="1" wp14:anchorId="20D35E91" wp14:editId="7DE4E3E5">
                <wp:simplePos x="0" y="0"/>
                <wp:positionH relativeFrom="column">
                  <wp:posOffset>5706635</wp:posOffset>
                </wp:positionH>
                <wp:positionV relativeFrom="paragraph">
                  <wp:posOffset>197671</wp:posOffset>
                </wp:positionV>
                <wp:extent cx="795130" cy="1432733"/>
                <wp:effectExtent l="0" t="38100" r="62230" b="15240"/>
                <wp:wrapNone/>
                <wp:docPr id="802" name="Straight Arrow Connector 802"/>
                <wp:cNvGraphicFramePr/>
                <a:graphic xmlns:a="http://schemas.openxmlformats.org/drawingml/2006/main">
                  <a:graphicData uri="http://schemas.microsoft.com/office/word/2010/wordprocessingShape">
                    <wps:wsp>
                      <wps:cNvCnPr/>
                      <wps:spPr>
                        <a:xfrm flipV="1">
                          <a:off x="0" y="0"/>
                          <a:ext cx="795130" cy="14327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60CF8" id="Straight Arrow Connector 802" o:spid="_x0000_s1026" type="#_x0000_t32" style="position:absolute;margin-left:449.35pt;margin-top:15.55pt;width:62.6pt;height:112.8pt;flip:y;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" strokecolor="#5b9bd5 [3204]" strokeweight=".5pt">
                <v:stroke endarrow="block" joinstyle="miter"/>
              </v:shape>
            </w:pict>
          </mc:Fallback>
        </mc:AlternateContent>
      </w:r>
      <w:r w:rsidRPr="00400A29">
        <w:rPr>
          <w:noProof/>
          <w:lang w:eastAsia="en-GB"/>
        </w:rPr>
        <mc:AlternateContent>
          <mc:Choice Requires="wps">
            <w:drawing>
              <wp:anchor distT="0" distB="0" distL="114300" distR="114300" simplePos="0" relativeHeight="252123136" behindDoc="0" locked="0" layoutInCell="1" allowOverlap="1" wp14:anchorId="08BEDCC6" wp14:editId="5107BD3B">
                <wp:simplePos x="0" y="0"/>
                <wp:positionH relativeFrom="column">
                  <wp:posOffset>6513195</wp:posOffset>
                </wp:positionH>
                <wp:positionV relativeFrom="paragraph">
                  <wp:posOffset>68580</wp:posOffset>
                </wp:positionV>
                <wp:extent cx="1162050" cy="169787"/>
                <wp:effectExtent l="0" t="0" r="19050" b="20955"/>
                <wp:wrapNone/>
                <wp:docPr id="1136" name="Rectangle 1136"/>
                <wp:cNvGraphicFramePr/>
                <a:graphic xmlns:a="http://schemas.openxmlformats.org/drawingml/2006/main">
                  <a:graphicData uri="http://schemas.microsoft.com/office/word/2010/wordprocessingShape">
                    <wps:wsp>
                      <wps:cNvSpPr/>
                      <wps:spPr>
                        <a:xfrm>
                          <a:off x="0" y="0"/>
                          <a:ext cx="1162050" cy="16978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ED47CDB"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EDCC6" id="Rectangle 1136" o:spid="_x0000_s1584" style="position:absolute;margin-left:512.85pt;margin-top:5.4pt;width:91.5pt;height:13.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" fillcolor="white [3201]" strokecolor="#aeaaaa [2414]" strokeweight="1pt">
                <v:textbox>
                  <w:txbxContent>
                    <w:p w14:paraId="4ED47CDB"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7C3CBB40"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69216" behindDoc="0" locked="0" layoutInCell="1" allowOverlap="1" wp14:anchorId="2CC7F321" wp14:editId="30F34FC9">
                <wp:simplePos x="0" y="0"/>
                <wp:positionH relativeFrom="column">
                  <wp:posOffset>8189595</wp:posOffset>
                </wp:positionH>
                <wp:positionV relativeFrom="paragraph">
                  <wp:posOffset>289559</wp:posOffset>
                </wp:positionV>
                <wp:extent cx="1780540" cy="975995"/>
                <wp:effectExtent l="0" t="0" r="10160" b="14605"/>
                <wp:wrapNone/>
                <wp:docPr id="1188" name="Text Box 1188"/>
                <wp:cNvGraphicFramePr/>
                <a:graphic xmlns:a="http://schemas.openxmlformats.org/drawingml/2006/main">
                  <a:graphicData uri="http://schemas.microsoft.com/office/word/2010/wordprocessingShape">
                    <wps:wsp>
                      <wps:cNvSpPr txBox="1"/>
                      <wps:spPr>
                        <a:xfrm>
                          <a:off x="0" y="0"/>
                          <a:ext cx="1780540" cy="975995"/>
                        </a:xfrm>
                        <a:prstGeom prst="rect">
                          <a:avLst/>
                        </a:prstGeom>
                        <a:solidFill>
                          <a:schemeClr val="lt1"/>
                        </a:solidFill>
                        <a:ln w="6350">
                          <a:solidFill>
                            <a:prstClr val="black"/>
                          </a:solidFill>
                        </a:ln>
                      </wps:spPr>
                      <wps:txbx>
                        <w:txbxContent>
                          <w:p w14:paraId="0C22E276" w14:textId="77777777" w:rsidR="00E71811" w:rsidRDefault="00E71811" w:rsidP="00574CBD">
                            <w:r>
                              <w:t>W</w:t>
                            </w:r>
                            <w:r w:rsidRPr="00B84BBF">
                              <w:t xml:space="preserve">225, </w:t>
                            </w:r>
                            <w:r>
                              <w:t>H</w:t>
                            </w:r>
                            <w:r w:rsidRPr="00B84BBF">
                              <w:t>21</w:t>
                            </w:r>
                            <w:r>
                              <w:tab/>
                            </w:r>
                          </w:p>
                          <w:p w14:paraId="31567BAB" w14:textId="77777777" w:rsidR="00E71811" w:rsidRDefault="00E71811" w:rsidP="00574CBD">
                            <w:r>
                              <w:t>Combo boxes(drop down list) with selected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F321" id="Text Box 1188" o:spid="_x0000_s1585" type="#_x0000_t202" style="position:absolute;margin-left:644.85pt;margin-top:22.8pt;width:140.2pt;height:76.8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" fillcolor="white [3201]" strokeweight=".5pt">
                <v:textbox>
                  <w:txbxContent>
                    <w:p w14:paraId="0C22E276" w14:textId="77777777" w:rsidR="00E71811" w:rsidRDefault="00E71811" w:rsidP="00574CBD">
                      <w:r>
                        <w:t>W</w:t>
                      </w:r>
                      <w:r w:rsidRPr="00B84BBF">
                        <w:t xml:space="preserve">225, </w:t>
                      </w:r>
                      <w:r>
                        <w:t>H</w:t>
                      </w:r>
                      <w:r w:rsidRPr="00B84BBF">
                        <w:t>21</w:t>
                      </w:r>
                      <w:r>
                        <w:tab/>
                      </w:r>
                    </w:p>
                    <w:p w14:paraId="31567BAB" w14:textId="77777777" w:rsidR="00E71811" w:rsidRDefault="00E71811" w:rsidP="00574CBD">
                      <w:r>
                        <w:t>Combo boxes(drop down list) with selected options.</w:t>
                      </w:r>
                    </w:p>
                  </w:txbxContent>
                </v:textbox>
              </v:shape>
            </w:pict>
          </mc:Fallback>
        </mc:AlternateContent>
      </w:r>
      <w:r>
        <w:rPr>
          <w:noProof/>
          <w:lang w:eastAsia="en-GB"/>
        </w:rPr>
        <mc:AlternateContent>
          <mc:Choice Requires="wps">
            <w:drawing>
              <wp:anchor distT="0" distB="0" distL="114300" distR="114300" simplePos="0" relativeHeight="252166144" behindDoc="0" locked="0" layoutInCell="1" allowOverlap="1" wp14:anchorId="266140C3" wp14:editId="01489336">
                <wp:simplePos x="0" y="0"/>
                <wp:positionH relativeFrom="column">
                  <wp:posOffset>4171591</wp:posOffset>
                </wp:positionH>
                <wp:positionV relativeFrom="paragraph">
                  <wp:posOffset>131113</wp:posOffset>
                </wp:positionV>
                <wp:extent cx="516835" cy="3860953"/>
                <wp:effectExtent l="0" t="0" r="74295" b="63500"/>
                <wp:wrapNone/>
                <wp:docPr id="1184" name="Straight Arrow Connector 1184"/>
                <wp:cNvGraphicFramePr/>
                <a:graphic xmlns:a="http://schemas.openxmlformats.org/drawingml/2006/main">
                  <a:graphicData uri="http://schemas.microsoft.com/office/word/2010/wordprocessingShape">
                    <wps:wsp>
                      <wps:cNvCnPr/>
                      <wps:spPr>
                        <a:xfrm>
                          <a:off x="0" y="0"/>
                          <a:ext cx="516835" cy="3860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1EEE5" id="Straight Arrow Connector 1184" o:spid="_x0000_s1026" type="#_x0000_t32" style="position:absolute;margin-left:328.45pt;margin-top:10.3pt;width:40.7pt;height:304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68192" behindDoc="0" locked="0" layoutInCell="1" allowOverlap="1" wp14:anchorId="64948774" wp14:editId="58443324">
                <wp:simplePos x="0" y="0"/>
                <wp:positionH relativeFrom="column">
                  <wp:posOffset>7789876</wp:posOffset>
                </wp:positionH>
                <wp:positionV relativeFrom="paragraph">
                  <wp:posOffset>167557</wp:posOffset>
                </wp:positionV>
                <wp:extent cx="354965" cy="1113155"/>
                <wp:effectExtent l="0" t="0" r="45085" b="10795"/>
                <wp:wrapNone/>
                <wp:docPr id="1187" name="Right Brace 1187"/>
                <wp:cNvGraphicFramePr/>
                <a:graphic xmlns:a="http://schemas.openxmlformats.org/drawingml/2006/main">
                  <a:graphicData uri="http://schemas.microsoft.com/office/word/2010/wordprocessingShape">
                    <wps:wsp>
                      <wps:cNvSpPr/>
                      <wps:spPr>
                        <a:xfrm>
                          <a:off x="0" y="0"/>
                          <a:ext cx="354965" cy="1113155"/>
                        </a:xfrm>
                        <a:prstGeom prst="rightBrace">
                          <a:avLst>
                            <a:gd name="adj1" fmla="val 8333"/>
                            <a:gd name="adj2" fmla="val 4928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1C6FE" id="Right Brace 1187" o:spid="_x0000_s1026" type="#_x0000_t88" style="position:absolute;margin-left:613.4pt;margin-top:13.2pt;width:27.95pt;height:87.65pt;z-index:2521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" adj="574,10646" strokecolor="#5b9bd5 [3204]" strokeweight=".5pt">
                <v:stroke joinstyle="miter"/>
              </v:shape>
            </w:pict>
          </mc:Fallback>
        </mc:AlternateContent>
      </w:r>
      <w:r>
        <w:rPr>
          <w:noProof/>
          <w:lang w:eastAsia="en-GB"/>
        </w:rPr>
        <mc:AlternateContent>
          <mc:Choice Requires="wps">
            <w:drawing>
              <wp:anchor distT="0" distB="0" distL="114300" distR="114300" simplePos="0" relativeHeight="252164096" behindDoc="0" locked="0" layoutInCell="1" allowOverlap="1" wp14:anchorId="4D834279" wp14:editId="4B6AD295">
                <wp:simplePos x="0" y="0"/>
                <wp:positionH relativeFrom="column">
                  <wp:posOffset>1548102</wp:posOffset>
                </wp:positionH>
                <wp:positionV relativeFrom="paragraph">
                  <wp:posOffset>164695</wp:posOffset>
                </wp:positionV>
                <wp:extent cx="1423284" cy="3620705"/>
                <wp:effectExtent l="0" t="0" r="62865" b="56515"/>
                <wp:wrapNone/>
                <wp:docPr id="1182" name="Straight Arrow Connector 1182"/>
                <wp:cNvGraphicFramePr/>
                <a:graphic xmlns:a="http://schemas.openxmlformats.org/drawingml/2006/main">
                  <a:graphicData uri="http://schemas.microsoft.com/office/word/2010/wordprocessingShape">
                    <wps:wsp>
                      <wps:cNvCnPr/>
                      <wps:spPr>
                        <a:xfrm>
                          <a:off x="0" y="0"/>
                          <a:ext cx="1423284" cy="362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860D4" id="Straight Arrow Connector 1182" o:spid="_x0000_s1026" type="#_x0000_t32" style="position:absolute;margin-left:121.9pt;margin-top:12.95pt;width:112.05pt;height:285.1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27232" behindDoc="0" locked="0" layoutInCell="1" allowOverlap="1" wp14:anchorId="10E49FDF" wp14:editId="5C1D6FA6">
                <wp:simplePos x="0" y="0"/>
                <wp:positionH relativeFrom="column">
                  <wp:posOffset>7532370</wp:posOffset>
                </wp:positionH>
                <wp:positionV relativeFrom="paragraph">
                  <wp:posOffset>203835</wp:posOffset>
                </wp:positionV>
                <wp:extent cx="190500" cy="200025"/>
                <wp:effectExtent l="0" t="0" r="19050" b="28575"/>
                <wp:wrapNone/>
                <wp:docPr id="1140" name="Rectangle 1140"/>
                <wp:cNvGraphicFramePr/>
                <a:graphic xmlns:a="http://schemas.openxmlformats.org/drawingml/2006/main">
                  <a:graphicData uri="http://schemas.microsoft.com/office/word/2010/wordprocessingShape">
                    <wps:wsp>
                      <wps:cNvSpPr/>
                      <wps:spPr>
                        <a:xfrm>
                          <a:off x="0" y="0"/>
                          <a:ext cx="190500" cy="200025"/>
                        </a:xfrm>
                        <a:prstGeom prst="rect">
                          <a:avLst/>
                        </a:prstGeom>
                        <a:ln/>
                      </wps:spPr>
                      <wps:style>
                        <a:lnRef idx="2">
                          <a:schemeClr val="dk1"/>
                        </a:lnRef>
                        <a:fillRef idx="1">
                          <a:schemeClr val="lt1"/>
                        </a:fillRef>
                        <a:effectRef idx="0">
                          <a:schemeClr val="dk1"/>
                        </a:effectRef>
                        <a:fontRef idx="minor">
                          <a:schemeClr val="dk1"/>
                        </a:fontRef>
                      </wps:style>
                      <wps:txbx>
                        <w:txbxContent>
                          <w:p w14:paraId="09B76CF5"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49FDF" id="Rectangle 1140" o:spid="_x0000_s1586" style="position:absolute;margin-left:593.1pt;margin-top:16.05pt;width:15pt;height:15.7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" fillcolor="white [3201]" strokecolor="black [3200]" strokeweight="1pt">
                <v:textbox>
                  <w:txbxContent>
                    <w:p w14:paraId="09B76CF5"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v:textbox>
              </v:rect>
            </w:pict>
          </mc:Fallback>
        </mc:AlternateContent>
      </w:r>
      <w:r w:rsidRPr="00032653">
        <w:rPr>
          <w:noProof/>
          <w:lang w:eastAsia="en-GB"/>
        </w:rPr>
        <mc:AlternateContent>
          <mc:Choice Requires="wps">
            <w:drawing>
              <wp:anchor distT="0" distB="0" distL="114300" distR="114300" simplePos="0" relativeHeight="252126208" behindDoc="0" locked="0" layoutInCell="1" allowOverlap="1" wp14:anchorId="00AE504B" wp14:editId="7051251E">
                <wp:simplePos x="0" y="0"/>
                <wp:positionH relativeFrom="column">
                  <wp:posOffset>6427470</wp:posOffset>
                </wp:positionH>
                <wp:positionV relativeFrom="paragraph">
                  <wp:posOffset>13335</wp:posOffset>
                </wp:positionV>
                <wp:extent cx="1362075" cy="266700"/>
                <wp:effectExtent l="0" t="0" r="0" b="0"/>
                <wp:wrapNone/>
                <wp:docPr id="1139" name="Rectangle 1139"/>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4FA838" w14:textId="77777777" w:rsidR="00E71811" w:rsidRPr="0092275B" w:rsidRDefault="00E71811" w:rsidP="00574CBD">
                            <w:pPr>
                              <w:rPr>
                                <w:color w:val="000000" w:themeColor="text1"/>
                                <w:sz w:val="22"/>
                              </w:rPr>
                            </w:pPr>
                            <w:r>
                              <w:rPr>
                                <w:color w:val="000000" w:themeColor="text1"/>
                                <w:sz w:val="22"/>
                              </w:rPr>
                              <w:t>Recurring: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E504B" id="Rectangle 1139" o:spid="_x0000_s1587" style="position:absolute;margin-left:506.1pt;margin-top:1.05pt;width:107.25pt;height:21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" filled="f" stroked="f" strokeweight="1pt">
                <v:textbox>
                  <w:txbxContent>
                    <w:p w14:paraId="6F4FA838" w14:textId="77777777" w:rsidR="00E71811" w:rsidRPr="0092275B" w:rsidRDefault="00E71811" w:rsidP="00574CBD">
                      <w:pPr>
                        <w:rPr>
                          <w:color w:val="000000" w:themeColor="text1"/>
                          <w:sz w:val="22"/>
                        </w:rPr>
                      </w:pPr>
                      <w:r>
                        <w:rPr>
                          <w:color w:val="000000" w:themeColor="text1"/>
                          <w:sz w:val="22"/>
                        </w:rPr>
                        <w:t>Recurring:</w:t>
                      </w:r>
                    </w:p>
                  </w:txbxContent>
                </v:textbox>
              </v:rect>
            </w:pict>
          </mc:Fallback>
        </mc:AlternateContent>
      </w:r>
      <w:r w:rsidRPr="00032653">
        <w:rPr>
          <w:noProof/>
          <w:lang w:eastAsia="en-GB"/>
        </w:rPr>
        <mc:AlternateContent>
          <mc:Choice Requires="wps">
            <w:drawing>
              <wp:anchor distT="0" distB="0" distL="114300" distR="114300" simplePos="0" relativeHeight="252125184" behindDoc="0" locked="0" layoutInCell="1" allowOverlap="1" wp14:anchorId="6B3C414F" wp14:editId="7409ECBA">
                <wp:simplePos x="0" y="0"/>
                <wp:positionH relativeFrom="column">
                  <wp:posOffset>6541770</wp:posOffset>
                </wp:positionH>
                <wp:positionV relativeFrom="paragraph">
                  <wp:posOffset>222250</wp:posOffset>
                </wp:positionV>
                <wp:extent cx="1162050" cy="169787"/>
                <wp:effectExtent l="0" t="0" r="19050" b="20955"/>
                <wp:wrapNone/>
                <wp:docPr id="1138" name="Rectangle 1138"/>
                <wp:cNvGraphicFramePr/>
                <a:graphic xmlns:a="http://schemas.openxmlformats.org/drawingml/2006/main">
                  <a:graphicData uri="http://schemas.microsoft.com/office/word/2010/wordprocessingShape">
                    <wps:wsp>
                      <wps:cNvSpPr/>
                      <wps:spPr>
                        <a:xfrm>
                          <a:off x="0" y="0"/>
                          <a:ext cx="1162050" cy="16978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2849EB87"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414F" id="Rectangle 1138" o:spid="_x0000_s1588" style="position:absolute;margin-left:515.1pt;margin-top:17.5pt;width:91.5pt;height:13.3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" fillcolor="white [3201]" strokecolor="#aeaaaa [2414]" strokeweight="1pt">
                <v:textbox>
                  <w:txbxContent>
                    <w:p w14:paraId="2849EB87"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40E86F3A"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4032" behindDoc="0" locked="0" layoutInCell="1" allowOverlap="1" wp14:anchorId="4C76C26E" wp14:editId="3BCB8D16">
                <wp:simplePos x="0" y="0"/>
                <wp:positionH relativeFrom="column">
                  <wp:posOffset>2128631</wp:posOffset>
                </wp:positionH>
                <wp:positionV relativeFrom="paragraph">
                  <wp:posOffset>146243</wp:posOffset>
                </wp:positionV>
                <wp:extent cx="787179" cy="842810"/>
                <wp:effectExtent l="0" t="0" r="13335" b="14605"/>
                <wp:wrapNone/>
                <wp:docPr id="803" name="Rounded Rectangle 803"/>
                <wp:cNvGraphicFramePr/>
                <a:graphic xmlns:a="http://schemas.openxmlformats.org/drawingml/2006/main">
                  <a:graphicData uri="http://schemas.microsoft.com/office/word/2010/wordprocessingShape">
                    <wps:wsp>
                      <wps:cNvSpPr/>
                      <wps:spPr>
                        <a:xfrm>
                          <a:off x="0" y="0"/>
                          <a:ext cx="787179" cy="842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38D7A" w14:textId="77777777" w:rsidR="00E71811" w:rsidRDefault="00E71811" w:rsidP="00574CBD">
                            <w:pPr>
                              <w:jc w:val="center"/>
                            </w:pPr>
                            <w:r>
                              <w:t>How an event will 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76C26E" id="Rounded Rectangle 803" o:spid="_x0000_s1589" style="position:absolute;margin-left:167.6pt;margin-top:11.5pt;width:62pt;height:66.35pt;z-index:25220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" fillcolor="#5b9bd5 [3204]" strokecolor="#1f4d78 [1604]" strokeweight="1pt">
                <v:stroke joinstyle="miter"/>
                <v:textbox>
                  <w:txbxContent>
                    <w:p w14:paraId="63F38D7A" w14:textId="77777777" w:rsidR="00E71811" w:rsidRDefault="00E71811" w:rsidP="00574CBD">
                      <w:pPr>
                        <w:jc w:val="center"/>
                      </w:pPr>
                      <w:r>
                        <w:t>How an event will look</w:t>
                      </w:r>
                    </w:p>
                  </w:txbxContent>
                </v:textbox>
              </v:roundrect>
            </w:pict>
          </mc:Fallback>
        </mc:AlternateContent>
      </w:r>
      <w:r w:rsidRPr="00032653">
        <w:rPr>
          <w:noProof/>
          <w:lang w:eastAsia="en-GB"/>
        </w:rPr>
        <mc:AlternateContent>
          <mc:Choice Requires="wps">
            <w:drawing>
              <wp:anchor distT="0" distB="0" distL="114300" distR="114300" simplePos="0" relativeHeight="252129280" behindDoc="0" locked="0" layoutInCell="1" allowOverlap="1" wp14:anchorId="463CCDD7" wp14:editId="0AF06607">
                <wp:simplePos x="0" y="0"/>
                <wp:positionH relativeFrom="column">
                  <wp:posOffset>6427470</wp:posOffset>
                </wp:positionH>
                <wp:positionV relativeFrom="paragraph">
                  <wp:posOffset>119380</wp:posOffset>
                </wp:positionV>
                <wp:extent cx="1362075" cy="266700"/>
                <wp:effectExtent l="0" t="0" r="0" b="0"/>
                <wp:wrapNone/>
                <wp:docPr id="1143" name="Rectangle 1143"/>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6893F" w14:textId="77777777" w:rsidR="00E71811" w:rsidRPr="0092275B" w:rsidRDefault="00E71811" w:rsidP="00574CBD">
                            <w:pPr>
                              <w:rPr>
                                <w:color w:val="000000" w:themeColor="text1"/>
                                <w:sz w:val="22"/>
                              </w:rPr>
                            </w:pPr>
                            <w:r>
                              <w:rPr>
                                <w:color w:val="000000" w:themeColor="text1"/>
                                <w:sz w:val="22"/>
                              </w:rPr>
                              <w:t>Event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CCDD7" id="Rectangle 1143" o:spid="_x0000_s1590" style="position:absolute;margin-left:506.1pt;margin-top:9.4pt;width:107.25pt;height:21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" filled="f" stroked="f" strokeweight="1pt">
                <v:textbox>
                  <w:txbxContent>
                    <w:p w14:paraId="1336893F" w14:textId="77777777" w:rsidR="00E71811" w:rsidRPr="0092275B" w:rsidRDefault="00E71811" w:rsidP="00574CBD">
                      <w:pPr>
                        <w:rPr>
                          <w:color w:val="000000" w:themeColor="text1"/>
                          <w:sz w:val="22"/>
                        </w:rPr>
                      </w:pPr>
                      <w:r>
                        <w:rPr>
                          <w:color w:val="000000" w:themeColor="text1"/>
                          <w:sz w:val="22"/>
                        </w:rPr>
                        <w:t>Event Colour:</w:t>
                      </w:r>
                    </w:p>
                  </w:txbxContent>
                </v:textbox>
              </v:rect>
            </w:pict>
          </mc:Fallback>
        </mc:AlternateContent>
      </w:r>
    </w:p>
    <w:p w14:paraId="2FFFC9FB"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50784" behindDoc="0" locked="0" layoutInCell="1" allowOverlap="1" wp14:anchorId="248BACDA" wp14:editId="4386D6A3">
                <wp:simplePos x="0" y="0"/>
                <wp:positionH relativeFrom="column">
                  <wp:posOffset>933103</wp:posOffset>
                </wp:positionH>
                <wp:positionV relativeFrom="paragraph">
                  <wp:posOffset>16869</wp:posOffset>
                </wp:positionV>
                <wp:extent cx="774025" cy="119269"/>
                <wp:effectExtent l="0" t="0" r="26670" b="14605"/>
                <wp:wrapNone/>
                <wp:docPr id="960" name="Rectangle 960"/>
                <wp:cNvGraphicFramePr/>
                <a:graphic xmlns:a="http://schemas.openxmlformats.org/drawingml/2006/main">
                  <a:graphicData uri="http://schemas.microsoft.com/office/word/2010/wordprocessingShape">
                    <wps:wsp>
                      <wps:cNvSpPr/>
                      <wps:spPr>
                        <a:xfrm>
                          <a:off x="0" y="0"/>
                          <a:ext cx="774025" cy="119269"/>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68C70" id="Rectangle 960" o:spid="_x0000_s1026" style="position:absolute;margin-left:73.45pt;margin-top:1.35pt;width:60.95pt;height:9.4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" fillcolor="#4472c4 [3208]" strokecolor="#1f3763 [1608]" strokeweight="1pt"/>
            </w:pict>
          </mc:Fallback>
        </mc:AlternateContent>
      </w:r>
      <w:r w:rsidRPr="00032653">
        <w:rPr>
          <w:noProof/>
          <w:lang w:eastAsia="en-GB"/>
        </w:rPr>
        <mc:AlternateContent>
          <mc:Choice Requires="wps">
            <w:drawing>
              <wp:anchor distT="0" distB="0" distL="114300" distR="114300" simplePos="0" relativeHeight="252131328" behindDoc="0" locked="0" layoutInCell="1" allowOverlap="1" wp14:anchorId="5F57AF50" wp14:editId="26E4F89E">
                <wp:simplePos x="0" y="0"/>
                <wp:positionH relativeFrom="column">
                  <wp:posOffset>6429375</wp:posOffset>
                </wp:positionH>
                <wp:positionV relativeFrom="paragraph">
                  <wp:posOffset>226695</wp:posOffset>
                </wp:positionV>
                <wp:extent cx="1362075" cy="266700"/>
                <wp:effectExtent l="0" t="0" r="0" b="0"/>
                <wp:wrapNone/>
                <wp:docPr id="1145" name="Rectangle 1145"/>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DA7CE" w14:textId="77777777" w:rsidR="00E71811" w:rsidRPr="0092275B" w:rsidRDefault="00E71811" w:rsidP="00574CBD">
                            <w:pPr>
                              <w:rPr>
                                <w:color w:val="000000" w:themeColor="text1"/>
                                <w:sz w:val="22"/>
                              </w:rPr>
                            </w:pPr>
                            <w:r>
                              <w:rPr>
                                <w:color w:val="000000" w:themeColor="text1"/>
                                <w:sz w:val="22"/>
                              </w:rPr>
                              <w:t>Date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7AF50" id="Rectangle 1145" o:spid="_x0000_s1591" style="position:absolute;margin-left:506.25pt;margin-top:17.85pt;width:107.25pt;height:21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" filled="f" stroked="f" strokeweight="1pt">
                <v:textbox>
                  <w:txbxContent>
                    <w:p w14:paraId="4E1DA7CE" w14:textId="77777777" w:rsidR="00E71811" w:rsidRPr="0092275B" w:rsidRDefault="00E71811" w:rsidP="00574CBD">
                      <w:pPr>
                        <w:rPr>
                          <w:color w:val="000000" w:themeColor="text1"/>
                          <w:sz w:val="22"/>
                        </w:rPr>
                      </w:pPr>
                      <w:r>
                        <w:rPr>
                          <w:color w:val="000000" w:themeColor="text1"/>
                          <w:sz w:val="22"/>
                        </w:rPr>
                        <w:t>Date Title:</w:t>
                      </w:r>
                    </w:p>
                  </w:txbxContent>
                </v:textbox>
              </v:rect>
            </w:pict>
          </mc:Fallback>
        </mc:AlternateContent>
      </w:r>
      <w:r w:rsidRPr="00032653">
        <w:rPr>
          <w:noProof/>
          <w:lang w:eastAsia="en-GB"/>
        </w:rPr>
        <mc:AlternateContent>
          <mc:Choice Requires="wps">
            <w:drawing>
              <wp:anchor distT="0" distB="0" distL="114300" distR="114300" simplePos="0" relativeHeight="252128256" behindDoc="0" locked="0" layoutInCell="1" allowOverlap="1" wp14:anchorId="4CA86D38" wp14:editId="3922913A">
                <wp:simplePos x="0" y="0"/>
                <wp:positionH relativeFrom="column">
                  <wp:posOffset>6532245</wp:posOffset>
                </wp:positionH>
                <wp:positionV relativeFrom="paragraph">
                  <wp:posOffset>34290</wp:posOffset>
                </wp:positionV>
                <wp:extent cx="1162050" cy="169545"/>
                <wp:effectExtent l="0" t="0" r="19050" b="20955"/>
                <wp:wrapNone/>
                <wp:docPr id="1142" name="Rectangle 1142"/>
                <wp:cNvGraphicFramePr/>
                <a:graphic xmlns:a="http://schemas.openxmlformats.org/drawingml/2006/main">
                  <a:graphicData uri="http://schemas.microsoft.com/office/word/2010/wordprocessingShape">
                    <wps:wsp>
                      <wps:cNvSpPr/>
                      <wps:spPr>
                        <a:xfrm>
                          <a:off x="0" y="0"/>
                          <a:ext cx="1162050" cy="169545"/>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CF6B279"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86D38" id="Rectangle 1142" o:spid="_x0000_s1592" style="position:absolute;margin-left:514.35pt;margin-top:2.7pt;width:91.5pt;height:13.3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" fillcolor="white [3201]" strokecolor="#aeaaaa [2414]" strokeweight="1pt">
                <v:textbox>
                  <w:txbxContent>
                    <w:p w14:paraId="4CF6B279" w14:textId="77777777" w:rsidR="00E71811" w:rsidRPr="00CD7491" w:rsidRDefault="00E71811" w:rsidP="00574CBD">
                      <w:pPr>
                        <w:pStyle w:val="NormalWeb"/>
                        <w:spacing w:before="0" w:beforeAutospacing="0" w:after="0" w:afterAutospacing="0"/>
                        <w:jc w:val="both"/>
                      </w:pPr>
                    </w:p>
                  </w:txbxContent>
                </v:textbox>
              </v:rect>
            </w:pict>
          </mc:Fallback>
        </mc:AlternateContent>
      </w:r>
      <w:r>
        <w:rPr>
          <w:noProof/>
          <w:lang w:eastAsia="en-GB"/>
        </w:rPr>
        <mc:AlternateContent>
          <mc:Choice Requires="wps">
            <w:drawing>
              <wp:anchor distT="0" distB="0" distL="114300" distR="114300" simplePos="0" relativeHeight="252132352" behindDoc="0" locked="0" layoutInCell="1" allowOverlap="1" wp14:anchorId="73EFA0AB" wp14:editId="7E2A3103">
                <wp:simplePos x="0" y="0"/>
                <wp:positionH relativeFrom="column">
                  <wp:posOffset>7522845</wp:posOffset>
                </wp:positionH>
                <wp:positionV relativeFrom="paragraph">
                  <wp:posOffset>6350</wp:posOffset>
                </wp:positionV>
                <wp:extent cx="190500" cy="200025"/>
                <wp:effectExtent l="0" t="0" r="19050" b="28575"/>
                <wp:wrapNone/>
                <wp:docPr id="1147" name="Rectangle 1147"/>
                <wp:cNvGraphicFramePr/>
                <a:graphic xmlns:a="http://schemas.openxmlformats.org/drawingml/2006/main">
                  <a:graphicData uri="http://schemas.microsoft.com/office/word/2010/wordprocessingShape">
                    <wps:wsp>
                      <wps:cNvSpPr/>
                      <wps:spPr>
                        <a:xfrm>
                          <a:off x="0" y="0"/>
                          <a:ext cx="190500" cy="200025"/>
                        </a:xfrm>
                        <a:prstGeom prst="rect">
                          <a:avLst/>
                        </a:prstGeom>
                        <a:ln/>
                      </wps:spPr>
                      <wps:style>
                        <a:lnRef idx="2">
                          <a:schemeClr val="dk1"/>
                        </a:lnRef>
                        <a:fillRef idx="1">
                          <a:schemeClr val="lt1"/>
                        </a:fillRef>
                        <a:effectRef idx="0">
                          <a:schemeClr val="dk1"/>
                        </a:effectRef>
                        <a:fontRef idx="minor">
                          <a:schemeClr val="dk1"/>
                        </a:fontRef>
                      </wps:style>
                      <wps:txbx>
                        <w:txbxContent>
                          <w:p w14:paraId="6B153CED"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FA0AB" id="Rectangle 1147" o:spid="_x0000_s1593" style="position:absolute;margin-left:592.35pt;margin-top:.5pt;width:15pt;height:15.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" fillcolor="white [3201]" strokecolor="black [3200]" strokeweight="1pt">
                <v:textbox>
                  <w:txbxContent>
                    <w:p w14:paraId="6B153CED"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v:textbox>
              </v:rect>
            </w:pict>
          </mc:Fallback>
        </mc:AlternateContent>
      </w:r>
    </w:p>
    <w:p w14:paraId="02F467B9"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3008" behindDoc="0" locked="0" layoutInCell="1" allowOverlap="1" wp14:anchorId="00B6697A" wp14:editId="33A74337">
                <wp:simplePos x="0" y="0"/>
                <wp:positionH relativeFrom="column">
                  <wp:posOffset>2915727</wp:posOffset>
                </wp:positionH>
                <wp:positionV relativeFrom="paragraph">
                  <wp:posOffset>40916</wp:posOffset>
                </wp:positionV>
                <wp:extent cx="297701" cy="190831"/>
                <wp:effectExtent l="0" t="0" r="64770" b="57150"/>
                <wp:wrapNone/>
                <wp:docPr id="804" name="Straight Arrow Connector 804"/>
                <wp:cNvGraphicFramePr/>
                <a:graphic xmlns:a="http://schemas.openxmlformats.org/drawingml/2006/main">
                  <a:graphicData uri="http://schemas.microsoft.com/office/word/2010/wordprocessingShape">
                    <wps:wsp>
                      <wps:cNvCnPr/>
                      <wps:spPr>
                        <a:xfrm>
                          <a:off x="0" y="0"/>
                          <a:ext cx="297701" cy="190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A74F8" id="Straight Arrow Connector 804" o:spid="_x0000_s1026" type="#_x0000_t32" style="position:absolute;margin-left:229.6pt;margin-top:3.2pt;width:23.45pt;height:15.0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34400" behindDoc="0" locked="0" layoutInCell="1" allowOverlap="1" wp14:anchorId="20A86112" wp14:editId="32CA6A06">
                <wp:simplePos x="0" y="0"/>
                <wp:positionH relativeFrom="column">
                  <wp:posOffset>6292408</wp:posOffset>
                </wp:positionH>
                <wp:positionV relativeFrom="paragraph">
                  <wp:posOffset>247402</wp:posOffset>
                </wp:positionV>
                <wp:extent cx="1653872" cy="533400"/>
                <wp:effectExtent l="0" t="0" r="0" b="0"/>
                <wp:wrapNone/>
                <wp:docPr id="1149" name="Rectangle 1149"/>
                <wp:cNvGraphicFramePr/>
                <a:graphic xmlns:a="http://schemas.openxmlformats.org/drawingml/2006/main">
                  <a:graphicData uri="http://schemas.microsoft.com/office/word/2010/wordprocessingShape">
                    <wps:wsp>
                      <wps:cNvSpPr/>
                      <wps:spPr>
                        <a:xfrm>
                          <a:off x="0" y="0"/>
                          <a:ext cx="1653872" cy="533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E11BF6" w14:textId="77777777" w:rsidR="00E71811" w:rsidRPr="0092275B" w:rsidRDefault="00E71811" w:rsidP="00574CBD">
                            <w:pPr>
                              <w:jc w:val="center"/>
                              <w:rPr>
                                <w:color w:val="000000" w:themeColor="text1"/>
                                <w:sz w:val="22"/>
                              </w:rPr>
                            </w:pPr>
                            <w:r>
                              <w:rPr>
                                <w:color w:val="000000" w:themeColor="text1"/>
                                <w:sz w:val="22"/>
                              </w:rPr>
                              <w:t>Hour, Minute &amp; Duration of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6112" id="Rectangle 1149" o:spid="_x0000_s1594" style="position:absolute;margin-left:495.45pt;margin-top:19.5pt;width:130.25pt;height:42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" filled="f" stroked="f" strokeweight="1pt">
                <v:textbox>
                  <w:txbxContent>
                    <w:p w14:paraId="32E11BF6" w14:textId="77777777" w:rsidR="00E71811" w:rsidRPr="0092275B" w:rsidRDefault="00E71811" w:rsidP="00574CBD">
                      <w:pPr>
                        <w:jc w:val="center"/>
                        <w:rPr>
                          <w:color w:val="000000" w:themeColor="text1"/>
                          <w:sz w:val="22"/>
                        </w:rPr>
                      </w:pPr>
                      <w:r>
                        <w:rPr>
                          <w:color w:val="000000" w:themeColor="text1"/>
                          <w:sz w:val="22"/>
                        </w:rPr>
                        <w:t>Hour, Minute &amp; Duration of Event</w:t>
                      </w:r>
                    </w:p>
                  </w:txbxContent>
                </v:textbox>
              </v:rect>
            </w:pict>
          </mc:Fallback>
        </mc:AlternateContent>
      </w:r>
      <w:r>
        <w:rPr>
          <w:noProof/>
          <w:lang w:eastAsia="en-GB"/>
        </w:rPr>
        <mc:AlternateContent>
          <mc:Choice Requires="wps">
            <w:drawing>
              <wp:anchor distT="0" distB="0" distL="114300" distR="114300" simplePos="0" relativeHeight="252151808" behindDoc="0" locked="0" layoutInCell="1" allowOverlap="1" wp14:anchorId="0BCE5FCD" wp14:editId="1A52483E">
                <wp:simplePos x="0" y="0"/>
                <wp:positionH relativeFrom="column">
                  <wp:posOffset>3243580</wp:posOffset>
                </wp:positionH>
                <wp:positionV relativeFrom="paragraph">
                  <wp:posOffset>261924</wp:posOffset>
                </wp:positionV>
                <wp:extent cx="773430" cy="118745"/>
                <wp:effectExtent l="0" t="0" r="26670" b="14605"/>
                <wp:wrapNone/>
                <wp:docPr id="963" name="Rectangle 963"/>
                <wp:cNvGraphicFramePr/>
                <a:graphic xmlns:a="http://schemas.openxmlformats.org/drawingml/2006/main">
                  <a:graphicData uri="http://schemas.microsoft.com/office/word/2010/wordprocessingShape">
                    <wps:wsp>
                      <wps:cNvSpPr/>
                      <wps:spPr>
                        <a:xfrm>
                          <a:off x="0" y="0"/>
                          <a:ext cx="773430" cy="1187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B1917" id="Rectangle 963" o:spid="_x0000_s1026" style="position:absolute;margin-left:255.4pt;margin-top:20.6pt;width:60.9pt;height:9.35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" fillcolor="#70ad47 [3209]" strokecolor="#375623 [1609]" strokeweight="1pt"/>
            </w:pict>
          </mc:Fallback>
        </mc:AlternateContent>
      </w:r>
      <w:r>
        <w:rPr>
          <w:noProof/>
          <w:lang w:eastAsia="en-GB"/>
        </w:rPr>
        <mc:AlternateContent>
          <mc:Choice Requires="wps">
            <w:drawing>
              <wp:anchor distT="0" distB="0" distL="114300" distR="114300" simplePos="0" relativeHeight="252133376" behindDoc="0" locked="0" layoutInCell="1" allowOverlap="1" wp14:anchorId="6E552E53" wp14:editId="61AA20C1">
                <wp:simplePos x="0" y="0"/>
                <wp:positionH relativeFrom="column">
                  <wp:posOffset>7503795</wp:posOffset>
                </wp:positionH>
                <wp:positionV relativeFrom="paragraph">
                  <wp:posOffset>121920</wp:posOffset>
                </wp:positionV>
                <wp:extent cx="190500" cy="200025"/>
                <wp:effectExtent l="0" t="0" r="19050" b="28575"/>
                <wp:wrapNone/>
                <wp:docPr id="1148" name="Rectangle 1148"/>
                <wp:cNvGraphicFramePr/>
                <a:graphic xmlns:a="http://schemas.openxmlformats.org/drawingml/2006/main">
                  <a:graphicData uri="http://schemas.microsoft.com/office/word/2010/wordprocessingShape">
                    <wps:wsp>
                      <wps:cNvSpPr/>
                      <wps:spPr>
                        <a:xfrm>
                          <a:off x="0" y="0"/>
                          <a:ext cx="190500" cy="200025"/>
                        </a:xfrm>
                        <a:prstGeom prst="rect">
                          <a:avLst/>
                        </a:prstGeom>
                        <a:ln/>
                      </wps:spPr>
                      <wps:style>
                        <a:lnRef idx="2">
                          <a:schemeClr val="dk1"/>
                        </a:lnRef>
                        <a:fillRef idx="1">
                          <a:schemeClr val="lt1"/>
                        </a:fillRef>
                        <a:effectRef idx="0">
                          <a:schemeClr val="dk1"/>
                        </a:effectRef>
                        <a:fontRef idx="minor">
                          <a:schemeClr val="dk1"/>
                        </a:fontRef>
                      </wps:style>
                      <wps:txbx>
                        <w:txbxContent>
                          <w:p w14:paraId="24B69F8B"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52E53" id="Rectangle 1148" o:spid="_x0000_s1595" style="position:absolute;margin-left:590.85pt;margin-top:9.6pt;width:15pt;height:15.7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" fillcolor="white [3201]" strokecolor="black [3200]" strokeweight="1pt">
                <v:textbox>
                  <w:txbxContent>
                    <w:p w14:paraId="24B69F8B"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v:textbox>
              </v:rect>
            </w:pict>
          </mc:Fallback>
        </mc:AlternateContent>
      </w:r>
      <w:r w:rsidRPr="00032653">
        <w:rPr>
          <w:noProof/>
          <w:lang w:eastAsia="en-GB"/>
        </w:rPr>
        <mc:AlternateContent>
          <mc:Choice Requires="wps">
            <w:drawing>
              <wp:anchor distT="0" distB="0" distL="114300" distR="114300" simplePos="0" relativeHeight="252130304" behindDoc="0" locked="0" layoutInCell="1" allowOverlap="1" wp14:anchorId="0FB2841A" wp14:editId="56B768B9">
                <wp:simplePos x="0" y="0"/>
                <wp:positionH relativeFrom="column">
                  <wp:posOffset>6543675</wp:posOffset>
                </wp:positionH>
                <wp:positionV relativeFrom="paragraph">
                  <wp:posOffset>141605</wp:posOffset>
                </wp:positionV>
                <wp:extent cx="1162050" cy="169545"/>
                <wp:effectExtent l="0" t="0" r="19050" b="20955"/>
                <wp:wrapNone/>
                <wp:docPr id="1144" name="Rectangle 1144"/>
                <wp:cNvGraphicFramePr/>
                <a:graphic xmlns:a="http://schemas.openxmlformats.org/drawingml/2006/main">
                  <a:graphicData uri="http://schemas.microsoft.com/office/word/2010/wordprocessingShape">
                    <wps:wsp>
                      <wps:cNvSpPr/>
                      <wps:spPr>
                        <a:xfrm>
                          <a:off x="0" y="0"/>
                          <a:ext cx="1162050" cy="169545"/>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8EAE73A"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2841A" id="Rectangle 1144" o:spid="_x0000_s1596" style="position:absolute;margin-left:515.25pt;margin-top:11.15pt;width:91.5pt;height:13.3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" fillcolor="white [3201]" strokecolor="#aeaaaa [2414]" strokeweight="1pt">
                <v:textbox>
                  <w:txbxContent>
                    <w:p w14:paraId="38EAE73A"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753BC6E5"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52832" behindDoc="0" locked="0" layoutInCell="1" allowOverlap="1" wp14:anchorId="02CC5B3F" wp14:editId="55396E87">
                <wp:simplePos x="0" y="0"/>
                <wp:positionH relativeFrom="column">
                  <wp:posOffset>3240101</wp:posOffset>
                </wp:positionH>
                <wp:positionV relativeFrom="paragraph">
                  <wp:posOffset>127000</wp:posOffset>
                </wp:positionV>
                <wp:extent cx="774025" cy="119269"/>
                <wp:effectExtent l="0" t="0" r="26670" b="14605"/>
                <wp:wrapNone/>
                <wp:docPr id="964" name="Rectangle 964"/>
                <wp:cNvGraphicFramePr/>
                <a:graphic xmlns:a="http://schemas.openxmlformats.org/drawingml/2006/main">
                  <a:graphicData uri="http://schemas.microsoft.com/office/word/2010/wordprocessingShape">
                    <wps:wsp>
                      <wps:cNvSpPr/>
                      <wps:spPr>
                        <a:xfrm>
                          <a:off x="0" y="0"/>
                          <a:ext cx="774025" cy="119269"/>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AF523" id="Rectangle 964" o:spid="_x0000_s1026" style="position:absolute;margin-left:255.15pt;margin-top:10pt;width:60.95pt;height:9.4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" fillcolor="#ffc000 [3207]" strokecolor="#7f5f00 [1607]" strokeweight="1pt"/>
            </w:pict>
          </mc:Fallback>
        </mc:AlternateContent>
      </w:r>
    </w:p>
    <w:p w14:paraId="114A4338"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5056" behindDoc="0" locked="0" layoutInCell="1" allowOverlap="1" wp14:anchorId="2F99858F" wp14:editId="17520B69">
                <wp:simplePos x="0" y="0"/>
                <wp:positionH relativeFrom="column">
                  <wp:posOffset>4559880</wp:posOffset>
                </wp:positionH>
                <wp:positionV relativeFrom="paragraph">
                  <wp:posOffset>8890</wp:posOffset>
                </wp:positionV>
                <wp:extent cx="1732915" cy="326004"/>
                <wp:effectExtent l="0" t="0" r="19685" b="17145"/>
                <wp:wrapNone/>
                <wp:docPr id="805" name="Text Box 805"/>
                <wp:cNvGraphicFramePr/>
                <a:graphic xmlns:a="http://schemas.openxmlformats.org/drawingml/2006/main">
                  <a:graphicData uri="http://schemas.microsoft.com/office/word/2010/wordprocessingShape">
                    <wps:wsp>
                      <wps:cNvSpPr txBox="1"/>
                      <wps:spPr>
                        <a:xfrm>
                          <a:off x="0" y="0"/>
                          <a:ext cx="1732915" cy="326004"/>
                        </a:xfrm>
                        <a:prstGeom prst="rect">
                          <a:avLst/>
                        </a:prstGeom>
                        <a:solidFill>
                          <a:schemeClr val="lt1"/>
                        </a:solidFill>
                        <a:ln w="6350">
                          <a:solidFill>
                            <a:prstClr val="black"/>
                          </a:solidFill>
                        </a:ln>
                      </wps:spPr>
                      <wps:txbx>
                        <w:txbxContent>
                          <w:p w14:paraId="16F415D3" w14:textId="77777777" w:rsidR="00E71811" w:rsidRDefault="00E71811" w:rsidP="00574CBD">
                            <w:r>
                              <w:t>W</w:t>
                            </w:r>
                            <w:r w:rsidRPr="00AE4437">
                              <w:t>225,</w:t>
                            </w:r>
                            <w:r>
                              <w:t xml:space="preserve">H23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9858F" id="Text Box 805" o:spid="_x0000_s1597" type="#_x0000_t202" style="position:absolute;margin-left:359.05pt;margin-top:.7pt;width:136.45pt;height:25.6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" fillcolor="white [3201]" strokeweight=".5pt">
                <v:textbox>
                  <w:txbxContent>
                    <w:p w14:paraId="16F415D3" w14:textId="77777777" w:rsidR="00E71811" w:rsidRDefault="00E71811" w:rsidP="00574CBD">
                      <w:r>
                        <w:t>W</w:t>
                      </w:r>
                      <w:r w:rsidRPr="00AE4437">
                        <w:t>225,</w:t>
                      </w:r>
                      <w:r>
                        <w:t xml:space="preserve">H23 </w:t>
                      </w:r>
                    </w:p>
                  </w:txbxContent>
                </v:textbox>
              </v:shape>
            </w:pict>
          </mc:Fallback>
        </mc:AlternateContent>
      </w:r>
      <w:r>
        <w:rPr>
          <w:noProof/>
          <w:lang w:eastAsia="en-GB"/>
        </w:rPr>
        <mc:AlternateContent>
          <mc:Choice Requires="wps">
            <w:drawing>
              <wp:anchor distT="0" distB="0" distL="114300" distR="114300" simplePos="0" relativeHeight="252206080" behindDoc="0" locked="0" layoutInCell="1" allowOverlap="1" wp14:anchorId="7D7EDF16" wp14:editId="418C70DE">
                <wp:simplePos x="0" y="0"/>
                <wp:positionH relativeFrom="column">
                  <wp:posOffset>5229556</wp:posOffset>
                </wp:positionH>
                <wp:positionV relativeFrom="paragraph">
                  <wp:posOffset>287793</wp:posOffset>
                </wp:positionV>
                <wp:extent cx="755374" cy="1272209"/>
                <wp:effectExtent l="0" t="0" r="64135" b="61595"/>
                <wp:wrapNone/>
                <wp:docPr id="807" name="Straight Arrow Connector 807"/>
                <wp:cNvGraphicFramePr/>
                <a:graphic xmlns:a="http://schemas.openxmlformats.org/drawingml/2006/main">
                  <a:graphicData uri="http://schemas.microsoft.com/office/word/2010/wordprocessingShape">
                    <wps:wsp>
                      <wps:cNvCnPr/>
                      <wps:spPr>
                        <a:xfrm>
                          <a:off x="0" y="0"/>
                          <a:ext cx="755374" cy="12722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98008" id="Straight Arrow Connector 807" o:spid="_x0000_s1026" type="#_x0000_t32" style="position:absolute;margin-left:411.8pt;margin-top:22.65pt;width:59.5pt;height:100.1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70240" behindDoc="0" locked="0" layoutInCell="1" allowOverlap="1" wp14:anchorId="714E2E7A" wp14:editId="43D2D78E">
                <wp:simplePos x="0" y="0"/>
                <wp:positionH relativeFrom="column">
                  <wp:posOffset>7792223</wp:posOffset>
                </wp:positionH>
                <wp:positionV relativeFrom="paragraph">
                  <wp:posOffset>9166</wp:posOffset>
                </wp:positionV>
                <wp:extent cx="461176" cy="294199"/>
                <wp:effectExtent l="0" t="0" r="34290" b="10795"/>
                <wp:wrapNone/>
                <wp:docPr id="1189" name="Right Brace 1189"/>
                <wp:cNvGraphicFramePr/>
                <a:graphic xmlns:a="http://schemas.openxmlformats.org/drawingml/2006/main">
                  <a:graphicData uri="http://schemas.microsoft.com/office/word/2010/wordprocessingShape">
                    <wps:wsp>
                      <wps:cNvSpPr/>
                      <wps:spPr>
                        <a:xfrm>
                          <a:off x="0" y="0"/>
                          <a:ext cx="461176" cy="29419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7A7103" id="Right Brace 1189" o:spid="_x0000_s1026" type="#_x0000_t88" style="position:absolute;margin-left:613.55pt;margin-top:.7pt;width:36.3pt;height:23.15pt;z-index:25217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" strokecolor="#5b9bd5 [3204]" strokeweight=".5pt">
                <v:stroke joinstyle="miter"/>
              </v:shape>
            </w:pict>
          </mc:Fallback>
        </mc:AlternateContent>
      </w:r>
      <w:r w:rsidRPr="00400A29">
        <w:rPr>
          <w:noProof/>
          <w:lang w:eastAsia="en-GB"/>
        </w:rPr>
        <mc:AlternateContent>
          <mc:Choice Requires="wps">
            <w:drawing>
              <wp:anchor distT="0" distB="0" distL="114300" distR="114300" simplePos="0" relativeHeight="252137472" behindDoc="0" locked="0" layoutInCell="1" allowOverlap="1" wp14:anchorId="15E8C182" wp14:editId="0AA43370">
                <wp:simplePos x="0" y="0"/>
                <wp:positionH relativeFrom="column">
                  <wp:posOffset>7403465</wp:posOffset>
                </wp:positionH>
                <wp:positionV relativeFrom="paragraph">
                  <wp:posOffset>58420</wp:posOffset>
                </wp:positionV>
                <wp:extent cx="409575" cy="190500"/>
                <wp:effectExtent l="0" t="0" r="28575" b="19050"/>
                <wp:wrapNone/>
                <wp:docPr id="1152" name="Rectangle 1152"/>
                <wp:cNvGraphicFramePr/>
                <a:graphic xmlns:a="http://schemas.openxmlformats.org/drawingml/2006/main">
                  <a:graphicData uri="http://schemas.microsoft.com/office/word/2010/wordprocessingShape">
                    <wps:wsp>
                      <wps:cNvSpPr/>
                      <wps:spPr>
                        <a:xfrm>
                          <a:off x="0" y="0"/>
                          <a:ext cx="409575" cy="1905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75CA24A3"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8C182" id="Rectangle 1152" o:spid="_x0000_s1598" style="position:absolute;margin-left:582.95pt;margin-top:4.6pt;width:32.25pt;height:1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" fillcolor="white [3201]" strokecolor="#aeaaaa [2414]" strokeweight="1pt">
                <v:textbox>
                  <w:txbxContent>
                    <w:p w14:paraId="75CA24A3" w14:textId="77777777" w:rsidR="00E71811" w:rsidRPr="00CD7491" w:rsidRDefault="00E71811" w:rsidP="00574CBD">
                      <w:pPr>
                        <w:pStyle w:val="NormalWeb"/>
                        <w:spacing w:before="0" w:beforeAutospacing="0" w:after="0" w:afterAutospacing="0"/>
                        <w:jc w:val="both"/>
                      </w:pPr>
                    </w:p>
                  </w:txbxContent>
                </v:textbox>
              </v:rect>
            </w:pict>
          </mc:Fallback>
        </mc:AlternateContent>
      </w:r>
      <w:r w:rsidRPr="00400A29">
        <w:rPr>
          <w:noProof/>
          <w:lang w:eastAsia="en-GB"/>
        </w:rPr>
        <mc:AlternateContent>
          <mc:Choice Requires="wps">
            <w:drawing>
              <wp:anchor distT="0" distB="0" distL="114300" distR="114300" simplePos="0" relativeHeight="252136448" behindDoc="0" locked="0" layoutInCell="1" allowOverlap="1" wp14:anchorId="46B520E1" wp14:editId="585602CA">
                <wp:simplePos x="0" y="0"/>
                <wp:positionH relativeFrom="column">
                  <wp:posOffset>6917690</wp:posOffset>
                </wp:positionH>
                <wp:positionV relativeFrom="paragraph">
                  <wp:posOffset>48895</wp:posOffset>
                </wp:positionV>
                <wp:extent cx="409575" cy="190500"/>
                <wp:effectExtent l="0" t="0" r="28575" b="19050"/>
                <wp:wrapNone/>
                <wp:docPr id="1151" name="Rectangle 1151"/>
                <wp:cNvGraphicFramePr/>
                <a:graphic xmlns:a="http://schemas.openxmlformats.org/drawingml/2006/main">
                  <a:graphicData uri="http://schemas.microsoft.com/office/word/2010/wordprocessingShape">
                    <wps:wsp>
                      <wps:cNvSpPr/>
                      <wps:spPr>
                        <a:xfrm>
                          <a:off x="0" y="0"/>
                          <a:ext cx="409575" cy="1905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16C3DEF0"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520E1" id="Rectangle 1151" o:spid="_x0000_s1599" style="position:absolute;margin-left:544.7pt;margin-top:3.85pt;width:32.25pt;height: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" fillcolor="white [3201]" strokecolor="#aeaaaa [2414]" strokeweight="1pt">
                <v:textbox>
                  <w:txbxContent>
                    <w:p w14:paraId="16C3DEF0" w14:textId="77777777" w:rsidR="00E71811" w:rsidRPr="00CD7491" w:rsidRDefault="00E71811" w:rsidP="00574CBD">
                      <w:pPr>
                        <w:pStyle w:val="NormalWeb"/>
                        <w:spacing w:before="0" w:beforeAutospacing="0" w:after="0" w:afterAutospacing="0"/>
                        <w:jc w:val="both"/>
                      </w:pPr>
                    </w:p>
                  </w:txbxContent>
                </v:textbox>
              </v:rect>
            </w:pict>
          </mc:Fallback>
        </mc:AlternateContent>
      </w:r>
      <w:r w:rsidRPr="00400A29">
        <w:rPr>
          <w:noProof/>
          <w:lang w:eastAsia="en-GB"/>
        </w:rPr>
        <mc:AlternateContent>
          <mc:Choice Requires="wps">
            <w:drawing>
              <wp:anchor distT="0" distB="0" distL="114300" distR="114300" simplePos="0" relativeHeight="252135424" behindDoc="0" locked="0" layoutInCell="1" allowOverlap="1" wp14:anchorId="037D9484" wp14:editId="76B5D493">
                <wp:simplePos x="0" y="0"/>
                <wp:positionH relativeFrom="column">
                  <wp:posOffset>6431915</wp:posOffset>
                </wp:positionH>
                <wp:positionV relativeFrom="paragraph">
                  <wp:posOffset>49226</wp:posOffset>
                </wp:positionV>
                <wp:extent cx="409575" cy="190500"/>
                <wp:effectExtent l="0" t="0" r="28575" b="19050"/>
                <wp:wrapNone/>
                <wp:docPr id="1150" name="Rectangle 1150"/>
                <wp:cNvGraphicFramePr/>
                <a:graphic xmlns:a="http://schemas.openxmlformats.org/drawingml/2006/main">
                  <a:graphicData uri="http://schemas.microsoft.com/office/word/2010/wordprocessingShape">
                    <wps:wsp>
                      <wps:cNvSpPr/>
                      <wps:spPr>
                        <a:xfrm>
                          <a:off x="0" y="0"/>
                          <a:ext cx="409575" cy="1905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50BF86F0"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9484" id="Rectangle 1150" o:spid="_x0000_s1600" style="position:absolute;margin-left:506.45pt;margin-top:3.9pt;width:32.25pt;height:1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" fillcolor="white [3201]" strokecolor="#aeaaaa [2414]" strokeweight="1pt">
                <v:textbox>
                  <w:txbxContent>
                    <w:p w14:paraId="50BF86F0" w14:textId="77777777" w:rsidR="00E71811" w:rsidRPr="00CD7491" w:rsidRDefault="00E71811" w:rsidP="00574CBD">
                      <w:pPr>
                        <w:pStyle w:val="NormalWeb"/>
                        <w:spacing w:before="0" w:beforeAutospacing="0" w:after="0" w:afterAutospacing="0"/>
                        <w:jc w:val="both"/>
                      </w:pPr>
                    </w:p>
                  </w:txbxContent>
                </v:textbox>
              </v:rect>
            </w:pict>
          </mc:Fallback>
        </mc:AlternateContent>
      </w:r>
      <w:r>
        <w:rPr>
          <w:noProof/>
          <w:lang w:eastAsia="en-GB"/>
        </w:rPr>
        <mc:AlternateContent>
          <mc:Choice Requires="wps">
            <w:drawing>
              <wp:anchor distT="0" distB="0" distL="114300" distR="114300" simplePos="0" relativeHeight="252171264" behindDoc="0" locked="0" layoutInCell="1" allowOverlap="1" wp14:anchorId="28B2C901" wp14:editId="38A8F966">
                <wp:simplePos x="0" y="0"/>
                <wp:positionH relativeFrom="column">
                  <wp:posOffset>8465737</wp:posOffset>
                </wp:positionH>
                <wp:positionV relativeFrom="paragraph">
                  <wp:posOffset>9497</wp:posOffset>
                </wp:positionV>
                <wp:extent cx="1192696" cy="381663"/>
                <wp:effectExtent l="0" t="0" r="26670" b="18415"/>
                <wp:wrapNone/>
                <wp:docPr id="1190" name="Text Box 1190"/>
                <wp:cNvGraphicFramePr/>
                <a:graphic xmlns:a="http://schemas.openxmlformats.org/drawingml/2006/main">
                  <a:graphicData uri="http://schemas.microsoft.com/office/word/2010/wordprocessingShape">
                    <wps:wsp>
                      <wps:cNvSpPr txBox="1"/>
                      <wps:spPr>
                        <a:xfrm>
                          <a:off x="0" y="0"/>
                          <a:ext cx="1192696" cy="381663"/>
                        </a:xfrm>
                        <a:prstGeom prst="rect">
                          <a:avLst/>
                        </a:prstGeom>
                        <a:solidFill>
                          <a:schemeClr val="lt1"/>
                        </a:solidFill>
                        <a:ln w="6350">
                          <a:solidFill>
                            <a:prstClr val="black"/>
                          </a:solidFill>
                        </a:ln>
                      </wps:spPr>
                      <wps:txbx>
                        <w:txbxContent>
                          <w:p w14:paraId="04489CC0" w14:textId="77777777" w:rsidR="00E71811" w:rsidRDefault="00E71811" w:rsidP="00574CBD">
                            <w:r>
                              <w:t>W</w:t>
                            </w:r>
                            <w:r w:rsidRPr="00B84BBF">
                              <w:t xml:space="preserve">71, </w:t>
                            </w:r>
                            <w:r>
                              <w:t>H</w:t>
                            </w:r>
                            <w:r w:rsidRPr="00B84BBF">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C901" id="Text Box 1190" o:spid="_x0000_s1601" type="#_x0000_t202" style="position:absolute;margin-left:666.6pt;margin-top:.75pt;width:93.9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" fillcolor="white [3201]" strokeweight=".5pt">
                <v:textbox>
                  <w:txbxContent>
                    <w:p w14:paraId="04489CC0" w14:textId="77777777" w:rsidR="00E71811" w:rsidRDefault="00E71811" w:rsidP="00574CBD">
                      <w:r>
                        <w:t>W</w:t>
                      </w:r>
                      <w:r w:rsidRPr="00B84BBF">
                        <w:t xml:space="preserve">71, </w:t>
                      </w:r>
                      <w:r>
                        <w:t>H</w:t>
                      </w:r>
                      <w:r w:rsidRPr="00B84BBF">
                        <w:t>23</w:t>
                      </w:r>
                    </w:p>
                  </w:txbxContent>
                </v:textbox>
              </v:shape>
            </w:pict>
          </mc:Fallback>
        </mc:AlternateContent>
      </w:r>
    </w:p>
    <w:p w14:paraId="690187D8"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98912" behindDoc="0" locked="0" layoutInCell="1" allowOverlap="1" wp14:anchorId="448FE4B6" wp14:editId="45748A68">
                <wp:simplePos x="0" y="0"/>
                <wp:positionH relativeFrom="column">
                  <wp:posOffset>7703572</wp:posOffset>
                </wp:positionH>
                <wp:positionV relativeFrom="paragraph">
                  <wp:posOffset>280035</wp:posOffset>
                </wp:positionV>
                <wp:extent cx="626993" cy="333955"/>
                <wp:effectExtent l="0" t="0" r="78105" b="47625"/>
                <wp:wrapNone/>
                <wp:docPr id="808" name="Straight Arrow Connector 808"/>
                <wp:cNvGraphicFramePr/>
                <a:graphic xmlns:a="http://schemas.openxmlformats.org/drawingml/2006/main">
                  <a:graphicData uri="http://schemas.microsoft.com/office/word/2010/wordprocessingShape">
                    <wps:wsp>
                      <wps:cNvCnPr/>
                      <wps:spPr>
                        <a:xfrm>
                          <a:off x="0" y="0"/>
                          <a:ext cx="626993" cy="33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7AFD7" id="Straight Arrow Connector 808" o:spid="_x0000_s1026" type="#_x0000_t32" style="position:absolute;margin-left:606.6pt;margin-top:22.05pt;width:49.35pt;height:26.3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97888" behindDoc="0" locked="0" layoutInCell="1" allowOverlap="1" wp14:anchorId="1AEEC132" wp14:editId="22EE9525">
                <wp:simplePos x="0" y="0"/>
                <wp:positionH relativeFrom="column">
                  <wp:posOffset>6446106</wp:posOffset>
                </wp:positionH>
                <wp:positionV relativeFrom="paragraph">
                  <wp:posOffset>57398</wp:posOffset>
                </wp:positionV>
                <wp:extent cx="1363731" cy="270345"/>
                <wp:effectExtent l="0" t="0" r="27305" b="15875"/>
                <wp:wrapNone/>
                <wp:docPr id="1195" name="Rectangle 1195"/>
                <wp:cNvGraphicFramePr/>
                <a:graphic xmlns:a="http://schemas.openxmlformats.org/drawingml/2006/main">
                  <a:graphicData uri="http://schemas.microsoft.com/office/word/2010/wordprocessingShape">
                    <wps:wsp>
                      <wps:cNvSpPr/>
                      <wps:spPr>
                        <a:xfrm>
                          <a:off x="0" y="0"/>
                          <a:ext cx="1363731" cy="270345"/>
                        </a:xfrm>
                        <a:prstGeom prst="rect">
                          <a:avLst/>
                        </a:prstGeom>
                      </wps:spPr>
                      <wps:style>
                        <a:lnRef idx="2">
                          <a:schemeClr val="dk1"/>
                        </a:lnRef>
                        <a:fillRef idx="1">
                          <a:schemeClr val="lt1"/>
                        </a:fillRef>
                        <a:effectRef idx="0">
                          <a:schemeClr val="dk1"/>
                        </a:effectRef>
                        <a:fontRef idx="minor">
                          <a:schemeClr val="dk1"/>
                        </a:fontRef>
                      </wps:style>
                      <wps:txbx>
                        <w:txbxContent>
                          <w:p w14:paraId="7B8A87EA" w14:textId="77777777" w:rsidR="00E71811" w:rsidRPr="009A7D43" w:rsidRDefault="00E71811" w:rsidP="00574CBD">
                            <w:pPr>
                              <w:jc w:val="center"/>
                              <w:rPr>
                                <w:sz w:val="20"/>
                              </w:rPr>
                            </w:pPr>
                            <w:r w:rsidRPr="009A7D43">
                              <w:rPr>
                                <w:sz w:val="20"/>
                              </w:rPr>
                              <w:t xml:space="preserve">Add </w:t>
                            </w:r>
                            <w:r w:rsidRPr="00AE4437">
                              <w:rPr>
                                <w:sz w:val="22"/>
                              </w:rPr>
                              <w:t>Calendar</w:t>
                            </w:r>
                            <w:r w:rsidRPr="009A7D43">
                              <w:rPr>
                                <w:sz w:val="20"/>
                              </w:rPr>
                              <w:t xml:space="preserve">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EC132" id="Rectangle 1195" o:spid="_x0000_s1602" style="position:absolute;margin-left:507.55pt;margin-top:4.5pt;width:107.4pt;height:21.3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" fillcolor="white [3201]" strokecolor="black [3200]" strokeweight="1pt">
                <v:textbox>
                  <w:txbxContent>
                    <w:p w14:paraId="7B8A87EA" w14:textId="77777777" w:rsidR="00E71811" w:rsidRPr="009A7D43" w:rsidRDefault="00E71811" w:rsidP="00574CBD">
                      <w:pPr>
                        <w:jc w:val="center"/>
                        <w:rPr>
                          <w:sz w:val="20"/>
                        </w:rPr>
                      </w:pPr>
                      <w:r w:rsidRPr="009A7D43">
                        <w:rPr>
                          <w:sz w:val="20"/>
                        </w:rPr>
                        <w:t xml:space="preserve">Add </w:t>
                      </w:r>
                      <w:r w:rsidRPr="00AE4437">
                        <w:rPr>
                          <w:sz w:val="22"/>
                        </w:rPr>
                        <w:t>Calendar</w:t>
                      </w:r>
                      <w:r w:rsidRPr="009A7D43">
                        <w:rPr>
                          <w:sz w:val="20"/>
                        </w:rPr>
                        <w:t xml:space="preserve"> Event</w:t>
                      </w:r>
                    </w:p>
                  </w:txbxContent>
                </v:textbox>
              </v:rect>
            </w:pict>
          </mc:Fallback>
        </mc:AlternateContent>
      </w:r>
    </w:p>
    <w:p w14:paraId="7AC554C3"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99936" behindDoc="0" locked="0" layoutInCell="1" allowOverlap="1" wp14:anchorId="59747E18" wp14:editId="35DC6C5B">
                <wp:simplePos x="0" y="0"/>
                <wp:positionH relativeFrom="column">
                  <wp:posOffset>8266955</wp:posOffset>
                </wp:positionH>
                <wp:positionV relativeFrom="paragraph">
                  <wp:posOffset>153007</wp:posOffset>
                </wp:positionV>
                <wp:extent cx="1431234" cy="1979875"/>
                <wp:effectExtent l="0" t="0" r="17145" b="20955"/>
                <wp:wrapNone/>
                <wp:docPr id="812" name="Text Box 812"/>
                <wp:cNvGraphicFramePr/>
                <a:graphic xmlns:a="http://schemas.openxmlformats.org/drawingml/2006/main">
                  <a:graphicData uri="http://schemas.microsoft.com/office/word/2010/wordprocessingShape">
                    <wps:wsp>
                      <wps:cNvSpPr txBox="1"/>
                      <wps:spPr>
                        <a:xfrm>
                          <a:off x="0" y="0"/>
                          <a:ext cx="1431234" cy="1979875"/>
                        </a:xfrm>
                        <a:prstGeom prst="rect">
                          <a:avLst/>
                        </a:prstGeom>
                        <a:solidFill>
                          <a:schemeClr val="lt1"/>
                        </a:solidFill>
                        <a:ln w="6350">
                          <a:solidFill>
                            <a:prstClr val="black"/>
                          </a:solidFill>
                        </a:ln>
                      </wps:spPr>
                      <wps:txbx>
                        <w:txbxContent>
                          <w:p w14:paraId="1B1025EC" w14:textId="77777777" w:rsidR="00E71811" w:rsidRDefault="00E71811" w:rsidP="00574CBD">
                            <w:r>
                              <w:t>W</w:t>
                            </w:r>
                            <w:r w:rsidRPr="009A7D43">
                              <w:t xml:space="preserve">225, </w:t>
                            </w:r>
                            <w:r>
                              <w:t>H</w:t>
                            </w:r>
                            <w:r w:rsidRPr="009A7D43">
                              <w:t>37</w:t>
                            </w:r>
                            <w:r>
                              <w:t xml:space="preserve">, creates the calendar event and stores it </w:t>
                            </w:r>
                          </w:p>
                          <w:p w14:paraId="558B7F23" w14:textId="77777777" w:rsidR="00E71811" w:rsidRDefault="00E71811" w:rsidP="00574CBD"/>
                          <w:p w14:paraId="63994897" w14:textId="77777777" w:rsidR="00E71811" w:rsidRDefault="00E71811" w:rsidP="00574CBD">
                            <w:r>
                              <w:t xml:space="preserve">Delete Calendar events,  removes event and update the calendar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47E18" id="Text Box 812" o:spid="_x0000_s1603" type="#_x0000_t202" style="position:absolute;margin-left:650.95pt;margin-top:12.05pt;width:112.7pt;height:155.9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" fillcolor="white [3201]" strokeweight=".5pt">
                <v:textbox>
                  <w:txbxContent>
                    <w:p w14:paraId="1B1025EC" w14:textId="77777777" w:rsidR="00E71811" w:rsidRDefault="00E71811" w:rsidP="00574CBD">
                      <w:r>
                        <w:t>W</w:t>
                      </w:r>
                      <w:r w:rsidRPr="009A7D43">
                        <w:t xml:space="preserve">225, </w:t>
                      </w:r>
                      <w:r>
                        <w:t>H</w:t>
                      </w:r>
                      <w:r w:rsidRPr="009A7D43">
                        <w:t>37</w:t>
                      </w:r>
                      <w:r>
                        <w:t xml:space="preserve">, creates the calendar event and stores it </w:t>
                      </w:r>
                    </w:p>
                    <w:p w14:paraId="558B7F23" w14:textId="77777777" w:rsidR="00E71811" w:rsidRDefault="00E71811" w:rsidP="00574CBD"/>
                    <w:p w14:paraId="63994897" w14:textId="77777777" w:rsidR="00E71811" w:rsidRDefault="00E71811" w:rsidP="00574CBD">
                      <w:r>
                        <w:t xml:space="preserve">Delete Calendar events,  removes event and update the calendar </w:t>
                      </w:r>
                    </w:p>
                  </w:txbxContent>
                </v:textbox>
              </v:shape>
            </w:pict>
          </mc:Fallback>
        </mc:AlternateContent>
      </w:r>
      <w:r>
        <w:rPr>
          <w:noProof/>
          <w:lang w:eastAsia="en-GB"/>
        </w:rPr>
        <mc:AlternateContent>
          <mc:Choice Requires="wps">
            <w:drawing>
              <wp:anchor distT="0" distB="0" distL="114300" distR="114300" simplePos="0" relativeHeight="252138496" behindDoc="0" locked="0" layoutInCell="1" allowOverlap="1" wp14:anchorId="228A0058" wp14:editId="6435B693">
                <wp:simplePos x="0" y="0"/>
                <wp:positionH relativeFrom="column">
                  <wp:posOffset>6362286</wp:posOffset>
                </wp:positionH>
                <wp:positionV relativeFrom="paragraph">
                  <wp:posOffset>12700</wp:posOffset>
                </wp:positionV>
                <wp:extent cx="1362075" cy="428625"/>
                <wp:effectExtent l="0" t="0" r="0" b="0"/>
                <wp:wrapNone/>
                <wp:docPr id="1153" name="Rectangle 1153"/>
                <wp:cNvGraphicFramePr/>
                <a:graphic xmlns:a="http://schemas.openxmlformats.org/drawingml/2006/main">
                  <a:graphicData uri="http://schemas.microsoft.com/office/word/2010/wordprocessingShape">
                    <wps:wsp>
                      <wps:cNvSpPr/>
                      <wps:spPr>
                        <a:xfrm>
                          <a:off x="0" y="0"/>
                          <a:ext cx="1362075"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EA1E57" w14:textId="77777777" w:rsidR="00E71811" w:rsidRPr="0092275B" w:rsidRDefault="00E71811" w:rsidP="00574CBD">
                            <w:pPr>
                              <w:jc w:val="center"/>
                              <w:rPr>
                                <w:color w:val="000000" w:themeColor="text1"/>
                                <w:sz w:val="22"/>
                              </w:rPr>
                            </w:pPr>
                            <w:r>
                              <w:rPr>
                                <w:color w:val="000000" w:themeColor="text1"/>
                                <w:sz w:val="22"/>
                              </w:rPr>
                              <w:t>Delete Calendar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A0058" id="Rectangle 1153" o:spid="_x0000_s1604" style="position:absolute;margin-left:500.95pt;margin-top:1pt;width:107.25pt;height:33.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" filled="f" stroked="f" strokeweight="1pt">
                <v:textbox>
                  <w:txbxContent>
                    <w:p w14:paraId="52EA1E57" w14:textId="77777777" w:rsidR="00E71811" w:rsidRPr="0092275B" w:rsidRDefault="00E71811" w:rsidP="00574CBD">
                      <w:pPr>
                        <w:jc w:val="center"/>
                        <w:rPr>
                          <w:color w:val="000000" w:themeColor="text1"/>
                          <w:sz w:val="22"/>
                        </w:rPr>
                      </w:pPr>
                      <w:r>
                        <w:rPr>
                          <w:color w:val="000000" w:themeColor="text1"/>
                          <w:sz w:val="22"/>
                        </w:rPr>
                        <w:t>Delete Calendar Event</w:t>
                      </w:r>
                    </w:p>
                  </w:txbxContent>
                </v:textbox>
              </v:rect>
            </w:pict>
          </mc:Fallback>
        </mc:AlternateContent>
      </w:r>
    </w:p>
    <w:p w14:paraId="7F51C13C"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7104" behindDoc="0" locked="0" layoutInCell="1" allowOverlap="1" wp14:anchorId="4F5172E4" wp14:editId="7BAA053B">
                <wp:simplePos x="0" y="0"/>
                <wp:positionH relativeFrom="column">
                  <wp:posOffset>5992882</wp:posOffset>
                </wp:positionH>
                <wp:positionV relativeFrom="paragraph">
                  <wp:posOffset>248616</wp:posOffset>
                </wp:positionV>
                <wp:extent cx="397565" cy="869260"/>
                <wp:effectExtent l="38100" t="0" r="21590" b="26670"/>
                <wp:wrapNone/>
                <wp:docPr id="817" name="Left Brace 817"/>
                <wp:cNvGraphicFramePr/>
                <a:graphic xmlns:a="http://schemas.openxmlformats.org/drawingml/2006/main">
                  <a:graphicData uri="http://schemas.microsoft.com/office/word/2010/wordprocessingShape">
                    <wps:wsp>
                      <wps:cNvSpPr/>
                      <wps:spPr>
                        <a:xfrm>
                          <a:off x="0" y="0"/>
                          <a:ext cx="397565" cy="8692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A88052" id="Left Brace 817" o:spid="_x0000_s1026" type="#_x0000_t87" style="position:absolute;margin-left:471.9pt;margin-top:19.6pt;width:31.3pt;height:68.45pt;z-index:25220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" adj="823" strokecolor="#5b9bd5 [3204]" strokeweight=".5pt">
                <v:stroke joinstyle="miter"/>
              </v:shape>
            </w:pict>
          </mc:Fallback>
        </mc:AlternateContent>
      </w:r>
      <w:r w:rsidRPr="00032653">
        <w:rPr>
          <w:noProof/>
          <w:lang w:eastAsia="en-GB"/>
        </w:rPr>
        <mc:AlternateContent>
          <mc:Choice Requires="wps">
            <w:drawing>
              <wp:anchor distT="0" distB="0" distL="114300" distR="114300" simplePos="0" relativeHeight="252140544" behindDoc="0" locked="0" layoutInCell="1" allowOverlap="1" wp14:anchorId="6C90608C" wp14:editId="4497B4D9">
                <wp:simplePos x="0" y="0"/>
                <wp:positionH relativeFrom="column">
                  <wp:posOffset>6360795</wp:posOffset>
                </wp:positionH>
                <wp:positionV relativeFrom="paragraph">
                  <wp:posOffset>61595</wp:posOffset>
                </wp:positionV>
                <wp:extent cx="1362075" cy="266700"/>
                <wp:effectExtent l="0" t="0" r="0" b="0"/>
                <wp:wrapNone/>
                <wp:docPr id="1155" name="Rectangle 1155"/>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7671D6" w14:textId="77777777" w:rsidR="00E71811" w:rsidRPr="0092275B" w:rsidRDefault="00E71811" w:rsidP="00574CBD">
                            <w:pPr>
                              <w:rPr>
                                <w:color w:val="000000" w:themeColor="text1"/>
                                <w:sz w:val="22"/>
                              </w:rPr>
                            </w:pPr>
                            <w:r>
                              <w:rPr>
                                <w:color w:val="000000" w:themeColor="text1"/>
                                <w:sz w:val="22"/>
                              </w:rPr>
                              <w:t>Event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0608C" id="Rectangle 1155" o:spid="_x0000_s1605" style="position:absolute;margin-left:500.85pt;margin-top:4.85pt;width:107.25pt;height:2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" filled="f" stroked="f" strokeweight="1pt">
                <v:textbox>
                  <w:txbxContent>
                    <w:p w14:paraId="217671D6" w14:textId="77777777" w:rsidR="00E71811" w:rsidRPr="0092275B" w:rsidRDefault="00E71811" w:rsidP="00574CBD">
                      <w:pPr>
                        <w:rPr>
                          <w:color w:val="000000" w:themeColor="text1"/>
                          <w:sz w:val="22"/>
                        </w:rPr>
                      </w:pPr>
                      <w:r>
                        <w:rPr>
                          <w:color w:val="000000" w:themeColor="text1"/>
                          <w:sz w:val="22"/>
                        </w:rPr>
                        <w:t>Event Title:</w:t>
                      </w:r>
                    </w:p>
                  </w:txbxContent>
                </v:textbox>
              </v:rect>
            </w:pict>
          </mc:Fallback>
        </mc:AlternateContent>
      </w:r>
      <w:r w:rsidRPr="00032653">
        <w:rPr>
          <w:noProof/>
          <w:lang w:eastAsia="en-GB"/>
        </w:rPr>
        <mc:AlternateContent>
          <mc:Choice Requires="wps">
            <w:drawing>
              <wp:anchor distT="0" distB="0" distL="114300" distR="114300" simplePos="0" relativeHeight="252139520" behindDoc="0" locked="0" layoutInCell="1" allowOverlap="1" wp14:anchorId="75BC9F4C" wp14:editId="0B01D1F6">
                <wp:simplePos x="0" y="0"/>
                <wp:positionH relativeFrom="column">
                  <wp:posOffset>6475095</wp:posOffset>
                </wp:positionH>
                <wp:positionV relativeFrom="paragraph">
                  <wp:posOffset>270510</wp:posOffset>
                </wp:positionV>
                <wp:extent cx="1162050" cy="169787"/>
                <wp:effectExtent l="0" t="0" r="19050" b="20955"/>
                <wp:wrapNone/>
                <wp:docPr id="1154" name="Rectangle 1154"/>
                <wp:cNvGraphicFramePr/>
                <a:graphic xmlns:a="http://schemas.openxmlformats.org/drawingml/2006/main">
                  <a:graphicData uri="http://schemas.microsoft.com/office/word/2010/wordprocessingShape">
                    <wps:wsp>
                      <wps:cNvSpPr/>
                      <wps:spPr>
                        <a:xfrm>
                          <a:off x="0" y="0"/>
                          <a:ext cx="1162050" cy="16978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2710B3DC"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C9F4C" id="Rectangle 1154" o:spid="_x0000_s1606" style="position:absolute;margin-left:509.85pt;margin-top:21.3pt;width:91.5pt;height:13.3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" fillcolor="white [3201]" strokecolor="#aeaaaa [2414]" strokeweight="1pt">
                <v:textbox>
                  <w:txbxContent>
                    <w:p w14:paraId="2710B3DC"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7E6F197F" w14:textId="77777777" w:rsidR="00574CBD" w:rsidRDefault="00574CBD" w:rsidP="00574CBD">
      <w:pPr>
        <w:tabs>
          <w:tab w:val="left" w:pos="2327"/>
          <w:tab w:val="left" w:pos="10632"/>
        </w:tabs>
      </w:pPr>
      <w:r w:rsidRPr="00032653">
        <w:rPr>
          <w:noProof/>
          <w:lang w:eastAsia="en-GB"/>
        </w:rPr>
        <mc:AlternateContent>
          <mc:Choice Requires="wps">
            <w:drawing>
              <wp:anchor distT="0" distB="0" distL="114300" distR="114300" simplePos="0" relativeHeight="252142592" behindDoc="0" locked="0" layoutInCell="1" allowOverlap="1" wp14:anchorId="60F17C74" wp14:editId="5FE077C6">
                <wp:simplePos x="0" y="0"/>
                <wp:positionH relativeFrom="column">
                  <wp:posOffset>6351270</wp:posOffset>
                </wp:positionH>
                <wp:positionV relativeFrom="paragraph">
                  <wp:posOffset>100965</wp:posOffset>
                </wp:positionV>
                <wp:extent cx="1362075" cy="266700"/>
                <wp:effectExtent l="0" t="0" r="0" b="0"/>
                <wp:wrapNone/>
                <wp:docPr id="1158" name="Rectangle 1158"/>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7789C1" w14:textId="77777777" w:rsidR="00E71811" w:rsidRPr="0092275B" w:rsidRDefault="00E71811" w:rsidP="00574CBD">
                            <w:pPr>
                              <w:rPr>
                                <w:color w:val="000000" w:themeColor="text1"/>
                                <w:sz w:val="22"/>
                              </w:rPr>
                            </w:pPr>
                            <w:r>
                              <w:rPr>
                                <w:color w:val="000000" w:themeColor="text1"/>
                                <w:sz w:val="22"/>
                              </w:rPr>
                              <w:t>Event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17C74" id="Rectangle 1158" o:spid="_x0000_s1607" style="position:absolute;margin-left:500.1pt;margin-top:7.95pt;width:107.25pt;height:21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" filled="f" stroked="f" strokeweight="1pt">
                <v:textbox>
                  <w:txbxContent>
                    <w:p w14:paraId="547789C1" w14:textId="77777777" w:rsidR="00E71811" w:rsidRPr="0092275B" w:rsidRDefault="00E71811" w:rsidP="00574CBD">
                      <w:pPr>
                        <w:rPr>
                          <w:color w:val="000000" w:themeColor="text1"/>
                          <w:sz w:val="22"/>
                        </w:rPr>
                      </w:pPr>
                      <w:r>
                        <w:rPr>
                          <w:color w:val="000000" w:themeColor="text1"/>
                          <w:sz w:val="22"/>
                        </w:rPr>
                        <w:t>Event Time:</w:t>
                      </w:r>
                    </w:p>
                  </w:txbxContent>
                </v:textbox>
              </v:rect>
            </w:pict>
          </mc:Fallback>
        </mc:AlternateContent>
      </w:r>
    </w:p>
    <w:p w14:paraId="07322356"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1984" behindDoc="0" locked="0" layoutInCell="1" allowOverlap="1" wp14:anchorId="5C07DA80" wp14:editId="415FC39E">
                <wp:simplePos x="0" y="0"/>
                <wp:positionH relativeFrom="column">
                  <wp:posOffset>7821682</wp:posOffset>
                </wp:positionH>
                <wp:positionV relativeFrom="paragraph">
                  <wp:posOffset>256954</wp:posOffset>
                </wp:positionV>
                <wp:extent cx="492980" cy="437322"/>
                <wp:effectExtent l="0" t="38100" r="59690" b="20320"/>
                <wp:wrapNone/>
                <wp:docPr id="818" name="Straight Arrow Connector 818"/>
                <wp:cNvGraphicFramePr/>
                <a:graphic xmlns:a="http://schemas.openxmlformats.org/drawingml/2006/main">
                  <a:graphicData uri="http://schemas.microsoft.com/office/word/2010/wordprocessingShape">
                    <wps:wsp>
                      <wps:cNvCnPr/>
                      <wps:spPr>
                        <a:xfrm flipV="1">
                          <a:off x="0" y="0"/>
                          <a:ext cx="492980"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9148C" id="Straight Arrow Connector 818" o:spid="_x0000_s1026" type="#_x0000_t32" style="position:absolute;margin-left:615.9pt;margin-top:20.25pt;width:38.8pt;height:34.45pt;flip:y;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" strokecolor="#5b9bd5 [3204]" strokeweight=".5pt">
                <v:stroke endarrow="block" joinstyle="miter"/>
              </v:shape>
            </w:pict>
          </mc:Fallback>
        </mc:AlternateContent>
      </w:r>
      <w:r w:rsidRPr="00032653">
        <w:rPr>
          <w:noProof/>
          <w:lang w:eastAsia="en-GB"/>
        </w:rPr>
        <mc:AlternateContent>
          <mc:Choice Requires="wps">
            <w:drawing>
              <wp:anchor distT="0" distB="0" distL="114300" distR="114300" simplePos="0" relativeHeight="252144640" behindDoc="0" locked="0" layoutInCell="1" allowOverlap="1" wp14:anchorId="6E0E2A7C" wp14:editId="11E05254">
                <wp:simplePos x="0" y="0"/>
                <wp:positionH relativeFrom="column">
                  <wp:posOffset>6351270</wp:posOffset>
                </wp:positionH>
                <wp:positionV relativeFrom="paragraph">
                  <wp:posOffset>149860</wp:posOffset>
                </wp:positionV>
                <wp:extent cx="1362075" cy="266700"/>
                <wp:effectExtent l="0" t="0" r="0" b="0"/>
                <wp:wrapNone/>
                <wp:docPr id="1160" name="Rectangle 1160"/>
                <wp:cNvGraphicFramePr/>
                <a:graphic xmlns:a="http://schemas.openxmlformats.org/drawingml/2006/main">
                  <a:graphicData uri="http://schemas.microsoft.com/office/word/2010/wordprocessingShape">
                    <wps:wsp>
                      <wps:cNvSpPr/>
                      <wps:spPr>
                        <a:xfrm>
                          <a:off x="0" y="0"/>
                          <a:ext cx="1362075"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A1440D" w14:textId="77777777" w:rsidR="00E71811" w:rsidRPr="0092275B" w:rsidRDefault="00E71811" w:rsidP="00574CBD">
                            <w:pPr>
                              <w:rPr>
                                <w:color w:val="000000" w:themeColor="text1"/>
                                <w:sz w:val="22"/>
                              </w:rPr>
                            </w:pPr>
                            <w:r>
                              <w:rPr>
                                <w:color w:val="000000" w:themeColor="text1"/>
                                <w:sz w:val="22"/>
                              </w:rPr>
                              <w:t>Event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E2A7C" id="Rectangle 1160" o:spid="_x0000_s1608" style="position:absolute;margin-left:500.1pt;margin-top:11.8pt;width:107.25pt;height:2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" filled="f" stroked="f" strokeweight="1pt">
                <v:textbox>
                  <w:txbxContent>
                    <w:p w14:paraId="75A1440D" w14:textId="77777777" w:rsidR="00E71811" w:rsidRPr="0092275B" w:rsidRDefault="00E71811" w:rsidP="00574CBD">
                      <w:pPr>
                        <w:rPr>
                          <w:color w:val="000000" w:themeColor="text1"/>
                          <w:sz w:val="22"/>
                        </w:rPr>
                      </w:pPr>
                      <w:r>
                        <w:rPr>
                          <w:color w:val="000000" w:themeColor="text1"/>
                          <w:sz w:val="22"/>
                        </w:rPr>
                        <w:t>Event Date:</w:t>
                      </w:r>
                    </w:p>
                  </w:txbxContent>
                </v:textbox>
              </v:rect>
            </w:pict>
          </mc:Fallback>
        </mc:AlternateContent>
      </w:r>
      <w:r w:rsidRPr="00032653">
        <w:rPr>
          <w:noProof/>
          <w:lang w:eastAsia="en-GB"/>
        </w:rPr>
        <mc:AlternateContent>
          <mc:Choice Requires="wps">
            <w:drawing>
              <wp:anchor distT="0" distB="0" distL="114300" distR="114300" simplePos="0" relativeHeight="252141568" behindDoc="0" locked="0" layoutInCell="1" allowOverlap="1" wp14:anchorId="5A559DFE" wp14:editId="65C31065">
                <wp:simplePos x="0" y="0"/>
                <wp:positionH relativeFrom="column">
                  <wp:posOffset>6465570</wp:posOffset>
                </wp:positionH>
                <wp:positionV relativeFrom="paragraph">
                  <wp:posOffset>15875</wp:posOffset>
                </wp:positionV>
                <wp:extent cx="1162050" cy="169545"/>
                <wp:effectExtent l="0" t="0" r="19050" b="20955"/>
                <wp:wrapNone/>
                <wp:docPr id="1157" name="Rectangle 1157"/>
                <wp:cNvGraphicFramePr/>
                <a:graphic xmlns:a="http://schemas.openxmlformats.org/drawingml/2006/main">
                  <a:graphicData uri="http://schemas.microsoft.com/office/word/2010/wordprocessingShape">
                    <wps:wsp>
                      <wps:cNvSpPr/>
                      <wps:spPr>
                        <a:xfrm>
                          <a:off x="0" y="0"/>
                          <a:ext cx="1162050" cy="169545"/>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D0F32D9"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59DFE" id="Rectangle 1157" o:spid="_x0000_s1609" style="position:absolute;margin-left:509.1pt;margin-top:1.25pt;width:91.5pt;height:13.3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" fillcolor="white [3201]" strokecolor="#aeaaaa [2414]" strokeweight="1pt">
                <v:textbox>
                  <w:txbxContent>
                    <w:p w14:paraId="4D0F32D9"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29825A02" w14:textId="77777777" w:rsidR="00574CBD" w:rsidRDefault="00574CBD" w:rsidP="00574CBD">
      <w:pPr>
        <w:tabs>
          <w:tab w:val="left" w:pos="2327"/>
          <w:tab w:val="left" w:pos="10632"/>
        </w:tabs>
      </w:pPr>
      <w:r w:rsidRPr="00032653">
        <w:rPr>
          <w:noProof/>
          <w:lang w:eastAsia="en-GB"/>
        </w:rPr>
        <mc:AlternateContent>
          <mc:Choice Requires="wps">
            <w:drawing>
              <wp:anchor distT="0" distB="0" distL="114300" distR="114300" simplePos="0" relativeHeight="252143616" behindDoc="0" locked="0" layoutInCell="1" allowOverlap="1" wp14:anchorId="522AFD29" wp14:editId="0758CF28">
                <wp:simplePos x="0" y="0"/>
                <wp:positionH relativeFrom="column">
                  <wp:posOffset>6465570</wp:posOffset>
                </wp:positionH>
                <wp:positionV relativeFrom="paragraph">
                  <wp:posOffset>64770</wp:posOffset>
                </wp:positionV>
                <wp:extent cx="1162050" cy="169787"/>
                <wp:effectExtent l="0" t="0" r="19050" b="20955"/>
                <wp:wrapNone/>
                <wp:docPr id="1159" name="Rectangle 1159"/>
                <wp:cNvGraphicFramePr/>
                <a:graphic xmlns:a="http://schemas.openxmlformats.org/drawingml/2006/main">
                  <a:graphicData uri="http://schemas.microsoft.com/office/word/2010/wordprocessingShape">
                    <wps:wsp>
                      <wps:cNvSpPr/>
                      <wps:spPr>
                        <a:xfrm>
                          <a:off x="0" y="0"/>
                          <a:ext cx="1162050" cy="16978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B4EB899"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AFD29" id="Rectangle 1159" o:spid="_x0000_s1610" style="position:absolute;margin-left:509.1pt;margin-top:5.1pt;width:91.5pt;height:13.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" fillcolor="white [3201]" strokecolor="#aeaaaa [2414]" strokeweight="1pt">
                <v:textbox>
                  <w:txbxContent>
                    <w:p w14:paraId="3B4EB899" w14:textId="77777777" w:rsidR="00E71811" w:rsidRPr="00CD7491" w:rsidRDefault="00E71811" w:rsidP="00574CBD">
                      <w:pPr>
                        <w:pStyle w:val="NormalWeb"/>
                        <w:spacing w:before="0" w:beforeAutospacing="0" w:after="0" w:afterAutospacing="0"/>
                        <w:jc w:val="both"/>
                      </w:pPr>
                    </w:p>
                  </w:txbxContent>
                </v:textbox>
              </v:rect>
            </w:pict>
          </mc:Fallback>
        </mc:AlternateContent>
      </w:r>
    </w:p>
    <w:p w14:paraId="08C3C84F"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200960" behindDoc="0" locked="0" layoutInCell="1" allowOverlap="1" wp14:anchorId="483E3298" wp14:editId="750FEA8C">
                <wp:simplePos x="0" y="0"/>
                <wp:positionH relativeFrom="column">
                  <wp:posOffset>6429430</wp:posOffset>
                </wp:positionH>
                <wp:positionV relativeFrom="paragraph">
                  <wp:posOffset>10160</wp:posOffset>
                </wp:positionV>
                <wp:extent cx="1363731" cy="270345"/>
                <wp:effectExtent l="0" t="0" r="27305" b="15875"/>
                <wp:wrapNone/>
                <wp:docPr id="819" name="Rectangle 819"/>
                <wp:cNvGraphicFramePr/>
                <a:graphic xmlns:a="http://schemas.openxmlformats.org/drawingml/2006/main">
                  <a:graphicData uri="http://schemas.microsoft.com/office/word/2010/wordprocessingShape">
                    <wps:wsp>
                      <wps:cNvSpPr/>
                      <wps:spPr>
                        <a:xfrm>
                          <a:off x="0" y="0"/>
                          <a:ext cx="1363731" cy="270345"/>
                        </a:xfrm>
                        <a:prstGeom prst="rect">
                          <a:avLst/>
                        </a:prstGeom>
                      </wps:spPr>
                      <wps:style>
                        <a:lnRef idx="2">
                          <a:schemeClr val="dk1"/>
                        </a:lnRef>
                        <a:fillRef idx="1">
                          <a:schemeClr val="lt1"/>
                        </a:fillRef>
                        <a:effectRef idx="0">
                          <a:schemeClr val="dk1"/>
                        </a:effectRef>
                        <a:fontRef idx="minor">
                          <a:schemeClr val="dk1"/>
                        </a:fontRef>
                      </wps:style>
                      <wps:txbx>
                        <w:txbxContent>
                          <w:p w14:paraId="3EF910A3" w14:textId="77777777" w:rsidR="00E71811" w:rsidRPr="009A7D43" w:rsidRDefault="00E71811" w:rsidP="00574CBD">
                            <w:pPr>
                              <w:jc w:val="center"/>
                              <w:rPr>
                                <w:sz w:val="20"/>
                              </w:rPr>
                            </w:pPr>
                            <w:r w:rsidRPr="009A7D43">
                              <w:rPr>
                                <w:sz w:val="20"/>
                              </w:rPr>
                              <w:t>Delete Calendar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E3298" id="Rectangle 819" o:spid="_x0000_s1611" style="position:absolute;margin-left:506.25pt;margin-top:.8pt;width:107.4pt;height:21.3pt;z-index:25220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" fillcolor="white [3201]" strokecolor="black [3200]" strokeweight="1pt">
                <v:textbox>
                  <w:txbxContent>
                    <w:p w14:paraId="3EF910A3" w14:textId="77777777" w:rsidR="00E71811" w:rsidRPr="009A7D43" w:rsidRDefault="00E71811" w:rsidP="00574CBD">
                      <w:pPr>
                        <w:jc w:val="center"/>
                        <w:rPr>
                          <w:sz w:val="20"/>
                        </w:rPr>
                      </w:pPr>
                      <w:r w:rsidRPr="009A7D43">
                        <w:rPr>
                          <w:sz w:val="20"/>
                        </w:rPr>
                        <w:t>Delete Calendar Event</w:t>
                      </w:r>
                    </w:p>
                  </w:txbxContent>
                </v:textbox>
              </v:rect>
            </w:pict>
          </mc:Fallback>
        </mc:AlternateContent>
      </w:r>
    </w:p>
    <w:p w14:paraId="59E84069"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165120" behindDoc="0" locked="0" layoutInCell="1" allowOverlap="1" wp14:anchorId="34F8D55A" wp14:editId="7EA605D3">
                <wp:simplePos x="0" y="0"/>
                <wp:positionH relativeFrom="column">
                  <wp:posOffset>562141</wp:posOffset>
                </wp:positionH>
                <wp:positionV relativeFrom="paragraph">
                  <wp:posOffset>11043</wp:posOffset>
                </wp:positionV>
                <wp:extent cx="3307715" cy="500933"/>
                <wp:effectExtent l="0" t="0" r="26035" b="13970"/>
                <wp:wrapNone/>
                <wp:docPr id="1183" name="Text Box 1183"/>
                <wp:cNvGraphicFramePr/>
                <a:graphic xmlns:a="http://schemas.openxmlformats.org/drawingml/2006/main">
                  <a:graphicData uri="http://schemas.microsoft.com/office/word/2010/wordprocessingShape">
                    <wps:wsp>
                      <wps:cNvSpPr txBox="1"/>
                      <wps:spPr>
                        <a:xfrm>
                          <a:off x="0" y="0"/>
                          <a:ext cx="3307715" cy="500933"/>
                        </a:xfrm>
                        <a:prstGeom prst="rect">
                          <a:avLst/>
                        </a:prstGeom>
                        <a:solidFill>
                          <a:schemeClr val="lt1"/>
                        </a:solidFill>
                        <a:ln w="6350">
                          <a:solidFill>
                            <a:prstClr val="black"/>
                          </a:solidFill>
                        </a:ln>
                      </wps:spPr>
                      <wps:txbx>
                        <w:txbxContent>
                          <w:p w14:paraId="426766EC" w14:textId="77777777" w:rsidR="00E71811" w:rsidRDefault="00E71811" w:rsidP="00574CBD">
                            <w:r>
                              <w:t>The Calendar dll comes with this design. Only allowed to resize the calendar.</w:t>
                            </w:r>
                            <w:r w:rsidRPr="00B84BBF">
                              <w:t xml:space="preserve"> </w:t>
                            </w:r>
                            <w:r>
                              <w:t>W</w:t>
                            </w:r>
                            <w:r w:rsidRPr="00B84BBF">
                              <w:t xml:space="preserve">1223, </w:t>
                            </w:r>
                            <w:r>
                              <w:t>H</w:t>
                            </w:r>
                            <w:r w:rsidRPr="00B84BBF">
                              <w:t>579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D55A" id="Text Box 1183" o:spid="_x0000_s1612" type="#_x0000_t202" style="position:absolute;margin-left:44.25pt;margin-top:.85pt;width:260.45pt;height:39.4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" fillcolor="white [3201]" strokeweight=".5pt">
                <v:textbox>
                  <w:txbxContent>
                    <w:p w14:paraId="426766EC" w14:textId="77777777" w:rsidR="00E71811" w:rsidRDefault="00E71811" w:rsidP="00574CBD">
                      <w:r>
                        <w:t>The Calendar dll comes with this design. Only allowed to resize the calendar.</w:t>
                      </w:r>
                      <w:r w:rsidRPr="00B84BBF">
                        <w:t xml:space="preserve"> </w:t>
                      </w:r>
                      <w:r>
                        <w:t>W</w:t>
                      </w:r>
                      <w:r w:rsidRPr="00B84BBF">
                        <w:t xml:space="preserve">1223, </w:t>
                      </w:r>
                      <w:r>
                        <w:t>H</w:t>
                      </w:r>
                      <w:r w:rsidRPr="00B84BBF">
                        <w:t>579</w:t>
                      </w:r>
                    </w:p>
                  </w:txbxContent>
                </v:textbox>
              </v:shape>
            </w:pict>
          </mc:Fallback>
        </mc:AlternateContent>
      </w:r>
      <w:r>
        <w:rPr>
          <w:noProof/>
          <w:lang w:eastAsia="en-GB"/>
        </w:rPr>
        <mc:AlternateContent>
          <mc:Choice Requires="wps">
            <w:drawing>
              <wp:anchor distT="0" distB="0" distL="114300" distR="114300" simplePos="0" relativeHeight="252167168" behindDoc="0" locked="0" layoutInCell="1" allowOverlap="1" wp14:anchorId="12A9C4DE" wp14:editId="423A715A">
                <wp:simplePos x="0" y="0"/>
                <wp:positionH relativeFrom="column">
                  <wp:posOffset>4672965</wp:posOffset>
                </wp:positionH>
                <wp:positionV relativeFrom="paragraph">
                  <wp:posOffset>185972</wp:posOffset>
                </wp:positionV>
                <wp:extent cx="1733384" cy="803082"/>
                <wp:effectExtent l="0" t="0" r="19685" b="16510"/>
                <wp:wrapNone/>
                <wp:docPr id="1186" name="Text Box 1186"/>
                <wp:cNvGraphicFramePr/>
                <a:graphic xmlns:a="http://schemas.openxmlformats.org/drawingml/2006/main">
                  <a:graphicData uri="http://schemas.microsoft.com/office/word/2010/wordprocessingShape">
                    <wps:wsp>
                      <wps:cNvSpPr txBox="1"/>
                      <wps:spPr>
                        <a:xfrm>
                          <a:off x="0" y="0"/>
                          <a:ext cx="1733384" cy="803082"/>
                        </a:xfrm>
                        <a:prstGeom prst="rect">
                          <a:avLst/>
                        </a:prstGeom>
                        <a:solidFill>
                          <a:schemeClr val="lt1"/>
                        </a:solidFill>
                        <a:ln w="6350">
                          <a:solidFill>
                            <a:prstClr val="black"/>
                          </a:solidFill>
                        </a:ln>
                      </wps:spPr>
                      <wps:txbx>
                        <w:txbxContent>
                          <w:p w14:paraId="370EACEC" w14:textId="77777777" w:rsidR="00E71811" w:rsidRDefault="00E71811" w:rsidP="00574CBD">
                            <w:r>
                              <w:t>W</w:t>
                            </w:r>
                            <w:r w:rsidRPr="00B84BBF">
                              <w:t xml:space="preserve">139, </w:t>
                            </w:r>
                            <w:r>
                              <w:t>H</w:t>
                            </w:r>
                            <w:r w:rsidRPr="00B84BBF">
                              <w:t>43</w:t>
                            </w:r>
                          </w:p>
                          <w:p w14:paraId="490C9AB2" w14:textId="77777777" w:rsidR="00E71811" w:rsidRDefault="00E71811" w:rsidP="00574CBD">
                            <w:r>
                              <w:t>Changes the calendar to month or day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9C4DE" id="Text Box 1186" o:spid="_x0000_s1613" type="#_x0000_t202" style="position:absolute;margin-left:367.95pt;margin-top:14.65pt;width:136.5pt;height:63.2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" fillcolor="white [3201]" strokeweight=".5pt">
                <v:textbox>
                  <w:txbxContent>
                    <w:p w14:paraId="370EACEC" w14:textId="77777777" w:rsidR="00E71811" w:rsidRDefault="00E71811" w:rsidP="00574CBD">
                      <w:r>
                        <w:t>W</w:t>
                      </w:r>
                      <w:r w:rsidRPr="00B84BBF">
                        <w:t xml:space="preserve">139, </w:t>
                      </w:r>
                      <w:r>
                        <w:t>H</w:t>
                      </w:r>
                      <w:r w:rsidRPr="00B84BBF">
                        <w:t>43</w:t>
                      </w:r>
                    </w:p>
                    <w:p w14:paraId="490C9AB2" w14:textId="77777777" w:rsidR="00E71811" w:rsidRDefault="00E71811" w:rsidP="00574CBD">
                      <w:r>
                        <w:t>Changes the calendar to month or day view</w:t>
                      </w:r>
                    </w:p>
                  </w:txbxContent>
                </v:textbox>
              </v:shape>
            </w:pict>
          </mc:Fallback>
        </mc:AlternateContent>
      </w:r>
    </w:p>
    <w:p w14:paraId="3DFBE173" w14:textId="77777777" w:rsidR="00574CBD" w:rsidRDefault="00574CBD" w:rsidP="00574CBD">
      <w:pPr>
        <w:tabs>
          <w:tab w:val="left" w:pos="2327"/>
          <w:tab w:val="left" w:pos="10632"/>
        </w:tabs>
      </w:pPr>
    </w:p>
    <w:p w14:paraId="0304C270" w14:textId="77777777" w:rsidR="00574CBD" w:rsidRDefault="00574CBD" w:rsidP="00574CBD">
      <w:pPr>
        <w:tabs>
          <w:tab w:val="left" w:pos="2327"/>
          <w:tab w:val="left" w:pos="10632"/>
        </w:tabs>
      </w:pPr>
    </w:p>
    <w:p w14:paraId="68A3E501" w14:textId="77777777" w:rsidR="00574CBD" w:rsidRDefault="00574CBD" w:rsidP="00574CBD">
      <w:pPr>
        <w:tabs>
          <w:tab w:val="left" w:pos="2327"/>
          <w:tab w:val="left" w:pos="10632"/>
        </w:tabs>
      </w:pPr>
    </w:p>
    <w:p w14:paraId="7295388B" w14:textId="77777777" w:rsidR="00574CBD" w:rsidRDefault="00574CBD" w:rsidP="00574CBD">
      <w:pPr>
        <w:tabs>
          <w:tab w:val="left" w:pos="2327"/>
          <w:tab w:val="left" w:pos="10632"/>
        </w:tabs>
      </w:pPr>
      <w:r>
        <w:rPr>
          <w:noProof/>
          <w:lang w:eastAsia="en-GB"/>
        </w:rPr>
        <mc:AlternateContent>
          <mc:Choice Requires="wps">
            <w:drawing>
              <wp:anchor distT="0" distB="0" distL="114300" distR="114300" simplePos="0" relativeHeight="252097536" behindDoc="0" locked="0" layoutInCell="1" allowOverlap="1" wp14:anchorId="0A340F87" wp14:editId="571B73B8">
                <wp:simplePos x="0" y="0"/>
                <wp:positionH relativeFrom="page">
                  <wp:posOffset>5403545</wp:posOffset>
                </wp:positionH>
                <wp:positionV relativeFrom="paragraph">
                  <wp:posOffset>-36347</wp:posOffset>
                </wp:positionV>
                <wp:extent cx="5281575" cy="541325"/>
                <wp:effectExtent l="0" t="0" r="14605" b="11430"/>
                <wp:wrapNone/>
                <wp:docPr id="826" name="Round Diagonal Corner Rectangle 826"/>
                <wp:cNvGraphicFramePr/>
                <a:graphic xmlns:a="http://schemas.openxmlformats.org/drawingml/2006/main">
                  <a:graphicData uri="http://schemas.microsoft.com/office/word/2010/wordprocessingShape">
                    <wps:wsp>
                      <wps:cNvSpPr/>
                      <wps:spPr>
                        <a:xfrm>
                          <a:off x="0" y="0"/>
                          <a:ext cx="5281575" cy="541325"/>
                        </a:xfrm>
                        <a:prstGeom prst="round2DiagRect">
                          <a:avLst>
                            <a:gd name="adj1" fmla="val 0"/>
                            <a:gd name="adj2" fmla="val 0"/>
                          </a:avLst>
                        </a:prstGeom>
                      </wps:spPr>
                      <wps:style>
                        <a:lnRef idx="2">
                          <a:schemeClr val="dk1"/>
                        </a:lnRef>
                        <a:fillRef idx="1">
                          <a:schemeClr val="lt1"/>
                        </a:fillRef>
                        <a:effectRef idx="0">
                          <a:schemeClr val="dk1"/>
                        </a:effectRef>
                        <a:fontRef idx="minor">
                          <a:schemeClr val="dk1"/>
                        </a:fontRef>
                      </wps:style>
                      <wps:txbx>
                        <w:txbxContent>
                          <w:p w14:paraId="67BCBE97" w14:textId="75A98FE2" w:rsidR="00E71811" w:rsidRPr="00A52884" w:rsidRDefault="00E71811" w:rsidP="00574CBD">
                            <w:pPr>
                              <w:jc w:val="center"/>
                              <w:rPr>
                                <w:sz w:val="24"/>
                              </w:rPr>
                            </w:pPr>
                            <w:r>
                              <w:rPr>
                                <w:sz w:val="24"/>
                              </w:rPr>
                              <w:t>Add a Customer Form (accessed by Customer’s Database UC)-used to add customers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0F87" id="Round Diagonal Corner Rectangle 826" o:spid="_x0000_s1614" style="position:absolute;margin-left:425.5pt;margin-top:-2.85pt;width:415.85pt;height:42.6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281575,541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" adj="-11796480,,5400" path="m,l5281575,r,l5281575,541325r,l,541325r,l,,,xe" fillcolor="white [3201]" strokecolor="black [3200]" strokeweight="1pt">
                <v:stroke joinstyle="miter"/>
                <v:formulas/>
                <v:path arrowok="t" o:connecttype="custom" o:connectlocs="0,0;5281575,0;5281575,0;5281575,541325;5281575,541325;0,541325;0,541325;0,0;0,0" o:connectangles="0,0,0,0,0,0,0,0,0" textboxrect="0,0,5281575,541325"/>
                <v:textbox>
                  <w:txbxContent>
                    <w:p w14:paraId="67BCBE97" w14:textId="75A98FE2" w:rsidR="00E71811" w:rsidRPr="00A52884" w:rsidRDefault="00E71811" w:rsidP="00574CBD">
                      <w:pPr>
                        <w:jc w:val="center"/>
                        <w:rPr>
                          <w:sz w:val="24"/>
                        </w:rPr>
                      </w:pPr>
                      <w:r>
                        <w:rPr>
                          <w:sz w:val="24"/>
                        </w:rPr>
                        <w:t>Add a Customer Form (accessed by Customer’s Database UC)-used to add customers to the system.</w:t>
                      </w:r>
                    </w:p>
                  </w:txbxContent>
                </v:textbox>
                <w10:wrap anchorx="page"/>
              </v:shape>
            </w:pict>
          </mc:Fallback>
        </mc:AlternateContent>
      </w:r>
      <w:r>
        <w:rPr>
          <w:noProof/>
          <w:lang w:eastAsia="en-GB"/>
        </w:rPr>
        <mc:AlternateContent>
          <mc:Choice Requires="wps">
            <w:drawing>
              <wp:anchor distT="0" distB="0" distL="114300" distR="114300" simplePos="0" relativeHeight="252098560" behindDoc="0" locked="0" layoutInCell="1" allowOverlap="1" wp14:anchorId="7E0A49B7" wp14:editId="53333482">
                <wp:simplePos x="0" y="0"/>
                <wp:positionH relativeFrom="page">
                  <wp:posOffset>111455</wp:posOffset>
                </wp:positionH>
                <wp:positionV relativeFrom="paragraph">
                  <wp:posOffset>-38938</wp:posOffset>
                </wp:positionV>
                <wp:extent cx="5281575" cy="541325"/>
                <wp:effectExtent l="0" t="0" r="14605" b="11430"/>
                <wp:wrapNone/>
                <wp:docPr id="828" name="Round Diagonal Corner Rectangle 828"/>
                <wp:cNvGraphicFramePr/>
                <a:graphic xmlns:a="http://schemas.openxmlformats.org/drawingml/2006/main">
                  <a:graphicData uri="http://schemas.microsoft.com/office/word/2010/wordprocessingShape">
                    <wps:wsp>
                      <wps:cNvSpPr/>
                      <wps:spPr>
                        <a:xfrm>
                          <a:off x="0" y="0"/>
                          <a:ext cx="5281575" cy="541325"/>
                        </a:xfrm>
                        <a:prstGeom prst="round2DiagRect">
                          <a:avLst>
                            <a:gd name="adj1" fmla="val 0"/>
                            <a:gd name="adj2" fmla="val 0"/>
                          </a:avLst>
                        </a:prstGeom>
                      </wps:spPr>
                      <wps:style>
                        <a:lnRef idx="2">
                          <a:schemeClr val="dk1"/>
                        </a:lnRef>
                        <a:fillRef idx="1">
                          <a:schemeClr val="lt1"/>
                        </a:fillRef>
                        <a:effectRef idx="0">
                          <a:schemeClr val="dk1"/>
                        </a:effectRef>
                        <a:fontRef idx="minor">
                          <a:schemeClr val="dk1"/>
                        </a:fontRef>
                      </wps:style>
                      <wps:txbx>
                        <w:txbxContent>
                          <w:p w14:paraId="4B3BC034" w14:textId="2EC511BE" w:rsidR="00E71811" w:rsidRPr="00E953A7" w:rsidRDefault="00E71811" w:rsidP="00574CBD">
                            <w:pPr>
                              <w:jc w:val="center"/>
                              <w:rPr>
                                <w:sz w:val="22"/>
                              </w:rPr>
                            </w:pPr>
                            <w:r w:rsidRPr="00E953A7">
                              <w:rPr>
                                <w:sz w:val="22"/>
                              </w:rPr>
                              <w:t xml:space="preserve">Make an Order Form (accessed by </w:t>
                            </w:r>
                            <w:r>
                              <w:rPr>
                                <w:sz w:val="22"/>
                              </w:rPr>
                              <w:t>Customer</w:t>
                            </w:r>
                            <w:r w:rsidRPr="00E953A7">
                              <w:rPr>
                                <w:sz w:val="22"/>
                              </w:rPr>
                              <w:t xml:space="preserve">’s Database </w:t>
                            </w:r>
                            <w:r>
                              <w:rPr>
                                <w:sz w:val="22"/>
                              </w:rPr>
                              <w:t>UC</w:t>
                            </w:r>
                            <w:r w:rsidRPr="00E953A7">
                              <w:rPr>
                                <w:sz w:val="22"/>
                              </w:rPr>
                              <w:t xml:space="preserve"> when user clicks the button “Purchase”)-used to add a Purchase a </w:t>
                            </w:r>
                            <w:r>
                              <w:rPr>
                                <w:sz w:val="22"/>
                              </w:rPr>
                              <w:t>customer</w:t>
                            </w:r>
                            <w:r w:rsidRPr="00E953A7">
                              <w:rPr>
                                <w:sz w:val="22"/>
                              </w:rPr>
                              <w:t>’s account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A49B7" id="Round Diagonal Corner Rectangle 828" o:spid="_x0000_s1615" style="position:absolute;margin-left:8.8pt;margin-top:-3.05pt;width:415.85pt;height:42.6pt;z-index:25209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281575,541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" adj="-11796480,,5400" path="m,l5281575,r,l5281575,541325r,l,541325r,l,,,xe" fillcolor="white [3201]" strokecolor="black [3200]" strokeweight="1pt">
                <v:stroke joinstyle="miter"/>
                <v:formulas/>
                <v:path arrowok="t" o:connecttype="custom" o:connectlocs="0,0;5281575,0;5281575,0;5281575,541325;5281575,541325;0,541325;0,541325;0,0;0,0" o:connectangles="0,0,0,0,0,0,0,0,0" textboxrect="0,0,5281575,541325"/>
                <v:textbox>
                  <w:txbxContent>
                    <w:p w14:paraId="4B3BC034" w14:textId="2EC511BE" w:rsidR="00E71811" w:rsidRPr="00E953A7" w:rsidRDefault="00E71811" w:rsidP="00574CBD">
                      <w:pPr>
                        <w:jc w:val="center"/>
                        <w:rPr>
                          <w:sz w:val="22"/>
                        </w:rPr>
                      </w:pPr>
                      <w:r w:rsidRPr="00E953A7">
                        <w:rPr>
                          <w:sz w:val="22"/>
                        </w:rPr>
                        <w:t xml:space="preserve">Make an Order Form (accessed by </w:t>
                      </w:r>
                      <w:r>
                        <w:rPr>
                          <w:sz w:val="22"/>
                        </w:rPr>
                        <w:t>Customer</w:t>
                      </w:r>
                      <w:r w:rsidRPr="00E953A7">
                        <w:rPr>
                          <w:sz w:val="22"/>
                        </w:rPr>
                        <w:t xml:space="preserve">’s Database </w:t>
                      </w:r>
                      <w:r>
                        <w:rPr>
                          <w:sz w:val="22"/>
                        </w:rPr>
                        <w:t>UC</w:t>
                      </w:r>
                      <w:r w:rsidRPr="00E953A7">
                        <w:rPr>
                          <w:sz w:val="22"/>
                        </w:rPr>
                        <w:t xml:space="preserve"> when user clicks the button “Purchase”)-used to add a Purchase a </w:t>
                      </w:r>
                      <w:r>
                        <w:rPr>
                          <w:sz w:val="22"/>
                        </w:rPr>
                        <w:t>customer</w:t>
                      </w:r>
                      <w:r w:rsidRPr="00E953A7">
                        <w:rPr>
                          <w:sz w:val="22"/>
                        </w:rPr>
                        <w:t>’s account to the system.</w:t>
                      </w:r>
                    </w:p>
                  </w:txbxContent>
                </v:textbox>
                <w10:wrap anchorx="page"/>
              </v:shape>
            </w:pict>
          </mc:Fallback>
        </mc:AlternateContent>
      </w:r>
      <w:r>
        <w:rPr>
          <w:noProof/>
          <w:lang w:eastAsia="en-GB"/>
        </w:rPr>
        <mc:AlternateContent>
          <mc:Choice Requires="wps">
            <w:drawing>
              <wp:anchor distT="0" distB="0" distL="114300" distR="114300" simplePos="0" relativeHeight="252089344" behindDoc="0" locked="0" layoutInCell="1" allowOverlap="1" wp14:anchorId="7DBCB98E" wp14:editId="6E7230D2">
                <wp:simplePos x="0" y="0"/>
                <wp:positionH relativeFrom="column">
                  <wp:posOffset>4760595</wp:posOffset>
                </wp:positionH>
                <wp:positionV relativeFrom="paragraph">
                  <wp:posOffset>-9525</wp:posOffset>
                </wp:positionV>
                <wp:extent cx="0" cy="6591300"/>
                <wp:effectExtent l="0" t="0" r="19050" b="19050"/>
                <wp:wrapNone/>
                <wp:docPr id="830" name="Straight Connector 830"/>
                <wp:cNvGraphicFramePr/>
                <a:graphic xmlns:a="http://schemas.openxmlformats.org/drawingml/2006/main">
                  <a:graphicData uri="http://schemas.microsoft.com/office/word/2010/wordprocessingShape">
                    <wps:wsp>
                      <wps:cNvCnPr/>
                      <wps:spPr>
                        <a:xfrm>
                          <a:off x="0" y="0"/>
                          <a:ext cx="0" cy="6591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B20B1F" id="Straight Connector 830" o:spid="_x0000_s1026" style="position:absolute;z-index:252089344;visibility:visible;mso-wrap-style:square;mso-wrap-distance-left:9pt;mso-wrap-distance-top:0;mso-wrap-distance-right:9pt;mso-wrap-distance-bottom:0;mso-position-horizontal:absolute;mso-position-horizontal-relative:text;mso-position-vertical:absolute;mso-position-vertical-relative:text" from="374.85pt,-.75pt" to="374.85pt,5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" strokecolor="black [3200]" strokeweight="1.5pt">
                <v:stroke joinstyle="miter"/>
              </v:line>
            </w:pict>
          </mc:Fallback>
        </mc:AlternateContent>
      </w:r>
    </w:p>
    <w:p w14:paraId="61A733E4" w14:textId="77777777" w:rsidR="00574CBD" w:rsidRDefault="00574CBD" w:rsidP="00574CBD">
      <w:pPr>
        <w:tabs>
          <w:tab w:val="left" w:pos="2327"/>
        </w:tabs>
      </w:pPr>
    </w:p>
    <w:p w14:paraId="667E945B" w14:textId="77777777" w:rsidR="00574CBD" w:rsidRDefault="00574CBD" w:rsidP="00574CBD">
      <w:pPr>
        <w:tabs>
          <w:tab w:val="left" w:pos="2327"/>
        </w:tabs>
      </w:pPr>
      <w:r w:rsidRPr="00296D24">
        <w:rPr>
          <w:noProof/>
          <w:lang w:eastAsia="en-GB"/>
        </w:rPr>
        <mc:AlternateContent>
          <mc:Choice Requires="wps">
            <w:drawing>
              <wp:anchor distT="0" distB="0" distL="114300" distR="114300" simplePos="0" relativeHeight="252209152" behindDoc="0" locked="0" layoutInCell="1" allowOverlap="1" wp14:anchorId="23C28DEC" wp14:editId="2DC7E113">
                <wp:simplePos x="0" y="0"/>
                <wp:positionH relativeFrom="margin">
                  <wp:posOffset>872242</wp:posOffset>
                </wp:positionH>
                <wp:positionV relativeFrom="paragraph">
                  <wp:posOffset>8531</wp:posOffset>
                </wp:positionV>
                <wp:extent cx="8464550" cy="262393"/>
                <wp:effectExtent l="0" t="0" r="12700" b="23495"/>
                <wp:wrapNone/>
                <wp:docPr id="838" name="Text Box 838"/>
                <wp:cNvGraphicFramePr/>
                <a:graphic xmlns:a="http://schemas.openxmlformats.org/drawingml/2006/main">
                  <a:graphicData uri="http://schemas.microsoft.com/office/word/2010/wordprocessingShape">
                    <wps:wsp>
                      <wps:cNvSpPr txBox="1"/>
                      <wps:spPr>
                        <a:xfrm>
                          <a:off x="0" y="0"/>
                          <a:ext cx="8464550" cy="26239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06DCE52" w14:textId="2256CEA9" w:rsidR="00E71811" w:rsidRDefault="00E71811" w:rsidP="00574CBD">
                            <w:r>
                              <w:t>40x40 return button (B) . Same as the return button is UCs however, this doesn’t swipe since it’s not UCs but just closes the forms.</w:t>
                            </w:r>
                          </w:p>
                          <w:p w14:paraId="3F9102FF" w14:textId="77777777" w:rsidR="00E71811" w:rsidRDefault="00E71811" w:rsidP="00574C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28DEC" id="Text Box 838" o:spid="_x0000_s1616" type="#_x0000_t202" style="position:absolute;margin-left:68.7pt;margin-top:.65pt;width:666.5pt;height:20.6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" fillcolor="white [3201]" strokecolor="#ed7d31 [3205]" strokeweight="1pt">
                <v:textbox>
                  <w:txbxContent>
                    <w:p w14:paraId="706DCE52" w14:textId="2256CEA9" w:rsidR="00E71811" w:rsidRDefault="00E71811" w:rsidP="00574CBD">
                      <w:r>
                        <w:t>40x40 return button (B) . Same as the return button is UCs however, this doesn’t swipe since it’s not UCs but just closes the forms.</w:t>
                      </w:r>
                    </w:p>
                    <w:p w14:paraId="3F9102FF" w14:textId="77777777" w:rsidR="00E71811" w:rsidRDefault="00E71811" w:rsidP="00574CBD"/>
                  </w:txbxContent>
                </v:textbox>
                <w10:wrap anchorx="margin"/>
              </v:shape>
            </w:pict>
          </mc:Fallback>
        </mc:AlternateContent>
      </w:r>
      <w:r>
        <w:rPr>
          <w:noProof/>
          <w:lang w:eastAsia="en-GB"/>
        </w:rPr>
        <mc:AlternateContent>
          <mc:Choice Requires="wps">
            <w:drawing>
              <wp:anchor distT="0" distB="0" distL="114300" distR="114300" simplePos="0" relativeHeight="252210176" behindDoc="0" locked="0" layoutInCell="1" allowOverlap="1" wp14:anchorId="0A1846B2" wp14:editId="6812683F">
                <wp:simplePos x="0" y="0"/>
                <wp:positionH relativeFrom="column">
                  <wp:posOffset>1810495</wp:posOffset>
                </wp:positionH>
                <wp:positionV relativeFrom="paragraph">
                  <wp:posOffset>223216</wp:posOffset>
                </wp:positionV>
                <wp:extent cx="657094" cy="341906"/>
                <wp:effectExtent l="0" t="38100" r="48260" b="20320"/>
                <wp:wrapNone/>
                <wp:docPr id="848" name="Straight Arrow Connector 848"/>
                <wp:cNvGraphicFramePr/>
                <a:graphic xmlns:a="http://schemas.openxmlformats.org/drawingml/2006/main">
                  <a:graphicData uri="http://schemas.microsoft.com/office/word/2010/wordprocessingShape">
                    <wps:wsp>
                      <wps:cNvCnPr/>
                      <wps:spPr>
                        <a:xfrm flipV="1">
                          <a:off x="0" y="0"/>
                          <a:ext cx="657094" cy="3419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20AACA" id="Straight Arrow Connector 848" o:spid="_x0000_s1026" type="#_x0000_t32" style="position:absolute;margin-left:142.55pt;margin-top:17.6pt;width:51.75pt;height:26.9pt;flip:y;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" strokecolor="#ed7d31 [3205]" strokeweight=".5pt">
                <v:stroke endarrow="block" joinstyle="miter"/>
              </v:shape>
            </w:pict>
          </mc:Fallback>
        </mc:AlternateContent>
      </w:r>
    </w:p>
    <w:p w14:paraId="210E61CB" w14:textId="77777777" w:rsidR="00574CBD" w:rsidRDefault="00574CBD" w:rsidP="00574CBD">
      <w:pPr>
        <w:tabs>
          <w:tab w:val="left" w:pos="2327"/>
        </w:tabs>
      </w:pPr>
      <w:r w:rsidRPr="00E953A7">
        <w:rPr>
          <w:noProof/>
          <w:lang w:eastAsia="en-GB"/>
        </w:rPr>
        <mc:AlternateContent>
          <mc:Choice Requires="wps">
            <w:drawing>
              <wp:anchor distT="0" distB="0" distL="114300" distR="114300" simplePos="0" relativeHeight="252100608" behindDoc="0" locked="0" layoutInCell="1" allowOverlap="1" wp14:anchorId="610167E8" wp14:editId="25362AA1">
                <wp:simplePos x="0" y="0"/>
                <wp:positionH relativeFrom="column">
                  <wp:posOffset>6288666</wp:posOffset>
                </wp:positionH>
                <wp:positionV relativeFrom="paragraph">
                  <wp:posOffset>50030</wp:posOffset>
                </wp:positionV>
                <wp:extent cx="344543" cy="503690"/>
                <wp:effectExtent l="38100" t="38100" r="17780" b="29845"/>
                <wp:wrapNone/>
                <wp:docPr id="850" name="Straight Arrow Connector 850"/>
                <wp:cNvGraphicFramePr/>
                <a:graphic xmlns:a="http://schemas.openxmlformats.org/drawingml/2006/main">
                  <a:graphicData uri="http://schemas.microsoft.com/office/word/2010/wordprocessingShape">
                    <wps:wsp>
                      <wps:cNvCnPr/>
                      <wps:spPr>
                        <a:xfrm flipH="1" flipV="1">
                          <a:off x="0" y="0"/>
                          <a:ext cx="344543" cy="5036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E8115" id="Straight Arrow Connector 850" o:spid="_x0000_s1026" type="#_x0000_t32" style="position:absolute;margin-left:495.15pt;margin-top:3.95pt;width:27.15pt;height:39.65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" strokecolor="#ed7d31 [3205]" strokeweight="1.5pt">
                <v:stroke endarrow="block" joinstyle="miter"/>
              </v:shape>
            </w:pict>
          </mc:Fallback>
        </mc:AlternateContent>
      </w:r>
      <w:r w:rsidRPr="00E953A7">
        <w:rPr>
          <w:noProof/>
          <w:lang w:eastAsia="en-GB"/>
        </w:rPr>
        <mc:AlternateContent>
          <mc:Choice Requires="wpg">
            <w:drawing>
              <wp:anchor distT="0" distB="0" distL="114300" distR="114300" simplePos="0" relativeHeight="252099584" behindDoc="0" locked="0" layoutInCell="1" allowOverlap="1" wp14:anchorId="1C1B97BA" wp14:editId="2A0E31FD">
                <wp:simplePos x="0" y="0"/>
                <wp:positionH relativeFrom="column">
                  <wp:posOffset>156210</wp:posOffset>
                </wp:positionH>
                <wp:positionV relativeFrom="paragraph">
                  <wp:posOffset>8255</wp:posOffset>
                </wp:positionV>
                <wp:extent cx="4511675" cy="2560955"/>
                <wp:effectExtent l="0" t="0" r="0" b="10795"/>
                <wp:wrapNone/>
                <wp:docPr id="851" name="Group 47"/>
                <wp:cNvGraphicFramePr/>
                <a:graphic xmlns:a="http://schemas.openxmlformats.org/drawingml/2006/main">
                  <a:graphicData uri="http://schemas.microsoft.com/office/word/2010/wordprocessingGroup">
                    <wpg:wgp>
                      <wpg:cNvGrpSpPr/>
                      <wpg:grpSpPr>
                        <a:xfrm>
                          <a:off x="0" y="0"/>
                          <a:ext cx="4511675" cy="2560955"/>
                          <a:chOff x="0" y="0"/>
                          <a:chExt cx="4512847" cy="2561588"/>
                        </a:xfrm>
                      </wpg:grpSpPr>
                      <wpg:grpSp>
                        <wpg:cNvPr id="852" name="Group 852"/>
                        <wpg:cNvGrpSpPr/>
                        <wpg:grpSpPr>
                          <a:xfrm>
                            <a:off x="0" y="0"/>
                            <a:ext cx="4512847" cy="2561588"/>
                            <a:chOff x="0" y="0"/>
                            <a:chExt cx="4512847" cy="2561588"/>
                          </a:xfrm>
                        </wpg:grpSpPr>
                        <wps:wsp>
                          <wps:cNvPr id="853" name="Rectangle 853"/>
                          <wps:cNvSpPr/>
                          <wps:spPr>
                            <a:xfrm>
                              <a:off x="1345153" y="202635"/>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03751D9F"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54" name="Group 854"/>
                          <wpg:cNvGrpSpPr/>
                          <wpg:grpSpPr>
                            <a:xfrm>
                              <a:off x="0" y="0"/>
                              <a:ext cx="4512847" cy="2561588"/>
                              <a:chOff x="0" y="0"/>
                              <a:chExt cx="4512847" cy="2561621"/>
                            </a:xfrm>
                          </wpg:grpSpPr>
                          <wpg:grpSp>
                            <wpg:cNvPr id="855" name="Group 855"/>
                            <wpg:cNvGrpSpPr/>
                            <wpg:grpSpPr>
                              <a:xfrm>
                                <a:off x="0" y="0"/>
                                <a:ext cx="4512847" cy="2561621"/>
                                <a:chOff x="0" y="0"/>
                                <a:chExt cx="4512847" cy="2561621"/>
                              </a:xfrm>
                            </wpg:grpSpPr>
                            <wpg:grpSp>
                              <wpg:cNvPr id="859" name="Group 859"/>
                              <wpg:cNvGrpSpPr/>
                              <wpg:grpSpPr>
                                <a:xfrm>
                                  <a:off x="0" y="0"/>
                                  <a:ext cx="4512847" cy="2561621"/>
                                  <a:chOff x="0" y="0"/>
                                  <a:chExt cx="4512847" cy="2561621"/>
                                </a:xfrm>
                              </wpg:grpSpPr>
                              <wpg:grpSp>
                                <wpg:cNvPr id="860" name="Group 860"/>
                                <wpg:cNvGrpSpPr/>
                                <wpg:grpSpPr>
                                  <a:xfrm>
                                    <a:off x="0" y="0"/>
                                    <a:ext cx="4512847" cy="2561621"/>
                                    <a:chOff x="0" y="0"/>
                                    <a:chExt cx="5201905" cy="2952750"/>
                                  </a:xfrm>
                                </wpg:grpSpPr>
                                <wpg:grpSp>
                                  <wpg:cNvPr id="861" name="Group 861"/>
                                  <wpg:cNvGrpSpPr/>
                                  <wpg:grpSpPr>
                                    <a:xfrm>
                                      <a:off x="38100" y="47625"/>
                                      <a:ext cx="5163805" cy="2757818"/>
                                      <a:chOff x="38100" y="47625"/>
                                      <a:chExt cx="7454670" cy="3576832"/>
                                    </a:xfrm>
                                  </wpg:grpSpPr>
                                  <wpg:grpSp>
                                    <wpg:cNvPr id="862" name="Group 862"/>
                                    <wpg:cNvGrpSpPr/>
                                    <wpg:grpSpPr>
                                      <a:xfrm>
                                        <a:off x="38100" y="47625"/>
                                        <a:ext cx="7454670" cy="844110"/>
                                        <a:chOff x="38100" y="47625"/>
                                        <a:chExt cx="6167726" cy="875422"/>
                                      </a:xfrm>
                                    </wpg:grpSpPr>
                                    <wps:wsp>
                                      <wps:cNvPr id="863" name="Rectangle 863"/>
                                      <wps:cNvSpPr/>
                                      <wps:spPr>
                                        <a:xfrm>
                                          <a:off x="38100" y="47625"/>
                                          <a:ext cx="5934429" cy="10247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4" name="TextBox 27"/>
                                      <wps:cNvSpPr txBox="1"/>
                                      <wps:spPr>
                                        <a:xfrm>
                                          <a:off x="275167" y="255311"/>
                                          <a:ext cx="5930659" cy="667736"/>
                                        </a:xfrm>
                                        <a:prstGeom prst="rect">
                                          <a:avLst/>
                                        </a:prstGeom>
                                        <a:noFill/>
                                      </wps:spPr>
                                      <wps:txbx>
                                        <w:txbxContent>
                                          <w:p w14:paraId="33490B44"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000000"/>
                                                <w:kern w:val="24"/>
                                                <w:sz w:val="32"/>
                                                <w:szCs w:val="32"/>
                                              </w:rPr>
                                              <w:t>Make an Order</w:t>
                                            </w:r>
                                          </w:p>
                                        </w:txbxContent>
                                      </wps:txbx>
                                      <wps:bodyPr wrap="square" rtlCol="0">
                                        <a:noAutofit/>
                                      </wps:bodyPr>
                                    </wps:wsp>
                                  </wpg:grpSp>
                                  <wps:wsp>
                                    <wps:cNvPr id="865" name="TextBox 28"/>
                                    <wps:cNvSpPr txBox="1"/>
                                    <wps:spPr>
                                      <a:xfrm>
                                        <a:off x="703120" y="760579"/>
                                        <a:ext cx="4312718" cy="370201"/>
                                      </a:xfrm>
                                      <a:prstGeom prst="rect">
                                        <a:avLst/>
                                      </a:prstGeom>
                                      <a:noFill/>
                                    </wps:spPr>
                                    <wps:txbx>
                                      <w:txbxContent>
                                        <w:p w14:paraId="41950C47"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Custumer’s Information:</w:t>
                                          </w:r>
                                        </w:p>
                                      </w:txbxContent>
                                    </wps:txbx>
                                    <wps:bodyPr wrap="square" rtlCol="0">
                                      <a:noAutofit/>
                                    </wps:bodyPr>
                                  </wps:wsp>
                                  <wps:wsp>
                                    <wps:cNvPr id="866" name="Rectangle 866"/>
                                    <wps:cNvSpPr/>
                                    <wps:spPr>
                                      <a:xfrm>
                                        <a:off x="833745" y="1365786"/>
                                        <a:ext cx="2675891" cy="2514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82CCF68"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7" name="Rectangle 867"/>
                                    <wps:cNvSpPr/>
                                    <wps:spPr>
                                      <a:xfrm>
                                        <a:off x="833745" y="1686419"/>
                                        <a:ext cx="2675890" cy="25146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7EB7F6A3"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8" name="TextBox 29"/>
                                    <wps:cNvSpPr txBox="1"/>
                                    <wps:spPr>
                                      <a:xfrm>
                                        <a:off x="3781399" y="742314"/>
                                        <a:ext cx="1752236" cy="370201"/>
                                      </a:xfrm>
                                      <a:prstGeom prst="rect">
                                        <a:avLst/>
                                      </a:prstGeom>
                                      <a:noFill/>
                                    </wps:spPr>
                                    <wps:txbx>
                                      <w:txbxContent>
                                        <w:p w14:paraId="5D1FEE91"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Purchase:</w:t>
                                          </w:r>
                                        </w:p>
                                      </w:txbxContent>
                                    </wps:txbx>
                                    <wps:bodyPr wrap="square" rtlCol="0">
                                      <a:noAutofit/>
                                    </wps:bodyPr>
                                  </wps:wsp>
                                  <wps:wsp>
                                    <wps:cNvPr id="869" name="Rectangle 869"/>
                                    <wps:cNvSpPr/>
                                    <wps:spPr>
                                      <a:xfrm>
                                        <a:off x="847955" y="2656169"/>
                                        <a:ext cx="2675891" cy="799965"/>
                                      </a:xfrm>
                                      <a:prstGeom prst="rect">
                                        <a:avLst/>
                                      </a:prstGeom>
                                    </wps:spPr>
                                    <wps:style>
                                      <a:lnRef idx="2">
                                        <a:schemeClr val="dk1"/>
                                      </a:lnRef>
                                      <a:fillRef idx="1">
                                        <a:schemeClr val="lt1"/>
                                      </a:fillRef>
                                      <a:effectRef idx="0">
                                        <a:schemeClr val="dk1"/>
                                      </a:effectRef>
                                      <a:fontRef idx="minor">
                                        <a:schemeClr val="dk1"/>
                                      </a:fontRef>
                                    </wps:style>
                                    <wps:txbx>
                                      <w:txbxContent>
                                        <w:p w14:paraId="5EBD559A" w14:textId="77777777" w:rsidR="00E71811" w:rsidRDefault="00E71811" w:rsidP="00574CBD">
                                          <w:pPr>
                                            <w:pStyle w:val="NormalWeb"/>
                                            <w:spacing w:before="0" w:beforeAutospacing="0" w:after="0" w:afterAutospacing="0"/>
                                            <w:jc w:val="center"/>
                                          </w:pPr>
                                          <w:r>
                                            <w:rPr>
                                              <w:rFonts w:cstheme="minorBid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0" name="Rectangle 870"/>
                                    <wps:cNvSpPr/>
                                    <wps:spPr>
                                      <a:xfrm>
                                        <a:off x="3829693" y="2655205"/>
                                        <a:ext cx="2660649" cy="800930"/>
                                      </a:xfrm>
                                      <a:prstGeom prst="rect">
                                        <a:avLst/>
                                      </a:prstGeom>
                                    </wps:spPr>
                                    <wps:style>
                                      <a:lnRef idx="2">
                                        <a:schemeClr val="dk1"/>
                                      </a:lnRef>
                                      <a:fillRef idx="1">
                                        <a:schemeClr val="lt1"/>
                                      </a:fillRef>
                                      <a:effectRef idx="0">
                                        <a:schemeClr val="dk1"/>
                                      </a:effectRef>
                                      <a:fontRef idx="minor">
                                        <a:schemeClr val="dk1"/>
                                      </a:fontRef>
                                    </wps:style>
                                    <wps:txbx>
                                      <w:txbxContent>
                                        <w:p w14:paraId="6424ABCA" w14:textId="77777777" w:rsidR="00E71811" w:rsidRDefault="00E71811" w:rsidP="00574CBD">
                                          <w:pPr>
                                            <w:pStyle w:val="NormalWeb"/>
                                            <w:spacing w:before="0" w:beforeAutospacing="0" w:after="0" w:afterAutospacing="0"/>
                                            <w:jc w:val="center"/>
                                          </w:pPr>
                                          <w:r>
                                            <w:rPr>
                                              <w:rFonts w:cstheme="minorBid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1" name="Rectangle 871"/>
                                    <wps:cNvSpPr/>
                                    <wps:spPr>
                                      <a:xfrm>
                                        <a:off x="542485" y="3087635"/>
                                        <a:ext cx="1248845" cy="5368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777B4"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1380779" y="2712874"/>
                                        <a:ext cx="1681483" cy="59641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05DA1"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36"/>
                                              <w:szCs w:val="36"/>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4257438" y="2688197"/>
                                        <a:ext cx="1916719" cy="6457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AAAE7"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36"/>
                                              <w:szCs w:val="36"/>
                                            </w:rPr>
                                            <w:t>[ICON]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3790701" y="1058878"/>
                                        <a:ext cx="2675890" cy="252001"/>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128C7B5"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6" name="Rectangle 876"/>
                                    <wps:cNvSpPr/>
                                    <wps:spPr>
                                      <a:xfrm>
                                        <a:off x="3790702" y="1377661"/>
                                        <a:ext cx="2675890" cy="251461"/>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229A2365"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7" name="Rectangle 877"/>
                                    <wps:cNvSpPr/>
                                    <wps:spPr>
                                      <a:xfrm>
                                        <a:off x="3790701" y="1688808"/>
                                        <a:ext cx="2675890" cy="251459"/>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2DB8CF4A"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878" name="Rectangle 878"/>
                                  <wps:cNvSpPr/>
                                  <wps:spPr>
                                    <a:xfrm>
                                      <a:off x="0" y="0"/>
                                      <a:ext cx="5105400" cy="29527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9" name="Text Box 666"/>
                                <wps:cNvSpPr txBox="1"/>
                                <wps:spPr>
                                  <a:xfrm>
                                    <a:off x="987552" y="885128"/>
                                    <a:ext cx="680116" cy="25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39C01"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FullName</w:t>
                                      </w:r>
                                    </w:p>
                                    <w:p w14:paraId="5F24A036"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s:wsp>
                              <wps:cNvPr id="880" name="Text Box 669"/>
                              <wps:cNvSpPr txBox="1"/>
                              <wps:spPr>
                                <a:xfrm>
                                  <a:off x="1060704" y="1119212"/>
                                  <a:ext cx="47688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BF732"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Email</w:t>
                                    </w:r>
                                  </w:p>
                                  <w:p w14:paraId="2797182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s:wsp>
                            <wps:cNvPr id="881" name="Text Box 674"/>
                            <wps:cNvSpPr txBox="1"/>
                            <wps:spPr>
                              <a:xfrm>
                                <a:off x="2759567" y="694952"/>
                                <a:ext cx="583565" cy="25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3C01D"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Product</w:t>
                                  </w:r>
                                </w:p>
                                <w:p w14:paraId="3C5E009C"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82" name="Text Box 680"/>
                            <wps:cNvSpPr txBox="1"/>
                            <wps:spPr>
                              <a:xfrm>
                                <a:off x="2437084" y="903487"/>
                                <a:ext cx="1312605" cy="25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B517A"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Description of Product</w:t>
                                  </w:r>
                                </w:p>
                                <w:p w14:paraId="21217E14"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83" name="Text Box 681"/>
                            <wps:cNvSpPr txBox="1"/>
                            <wps:spPr>
                              <a:xfrm>
                                <a:off x="2711937" y="1099165"/>
                                <a:ext cx="615978" cy="25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FE9FF"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Quantity</w:t>
                                  </w:r>
                                </w:p>
                                <w:p w14:paraId="2E80A12C"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g:grpSp>
                      <wps:wsp>
                        <wps:cNvPr id="885" name="TextBox 28"/>
                        <wps:cNvSpPr txBox="1"/>
                        <wps:spPr>
                          <a:xfrm>
                            <a:off x="443208" y="1317892"/>
                            <a:ext cx="2591676" cy="247621"/>
                          </a:xfrm>
                          <a:prstGeom prst="rect">
                            <a:avLst/>
                          </a:prstGeom>
                          <a:noFill/>
                        </wps:spPr>
                        <wps:txbx>
                          <w:txbxContent>
                            <w:p w14:paraId="6A5A034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Employee’s Information:</w:t>
                              </w:r>
                            </w:p>
                          </w:txbxContent>
                        </wps:txbx>
                        <wps:bodyPr wrap="square" rtlCol="0">
                          <a:noAutofit/>
                        </wps:bodyPr>
                      </wps:wsp>
                      <wps:wsp>
                        <wps:cNvPr id="886" name="Rectangle 886"/>
                        <wps:cNvSpPr/>
                        <wps:spPr>
                          <a:xfrm>
                            <a:off x="519725" y="1522230"/>
                            <a:ext cx="1608044" cy="16819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868904D"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7" name="Text Box 665"/>
                        <wps:cNvSpPr txBox="1"/>
                        <wps:spPr>
                          <a:xfrm>
                            <a:off x="987552" y="1497426"/>
                            <a:ext cx="71691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2774C"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Username</w:t>
                              </w:r>
                            </w:p>
                            <w:p w14:paraId="33E7A841"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88" name="Rectangle 888"/>
                        <wps:cNvSpPr/>
                        <wps:spPr>
                          <a:xfrm>
                            <a:off x="2288133" y="1349675"/>
                            <a:ext cx="1608044" cy="16819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6ACACC47"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9" name="Text Box 681"/>
                        <wps:cNvSpPr txBox="1"/>
                        <wps:spPr>
                          <a:xfrm>
                            <a:off x="2725652" y="1322742"/>
                            <a:ext cx="45085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8F748"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Price</w:t>
                              </w:r>
                            </w:p>
                            <w:p w14:paraId="6DC36104"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91" name="Rectangle 891"/>
                        <wps:cNvSpPr/>
                        <wps:spPr>
                          <a:xfrm>
                            <a:off x="2294786" y="1560275"/>
                            <a:ext cx="1608044" cy="168197"/>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FC25D80"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2" name="Text Box 681"/>
                        <wps:cNvSpPr txBox="1"/>
                        <wps:spPr>
                          <a:xfrm>
                            <a:off x="2739924" y="1533342"/>
                            <a:ext cx="43116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FCF85"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Date</w:t>
                              </w:r>
                            </w:p>
                            <w:p w14:paraId="5318FB4E"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94" name="Rectangle 894"/>
                        <wps:cNvSpPr/>
                        <wps:spPr>
                          <a:xfrm>
                            <a:off x="1955437" y="2090245"/>
                            <a:ext cx="1324162" cy="3590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31B11"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Purchase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B97BA" id="Group 47" o:spid="_x0000_s1617" style="position:absolute;margin-left:12.3pt;margin-top:.65pt;width:355.25pt;height:201.65pt;z-index:252099584;mso-width-relative:margin;mso-height-relative:margin" coordsize="45128,2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">
                <v:group id="Group 852" o:spid="_x0000_s1618" style="position:absolute;width:45128;height:25615" coordsize="45128,25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rect id="Rectangle 853" o:spid="_x0000_s1619" style="position:absolute;left:13451;top:2026;width:2920;height:2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6hsYA&#10;AADcAAAADwAAAGRycy9kb3ducmV2LnhtbESPT2vCQBTE70K/w/IKvdVNW7SaZiNSWhCUin8OPT6y&#10;zySYfRt2t0n89q5Q8DjMzG+YbDGYRnTkfG1Zwcs4AUFcWF1zqeB4+H6egfABWWNjmRRcyMMifxhl&#10;mGrb8466fShFhLBPUUEVQptK6YuKDPqxbYmjd7LOYIjSlVI77CPcNPI1SabSYM1xocKWPisqzvs/&#10;o8Bu60uzdPOfbkPvv+ttSPph+qXU0+Ow/AARaAj38H97pRXMJm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m6hsYAAADcAAAADwAAAAAAAAAAAAAAAACYAgAAZHJz&#10;L2Rvd25yZXYueG1sUEsFBgAAAAAEAAQA9QAAAIsDAAAAAA==&#10;" fillcolor="white [3201]" strokecolor="black [3200]" strokeweight="1pt">
                    <v:textbox>
                      <w:txbxContent>
                        <w:p w14:paraId="03751D9F" w14:textId="77777777" w:rsidR="00E71811" w:rsidRDefault="00E71811" w:rsidP="00574CBD">
                          <w:pPr>
                            <w:jc w:val="center"/>
                          </w:pPr>
                          <w:r>
                            <w:t>B</w:t>
                          </w:r>
                        </w:p>
                      </w:txbxContent>
                    </v:textbox>
                  </v:rect>
                  <v:group id="Group 854" o:spid="_x0000_s1620" style="position:absolute;width:45128;height:25615" coordsize="45128,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Pl7MYAAADcAAAADwAAAGRycy9kb3ducmV2LnhtbESPQWvCQBSE7wX/w/KE&#10;3uomthZJ3YQgWnqQQlWQ3h7ZZxKSfRuyaxL/fbdQ6HGYmW+YTTaZVgzUu9qygngRgSAurK65VHA+&#10;7Z/WIJxH1thaJgV3cpCls4cNJtqO/EXD0ZciQNglqKDyvkukdEVFBt3CdsTBu9reoA+yL6XucQxw&#10;08plFL1KgzWHhQo72lZUNMebUfA+4pg/x7vh0Fy39+/T6vNyiEmpx/mUv4HwNPn/8F/7Qy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XsxgAAANwA&#10;AAAPAAAAAAAAAAAAAAAAAKoCAABkcnMvZG93bnJldi54bWxQSwUGAAAAAAQABAD6AAAAnQMAAAAA&#10;">
                    <v:group id="Group 855" o:spid="_x0000_s1621" style="position:absolute;width:45128;height:25616" coordsize="45128,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group id="Group 859" o:spid="_x0000_s1622" style="position:absolute;width:45128;height:25616" coordsize="45128,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Group 860" o:spid="_x0000_s1623" style="position:absolute;width:45128;height:25616" coordsize="52019,29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group id="Group 861" o:spid="_x0000_s1624" style="position:absolute;left:381;top:476;width:51638;height:27578" coordorigin="381,476" coordsize="74546,35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group id="Group 862" o:spid="_x0000_s1625" style="position:absolute;left:381;top:476;width:74546;height:8441" coordorigin="381,476" coordsize="61677,8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rect id="Rectangle 863" o:spid="_x0000_s1626" style="position:absolute;left:381;top:476;width:59344;height:1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wO8QA&#10;AADcAAAADwAAAGRycy9kb3ducmV2LnhtbESPQWvCQBSE74X+h+UVvNVNFaJGV5GiIFiUWg8eH9nX&#10;JDT7NuyuSfz3XUHwOMzMN8xi1ZtatOR8ZVnBxzABQZxbXXGh4PyzfZ+C8AFZY22ZFNzIw2r5+rLA&#10;TNuOv6k9hUJECPsMFZQhNJmUPi/JoB/ahjh6v9YZDFG6QmqHXYSbWo6SJJUGK44LJTb0WVL+d7oa&#10;BfZY3eq1mx3aL5pc9seQdH26UWrw1q/nIAL14Rl+tHdawTQdw/1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1cDvEAAAA3AAAAA8AAAAAAAAAAAAAAAAAmAIAAGRycy9k&#10;b3ducmV2LnhtbFBLBQYAAAAABAAEAPUAAACJAwAAAAA=&#10;" fillcolor="white [3201]" strokecolor="black [3200]" strokeweight="1pt"/>
                              <v:shape id="TextBox 27" o:spid="_x0000_s1627" type="#_x0000_t202" style="position:absolute;left:2751;top:2553;width:59307;height:6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14:paraId="33490B44"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000000"/>
                                          <w:kern w:val="24"/>
                                          <w:sz w:val="32"/>
                                          <w:szCs w:val="32"/>
                                        </w:rPr>
                                        <w:t>Make an Order</w:t>
                                      </w:r>
                                    </w:p>
                                  </w:txbxContent>
                                </v:textbox>
                              </v:shape>
                            </v:group>
                            <v:shape id="_x0000_s1628" type="#_x0000_t202" style="position:absolute;left:7031;top:7605;width:4312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14:paraId="41950C47"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Custumer’s Information:</w:t>
                                    </w:r>
                                  </w:p>
                                </w:txbxContent>
                              </v:textbox>
                            </v:shape>
                            <v:rect id="Rectangle 866" o:spid="_x0000_s1629" style="position:absolute;left:8337;top:13657;width:2675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i8IA&#10;AADcAAAADwAAAGRycy9kb3ducmV2LnhtbESPwWrDMBBE74X+g9hCb41sH0xwo5hgSOktJM0HbKyt&#10;ZWKtVEu1nb+vAoEeh5l5w2zqxQ5iojH0jhXkqwwEcet0z52C89f+bQ0iRGSNg2NScKMA9fb5aYOV&#10;djMfaTrFTiQIhwoVmBh9JWVoDVkMK+eJk/ftRosxybGTesQ5we0giywrpcWe04JBT42h9nr6tYky&#10;+UueYZEfi+Z8+PnwZj/rRanXl2X3DiLSEv/Dj/anVrAuS7if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lX6LwgAAANwAAAAPAAAAAAAAAAAAAAAAAJgCAABkcnMvZG93&#10;bnJldi54bWxQSwUGAAAAAAQABAD1AAAAhwMAAAAA&#10;" fillcolor="white [3201]" strokecolor="#a5a5a5 [3206]" strokeweight="1pt">
                              <v:textbox>
                                <w:txbxContent>
                                  <w:p w14:paraId="682CCF68"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rect id="Rectangle 867" o:spid="_x0000_s1630" style="position:absolute;left:8337;top:16864;width:26759;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SLE8UA&#10;AADcAAAADwAAAGRycy9kb3ducmV2LnhtbESPQWvCQBSE7wX/w/KE3swmLdWYupFSKo1Hox68PbLP&#10;JDT7Ns2umv77bkHocZiZb5jVejSduNLgWssKkigGQVxZ3XKt4LDfzFIQziNr7CyTgh9ysM4nDyvM&#10;tL3xjq6lr0WAsMtQQeN9n0npqoYMusj2xME728GgD3KopR7wFuCmk09xPJcGWw4LDfb03lD1VV6M&#10;gsIsiyN21cv4vbkk58/T9oOft0o9Tse3VxCeRv8fvrcLrSCdL+DvTD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IsTxQAAANwAAAAPAAAAAAAAAAAAAAAAAJgCAABkcnMv&#10;ZG93bnJldi54bWxQSwUGAAAAAAQABAD1AAAAigMAAAAA&#10;" fillcolor="white [3201]" strokecolor="#aeaaaa [2414]" strokeweight="1pt">
                              <v:textbox>
                                <w:txbxContent>
                                  <w:p w14:paraId="7EB7F6A3"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shape id="TextBox 29" o:spid="_x0000_s1631" type="#_x0000_t202" style="position:absolute;left:37813;top:7423;width:1752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14:paraId="5D1FEE91"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Purchase:</w:t>
                                    </w:r>
                                  </w:p>
                                </w:txbxContent>
                              </v:textbox>
                            </v:shape>
                            <v:rect id="Rectangle 869" o:spid="_x0000_s1632" style="position:absolute;left:8479;top:26561;width:26759;height: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1H0cUA&#10;AADcAAAADwAAAGRycy9kb3ducmV2LnhtbESPzWrDMBCE74W8g9hAbo2cHtzEjWJMaCCQ0pCfQ4+L&#10;tbVNrZWRFNt5+6hQ6HGYmW+YdT6aVvTkfGNZwWKegCAurW64UnC97J6XIHxA1thaJgV38pBvJk9r&#10;zLQd+ET9OVQiQthnqKAOocuk9GVNBv3cdsTR+7bOYIjSVVI7HCLctPIlSVJpsOG4UGNH25rKn/PN&#10;KLDH5t4WbvXZf9Dr1+EYkmFM35WaTcfiDUSgMfyH/9p7rWCZruD3TDw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UfRxQAAANwAAAAPAAAAAAAAAAAAAAAAAJgCAABkcnMv&#10;ZG93bnJldi54bWxQSwUGAAAAAAQABAD1AAAAigMAAAAA&#10;" fillcolor="white [3201]" strokecolor="black [3200]" strokeweight="1pt">
                              <v:textbox>
                                <w:txbxContent>
                                  <w:p w14:paraId="5EBD559A" w14:textId="77777777" w:rsidR="00E71811" w:rsidRDefault="00E71811" w:rsidP="00574CBD">
                                    <w:pPr>
                                      <w:pStyle w:val="NormalWeb"/>
                                      <w:spacing w:before="0" w:beforeAutospacing="0" w:after="0" w:afterAutospacing="0"/>
                                      <w:jc w:val="center"/>
                                    </w:pPr>
                                    <w:r>
                                      <w:rPr>
                                        <w:rFonts w:cstheme="minorBidi"/>
                                        <w:color w:val="000000" w:themeColor="dark1"/>
                                        <w:kern w:val="24"/>
                                      </w:rPr>
                                      <w:t> </w:t>
                                    </w:r>
                                  </w:p>
                                </w:txbxContent>
                              </v:textbox>
                            </v:rect>
                            <v:rect id="Rectangle 870" o:spid="_x0000_s1633" style="position:absolute;left:38296;top:26552;width:26607;height:8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54kcEA&#10;AADcAAAADwAAAGRycy9kb3ducmV2LnhtbERPy4rCMBTdC/5DuII7TXXho2MUEQeEEcXqYpaX5k5b&#10;prkpSaatfz9ZCC4P573Z9aYWLTlfWVYwmyYgiHOrKy4UPO6fkxUIH5A11pZJwZM87LbDwQZTbTu+&#10;UZuFQsQQ9ikqKENoUil9XpJBP7UNceR+rDMYInSF1A67GG5qOU+ShTRYcWwosaFDSflv9mcU2Gv1&#10;rPdufWnPtPz+uoak6xdHpcajfv8BIlAf3uKX+6QVrJZxfjw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eJHBAAAA3AAAAA8AAAAAAAAAAAAAAAAAmAIAAGRycy9kb3du&#10;cmV2LnhtbFBLBQYAAAAABAAEAPUAAACGAwAAAAA=&#10;" fillcolor="white [3201]" strokecolor="black [3200]" strokeweight="1pt">
                              <v:textbox>
                                <w:txbxContent>
                                  <w:p w14:paraId="6424ABCA" w14:textId="77777777" w:rsidR="00E71811" w:rsidRDefault="00E71811" w:rsidP="00574CBD">
                                    <w:pPr>
                                      <w:pStyle w:val="NormalWeb"/>
                                      <w:spacing w:before="0" w:beforeAutospacing="0" w:after="0" w:afterAutospacing="0"/>
                                      <w:jc w:val="center"/>
                                    </w:pPr>
                                    <w:r>
                                      <w:rPr>
                                        <w:rFonts w:cstheme="minorBidi"/>
                                        <w:color w:val="000000" w:themeColor="dark1"/>
                                        <w:kern w:val="24"/>
                                      </w:rPr>
                                      <w:t> </w:t>
                                    </w:r>
                                  </w:p>
                                </w:txbxContent>
                              </v:textbox>
                            </v:rect>
                            <v:rect id="Rectangle 871" o:spid="_x0000_s1634" style="position:absolute;left:5424;top:30876;width:12489;height:5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S3sQA&#10;AADcAAAADwAAAGRycy9kb3ducmV2LnhtbESPT2sCMRTE74LfIbxCb5rVQ7tsjdIKouKh1D/31+S5&#10;u3TzsiRxd/32plDocZiZ3zCL1WAb0ZEPtWMFs2kGglg7U3Op4HzaTHIQISIbbByTgjsFWC3HowUW&#10;xvX8Rd0xliJBOBSooIqxLaQMuiKLYepa4uRdnbcYk/SlNB77BLeNnGfZi7RYc1qosKV1RfrneLMK&#10;Lu760Vv9zfvu/lnftgevdX5Q6vlpeH8DEWmI/+G/9s4oyF9n8Hs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l0t7EAAAA3AAAAA8AAAAAAAAAAAAAAAAAmAIAAGRycy9k&#10;b3ducmV2LnhtbFBLBQYAAAAABAAEAPUAAACJAwAAAAA=&#10;" filled="f" stroked="f" strokeweight="1pt">
                              <v:textbox>
                                <w:txbxContent>
                                  <w:p w14:paraId="2C1777B4"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Clear</w:t>
                                    </w:r>
                                  </w:p>
                                </w:txbxContent>
                              </v:textbox>
                            </v:rect>
                            <v:rect id="Rectangle 873" o:spid="_x0000_s1635" style="position:absolute;left:13807;top:27128;width:16815;height:5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pMsQA&#10;AADcAAAADwAAAGRycy9kb3ducmV2LnhtbESPQWsCMRSE7wX/Q3hCbzWrhbpsjVKFUsWD1Lb31+S5&#10;u3TzsiRxd/33jSB4HGbmG2axGmwjOvKhdqxgOslAEGtnai4VfH+9P+UgQkQ22DgmBRcKsFqOHhZY&#10;GNfzJ3XHWIoE4VCggirGtpAy6IosholriZN3ct5iTNKX0njsE9w2cpZlL9JizWmhwpY2Fem/49kq&#10;+HGndW/1L++6y6E+f+y91vleqcfx8PYKItIQ7+Fbe2sU5PNn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76TLEAAAA3AAAAA8AAAAAAAAAAAAAAAAAmAIAAGRycy9k&#10;b3ducmV2LnhtbFBLBQYAAAAABAAEAPUAAACJAwAAAAA=&#10;" filled="f" stroked="f" strokeweight="1pt">
                              <v:textbox>
                                <w:txbxContent>
                                  <w:p w14:paraId="19805DA1"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36"/>
                                        <w:szCs w:val="36"/>
                                      </w:rPr>
                                      <w:t>[ICON]</w:t>
                                    </w:r>
                                  </w:p>
                                </w:txbxContent>
                              </v:textbox>
                            </v:rect>
                            <v:rect id="Rectangle 874" o:spid="_x0000_s1636" style="position:absolute;left:42574;top:26881;width:19167;height:6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xRsQA&#10;AADcAAAADwAAAGRycy9kb3ducmV2LnhtbESPQWsCMRSE7wX/Q3hCbzWrlLpsjVKFUsWD1Lb31+S5&#10;u3TzsiRxd/33jSB4HGbmG2axGmwjOvKhdqxgOslAEGtnai4VfH+9P+UgQkQ22DgmBRcKsFqOHhZY&#10;GNfzJ3XHWIoE4VCggirGtpAy6IosholriZN3ct5iTNKX0njsE9w2cpZlL9JizWmhwpY2Fem/49kq&#10;+HGndW/1L++6y6E+f+y91vleqcfx8PYKItIQ7+Fbe2sU5PNn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ScUbEAAAA3AAAAA8AAAAAAAAAAAAAAAAAmAIAAGRycy9k&#10;b3ducmV2LnhtbFBLBQYAAAAABAAEAPUAAACJAwAAAAA=&#10;" filled="f" stroked="f" strokeweight="1pt">
                              <v:textbox>
                                <w:txbxContent>
                                  <w:p w14:paraId="1E4AAAE7"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36"/>
                                        <w:szCs w:val="36"/>
                                      </w:rPr>
                                      <w:t>[ICON]</w:t>
                                    </w:r>
                                  </w:p>
                                </w:txbxContent>
                              </v:textbox>
                            </v:rect>
                            <v:rect id="Rectangle 875" o:spid="_x0000_s1637" style="position:absolute;left:37907;top:10588;width:26758;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mIsUA&#10;AADcAAAADwAAAGRycy9kb3ducmV2LnhtbESPQWvCQBSE7wX/w/KE3swmLdaYupFSKo1Hox68PbLP&#10;JDT7Ns2umv77bkHocZiZb5jVejSduNLgWssKkigGQVxZ3XKt4LDfzFIQziNr7CyTgh9ysM4nDyvM&#10;tL3xjq6lr0WAsMtQQeN9n0npqoYMusj2xME728GgD3KopR7wFuCmk09x/CINthwWGuzpvaHqq7wY&#10;BYVZFkfsqvn4vbkk58/T9oOft0o9Tse3VxCeRv8fvrcLrSBdzOHvTD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yYixQAAANwAAAAPAAAAAAAAAAAAAAAAAJgCAABkcnMv&#10;ZG93bnJldi54bWxQSwUGAAAAAAQABAD1AAAAigMAAAAA&#10;" fillcolor="white [3201]" strokecolor="#aeaaaa [2414]" strokeweight="1pt">
                              <v:textbox>
                                <w:txbxContent>
                                  <w:p w14:paraId="4128C7B5"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rect id="Rectangle 876" o:spid="_x0000_s1638" style="position:absolute;left:37907;top:13776;width:26758;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G4VcUA&#10;AADcAAAADwAAAGRycy9kb3ducmV2LnhtbESPQWvCQBSE7wX/w/KE3swmLdWYupFSKo1Hox68PbLP&#10;JDT7Ns2umv77bkHocZiZb5jVejSduNLgWssKkigGQVxZ3XKt4LDfzFIQziNr7CyTgh9ysM4nDyvM&#10;tL3xjq6lr0WAsMtQQeN9n0npqoYMusj2xME728GgD3KopR7wFuCmk09xPJcGWw4LDfb03lD1VV6M&#10;gsIsiyN21cv4vbkk58/T9oOft0o9Tse3VxCeRv8fvrcLrSBdzOHvTD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bhVxQAAANwAAAAPAAAAAAAAAAAAAAAAAJgCAABkcnMv&#10;ZG93bnJldi54bWxQSwUGAAAAAAQABAD1AAAAigMAAAAA&#10;" fillcolor="white [3201]" strokecolor="#aeaaaa [2414]" strokeweight="1pt">
                              <v:textbox>
                                <w:txbxContent>
                                  <w:p w14:paraId="229A2365"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rect id="Rectangle 877" o:spid="_x0000_s1639" style="position:absolute;left:37907;top:16888;width:26758;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dzsUA&#10;AADcAAAADwAAAGRycy9kb3ducmV2LnhtbESPQWvCQBSE7wX/w/KE3ppNWqoxdSOlVBqPRj14e2Sf&#10;SWj2bZpdNf333YLgcZiZb5jlajSduNDgWssKkigGQVxZ3XKtYL9bP6UgnEfW2FkmBb/kYJVPHpaY&#10;aXvlLV1KX4sAYZehgsb7PpPSVQ0ZdJHtiYN3soNBH+RQSz3gNcBNJ5/jeCYNthwWGuzpo6Hquzwb&#10;BYVZFAfsqtfxZ31OTl/HzSe/bJR6nI7vbyA8jf4evrULrSCdz+H/TDg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R3OxQAAANwAAAAPAAAAAAAAAAAAAAAAAJgCAABkcnMv&#10;ZG93bnJldi54bWxQSwUGAAAAAAQABAD1AAAAigMAAAAA&#10;" fillcolor="white [3201]" strokecolor="#aeaaaa [2414]" strokeweight="1pt">
                              <v:textbox>
                                <w:txbxContent>
                                  <w:p w14:paraId="2DB8CF4A"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group>
                          <v:rect id="Rectangle 878" o:spid="_x0000_s1640" style="position:absolute;width:51054;height:29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5nMIA&#10;AADcAAAADwAAAGRycy9kb3ducmV2LnhtbERPTWvCQBC9C/6HZQRvZlMpNaSuUsVCsCCoufQ2ZqdJ&#10;aHY2ZNeY/PvuoeDx8b7X28E0oqfO1ZYVvEQxCOLC6ppLBfn1c5GAcB5ZY2OZFIzkYLuZTtaYavvg&#10;M/UXX4oQwi5FBZX3bSqlKyoy6CLbEgfux3YGfYBdKXWHjxBuGrmM4zdpsObQUGFL+4qK38vdKHg9&#10;8eF7XGIuj/mp392yr7OPb0rNZ8PHOwhPg3+K/92ZVpCswtpwJhw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HmcwgAAANwAAAAPAAAAAAAAAAAAAAAAAJgCAABkcnMvZG93&#10;bnJldi54bWxQSwUGAAAAAAQABAD1AAAAhwMAAAAA&#10;" filled="f" strokecolor="black [3200]" strokeweight="1pt"/>
                        </v:group>
                        <v:shape id="Text Box 666" o:spid="_x0000_s1641" type="#_x0000_t202" style="position:absolute;left:9875;top:8851;width:6801;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e2cYA&#10;AADcAAAADwAAAGRycy9kb3ducmV2LnhtbESPQWsCMRSE74L/ITyhF6lZPajdGqUVLFK0pVqKx8fm&#10;dbO4eVmSqOu/bwShx2FmvmFmi9bW4kw+VI4VDAcZCOLC6YpLBd/71eMURIjIGmvHpOBKARbzbmeG&#10;uXYX/qLzLpYiQTjkqMDE2ORShsKQxTBwDXHyfp23GJP0pdQeLwluaznKsrG0WHFaMNjQ0lBx3J2s&#10;gqN5739mb9vXn/H66j/2J3fwm4NSD7325RlEpDb+h+/ttVYwnTzB7Uw6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Ze2cYAAADcAAAADwAAAAAAAAAAAAAAAACYAgAAZHJz&#10;L2Rvd25yZXYueG1sUEsFBgAAAAAEAAQA9QAAAIsDAAAAAA==&#10;" filled="f" stroked="f" strokeweight=".5pt">
                          <v:textbox>
                            <w:txbxContent>
                              <w:p w14:paraId="46239C01"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FullName</w:t>
                                </w:r>
                              </w:p>
                              <w:p w14:paraId="5F24A036"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group>
                      <v:shape id="Text Box 669" o:spid="_x0000_s1642" type="#_x0000_t202" style="position:absolute;left:10607;top:11192;width:4768;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HY8MA&#10;AADcAAAADwAAAGRycy9kb3ducmV2LnhtbERPy2oCMRTdF/yHcIVuSs3YhQxTo1TBIkUrPhCXl8nt&#10;ZHByMyRRx783C6HLw3mPp51txJV8qB0rGA4yEMSl0zVXCg77xXsOIkRkjY1jUnCnANNJ72WMhXY3&#10;3tJ1FyuRQjgUqMDE2BZShtKQxTBwLXHi/py3GBP0ldQebyncNvIjy0bSYs2pwWBLc0PleXexCs7m&#10;522Tfa9nx9Hy7n/3F3fyq5NSr/3u6xNEpC7+i5/upVaQ52l+OpOOgJ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mHY8MAAADcAAAADwAAAAAAAAAAAAAAAACYAgAAZHJzL2Rv&#10;d25yZXYueG1sUEsFBgAAAAAEAAQA9QAAAIgDAAAAAA==&#10;" filled="f" stroked="f" strokeweight=".5pt">
                        <v:textbox>
                          <w:txbxContent>
                            <w:p w14:paraId="2F8BF732"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Email</w:t>
                              </w:r>
                            </w:p>
                            <w:p w14:paraId="2797182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group>
                    <v:shape id="Text Box 674" o:spid="_x0000_s1643" type="#_x0000_t202" style="position:absolute;left:27595;top:6949;width:5836;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i+MYA&#10;AADcAAAADwAAAGRycy9kb3ducmV2LnhtbESPQWsCMRSE74L/ITyhl1Kz9iDL1ihVUERsRS3F42Pz&#10;ulncvCxJ1PXfN4WCx2FmvmEms8424ko+1I4VjIYZCOLS6ZorBV/H5UsOIkRkjY1jUnCnALNpvzfB&#10;Qrsb7+l6iJVIEA4FKjAxtoWUoTRkMQxdS5y8H+ctxiR9JbXHW4LbRr5m2VharDktGGxpYag8Hy5W&#10;wdlsnnfZ6mP+PV7f/efx4k5+e1LqadC9v4GI1MVH+L+91gryfAR/Z9IR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Ui+MYAAADcAAAADwAAAAAAAAAAAAAAAACYAgAAZHJz&#10;L2Rvd25yZXYueG1sUEsFBgAAAAAEAAQA9QAAAIsDAAAAAA==&#10;" filled="f" stroked="f" strokeweight=".5pt">
                      <v:textbox>
                        <w:txbxContent>
                          <w:p w14:paraId="6033C01D"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Product</w:t>
                            </w:r>
                          </w:p>
                          <w:p w14:paraId="3C5E009C"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shape id="_x0000_s1644" type="#_x0000_t202" style="position:absolute;left:24370;top:9034;width:13126;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8j8YA&#10;AADcAAAADwAAAGRycy9kb3ducmV2LnhtbESPQWsCMRSE74L/ITzBS6lZPciyNUoVFCltRS3F42Pz&#10;ulncvCxJ1PXfN4WCx2FmvmFmi8424ko+1I4VjEcZCOLS6ZorBV/H9XMOIkRkjY1jUnCnAIt5vzfD&#10;Qrsb7+l6iJVIEA4FKjAxtoWUoTRkMYxcS5y8H+ctxiR9JbXHW4LbRk6ybCot1pwWDLa0MlSeDxer&#10;4GzennbZ5mP5Pd3e/efx4k7+/aTUcNC9voCI1MVH+L+91QryfAJ/Z9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e8j8YAAADcAAAADwAAAAAAAAAAAAAAAACYAgAAZHJz&#10;L2Rvd25yZXYueG1sUEsFBgAAAAAEAAQA9QAAAIsDAAAAAA==&#10;" filled="f" stroked="f" strokeweight=".5pt">
                      <v:textbox>
                        <w:txbxContent>
                          <w:p w14:paraId="256B517A"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Description of Product</w:t>
                            </w:r>
                          </w:p>
                          <w:p w14:paraId="21217E14"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shape id="_x0000_s1645" type="#_x0000_t202" style="position:absolute;left:27119;top:10991;width:6160;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ZFMYA&#10;AADcAAAADwAAAGRycy9kb3ducmV2LnhtbESPQWsCMRSE70L/Q3gFL1KzbUGWrVGq0CJSLdVSPD42&#10;r5vFzcuSRF3/vREEj8PMfMOMp51txJF8qB0reB5mIIhLp2uuFPxuP55yECEia2wck4IzBZhOHnpj&#10;LLQ78Q8dN7ESCcKhQAUmxraQMpSGLIaha4mT9++8xZikr6T2eEpw28iXLBtJizWnBYMtzQ2V+83B&#10;Ktib5eA7+1zN/kaLs19vD27nv3ZK9R+79zcQkbp4D9/aC60gz1/heiYdAT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sZFMYAAADcAAAADwAAAAAAAAAAAAAAAACYAgAAZHJz&#10;L2Rvd25yZXYueG1sUEsFBgAAAAAEAAQA9QAAAIsDAAAAAA==&#10;" filled="f" stroked="f" strokeweight=".5pt">
                      <v:textbox>
                        <w:txbxContent>
                          <w:p w14:paraId="05BFE9FF"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Quantity</w:t>
                            </w:r>
                          </w:p>
                          <w:p w14:paraId="2E80A12C"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group>
                </v:group>
                <v:shape id="_x0000_s1646" type="#_x0000_t202" style="position:absolute;left:4432;top:13178;width:2591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14:paraId="6A5A034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Employee’s Information:</w:t>
                        </w:r>
                      </w:p>
                    </w:txbxContent>
                  </v:textbox>
                </v:shape>
                <v:rect id="Rectangle 886" o:spid="_x0000_s1647" style="position:absolute;left:5197;top:15222;width:16080;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IcsUA&#10;AADcAAAADwAAAGRycy9kb3ducmV2LnhtbESPQWvCQBSE74L/YXmCN93YosTUVUppMDnWtgdvj+wz&#10;Cc2+TbNrEv+9KxR6HGbmG2Z3GE0jeupcbVnBahmBIC6srrlU8PWZLmIQziNrbCyTghs5OOynkx0m&#10;2g78Qf3JlyJA2CWooPK+TaR0RUUG3dK2xMG72M6gD7Irpe5wCHDTyKco2kiDNYeFClt6q6j4OV2N&#10;gsxss29sivX4m15Xl+M5f+fnXKn5bHx9AeFp9P/hv3amFcTxBh5nwhG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MhyxQAAANwAAAAPAAAAAAAAAAAAAAAAAJgCAABkcnMv&#10;ZG93bnJldi54bWxQSwUGAAAAAAQABAD1AAAAigMAAAAA&#10;" fillcolor="white [3201]" strokecolor="#aeaaaa [2414]" strokeweight="1pt">
                  <v:textbox>
                    <w:txbxContent>
                      <w:p w14:paraId="3868904D"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shape id="_x0000_s1648" type="#_x0000_t202" style="position:absolute;left:9875;top:14974;width:7169;height:21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fF8YA&#10;AADcAAAADwAAAGRycy9kb3ducmV2LnhtbESPQWsCMRSE70L/Q3gFL1Kz7UGXrVGq0CJSLdVSPD42&#10;r5vFzcuSRF3/fSMIHoeZ+YaZzDrbiBP5UDtW8DzMQBCXTtdcKfjZvT/lIEJE1tg4JgUXCjCbPvQm&#10;WGh35m86bWMlEoRDgQpMjG0hZSgNWQxD1xIn7895izFJX0nt8ZzgtpEvWTaSFmtOCwZbWhgqD9uj&#10;VXAwq8FX9rGe/46WF7/ZHd3ef+6V6j92b68gInXxHr61l1pBno/heiYd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AfF8YAAADcAAAADwAAAAAAAAAAAAAAAACYAgAAZHJz&#10;L2Rvd25yZXYueG1sUEsFBgAAAAAEAAQA9QAAAIsDAAAAAA==&#10;" filled="f" stroked="f" strokeweight=".5pt">
                  <v:textbox>
                    <w:txbxContent>
                      <w:p w14:paraId="7F42774C"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Username</w:t>
                        </w:r>
                      </w:p>
                      <w:p w14:paraId="33E7A841"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rect id="Rectangle 888" o:spid="_x0000_s1649" style="position:absolute;left:22881;top:13496;width:16080;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5m8IA&#10;AADcAAAADwAAAGRycy9kb3ducmV2LnhtbERPu07DMBTdkfoP1kXqRp20AoU0TlWhViQjBYZuV/HN&#10;Q8TXIXab8Pd4qNTx6Lyz3Wx6caXRdZYVxKsIBHFldceNgq/P41MCwnlkjb1lUvBHDnb54iHDVNuJ&#10;P+h68o0IIexSVNB6P6RSuqolg25lB+LA1XY06AMcG6lHnEK46eU6il6kwY5DQ4sDvbVU/ZwuRkFh&#10;Xotv7Kvn+fd4iev3c3ngTanU8nHeb0F4mv1dfHMXWkGShLXhTDg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mbwgAAANwAAAAPAAAAAAAAAAAAAAAAAJgCAABkcnMvZG93&#10;bnJldi54bWxQSwUGAAAAAAQABAD1AAAAhwMAAAAA&#10;" fillcolor="white [3201]" strokecolor="#aeaaaa [2414]" strokeweight="1pt">
                  <v:textbox>
                    <w:txbxContent>
                      <w:p w14:paraId="6ACACC47"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shape id="_x0000_s1650" type="#_x0000_t202" style="position:absolute;left:27256;top:13227;width:4509;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u/sYA&#10;AADcAAAADwAAAGRycy9kb3ducmV2LnhtbESPQWsCMRSE70L/Q3gFL1Kz7UG2W6NUoUWkKtVSPD42&#10;r5vFzcuSRF3/fSMIHoeZ+YYZTzvbiBP5UDtW8DzMQBCXTtdcKfjZfTzlIEJE1tg4JgUXCjCdPPTG&#10;WGh35m86bWMlEoRDgQpMjG0hZSgNWQxD1xIn7895izFJX0nt8ZzgtpEvWTaSFmtOCwZbmhsqD9uj&#10;VXAwy8Em+1zNfkeLi1/vjm7vv/ZK9R+79zcQkbp4D9/aC60gz1/heiYdAT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Mu/sYAAADcAAAADwAAAAAAAAAAAAAAAACYAgAAZHJz&#10;L2Rvd25yZXYueG1sUEsFBgAAAAAEAAQA9QAAAIsDAAAAAA==&#10;" filled="f" stroked="f" strokeweight=".5pt">
                  <v:textbox>
                    <w:txbxContent>
                      <w:p w14:paraId="39C8F748"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Price</w:t>
                        </w:r>
                      </w:p>
                      <w:p w14:paraId="6DC36104"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rect id="Rectangle 891" o:spid="_x0000_s1651" style="position:absolute;left:22947;top:15602;width:16081;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G28MA&#10;AADcAAAADwAAAGRycy9kb3ducmV2LnhtbESPT4vCMBTE74LfIbwFb5pWUbRrFFkU69F/h709mmdb&#10;tnnpNlHrtzeC4HGYmd8w82VrKnGjxpWWFcSDCARxZnXJuYLTcdOfgnAeWWNlmRQ8yMFy0e3MMdH2&#10;znu6HXwuAoRdggoK7+tESpcVZNANbE0cvIttDPogm1zqBu8Bbio5jKKJNFhyWCiwpp+Csr/D1ShI&#10;zSw9Y5WN2//NNb5sf3drHu2U6n21q28Qnlr/Cb/bqVYwncXwOh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TG28MAAADcAAAADwAAAAAAAAAAAAAAAACYAgAAZHJzL2Rv&#10;d25yZXYueG1sUEsFBgAAAAAEAAQA9QAAAIgDAAAAAA==&#10;" fillcolor="white [3201]" strokecolor="#aeaaaa [2414]" strokeweight="1pt">
                  <v:textbox>
                    <w:txbxContent>
                      <w:p w14:paraId="3FC25D80" w14:textId="77777777" w:rsidR="00E71811" w:rsidRDefault="00E71811" w:rsidP="00574CBD">
                        <w:pPr>
                          <w:pStyle w:val="NormalWeb"/>
                          <w:spacing w:before="0" w:beforeAutospacing="0" w:after="0" w:afterAutospacing="0"/>
                        </w:pPr>
                        <w:r>
                          <w:rPr>
                            <w:rFonts w:ascii="Microsoft Sans Serif" w:hAnsi="Microsoft Sans Serif" w:cstheme="minorBidi"/>
                            <w:color w:val="000000" w:themeColor="dark1"/>
                            <w:kern w:val="24"/>
                            <w:sz w:val="16"/>
                            <w:szCs w:val="16"/>
                          </w:rPr>
                          <w:t> </w:t>
                        </w:r>
                      </w:p>
                    </w:txbxContent>
                  </v:textbox>
                </v:rect>
                <v:shape id="_x0000_s1652" type="#_x0000_t202" style="position:absolute;left:27399;top:15333;width:4311;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4qUsYA&#10;AADcAAAADwAAAGRycy9kb3ducmV2LnhtbESPQWsCMRSE74L/IbxCL1Kz9SB2NUottEiplqqIx8fm&#10;uVncvCxJ1PXfN4LgcZiZb5jJrLW1OJMPlWMFr/0MBHHhdMWlgu3m82UEIkRkjbVjUnClALNptzPB&#10;XLsL/9F5HUuRIBxyVGBibHIpQ2HIYui7hjh5B+ctxiR9KbXHS4LbWg6ybCgtVpwWDDb0Yag4rk9W&#10;wdF8936zr+V8N1xc/Wpzcnv/s1fq+al9H4OI1MZH+N5eaAWjtwHczqQj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4qUsYAAADcAAAADwAAAAAAAAAAAAAAAACYAgAAZHJz&#10;L2Rvd25yZXYueG1sUEsFBgAAAAAEAAQA9QAAAIsDAAAAAA==&#10;" filled="f" stroked="f" strokeweight=".5pt">
                  <v:textbox>
                    <w:txbxContent>
                      <w:p w14:paraId="278FCF85"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808080"/>
                            <w:kern w:val="24"/>
                            <w:sz w:val="18"/>
                            <w:szCs w:val="18"/>
                          </w:rPr>
                          <w:t>Date</w:t>
                        </w:r>
                      </w:p>
                      <w:p w14:paraId="5318FB4E"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rect id="Rectangle 894" o:spid="_x0000_s1653" style="position:absolute;left:19554;top:20902;width:13241;height:3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vMQA&#10;AADcAAAADwAAAGRycy9kb3ducmV2LnhtbESPQWsCMRSE7wX/Q3hCb5pVStlujVKFUsWDaNv7a/Lc&#10;Xbp5WZK4u/77RhB6HGbmG2axGmwjOvKhdqxgNs1AEGtnai4VfH2+T3IQISIbbByTgisFWC1HDwss&#10;jOv5SN0pliJBOBSooIqxLaQMuiKLYepa4uSdnbcYk/SlNB77BLeNnGfZs7RYc1qosKVNRfr3dLEK&#10;vt153Vv9w7vueqgvH3uvdb5X6nE8vL2CiDTE//C9vTUK8pcnuJ1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el7zEAAAA3AAAAA8AAAAAAAAAAAAAAAAAmAIAAGRycy9k&#10;b3ducmV2LnhtbFBLBQYAAAAABAAEAPUAAACJAwAAAAA=&#10;" filled="f" stroked="f" strokeweight="1pt">
                  <v:textbox>
                    <w:txbxContent>
                      <w:p w14:paraId="0D431B11"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Purchase</w:t>
                        </w:r>
                      </w:p>
                    </w:txbxContent>
                  </v:textbox>
                </v:rect>
              </v:group>
            </w:pict>
          </mc:Fallback>
        </mc:AlternateContent>
      </w:r>
    </w:p>
    <w:p w14:paraId="3FCA7074" w14:textId="77777777" w:rsidR="00574CBD" w:rsidRDefault="00574CBD" w:rsidP="00574CBD">
      <w:pPr>
        <w:tabs>
          <w:tab w:val="left" w:pos="2327"/>
        </w:tabs>
      </w:pPr>
      <w:r>
        <w:rPr>
          <w:noProof/>
          <w:lang w:eastAsia="en-GB"/>
        </w:rPr>
        <mc:AlternateContent>
          <mc:Choice Requires="wpg">
            <w:drawing>
              <wp:anchor distT="0" distB="0" distL="114300" distR="114300" simplePos="0" relativeHeight="252090368" behindDoc="0" locked="0" layoutInCell="1" allowOverlap="1" wp14:anchorId="173E59FC" wp14:editId="7DA08608">
                <wp:simplePos x="0" y="0"/>
                <wp:positionH relativeFrom="column">
                  <wp:posOffset>5300980</wp:posOffset>
                </wp:positionH>
                <wp:positionV relativeFrom="paragraph">
                  <wp:posOffset>80010</wp:posOffset>
                </wp:positionV>
                <wp:extent cx="4450715" cy="2561590"/>
                <wp:effectExtent l="0" t="0" r="6985" b="10160"/>
                <wp:wrapNone/>
                <wp:docPr id="895" name="Group 895"/>
                <wp:cNvGraphicFramePr/>
                <a:graphic xmlns:a="http://schemas.openxmlformats.org/drawingml/2006/main">
                  <a:graphicData uri="http://schemas.microsoft.com/office/word/2010/wordprocessingGroup">
                    <wpg:wgp>
                      <wpg:cNvGrpSpPr/>
                      <wpg:grpSpPr>
                        <a:xfrm>
                          <a:off x="0" y="0"/>
                          <a:ext cx="4450715" cy="2561590"/>
                          <a:chOff x="0" y="0"/>
                          <a:chExt cx="4450730" cy="2561590"/>
                        </a:xfrm>
                      </wpg:grpSpPr>
                      <wps:wsp>
                        <wps:cNvPr id="896" name="Rectangle 896"/>
                        <wps:cNvSpPr/>
                        <wps:spPr>
                          <a:xfrm>
                            <a:off x="1177747" y="15362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4B082C98"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897" name="Group 897"/>
                        <wpg:cNvGrpSpPr/>
                        <wpg:grpSpPr>
                          <a:xfrm>
                            <a:off x="0" y="0"/>
                            <a:ext cx="4450730" cy="2561590"/>
                            <a:chOff x="0" y="0"/>
                            <a:chExt cx="4450730" cy="2561621"/>
                          </a:xfrm>
                        </wpg:grpSpPr>
                        <wpg:grpSp>
                          <wpg:cNvPr id="898" name="Group 898"/>
                          <wpg:cNvGrpSpPr/>
                          <wpg:grpSpPr>
                            <a:xfrm>
                              <a:off x="0" y="0"/>
                              <a:ext cx="4450730" cy="2561621"/>
                              <a:chOff x="0" y="0"/>
                              <a:chExt cx="4450730" cy="2561621"/>
                            </a:xfrm>
                          </wpg:grpSpPr>
                          <wpg:grpSp>
                            <wpg:cNvPr id="899" name="Group 899"/>
                            <wpg:cNvGrpSpPr/>
                            <wpg:grpSpPr>
                              <a:xfrm>
                                <a:off x="0" y="0"/>
                                <a:ext cx="4450730" cy="2561621"/>
                                <a:chOff x="0" y="0"/>
                                <a:chExt cx="4450730" cy="2561621"/>
                              </a:xfrm>
                            </wpg:grpSpPr>
                            <wpg:grpSp>
                              <wpg:cNvPr id="900" name="Group 900"/>
                              <wpg:cNvGrpSpPr/>
                              <wpg:grpSpPr>
                                <a:xfrm>
                                  <a:off x="0" y="0"/>
                                  <a:ext cx="4450730" cy="2561621"/>
                                  <a:chOff x="0" y="0"/>
                                  <a:chExt cx="5130304" cy="2952750"/>
                                </a:xfrm>
                              </wpg:grpSpPr>
                              <wpg:grpSp>
                                <wpg:cNvPr id="901" name="Group 901"/>
                                <wpg:cNvGrpSpPr/>
                                <wpg:grpSpPr>
                                  <a:xfrm>
                                    <a:off x="38100" y="47625"/>
                                    <a:ext cx="5092204" cy="2794010"/>
                                    <a:chOff x="1" y="1"/>
                                    <a:chExt cx="7351302" cy="3623766"/>
                                  </a:xfrm>
                                </wpg:grpSpPr>
                                <wpg:grpSp>
                                  <wpg:cNvPr id="902" name="Group 902"/>
                                  <wpg:cNvGrpSpPr/>
                                  <wpg:grpSpPr>
                                    <a:xfrm>
                                      <a:off x="1" y="1"/>
                                      <a:ext cx="7351302" cy="756081"/>
                                      <a:chOff x="1481" y="2"/>
                                      <a:chExt cx="6082203" cy="784128"/>
                                    </a:xfrm>
                                  </wpg:grpSpPr>
                                  <wps:wsp>
                                    <wps:cNvPr id="903" name="TextBox 27"/>
                                    <wps:cNvSpPr txBox="1"/>
                                    <wps:spPr>
                                      <a:xfrm>
                                        <a:off x="153025" y="116390"/>
                                        <a:ext cx="5930659" cy="667740"/>
                                      </a:xfrm>
                                      <a:prstGeom prst="rect">
                                        <a:avLst/>
                                      </a:prstGeom>
                                      <a:noFill/>
                                    </wps:spPr>
                                    <wps:txbx>
                                      <w:txbxContent>
                                        <w:p w14:paraId="067F7D9E" w14:textId="77777777" w:rsidR="00E71811" w:rsidRPr="00232CC5" w:rsidRDefault="00E71811" w:rsidP="00574CBD">
                                          <w:pPr>
                                            <w:pStyle w:val="NormalWeb"/>
                                            <w:spacing w:before="0" w:beforeAutospacing="0" w:after="0" w:afterAutospacing="0"/>
                                            <w:jc w:val="center"/>
                                            <w:rPr>
                                              <w:rFonts w:ascii="Microsoft Sans Serif" w:hAnsi="Microsoft Sans Serif" w:cs="Microsoft Sans Serif"/>
                                              <w:sz w:val="22"/>
                                            </w:rPr>
                                          </w:pPr>
                                          <w:r w:rsidRPr="00232CC5">
                                            <w:rPr>
                                              <w:rFonts w:ascii="Microsoft Sans Serif" w:hAnsi="Microsoft Sans Serif" w:cs="Microsoft Sans Serif"/>
                                              <w:color w:val="000000"/>
                                              <w:kern w:val="24"/>
                                              <w:sz w:val="32"/>
                                              <w:szCs w:val="36"/>
                                            </w:rPr>
                                            <w:t xml:space="preserve">Add a </w:t>
                                          </w:r>
                                          <w:r>
                                            <w:rPr>
                                              <w:rFonts w:ascii="Microsoft Sans Serif" w:hAnsi="Microsoft Sans Serif" w:cs="Microsoft Sans Serif"/>
                                              <w:color w:val="000000"/>
                                              <w:kern w:val="24"/>
                                              <w:sz w:val="32"/>
                                              <w:szCs w:val="36"/>
                                            </w:rPr>
                                            <w:t>Customer</w:t>
                                          </w:r>
                                        </w:p>
                                      </w:txbxContent>
                                    </wps:txbx>
                                    <wps:bodyPr wrap="square" rtlCol="0">
                                      <a:noAutofit/>
                                    </wps:bodyPr>
                                  </wps:wsp>
                                  <wps:wsp>
                                    <wps:cNvPr id="904" name="Rectangle 904"/>
                                    <wps:cNvSpPr/>
                                    <wps:spPr>
                                      <a:xfrm>
                                        <a:off x="1481" y="2"/>
                                        <a:ext cx="5934429" cy="10247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05" name="TextBox 28"/>
                                  <wps:cNvSpPr txBox="1"/>
                                  <wps:spPr>
                                    <a:xfrm>
                                      <a:off x="665022" y="662958"/>
                                      <a:ext cx="4312718" cy="370200"/>
                                    </a:xfrm>
                                    <a:prstGeom prst="rect">
                                      <a:avLst/>
                                    </a:prstGeom>
                                    <a:noFill/>
                                  </wps:spPr>
                                  <wps:txbx>
                                    <w:txbxContent>
                                      <w:p w14:paraId="59638F6B" w14:textId="77777777" w:rsidR="00E71811" w:rsidRPr="00232CC5" w:rsidRDefault="00E71811" w:rsidP="00574CBD">
                                        <w:pPr>
                                          <w:pStyle w:val="NormalWeb"/>
                                          <w:spacing w:before="0" w:beforeAutospacing="0" w:after="0" w:afterAutospacing="0"/>
                                          <w:rPr>
                                            <w:rFonts w:ascii="Microsoft Sans Serif" w:hAnsi="Microsoft Sans Serif" w:cs="Microsoft Sans Serif"/>
                                            <w:sz w:val="20"/>
                                          </w:rPr>
                                        </w:pPr>
                                        <w:r>
                                          <w:rPr>
                                            <w:rFonts w:ascii="Microsoft Sans Serif" w:hAnsi="Microsoft Sans Serif" w:cs="Microsoft Sans Serif"/>
                                            <w:color w:val="000000"/>
                                            <w:kern w:val="24"/>
                                            <w:sz w:val="28"/>
                                            <w:szCs w:val="36"/>
                                          </w:rPr>
                                          <w:t xml:space="preserve">Basic </w:t>
                                        </w:r>
                                        <w:r w:rsidRPr="00232CC5">
                                          <w:rPr>
                                            <w:rFonts w:ascii="Microsoft Sans Serif" w:hAnsi="Microsoft Sans Serif" w:cs="Microsoft Sans Serif"/>
                                            <w:color w:val="000000"/>
                                            <w:kern w:val="24"/>
                                            <w:sz w:val="28"/>
                                            <w:szCs w:val="36"/>
                                          </w:rPr>
                                          <w:t>Information:</w:t>
                                        </w:r>
                                      </w:p>
                                    </w:txbxContent>
                                  </wps:txbx>
                                  <wps:bodyPr wrap="square" rtlCol="0">
                                    <a:noAutofit/>
                                  </wps:bodyPr>
                                </wps:wsp>
                                <wps:wsp>
                                  <wps:cNvPr id="906" name="Rectangle 906"/>
                                  <wps:cNvSpPr/>
                                  <wps:spPr>
                                    <a:xfrm>
                                      <a:off x="795646" y="1318162"/>
                                      <a:ext cx="2675890" cy="2514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F94516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7" name="Rectangle 907"/>
                                  <wps:cNvSpPr/>
                                  <wps:spPr>
                                    <a:xfrm>
                                      <a:off x="783771" y="1947554"/>
                                      <a:ext cx="2675890" cy="25146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77AC73B6"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8" name="Rectangle 908"/>
                                  <wps:cNvSpPr/>
                                  <wps:spPr>
                                    <a:xfrm>
                                      <a:off x="795646" y="1638795"/>
                                      <a:ext cx="2675890" cy="25146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03F95C2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9" name="TextBox 29"/>
                                  <wps:cNvSpPr txBox="1"/>
                                  <wps:spPr>
                                    <a:xfrm>
                                      <a:off x="3604263" y="714799"/>
                                      <a:ext cx="1752236" cy="370200"/>
                                    </a:xfrm>
                                    <a:prstGeom prst="rect">
                                      <a:avLst/>
                                    </a:prstGeom>
                                    <a:noFill/>
                                  </wps:spPr>
                                  <wps:txbx>
                                    <w:txbxContent>
                                      <w:p w14:paraId="24075FF4" w14:textId="77777777" w:rsidR="00E71811" w:rsidRPr="00232CC5" w:rsidRDefault="00E71811" w:rsidP="00574CBD">
                                        <w:pPr>
                                          <w:pStyle w:val="NormalWeb"/>
                                          <w:spacing w:before="0" w:beforeAutospacing="0" w:after="0" w:afterAutospacing="0"/>
                                          <w:rPr>
                                            <w:rFonts w:ascii="Microsoft Sans Serif" w:hAnsi="Microsoft Sans Serif" w:cs="Microsoft Sans Serif"/>
                                            <w:sz w:val="20"/>
                                          </w:rPr>
                                        </w:pPr>
                                        <w:r w:rsidRPr="00232CC5">
                                          <w:rPr>
                                            <w:rFonts w:ascii="Microsoft Sans Serif" w:hAnsi="Microsoft Sans Serif" w:cs="Microsoft Sans Serif"/>
                                            <w:color w:val="000000"/>
                                            <w:kern w:val="24"/>
                                            <w:sz w:val="28"/>
                                            <w:szCs w:val="36"/>
                                          </w:rPr>
                                          <w:t>Address:</w:t>
                                        </w:r>
                                      </w:p>
                                    </w:txbxContent>
                                  </wps:txbx>
                                  <wps:bodyPr wrap="square" rtlCol="0">
                                    <a:noAutofit/>
                                  </wps:bodyPr>
                                </wps:wsp>
                                <wps:wsp>
                                  <wps:cNvPr id="910" name="Rectangle 910"/>
                                  <wps:cNvSpPr/>
                                  <wps:spPr>
                                    <a:xfrm>
                                      <a:off x="795646" y="2291938"/>
                                      <a:ext cx="2675890" cy="1267023"/>
                                    </a:xfrm>
                                    <a:prstGeom prst="rect">
                                      <a:avLst/>
                                    </a:prstGeom>
                                  </wps:spPr>
                                  <wps:style>
                                    <a:lnRef idx="2">
                                      <a:schemeClr val="dk1"/>
                                    </a:lnRef>
                                    <a:fillRef idx="1">
                                      <a:schemeClr val="lt1"/>
                                    </a:fillRef>
                                    <a:effectRef idx="0">
                                      <a:schemeClr val="dk1"/>
                                    </a:effectRef>
                                    <a:fontRef idx="minor">
                                      <a:schemeClr val="dk1"/>
                                    </a:fontRef>
                                  </wps:style>
                                  <wps:txbx>
                                    <w:txbxContent>
                                      <w:p w14:paraId="6CAA45A4" w14:textId="77777777" w:rsidR="00E71811" w:rsidRDefault="00E71811" w:rsidP="00574CBD">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2" name="Rectangle 912"/>
                                  <wps:cNvSpPr/>
                                  <wps:spPr>
                                    <a:xfrm>
                                      <a:off x="3776353" y="1971304"/>
                                      <a:ext cx="2660650" cy="1587261"/>
                                    </a:xfrm>
                                    <a:prstGeom prst="rect">
                                      <a:avLst/>
                                    </a:prstGeom>
                                  </wps:spPr>
                                  <wps:style>
                                    <a:lnRef idx="2">
                                      <a:schemeClr val="dk1"/>
                                    </a:lnRef>
                                    <a:fillRef idx="1">
                                      <a:schemeClr val="lt1"/>
                                    </a:fillRef>
                                    <a:effectRef idx="0">
                                      <a:schemeClr val="dk1"/>
                                    </a:effectRef>
                                    <a:fontRef idx="minor">
                                      <a:schemeClr val="dk1"/>
                                    </a:fontRef>
                                  </wps:style>
                                  <wps:txbx>
                                    <w:txbxContent>
                                      <w:p w14:paraId="08A133E5" w14:textId="77777777" w:rsidR="00E71811" w:rsidRDefault="00E71811" w:rsidP="00574CBD">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5" name="Rectangle 915"/>
                                  <wps:cNvSpPr/>
                                  <wps:spPr>
                                    <a:xfrm>
                                      <a:off x="692517" y="3086942"/>
                                      <a:ext cx="1248846" cy="5368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A238B" w14:textId="77777777" w:rsidR="00E71811" w:rsidRPr="00F56860" w:rsidRDefault="00E71811" w:rsidP="00574CBD">
                                        <w:pPr>
                                          <w:jc w:val="center"/>
                                          <w:rPr>
                                            <w:color w:val="000000" w:themeColor="text1"/>
                                            <w:sz w:val="36"/>
                                          </w:rPr>
                                        </w:pPr>
                                        <w:r w:rsidRPr="00F56860">
                                          <w:rPr>
                                            <w:color w:val="000000" w:themeColor="text1"/>
                                            <w:sz w:val="36"/>
                                          </w:rPr>
                                          <w:t>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Rectangle 916"/>
                                  <wps:cNvSpPr/>
                                  <wps:spPr>
                                    <a:xfrm>
                                      <a:off x="3382393" y="3066429"/>
                                      <a:ext cx="1555666" cy="5573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95208A" w14:textId="77777777" w:rsidR="00E71811" w:rsidRPr="008E355F" w:rsidRDefault="00E71811" w:rsidP="00574CBD">
                                        <w:pPr>
                                          <w:jc w:val="center"/>
                                          <w:rPr>
                                            <w:sz w:val="36"/>
                                          </w:rPr>
                                        </w:pPr>
                                        <w:r w:rsidRPr="00F56860">
                                          <w:rPr>
                                            <w:color w:val="000000" w:themeColor="text1"/>
                                            <w:sz w:val="36"/>
                                          </w:rPr>
                                          <w:t xml:space="preserve">Add </w:t>
                                        </w:r>
                                        <w:r>
                                          <w:rPr>
                                            <w:sz w:val="3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Rectangle 917"/>
                                  <wps:cNvSpPr/>
                                  <wps:spPr>
                                    <a:xfrm>
                                      <a:off x="1357321" y="2578960"/>
                                      <a:ext cx="1681483" cy="59641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CF0E0" w14:textId="77777777" w:rsidR="00E71811" w:rsidRPr="00F56860" w:rsidRDefault="00E71811" w:rsidP="00574CBD">
                                        <w:pPr>
                                          <w:jc w:val="center"/>
                                          <w:rPr>
                                            <w:color w:val="000000" w:themeColor="text1"/>
                                            <w:sz w:val="36"/>
                                          </w:rPr>
                                        </w:pPr>
                                        <w:r w:rsidRPr="00F56860">
                                          <w:rPr>
                                            <w:color w:val="000000" w:themeColor="text1"/>
                                            <w:sz w:val="36"/>
                                          </w:rPr>
                                          <w:t>[ICON]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Rectangle 918"/>
                                  <wps:cNvSpPr/>
                                  <wps:spPr>
                                    <a:xfrm>
                                      <a:off x="4163455" y="2552675"/>
                                      <a:ext cx="1916719" cy="6457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75587" w14:textId="77777777" w:rsidR="00E71811" w:rsidRPr="00F56860" w:rsidRDefault="00E71811" w:rsidP="00574CBD">
                                        <w:pPr>
                                          <w:jc w:val="center"/>
                                          <w:rPr>
                                            <w:color w:val="000000" w:themeColor="text1"/>
                                            <w:sz w:val="36"/>
                                          </w:rPr>
                                        </w:pPr>
                                        <w:r w:rsidRPr="00F56860">
                                          <w:rPr>
                                            <w:color w:val="000000" w:themeColor="text1"/>
                                            <w:sz w:val="36"/>
                                          </w:rPr>
                                          <w:t>[ICON</w:t>
                                        </w:r>
                                        <w:r>
                                          <w:rPr>
                                            <w:color w:val="000000" w:themeColor="text1"/>
                                            <w:sz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3752602" y="1033154"/>
                                      <a:ext cx="2675890" cy="25200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1D0FD84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0" name="Rectangle 920"/>
                                  <wps:cNvSpPr/>
                                  <wps:spPr>
                                    <a:xfrm>
                                      <a:off x="3752603" y="1330037"/>
                                      <a:ext cx="2675890" cy="251461"/>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19C2896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1" name="Rectangle 921"/>
                                  <wps:cNvSpPr/>
                                  <wps:spPr>
                                    <a:xfrm>
                                      <a:off x="3752602" y="1662546"/>
                                      <a:ext cx="2675890" cy="251460"/>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607C0ED3"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22" name="Rectangle 922"/>
                                <wps:cNvSpPr/>
                                <wps:spPr>
                                  <a:xfrm>
                                    <a:off x="0" y="0"/>
                                    <a:ext cx="5105400" cy="29527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3" name="Text Box 923"/>
                              <wps:cNvSpPr txBox="1"/>
                              <wps:spPr>
                                <a:xfrm>
                                  <a:off x="987552" y="885128"/>
                                  <a:ext cx="680085" cy="25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42E7D"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FullName</w:t>
                                    </w:r>
                                  </w:p>
                                  <w:p w14:paraId="67585211"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924" name="Text Box 924"/>
                            <wps:cNvSpPr txBox="1"/>
                            <wps:spPr>
                              <a:xfrm>
                                <a:off x="1060704" y="1119212"/>
                                <a:ext cx="47688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D862D"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Email</w:t>
                                  </w:r>
                                </w:p>
                                <w:p w14:paraId="0791364E"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5" name="Text Box 925"/>
                            <wps:cNvSpPr txBox="1"/>
                            <wps:spPr>
                              <a:xfrm>
                                <a:off x="848563" y="1309405"/>
                                <a:ext cx="95694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667BF"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Phone Number</w:t>
                                  </w:r>
                                </w:p>
                                <w:p w14:paraId="5936AF8D"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926" name="Text Box 926"/>
                          <wps:cNvSpPr txBox="1"/>
                          <wps:spPr>
                            <a:xfrm>
                              <a:off x="2809036" y="709565"/>
                              <a:ext cx="50038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5DE47"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Line 1</w:t>
                                </w:r>
                              </w:p>
                              <w:p w14:paraId="3F3D3A7C"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7" name="Text Box 927"/>
                          <wps:cNvSpPr txBox="1"/>
                          <wps:spPr>
                            <a:xfrm>
                              <a:off x="2852928" y="899759"/>
                              <a:ext cx="43116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E649B9"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Area</w:t>
                                </w:r>
                              </w:p>
                              <w:p w14:paraId="3AA70B9C"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61" name="Text Box 961"/>
                          <wps:cNvSpPr txBox="1"/>
                          <wps:spPr>
                            <a:xfrm>
                              <a:off x="2677363" y="1126527"/>
                              <a:ext cx="69151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12A071"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PostCode</w:t>
                                </w:r>
                              </w:p>
                              <w:p w14:paraId="44A2122D" w14:textId="77777777" w:rsidR="00E71811" w:rsidRPr="003930B3" w:rsidRDefault="00E71811" w:rsidP="00574CBD">
                                <w:pPr>
                                  <w:rPr>
                                    <w:sz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73E59FC" id="Group 895" o:spid="_x0000_s1654" style="position:absolute;margin-left:417.4pt;margin-top:6.3pt;width:350.45pt;height:201.7pt;z-index:252090368;mso-width-relative:margin;mso-height-relative:margin" coordsize="44507,2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">
                <v:rect id="Rectangle 896" o:spid="_x0000_s1655" style="position:absolute;left:11777;top:1536;width:2920;height:2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jhMUA&#10;AADcAAAADwAAAGRycy9kb3ducmV2LnhtbESPzWrDMBCE74W8g9hAbo2cHtzEjWJMaCCQ0pCfQ4+L&#10;tbVNrZWRFNt5+6hQ6HGYmW+YdT6aVvTkfGNZwWKegCAurW64UnC97J6XIHxA1thaJgV38pBvJk9r&#10;zLQd+ET9OVQiQthnqKAOocuk9GVNBv3cdsTR+7bOYIjSVVI7HCLctPIlSVJpsOG4UGNH25rKn/PN&#10;KLDH5t4WbvXZf9Dr1+EYkmFM35WaTcfiDUSgMfyH/9p7rWC5SuH3TDw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OExQAAANwAAAAPAAAAAAAAAAAAAAAAAJgCAABkcnMv&#10;ZG93bnJldi54bWxQSwUGAAAAAAQABAD1AAAAigMAAAAA&#10;" fillcolor="white [3201]" strokecolor="black [3200]" strokeweight="1pt">
                  <v:textbox>
                    <w:txbxContent>
                      <w:p w14:paraId="4B082C98" w14:textId="77777777" w:rsidR="00E71811" w:rsidRDefault="00E71811" w:rsidP="00574CBD">
                        <w:pPr>
                          <w:jc w:val="center"/>
                        </w:pPr>
                        <w:r>
                          <w:t>B</w:t>
                        </w:r>
                      </w:p>
                    </w:txbxContent>
                  </v:textbox>
                </v:rect>
                <v:group id="Group 897" o:spid="_x0000_s1656" style="position:absolute;width:44507;height:25615" coordsize="44507,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jBAcYAAADcAAAADwAAAGRycy9kb3ducmV2LnhtbESPQWvCQBSE74L/YXlC&#10;b3UTi62NWUVEpQcpVAvF2yP7TEKyb0N2TeK/7xYKHoeZ+YZJ14OpRUetKy0riKcRCOLM6pJzBd/n&#10;/fMChPPIGmvLpOBODtar8SjFRNuev6g7+VwECLsEFRTeN4mULivIoJvahjh4V9sa9EG2udQt9gFu&#10;ajmLoldpsOSwUGBD24Ky6nQzCg499puXeNcdq+v2fjnPP3+OMSn1NBk2SxCeBv8I/7c/tILF+x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MEBxgAAANwA&#10;AAAPAAAAAAAAAAAAAAAAAKoCAABkcnMvZG93bnJldi54bWxQSwUGAAAAAAQABAD6AAAAnQMAAAAA&#10;">
                  <v:group id="Group 898" o:spid="_x0000_s1657" style="position:absolute;width:44507;height:25616" coordsize="44507,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dVc8IAAADcAAAADwAAAGRycy9kb3ducmV2LnhtbERPy4rCMBTdC/MP4Q64&#10;07QjSqcaRWRGXIjgAwZ3l+baFpub0mTa+vdmIbg8nPdi1ZtKtNS40rKCeByBIM6sLjlXcDn/jhIQ&#10;ziNrrCyTggc5WC0/BgtMte34SO3J5yKEsEtRQeF9nUrpsoIMurGtiQN3s41BH2CTS91gF8JNJb+i&#10;aCYNlhwaCqxpU1B2P/0bBdsOu/Uk/mn399vmcT1PD3/7mJQafvbrOQhPvX+LX+6dVpB8h7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1HVXPCAAAA3AAAAA8A&#10;AAAAAAAAAAAAAAAAqgIAAGRycy9kb3ducmV2LnhtbFBLBQYAAAAABAAEAPoAAACZAwAAAAA=&#10;">
                    <v:group id="Group 899" o:spid="_x0000_s1658" style="position:absolute;width:44507;height:25616" coordsize="44507,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group id="Group 900" o:spid="_x0000_s1659" style="position:absolute;width:44507;height:25616" coordsize="51303,29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group id="Group 901" o:spid="_x0000_s1660" style="position:absolute;left:381;top:476;width:50922;height:27940" coordorigin="" coordsize="73513,36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group id="Group 902" o:spid="_x0000_s1661" style="position:absolute;width:73513;height:7560" coordorigin="14" coordsize="60822,78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shape id="TextBox 27" o:spid="_x0000_s1662" type="#_x0000_t202" style="position:absolute;left:1530;top:1163;width:59306;height:6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14:paraId="067F7D9E" w14:textId="77777777" w:rsidR="00E71811" w:rsidRPr="00232CC5" w:rsidRDefault="00E71811" w:rsidP="00574CBD">
                                    <w:pPr>
                                      <w:pStyle w:val="NormalWeb"/>
                                      <w:spacing w:before="0" w:beforeAutospacing="0" w:after="0" w:afterAutospacing="0"/>
                                      <w:jc w:val="center"/>
                                      <w:rPr>
                                        <w:rFonts w:ascii="Microsoft Sans Serif" w:hAnsi="Microsoft Sans Serif" w:cs="Microsoft Sans Serif"/>
                                        <w:sz w:val="22"/>
                                      </w:rPr>
                                    </w:pPr>
                                    <w:r w:rsidRPr="00232CC5">
                                      <w:rPr>
                                        <w:rFonts w:ascii="Microsoft Sans Serif" w:hAnsi="Microsoft Sans Serif" w:cs="Microsoft Sans Serif"/>
                                        <w:color w:val="000000"/>
                                        <w:kern w:val="24"/>
                                        <w:sz w:val="32"/>
                                        <w:szCs w:val="36"/>
                                      </w:rPr>
                                      <w:t xml:space="preserve">Add a </w:t>
                                    </w:r>
                                    <w:r>
                                      <w:rPr>
                                        <w:rFonts w:ascii="Microsoft Sans Serif" w:hAnsi="Microsoft Sans Serif" w:cs="Microsoft Sans Serif"/>
                                        <w:color w:val="000000"/>
                                        <w:kern w:val="24"/>
                                        <w:sz w:val="32"/>
                                        <w:szCs w:val="36"/>
                                      </w:rPr>
                                      <w:t>Customer</w:t>
                                    </w:r>
                                  </w:p>
                                </w:txbxContent>
                              </v:textbox>
                            </v:shape>
                            <v:rect id="Rectangle 904" o:spid="_x0000_s1663" style="position:absolute;left:14;width:59345;height:1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CcsUA&#10;AADcAAAADwAAAGRycy9kb3ducmV2LnhtbESPQWsCMRSE74L/ITyhN00sRetqFJEWChWl2x48Pjav&#10;u0s3L0uS7q7/3hQKHoeZ+YbZ7AbbiI58qB1rmM8UCOLCmZpLDV+fr9NnECEiG2wck4YrBdhtx6MN&#10;Zsb1/EFdHkuRIBwy1FDF2GZShqIii2HmWuLkfTtvMSbpS2k89gluG/mo1EJarDktVNjSoaLiJ/+1&#10;Gty5vjZ7vzp1R1pe3s9R9cPiReuHybBfg4g0xHv4v/1mNKzUE/ydSU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gJyxQAAANwAAAAPAAAAAAAAAAAAAAAAAJgCAABkcnMv&#10;ZG93bnJldi54bWxQSwUGAAAAAAQABAD1AAAAigMAAAAA&#10;" fillcolor="white [3201]" strokecolor="black [3200]" strokeweight="1pt"/>
                          </v:group>
                          <v:shape id="_x0000_s1664" type="#_x0000_t202" style="position:absolute;left:6650;top:6629;width:43127;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14:paraId="59638F6B" w14:textId="77777777" w:rsidR="00E71811" w:rsidRPr="00232CC5" w:rsidRDefault="00E71811" w:rsidP="00574CBD">
                                  <w:pPr>
                                    <w:pStyle w:val="NormalWeb"/>
                                    <w:spacing w:before="0" w:beforeAutospacing="0" w:after="0" w:afterAutospacing="0"/>
                                    <w:rPr>
                                      <w:rFonts w:ascii="Microsoft Sans Serif" w:hAnsi="Microsoft Sans Serif" w:cs="Microsoft Sans Serif"/>
                                      <w:sz w:val="20"/>
                                    </w:rPr>
                                  </w:pPr>
                                  <w:r>
                                    <w:rPr>
                                      <w:rFonts w:ascii="Microsoft Sans Serif" w:hAnsi="Microsoft Sans Serif" w:cs="Microsoft Sans Serif"/>
                                      <w:color w:val="000000"/>
                                      <w:kern w:val="24"/>
                                      <w:sz w:val="28"/>
                                      <w:szCs w:val="36"/>
                                    </w:rPr>
                                    <w:t xml:space="preserve">Basic </w:t>
                                  </w:r>
                                  <w:r w:rsidRPr="00232CC5">
                                    <w:rPr>
                                      <w:rFonts w:ascii="Microsoft Sans Serif" w:hAnsi="Microsoft Sans Serif" w:cs="Microsoft Sans Serif"/>
                                      <w:color w:val="000000"/>
                                      <w:kern w:val="24"/>
                                      <w:sz w:val="28"/>
                                      <w:szCs w:val="36"/>
                                    </w:rPr>
                                    <w:t>Information:</w:t>
                                  </w:r>
                                </w:p>
                              </w:txbxContent>
                            </v:textbox>
                          </v:shape>
                          <v:rect id="Rectangle 906" o:spid="_x0000_s1665" style="position:absolute;left:7956;top:13181;width:2675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uUtsIA&#10;AADcAAAADwAAAGRycy9kb3ducmV2LnhtbESPwWrDMBBE74H+g9hCb7FkH0LrRAkhkNJbSZoP2Fgb&#10;y8RaqZZqu39fFQo9DjPzhtnsZteLkYbYedZQFgoEceNNx62Gy8dx+QwiJmSDvWfS8E0RdtuHxQZr&#10;4yc+0XhOrcgQjjVqsCmFWsrYWHIYCx+Is3fzg8OU5dBKM+CU4a6XlVIr6bDjvGAx0MFScz9/uUwZ&#10;w7VUWJWn6nB5/3wN9jiZWeunx3m/BpFoTv/hv/ab0fCiVvB7Jh8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5S2wgAAANwAAAAPAAAAAAAAAAAAAAAAAJgCAABkcnMvZG93&#10;bnJldi54bWxQSwUGAAAAAAQABAD1AAAAhwMAAAAA&#10;" fillcolor="white [3201]" strokecolor="#a5a5a5 [3206]" strokeweight="1pt">
                            <v:textbox>
                              <w:txbxContent>
                                <w:p w14:paraId="1F94516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907" o:spid="_x0000_s1666" style="position:absolute;left:7837;top:19475;width:2675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hLsUA&#10;AADcAAAADwAAAGRycy9kb3ducmV2LnhtbESPQWvCQBSE74X+h+UVvNWNilVTVymlweRoWg+9PbLP&#10;JDT7NmbXJP57t1DocZiZb5jtfjSN6KlztWUFs2kEgriwuuZSwddn8rwG4TyyxsYyKbiRg/3u8WGL&#10;sbYDH6nPfSkChF2MCirv21hKV1Rk0E1tSxy8s+0M+iC7UuoOhwA3jZxH0Ys0WHNYqLCl94qKn/xq&#10;FKRmk56wKZbjJbnOzofv7IMXmVKTp/HtFYSn0f+H/9qpVrCJVvB7Jhw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EuxQAAANwAAAAPAAAAAAAAAAAAAAAAAJgCAABkcnMv&#10;ZG93bnJldi54bWxQSwUGAAAAAAQABAD1AAAAigMAAAAA&#10;" fillcolor="white [3201]" strokecolor="#aeaaaa [2414]" strokeweight="1pt">
                            <v:textbox>
                              <w:txbxContent>
                                <w:p w14:paraId="77AC73B6"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908" o:spid="_x0000_s1667" style="position:absolute;left:7956;top:16387;width:26759;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1XL8A&#10;AADcAAAADwAAAGRycy9kb3ducmV2LnhtbERPTa/BQBTdS/yHyX2JHVOE0GeICFFLxeLtbjpX27zO&#10;neoM6t+bhcTy5HwvVq2pxIMaV1pWMBxEIIgzq0vOFZxPu/4MhPPIGivLpOBFDlbLbmeBsbZPPtIj&#10;9bkIIexiVFB4X8dSuqwgg25ga+LAXW1j0AfY5FI3+AzhppKjKJpKgyWHhgJr2hSU/ad3oyAx8+SC&#10;VTZpb7v78Lr/O2x5fFCq99Ouf0F4av1X/HEnWsE8CmvDmXAE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ZfVcvwAAANwAAAAPAAAAAAAAAAAAAAAAAJgCAABkcnMvZG93bnJl&#10;di54bWxQSwUGAAAAAAQABAD1AAAAhAMAAAAA&#10;" fillcolor="white [3201]" strokecolor="#aeaaaa [2414]" strokeweight="1pt">
                            <v:textbox>
                              <w:txbxContent>
                                <w:p w14:paraId="03F95C2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shape id="TextBox 29" o:spid="_x0000_s1668" type="#_x0000_t202" style="position:absolute;left:36042;top:7147;width:1752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24075FF4" w14:textId="77777777" w:rsidR="00E71811" w:rsidRPr="00232CC5" w:rsidRDefault="00E71811" w:rsidP="00574CBD">
                                  <w:pPr>
                                    <w:pStyle w:val="NormalWeb"/>
                                    <w:spacing w:before="0" w:beforeAutospacing="0" w:after="0" w:afterAutospacing="0"/>
                                    <w:rPr>
                                      <w:rFonts w:ascii="Microsoft Sans Serif" w:hAnsi="Microsoft Sans Serif" w:cs="Microsoft Sans Serif"/>
                                      <w:sz w:val="20"/>
                                    </w:rPr>
                                  </w:pPr>
                                  <w:r w:rsidRPr="00232CC5">
                                    <w:rPr>
                                      <w:rFonts w:ascii="Microsoft Sans Serif" w:hAnsi="Microsoft Sans Serif" w:cs="Microsoft Sans Serif"/>
                                      <w:color w:val="000000"/>
                                      <w:kern w:val="24"/>
                                      <w:sz w:val="28"/>
                                      <w:szCs w:val="36"/>
                                    </w:rPr>
                                    <w:t>Address:</w:t>
                                  </w:r>
                                </w:p>
                              </w:txbxContent>
                            </v:textbox>
                          </v:shape>
                          <v:rect id="Rectangle 910" o:spid="_x0000_s1669" style="position:absolute;left:7956;top:22919;width:26759;height:12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CSrMEA&#10;AADcAAAADwAAAGRycy9kb3ducmV2LnhtbERPTYvCMBC9C/sfwgjeNHUPuq1GkWUFQVHUPexxaMa2&#10;2ExKEtv6781B2OPjfS/XvalFS85XlhVMJwkI4tzqigsFv9ft+AuED8gaa8uk4Eke1quPwRIzbTs+&#10;U3sJhYgh7DNUUIbQZFL6vCSDfmIb4sjdrDMYInSF1A67GG5q+ZkkM2mw4thQYkPfJeX3y8MosKfq&#10;WW9cemwPNP/bn0LS9bMfpUbDfrMAEagP/+K3e6cVpNM4P5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AkqzBAAAA3AAAAA8AAAAAAAAAAAAAAAAAmAIAAGRycy9kb3du&#10;cmV2LnhtbFBLBQYAAAAABAAEAPUAAACGAwAAAAA=&#10;" fillcolor="white [3201]" strokecolor="black [3200]" strokeweight="1pt">
                            <v:textbox>
                              <w:txbxContent>
                                <w:p w14:paraId="6CAA45A4" w14:textId="77777777" w:rsidR="00E71811" w:rsidRDefault="00E71811" w:rsidP="00574CBD">
                                  <w:pPr>
                                    <w:pStyle w:val="NormalWeb"/>
                                    <w:spacing w:before="0" w:beforeAutospacing="0" w:after="0" w:afterAutospacing="0"/>
                                    <w:jc w:val="center"/>
                                  </w:pPr>
                                </w:p>
                              </w:txbxContent>
                            </v:textbox>
                          </v:rect>
                          <v:rect id="Rectangle 912" o:spid="_x0000_s1670" style="position:absolute;left:37763;top:19713;width:26607;height:15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6pQMQA&#10;AADcAAAADwAAAGRycy9kb3ducmV2LnhtbESPT4vCMBTE78J+h/AWvGmqB/9Uo8iisKAo6h72+Gie&#10;bdnmpSTZtn57Iwgeh5n5DbNcd6YSDTlfWlYwGiYgiDOrS84V/Fx3gxkIH5A1VpZJwZ08rFcfvSWm&#10;2rZ8puYSchEh7FNUUIRQp1L6rCCDfmhr4ujdrDMYonS51A7bCDeVHCfJRBosOS4UWNNXQdnf5d8o&#10;sKfyXm3c/NgcaPq7P4Wk7SZbpfqf3WYBIlAX3uFX+1srmI/G8Dw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eqUDEAAAA3AAAAA8AAAAAAAAAAAAAAAAAmAIAAGRycy9k&#10;b3ducmV2LnhtbFBLBQYAAAAABAAEAPUAAACJAwAAAAA=&#10;" fillcolor="white [3201]" strokecolor="black [3200]" strokeweight="1pt">
                            <v:textbox>
                              <w:txbxContent>
                                <w:p w14:paraId="08A133E5" w14:textId="77777777" w:rsidR="00E71811" w:rsidRDefault="00E71811" w:rsidP="00574CBD">
                                  <w:pPr>
                                    <w:pStyle w:val="NormalWeb"/>
                                    <w:spacing w:before="0" w:beforeAutospacing="0" w:after="0" w:afterAutospacing="0"/>
                                    <w:jc w:val="center"/>
                                  </w:pPr>
                                </w:p>
                              </w:txbxContent>
                            </v:textbox>
                          </v:rect>
                          <v:rect id="Rectangle 915" o:spid="_x0000_s1671" style="position:absolute;left:6925;top:30869;width:12488;height:5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4MQA&#10;AADcAAAADwAAAGRycy9kb3ducmV2LnhtbESPT2sCMRTE74LfIbxCbzVroUVXo9RCqeKh+O/+mjx3&#10;l25eliTurt++EQSPw8z8hpkve1uLlnyoHCsYjzIQxNqZigsFx8PXywREiMgGa8ek4EoBlovhYI65&#10;cR3vqN3HQiQIhxwVlDE2uZRBl2QxjFxDnLyz8xZjkr6QxmOX4LaWr1n2Li1WnBZKbOizJP23v1gF&#10;J3dedVb/8qa9/lSX763XerJV6vmp/5iBiNTHR/jeXhsF0/Eb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PuDEAAAA3AAAAA8AAAAAAAAAAAAAAAAAmAIAAGRycy9k&#10;b3ducmV2LnhtbFBLBQYAAAAABAAEAPUAAACJAwAAAAA=&#10;" filled="f" stroked="f" strokeweight="1pt">
                            <v:textbox>
                              <w:txbxContent>
                                <w:p w14:paraId="4A6A238B" w14:textId="77777777" w:rsidR="00E71811" w:rsidRPr="00F56860" w:rsidRDefault="00E71811" w:rsidP="00574CBD">
                                  <w:pPr>
                                    <w:jc w:val="center"/>
                                    <w:rPr>
                                      <w:color w:val="000000" w:themeColor="text1"/>
                                      <w:sz w:val="36"/>
                                    </w:rPr>
                                  </w:pPr>
                                  <w:r w:rsidRPr="00F56860">
                                    <w:rPr>
                                      <w:color w:val="000000" w:themeColor="text1"/>
                                      <w:sz w:val="36"/>
                                    </w:rPr>
                                    <w:t>Clear</w:t>
                                  </w:r>
                                </w:p>
                              </w:txbxContent>
                            </v:textbox>
                          </v:rect>
                          <v:rect id="Rectangle 916" o:spid="_x0000_s1672" style="position:absolute;left:33823;top:30664;width:15557;height:5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gl8MA&#10;AADcAAAADwAAAGRycy9kb3ducmV2LnhtbESPQWsCMRSE7wX/Q3hCbzWrB7Fbo7SC2OJBqvb+TJ67&#10;i5uXJYm7679vBMHjMDPfMPNlb2vRkg+VYwXjUQaCWDtTcaHgeFi/zUCEiGywdkwKbhRguRi8zDE3&#10;ruNfavexEAnCIUcFZYxNLmXQJVkMI9cQJ+/svMWYpC+k8dgluK3lJMum0mLFaaHEhlYl6cv+ahX8&#10;ufNXZ/WJf9rbrrputl7r2Vap12H/+QEiUh+f4Uf72yh4H0/hfiYd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Kgl8MAAADcAAAADwAAAAAAAAAAAAAAAACYAgAAZHJzL2Rv&#10;d25yZXYueG1sUEsFBgAAAAAEAAQA9QAAAIgDAAAAAA==&#10;" filled="f" stroked="f" strokeweight="1pt">
                            <v:textbox>
                              <w:txbxContent>
                                <w:p w14:paraId="5F95208A" w14:textId="77777777" w:rsidR="00E71811" w:rsidRPr="008E355F" w:rsidRDefault="00E71811" w:rsidP="00574CBD">
                                  <w:pPr>
                                    <w:jc w:val="center"/>
                                    <w:rPr>
                                      <w:sz w:val="36"/>
                                    </w:rPr>
                                  </w:pPr>
                                  <w:r w:rsidRPr="00F56860">
                                    <w:rPr>
                                      <w:color w:val="000000" w:themeColor="text1"/>
                                      <w:sz w:val="36"/>
                                    </w:rPr>
                                    <w:t xml:space="preserve">Add </w:t>
                                  </w:r>
                                  <w:r>
                                    <w:rPr>
                                      <w:sz w:val="36"/>
                                    </w:rPr>
                                    <w:t>Customer</w:t>
                                  </w:r>
                                </w:p>
                              </w:txbxContent>
                            </v:textbox>
                          </v:rect>
                          <v:rect id="Rectangle 917" o:spid="_x0000_s1673" style="position:absolute;left:13573;top:25789;width:16815;height:59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4FDMQA&#10;AADcAAAADwAAAGRycy9kb3ducmV2LnhtbESPT2sCMRTE74LfIbxCbzVrD62uRqmFUsVD8d/9NXnu&#10;Lt28LEncXb99Iwgeh5n5DTNf9rYWLflQOVYwHmUgiLUzFRcKjoevlwmIEJEN1o5JwZUCLBfDwRxz&#10;4zreUbuPhUgQDjkqKGNscimDLsliGLmGOHln5y3GJH0hjccuwW0tX7PsTVqsOC2U2NBnSfpvf7EK&#10;Tu686qz+5U17/aku31uv9WSr1PNT/zEDEamPj/C9vTYKpuN3uJ1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BQzEAAAA3AAAAA8AAAAAAAAAAAAAAAAAmAIAAGRycy9k&#10;b3ducmV2LnhtbFBLBQYAAAAABAAEAPUAAACJAwAAAAA=&#10;" filled="f" stroked="f" strokeweight="1pt">
                            <v:textbox>
                              <w:txbxContent>
                                <w:p w14:paraId="74CCF0E0" w14:textId="77777777" w:rsidR="00E71811" w:rsidRPr="00F56860" w:rsidRDefault="00E71811" w:rsidP="00574CBD">
                                  <w:pPr>
                                    <w:jc w:val="center"/>
                                    <w:rPr>
                                      <w:color w:val="000000" w:themeColor="text1"/>
                                      <w:sz w:val="36"/>
                                    </w:rPr>
                                  </w:pPr>
                                  <w:r w:rsidRPr="00F56860">
                                    <w:rPr>
                                      <w:color w:val="000000" w:themeColor="text1"/>
                                      <w:sz w:val="36"/>
                                    </w:rPr>
                                    <w:t>[ICON]</w:t>
                                  </w:r>
                                </w:p>
                              </w:txbxContent>
                            </v:textbox>
                          </v:rect>
                          <v:rect id="Rectangle 918" o:spid="_x0000_s1674" style="position:absolute;left:41634;top:25526;width:19167;height:6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RfsEA&#10;AADcAAAADwAAAGRycy9kb3ducmV2LnhtbERPy2oCMRTdF/yHcIXuasYuih3NiArSFheltu6vyZ0H&#10;Tm6GJM6Mf28WQpeH816tR9uKnnxoHCuYzzIQxNqZhisFf7/7lwWIEJENto5JwY0CrIvJ0wpz4wb+&#10;of4YK5FCOOSooI6xy6UMuiaLYeY64sSVzluMCfpKGo9DCretfM2yN2mx4dRQY0e7mvTleLUKTq7c&#10;Dlaf+au/fTfXj4PXenFQ6nk6bpYgIo3xX/xwfxoF7/O0Np1JR0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hkX7BAAAA3AAAAA8AAAAAAAAAAAAAAAAAmAIAAGRycy9kb3du&#10;cmV2LnhtbFBLBQYAAAAABAAEAPUAAACGAwAAAAA=&#10;" filled="f" stroked="f" strokeweight="1pt">
                            <v:textbox>
                              <w:txbxContent>
                                <w:p w14:paraId="77475587" w14:textId="77777777" w:rsidR="00E71811" w:rsidRPr="00F56860" w:rsidRDefault="00E71811" w:rsidP="00574CBD">
                                  <w:pPr>
                                    <w:jc w:val="center"/>
                                    <w:rPr>
                                      <w:color w:val="000000" w:themeColor="text1"/>
                                      <w:sz w:val="36"/>
                                    </w:rPr>
                                  </w:pPr>
                                  <w:r w:rsidRPr="00F56860">
                                    <w:rPr>
                                      <w:color w:val="000000" w:themeColor="text1"/>
                                      <w:sz w:val="36"/>
                                    </w:rPr>
                                    <w:t>[ICON</w:t>
                                  </w:r>
                                  <w:r>
                                    <w:rPr>
                                      <w:color w:val="000000" w:themeColor="text1"/>
                                      <w:sz w:val="36"/>
                                    </w:rPr>
                                    <w:t>]</w:t>
                                  </w:r>
                                </w:p>
                              </w:txbxContent>
                            </v:textbox>
                          </v:rect>
                          <v:rect id="Rectangle 919" o:spid="_x0000_s1675" style="position:absolute;left:37526;top:10331;width:26758;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GsUA&#10;AADcAAAADwAAAGRycy9kb3ducmV2LnhtbESPT2vCQBTE7wW/w/IK3ppNKi0muoqUivFYbQ/eHrsv&#10;f2j2bZpdNX77bqHgcZiZ3zDL9Wg7caHBt44VZEkKglg703Kt4PO4fZqD8AHZYOeYFNzIw3o1eVhi&#10;YdyVP+hyCLWIEPYFKmhC6AspvW7Iok9cTxy9yg0WQ5RDLc2A1wi3nXxO01dpseW40GBPbw3p78PZ&#10;KihtXn5hp1/Gn+05q3an/TvP9kpNH8fNAkSgMdzD/+3SKMizH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8MYaxQAAANwAAAAPAAAAAAAAAAAAAAAAAJgCAABkcnMv&#10;ZG93bnJldi54bWxQSwUGAAAAAAQABAD1AAAAigMAAAAA&#10;" fillcolor="white [3201]" strokecolor="#aeaaaa [2414]" strokeweight="1pt">
                            <v:textbox>
                              <w:txbxContent>
                                <w:p w14:paraId="1D0FD84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920" o:spid="_x0000_s1676" style="position:absolute;left:37526;top:13300;width:26758;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lOsIA&#10;AADcAAAADwAAAGRycy9kb3ducmV2LnhtbERPu27CMBTdkfoP1q3UDRyoQBAwqKoaEUYCHbpdxZck&#10;Ir5OY+fB3+OhUsej894dRlOLnlpXWVYwn0UgiHOrKy4UXC/JdA3CeWSNtWVS8CAHh/3LZIextgOf&#10;qc98IUIIuxgVlN43sZQuL8mgm9mGOHA32xr0AbaF1C0OIdzUchFFK2mw4tBQYkOfJeX3rDMKUrNJ&#10;v7HOl+Nv0s1vx5/TF7+flHp7HT+2IDyN/l/85061gs0izA9nwhG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qU6wgAAANwAAAAPAAAAAAAAAAAAAAAAAJgCAABkcnMvZG93&#10;bnJldi54bWxQSwUGAAAAAAQABAD1AAAAhwMAAAAA&#10;" fillcolor="white [3201]" strokecolor="#aeaaaa [2414]" strokeweight="1pt">
                            <v:textbox>
                              <w:txbxContent>
                                <w:p w14:paraId="19C2896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921" o:spid="_x0000_s1677" style="position:absolute;left:37526;top:16625;width:26758;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ocUA&#10;AADcAAAADwAAAGRycy9kb3ducmV2LnhtbESPQWvCQBSE7wX/w/IEb3UTpUVTVxExmByb2kNvj+wz&#10;Cc2+jdmNxn/fLRR6HGbmG2azG00rbtS7xrKCeB6BIC6tbrhScP5In1cgnEfW2FomBQ9ysNtOnjaY&#10;aHvnd7oVvhIBwi5BBbX3XSKlK2sy6Oa2Iw7exfYGfZB9JXWP9wA3rVxE0as02HBYqLGjQ03ldzEY&#10;BZlZZ5/Yli/jNR3iy+krP/IyV2o2HfdvIDyN/j/81860gvUiht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gChxQAAANwAAAAPAAAAAAAAAAAAAAAAAJgCAABkcnMv&#10;ZG93bnJldi54bWxQSwUGAAAAAAQABAD1AAAAigMAAAAA&#10;" fillcolor="white [3201]" strokecolor="#aeaaaa [2414]" strokeweight="1pt">
                            <v:textbox>
                              <w:txbxContent>
                                <w:p w14:paraId="607C0ED3"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group>
                        <v:rect id="Rectangle 922" o:spid="_x0000_s1678" style="position:absolute;width:51054;height:29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5u9sUA&#10;AADcAAAADwAAAGRycy9kb3ducmV2LnhtbESPQWvCQBSE7wX/w/KE3pqNQUqbuopKhdCCYJpLb8/s&#10;Mwlm34bsNib/vlsoeBxm5htmtRlNKwbqXWNZwSKKQRCXVjdcKSi+Dk8vIJxH1thaJgUTOdisZw8r&#10;TLW98YmG3FciQNilqKD2vkuldGVNBl1kO+LgXWxv0AfZV1L3eAtw08okjp+lwYbDQo0d7Wsqr/mP&#10;UbA88vv3lGAhP4rjsDtnnycfn5V6nI/bNxCeRn8P/7czreA1SeD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m72xQAAANwAAAAPAAAAAAAAAAAAAAAAAJgCAABkcnMv&#10;ZG93bnJldi54bWxQSwUGAAAAAAQABAD1AAAAigMAAAAA&#10;" filled="f" strokecolor="black [3200]" strokeweight="1pt"/>
                      </v:group>
                      <v:shape id="Text Box 923" o:spid="_x0000_s1679" type="#_x0000_t202" style="position:absolute;left:9875;top:8851;width:6801;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xJs8YA&#10;AADcAAAADwAAAGRycy9kb3ducmV2LnhtbESPQWsCMRSE74L/ITyhl1KzWpB2axQVWkS0pVqKx8fm&#10;dbO4eVmSqOu/N0LB4zAz3zDjaWtrcSIfKscKBv0MBHHhdMWlgp/d+9MLiBCRNdaOScGFAkwn3c4Y&#10;c+3O/E2nbSxFgnDIUYGJscmlDIUhi6HvGuLk/TlvMSbpS6k9nhPc1nKYZSNpseK0YLChhaHisD1a&#10;BQezevzKPjbz39Hy4j93R7f3671SD7129gYiUhvv4f/2Uit4HT7D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xJs8YAAADcAAAADwAAAAAAAAAAAAAAAACYAgAAZHJz&#10;L2Rvd25yZXYueG1sUEsFBgAAAAAEAAQA9QAAAIsDAAAAAA==&#10;" filled="f" stroked="f" strokeweight=".5pt">
                        <v:textbox>
                          <w:txbxContent>
                            <w:p w14:paraId="5D642E7D"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FullName</w:t>
                              </w:r>
                            </w:p>
                            <w:p w14:paraId="67585211" w14:textId="77777777" w:rsidR="00E71811" w:rsidRPr="003930B3" w:rsidRDefault="00E71811" w:rsidP="00574CBD">
                              <w:pPr>
                                <w:rPr>
                                  <w:sz w:val="32"/>
                                </w:rPr>
                              </w:pPr>
                            </w:p>
                          </w:txbxContent>
                        </v:textbox>
                      </v:shape>
                    </v:group>
                    <v:shape id="Text Box 924" o:spid="_x0000_s1680" type="#_x0000_t202" style="position:absolute;left:10607;top:11192;width:4768;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Rx8YA&#10;AADcAAAADwAAAGRycy9kb3ducmV2LnhtbESPQWsCMRSE74L/ITyhl1KzSpF2axQVWkS0pVqKx8fm&#10;dbO4eVmSqOu/N0LB4zAz3zDjaWtrcSIfKscKBv0MBHHhdMWlgp/d+9MLiBCRNdaOScGFAkwn3c4Y&#10;c+3O/E2nbSxFgnDIUYGJscmlDIUhi6HvGuLk/TlvMSbpS6k9nhPc1nKYZSNpseK0YLChhaHisD1a&#10;BQezevzKPjbz39Hy4j93R7f3671SD7129gYiUhvv4f/2Uit4HT7D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XRx8YAAADcAAAADwAAAAAAAAAAAAAAAACYAgAAZHJz&#10;L2Rvd25yZXYueG1sUEsFBgAAAAAEAAQA9QAAAIsDAAAAAA==&#10;" filled="f" stroked="f" strokeweight=".5pt">
                      <v:textbox>
                        <w:txbxContent>
                          <w:p w14:paraId="417D862D"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Email</w:t>
                            </w:r>
                          </w:p>
                          <w:p w14:paraId="0791364E" w14:textId="77777777" w:rsidR="00E71811" w:rsidRPr="003930B3" w:rsidRDefault="00E71811" w:rsidP="00574CBD">
                            <w:pPr>
                              <w:rPr>
                                <w:sz w:val="32"/>
                              </w:rPr>
                            </w:pPr>
                          </w:p>
                        </w:txbxContent>
                      </v:textbox>
                    </v:shape>
                    <v:shape id="Text Box 925" o:spid="_x0000_s1681" type="#_x0000_t202" style="position:absolute;left:8485;top:13094;width:9570;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l0XMYA&#10;AADcAAAADwAAAGRycy9kb3ducmV2LnhtbESPQWsCMRSE74L/ITyhl1KzCpV2axQVWkS0pVqKx8fm&#10;dbO4eVmSqOu/N0LB4zAz3zDjaWtrcSIfKscKBv0MBHHhdMWlgp/d+9MLiBCRNdaOScGFAkwn3c4Y&#10;c+3O/E2nbSxFgnDIUYGJscmlDIUhi6HvGuLk/TlvMSbpS6k9nhPc1nKYZSNpseK0YLChhaHisD1a&#10;BQezevzKPjbz39Hy4j93R7f3671SD7129gYiUhvv4f/2Uit4HT7D7Uw6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l0XMYAAADcAAAADwAAAAAAAAAAAAAAAACYAgAAZHJz&#10;L2Rvd25yZXYueG1sUEsFBgAAAAAEAAQA9QAAAIsDAAAAAA==&#10;" filled="f" stroked="f" strokeweight=".5pt">
                      <v:textbox>
                        <w:txbxContent>
                          <w:p w14:paraId="033667BF"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Phone Number</w:t>
                            </w:r>
                          </w:p>
                          <w:p w14:paraId="5936AF8D" w14:textId="77777777" w:rsidR="00E71811" w:rsidRPr="003930B3" w:rsidRDefault="00E71811" w:rsidP="00574CBD">
                            <w:pPr>
                              <w:rPr>
                                <w:sz w:val="32"/>
                              </w:rPr>
                            </w:pPr>
                          </w:p>
                        </w:txbxContent>
                      </v:textbox>
                    </v:shape>
                  </v:group>
                  <v:shape id="Text Box 926" o:spid="_x0000_s1682" type="#_x0000_t202" style="position:absolute;left:28090;top:7095;width:5004;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vqK8YA&#10;AADcAAAADwAAAGRycy9kb3ducmV2LnhtbESPQWsCMRSE7wX/Q3hCL6Vm9bDYrVGqYBGxSrUUj4/N&#10;62Zx87IkUdd/3wiFHoeZ+YaZzDrbiAv5UDtWMBxkIIhLp2uuFHwdls9jECEia2wck4IbBZhNew8T&#10;LLS78idd9rESCcKhQAUmxraQMpSGLIaBa4mT9+O8xZikr6T2eE1w28hRluXSYs1pwWBLC0PlaX+2&#10;Ck5m/bTL3j/m3/nq5reHszv6zVGpx3739goiUhf/w3/tlVbwMsrhfiYd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vqK8YAAADcAAAADwAAAAAAAAAAAAAAAACYAgAAZHJz&#10;L2Rvd25yZXYueG1sUEsFBgAAAAAEAAQA9QAAAIsDAAAAAA==&#10;" filled="f" stroked="f" strokeweight=".5pt">
                    <v:textbox>
                      <w:txbxContent>
                        <w:p w14:paraId="7E55DE47"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Line 1</w:t>
                          </w:r>
                        </w:p>
                        <w:p w14:paraId="3F3D3A7C" w14:textId="77777777" w:rsidR="00E71811" w:rsidRPr="003930B3" w:rsidRDefault="00E71811" w:rsidP="00574CBD">
                          <w:pPr>
                            <w:rPr>
                              <w:sz w:val="32"/>
                            </w:rPr>
                          </w:pPr>
                        </w:p>
                      </w:txbxContent>
                    </v:textbox>
                  </v:shape>
                  <v:shape id="Text Box 927" o:spid="_x0000_s1683" type="#_x0000_t202" style="position:absolute;left:28529;top:8997;width:4311;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PsMYA&#10;AADcAAAADwAAAGRycy9kb3ducmV2LnhtbESPQWsCMRSE7wX/Q3hCL1KzetB2axQVWqRoS7UUj4/N&#10;62Zx87IkUdd/bwShx2FmvmEms9bW4kQ+VI4VDPoZCOLC6YpLBT+7t6dnECEia6wdk4ILBZhNOw8T&#10;zLU78zedtrEUCcIhRwUmxiaXMhSGLIa+a4iT9+e8xZikL6X2eE5wW8thlo2kxYrTgsGGloaKw/Zo&#10;FRzMR+8re98sfkeri//cHd3er/dKPXbb+SuISG38D9/bK63gZTiG25l0BO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dPsMYAAADcAAAADwAAAAAAAAAAAAAAAACYAgAAZHJz&#10;L2Rvd25yZXYueG1sUEsFBgAAAAAEAAQA9QAAAIsDAAAAAA==&#10;" filled="f" stroked="f" strokeweight=".5pt">
                    <v:textbox>
                      <w:txbxContent>
                        <w:p w14:paraId="41E649B9"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Area</w:t>
                          </w:r>
                        </w:p>
                        <w:p w14:paraId="3AA70B9C" w14:textId="77777777" w:rsidR="00E71811" w:rsidRPr="003930B3" w:rsidRDefault="00E71811" w:rsidP="00574CBD">
                          <w:pPr>
                            <w:rPr>
                              <w:sz w:val="32"/>
                            </w:rPr>
                          </w:pPr>
                        </w:p>
                      </w:txbxContent>
                    </v:textbox>
                  </v:shape>
                  <v:shape id="Text Box 961" o:spid="_x0000_s1684" type="#_x0000_t202" style="position:absolute;left:26773;top:11265;width:6915;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n8YA&#10;AADcAAAADwAAAGRycy9kb3ducmV2LnhtbESPQWsCMRSE7wX/Q3iCl1Kzeljs1ihVUKS0SrUUj4/N&#10;62Zx87IkUdd/3wiFHoeZ+YaZzjvbiAv5UDtWMBpmIIhLp2uuFHwdVk8TECEia2wck4IbBZjPeg9T&#10;LLS78idd9rESCcKhQAUmxraQMpSGLIaha4mT9+O8xZikr6T2eE1w28hxluXSYs1pwWBLS0PlaX+2&#10;Ck7m7XGXrT8W3/nm5reHszv696NSg373+gIiUhf/w3/tjVbwnI/gfiYd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Ln8YAAADcAAAADwAAAAAAAAAAAAAAAACYAgAAZHJz&#10;L2Rvd25yZXYueG1sUEsFBgAAAAAEAAQA9QAAAIsDAAAAAA==&#10;" filled="f" stroked="f" strokeweight=".5pt">
                    <v:textbox>
                      <w:txbxContent>
                        <w:p w14:paraId="6B12A071" w14:textId="77777777" w:rsidR="00E71811" w:rsidRPr="003930B3" w:rsidRDefault="00E71811" w:rsidP="00574CBD">
                          <w:pPr>
                            <w:pStyle w:val="NormalWeb"/>
                            <w:spacing w:before="0" w:beforeAutospacing="0" w:after="0" w:afterAutospacing="0"/>
                            <w:jc w:val="center"/>
                            <w:rPr>
                              <w:rFonts w:ascii="Microsoft Sans Serif" w:hAnsi="Microsoft Sans Serif" w:cs="Microsoft Sans Serif"/>
                              <w:sz w:val="18"/>
                              <w:szCs w:val="16"/>
                            </w:rPr>
                          </w:pPr>
                          <w:r>
                            <w:rPr>
                              <w:rFonts w:ascii="Microsoft Sans Serif" w:hAnsi="Microsoft Sans Serif" w:cs="Microsoft Sans Serif"/>
                              <w:iCs/>
                              <w:color w:val="808080"/>
                              <w:kern w:val="24"/>
                              <w:sz w:val="18"/>
                              <w:szCs w:val="16"/>
                            </w:rPr>
                            <w:t>PostCode</w:t>
                          </w:r>
                        </w:p>
                        <w:p w14:paraId="44A2122D" w14:textId="77777777" w:rsidR="00E71811" w:rsidRPr="003930B3" w:rsidRDefault="00E71811" w:rsidP="00574CBD">
                          <w:pPr>
                            <w:rPr>
                              <w:sz w:val="32"/>
                            </w:rPr>
                          </w:pPr>
                        </w:p>
                      </w:txbxContent>
                    </v:textbox>
                  </v:shape>
                </v:group>
              </v:group>
            </w:pict>
          </mc:Fallback>
        </mc:AlternateContent>
      </w:r>
    </w:p>
    <w:p w14:paraId="5448E576"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5728" behindDoc="0" locked="0" layoutInCell="1" allowOverlap="1" wp14:anchorId="284E5882" wp14:editId="1242D9EB">
                <wp:simplePos x="0" y="0"/>
                <wp:positionH relativeFrom="column">
                  <wp:posOffset>4087749</wp:posOffset>
                </wp:positionH>
                <wp:positionV relativeFrom="paragraph">
                  <wp:posOffset>80797</wp:posOffset>
                </wp:positionV>
                <wp:extent cx="182880" cy="1067281"/>
                <wp:effectExtent l="0" t="0" r="45720" b="19050"/>
                <wp:wrapNone/>
                <wp:docPr id="962" name="Right Brace 962"/>
                <wp:cNvGraphicFramePr/>
                <a:graphic xmlns:a="http://schemas.openxmlformats.org/drawingml/2006/main">
                  <a:graphicData uri="http://schemas.microsoft.com/office/word/2010/wordprocessingShape">
                    <wps:wsp>
                      <wps:cNvSpPr/>
                      <wps:spPr>
                        <a:xfrm>
                          <a:off x="0" y="0"/>
                          <a:ext cx="182880" cy="1067281"/>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C14C1" id="Right Brace 962" o:spid="_x0000_s1026" type="#_x0000_t88" style="position:absolute;margin-left:321.85pt;margin-top:6.35pt;width:14.4pt;height:84.05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" adj="308" strokecolor="#ed7d31 [3205]" strokeweight="1.5pt">
                <v:stroke joinstyle="miter"/>
              </v:shape>
            </w:pict>
          </mc:Fallback>
        </mc:AlternateContent>
      </w:r>
      <w:r>
        <w:rPr>
          <w:noProof/>
          <w:lang w:eastAsia="en-GB"/>
        </w:rPr>
        <mc:AlternateContent>
          <mc:Choice Requires="wps">
            <w:drawing>
              <wp:anchor distT="0" distB="0" distL="114300" distR="114300" simplePos="0" relativeHeight="252101632" behindDoc="0" locked="0" layoutInCell="1" allowOverlap="1" wp14:anchorId="6612A06A" wp14:editId="29AECD56">
                <wp:simplePos x="0" y="0"/>
                <wp:positionH relativeFrom="column">
                  <wp:posOffset>100898</wp:posOffset>
                </wp:positionH>
                <wp:positionV relativeFrom="paragraph">
                  <wp:posOffset>117373</wp:posOffset>
                </wp:positionV>
                <wp:extent cx="601980" cy="1014623"/>
                <wp:effectExtent l="38100" t="0" r="26670" b="14605"/>
                <wp:wrapNone/>
                <wp:docPr id="970" name="Left Brace 970"/>
                <wp:cNvGraphicFramePr/>
                <a:graphic xmlns:a="http://schemas.openxmlformats.org/drawingml/2006/main">
                  <a:graphicData uri="http://schemas.microsoft.com/office/word/2010/wordprocessingShape">
                    <wps:wsp>
                      <wps:cNvSpPr/>
                      <wps:spPr>
                        <a:xfrm>
                          <a:off x="0" y="0"/>
                          <a:ext cx="601980" cy="1014623"/>
                        </a:xfrm>
                        <a:prstGeom prst="leftBrace">
                          <a:avLst>
                            <a:gd name="adj1" fmla="val 8333"/>
                            <a:gd name="adj2" fmla="val 34912"/>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64181" id="Left Brace 970" o:spid="_x0000_s1026" type="#_x0000_t87" style="position:absolute;margin-left:7.95pt;margin-top:9.25pt;width:47.4pt;height:79.9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" adj="1068,7541" strokecolor="#ed7d31 [3205]" strokeweight="1.5pt">
                <v:stroke joinstyle="miter"/>
              </v:shape>
            </w:pict>
          </mc:Fallback>
        </mc:AlternateContent>
      </w:r>
    </w:p>
    <w:p w14:paraId="0B97B91C"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2656" behindDoc="0" locked="0" layoutInCell="1" allowOverlap="1" wp14:anchorId="0295D5EE" wp14:editId="3208223A">
                <wp:simplePos x="0" y="0"/>
                <wp:positionH relativeFrom="column">
                  <wp:posOffset>9982</wp:posOffset>
                </wp:positionH>
                <wp:positionV relativeFrom="paragraph">
                  <wp:posOffset>174498</wp:posOffset>
                </wp:positionV>
                <wp:extent cx="45719" cy="1704442"/>
                <wp:effectExtent l="0" t="0" r="12065" b="29210"/>
                <wp:wrapNone/>
                <wp:docPr id="971" name="Elbow Connector 971"/>
                <wp:cNvGraphicFramePr/>
                <a:graphic xmlns:a="http://schemas.openxmlformats.org/drawingml/2006/main">
                  <a:graphicData uri="http://schemas.microsoft.com/office/word/2010/wordprocessingShape">
                    <wps:wsp>
                      <wps:cNvCnPr/>
                      <wps:spPr>
                        <a:xfrm flipH="1">
                          <a:off x="0" y="0"/>
                          <a:ext cx="45719" cy="1704442"/>
                        </a:xfrm>
                        <a:prstGeom prst="bentConnector3">
                          <a:avLst>
                            <a:gd name="adj1" fmla="val 83165"/>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284AD" id="Elbow Connector 971" o:spid="_x0000_s1026" type="#_x0000_t34" style="position:absolute;margin-left:.8pt;margin-top:13.75pt;width:3.6pt;height:134.2pt;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" adj="17964" strokecolor="#ed7d31 [3205]" strokeweight="1.5pt"/>
            </w:pict>
          </mc:Fallback>
        </mc:AlternateContent>
      </w:r>
      <w:r>
        <w:rPr>
          <w:noProof/>
          <w:lang w:eastAsia="en-GB"/>
        </w:rPr>
        <mc:AlternateContent>
          <mc:Choice Requires="wpg">
            <w:drawing>
              <wp:anchor distT="0" distB="0" distL="114300" distR="114300" simplePos="0" relativeHeight="252095488" behindDoc="0" locked="0" layoutInCell="1" allowOverlap="1" wp14:anchorId="3CEE3269" wp14:editId="7D15D792">
                <wp:simplePos x="0" y="0"/>
                <wp:positionH relativeFrom="column">
                  <wp:posOffset>5046040</wp:posOffset>
                </wp:positionH>
                <wp:positionV relativeFrom="paragraph">
                  <wp:posOffset>181813</wp:posOffset>
                </wp:positionV>
                <wp:extent cx="704393" cy="2684679"/>
                <wp:effectExtent l="0" t="0" r="19685" b="20955"/>
                <wp:wrapNone/>
                <wp:docPr id="972" name="Group 972"/>
                <wp:cNvGraphicFramePr/>
                <a:graphic xmlns:a="http://schemas.openxmlformats.org/drawingml/2006/main">
                  <a:graphicData uri="http://schemas.microsoft.com/office/word/2010/wordprocessingGroup">
                    <wpg:wgp>
                      <wpg:cNvGrpSpPr/>
                      <wpg:grpSpPr>
                        <a:xfrm>
                          <a:off x="0" y="0"/>
                          <a:ext cx="704393" cy="2684679"/>
                          <a:chOff x="0" y="0"/>
                          <a:chExt cx="704393" cy="2684679"/>
                        </a:xfrm>
                      </wpg:grpSpPr>
                      <wps:wsp>
                        <wps:cNvPr id="973" name="Left Brace 973"/>
                        <wps:cNvSpPr/>
                        <wps:spPr>
                          <a:xfrm>
                            <a:off x="102413" y="0"/>
                            <a:ext cx="601980" cy="824230"/>
                          </a:xfrm>
                          <a:prstGeom prst="leftBrace">
                            <a:avLst>
                              <a:gd name="adj1" fmla="val 8333"/>
                              <a:gd name="adj2" fmla="val 34912"/>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Elbow Connector 975"/>
                        <wps:cNvCnPr/>
                        <wps:spPr>
                          <a:xfrm flipH="1">
                            <a:off x="0" y="285293"/>
                            <a:ext cx="57455" cy="2399386"/>
                          </a:xfrm>
                          <a:prstGeom prst="bentConnector3">
                            <a:avLst>
                              <a:gd name="adj1" fmla="val 83165"/>
                            </a:avLst>
                          </a:prstGeom>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50C7FE1" id="Group 972" o:spid="_x0000_s1026" style="position:absolute;margin-left:397.35pt;margin-top:14.3pt;width:55.45pt;height:211.4pt;z-index:252095488" coordsize="7043,26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">
                <v:shape id="Left Brace 973" o:spid="_x0000_s1027" type="#_x0000_t87" style="position:absolute;left:1024;width:6019;height:8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c68IA&#10;AADcAAAADwAAAGRycy9kb3ducmV2LnhtbESP3YrCMBCF7wXfIYzg3Zqq7KrVKLKwsHuh+PcAQzM2&#10;xWZSm1S7b28EwcvD+fk4i1VrS3Gj2heOFQwHCQjizOmCcwWn48/HFIQPyBpLx6Tgnzyslt3OAlPt&#10;7ryn2yHkIo6wT1GBCaFKpfSZIYt+4Cri6J1dbTFEWedS13iP47aUoyT5khYLjgSDFX0byi6HxkbI&#10;KfzhZ3Pd8XS9zRNz3e6bTaNUv9eu5yACteEdfrV/tYLZZAz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ZzrwgAAANwAAAAPAAAAAAAAAAAAAAAAAJgCAABkcnMvZG93&#10;bnJldi54bWxQSwUGAAAAAAQABAD1AAAAhwMAAAAA&#10;" adj="1315,7541" strokecolor="#ed7d31 [3205]" strokeweight="1.5pt">
                  <v:stroke joinstyle="miter"/>
                </v:shape>
                <v:shape id="Elbow Connector 975" o:spid="_x0000_s1028" type="#_x0000_t34" style="position:absolute;top:2852;width:574;height:239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0WLcYAAADcAAAADwAAAGRycy9kb3ducmV2LnhtbESPQWvCQBSE74L/YXlCb7proWqiq4i0&#10;padCE6F4e80+k7TZtyG7jfHfdwuCx2FmvmE2u8E2oqfO1441zGcKBHHhTM2lhmP+Ml2B8AHZYOOY&#10;NFzJw247Hm0wNe7CH9RnoRQRwj5FDVUIbSqlLyqy6GeuJY7e2XUWQ5RdKU2Hlwi3jXxUaiEt1hwX&#10;KmzpUFHxk/1aDd/Ze39Nnk/HxfBpD+orD6dXlWj9MBn2axCBhnAP39pvRkOyfIL/M/EIyO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tFi3GAAAA3AAAAA8AAAAAAAAA&#10;AAAAAAAAoQIAAGRycy9kb3ducmV2LnhtbFBLBQYAAAAABAAEAPkAAACUAwAAAAA=&#10;" adj="17964" strokecolor="#ed7d31 [3205]" strokeweight="1.5pt"/>
              </v:group>
            </w:pict>
          </mc:Fallback>
        </mc:AlternateContent>
      </w:r>
    </w:p>
    <w:p w14:paraId="56A52776"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6752" behindDoc="0" locked="0" layoutInCell="1" allowOverlap="1" wp14:anchorId="325FDB32" wp14:editId="49FBE756">
                <wp:simplePos x="0" y="0"/>
                <wp:positionH relativeFrom="column">
                  <wp:posOffset>4336466</wp:posOffset>
                </wp:positionH>
                <wp:positionV relativeFrom="paragraph">
                  <wp:posOffset>19481</wp:posOffset>
                </wp:positionV>
                <wp:extent cx="643737" cy="2618841"/>
                <wp:effectExtent l="0" t="0" r="80645" b="48260"/>
                <wp:wrapNone/>
                <wp:docPr id="976" name="Straight Arrow Connector 976"/>
                <wp:cNvGraphicFramePr/>
                <a:graphic xmlns:a="http://schemas.openxmlformats.org/drawingml/2006/main">
                  <a:graphicData uri="http://schemas.microsoft.com/office/word/2010/wordprocessingShape">
                    <wps:wsp>
                      <wps:cNvCnPr/>
                      <wps:spPr>
                        <a:xfrm>
                          <a:off x="0" y="0"/>
                          <a:ext cx="643737" cy="261884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67B9AE" id="Straight Arrow Connector 976" o:spid="_x0000_s1026" type="#_x0000_t32" style="position:absolute;margin-left:341.45pt;margin-top:1.55pt;width:50.7pt;height:206.2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" strokecolor="#ed7d31 [3205]" strokeweight="1.5pt">
                <v:stroke endarrow="block" joinstyle="miter"/>
              </v:shape>
            </w:pict>
          </mc:Fallback>
        </mc:AlternateContent>
      </w:r>
    </w:p>
    <w:p w14:paraId="18E7ADDD" w14:textId="77777777" w:rsidR="00574CBD" w:rsidRDefault="00574CBD" w:rsidP="00574CBD">
      <w:pPr>
        <w:tabs>
          <w:tab w:val="left" w:pos="2327"/>
        </w:tabs>
      </w:pPr>
    </w:p>
    <w:p w14:paraId="0B05C284" w14:textId="77777777" w:rsidR="00574CBD" w:rsidRDefault="00574CBD" w:rsidP="00574CBD">
      <w:pPr>
        <w:tabs>
          <w:tab w:val="left" w:pos="2327"/>
        </w:tabs>
      </w:pPr>
    </w:p>
    <w:p w14:paraId="77040383"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4704" behindDoc="0" locked="0" layoutInCell="1" allowOverlap="1" wp14:anchorId="2A56A6DC" wp14:editId="5FE6AC47">
                <wp:simplePos x="0" y="0"/>
                <wp:positionH relativeFrom="column">
                  <wp:posOffset>2141906</wp:posOffset>
                </wp:positionH>
                <wp:positionV relativeFrom="paragraph">
                  <wp:posOffset>183540</wp:posOffset>
                </wp:positionV>
                <wp:extent cx="3284525" cy="888815"/>
                <wp:effectExtent l="0" t="0" r="68580" b="83185"/>
                <wp:wrapNone/>
                <wp:docPr id="977" name="Straight Arrow Connector 977"/>
                <wp:cNvGraphicFramePr/>
                <a:graphic xmlns:a="http://schemas.openxmlformats.org/drawingml/2006/main">
                  <a:graphicData uri="http://schemas.microsoft.com/office/word/2010/wordprocessingShape">
                    <wps:wsp>
                      <wps:cNvCnPr/>
                      <wps:spPr>
                        <a:xfrm>
                          <a:off x="0" y="0"/>
                          <a:ext cx="3284525" cy="88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94097" id="Straight Arrow Connector 977" o:spid="_x0000_s1026" type="#_x0000_t32" style="position:absolute;margin-left:168.65pt;margin-top:14.45pt;width:258.6pt;height:70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" strokecolor="#5b9bd5 [3204]" strokeweight=".5pt">
                <v:stroke endarrow="block" joinstyle="miter"/>
              </v:shape>
            </w:pict>
          </mc:Fallback>
        </mc:AlternateContent>
      </w:r>
    </w:p>
    <w:p w14:paraId="7007B651" w14:textId="77777777" w:rsidR="00574CBD" w:rsidRDefault="00574CBD" w:rsidP="00574CBD">
      <w:pPr>
        <w:tabs>
          <w:tab w:val="left" w:pos="2327"/>
        </w:tabs>
      </w:pPr>
      <w:r w:rsidRPr="006136FB">
        <w:rPr>
          <w:noProof/>
          <w:lang w:eastAsia="en-GB"/>
        </w:rPr>
        <mc:AlternateContent>
          <mc:Choice Requires="wps">
            <w:drawing>
              <wp:anchor distT="0" distB="0" distL="114300" distR="114300" simplePos="0" relativeHeight="252107776" behindDoc="0" locked="0" layoutInCell="1" allowOverlap="1" wp14:anchorId="56F2BE74" wp14:editId="2F6BF80F">
                <wp:simplePos x="0" y="0"/>
                <wp:positionH relativeFrom="column">
                  <wp:posOffset>3538651</wp:posOffset>
                </wp:positionH>
                <wp:positionV relativeFrom="paragraph">
                  <wp:posOffset>6579</wp:posOffset>
                </wp:positionV>
                <wp:extent cx="45719" cy="936040"/>
                <wp:effectExtent l="76200" t="0" r="50165" b="54610"/>
                <wp:wrapNone/>
                <wp:docPr id="981" name="Straight Arrow Connector 981"/>
                <wp:cNvGraphicFramePr/>
                <a:graphic xmlns:a="http://schemas.openxmlformats.org/drawingml/2006/main">
                  <a:graphicData uri="http://schemas.microsoft.com/office/word/2010/wordprocessingShape">
                    <wps:wsp>
                      <wps:cNvCnPr/>
                      <wps:spPr>
                        <a:xfrm flipH="1">
                          <a:off x="0" y="0"/>
                          <a:ext cx="45719" cy="936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C1725" id="Straight Arrow Connector 981" o:spid="_x0000_s1026" type="#_x0000_t32" style="position:absolute;margin-left:278.65pt;margin-top:.5pt;width:3.6pt;height:73.7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" strokecolor="#5b9bd5 [3204]" strokeweight=".5pt">
                <v:stroke endarrow="block" joinstyle="miter"/>
              </v:shape>
            </w:pict>
          </mc:Fallback>
        </mc:AlternateContent>
      </w:r>
    </w:p>
    <w:p w14:paraId="72EA39D5"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103680" behindDoc="0" locked="0" layoutInCell="1" allowOverlap="1" wp14:anchorId="2F2627D9" wp14:editId="5C18303D">
                <wp:simplePos x="0" y="0"/>
                <wp:positionH relativeFrom="column">
                  <wp:posOffset>-411099</wp:posOffset>
                </wp:positionH>
                <wp:positionV relativeFrom="paragraph">
                  <wp:posOffset>136855</wp:posOffset>
                </wp:positionV>
                <wp:extent cx="3152851" cy="914400"/>
                <wp:effectExtent l="0" t="0" r="28575" b="19050"/>
                <wp:wrapNone/>
                <wp:docPr id="983" name="Text Box 983"/>
                <wp:cNvGraphicFramePr/>
                <a:graphic xmlns:a="http://schemas.openxmlformats.org/drawingml/2006/main">
                  <a:graphicData uri="http://schemas.microsoft.com/office/word/2010/wordprocessingShape">
                    <wps:wsp>
                      <wps:cNvSpPr txBox="1"/>
                      <wps:spPr>
                        <a:xfrm>
                          <a:off x="0" y="0"/>
                          <a:ext cx="3152851"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946563" w14:textId="60810ABC" w:rsidR="00E71811" w:rsidRDefault="00E71811" w:rsidP="00574CBD">
                            <w:r>
                              <w:t>These textboxes are automatically filled in using the information provided in Customer’s Details in Customer UC and the information of the current User (employee) logged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627D9" id="Text Box 983" o:spid="_x0000_s1685" type="#_x0000_t202" style="position:absolute;margin-left:-32.35pt;margin-top:10.8pt;width:248.25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" fillcolor="white [3201]" strokeweight=".5pt">
                <v:textbox>
                  <w:txbxContent>
                    <w:p w14:paraId="51946563" w14:textId="60810ABC" w:rsidR="00E71811" w:rsidRDefault="00E71811" w:rsidP="00574CBD">
                      <w:r>
                        <w:t>These textboxes are automatically filled in using the information provided in Customer’s Details in Customer UC and the information of the current User (employee) logged in.</w:t>
                      </w:r>
                    </w:p>
                  </w:txbxContent>
                </v:textbox>
              </v:shape>
            </w:pict>
          </mc:Fallback>
        </mc:AlternateContent>
      </w:r>
      <w:r>
        <w:rPr>
          <w:noProof/>
          <w:lang w:eastAsia="en-GB"/>
        </w:rPr>
        <mc:AlternateContent>
          <mc:Choice Requires="wps">
            <w:drawing>
              <wp:anchor distT="0" distB="0" distL="114300" distR="114300" simplePos="0" relativeHeight="252094464" behindDoc="0" locked="0" layoutInCell="1" allowOverlap="1" wp14:anchorId="7D5E53C9" wp14:editId="26FF775E">
                <wp:simplePos x="0" y="0"/>
                <wp:positionH relativeFrom="column">
                  <wp:posOffset>6538341</wp:posOffset>
                </wp:positionH>
                <wp:positionV relativeFrom="paragraph">
                  <wp:posOffset>63703</wp:posOffset>
                </wp:positionV>
                <wp:extent cx="95098" cy="329184"/>
                <wp:effectExtent l="57150" t="0" r="19685" b="52070"/>
                <wp:wrapNone/>
                <wp:docPr id="984" name="Straight Arrow Connector 984"/>
                <wp:cNvGraphicFramePr/>
                <a:graphic xmlns:a="http://schemas.openxmlformats.org/drawingml/2006/main">
                  <a:graphicData uri="http://schemas.microsoft.com/office/word/2010/wordprocessingShape">
                    <wps:wsp>
                      <wps:cNvCnPr/>
                      <wps:spPr>
                        <a:xfrm flipH="1">
                          <a:off x="0" y="0"/>
                          <a:ext cx="95098" cy="329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B782C" id="Straight Arrow Connector 984" o:spid="_x0000_s1026" type="#_x0000_t32" style="position:absolute;margin-left:514.85pt;margin-top:5pt;width:7.5pt;height:25.9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91392" behindDoc="0" locked="0" layoutInCell="1" allowOverlap="1" wp14:anchorId="5E7678A0" wp14:editId="31931782">
                <wp:simplePos x="0" y="0"/>
                <wp:positionH relativeFrom="column">
                  <wp:posOffset>8703640</wp:posOffset>
                </wp:positionH>
                <wp:positionV relativeFrom="paragraph">
                  <wp:posOffset>100279</wp:posOffset>
                </wp:positionV>
                <wp:extent cx="446227" cy="358445"/>
                <wp:effectExtent l="0" t="0" r="49530" b="60960"/>
                <wp:wrapNone/>
                <wp:docPr id="1048" name="Straight Arrow Connector 1048"/>
                <wp:cNvGraphicFramePr/>
                <a:graphic xmlns:a="http://schemas.openxmlformats.org/drawingml/2006/main">
                  <a:graphicData uri="http://schemas.microsoft.com/office/word/2010/wordprocessingShape">
                    <wps:wsp>
                      <wps:cNvCnPr/>
                      <wps:spPr>
                        <a:xfrm>
                          <a:off x="0" y="0"/>
                          <a:ext cx="446227" cy="358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BD3C7" id="Straight Arrow Connector 1048" o:spid="_x0000_s1026" type="#_x0000_t32" style="position:absolute;margin-left:685.35pt;margin-top:7.9pt;width:35.15pt;height:28.2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" strokecolor="#5b9bd5 [3204]" strokeweight=".5pt">
                <v:stroke endarrow="block" joinstyle="miter"/>
              </v:shape>
            </w:pict>
          </mc:Fallback>
        </mc:AlternateContent>
      </w:r>
    </w:p>
    <w:p w14:paraId="1EB99CB0"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093440" behindDoc="0" locked="0" layoutInCell="1" allowOverlap="1" wp14:anchorId="18D9D065" wp14:editId="72F99F34">
                <wp:simplePos x="0" y="0"/>
                <wp:positionH relativeFrom="column">
                  <wp:posOffset>5441061</wp:posOffset>
                </wp:positionH>
                <wp:positionV relativeFrom="paragraph">
                  <wp:posOffset>98882</wp:posOffset>
                </wp:positionV>
                <wp:extent cx="2618842" cy="746150"/>
                <wp:effectExtent l="0" t="0" r="10160" b="15875"/>
                <wp:wrapNone/>
                <wp:docPr id="1049" name="Text Box 1049"/>
                <wp:cNvGraphicFramePr/>
                <a:graphic xmlns:a="http://schemas.openxmlformats.org/drawingml/2006/main">
                  <a:graphicData uri="http://schemas.microsoft.com/office/word/2010/wordprocessingShape">
                    <wps:wsp>
                      <wps:cNvSpPr txBox="1"/>
                      <wps:spPr>
                        <a:xfrm>
                          <a:off x="0" y="0"/>
                          <a:ext cx="2618842" cy="74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7F5990" w14:textId="77777777" w:rsidR="00E71811" w:rsidRPr="003930B3" w:rsidRDefault="00E71811" w:rsidP="00574CBD">
                            <w:pPr>
                              <w:rPr>
                                <w:sz w:val="16"/>
                              </w:rPr>
                            </w:pPr>
                            <w:r>
                              <w:rPr>
                                <w:sz w:val="16"/>
                              </w:rPr>
                              <w:t>Clears all the fields (textboxes).</w:t>
                            </w:r>
                            <w:r>
                              <w:rPr>
                                <w:sz w:val="16"/>
                              </w:rPr>
                              <w:br/>
                              <w:t>Height of 72 and Width of 213.</w:t>
                            </w:r>
                            <w:r>
                              <w:rPr>
                                <w:sz w:val="16"/>
                              </w:rPr>
                              <w:br/>
                              <w:t>However clear button in the “Make an order Form”, only wipes out Purchase textboxes not Customer’s Information or Employee’s Information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9D065" id="Text Box 1049" o:spid="_x0000_s1686" type="#_x0000_t202" style="position:absolute;margin-left:428.45pt;margin-top:7.8pt;width:206.2pt;height:58.7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" fillcolor="white [3201]" strokeweight=".5pt">
                <v:textbox>
                  <w:txbxContent>
                    <w:p w14:paraId="067F5990" w14:textId="77777777" w:rsidR="00E71811" w:rsidRPr="003930B3" w:rsidRDefault="00E71811" w:rsidP="00574CBD">
                      <w:pPr>
                        <w:rPr>
                          <w:sz w:val="16"/>
                        </w:rPr>
                      </w:pPr>
                      <w:r>
                        <w:rPr>
                          <w:sz w:val="16"/>
                        </w:rPr>
                        <w:t>Clears all the fields (textboxes).</w:t>
                      </w:r>
                      <w:r>
                        <w:rPr>
                          <w:sz w:val="16"/>
                        </w:rPr>
                        <w:br/>
                        <w:t>Height of 72 and Width of 213.</w:t>
                      </w:r>
                      <w:r>
                        <w:rPr>
                          <w:sz w:val="16"/>
                        </w:rPr>
                        <w:br/>
                        <w:t>However clear button in the “Make an order Form”, only wipes out Purchase textboxes not Customer’s Information or Employee’s Information textboxes.</w:t>
                      </w:r>
                    </w:p>
                  </w:txbxContent>
                </v:textbox>
              </v:shape>
            </w:pict>
          </mc:Fallback>
        </mc:AlternateContent>
      </w:r>
      <w:r>
        <w:rPr>
          <w:noProof/>
          <w:lang w:eastAsia="en-GB"/>
        </w:rPr>
        <mc:AlternateContent>
          <mc:Choice Requires="wps">
            <w:drawing>
              <wp:anchor distT="0" distB="0" distL="114300" distR="114300" simplePos="0" relativeHeight="252092416" behindDoc="0" locked="0" layoutInCell="1" allowOverlap="1" wp14:anchorId="1B511CB7" wp14:editId="6D5D8AF2">
                <wp:simplePos x="0" y="0"/>
                <wp:positionH relativeFrom="column">
                  <wp:posOffset>8454923</wp:posOffset>
                </wp:positionH>
                <wp:positionV relativeFrom="paragraph">
                  <wp:posOffset>215925</wp:posOffset>
                </wp:positionV>
                <wp:extent cx="1477671" cy="497434"/>
                <wp:effectExtent l="0" t="0" r="27305" b="17145"/>
                <wp:wrapNone/>
                <wp:docPr id="1050" name="Text Box 1050"/>
                <wp:cNvGraphicFramePr/>
                <a:graphic xmlns:a="http://schemas.openxmlformats.org/drawingml/2006/main">
                  <a:graphicData uri="http://schemas.microsoft.com/office/word/2010/wordprocessingShape">
                    <wps:wsp>
                      <wps:cNvSpPr txBox="1"/>
                      <wps:spPr>
                        <a:xfrm>
                          <a:off x="0" y="0"/>
                          <a:ext cx="1477671" cy="4974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C6216F" w14:textId="77777777" w:rsidR="00E71811" w:rsidRPr="003930B3" w:rsidRDefault="00E71811" w:rsidP="00574CBD">
                            <w:pPr>
                              <w:rPr>
                                <w:sz w:val="16"/>
                              </w:rPr>
                            </w:pPr>
                            <w:r w:rsidRPr="003930B3">
                              <w:rPr>
                                <w:sz w:val="16"/>
                              </w:rPr>
                              <w:t xml:space="preserve">Adds a </w:t>
                            </w:r>
                            <w:r>
                              <w:rPr>
                                <w:sz w:val="16"/>
                              </w:rPr>
                              <w:t>Customer</w:t>
                            </w:r>
                            <w:r w:rsidRPr="003930B3">
                              <w:rPr>
                                <w:sz w:val="16"/>
                              </w:rPr>
                              <w:t xml:space="preserve"> to</w:t>
                            </w:r>
                            <w:r>
                              <w:rPr>
                                <w:sz w:val="16"/>
                              </w:rPr>
                              <w:t xml:space="preserve"> Customer</w:t>
                            </w:r>
                            <w:r w:rsidRPr="003930B3">
                              <w:rPr>
                                <w:sz w:val="16"/>
                              </w:rPr>
                              <w:t xml:space="preserve"> database</w:t>
                            </w:r>
                            <w:r>
                              <w:rPr>
                                <w:sz w:val="16"/>
                              </w:rPr>
                              <w:t>. Height of 112 and Width of 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11CB7" id="Text Box 1050" o:spid="_x0000_s1687" type="#_x0000_t202" style="position:absolute;margin-left:665.75pt;margin-top:17pt;width:116.35pt;height:39.1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" fillcolor="white [3201]" strokeweight=".5pt">
                <v:textbox>
                  <w:txbxContent>
                    <w:p w14:paraId="15C6216F" w14:textId="77777777" w:rsidR="00E71811" w:rsidRPr="003930B3" w:rsidRDefault="00E71811" w:rsidP="00574CBD">
                      <w:pPr>
                        <w:rPr>
                          <w:sz w:val="16"/>
                        </w:rPr>
                      </w:pPr>
                      <w:r w:rsidRPr="003930B3">
                        <w:rPr>
                          <w:sz w:val="16"/>
                        </w:rPr>
                        <w:t xml:space="preserve">Adds a </w:t>
                      </w:r>
                      <w:r>
                        <w:rPr>
                          <w:sz w:val="16"/>
                        </w:rPr>
                        <w:t>Customer</w:t>
                      </w:r>
                      <w:r w:rsidRPr="003930B3">
                        <w:rPr>
                          <w:sz w:val="16"/>
                        </w:rPr>
                        <w:t xml:space="preserve"> to</w:t>
                      </w:r>
                      <w:r>
                        <w:rPr>
                          <w:sz w:val="16"/>
                        </w:rPr>
                        <w:t xml:space="preserve"> Customer</w:t>
                      </w:r>
                      <w:r w:rsidRPr="003930B3">
                        <w:rPr>
                          <w:sz w:val="16"/>
                        </w:rPr>
                        <w:t xml:space="preserve"> database</w:t>
                      </w:r>
                      <w:r>
                        <w:rPr>
                          <w:sz w:val="16"/>
                        </w:rPr>
                        <w:t>. Height of 112 and Width of 213</w:t>
                      </w:r>
                    </w:p>
                  </w:txbxContent>
                </v:textbox>
              </v:shape>
            </w:pict>
          </mc:Fallback>
        </mc:AlternateContent>
      </w:r>
    </w:p>
    <w:p w14:paraId="51BCCC9A" w14:textId="77777777" w:rsidR="00574CBD" w:rsidRDefault="00574CBD" w:rsidP="00574CBD">
      <w:pPr>
        <w:tabs>
          <w:tab w:val="left" w:pos="2327"/>
        </w:tabs>
      </w:pPr>
      <w:r w:rsidRPr="006136FB">
        <w:rPr>
          <w:noProof/>
          <w:lang w:eastAsia="en-GB"/>
        </w:rPr>
        <mc:AlternateContent>
          <mc:Choice Requires="wps">
            <w:drawing>
              <wp:anchor distT="0" distB="0" distL="114300" distR="114300" simplePos="0" relativeHeight="252108800" behindDoc="0" locked="0" layoutInCell="1" allowOverlap="1" wp14:anchorId="28EA22F3" wp14:editId="38A845E6">
                <wp:simplePos x="0" y="0"/>
                <wp:positionH relativeFrom="column">
                  <wp:posOffset>2844165</wp:posOffset>
                </wp:positionH>
                <wp:positionV relativeFrom="paragraph">
                  <wp:posOffset>112116</wp:posOffset>
                </wp:positionV>
                <wp:extent cx="1477671" cy="636422"/>
                <wp:effectExtent l="0" t="0" r="27305" b="11430"/>
                <wp:wrapNone/>
                <wp:docPr id="1051" name="Text Box 1051"/>
                <wp:cNvGraphicFramePr/>
                <a:graphic xmlns:a="http://schemas.openxmlformats.org/drawingml/2006/main">
                  <a:graphicData uri="http://schemas.microsoft.com/office/word/2010/wordprocessingShape">
                    <wps:wsp>
                      <wps:cNvSpPr txBox="1"/>
                      <wps:spPr>
                        <a:xfrm>
                          <a:off x="0" y="0"/>
                          <a:ext cx="1477671" cy="6364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B49044" w14:textId="77777777" w:rsidR="00E71811" w:rsidRPr="003930B3" w:rsidRDefault="00E71811" w:rsidP="00574CBD">
                            <w:pPr>
                              <w:rPr>
                                <w:sz w:val="16"/>
                              </w:rPr>
                            </w:pPr>
                            <w:r w:rsidRPr="003930B3">
                              <w:rPr>
                                <w:sz w:val="16"/>
                              </w:rPr>
                              <w:t xml:space="preserve">Adds a </w:t>
                            </w:r>
                            <w:r>
                              <w:rPr>
                                <w:sz w:val="16"/>
                              </w:rPr>
                              <w:t>Purchase of a customer</w:t>
                            </w:r>
                            <w:r w:rsidRPr="003930B3">
                              <w:rPr>
                                <w:sz w:val="16"/>
                              </w:rPr>
                              <w:t xml:space="preserve"> to </w:t>
                            </w:r>
                            <w:r>
                              <w:rPr>
                                <w:sz w:val="16"/>
                              </w:rPr>
                              <w:t xml:space="preserve">Receipt </w:t>
                            </w:r>
                            <w:r w:rsidRPr="003930B3">
                              <w:rPr>
                                <w:sz w:val="16"/>
                              </w:rPr>
                              <w:t>database</w:t>
                            </w:r>
                            <w:r>
                              <w:rPr>
                                <w:sz w:val="16"/>
                              </w:rPr>
                              <w:t>. W</w:t>
                            </w:r>
                            <w:r w:rsidRPr="00AE4437">
                              <w:rPr>
                                <w:sz w:val="16"/>
                              </w:rPr>
                              <w:t xml:space="preserve">213, </w:t>
                            </w:r>
                            <w:r>
                              <w:rPr>
                                <w:sz w:val="16"/>
                              </w:rPr>
                              <w:t>H</w:t>
                            </w:r>
                            <w:r w:rsidRPr="00AE4437">
                              <w:rPr>
                                <w:sz w:val="16"/>
                              </w:rPr>
                              <w:t>144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22F3" id="Text Box 1051" o:spid="_x0000_s1688" type="#_x0000_t202" style="position:absolute;margin-left:223.95pt;margin-top:8.85pt;width:116.35pt;height:50.1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" fillcolor="white [3201]" strokeweight=".5pt">
                <v:textbox>
                  <w:txbxContent>
                    <w:p w14:paraId="4DB49044" w14:textId="77777777" w:rsidR="00E71811" w:rsidRPr="003930B3" w:rsidRDefault="00E71811" w:rsidP="00574CBD">
                      <w:pPr>
                        <w:rPr>
                          <w:sz w:val="16"/>
                        </w:rPr>
                      </w:pPr>
                      <w:r w:rsidRPr="003930B3">
                        <w:rPr>
                          <w:sz w:val="16"/>
                        </w:rPr>
                        <w:t xml:space="preserve">Adds a </w:t>
                      </w:r>
                      <w:r>
                        <w:rPr>
                          <w:sz w:val="16"/>
                        </w:rPr>
                        <w:t>Purchase of a customer</w:t>
                      </w:r>
                      <w:r w:rsidRPr="003930B3">
                        <w:rPr>
                          <w:sz w:val="16"/>
                        </w:rPr>
                        <w:t xml:space="preserve"> to </w:t>
                      </w:r>
                      <w:r>
                        <w:rPr>
                          <w:sz w:val="16"/>
                        </w:rPr>
                        <w:t xml:space="preserve">Receipt </w:t>
                      </w:r>
                      <w:r w:rsidRPr="003930B3">
                        <w:rPr>
                          <w:sz w:val="16"/>
                        </w:rPr>
                        <w:t>database</w:t>
                      </w:r>
                      <w:r>
                        <w:rPr>
                          <w:sz w:val="16"/>
                        </w:rPr>
                        <w:t>. W</w:t>
                      </w:r>
                      <w:r w:rsidRPr="00AE4437">
                        <w:rPr>
                          <w:sz w:val="16"/>
                        </w:rPr>
                        <w:t xml:space="preserve">213, </w:t>
                      </w:r>
                      <w:r>
                        <w:rPr>
                          <w:sz w:val="16"/>
                        </w:rPr>
                        <w:t>H</w:t>
                      </w:r>
                      <w:r w:rsidRPr="00AE4437">
                        <w:rPr>
                          <w:sz w:val="16"/>
                        </w:rPr>
                        <w:t>144</w:t>
                      </w:r>
                    </w:p>
                  </w:txbxContent>
                </v:textbox>
              </v:shape>
            </w:pict>
          </mc:Fallback>
        </mc:AlternateContent>
      </w:r>
    </w:p>
    <w:p w14:paraId="5302006B" w14:textId="77777777" w:rsidR="00574CBD" w:rsidRDefault="00574CBD" w:rsidP="00574CBD">
      <w:pPr>
        <w:tabs>
          <w:tab w:val="left" w:pos="2327"/>
        </w:tabs>
      </w:pPr>
    </w:p>
    <w:p w14:paraId="0ED6E5DC"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096512" behindDoc="0" locked="0" layoutInCell="1" allowOverlap="1" wp14:anchorId="220118F9" wp14:editId="2A8E5642">
                <wp:simplePos x="0" y="0"/>
                <wp:positionH relativeFrom="column">
                  <wp:posOffset>4877435</wp:posOffset>
                </wp:positionH>
                <wp:positionV relativeFrom="paragraph">
                  <wp:posOffset>6451</wp:posOffset>
                </wp:positionV>
                <wp:extent cx="2991916" cy="672999"/>
                <wp:effectExtent l="0" t="0" r="18415" b="13335"/>
                <wp:wrapNone/>
                <wp:docPr id="1052" name="Text Box 1052"/>
                <wp:cNvGraphicFramePr/>
                <a:graphic xmlns:a="http://schemas.openxmlformats.org/drawingml/2006/main">
                  <a:graphicData uri="http://schemas.microsoft.com/office/word/2010/wordprocessingShape">
                    <wps:wsp>
                      <wps:cNvSpPr txBox="1"/>
                      <wps:spPr>
                        <a:xfrm>
                          <a:off x="0" y="0"/>
                          <a:ext cx="2991916" cy="6729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B867B1" w14:textId="77777777" w:rsidR="00E71811" w:rsidRPr="003930B3" w:rsidRDefault="00E71811" w:rsidP="00574CBD">
                            <w:pPr>
                              <w:rPr>
                                <w:sz w:val="16"/>
                              </w:rPr>
                            </w:pPr>
                            <w:r>
                              <w:rPr>
                                <w:sz w:val="16"/>
                              </w:rPr>
                              <w:t>All the textboxes have a promo text which tells what is required in the field. All fields must be fields correctly all or a warning message box appears. Dimensions for text boxes are: Width: 213 and Height: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18F9" id="Text Box 1052" o:spid="_x0000_s1689" type="#_x0000_t202" style="position:absolute;margin-left:384.05pt;margin-top:.5pt;width:235.6pt;height:53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" fillcolor="white [3201]" strokeweight=".5pt">
                <v:textbox>
                  <w:txbxContent>
                    <w:p w14:paraId="1DB867B1" w14:textId="77777777" w:rsidR="00E71811" w:rsidRPr="003930B3" w:rsidRDefault="00E71811" w:rsidP="00574CBD">
                      <w:pPr>
                        <w:rPr>
                          <w:sz w:val="16"/>
                        </w:rPr>
                      </w:pPr>
                      <w:r>
                        <w:rPr>
                          <w:sz w:val="16"/>
                        </w:rPr>
                        <w:t>All the textboxes have a promo text which tells what is required in the field. All fields must be fields correctly all or a warning message box appears. Dimensions for text boxes are: Width: 213 and Height: 30.</w:t>
                      </w:r>
                    </w:p>
                  </w:txbxContent>
                </v:textbox>
              </v:shape>
            </w:pict>
          </mc:Fallback>
        </mc:AlternateContent>
      </w:r>
    </w:p>
    <w:p w14:paraId="653CEC5B" w14:textId="77777777" w:rsidR="00574CBD" w:rsidRDefault="00574CBD" w:rsidP="00574CBD">
      <w:pPr>
        <w:tabs>
          <w:tab w:val="left" w:pos="2327"/>
        </w:tabs>
      </w:pPr>
    </w:p>
    <w:p w14:paraId="6D444B2D" w14:textId="77777777" w:rsidR="00574CBD" w:rsidRDefault="00574CBD" w:rsidP="00574CBD">
      <w:pPr>
        <w:tabs>
          <w:tab w:val="left" w:pos="2327"/>
        </w:tabs>
      </w:pPr>
    </w:p>
    <w:p w14:paraId="700501AB" w14:textId="77777777" w:rsidR="00574CBD" w:rsidRDefault="00574CBD" w:rsidP="00574CBD">
      <w:pPr>
        <w:tabs>
          <w:tab w:val="left" w:pos="2327"/>
        </w:tabs>
      </w:pPr>
    </w:p>
    <w:p w14:paraId="0B1DF4EF" w14:textId="77777777" w:rsidR="00574CBD" w:rsidRDefault="00574CBD" w:rsidP="00574CBD">
      <w:pPr>
        <w:tabs>
          <w:tab w:val="left" w:pos="2327"/>
        </w:tabs>
      </w:pPr>
    </w:p>
    <w:p w14:paraId="174A3963" w14:textId="131391F3" w:rsidR="00574CBD" w:rsidRDefault="005823D0" w:rsidP="00574CBD">
      <w:pPr>
        <w:tabs>
          <w:tab w:val="left" w:pos="2327"/>
        </w:tabs>
      </w:pPr>
      <w:r>
        <w:rPr>
          <w:noProof/>
          <w:lang w:eastAsia="en-GB"/>
        </w:rPr>
        <mc:AlternateContent>
          <mc:Choice Requires="wpg">
            <w:drawing>
              <wp:anchor distT="0" distB="0" distL="114300" distR="114300" simplePos="0" relativeHeight="252145664" behindDoc="0" locked="0" layoutInCell="1" allowOverlap="1" wp14:anchorId="6462880F" wp14:editId="318FE351">
                <wp:simplePos x="0" y="0"/>
                <wp:positionH relativeFrom="column">
                  <wp:posOffset>-27940</wp:posOffset>
                </wp:positionH>
                <wp:positionV relativeFrom="paragraph">
                  <wp:posOffset>220345</wp:posOffset>
                </wp:positionV>
                <wp:extent cx="8058150" cy="4400550"/>
                <wp:effectExtent l="0" t="0" r="19050" b="19050"/>
                <wp:wrapNone/>
                <wp:docPr id="1165" name="Group 1165"/>
                <wp:cNvGraphicFramePr/>
                <a:graphic xmlns:a="http://schemas.openxmlformats.org/drawingml/2006/main">
                  <a:graphicData uri="http://schemas.microsoft.com/office/word/2010/wordprocessingGroup">
                    <wpg:wgp>
                      <wpg:cNvGrpSpPr/>
                      <wpg:grpSpPr>
                        <a:xfrm>
                          <a:off x="0" y="0"/>
                          <a:ext cx="8058150" cy="4400550"/>
                          <a:chOff x="143896" y="-10765"/>
                          <a:chExt cx="9097250" cy="4695825"/>
                        </a:xfrm>
                      </wpg:grpSpPr>
                      <wpg:grpSp>
                        <wpg:cNvPr id="1166" name="Group 1166"/>
                        <wpg:cNvGrpSpPr/>
                        <wpg:grpSpPr>
                          <a:xfrm>
                            <a:off x="143896" y="-10765"/>
                            <a:ext cx="9097250" cy="4695825"/>
                            <a:chOff x="144283" y="-10766"/>
                            <a:chExt cx="9121792" cy="4696157"/>
                          </a:xfrm>
                        </wpg:grpSpPr>
                        <wps:wsp>
                          <wps:cNvPr id="1167" name="Rectangle 1167"/>
                          <wps:cNvSpPr/>
                          <wps:spPr>
                            <a:xfrm>
                              <a:off x="144283" y="-10766"/>
                              <a:ext cx="9121792" cy="4696157"/>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9" name="Rectangle 1169"/>
                          <wps:cNvSpPr/>
                          <wps:spPr>
                            <a:xfrm>
                              <a:off x="2727242" y="912248"/>
                              <a:ext cx="4158911" cy="286603"/>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8888FDB" w14:textId="77777777"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0" name="Rectangle 1170"/>
                          <wps:cNvSpPr/>
                          <wps:spPr>
                            <a:xfrm>
                              <a:off x="629485" y="1259839"/>
                              <a:ext cx="8410163" cy="323025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1" name="Rectangle 1171"/>
                        <wps:cNvSpPr/>
                        <wps:spPr>
                          <a:xfrm>
                            <a:off x="213761" y="108586"/>
                            <a:ext cx="8954257" cy="84815"/>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62880F" id="Group 1165" o:spid="_x0000_s1690" style="position:absolute;margin-left:-2.2pt;margin-top:17.35pt;width:634.5pt;height:346.5pt;z-index:252145664;mso-width-relative:margin;mso-height-relative:margin" coordorigin="1438,-107" coordsize="90972,46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">
                <v:group id="Group 1166" o:spid="_x0000_s1691" style="position:absolute;left:1438;top:-107;width:90973;height:46957" coordorigin="1442,-107" coordsize="91217,46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G+scQAAADdAAAADwAAAGRycy9kb3ducmV2LnhtbERPTWuDQBC9F/oflin0&#10;1qy2RIrNRkTa0EMINCmE3AZ3oqI7K+5Gzb/vBgK9zeN9ziqbTSdGGlxjWUG8iEAQl1Y3XCn4PXy9&#10;vINwHlljZ5kUXMlBtn58WGGq7cQ/NO59JUIIuxQV1N73qZSurMmgW9ieOHBnOxj0AQ6V1ANOIdx0&#10;8jWKEmmw4dBQY09FTWW7vxgFmwmn/C3+HLftubieDsvdcRuTUs9Pc/4BwtPs/8V397cO8+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AG+scQAAADdAAAA&#10;DwAAAAAAAAAAAAAAAACqAgAAZHJzL2Rvd25yZXYueG1sUEsFBgAAAAAEAAQA+gAAAJsDAAAAAA==&#10;">
                  <v:rect id="Rectangle 1167" o:spid="_x0000_s1692" style="position:absolute;left:1442;top:-107;width:91218;height:4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rFMMA&#10;AADdAAAADwAAAGRycy9kb3ducmV2LnhtbERPS4vCMBC+L/gfwgje1lQPda1GEXFB2EXxcfA4NGNb&#10;bCYlybb1328WhL3Nx/ec5bo3tWjJ+cqygsk4AUGcW11xoeB6+Xz/AOEDssbaMil4kof1avC2xEzb&#10;jk/UnkMhYgj7DBWUITSZlD4vyaAf24Y4cnfrDIYIXSG1wy6Gm1pOkySVBiuODSU2tC0pf5x/jAJ7&#10;rJ71xs0P7TfNbl/HkHR9ulNqNOw3CxCB+vAvfrn3Os6fpDP4+ya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rFMMAAADdAAAADwAAAAAAAAAAAAAAAACYAgAAZHJzL2Rv&#10;d25yZXYueG1sUEsFBgAAAAAEAAQA9QAAAIgDAAAAAA==&#10;" fillcolor="white [3201]" strokecolor="black [3200]" strokeweight="1pt"/>
                  <v:rect id="Rectangle 1169" o:spid="_x0000_s1693" style="position:absolute;left:27272;top:9122;width:4158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gXMMA&#10;AADdAAAADwAAAGRycy9kb3ducmV2LnhtbERPTWvCQBC9C/6HZYTedJNKRVPXIEVpcqy1h96G7JiE&#10;ZmdjdmPSf+8Khd7m8T5nm46mETfqXG1ZQbyIQBAXVtdcKjh/HudrEM4ja2wsk4JfcpDuppMtJtoO&#10;/EG3ky9FCGGXoILK+zaR0hUVGXQL2xIH7mI7gz7ArpS6wyGEm0Y+R9FKGqw5NFTY0ltFxc+pNwoy&#10;s8m+sClexuuxjy/v3/mBl7lST7Nx/wrC0+j/xX/uTIf58WoDj2/CC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CgXMMAAADdAAAADwAAAAAAAAAAAAAAAACYAgAAZHJzL2Rv&#10;d25yZXYueG1sUEsFBgAAAAAEAAQA9QAAAIgDAAAAAA==&#10;" fillcolor="white [3201]" strokecolor="#aeaaaa [2414]" strokeweight="1pt">
                    <v:textbox>
                      <w:txbxContent>
                        <w:p w14:paraId="38888FDB" w14:textId="77777777" w:rsidR="00E71811" w:rsidRPr="00CD7491" w:rsidRDefault="00E71811" w:rsidP="00574CBD">
                          <w:pPr>
                            <w:pStyle w:val="NormalWeb"/>
                            <w:spacing w:before="0" w:beforeAutospacing="0" w:after="0" w:afterAutospacing="0"/>
                            <w:jc w:val="center"/>
                          </w:pPr>
                          <w:r w:rsidRPr="00CD7491">
                            <w:rPr>
                              <w:rFonts w:asciiTheme="minorHAnsi" w:hAnsi="Calibri" w:cstheme="minorBidi"/>
                              <w:iCs/>
                              <w:color w:val="808080" w:themeColor="background1" w:themeShade="80"/>
                              <w:kern w:val="24"/>
                            </w:rPr>
                            <w:t>Search</w:t>
                          </w:r>
                        </w:p>
                      </w:txbxContent>
                    </v:textbox>
                  </v:rect>
                  <v:rect id="Rectangle 1170" o:spid="_x0000_s1694" style="position:absolute;left:6294;top:12598;width:84102;height:32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1lvcYA&#10;AADdAAAADwAAAGRycy9kb3ducmV2LnhtbESPQWvCQBCF74X+h2UKvdWNPaiNriKlhUKl0ujB45Ad&#10;k2B2Nuxuk/jvnUPB2wzvzXvfrDaja1VPITaeDUwnGSji0tuGKwPHw+fLAlRMyBZbz2TgShE268eH&#10;FebWD/xLfZEqJSEcczRQp9TlWseyJodx4jti0c4+OEyyhkrbgIOEu1a/ZtlMO2xYGmrs6L2m8lL8&#10;OQN+31zbbXj76Xc0P33vUzaMsw9jnp/G7RJUojHdzf/XX1bwp3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1lvcYAAADdAAAADwAAAAAAAAAAAAAAAACYAgAAZHJz&#10;L2Rvd25yZXYueG1sUEsFBgAAAAAEAAQA9QAAAIsDAAAAAA==&#10;" fillcolor="white [3201]" strokecolor="black [3200]" strokeweight="1pt"/>
                </v:group>
                <v:rect id="Rectangle 1171" o:spid="_x0000_s1695" style="position:absolute;left:2137;top:1085;width:89543;height: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AJsQA&#10;AADdAAAADwAAAGRycy9kb3ducmV2LnhtbERPTWvCQBC9C/0PyxR60016UJu6CVIqFJSKaQ89Dtlp&#10;EpqdDbtrEv+9KxS8zeN9zqaYTCcGcr61rCBdJCCIK6tbrhV8f+3maxA+IGvsLJOCC3ko8ofZBjNt&#10;Rz7RUIZaxBD2GSpoQugzKX3VkEG/sD1x5H6tMxgidLXUDscYbjr5nCRLabDl2NBgT28NVX/l2Siw&#10;x/bSbd3L53Cg1c/+GJJxWr4r9fQ4bV9BBJrCXfzv/tBxfrpK4fZ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BwCbEAAAA3QAAAA8AAAAAAAAAAAAAAAAAmAIAAGRycy9k&#10;b3ducmV2LnhtbFBLBQYAAAAABAAEAPUAAACJAwAAAAA=&#10;" fillcolor="white [3201]" strokecolor="black [3200]" strokeweight="1pt"/>
              </v:group>
            </w:pict>
          </mc:Fallback>
        </mc:AlternateContent>
      </w:r>
      <w:r w:rsidR="00574CBD">
        <w:rPr>
          <w:noProof/>
          <w:lang w:eastAsia="en-GB"/>
        </w:rPr>
        <mc:AlternateContent>
          <mc:Choice Requires="wps">
            <w:drawing>
              <wp:anchor distT="0" distB="0" distL="114300" distR="114300" simplePos="0" relativeHeight="252227584" behindDoc="0" locked="0" layoutInCell="1" allowOverlap="1" wp14:anchorId="559D6C40" wp14:editId="78105CE2">
                <wp:simplePos x="0" y="0"/>
                <wp:positionH relativeFrom="page">
                  <wp:posOffset>-102870</wp:posOffset>
                </wp:positionH>
                <wp:positionV relativeFrom="paragraph">
                  <wp:posOffset>-814705</wp:posOffset>
                </wp:positionV>
                <wp:extent cx="11019790" cy="395605"/>
                <wp:effectExtent l="0" t="0" r="10160" b="23495"/>
                <wp:wrapNone/>
                <wp:docPr id="1461" name="Round Diagonal Corner Rectangle 1461"/>
                <wp:cNvGraphicFramePr/>
                <a:graphic xmlns:a="http://schemas.openxmlformats.org/drawingml/2006/main">
                  <a:graphicData uri="http://schemas.microsoft.com/office/word/2010/wordprocessingShape">
                    <wps:wsp>
                      <wps:cNvSpPr/>
                      <wps:spPr>
                        <a:xfrm>
                          <a:off x="0" y="0"/>
                          <a:ext cx="11019790" cy="39560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1D01FFFC" w14:textId="49AD2C2C" w:rsidR="00E71811" w:rsidRPr="00A52884" w:rsidRDefault="00E71811" w:rsidP="00574CBD">
                            <w:pPr>
                              <w:jc w:val="center"/>
                              <w:rPr>
                                <w:sz w:val="24"/>
                              </w:rPr>
                            </w:pPr>
                            <w:r>
                              <w:rPr>
                                <w:sz w:val="24"/>
                              </w:rPr>
                              <w:t xml:space="preserve">Receipt &amp; Finance UC (Accessed from the Menu Form) –used display all the Orders in the system, order them to the user’s choice also print them 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6C40" id="Round Diagonal Corner Rectangle 1461" o:spid="_x0000_s1696" style="position:absolute;margin-left:-8.1pt;margin-top:-64.15pt;width:867.7pt;height:31.15pt;z-index:25222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019790,3956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" adj="-11796480,,5400" path="m65935,l11019790,r,l11019790,329670v,36415,-29520,65935,-65935,65935l,395605r,l,65935c,29520,29520,,65935,xe" fillcolor="white [3201]" strokecolor="black [3200]" strokeweight="1pt">
                <v:stroke joinstyle="miter"/>
                <v:formulas/>
                <v:path arrowok="t" o:connecttype="custom" o:connectlocs="65935,0;11019790,0;11019790,0;11019790,329670;10953855,395605;0,395605;0,395605;0,65935;65935,0" o:connectangles="0,0,0,0,0,0,0,0,0" textboxrect="0,0,11019790,395605"/>
                <v:textbox>
                  <w:txbxContent>
                    <w:p w14:paraId="1D01FFFC" w14:textId="49AD2C2C" w:rsidR="00E71811" w:rsidRPr="00A52884" w:rsidRDefault="00E71811" w:rsidP="00574CBD">
                      <w:pPr>
                        <w:jc w:val="center"/>
                        <w:rPr>
                          <w:sz w:val="24"/>
                        </w:rPr>
                      </w:pPr>
                      <w:r>
                        <w:rPr>
                          <w:sz w:val="24"/>
                        </w:rPr>
                        <w:t xml:space="preserve">Receipt &amp; Finance UC (Accessed from the Menu Form) –used display all the Orders in the system, order them to the user’s choice also print them out. </w:t>
                      </w:r>
                    </w:p>
                  </w:txbxContent>
                </v:textbox>
                <w10:wrap anchorx="page"/>
              </v:shape>
            </w:pict>
          </mc:Fallback>
        </mc:AlternateContent>
      </w:r>
      <w:r w:rsidR="00574CBD">
        <w:rPr>
          <w:noProof/>
          <w:lang w:eastAsia="en-GB"/>
        </w:rPr>
        <mc:AlternateContent>
          <mc:Choice Requires="wps">
            <w:drawing>
              <wp:anchor distT="0" distB="0" distL="114300" distR="114300" simplePos="0" relativeHeight="252225536" behindDoc="0" locked="0" layoutInCell="1" allowOverlap="1" wp14:anchorId="4C9DD9AA" wp14:editId="26C84EBA">
                <wp:simplePos x="0" y="0"/>
                <wp:positionH relativeFrom="column">
                  <wp:posOffset>8237220</wp:posOffset>
                </wp:positionH>
                <wp:positionV relativeFrom="paragraph">
                  <wp:posOffset>-419100</wp:posOffset>
                </wp:positionV>
                <wp:extent cx="1279525" cy="1876425"/>
                <wp:effectExtent l="0" t="0" r="15875" b="28575"/>
                <wp:wrapNone/>
                <wp:docPr id="1459" name="Rectangle 1459"/>
                <wp:cNvGraphicFramePr/>
                <a:graphic xmlns:a="http://schemas.openxmlformats.org/drawingml/2006/main">
                  <a:graphicData uri="http://schemas.microsoft.com/office/word/2010/wordprocessingShape">
                    <wps:wsp>
                      <wps:cNvSpPr/>
                      <wps:spPr>
                        <a:xfrm>
                          <a:off x="0" y="0"/>
                          <a:ext cx="1279525" cy="1876425"/>
                        </a:xfrm>
                        <a:prstGeom prst="rect">
                          <a:avLst/>
                        </a:prstGeom>
                      </wps:spPr>
                      <wps:style>
                        <a:lnRef idx="2">
                          <a:schemeClr val="dk1"/>
                        </a:lnRef>
                        <a:fillRef idx="1">
                          <a:schemeClr val="lt1"/>
                        </a:fillRef>
                        <a:effectRef idx="0">
                          <a:schemeClr val="dk1"/>
                        </a:effectRef>
                        <a:fontRef idx="minor">
                          <a:schemeClr val="dk1"/>
                        </a:fontRef>
                      </wps:style>
                      <wps:txbx>
                        <w:txbxContent>
                          <w:p w14:paraId="7E9B7EE9" w14:textId="77777777" w:rsidR="00E71811" w:rsidRDefault="00E71811" w:rsidP="00574CBD">
                            <w:pPr>
                              <w:jc w:val="center"/>
                            </w:pPr>
                            <w:r>
                              <w:t>W</w:t>
                            </w:r>
                            <w:r w:rsidRPr="008D5925">
                              <w:t xml:space="preserve">58, </w:t>
                            </w:r>
                            <w:r>
                              <w:t>H</w:t>
                            </w:r>
                            <w:r w:rsidRPr="008D5925">
                              <w:t>29</w:t>
                            </w:r>
                            <w:r>
                              <w:t>, combo boxes(Drop down list) lets the user modify the order of the Datatable by either ASC (Asecnding) or DESC(descending)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DD9AA" id="Rectangle 1459" o:spid="_x0000_s1697" style="position:absolute;margin-left:648.6pt;margin-top:-33pt;width:100.75pt;height:147.7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" fillcolor="white [3201]" strokecolor="black [3200]" strokeweight="1pt">
                <v:textbox>
                  <w:txbxContent>
                    <w:p w14:paraId="7E9B7EE9" w14:textId="77777777" w:rsidR="00E71811" w:rsidRDefault="00E71811" w:rsidP="00574CBD">
                      <w:pPr>
                        <w:jc w:val="center"/>
                      </w:pPr>
                      <w:r>
                        <w:t>W</w:t>
                      </w:r>
                      <w:r w:rsidRPr="008D5925">
                        <w:t xml:space="preserve">58, </w:t>
                      </w:r>
                      <w:r>
                        <w:t>H</w:t>
                      </w:r>
                      <w:r w:rsidRPr="008D5925">
                        <w:t>29</w:t>
                      </w:r>
                      <w:r>
                        <w:t>, combo boxes(Drop down list) lets the user modify the order of the Datatable by either ASC (Asecnding) or DESC(descending)</w:t>
                      </w:r>
                    </w:p>
                  </w:txbxContent>
                </v:textbox>
              </v:rect>
            </w:pict>
          </mc:Fallback>
        </mc:AlternateContent>
      </w:r>
      <w:r w:rsidR="00574CBD">
        <w:rPr>
          <w:noProof/>
          <w:lang w:eastAsia="en-GB"/>
        </w:rPr>
        <mc:AlternateContent>
          <mc:Choice Requires="wps">
            <w:drawing>
              <wp:anchor distT="0" distB="0" distL="114300" distR="114300" simplePos="0" relativeHeight="252226560" behindDoc="0" locked="0" layoutInCell="1" allowOverlap="1" wp14:anchorId="41A5BA52" wp14:editId="6D80FC86">
                <wp:simplePos x="0" y="0"/>
                <wp:positionH relativeFrom="column">
                  <wp:posOffset>7170420</wp:posOffset>
                </wp:positionH>
                <wp:positionV relativeFrom="paragraph">
                  <wp:posOffset>-123825</wp:posOffset>
                </wp:positionV>
                <wp:extent cx="1066800" cy="1238250"/>
                <wp:effectExtent l="0" t="38100" r="57150" b="19050"/>
                <wp:wrapNone/>
                <wp:docPr id="1460" name="Straight Arrow Connector 1460"/>
                <wp:cNvGraphicFramePr/>
                <a:graphic xmlns:a="http://schemas.openxmlformats.org/drawingml/2006/main">
                  <a:graphicData uri="http://schemas.microsoft.com/office/word/2010/wordprocessingShape">
                    <wps:wsp>
                      <wps:cNvCnPr/>
                      <wps:spPr>
                        <a:xfrm flipV="1">
                          <a:off x="0" y="0"/>
                          <a:ext cx="106680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D9D6D" id="Straight Arrow Connector 1460" o:spid="_x0000_s1026" type="#_x0000_t32" style="position:absolute;margin-left:564.6pt;margin-top:-9.75pt;width:84pt;height:97.5pt;flip:y;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" strokecolor="#5b9bd5 [3204]" strokeweight=".5pt">
                <v:stroke endarrow="block" joinstyle="miter"/>
              </v:shape>
            </w:pict>
          </mc:Fallback>
        </mc:AlternateContent>
      </w:r>
      <w:r w:rsidR="00574CBD" w:rsidRPr="00AE4437">
        <w:rPr>
          <w:noProof/>
          <w:lang w:eastAsia="en-GB"/>
        </w:rPr>
        <mc:AlternateContent>
          <mc:Choice Requires="wps">
            <w:drawing>
              <wp:anchor distT="0" distB="0" distL="114300" distR="114300" simplePos="0" relativeHeight="252213248" behindDoc="0" locked="0" layoutInCell="1" allowOverlap="1" wp14:anchorId="5B53E2DD" wp14:editId="0864A169">
                <wp:simplePos x="0" y="0"/>
                <wp:positionH relativeFrom="margin">
                  <wp:posOffset>1255395</wp:posOffset>
                </wp:positionH>
                <wp:positionV relativeFrom="paragraph">
                  <wp:posOffset>-171450</wp:posOffset>
                </wp:positionV>
                <wp:extent cx="3752850" cy="269875"/>
                <wp:effectExtent l="0" t="0" r="19050" b="15875"/>
                <wp:wrapNone/>
                <wp:docPr id="1053" name="Text Box 1053"/>
                <wp:cNvGraphicFramePr/>
                <a:graphic xmlns:a="http://schemas.openxmlformats.org/drawingml/2006/main">
                  <a:graphicData uri="http://schemas.microsoft.com/office/word/2010/wordprocessingShape">
                    <wps:wsp>
                      <wps:cNvSpPr txBox="1"/>
                      <wps:spPr>
                        <a:xfrm>
                          <a:off x="0" y="0"/>
                          <a:ext cx="3752850" cy="269875"/>
                        </a:xfrm>
                        <a:prstGeom prst="rect">
                          <a:avLst/>
                        </a:prstGeom>
                        <a:solidFill>
                          <a:schemeClr val="lt1"/>
                        </a:solidFill>
                        <a:ln w="6350">
                          <a:solidFill>
                            <a:prstClr val="black"/>
                          </a:solidFill>
                        </a:ln>
                      </wps:spPr>
                      <wps:txbx>
                        <w:txbxContent>
                          <w:p w14:paraId="505030DA" w14:textId="77777777" w:rsidR="00E71811" w:rsidRDefault="00E71811" w:rsidP="00574CBD">
                            <w:r>
                              <w:t>W</w:t>
                            </w:r>
                            <w:r w:rsidRPr="009A7D43">
                              <w:t xml:space="preserve">120, </w:t>
                            </w:r>
                            <w:r>
                              <w:t>H</w:t>
                            </w:r>
                            <w:r w:rsidRPr="009A7D43">
                              <w:t>40</w:t>
                            </w:r>
                            <w:r>
                              <w:t>, removes receipts and prints receipts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E2DD" id="Text Box 1053" o:spid="_x0000_s1698" type="#_x0000_t202" style="position:absolute;margin-left:98.85pt;margin-top:-13.5pt;width:295.5pt;height:21.2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" fillcolor="white [3201]" strokeweight=".5pt">
                <v:textbox>
                  <w:txbxContent>
                    <w:p w14:paraId="505030DA" w14:textId="77777777" w:rsidR="00E71811" w:rsidRDefault="00E71811" w:rsidP="00574CBD">
                      <w:r>
                        <w:t>W</w:t>
                      </w:r>
                      <w:r w:rsidRPr="009A7D43">
                        <w:t xml:space="preserve">120, </w:t>
                      </w:r>
                      <w:r>
                        <w:t>H</w:t>
                      </w:r>
                      <w:r w:rsidRPr="009A7D43">
                        <w:t>40</w:t>
                      </w:r>
                      <w:r>
                        <w:t>, removes receipts and prints receipts</w:t>
                      </w:r>
                    </w:p>
                  </w:txbxContent>
                </v:textbox>
                <w10:wrap anchorx="margin"/>
              </v:shape>
            </w:pict>
          </mc:Fallback>
        </mc:AlternateContent>
      </w:r>
      <w:r w:rsidR="00574CBD">
        <w:rPr>
          <w:noProof/>
          <w:lang w:eastAsia="en-GB"/>
        </w:rPr>
        <mc:AlternateContent>
          <mc:Choice Requires="wps">
            <w:drawing>
              <wp:anchor distT="0" distB="0" distL="114300" distR="114300" simplePos="0" relativeHeight="252222464" behindDoc="0" locked="0" layoutInCell="1" allowOverlap="1" wp14:anchorId="10E6094C" wp14:editId="1790EF05">
                <wp:simplePos x="0" y="0"/>
                <wp:positionH relativeFrom="column">
                  <wp:posOffset>721995</wp:posOffset>
                </wp:positionH>
                <wp:positionV relativeFrom="paragraph">
                  <wp:posOffset>209550</wp:posOffset>
                </wp:positionV>
                <wp:extent cx="1057275" cy="790575"/>
                <wp:effectExtent l="38100" t="0" r="28575" b="47625"/>
                <wp:wrapNone/>
                <wp:docPr id="1453" name="Straight Arrow Connector 1453"/>
                <wp:cNvGraphicFramePr/>
                <a:graphic xmlns:a="http://schemas.openxmlformats.org/drawingml/2006/main">
                  <a:graphicData uri="http://schemas.microsoft.com/office/word/2010/wordprocessingShape">
                    <wps:wsp>
                      <wps:cNvCnPr/>
                      <wps:spPr>
                        <a:xfrm flipH="1">
                          <a:off x="0" y="0"/>
                          <a:ext cx="10572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EA2B4" id="Straight Arrow Connector 1453" o:spid="_x0000_s1026" type="#_x0000_t32" style="position:absolute;margin-left:56.85pt;margin-top:16.5pt;width:83.25pt;height:62.25pt;flip:x;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" strokecolor="#5b9bd5 [3204]" strokeweight=".5pt">
                <v:stroke endarrow="block" joinstyle="miter"/>
              </v:shape>
            </w:pict>
          </mc:Fallback>
        </mc:AlternateContent>
      </w:r>
      <w:r w:rsidR="00574CBD" w:rsidRPr="00AE4437">
        <w:rPr>
          <w:noProof/>
          <w:lang w:eastAsia="en-GB"/>
        </w:rPr>
        <mc:AlternateContent>
          <mc:Choice Requires="wps">
            <w:drawing>
              <wp:anchor distT="0" distB="0" distL="114300" distR="114300" simplePos="0" relativeHeight="252212224" behindDoc="0" locked="0" layoutInCell="1" allowOverlap="1" wp14:anchorId="56DE4544" wp14:editId="2E2E5D4C">
                <wp:simplePos x="0" y="0"/>
                <wp:positionH relativeFrom="column">
                  <wp:posOffset>1675322</wp:posOffset>
                </wp:positionH>
                <wp:positionV relativeFrom="paragraph">
                  <wp:posOffset>-47708</wp:posOffset>
                </wp:positionV>
                <wp:extent cx="970059" cy="1081129"/>
                <wp:effectExtent l="38100" t="0" r="20955" b="62230"/>
                <wp:wrapNone/>
                <wp:docPr id="1054" name="Straight Arrow Connector 1054"/>
                <wp:cNvGraphicFramePr/>
                <a:graphic xmlns:a="http://schemas.openxmlformats.org/drawingml/2006/main">
                  <a:graphicData uri="http://schemas.microsoft.com/office/word/2010/wordprocessingShape">
                    <wps:wsp>
                      <wps:cNvCnPr/>
                      <wps:spPr>
                        <a:xfrm flipH="1">
                          <a:off x="0" y="0"/>
                          <a:ext cx="970059" cy="1081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3607A" id="Straight Arrow Connector 1054" o:spid="_x0000_s1026" type="#_x0000_t32" style="position:absolute;margin-left:131.9pt;margin-top:-3.75pt;width:76.4pt;height:85.15pt;flip:x;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" strokecolor="#5b9bd5 [3204]" strokeweight=".5pt">
                <v:stroke endarrow="block" joinstyle="miter"/>
              </v:shape>
            </w:pict>
          </mc:Fallback>
        </mc:AlternateContent>
      </w:r>
      <w:r w:rsidR="00574CBD">
        <w:rPr>
          <w:noProof/>
          <w:lang w:eastAsia="en-GB"/>
        </w:rPr>
        <mc:AlternateContent>
          <mc:Choice Requires="wps">
            <w:drawing>
              <wp:anchor distT="0" distB="0" distL="114300" distR="114300" simplePos="0" relativeHeight="252173312" behindDoc="0" locked="0" layoutInCell="1" allowOverlap="1" wp14:anchorId="285FDEED" wp14:editId="43BDF537">
                <wp:simplePos x="0" y="0"/>
                <wp:positionH relativeFrom="column">
                  <wp:posOffset>5849758</wp:posOffset>
                </wp:positionH>
                <wp:positionV relativeFrom="paragraph">
                  <wp:posOffset>-174929</wp:posOffset>
                </wp:positionV>
                <wp:extent cx="1129085" cy="278296"/>
                <wp:effectExtent l="0" t="0" r="13970" b="26670"/>
                <wp:wrapNone/>
                <wp:docPr id="1192" name="Text Box 1192"/>
                <wp:cNvGraphicFramePr/>
                <a:graphic xmlns:a="http://schemas.openxmlformats.org/drawingml/2006/main">
                  <a:graphicData uri="http://schemas.microsoft.com/office/word/2010/wordprocessingShape">
                    <wps:wsp>
                      <wps:cNvSpPr txBox="1"/>
                      <wps:spPr>
                        <a:xfrm>
                          <a:off x="0" y="0"/>
                          <a:ext cx="1129085" cy="278296"/>
                        </a:xfrm>
                        <a:prstGeom prst="rect">
                          <a:avLst/>
                        </a:prstGeom>
                        <a:solidFill>
                          <a:schemeClr val="lt1"/>
                        </a:solidFill>
                        <a:ln w="6350">
                          <a:solidFill>
                            <a:prstClr val="black"/>
                          </a:solidFill>
                        </a:ln>
                      </wps:spPr>
                      <wps:txbx>
                        <w:txbxContent>
                          <w:p w14:paraId="4F7043CB" w14:textId="77777777" w:rsidR="00E71811" w:rsidRDefault="00E71811" w:rsidP="00574CBD">
                            <w:pPr>
                              <w:tabs>
                                <w:tab w:val="left" w:pos="2327"/>
                              </w:tabs>
                            </w:pPr>
                            <w:r>
                              <w:t>H</w:t>
                            </w:r>
                            <w:r w:rsidRPr="00414D3B">
                              <w:t xml:space="preserve">317, </w:t>
                            </w:r>
                            <w:r>
                              <w:t>W</w:t>
                            </w:r>
                            <w:r w:rsidRPr="00414D3B">
                              <w:t>39</w:t>
                            </w:r>
                          </w:p>
                          <w:p w14:paraId="20E5A50E" w14:textId="77777777" w:rsidR="00E71811" w:rsidRDefault="00E71811" w:rsidP="00574C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DEED" id="Text Box 1192" o:spid="_x0000_s1699" type="#_x0000_t202" style="position:absolute;margin-left:460.6pt;margin-top:-13.75pt;width:88.9pt;height:21.9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" fillcolor="white [3201]" strokeweight=".5pt">
                <v:textbox>
                  <w:txbxContent>
                    <w:p w14:paraId="4F7043CB" w14:textId="77777777" w:rsidR="00E71811" w:rsidRDefault="00E71811" w:rsidP="00574CBD">
                      <w:pPr>
                        <w:tabs>
                          <w:tab w:val="left" w:pos="2327"/>
                        </w:tabs>
                      </w:pPr>
                      <w:r>
                        <w:t>H</w:t>
                      </w:r>
                      <w:r w:rsidRPr="00414D3B">
                        <w:t xml:space="preserve">317, </w:t>
                      </w:r>
                      <w:r>
                        <w:t>W</w:t>
                      </w:r>
                      <w:r w:rsidRPr="00414D3B">
                        <w:t>39</w:t>
                      </w:r>
                    </w:p>
                    <w:p w14:paraId="20E5A50E" w14:textId="77777777" w:rsidR="00E71811" w:rsidRDefault="00E71811" w:rsidP="00574CBD"/>
                  </w:txbxContent>
                </v:textbox>
              </v:shape>
            </w:pict>
          </mc:Fallback>
        </mc:AlternateContent>
      </w:r>
      <w:r w:rsidR="00574CBD">
        <w:rPr>
          <w:noProof/>
          <w:lang w:eastAsia="en-GB"/>
        </w:rPr>
        <mc:AlternateContent>
          <mc:Choice Requires="wps">
            <w:drawing>
              <wp:anchor distT="0" distB="0" distL="114300" distR="114300" simplePos="0" relativeHeight="252172288" behindDoc="0" locked="0" layoutInCell="1" allowOverlap="1" wp14:anchorId="42ED4031" wp14:editId="69751931">
                <wp:simplePos x="0" y="0"/>
                <wp:positionH relativeFrom="column">
                  <wp:posOffset>4967163</wp:posOffset>
                </wp:positionH>
                <wp:positionV relativeFrom="paragraph">
                  <wp:posOffset>39950</wp:posOffset>
                </wp:positionV>
                <wp:extent cx="1093594" cy="1057523"/>
                <wp:effectExtent l="0" t="38100" r="49530" b="28575"/>
                <wp:wrapNone/>
                <wp:docPr id="1191" name="Straight Arrow Connector 1191"/>
                <wp:cNvGraphicFramePr/>
                <a:graphic xmlns:a="http://schemas.openxmlformats.org/drawingml/2006/main">
                  <a:graphicData uri="http://schemas.microsoft.com/office/word/2010/wordprocessingShape">
                    <wps:wsp>
                      <wps:cNvCnPr/>
                      <wps:spPr>
                        <a:xfrm flipV="1">
                          <a:off x="0" y="0"/>
                          <a:ext cx="1093594" cy="1057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32C98" id="Straight Arrow Connector 1191" o:spid="_x0000_s1026" type="#_x0000_t32" style="position:absolute;margin-left:391.1pt;margin-top:3.15pt;width:86.1pt;height:83.25pt;flip: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" strokecolor="#5b9bd5 [3204]" strokeweight=".5pt">
                <v:stroke endarrow="block" joinstyle="miter"/>
              </v:shape>
            </w:pict>
          </mc:Fallback>
        </mc:AlternateContent>
      </w:r>
    </w:p>
    <w:p w14:paraId="15884629" w14:textId="23A67594" w:rsidR="00574CBD" w:rsidRDefault="007203D1" w:rsidP="00574CBD">
      <w:pPr>
        <w:tabs>
          <w:tab w:val="left" w:pos="2327"/>
        </w:tabs>
      </w:pPr>
      <w:r>
        <w:rPr>
          <w:noProof/>
          <w:lang w:eastAsia="en-GB"/>
        </w:rPr>
        <mc:AlternateContent>
          <mc:Choice Requires="wps">
            <w:drawing>
              <wp:anchor distT="0" distB="0" distL="114300" distR="114300" simplePos="0" relativeHeight="252327936" behindDoc="0" locked="0" layoutInCell="1" allowOverlap="1" wp14:anchorId="7FC90F97" wp14:editId="4C546150">
                <wp:simplePos x="0" y="0"/>
                <wp:positionH relativeFrom="column">
                  <wp:posOffset>2578044</wp:posOffset>
                </wp:positionH>
                <wp:positionV relativeFrom="paragraph">
                  <wp:posOffset>238125</wp:posOffset>
                </wp:positionV>
                <wp:extent cx="3277556" cy="309245"/>
                <wp:effectExtent l="0" t="0" r="0" b="0"/>
                <wp:wrapNone/>
                <wp:docPr id="1404" name="TextBox 45"/>
                <wp:cNvGraphicFramePr/>
                <a:graphic xmlns:a="http://schemas.openxmlformats.org/drawingml/2006/main">
                  <a:graphicData uri="http://schemas.microsoft.com/office/word/2010/wordprocessingShape">
                    <wps:wsp>
                      <wps:cNvSpPr txBox="1"/>
                      <wps:spPr>
                        <a:xfrm>
                          <a:off x="0" y="0"/>
                          <a:ext cx="3277556" cy="309245"/>
                        </a:xfrm>
                        <a:prstGeom prst="rect">
                          <a:avLst/>
                        </a:prstGeom>
                        <a:noFill/>
                      </wps:spPr>
                      <wps:txbx>
                        <w:txbxContent>
                          <w:p w14:paraId="3118754F" w14:textId="1FE2AE5A"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R</w:t>
                            </w:r>
                            <w:r>
                              <w:rPr>
                                <w:rFonts w:ascii="Century Gothic" w:hAnsi="Century Gothic"/>
                                <w:sz w:val="32"/>
                              </w:rPr>
                              <w:t>eceipt &amp; Finance</w:t>
                            </w:r>
                            <w:r w:rsidRPr="005823D0">
                              <w:rPr>
                                <w:rFonts w:ascii="Century Gothic" w:hAnsi="Century Gothic"/>
                                <w:sz w:val="32"/>
                              </w:rPr>
                              <w:t xml:space="preserve"> Interface</w:t>
                            </w:r>
                          </w:p>
                        </w:txbxContent>
                      </wps:txbx>
                      <wps:bodyPr wrap="square" rtlCol="0">
                        <a:spAutoFit/>
                      </wps:bodyPr>
                    </wps:wsp>
                  </a:graphicData>
                </a:graphic>
                <wp14:sizeRelH relativeFrom="margin">
                  <wp14:pctWidth>0</wp14:pctWidth>
                </wp14:sizeRelH>
              </wp:anchor>
            </w:drawing>
          </mc:Choice>
          <mc:Fallback>
            <w:pict>
              <v:shape w14:anchorId="7FC90F97" id="_x0000_s1700" type="#_x0000_t202" style="position:absolute;margin-left:203pt;margin-top:18.75pt;width:258.1pt;height:24.3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" filled="f" stroked="f">
                <v:textbox style="mso-fit-shape-to-text:t">
                  <w:txbxContent>
                    <w:p w14:paraId="3118754F" w14:textId="1FE2AE5A" w:rsidR="00E71811" w:rsidRPr="005823D0" w:rsidRDefault="00E71811" w:rsidP="005823D0">
                      <w:pPr>
                        <w:pStyle w:val="NormalWeb"/>
                        <w:spacing w:before="0" w:beforeAutospacing="0" w:after="0" w:afterAutospacing="0"/>
                        <w:rPr>
                          <w:rFonts w:ascii="Century Gothic" w:hAnsi="Century Gothic"/>
                          <w:sz w:val="32"/>
                        </w:rPr>
                      </w:pPr>
                      <w:r>
                        <w:rPr>
                          <w:rFonts w:ascii="Century Gothic" w:hAnsi="Century Gothic"/>
                          <w:sz w:val="32"/>
                          <w:u w:val="single"/>
                        </w:rPr>
                        <w:t>R</w:t>
                      </w:r>
                      <w:r>
                        <w:rPr>
                          <w:rFonts w:ascii="Century Gothic" w:hAnsi="Century Gothic"/>
                          <w:sz w:val="32"/>
                        </w:rPr>
                        <w:t>eceipt &amp; Finance</w:t>
                      </w:r>
                      <w:r w:rsidRPr="005823D0">
                        <w:rPr>
                          <w:rFonts w:ascii="Century Gothic" w:hAnsi="Century Gothic"/>
                          <w:sz w:val="32"/>
                        </w:rPr>
                        <w:t xml:space="preserve"> Interface</w:t>
                      </w:r>
                    </w:p>
                  </w:txbxContent>
                </v:textbox>
              </v:shape>
            </w:pict>
          </mc:Fallback>
        </mc:AlternateContent>
      </w:r>
    </w:p>
    <w:p w14:paraId="27F85967" w14:textId="3C65ACE4" w:rsidR="00574CBD" w:rsidRDefault="007203D1" w:rsidP="00574CBD">
      <w:pPr>
        <w:tabs>
          <w:tab w:val="left" w:pos="2327"/>
        </w:tabs>
      </w:pPr>
      <w:r w:rsidRPr="00AE4437">
        <w:rPr>
          <w:noProof/>
          <w:lang w:eastAsia="en-GB"/>
        </w:rPr>
        <mc:AlternateContent>
          <mc:Choice Requires="wps">
            <w:drawing>
              <wp:anchor distT="0" distB="0" distL="114300" distR="114300" simplePos="0" relativeHeight="252211200" behindDoc="0" locked="0" layoutInCell="1" allowOverlap="1" wp14:anchorId="3733CCDB" wp14:editId="5C262535">
                <wp:simplePos x="0" y="0"/>
                <wp:positionH relativeFrom="column">
                  <wp:posOffset>2281620</wp:posOffset>
                </wp:positionH>
                <wp:positionV relativeFrom="paragraph">
                  <wp:posOffset>7585</wp:posOffset>
                </wp:positionV>
                <wp:extent cx="292000" cy="279625"/>
                <wp:effectExtent l="0" t="0" r="13335" b="25400"/>
                <wp:wrapNone/>
                <wp:docPr id="1440" name="Rectangle 1440"/>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27900459"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CCDB" id="Rectangle 1440" o:spid="_x0000_s1701" style="position:absolute;margin-left:179.65pt;margin-top:.6pt;width:23pt;height:22pt;z-index:25221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" fillcolor="white [3201]" strokecolor="black [3200]" strokeweight="1pt">
                <v:textbox>
                  <w:txbxContent>
                    <w:p w14:paraId="27900459" w14:textId="77777777" w:rsidR="00E71811" w:rsidRDefault="00E71811" w:rsidP="00574CBD">
                      <w:pPr>
                        <w:jc w:val="center"/>
                      </w:pPr>
                      <w:r>
                        <w:t>B</w:t>
                      </w:r>
                    </w:p>
                  </w:txbxContent>
                </v:textbox>
              </v:rect>
            </w:pict>
          </mc:Fallback>
        </mc:AlternateContent>
      </w:r>
      <w:r w:rsidR="00574CBD">
        <w:rPr>
          <w:noProof/>
          <w:lang w:eastAsia="en-GB"/>
        </w:rPr>
        <mc:AlternateContent>
          <mc:Choice Requires="wps">
            <w:drawing>
              <wp:anchor distT="0" distB="0" distL="114300" distR="114300" simplePos="0" relativeHeight="252214272" behindDoc="0" locked="0" layoutInCell="1" allowOverlap="1" wp14:anchorId="085168C7" wp14:editId="3E6E58B7">
                <wp:simplePos x="0" y="0"/>
                <wp:positionH relativeFrom="column">
                  <wp:posOffset>7534855</wp:posOffset>
                </wp:positionH>
                <wp:positionV relativeFrom="paragraph">
                  <wp:posOffset>6929</wp:posOffset>
                </wp:positionV>
                <wp:extent cx="292000" cy="279625"/>
                <wp:effectExtent l="0" t="0" r="13335" b="25400"/>
                <wp:wrapNone/>
                <wp:docPr id="1441" name="Rectangle 1441"/>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35B83DEA" w14:textId="77777777" w:rsidR="00E71811" w:rsidRPr="00B84BBF" w:rsidRDefault="00E71811" w:rsidP="00574CBD">
                            <w:pPr>
                              <w:jc w:val="center"/>
                              <w:rPr>
                                <w:u w:val="single"/>
                              </w:rP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168C7" id="Rectangle 1441" o:spid="_x0000_s1702" style="position:absolute;margin-left:593.3pt;margin-top:.55pt;width:23pt;height:22pt;z-index:25221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" fillcolor="white [3201]" strokecolor="black [3200]" strokeweight="1pt">
                <v:textbox>
                  <w:txbxContent>
                    <w:p w14:paraId="35B83DEA" w14:textId="77777777" w:rsidR="00E71811" w:rsidRPr="00B84BBF" w:rsidRDefault="00E71811" w:rsidP="00574CBD">
                      <w:pPr>
                        <w:jc w:val="center"/>
                        <w:rPr>
                          <w:u w:val="single"/>
                        </w:rPr>
                      </w:pPr>
                      <w:r>
                        <w:t>E</w:t>
                      </w:r>
                    </w:p>
                  </w:txbxContent>
                </v:textbox>
              </v:rect>
            </w:pict>
          </mc:Fallback>
        </mc:AlternateContent>
      </w:r>
    </w:p>
    <w:p w14:paraId="7D8A9B55" w14:textId="77777777" w:rsidR="00574CBD" w:rsidRDefault="00574CBD" w:rsidP="00574CBD">
      <w:pPr>
        <w:tabs>
          <w:tab w:val="left" w:pos="2327"/>
        </w:tabs>
      </w:pPr>
      <w:r w:rsidRPr="008D5925">
        <w:rPr>
          <w:noProof/>
          <w:lang w:eastAsia="en-GB"/>
        </w:rPr>
        <mc:AlternateContent>
          <mc:Choice Requires="wps">
            <w:drawing>
              <wp:anchor distT="0" distB="0" distL="114300" distR="114300" simplePos="0" relativeHeight="252223488" behindDoc="0" locked="0" layoutInCell="1" allowOverlap="1" wp14:anchorId="039FE9A6" wp14:editId="2A4E44FD">
                <wp:simplePos x="0" y="0"/>
                <wp:positionH relativeFrom="column">
                  <wp:posOffset>7027545</wp:posOffset>
                </wp:positionH>
                <wp:positionV relativeFrom="paragraph">
                  <wp:posOffset>248920</wp:posOffset>
                </wp:positionV>
                <wp:extent cx="857250" cy="169545"/>
                <wp:effectExtent l="0" t="0" r="19050" b="20955"/>
                <wp:wrapNone/>
                <wp:docPr id="1457" name="Rectangle 1457"/>
                <wp:cNvGraphicFramePr/>
                <a:graphic xmlns:a="http://schemas.openxmlformats.org/drawingml/2006/main">
                  <a:graphicData uri="http://schemas.microsoft.com/office/word/2010/wordprocessingShape">
                    <wps:wsp>
                      <wps:cNvSpPr/>
                      <wps:spPr>
                        <a:xfrm>
                          <a:off x="0" y="0"/>
                          <a:ext cx="857250" cy="169545"/>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4F2D300E"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E9A6" id="Rectangle 1457" o:spid="_x0000_s1703" style="position:absolute;margin-left:553.35pt;margin-top:19.6pt;width:67.5pt;height:13.3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" fillcolor="white [3201]" strokecolor="#aeaaaa [2414]" strokeweight="1pt">
                <v:textbox>
                  <w:txbxContent>
                    <w:p w14:paraId="4F2D300E" w14:textId="77777777" w:rsidR="00E71811" w:rsidRPr="00CD7491" w:rsidRDefault="00E71811" w:rsidP="00574CBD">
                      <w:pPr>
                        <w:pStyle w:val="NormalWeb"/>
                        <w:spacing w:before="0" w:beforeAutospacing="0" w:after="0" w:afterAutospacing="0"/>
                        <w:jc w:val="both"/>
                      </w:pPr>
                    </w:p>
                  </w:txbxContent>
                </v:textbox>
              </v:rect>
            </w:pict>
          </mc:Fallback>
        </mc:AlternateContent>
      </w:r>
      <w:r w:rsidRPr="008D5925">
        <w:rPr>
          <w:noProof/>
          <w:lang w:eastAsia="en-GB"/>
        </w:rPr>
        <mc:AlternateContent>
          <mc:Choice Requires="wps">
            <w:drawing>
              <wp:anchor distT="0" distB="0" distL="114300" distR="114300" simplePos="0" relativeHeight="252224512" behindDoc="0" locked="0" layoutInCell="1" allowOverlap="1" wp14:anchorId="4764A2CA" wp14:editId="17B975F4">
                <wp:simplePos x="0" y="0"/>
                <wp:positionH relativeFrom="column">
                  <wp:posOffset>7716520</wp:posOffset>
                </wp:positionH>
                <wp:positionV relativeFrom="paragraph">
                  <wp:posOffset>232410</wp:posOffset>
                </wp:positionV>
                <wp:extent cx="190500" cy="200025"/>
                <wp:effectExtent l="0" t="0" r="19050" b="28575"/>
                <wp:wrapNone/>
                <wp:docPr id="1458" name="Rectangle 1458"/>
                <wp:cNvGraphicFramePr/>
                <a:graphic xmlns:a="http://schemas.openxmlformats.org/drawingml/2006/main">
                  <a:graphicData uri="http://schemas.microsoft.com/office/word/2010/wordprocessingShape">
                    <wps:wsp>
                      <wps:cNvSpPr/>
                      <wps:spPr>
                        <a:xfrm>
                          <a:off x="0" y="0"/>
                          <a:ext cx="190500" cy="200025"/>
                        </a:xfrm>
                        <a:prstGeom prst="rect">
                          <a:avLst/>
                        </a:prstGeom>
                        <a:ln/>
                      </wps:spPr>
                      <wps:style>
                        <a:lnRef idx="2">
                          <a:schemeClr val="dk1"/>
                        </a:lnRef>
                        <a:fillRef idx="1">
                          <a:schemeClr val="lt1"/>
                        </a:fillRef>
                        <a:effectRef idx="0">
                          <a:schemeClr val="dk1"/>
                        </a:effectRef>
                        <a:fontRef idx="minor">
                          <a:schemeClr val="dk1"/>
                        </a:fontRef>
                      </wps:style>
                      <wps:txbx>
                        <w:txbxContent>
                          <w:p w14:paraId="7D6C7BAA"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4A2CA" id="Rectangle 1458" o:spid="_x0000_s1704" style="position:absolute;margin-left:607.6pt;margin-top:18.3pt;width:15pt;height:15.7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" fillcolor="white [3201]" strokecolor="black [3200]" strokeweight="1pt">
                <v:textbox>
                  <w:txbxContent>
                    <w:p w14:paraId="7D6C7BAA"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v:textbox>
              </v:rect>
            </w:pict>
          </mc:Fallback>
        </mc:AlternateContent>
      </w:r>
      <w:r w:rsidRPr="0072684D">
        <w:rPr>
          <w:noProof/>
          <w:lang w:eastAsia="en-GB"/>
        </w:rPr>
        <mc:AlternateContent>
          <mc:Choice Requires="wps">
            <w:drawing>
              <wp:anchor distT="0" distB="0" distL="114300" distR="114300" simplePos="0" relativeHeight="252147712" behindDoc="0" locked="0" layoutInCell="1" allowOverlap="1" wp14:anchorId="17AEF49D" wp14:editId="40EED587">
                <wp:simplePos x="0" y="0"/>
                <wp:positionH relativeFrom="column">
                  <wp:posOffset>6773545</wp:posOffset>
                </wp:positionH>
                <wp:positionV relativeFrom="paragraph">
                  <wp:posOffset>234950</wp:posOffset>
                </wp:positionV>
                <wp:extent cx="190500" cy="200025"/>
                <wp:effectExtent l="0" t="0" r="19050" b="28575"/>
                <wp:wrapNone/>
                <wp:docPr id="1442" name="Rectangle 1442"/>
                <wp:cNvGraphicFramePr/>
                <a:graphic xmlns:a="http://schemas.openxmlformats.org/drawingml/2006/main">
                  <a:graphicData uri="http://schemas.microsoft.com/office/word/2010/wordprocessingShape">
                    <wps:wsp>
                      <wps:cNvSpPr/>
                      <wps:spPr>
                        <a:xfrm>
                          <a:off x="0" y="0"/>
                          <a:ext cx="190500" cy="200025"/>
                        </a:xfrm>
                        <a:prstGeom prst="rect">
                          <a:avLst/>
                        </a:prstGeom>
                        <a:ln/>
                      </wps:spPr>
                      <wps:style>
                        <a:lnRef idx="2">
                          <a:schemeClr val="dk1"/>
                        </a:lnRef>
                        <a:fillRef idx="1">
                          <a:schemeClr val="lt1"/>
                        </a:fillRef>
                        <a:effectRef idx="0">
                          <a:schemeClr val="dk1"/>
                        </a:effectRef>
                        <a:fontRef idx="minor">
                          <a:schemeClr val="dk1"/>
                        </a:fontRef>
                      </wps:style>
                      <wps:txbx>
                        <w:txbxContent>
                          <w:p w14:paraId="035F7FA7"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EF49D" id="Rectangle 1442" o:spid="_x0000_s1705" style="position:absolute;margin-left:533.35pt;margin-top:18.5pt;width:15pt;height:15.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" fillcolor="white [3201]" strokecolor="black [3200]" strokeweight="1pt">
                <v:textbox>
                  <w:txbxContent>
                    <w:p w14:paraId="035F7FA7" w14:textId="77777777" w:rsidR="00E71811" w:rsidRPr="0092275B" w:rsidRDefault="00E71811" w:rsidP="00574CBD">
                      <w:pPr>
                        <w:pStyle w:val="NormalWeb"/>
                        <w:spacing w:before="0" w:beforeAutospacing="0" w:after="0" w:afterAutospacing="0"/>
                        <w:rPr>
                          <w:rFonts w:ascii="Microsoft Sans Serif" w:hAnsi="Microsoft Sans Serif" w:cs="Microsoft Sans Serif"/>
                          <w:b/>
                          <w:sz w:val="16"/>
                          <w:szCs w:val="16"/>
                        </w:rPr>
                      </w:pPr>
                    </w:p>
                  </w:txbxContent>
                </v:textbox>
              </v:rect>
            </w:pict>
          </mc:Fallback>
        </mc:AlternateContent>
      </w:r>
      <w:r w:rsidRPr="0072684D">
        <w:rPr>
          <w:noProof/>
          <w:lang w:eastAsia="en-GB"/>
        </w:rPr>
        <mc:AlternateContent>
          <mc:Choice Requires="wps">
            <w:drawing>
              <wp:anchor distT="0" distB="0" distL="114300" distR="114300" simplePos="0" relativeHeight="252146688" behindDoc="0" locked="0" layoutInCell="1" allowOverlap="1" wp14:anchorId="2A49AC84" wp14:editId="25826540">
                <wp:simplePos x="0" y="0"/>
                <wp:positionH relativeFrom="column">
                  <wp:posOffset>6084570</wp:posOffset>
                </wp:positionH>
                <wp:positionV relativeFrom="paragraph">
                  <wp:posOffset>251460</wp:posOffset>
                </wp:positionV>
                <wp:extent cx="857250" cy="169545"/>
                <wp:effectExtent l="0" t="0" r="19050" b="20955"/>
                <wp:wrapNone/>
                <wp:docPr id="1443" name="Rectangle 1443"/>
                <wp:cNvGraphicFramePr/>
                <a:graphic xmlns:a="http://schemas.openxmlformats.org/drawingml/2006/main">
                  <a:graphicData uri="http://schemas.microsoft.com/office/word/2010/wordprocessingShape">
                    <wps:wsp>
                      <wps:cNvSpPr/>
                      <wps:spPr>
                        <a:xfrm>
                          <a:off x="0" y="0"/>
                          <a:ext cx="857250" cy="169545"/>
                        </a:xfrm>
                        <a:prstGeom prst="rect">
                          <a:avLst/>
                        </a:prstGeom>
                        <a:ln>
                          <a:solidFill>
                            <a:schemeClr val="bg2">
                              <a:lumMod val="75000"/>
                            </a:schemeClr>
                          </a:solidFill>
                        </a:ln>
                      </wps:spPr>
                      <wps:style>
                        <a:lnRef idx="2">
                          <a:schemeClr val="accent1"/>
                        </a:lnRef>
                        <a:fillRef idx="1">
                          <a:schemeClr val="lt1"/>
                        </a:fillRef>
                        <a:effectRef idx="0">
                          <a:schemeClr val="accent1"/>
                        </a:effectRef>
                        <a:fontRef idx="minor">
                          <a:schemeClr val="dk1"/>
                        </a:fontRef>
                      </wps:style>
                      <wps:txbx>
                        <w:txbxContent>
                          <w:p w14:paraId="7A9EF4E9" w14:textId="77777777" w:rsidR="00E71811" w:rsidRPr="00CD7491" w:rsidRDefault="00E71811" w:rsidP="00574CBD">
                            <w:pPr>
                              <w:pStyle w:val="NormalWeb"/>
                              <w:spacing w:before="0" w:beforeAutospacing="0" w:after="0" w:afterAutospacing="0"/>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9AC84" id="Rectangle 1443" o:spid="_x0000_s1706" style="position:absolute;margin-left:479.1pt;margin-top:19.8pt;width:67.5pt;height:13.3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" fillcolor="white [3201]" strokecolor="#aeaaaa [2414]" strokeweight="1pt">
                <v:textbox>
                  <w:txbxContent>
                    <w:p w14:paraId="7A9EF4E9" w14:textId="77777777" w:rsidR="00E71811" w:rsidRPr="00CD7491" w:rsidRDefault="00E71811" w:rsidP="00574CBD">
                      <w:pPr>
                        <w:pStyle w:val="NormalWeb"/>
                        <w:spacing w:before="0" w:beforeAutospacing="0" w:after="0" w:afterAutospacing="0"/>
                        <w:jc w:val="both"/>
                      </w:pPr>
                    </w:p>
                  </w:txbxContent>
                </v:textbox>
              </v:rect>
            </w:pict>
          </mc:Fallback>
        </mc:AlternateContent>
      </w:r>
      <w:r>
        <w:rPr>
          <w:noProof/>
          <w:lang w:eastAsia="en-GB"/>
        </w:rPr>
        <mc:AlternateContent>
          <mc:Choice Requires="wps">
            <w:drawing>
              <wp:anchor distT="0" distB="0" distL="114300" distR="114300" simplePos="0" relativeHeight="252221440" behindDoc="0" locked="0" layoutInCell="1" allowOverlap="1" wp14:anchorId="38B75251" wp14:editId="16730D7D">
                <wp:simplePos x="0" y="0"/>
                <wp:positionH relativeFrom="column">
                  <wp:posOffset>140970</wp:posOffset>
                </wp:positionH>
                <wp:positionV relativeFrom="paragraph">
                  <wp:posOffset>184785</wp:posOffset>
                </wp:positionV>
                <wp:extent cx="1016000" cy="292735"/>
                <wp:effectExtent l="0" t="0" r="12700" b="12065"/>
                <wp:wrapNone/>
                <wp:docPr id="1452" name="Rectangle 1452"/>
                <wp:cNvGraphicFramePr/>
                <a:graphic xmlns:a="http://schemas.openxmlformats.org/drawingml/2006/main">
                  <a:graphicData uri="http://schemas.microsoft.com/office/word/2010/wordprocessingShape">
                    <wps:wsp>
                      <wps:cNvSpPr/>
                      <wps:spPr>
                        <a:xfrm>
                          <a:off x="0" y="0"/>
                          <a:ext cx="1016000" cy="292735"/>
                        </a:xfrm>
                        <a:prstGeom prst="rect">
                          <a:avLst/>
                        </a:prstGeom>
                        <a:ln/>
                      </wps:spPr>
                      <wps:style>
                        <a:lnRef idx="2">
                          <a:schemeClr val="dk1"/>
                        </a:lnRef>
                        <a:fillRef idx="1">
                          <a:schemeClr val="lt1"/>
                        </a:fillRef>
                        <a:effectRef idx="0">
                          <a:schemeClr val="dk1"/>
                        </a:effectRef>
                        <a:fontRef idx="minor">
                          <a:schemeClr val="dk1"/>
                        </a:fontRef>
                      </wps:style>
                      <wps:txbx>
                        <w:txbxContent>
                          <w:p w14:paraId="438B375E"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Print Receipt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75251" id="Rectangle 1452" o:spid="_x0000_s1707" style="position:absolute;margin-left:11.1pt;margin-top:14.55pt;width:80pt;height:23.05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" fillcolor="white [3201]" strokecolor="black [3200]" strokeweight="1pt">
                <v:textbox>
                  <w:txbxContent>
                    <w:p w14:paraId="438B375E"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Print Receipt</w:t>
                      </w:r>
                    </w:p>
                  </w:txbxContent>
                </v:textbox>
              </v:rect>
            </w:pict>
          </mc:Fallback>
        </mc:AlternateContent>
      </w:r>
      <w:r>
        <w:rPr>
          <w:noProof/>
          <w:lang w:eastAsia="en-GB"/>
        </w:rPr>
        <mc:AlternateContent>
          <mc:Choice Requires="wps">
            <w:drawing>
              <wp:anchor distT="0" distB="0" distL="114300" distR="114300" simplePos="0" relativeHeight="252148736" behindDoc="0" locked="0" layoutInCell="1" allowOverlap="1" wp14:anchorId="357495E9" wp14:editId="56D92197">
                <wp:simplePos x="0" y="0"/>
                <wp:positionH relativeFrom="column">
                  <wp:posOffset>1190625</wp:posOffset>
                </wp:positionH>
                <wp:positionV relativeFrom="paragraph">
                  <wp:posOffset>186055</wp:posOffset>
                </wp:positionV>
                <wp:extent cx="1016000" cy="292735"/>
                <wp:effectExtent l="0" t="0" r="12700" b="12065"/>
                <wp:wrapNone/>
                <wp:docPr id="1444" name="Rectangle 1444"/>
                <wp:cNvGraphicFramePr/>
                <a:graphic xmlns:a="http://schemas.openxmlformats.org/drawingml/2006/main">
                  <a:graphicData uri="http://schemas.microsoft.com/office/word/2010/wordprocessingShape">
                    <wps:wsp>
                      <wps:cNvSpPr/>
                      <wps:spPr>
                        <a:xfrm>
                          <a:off x="0" y="0"/>
                          <a:ext cx="1016000" cy="292735"/>
                        </a:xfrm>
                        <a:prstGeom prst="rect">
                          <a:avLst/>
                        </a:prstGeom>
                        <a:ln/>
                      </wps:spPr>
                      <wps:style>
                        <a:lnRef idx="2">
                          <a:schemeClr val="dk1"/>
                        </a:lnRef>
                        <a:fillRef idx="1">
                          <a:schemeClr val="lt1"/>
                        </a:fillRef>
                        <a:effectRef idx="0">
                          <a:schemeClr val="dk1"/>
                        </a:effectRef>
                        <a:fontRef idx="minor">
                          <a:schemeClr val="dk1"/>
                        </a:fontRef>
                      </wps:style>
                      <wps:txbx>
                        <w:txbxContent>
                          <w:p w14:paraId="4E7E0524"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Remove Receipt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495E9" id="Rectangle 1444" o:spid="_x0000_s1708" style="position:absolute;margin-left:93.75pt;margin-top:14.65pt;width:80pt;height:23.0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" fillcolor="white [3201]" strokecolor="black [3200]" strokeweight="1pt">
                <v:textbox>
                  <w:txbxContent>
                    <w:p w14:paraId="4E7E0524" w14:textId="77777777" w:rsidR="00E71811" w:rsidRPr="004267B9" w:rsidRDefault="00E71811" w:rsidP="00574CBD">
                      <w:pPr>
                        <w:pStyle w:val="NormalWeb"/>
                        <w:spacing w:before="0" w:beforeAutospacing="0" w:after="0" w:afterAutospacing="0"/>
                        <w:jc w:val="center"/>
                        <w:rPr>
                          <w:rFonts w:ascii="Microsoft Sans Serif" w:hAnsi="Microsoft Sans Serif" w:cs="Microsoft Sans Serif"/>
                          <w:sz w:val="16"/>
                          <w:szCs w:val="16"/>
                        </w:rPr>
                      </w:pPr>
                      <w:r>
                        <w:rPr>
                          <w:rFonts w:asciiTheme="minorHAnsi" w:eastAsia="Calibri" w:hAnsi="Calibri"/>
                          <w:kern w:val="24"/>
                          <w:sz w:val="16"/>
                          <w:szCs w:val="16"/>
                        </w:rPr>
                        <w:t>Remove Receipt</w:t>
                      </w:r>
                    </w:p>
                  </w:txbxContent>
                </v:textbox>
              </v:rect>
            </w:pict>
          </mc:Fallback>
        </mc:AlternateContent>
      </w:r>
    </w:p>
    <w:p w14:paraId="497600B1"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19392" behindDoc="0" locked="0" layoutInCell="1" allowOverlap="1" wp14:anchorId="488E928C" wp14:editId="62EA8C00">
                <wp:simplePos x="0" y="0"/>
                <wp:positionH relativeFrom="column">
                  <wp:posOffset>6789421</wp:posOffset>
                </wp:positionH>
                <wp:positionV relativeFrom="paragraph">
                  <wp:posOffset>167004</wp:posOffset>
                </wp:positionV>
                <wp:extent cx="1817370" cy="409575"/>
                <wp:effectExtent l="0" t="0" r="68580" b="85725"/>
                <wp:wrapNone/>
                <wp:docPr id="1445" name="Straight Arrow Connector 1445"/>
                <wp:cNvGraphicFramePr/>
                <a:graphic xmlns:a="http://schemas.openxmlformats.org/drawingml/2006/main">
                  <a:graphicData uri="http://schemas.microsoft.com/office/word/2010/wordprocessingShape">
                    <wps:wsp>
                      <wps:cNvCnPr/>
                      <wps:spPr>
                        <a:xfrm>
                          <a:off x="0" y="0"/>
                          <a:ext cx="181737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69381" id="Straight Arrow Connector 1445" o:spid="_x0000_s1026" type="#_x0000_t32" style="position:absolute;margin-left:534.6pt;margin-top:13.15pt;width:143.1pt;height:32.2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" strokecolor="#5b9bd5 [3204]" strokeweight=".5pt">
                <v:stroke endarrow="block" joinstyle="miter"/>
              </v:shape>
            </w:pict>
          </mc:Fallback>
        </mc:AlternateContent>
      </w:r>
      <w:r w:rsidRPr="00AE4437">
        <w:rPr>
          <w:noProof/>
          <w:lang w:eastAsia="en-GB"/>
        </w:rPr>
        <mc:AlternateContent>
          <mc:Choice Requires="wps">
            <w:drawing>
              <wp:anchor distT="0" distB="0" distL="114300" distR="114300" simplePos="0" relativeHeight="252215296" behindDoc="0" locked="0" layoutInCell="1" allowOverlap="1" wp14:anchorId="21DE1F23" wp14:editId="5B09B64A">
                <wp:simplePos x="0" y="0"/>
                <wp:positionH relativeFrom="column">
                  <wp:posOffset>4007457</wp:posOffset>
                </wp:positionH>
                <wp:positionV relativeFrom="paragraph">
                  <wp:posOffset>92931</wp:posOffset>
                </wp:positionV>
                <wp:extent cx="45085" cy="3537585"/>
                <wp:effectExtent l="38100" t="38100" r="69215" b="24765"/>
                <wp:wrapNone/>
                <wp:docPr id="1446" name="Straight Arrow Connector 1446"/>
                <wp:cNvGraphicFramePr/>
                <a:graphic xmlns:a="http://schemas.openxmlformats.org/drawingml/2006/main">
                  <a:graphicData uri="http://schemas.microsoft.com/office/word/2010/wordprocessingShape">
                    <wps:wsp>
                      <wps:cNvCnPr/>
                      <wps:spPr>
                        <a:xfrm flipV="1">
                          <a:off x="0" y="0"/>
                          <a:ext cx="45085" cy="353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DC60A" id="Straight Arrow Connector 1446" o:spid="_x0000_s1026" type="#_x0000_t32" style="position:absolute;margin-left:315.55pt;margin-top:7.3pt;width:3.55pt;height:278.55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149760" behindDoc="0" locked="0" layoutInCell="1" allowOverlap="1" wp14:anchorId="4F94ED0F" wp14:editId="1EA30A01">
                <wp:simplePos x="0" y="0"/>
                <wp:positionH relativeFrom="column">
                  <wp:posOffset>493395</wp:posOffset>
                </wp:positionH>
                <wp:positionV relativeFrom="paragraph">
                  <wp:posOffset>311150</wp:posOffset>
                </wp:positionV>
                <wp:extent cx="7286625" cy="2876550"/>
                <wp:effectExtent l="0" t="0" r="9525" b="0"/>
                <wp:wrapNone/>
                <wp:docPr id="1447" name="Text Box 1447"/>
                <wp:cNvGraphicFramePr/>
                <a:graphic xmlns:a="http://schemas.openxmlformats.org/drawingml/2006/main">
                  <a:graphicData uri="http://schemas.microsoft.com/office/word/2010/wordprocessingShape">
                    <wps:wsp>
                      <wps:cNvSpPr txBox="1"/>
                      <wps:spPr>
                        <a:xfrm>
                          <a:off x="0" y="0"/>
                          <a:ext cx="7286625" cy="287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8B0DE" w14:textId="77777777" w:rsidR="00E71811" w:rsidRDefault="00E71811" w:rsidP="00574CBD">
                            <w:pPr>
                              <w:jc w:val="center"/>
                              <w:rPr>
                                <w:rFonts w:cstheme="minorHAnsi"/>
                                <w:sz w:val="22"/>
                              </w:rPr>
                            </w:pPr>
                            <w:r>
                              <w:rPr>
                                <w:rFonts w:cstheme="minorHAnsi"/>
                                <w:sz w:val="22"/>
                              </w:rPr>
                              <w:t>Receipt &amp; Finance</w:t>
                            </w:r>
                            <w:r w:rsidRPr="006E1EA9">
                              <w:rPr>
                                <w:rFonts w:cstheme="minorHAnsi"/>
                                <w:sz w:val="22"/>
                              </w:rPr>
                              <w:t xml:space="preserve"> </w:t>
                            </w:r>
                            <w:r>
                              <w:rPr>
                                <w:rFonts w:cstheme="minorHAnsi"/>
                                <w:sz w:val="22"/>
                              </w:rPr>
                              <w:t>form show all the data stored in the Receipt Table in the Database and Finance Table, combining them together into one table.</w:t>
                            </w:r>
                          </w:p>
                          <w:p w14:paraId="5905F2FD" w14:textId="77777777" w:rsidR="00E71811" w:rsidRPr="006E1EA9" w:rsidRDefault="00E71811" w:rsidP="00574CBD">
                            <w:pPr>
                              <w:jc w:val="center"/>
                              <w:rPr>
                                <w:rFonts w:cstheme="minorHAnsi"/>
                                <w:sz w:val="22"/>
                              </w:rPr>
                            </w:pPr>
                            <w:r>
                              <w:rPr>
                                <w:rFonts w:cstheme="minorHAnsi"/>
                                <w:sz w:val="22"/>
                              </w:rPr>
                              <w:t>It will show all the customer ( FullName,Email, Product ( Product they bought), DescriptionOfProduct(Describes the product e..g size, colour, model of the product), Quantity (how many they bought), Price and Date of the Purchase.</w:t>
                            </w:r>
                            <w:r w:rsidRPr="006E1EA9">
                              <w:rPr>
                                <w:rFonts w:cstheme="minorHAnsi"/>
                                <w:sz w:val="22"/>
                              </w:rPr>
                              <w:br/>
                            </w:r>
                            <w:r>
                              <w:rPr>
                                <w:rFonts w:cstheme="minorHAnsi"/>
                                <w:sz w:val="22"/>
                              </w:rPr>
                              <w:br/>
                              <w:t>The Employee that dealt with customer is also included into the table to show which employee was present when this purchase was done.</w:t>
                            </w:r>
                          </w:p>
                          <w:p w14:paraId="5447B28B" w14:textId="77777777" w:rsidR="00E71811" w:rsidRPr="006E1EA9" w:rsidRDefault="00E71811" w:rsidP="00574CBD">
                            <w:pPr>
                              <w:rPr>
                                <w:rFonts w:cstheme="minorHAnsi"/>
                                <w:sz w:val="22"/>
                              </w:rPr>
                            </w:pPr>
                          </w:p>
                          <w:p w14:paraId="5D996825" w14:textId="77777777" w:rsidR="00E71811" w:rsidRPr="006E1EA9" w:rsidRDefault="00E71811" w:rsidP="00574CBD">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4ED0F" id="Text Box 1447" o:spid="_x0000_s1709" type="#_x0000_t202" style="position:absolute;margin-left:38.85pt;margin-top:24.5pt;width:573.75pt;height:22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" fillcolor="white [3201]" stroked="f" strokeweight=".5pt">
                <v:textbox>
                  <w:txbxContent>
                    <w:p w14:paraId="09D8B0DE" w14:textId="77777777" w:rsidR="00E71811" w:rsidRDefault="00E71811" w:rsidP="00574CBD">
                      <w:pPr>
                        <w:jc w:val="center"/>
                        <w:rPr>
                          <w:rFonts w:cstheme="minorHAnsi"/>
                          <w:sz w:val="22"/>
                        </w:rPr>
                      </w:pPr>
                      <w:r>
                        <w:rPr>
                          <w:rFonts w:cstheme="minorHAnsi"/>
                          <w:sz w:val="22"/>
                        </w:rPr>
                        <w:t>Receipt &amp; Finance</w:t>
                      </w:r>
                      <w:r w:rsidRPr="006E1EA9">
                        <w:rPr>
                          <w:rFonts w:cstheme="minorHAnsi"/>
                          <w:sz w:val="22"/>
                        </w:rPr>
                        <w:t xml:space="preserve"> </w:t>
                      </w:r>
                      <w:r>
                        <w:rPr>
                          <w:rFonts w:cstheme="minorHAnsi"/>
                          <w:sz w:val="22"/>
                        </w:rPr>
                        <w:t>form show all the data stored in the Receipt Table in the Database and Finance Table, combining them together into one table.</w:t>
                      </w:r>
                    </w:p>
                    <w:p w14:paraId="5905F2FD" w14:textId="77777777" w:rsidR="00E71811" w:rsidRPr="006E1EA9" w:rsidRDefault="00E71811" w:rsidP="00574CBD">
                      <w:pPr>
                        <w:jc w:val="center"/>
                        <w:rPr>
                          <w:rFonts w:cstheme="minorHAnsi"/>
                          <w:sz w:val="22"/>
                        </w:rPr>
                      </w:pPr>
                      <w:r>
                        <w:rPr>
                          <w:rFonts w:cstheme="minorHAnsi"/>
                          <w:sz w:val="22"/>
                        </w:rPr>
                        <w:t>It will show all the customer ( FullName,Email, Product ( Product they bought), DescriptionOfProduct(Describes the product e..g size, colour, model of the product), Quantity (how many they bought), Price and Date of the Purchase.</w:t>
                      </w:r>
                      <w:r w:rsidRPr="006E1EA9">
                        <w:rPr>
                          <w:rFonts w:cstheme="minorHAnsi"/>
                          <w:sz w:val="22"/>
                        </w:rPr>
                        <w:br/>
                      </w:r>
                      <w:r>
                        <w:rPr>
                          <w:rFonts w:cstheme="minorHAnsi"/>
                          <w:sz w:val="22"/>
                        </w:rPr>
                        <w:br/>
                        <w:t>The Employee that dealt with customer is also included into the table to show which employee was present when this purchase was done.</w:t>
                      </w:r>
                    </w:p>
                    <w:p w14:paraId="5447B28B" w14:textId="77777777" w:rsidR="00E71811" w:rsidRPr="006E1EA9" w:rsidRDefault="00E71811" w:rsidP="00574CBD">
                      <w:pPr>
                        <w:rPr>
                          <w:rFonts w:cstheme="minorHAnsi"/>
                          <w:sz w:val="22"/>
                        </w:rPr>
                      </w:pPr>
                    </w:p>
                    <w:p w14:paraId="5D996825" w14:textId="77777777" w:rsidR="00E71811" w:rsidRPr="006E1EA9" w:rsidRDefault="00E71811" w:rsidP="00574CBD">
                      <w:pPr>
                        <w:rPr>
                          <w:sz w:val="24"/>
                        </w:rPr>
                      </w:pPr>
                    </w:p>
                  </w:txbxContent>
                </v:textbox>
              </v:shape>
            </w:pict>
          </mc:Fallback>
        </mc:AlternateContent>
      </w:r>
    </w:p>
    <w:p w14:paraId="4F056708"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18368" behindDoc="0" locked="0" layoutInCell="1" allowOverlap="1" wp14:anchorId="6FFA4980" wp14:editId="6FC38906">
                <wp:simplePos x="0" y="0"/>
                <wp:positionH relativeFrom="column">
                  <wp:posOffset>8265795</wp:posOffset>
                </wp:positionH>
                <wp:positionV relativeFrom="paragraph">
                  <wp:posOffset>215900</wp:posOffset>
                </wp:positionV>
                <wp:extent cx="1279525" cy="1323975"/>
                <wp:effectExtent l="0" t="0" r="15875" b="28575"/>
                <wp:wrapNone/>
                <wp:docPr id="1448" name="Rectangle 1448"/>
                <wp:cNvGraphicFramePr/>
                <a:graphic xmlns:a="http://schemas.openxmlformats.org/drawingml/2006/main">
                  <a:graphicData uri="http://schemas.microsoft.com/office/word/2010/wordprocessingShape">
                    <wps:wsp>
                      <wps:cNvSpPr/>
                      <wps:spPr>
                        <a:xfrm>
                          <a:off x="0" y="0"/>
                          <a:ext cx="1279525" cy="1323975"/>
                        </a:xfrm>
                        <a:prstGeom prst="rect">
                          <a:avLst/>
                        </a:prstGeom>
                      </wps:spPr>
                      <wps:style>
                        <a:lnRef idx="2">
                          <a:schemeClr val="dk1"/>
                        </a:lnRef>
                        <a:fillRef idx="1">
                          <a:schemeClr val="lt1"/>
                        </a:fillRef>
                        <a:effectRef idx="0">
                          <a:schemeClr val="dk1"/>
                        </a:effectRef>
                        <a:fontRef idx="minor">
                          <a:schemeClr val="dk1"/>
                        </a:fontRef>
                      </wps:style>
                      <wps:txbx>
                        <w:txbxContent>
                          <w:p w14:paraId="03A5AD55" w14:textId="77777777" w:rsidR="00E71811" w:rsidRDefault="00E71811" w:rsidP="00574CBD">
                            <w:pPr>
                              <w:jc w:val="center"/>
                            </w:pPr>
                            <w:r>
                              <w:t>W</w:t>
                            </w:r>
                            <w:r w:rsidRPr="00AE4437">
                              <w:t xml:space="preserve">140, </w:t>
                            </w:r>
                            <w:r>
                              <w:t>H</w:t>
                            </w:r>
                            <w:r w:rsidRPr="00AE4437">
                              <w:t>29</w:t>
                            </w:r>
                            <w:r>
                              <w:t>, combo boxes(Drop down list) lets the user modify the order of the Datatable.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4980" id="Rectangle 1448" o:spid="_x0000_s1710" style="position:absolute;margin-left:650.85pt;margin-top:17pt;width:100.75pt;height:104.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" fillcolor="white [3201]" strokecolor="black [3200]" strokeweight="1pt">
                <v:textbox>
                  <w:txbxContent>
                    <w:p w14:paraId="03A5AD55" w14:textId="77777777" w:rsidR="00E71811" w:rsidRDefault="00E71811" w:rsidP="00574CBD">
                      <w:pPr>
                        <w:jc w:val="center"/>
                      </w:pPr>
                      <w:r>
                        <w:t>W</w:t>
                      </w:r>
                      <w:r w:rsidRPr="00AE4437">
                        <w:t xml:space="preserve">140, </w:t>
                      </w:r>
                      <w:r>
                        <w:t>H</w:t>
                      </w:r>
                      <w:r w:rsidRPr="00AE4437">
                        <w:t>29</w:t>
                      </w:r>
                      <w:r>
                        <w:t>, combo boxes(Drop down list) lets the user modify the order of the Datatable.</w:t>
                      </w:r>
                    </w:p>
                  </w:txbxContent>
                </v:textbox>
              </v:rect>
            </w:pict>
          </mc:Fallback>
        </mc:AlternateContent>
      </w:r>
      <w:r w:rsidRPr="00AE4437">
        <w:rPr>
          <w:noProof/>
          <w:lang w:eastAsia="en-GB"/>
        </w:rPr>
        <mc:AlternateContent>
          <mc:Choice Requires="wps">
            <w:drawing>
              <wp:anchor distT="0" distB="0" distL="114300" distR="114300" simplePos="0" relativeHeight="252217344" behindDoc="0" locked="0" layoutInCell="1" allowOverlap="1" wp14:anchorId="6406F550" wp14:editId="3B6CA204">
                <wp:simplePos x="0" y="0"/>
                <wp:positionH relativeFrom="column">
                  <wp:posOffset>2941983</wp:posOffset>
                </wp:positionH>
                <wp:positionV relativeFrom="paragraph">
                  <wp:posOffset>3300730</wp:posOffset>
                </wp:positionV>
                <wp:extent cx="2003425" cy="476885"/>
                <wp:effectExtent l="0" t="0" r="15875" b="18415"/>
                <wp:wrapNone/>
                <wp:docPr id="1449" name="Text Box 1449"/>
                <wp:cNvGraphicFramePr/>
                <a:graphic xmlns:a="http://schemas.openxmlformats.org/drawingml/2006/main">
                  <a:graphicData uri="http://schemas.microsoft.com/office/word/2010/wordprocessingShape">
                    <wps:wsp>
                      <wps:cNvSpPr txBox="1"/>
                      <wps:spPr>
                        <a:xfrm>
                          <a:off x="0" y="0"/>
                          <a:ext cx="2003425" cy="476885"/>
                        </a:xfrm>
                        <a:prstGeom prst="rect">
                          <a:avLst/>
                        </a:prstGeom>
                        <a:solidFill>
                          <a:schemeClr val="lt1"/>
                        </a:solidFill>
                        <a:ln w="6350">
                          <a:solidFill>
                            <a:prstClr val="black"/>
                          </a:solidFill>
                        </a:ln>
                      </wps:spPr>
                      <wps:txbx>
                        <w:txbxContent>
                          <w:p w14:paraId="796189C3" w14:textId="77777777" w:rsidR="00E71811" w:rsidRDefault="00E71811" w:rsidP="00574CBD">
                            <w:r>
                              <w:t>W</w:t>
                            </w:r>
                            <w:r w:rsidRPr="004B2C5C">
                              <w:t xml:space="preserve">360, </w:t>
                            </w:r>
                            <w:r>
                              <w:t>H</w:t>
                            </w:r>
                            <w:r w:rsidRPr="004B2C5C">
                              <w:t>40</w:t>
                            </w:r>
                            <w:r>
                              <w:t>, used to search for in the 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6F550" id="Text Box 1449" o:spid="_x0000_s1711" type="#_x0000_t202" style="position:absolute;margin-left:231.65pt;margin-top:259.9pt;width:157.75pt;height:37.5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" fillcolor="white [3201]" strokeweight=".5pt">
                <v:textbox>
                  <w:txbxContent>
                    <w:p w14:paraId="796189C3" w14:textId="77777777" w:rsidR="00E71811" w:rsidRDefault="00E71811" w:rsidP="00574CBD">
                      <w:r>
                        <w:t>W</w:t>
                      </w:r>
                      <w:r w:rsidRPr="004B2C5C">
                        <w:t xml:space="preserve">360, </w:t>
                      </w:r>
                      <w:r>
                        <w:t>H</w:t>
                      </w:r>
                      <w:r w:rsidRPr="004B2C5C">
                        <w:t>40</w:t>
                      </w:r>
                      <w:r>
                        <w:t>, used to search for in the Customer Table</w:t>
                      </w:r>
                    </w:p>
                  </w:txbxContent>
                </v:textbox>
              </v:shape>
            </w:pict>
          </mc:Fallback>
        </mc:AlternateContent>
      </w:r>
      <w:r w:rsidRPr="00AE4437">
        <w:rPr>
          <w:noProof/>
          <w:lang w:eastAsia="en-GB"/>
        </w:rPr>
        <mc:AlternateContent>
          <mc:Choice Requires="wps">
            <w:drawing>
              <wp:anchor distT="0" distB="0" distL="114300" distR="114300" simplePos="0" relativeHeight="252216320" behindDoc="0" locked="0" layoutInCell="1" allowOverlap="1" wp14:anchorId="1C8F70BA" wp14:editId="51905097">
                <wp:simplePos x="0" y="0"/>
                <wp:positionH relativeFrom="column">
                  <wp:posOffset>2382520</wp:posOffset>
                </wp:positionH>
                <wp:positionV relativeFrom="paragraph">
                  <wp:posOffset>-294640</wp:posOffset>
                </wp:positionV>
                <wp:extent cx="482600" cy="374650"/>
                <wp:effectExtent l="38100" t="0" r="31750" b="63500"/>
                <wp:wrapNone/>
                <wp:docPr id="1450" name="Straight Arrow Connector 1450"/>
                <wp:cNvGraphicFramePr/>
                <a:graphic xmlns:a="http://schemas.openxmlformats.org/drawingml/2006/main">
                  <a:graphicData uri="http://schemas.microsoft.com/office/word/2010/wordprocessingShape">
                    <wps:wsp>
                      <wps:cNvCnPr/>
                      <wps:spPr>
                        <a:xfrm flipH="1">
                          <a:off x="0" y="0"/>
                          <a:ext cx="482600" cy="374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CEA2F3" id="Straight Arrow Connector 1450" o:spid="_x0000_s1026" type="#_x0000_t32" style="position:absolute;margin-left:187.6pt;margin-top:-23.2pt;width:38pt;height:29.5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" strokecolor="#ed7d31 [3205]" strokeweight=".5pt">
                <v:stroke endarrow="block" joinstyle="miter"/>
              </v:shape>
            </w:pict>
          </mc:Fallback>
        </mc:AlternateContent>
      </w:r>
      <w:r>
        <w:br w:type="page"/>
      </w:r>
    </w:p>
    <w:p w14:paraId="1D4E8ADB" w14:textId="77777777" w:rsidR="00574CBD" w:rsidRDefault="00574CBD" w:rsidP="00574CBD">
      <w:pPr>
        <w:tabs>
          <w:tab w:val="left" w:pos="2327"/>
        </w:tabs>
      </w:pPr>
      <w:r>
        <w:rPr>
          <w:noProof/>
          <w:lang w:eastAsia="en-GB"/>
        </w:rPr>
        <w:lastRenderedPageBreak/>
        <mc:AlternateContent>
          <mc:Choice Requires="wps">
            <w:drawing>
              <wp:anchor distT="0" distB="0" distL="114300" distR="114300" simplePos="0" relativeHeight="252228608" behindDoc="0" locked="0" layoutInCell="1" allowOverlap="1" wp14:anchorId="63D85368" wp14:editId="6E32340D">
                <wp:simplePos x="0" y="0"/>
                <wp:positionH relativeFrom="page">
                  <wp:align>center</wp:align>
                </wp:positionH>
                <wp:positionV relativeFrom="paragraph">
                  <wp:posOffset>-274701</wp:posOffset>
                </wp:positionV>
                <wp:extent cx="11019790" cy="580445"/>
                <wp:effectExtent l="0" t="0" r="10160" b="10160"/>
                <wp:wrapNone/>
                <wp:docPr id="1462" name="Round Diagonal Corner Rectangle 1462"/>
                <wp:cNvGraphicFramePr/>
                <a:graphic xmlns:a="http://schemas.openxmlformats.org/drawingml/2006/main">
                  <a:graphicData uri="http://schemas.microsoft.com/office/word/2010/wordprocessingShape">
                    <wps:wsp>
                      <wps:cNvSpPr/>
                      <wps:spPr>
                        <a:xfrm>
                          <a:off x="0" y="0"/>
                          <a:ext cx="11019790" cy="58044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465AE94F" w14:textId="12A3B4F4" w:rsidR="00E71811" w:rsidRPr="00A52884" w:rsidRDefault="00E71811" w:rsidP="00574CBD">
                            <w:pPr>
                              <w:jc w:val="center"/>
                              <w:rPr>
                                <w:sz w:val="24"/>
                              </w:rPr>
                            </w:pPr>
                            <w:r>
                              <w:rPr>
                                <w:sz w:val="24"/>
                              </w:rPr>
                              <w:t xml:space="preserve">UpdateEmployee Form accessed via Employee UC after you select a user to Modify. It will get the selected user and fills the basic information and Address along </w:t>
                            </w:r>
                            <w:r>
                              <w:rPr>
                                <w:sz w:val="24"/>
                              </w:rPr>
                              <w:br/>
                              <w:t>with their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85368" id="Round Diagonal Corner Rectangle 1462" o:spid="_x0000_s1712" style="position:absolute;margin-left:0;margin-top:-21.65pt;width:867.7pt;height:45.7pt;z-index:2522286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coordsize="11019790,5804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" adj="-11796480,,5400" path="m96743,l11019790,r,l11019790,483702v,53430,-43313,96743,-96743,96743l,580445r,l,96743c,43313,43313,,96743,xe" fillcolor="white [3201]" strokecolor="black [3200]" strokeweight="1pt">
                <v:stroke joinstyle="miter"/>
                <v:formulas/>
                <v:path arrowok="t" o:connecttype="custom" o:connectlocs="96743,0;11019790,0;11019790,0;11019790,483702;10923047,580445;0,580445;0,580445;0,96743;96743,0" o:connectangles="0,0,0,0,0,0,0,0,0" textboxrect="0,0,11019790,580445"/>
                <v:textbox>
                  <w:txbxContent>
                    <w:p w14:paraId="465AE94F" w14:textId="12A3B4F4" w:rsidR="00E71811" w:rsidRPr="00A52884" w:rsidRDefault="00E71811" w:rsidP="00574CBD">
                      <w:pPr>
                        <w:jc w:val="center"/>
                        <w:rPr>
                          <w:sz w:val="24"/>
                        </w:rPr>
                      </w:pPr>
                      <w:r>
                        <w:rPr>
                          <w:sz w:val="24"/>
                        </w:rPr>
                        <w:t xml:space="preserve">UpdateEmployee Form accessed via Employee UC after you select a user to Modify. It will get the selected user and fills the basic information and Address along </w:t>
                      </w:r>
                      <w:r>
                        <w:rPr>
                          <w:sz w:val="24"/>
                        </w:rPr>
                        <w:br/>
                        <w:t>with their image.</w:t>
                      </w:r>
                    </w:p>
                  </w:txbxContent>
                </v:textbox>
                <w10:wrap anchorx="page"/>
              </v:shape>
            </w:pict>
          </mc:Fallback>
        </mc:AlternateContent>
      </w:r>
    </w:p>
    <w:p w14:paraId="6931AB14" w14:textId="77777777" w:rsidR="00574CBD" w:rsidRDefault="00574CBD" w:rsidP="00574CBD">
      <w:pPr>
        <w:tabs>
          <w:tab w:val="left" w:pos="2327"/>
        </w:tabs>
      </w:pPr>
      <w:r>
        <w:rPr>
          <w:noProof/>
          <w:lang w:eastAsia="en-GB"/>
        </w:rPr>
        <mc:AlternateContent>
          <mc:Choice Requires="wpg">
            <w:drawing>
              <wp:anchor distT="0" distB="0" distL="114300" distR="114300" simplePos="0" relativeHeight="252230656" behindDoc="0" locked="0" layoutInCell="1" allowOverlap="1" wp14:anchorId="34695F8E" wp14:editId="7F40CEF2">
                <wp:simplePos x="0" y="0"/>
                <wp:positionH relativeFrom="column">
                  <wp:posOffset>-2402</wp:posOffset>
                </wp:positionH>
                <wp:positionV relativeFrom="paragraph">
                  <wp:posOffset>294392</wp:posOffset>
                </wp:positionV>
                <wp:extent cx="7116419" cy="4564048"/>
                <wp:effectExtent l="0" t="0" r="27940" b="27305"/>
                <wp:wrapNone/>
                <wp:docPr id="1397" name="Group 1397"/>
                <wp:cNvGraphicFramePr/>
                <a:graphic xmlns:a="http://schemas.openxmlformats.org/drawingml/2006/main">
                  <a:graphicData uri="http://schemas.microsoft.com/office/word/2010/wordprocessingGroup">
                    <wpg:wgp>
                      <wpg:cNvGrpSpPr/>
                      <wpg:grpSpPr>
                        <a:xfrm>
                          <a:off x="0" y="0"/>
                          <a:ext cx="7116419" cy="4564048"/>
                          <a:chOff x="0" y="2"/>
                          <a:chExt cx="7116419" cy="4564048"/>
                        </a:xfrm>
                      </wpg:grpSpPr>
                      <wps:wsp>
                        <wps:cNvPr id="1392" name="Rectangle 1392"/>
                        <wps:cNvSpPr/>
                        <wps:spPr>
                          <a:xfrm>
                            <a:off x="1916264" y="985961"/>
                            <a:ext cx="1608039"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0C1B3BE"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3" name="Rectangle 1393"/>
                        <wps:cNvSpPr/>
                        <wps:spPr>
                          <a:xfrm>
                            <a:off x="1916264" y="1216549"/>
                            <a:ext cx="1608039"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2655BC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6" name="Rectangle 1396"/>
                        <wps:cNvSpPr/>
                        <wps:spPr>
                          <a:xfrm>
                            <a:off x="1916264" y="1685676"/>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631E34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463" name="Group 47"/>
                        <wpg:cNvGrpSpPr/>
                        <wpg:grpSpPr>
                          <a:xfrm>
                            <a:off x="0" y="2"/>
                            <a:ext cx="7116419" cy="4564048"/>
                            <a:chOff x="0" y="1"/>
                            <a:chExt cx="3637202" cy="2881276"/>
                          </a:xfrm>
                        </wpg:grpSpPr>
                        <wpg:grpSp>
                          <wpg:cNvPr id="1469" name="Group 1469"/>
                          <wpg:cNvGrpSpPr/>
                          <wpg:grpSpPr>
                            <a:xfrm>
                              <a:off x="0" y="1"/>
                              <a:ext cx="3637202" cy="2881276"/>
                              <a:chOff x="0" y="1"/>
                              <a:chExt cx="4192559" cy="3321255"/>
                            </a:xfrm>
                          </wpg:grpSpPr>
                          <wpg:grpSp>
                            <wpg:cNvPr id="1470" name="Group 1470"/>
                            <wpg:cNvGrpSpPr/>
                            <wpg:grpSpPr>
                              <a:xfrm>
                                <a:off x="38097" y="47622"/>
                                <a:ext cx="4112301" cy="3123193"/>
                                <a:chOff x="38096" y="47621"/>
                                <a:chExt cx="5936678" cy="4050716"/>
                              </a:xfrm>
                            </wpg:grpSpPr>
                            <wpg:grpSp>
                              <wpg:cNvPr id="1471" name="Group 1471"/>
                              <wpg:cNvGrpSpPr/>
                              <wpg:grpSpPr>
                                <a:xfrm>
                                  <a:off x="38096" y="47621"/>
                                  <a:ext cx="5936678" cy="586989"/>
                                  <a:chOff x="38097" y="47621"/>
                                  <a:chExt cx="4911794" cy="608762"/>
                                </a:xfrm>
                              </wpg:grpSpPr>
                              <wps:wsp>
                                <wps:cNvPr id="1472" name="Rectangle 1472"/>
                                <wps:cNvSpPr/>
                                <wps:spPr>
                                  <a:xfrm>
                                    <a:off x="38097" y="47621"/>
                                    <a:ext cx="4911794" cy="10247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3" name="TextBox 27"/>
                                <wps:cNvSpPr txBox="1"/>
                                <wps:spPr>
                                  <a:xfrm>
                                    <a:off x="1430426" y="312793"/>
                                    <a:ext cx="1930505" cy="343590"/>
                                  </a:xfrm>
                                  <a:prstGeom prst="rect">
                                    <a:avLst/>
                                  </a:prstGeom>
                                  <a:noFill/>
                                </wps:spPr>
                                <wps:txbx>
                                  <w:txbxContent>
                                    <w:p w14:paraId="2265011D"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000000"/>
                                          <w:kern w:val="24"/>
                                          <w:sz w:val="32"/>
                                          <w:szCs w:val="32"/>
                                        </w:rPr>
                                        <w:t>Modify an Employee</w:t>
                                      </w:r>
                                    </w:p>
                                  </w:txbxContent>
                                </wps:txbx>
                                <wps:bodyPr wrap="square" rtlCol="0">
                                  <a:noAutofit/>
                                </wps:bodyPr>
                              </wps:wsp>
                            </wpg:grpSp>
                            <wps:wsp>
                              <wps:cNvPr id="1474" name="TextBox 28"/>
                              <wps:cNvSpPr txBox="1"/>
                              <wps:spPr>
                                <a:xfrm>
                                  <a:off x="1521324" y="688874"/>
                                  <a:ext cx="1088206" cy="370201"/>
                                </a:xfrm>
                                <a:prstGeom prst="rect">
                                  <a:avLst/>
                                </a:prstGeom>
                                <a:noFill/>
                              </wps:spPr>
                              <wps:txbx>
                                <w:txbxContent>
                                  <w:p w14:paraId="4A2868B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Basic Information:</w:t>
                                    </w:r>
                                  </w:p>
                                </w:txbxContent>
                              </wps:txbx>
                              <wps:bodyPr wrap="square" rtlCol="0">
                                <a:noAutofit/>
                              </wps:bodyPr>
                            </wps:wsp>
                            <wps:wsp>
                              <wps:cNvPr id="1478" name="Rectangle 1478"/>
                              <wps:cNvSpPr/>
                              <wps:spPr>
                                <a:xfrm>
                                  <a:off x="1592738" y="3436002"/>
                                  <a:ext cx="1400249" cy="662335"/>
                                </a:xfrm>
                                <a:prstGeom prst="rect">
                                  <a:avLst/>
                                </a:prstGeom>
                              </wps:spPr>
                              <wps:style>
                                <a:lnRef idx="2">
                                  <a:schemeClr val="dk1"/>
                                </a:lnRef>
                                <a:fillRef idx="1">
                                  <a:schemeClr val="lt1"/>
                                </a:fillRef>
                                <a:effectRef idx="0">
                                  <a:schemeClr val="dk1"/>
                                </a:effectRef>
                                <a:fontRef idx="minor">
                                  <a:schemeClr val="dk1"/>
                                </a:fontRef>
                              </wps:style>
                              <wps:txbx>
                                <w:txbxContent>
                                  <w:p w14:paraId="2B9D2248" w14:textId="77777777" w:rsidR="00E71811" w:rsidRDefault="00E71811" w:rsidP="00574CBD">
                                    <w:pPr>
                                      <w:pStyle w:val="NormalWeb"/>
                                      <w:spacing w:before="0" w:beforeAutospacing="0" w:after="0" w:afterAutospacing="0"/>
                                      <w:jc w:val="center"/>
                                    </w:pPr>
                                    <w:r>
                                      <w:rPr>
                                        <w:rFonts w:cstheme="minorBidi"/>
                                        <w:color w:val="000000" w:themeColor="dark1"/>
                                        <w:kern w:val="24"/>
                                      </w:rPr>
                                      <w:t> Modify 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0" name="Rectangle 1480"/>
                              <wps:cNvSpPr/>
                              <wps:spPr>
                                <a:xfrm>
                                  <a:off x="1605387" y="2520100"/>
                                  <a:ext cx="509644" cy="2379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DF7809"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86" name="Rectangle 1486"/>
                            <wps:cNvSpPr/>
                            <wps:spPr>
                              <a:xfrm>
                                <a:off x="0" y="1"/>
                                <a:ext cx="4192559" cy="33212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492" name="TextBox 28"/>
                          <wps:cNvSpPr txBox="1"/>
                          <wps:spPr>
                            <a:xfrm>
                              <a:off x="924378" y="1187382"/>
                              <a:ext cx="654049" cy="198040"/>
                            </a:xfrm>
                            <a:prstGeom prst="rect">
                              <a:avLst/>
                            </a:prstGeom>
                            <a:noFill/>
                          </wps:spPr>
                          <wps:txbx>
                            <w:txbxContent>
                              <w:p w14:paraId="5D661F09"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Login Details:</w:t>
                                </w:r>
                              </w:p>
                            </w:txbxContent>
                          </wps:txbx>
                          <wps:bodyPr wrap="square" rtlCol="0">
                            <a:noAutofit/>
                          </wps:bodyPr>
                        </wps:wsp>
                        <wps:wsp>
                          <wps:cNvPr id="1494" name="Text Box 665"/>
                          <wps:cNvSpPr txBox="1"/>
                          <wps:spPr>
                            <a:xfrm>
                              <a:off x="1303320" y="603457"/>
                              <a:ext cx="155459" cy="213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32C6F1"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ID</w:t>
                                </w:r>
                              </w:p>
                              <w:p w14:paraId="7F06FE1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s:wsp>
                        <wps:cNvPr id="1394" name="Rectangle 1394"/>
                        <wps:cNvSpPr/>
                        <wps:spPr>
                          <a:xfrm>
                            <a:off x="1916264" y="1455088"/>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9F9FC4E"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695F8E" id="Group 1397" o:spid="_x0000_s1713" style="position:absolute;margin-left:-.2pt;margin-top:23.2pt;width:560.35pt;height:359.35pt;z-index:252230656;mso-width-relative:margin;mso-height-relative:margin" coordorigin="" coordsize="71164,45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">
                <v:rect id="Rectangle 1392" o:spid="_x0000_s1714" style="position:absolute;left:19162;top:9859;width:16081;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emsQA&#10;AADdAAAADwAAAGRycy9kb3ducmV2LnhtbESPzWrDMBCE74W8g9hAb41sF0LiRAkhkNJbyc8DbKyN&#10;ZWKtFEu13bevAoXedpmZb2fX29G2oqcuNI4V5LMMBHHldMO1gsv58LYAESKyxtYxKfihANvN5GWN&#10;pXYDH6k/xVokCIcSFZgYfSllqAxZDDPniZN2c53FmNaulrrDIcFtK4ssm0uLDacLBj3tDVX307dN&#10;lN5f8wyL/FjsL1+PD28Ogx6Vep2OuxWISGP8N/+lP3Wq/74s4P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gnprEAAAA3QAAAA8AAAAAAAAAAAAAAAAAmAIAAGRycy9k&#10;b3ducmV2LnhtbFBLBQYAAAAABAAEAPUAAACJAwAAAAA=&#10;" fillcolor="white [3201]" strokecolor="#a5a5a5 [3206]" strokeweight="1pt">
                  <v:textbox>
                    <w:txbxContent>
                      <w:p w14:paraId="50C1B3BE"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1393" o:spid="_x0000_s1715" style="position:absolute;left:19162;top:12165;width:16081;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7AcQA&#10;AADdAAAADwAAAGRycy9kb3ducmV2LnhtbESP0WrCQBBF3wv+wzJC3+omEUobXUUES99E6wdMs2M2&#10;mJ1ds2uS/r1bEHyb4d575s5yPdpW9NSFxrGCfJaBIK6cbrhWcPrZvX2ACBFZY+uYFPxRgPVq8rLE&#10;UruBD9QfYy0ShEOJCkyMvpQyVIYshpnzxEk7u85iTGtXS93hkOC2lUWWvUuLDacLBj1tDVWX480m&#10;Su9/8wyL/FBsT/vrlze7QY9KvU7HzQJEpDE+zY/0t071559z+P8mjS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sOwHEAAAA3QAAAA8AAAAAAAAAAAAAAAAAmAIAAGRycy9k&#10;b3ducmV2LnhtbFBLBQYAAAAABAAEAPUAAACJAwAAAAA=&#10;" fillcolor="white [3201]" strokecolor="#a5a5a5 [3206]" strokeweight="1pt">
                  <v:textbox>
                    <w:txbxContent>
                      <w:p w14:paraId="12655BC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rect id="Rectangle 1396" o:spid="_x0000_s1716" style="position:absolute;left:19162;top:16856;width:16078;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YmcQA&#10;AADdAAAADwAAAGRycy9kb3ducmV2LnhtbESP0WrCQBBF3wv+wzKCb3WTCFKjqxRB8a1o/YAxO2ZD&#10;s7Nrdk3Sv+8WCn2b4d575s5mN9pW9NSFxrGCfJ6BIK6cbrhWcP08vL6BCBFZY+uYFHxTgN128rLB&#10;UruBz9RfYi0ShEOJCkyMvpQyVIYshrnzxEm7u85iTGtXS93hkOC2lUWWLaXFhtMFg572hqqvy9Mm&#10;Su9veYZFfi7214/H0ZvDoEelZtPxfQ0i0hj/zX/pk071F6sl/H6TRp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bmJnEAAAA3QAAAA8AAAAAAAAAAAAAAAAAmAIAAGRycy9k&#10;b3ducmV2LnhtbFBLBQYAAAAABAAEAPUAAACJAwAAAAA=&#10;" fillcolor="white [3201]" strokecolor="#a5a5a5 [3206]" strokeweight="1pt">
                  <v:textbox>
                    <w:txbxContent>
                      <w:p w14:paraId="7631E34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group id="_x0000_s1717" style="position:absolute;width:71164;height:45640" coordorigin="" coordsize="36372,2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group id="Group 1469" o:spid="_x0000_s1718" style="position:absolute;width:36372;height:28812" coordorigin="" coordsize="41925,33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CJR8QAAADdAAAADwAAAGRycy9kb3ducmV2LnhtbERPS2vCQBC+F/oflil4&#10;001qDZq6ikhbPIjgA6S3ITsmwexsyG6T+O9dQehtPr7nzJe9qURLjSstK4hHEQjizOqScwWn4/dw&#10;CsJ5ZI2VZVJwIwfLxevLHFNtO95Te/C5CCHsUlRQeF+nUrqsIINuZGviwF1sY9AH2ORSN9iFcFPJ&#10;9yhKpMGSQ0OBNa0Lyq6HP6Pgp8NuNY6/2u31sr79Hie78zYmpQZv/eoThKfe/4uf7o0O8z+S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PCJR8QAAADdAAAA&#10;DwAAAAAAAAAAAAAAAACqAgAAZHJzL2Rvd25yZXYueG1sUEsFBgAAAAAEAAQA+gAAAJsDAAAAAA==&#10;">
                    <v:group id="Group 1470" o:spid="_x0000_s1719" style="position:absolute;left:380;top:476;width:41123;height:31232" coordorigin="380,476" coordsize="59366,40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O2B8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wi/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BO2B8cAAADd&#10;AAAADwAAAAAAAAAAAAAAAACqAgAAZHJzL2Rvd25yZXYueG1sUEsFBgAAAAAEAAQA+gAAAJ4DAAAA&#10;AA==&#10;">
                      <v:group id="Group 1471" o:spid="_x0000_s1720" style="position:absolute;left:380;top:476;width:59367;height:5870" coordorigin="380,476" coordsize="49117,6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8TnMQAAADdAAAADwAAAGRycy9kb3ducmV2LnhtbERPTWvCQBC9F/wPywje&#10;dBNtbYmuIqLFgwhqoXgbsmMSzM6G7JrEf+8WhN7m8T5nvuxMKRqqXWFZQTyKQBCnVhecKfg5b4df&#10;IJxH1lhaJgUPcrBc9N7mmGjb8pGak89ECGGXoILc+yqR0qU5GXQjWxEH7mprgz7AOpO6xjaEm1KO&#10;o2gqDRYcGnKsaJ1TejvdjYLvFtvVJN40+9t1/bicPw6/+5iUGvS71QyEp87/i1/unQ7z3z9j+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18TnMQAAADdAAAA&#10;DwAAAAAAAAAAAAAAAACqAgAAZHJzL2Rvd25yZXYueG1sUEsFBgAAAAAEAAQA+gAAAJsDAAAAAA==&#10;">
                        <v:rect id="Rectangle 1472" o:spid="_x0000_s1721" style="position:absolute;left:380;top:476;width:49118;height:1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391cMA&#10;AADdAAAADwAAAGRycy9kb3ducmV2LnhtbERPS4vCMBC+L/gfwgh7W1NFfFSjiKywsLLi4+BxaMa2&#10;2ExKkm3rv98IC97m43vOct2ZSjTkfGlZwXCQgCDOrC45V3A57z5mIHxA1lhZJgUP8rBe9d6WmGrb&#10;8pGaU8hFDGGfooIihDqV0mcFGfQDWxNH7madwRChy6V22MZwU8lRkkykwZJjQ4E1bQvK7qdfo8Ae&#10;yke1cfOfZk/T6/chJG03+VTqvd9tFiACdeEl/nd/6Th/PB3B85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391cMAAADdAAAADwAAAAAAAAAAAAAAAACYAgAAZHJzL2Rv&#10;d25yZXYueG1sUEsFBgAAAAAEAAQA9QAAAIgDAAAAAA==&#10;" fillcolor="white [3201]" strokecolor="black [3200]" strokeweight="1pt"/>
                        <v:shape id="TextBox 27" o:spid="_x0000_s1722" type="#_x0000_t202" style="position:absolute;left:14304;top:3127;width:19305;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mOMMA&#10;AADdAAAADwAAAGRycy9kb3ducmV2LnhtbERPyWrDMBC9F/IPYgq9JVLTbHWthNBS6Cml2SC3wRov&#10;xBoZS43dv48Cgd7m8dZJV72txYVaXznW8DxSIIgzZyouNOx3n8MFCB+QDdaOScMfeVgtBw8pJsZ1&#10;/EOXbShEDGGfoIYyhCaR0mclWfQj1xBHLnetxRBhW0jTYhfDbS3HSs2kxYpjQ4kNvZeUnbe/VsNh&#10;k5+OE/VdfNhp07leSbavUuunx379BiJQH/7Fd/eXifMn8xe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ImOMMAAADdAAAADwAAAAAAAAAAAAAAAACYAgAAZHJzL2Rv&#10;d25yZXYueG1sUEsFBgAAAAAEAAQA9QAAAIgDAAAAAA==&#10;" filled="f" stroked="f">
                          <v:textbox>
                            <w:txbxContent>
                              <w:p w14:paraId="2265011D" w14:textId="77777777" w:rsidR="00E71811" w:rsidRDefault="00E71811" w:rsidP="00574CBD">
                                <w:pPr>
                                  <w:pStyle w:val="NormalWeb"/>
                                  <w:spacing w:before="0" w:beforeAutospacing="0" w:after="0" w:afterAutospacing="0"/>
                                  <w:jc w:val="center"/>
                                </w:pPr>
                                <w:r>
                                  <w:rPr>
                                    <w:rFonts w:ascii="Microsoft Sans Serif" w:hAnsi="Microsoft Sans Serif" w:cstheme="minorBidi"/>
                                    <w:color w:val="000000"/>
                                    <w:kern w:val="24"/>
                                    <w:sz w:val="32"/>
                                    <w:szCs w:val="32"/>
                                  </w:rPr>
                                  <w:t>Modify an Employee</w:t>
                                </w:r>
                              </w:p>
                            </w:txbxContent>
                          </v:textbox>
                        </v:shape>
                      </v:group>
                      <v:shape id="_x0000_s1723" type="#_x0000_t202" style="position:absolute;left:15213;top:6888;width:1088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TMIA&#10;AADdAAAADwAAAGRycy9kb3ducmV2LnhtbERPTWvCQBC9C/0PyxS86W4lrTV1laIIPVnUKngbsmMS&#10;mp0N2dXEf+8Kgrd5vM+ZzjtbiQs1vnSs4W2oQBBnzpSca/jbrQafIHxANlg5Jg1X8jCfvfSmmBrX&#10;8oYu25CLGMI+RQ1FCHUqpc8KsuiHriaO3Mk1FkOETS5Ng20Mt5UcKfUhLZYcGwqsaVFQ9r89Ww37&#10;9el4S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75MwgAAAN0AAAAPAAAAAAAAAAAAAAAAAJgCAABkcnMvZG93&#10;bnJldi54bWxQSwUGAAAAAAQABAD1AAAAhwMAAAAA&#10;" filled="f" stroked="f">
                        <v:textbox>
                          <w:txbxContent>
                            <w:p w14:paraId="4A2868B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Basic Information:</w:t>
                              </w:r>
                            </w:p>
                          </w:txbxContent>
                        </v:textbox>
                      </v:shape>
                      <v:rect id="Rectangle 1478" o:spid="_x0000_s1724" style="position:absolute;left:15927;top:34360;width:14002;height:6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KP8YA&#10;AADdAAAADwAAAGRycy9kb3ducmV2LnhtbESPQWvCQBCF74L/YRmhN91UitrUVURaKFQUbQ89Dtlp&#10;EpqdDbvbJP77zkHwNsN789436+3gGtVRiLVnA4+zDBRx4W3NpYGvz7fpClRMyBYbz2TgShG2m/Fo&#10;jbn1PZ+pu6RSSQjHHA1UKbW51rGoyGGc+ZZYtB8fHCZZQ6ltwF7CXaPnWbbQDmuWhgpb2ldU/F7+&#10;nAF/qq/NLjwfuwMtvz9OKeuHxasxD5Nh9wIq0ZDu5tv1uxX8p6Xgyjcygt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XKP8YAAADdAAAADwAAAAAAAAAAAAAAAACYAgAAZHJz&#10;L2Rvd25yZXYueG1sUEsFBgAAAAAEAAQA9QAAAIsDAAAAAA==&#10;" fillcolor="white [3201]" strokecolor="black [3200]" strokeweight="1pt">
                        <v:textbox>
                          <w:txbxContent>
                            <w:p w14:paraId="2B9D2248" w14:textId="77777777" w:rsidR="00E71811" w:rsidRDefault="00E71811" w:rsidP="00574CBD">
                              <w:pPr>
                                <w:pStyle w:val="NormalWeb"/>
                                <w:spacing w:before="0" w:beforeAutospacing="0" w:after="0" w:afterAutospacing="0"/>
                                <w:jc w:val="center"/>
                              </w:pPr>
                              <w:r>
                                <w:rPr>
                                  <w:rFonts w:cstheme="minorBidi"/>
                                  <w:color w:val="000000" w:themeColor="dark1"/>
                                  <w:kern w:val="24"/>
                                </w:rPr>
                                <w:t> Modify Employee</w:t>
                              </w:r>
                            </w:p>
                          </w:txbxContent>
                        </v:textbox>
                      </v:rect>
                      <v:rect id="Rectangle 1480" o:spid="_x0000_s1725" style="position:absolute;left:16053;top:25201;width:5097;height:2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639MUA&#10;AADdAAAADwAAAGRycy9kb3ducmV2LnhtbESPT0vDQBDF74LfYRnBm90oUkLstlRBVHoQ++c+7k6T&#10;0Oxs2N0m6bfvHARvM7w37/1msZp8pwaKqQ1s4HFWgCK2wbVcG9jv3h9KUCkjO+wCk4ELJVgtb28W&#10;WLkw8g8N21wrCeFUoYEm577SOtmGPKZZ6IlFO4boMcsaa+0ijhLuO/1UFHPtsWVpaLCnt4bsaXv2&#10;Bg7h+Dp6+8tfw+W7PX9sorXlxpj7u2n9AirTlP/Nf9efTvCfS+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rf0xQAAAN0AAAAPAAAAAAAAAAAAAAAAAJgCAABkcnMv&#10;ZG93bnJldi54bWxQSwUGAAAAAAQABAD1AAAAigMAAAAA&#10;" filled="f" stroked="f" strokeweight="1pt">
                        <v:textbox>
                          <w:txbxContent>
                            <w:p w14:paraId="12DF7809"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Yes</w:t>
                              </w:r>
                            </w:p>
                          </w:txbxContent>
                        </v:textbox>
                      </v:rect>
                    </v:group>
                    <v:rect id="Rectangle 1486" o:spid="_x0000_s1726" style="position:absolute;width:41925;height:332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B4MIA&#10;AADdAAAADwAAAGRycy9kb3ducmV2LnhtbERPTYvCMBC9C/sfwgjeNFVEpJoWXXZBXBDUXryNzdgW&#10;m0lpYq3/3iws7G0e73PWaW9q0VHrKssKppMIBHFudcWFguz8PV6CcB5ZY22ZFLzIQZp8DNYYa/vk&#10;I3UnX4gQwi5GBaX3TSyly0sy6Ca2IQ7czbYGfYBtIXWLzxBuajmLooU0WHFoKLGhz5Ly++lhFMwP&#10;/HV5zTCT++zQba+7n6OPrkqNhv1mBcJT7//Ff+6dDvPnywX8fhNOkM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1YHgwgAAAN0AAAAPAAAAAAAAAAAAAAAAAJgCAABkcnMvZG93&#10;bnJldi54bWxQSwUGAAAAAAQABAD1AAAAhwMAAAAA&#10;" filled="f" strokecolor="black [3200]" strokeweight="1pt"/>
                  </v:group>
                  <v:shape id="_x0000_s1727" type="#_x0000_t202" style="position:absolute;left:9243;top:11873;width:6541;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lWcMA&#10;AADdAAAADwAAAGRycy9kb3ducmV2LnhtbERPTWvCQBC9F/wPywje6q5ii0Y3QSxCTy1NVfA2ZMck&#10;mJ0N2W2S/vtuodDbPN7n7LLRNqKnzteONSzmCgRx4UzNpYbT5/FxDcIHZIONY9LwTR6ydPKww8S4&#10;gT+oz0MpYgj7BDVUIbSJlL6oyKKfu5Y4cjfXWQwRdqU0HQ4x3DZyqdSztFhzbKiwpUNFxT3/shrO&#10;b7frZaXeyxf71A5uVJLtRmo9m477LYhAY/gX/7lfTZy/2izh95t4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lWcMAAADdAAAADwAAAAAAAAAAAAAAAACYAgAAZHJzL2Rv&#10;d25yZXYueG1sUEsFBgAAAAAEAAQA9QAAAIgDAAAAAA==&#10;" filled="f" stroked="f">
                    <v:textbox>
                      <w:txbxContent>
                        <w:p w14:paraId="5D661F09"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Login Details:</w:t>
                          </w:r>
                        </w:p>
                      </w:txbxContent>
                    </v:textbox>
                  </v:shape>
                  <v:shape id="_x0000_s1728" type="#_x0000_t202" style="position:absolute;left:13033;top:6034;width:1554;height:21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gRsUA&#10;AADdAAAADwAAAGRycy9kb3ducmV2LnhtbERPTWsCMRC9C/6HMEIvUrOKSLs1SitYpGhLtRSPw2a6&#10;WdxMliTq+u8bQfA2j/c503lra3EiHyrHCoaDDARx4XTFpYKf3fLxCUSIyBprx6TgQgHms25nirl2&#10;Z/6m0zaWIoVwyFGBibHJpQyFIYth4BrixP05bzEm6EupPZ5TuK3lKMsm0mLFqcFgQwtDxWF7tAoO&#10;5qP/lb1v3n4nq4v/3B3d3q/3Sj302tcXEJHaeBff3Cud5o+fx3D9Jp0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SBGxQAAAN0AAAAPAAAAAAAAAAAAAAAAAJgCAABkcnMv&#10;ZG93bnJldi54bWxQSwUGAAAAAAQABAD1AAAAigMAAAAA&#10;" filled="f" stroked="f" strokeweight=".5pt">
                    <v:textbox>
                      <w:txbxContent>
                        <w:p w14:paraId="6832C6F1"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ID</w:t>
                          </w:r>
                        </w:p>
                        <w:p w14:paraId="7F06FE1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v:group>
                <v:rect id="Rectangle 1394" o:spid="_x0000_s1729" style="position:absolute;left:19162;top:14550;width:16078;height:1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WjdcQA&#10;AADdAAAADwAAAGRycy9kb3ducmV2LnhtbESPwWrDMBBE74H+g9hCbolsp5TUjRJCIKG3ksQfsLW2&#10;lqm1Ui3Fdv6+KhR622Vm3s5udpPtxEB9aB0ryJcZCOLa6ZYbBdX1uFiDCBFZY+eYFNwpwG77MNtg&#10;qd3IZxousREJwqFEBSZGX0oZakMWw9J54qR9ut5iTGvfSN3jmOC2k0WWPUuLLacLBj0dDNVfl5tN&#10;lMF/5BkW+bk4VO/fJ2+Oo56Umj9O+1cQkab4b/5Lv+lUf/XyBL/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Fo3XEAAAA3QAAAA8AAAAAAAAAAAAAAAAAmAIAAGRycy9k&#10;b3ducmV2LnhtbFBLBQYAAAAABAAEAPUAAACJAwAAAAA=&#10;" fillcolor="white [3201]" strokecolor="#a5a5a5 [3206]" strokeweight="1pt">
                  <v:textbox>
                    <w:txbxContent>
                      <w:p w14:paraId="69F9FC4E"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v:group>
            </w:pict>
          </mc:Fallback>
        </mc:AlternateContent>
      </w:r>
    </w:p>
    <w:p w14:paraId="317D0EF6"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5712" behindDoc="0" locked="0" layoutInCell="1" allowOverlap="1" wp14:anchorId="58EECACA" wp14:editId="74501EFC">
                <wp:simplePos x="0" y="0"/>
                <wp:positionH relativeFrom="column">
                  <wp:posOffset>5825904</wp:posOffset>
                </wp:positionH>
                <wp:positionV relativeFrom="paragraph">
                  <wp:posOffset>63997</wp:posOffset>
                </wp:positionV>
                <wp:extent cx="2910178" cy="755374"/>
                <wp:effectExtent l="0" t="0" r="24130" b="26035"/>
                <wp:wrapNone/>
                <wp:docPr id="1516" name="Rectangle 1516"/>
                <wp:cNvGraphicFramePr/>
                <a:graphic xmlns:a="http://schemas.openxmlformats.org/drawingml/2006/main">
                  <a:graphicData uri="http://schemas.microsoft.com/office/word/2010/wordprocessingShape">
                    <wps:wsp>
                      <wps:cNvSpPr/>
                      <wps:spPr>
                        <a:xfrm>
                          <a:off x="0" y="0"/>
                          <a:ext cx="2910178" cy="755374"/>
                        </a:xfrm>
                        <a:prstGeom prst="rect">
                          <a:avLst/>
                        </a:prstGeom>
                      </wps:spPr>
                      <wps:style>
                        <a:lnRef idx="2">
                          <a:schemeClr val="dk1"/>
                        </a:lnRef>
                        <a:fillRef idx="1">
                          <a:schemeClr val="lt1"/>
                        </a:fillRef>
                        <a:effectRef idx="0">
                          <a:schemeClr val="dk1"/>
                        </a:effectRef>
                        <a:fontRef idx="minor">
                          <a:schemeClr val="dk1"/>
                        </a:fontRef>
                      </wps:style>
                      <wps:txbx>
                        <w:txbxContent>
                          <w:p w14:paraId="6516711B" w14:textId="77777777" w:rsidR="00E71811" w:rsidRDefault="00E71811" w:rsidP="00574CBD">
                            <w:r>
                              <w:t>Picturebox of size W</w:t>
                            </w:r>
                            <w:r w:rsidRPr="00863781">
                              <w:t xml:space="preserve">129, </w:t>
                            </w:r>
                            <w:r>
                              <w:t>H</w:t>
                            </w:r>
                            <w:r w:rsidRPr="00863781">
                              <w:t>138</w:t>
                            </w:r>
                            <w:r>
                              <w:t>, shows the selected Employee Image, and changes if user picks another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CACA" id="Rectangle 1516" o:spid="_x0000_s1730" style="position:absolute;margin-left:458.75pt;margin-top:5.05pt;width:229.15pt;height:59.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" fillcolor="white [3201]" strokecolor="black [3200]" strokeweight="1pt">
                <v:textbox>
                  <w:txbxContent>
                    <w:p w14:paraId="6516711B" w14:textId="77777777" w:rsidR="00E71811" w:rsidRDefault="00E71811" w:rsidP="00574CBD">
                      <w:r>
                        <w:t>Picturebox of size W</w:t>
                      </w:r>
                      <w:r w:rsidRPr="00863781">
                        <w:t xml:space="preserve">129, </w:t>
                      </w:r>
                      <w:r>
                        <w:t>H</w:t>
                      </w:r>
                      <w:r w:rsidRPr="00863781">
                        <w:t>138</w:t>
                      </w:r>
                      <w:r>
                        <w:t>, shows the selected Employee Image, and changes if user picks another image.</w:t>
                      </w:r>
                    </w:p>
                  </w:txbxContent>
                </v:textbox>
              </v:rect>
            </w:pict>
          </mc:Fallback>
        </mc:AlternateContent>
      </w:r>
    </w:p>
    <w:p w14:paraId="25B3AE0A"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4688" behindDoc="0" locked="0" layoutInCell="1" allowOverlap="1" wp14:anchorId="34460166" wp14:editId="40C19A2A">
                <wp:simplePos x="0" y="0"/>
                <wp:positionH relativeFrom="column">
                  <wp:posOffset>4553695</wp:posOffset>
                </wp:positionH>
                <wp:positionV relativeFrom="paragraph">
                  <wp:posOffset>223216</wp:posOffset>
                </wp:positionV>
                <wp:extent cx="1319392" cy="596348"/>
                <wp:effectExtent l="0" t="38100" r="52705" b="32385"/>
                <wp:wrapNone/>
                <wp:docPr id="1515" name="Straight Arrow Connector 1515"/>
                <wp:cNvGraphicFramePr/>
                <a:graphic xmlns:a="http://schemas.openxmlformats.org/drawingml/2006/main">
                  <a:graphicData uri="http://schemas.microsoft.com/office/word/2010/wordprocessingShape">
                    <wps:wsp>
                      <wps:cNvCnPr/>
                      <wps:spPr>
                        <a:xfrm flipV="1">
                          <a:off x="0" y="0"/>
                          <a:ext cx="1319392" cy="596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27336" id="Straight Arrow Connector 1515" o:spid="_x0000_s1026" type="#_x0000_t32" style="position:absolute;margin-left:358.55pt;margin-top:17.6pt;width:103.9pt;height:46.95pt;flip:y;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71616" behindDoc="0" locked="0" layoutInCell="1" allowOverlap="1" wp14:anchorId="1821DD25" wp14:editId="5E441765">
                <wp:simplePos x="0" y="0"/>
                <wp:positionH relativeFrom="column">
                  <wp:posOffset>-495383</wp:posOffset>
                </wp:positionH>
                <wp:positionV relativeFrom="paragraph">
                  <wp:posOffset>111898</wp:posOffset>
                </wp:positionV>
                <wp:extent cx="1725433" cy="1590261"/>
                <wp:effectExtent l="0" t="0" r="27305" b="10160"/>
                <wp:wrapNone/>
                <wp:docPr id="1512" name="Rectangle 1512"/>
                <wp:cNvGraphicFramePr/>
                <a:graphic xmlns:a="http://schemas.openxmlformats.org/drawingml/2006/main">
                  <a:graphicData uri="http://schemas.microsoft.com/office/word/2010/wordprocessingShape">
                    <wps:wsp>
                      <wps:cNvSpPr/>
                      <wps:spPr>
                        <a:xfrm>
                          <a:off x="0" y="0"/>
                          <a:ext cx="1725433" cy="1590261"/>
                        </a:xfrm>
                        <a:prstGeom prst="rect">
                          <a:avLst/>
                        </a:prstGeom>
                      </wps:spPr>
                      <wps:style>
                        <a:lnRef idx="2">
                          <a:schemeClr val="dk1"/>
                        </a:lnRef>
                        <a:fillRef idx="1">
                          <a:schemeClr val="lt1"/>
                        </a:fillRef>
                        <a:effectRef idx="0">
                          <a:schemeClr val="dk1"/>
                        </a:effectRef>
                        <a:fontRef idx="minor">
                          <a:schemeClr val="dk1"/>
                        </a:fontRef>
                      </wps:style>
                      <wps:txbx>
                        <w:txbxContent>
                          <w:p w14:paraId="339461FC" w14:textId="77777777" w:rsidR="00E71811" w:rsidRDefault="00E71811" w:rsidP="00574CBD">
                            <w:pPr>
                              <w:jc w:val="center"/>
                            </w:pPr>
                            <w:r>
                              <w:t>All the texboxes in this form of the same size. They contain watermark which are prompts to instruct the user what to input. W213, H30</w:t>
                            </w:r>
                          </w:p>
                          <w:p w14:paraId="5E7FC33B" w14:textId="77777777" w:rsidR="00E71811" w:rsidRDefault="00E71811" w:rsidP="00574C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1DD25" id="Rectangle 1512" o:spid="_x0000_s1731" style="position:absolute;margin-left:-39pt;margin-top:8.8pt;width:135.85pt;height:125.2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" fillcolor="white [3201]" strokecolor="black [3200]" strokeweight="1pt">
                <v:textbox>
                  <w:txbxContent>
                    <w:p w14:paraId="339461FC" w14:textId="77777777" w:rsidR="00E71811" w:rsidRDefault="00E71811" w:rsidP="00574CBD">
                      <w:pPr>
                        <w:jc w:val="center"/>
                      </w:pPr>
                      <w:r>
                        <w:t>All the texboxes in this form of the same size. They contain watermark which are prompts to instruct the user what to input. W213, H30</w:t>
                      </w:r>
                    </w:p>
                    <w:p w14:paraId="5E7FC33B" w14:textId="77777777" w:rsidR="00E71811" w:rsidRDefault="00E71811" w:rsidP="00574CBD"/>
                  </w:txbxContent>
                </v:textbox>
              </v:rect>
            </w:pict>
          </mc:Fallback>
        </mc:AlternateContent>
      </w:r>
      <w:r w:rsidRPr="00AE4437">
        <w:rPr>
          <w:noProof/>
          <w:lang w:eastAsia="en-GB"/>
        </w:rPr>
        <mc:AlternateContent>
          <mc:Choice Requires="wps">
            <w:drawing>
              <wp:anchor distT="0" distB="0" distL="114300" distR="114300" simplePos="0" relativeHeight="252229632" behindDoc="0" locked="0" layoutInCell="1" allowOverlap="1" wp14:anchorId="7DA6FE50" wp14:editId="75426B3C">
                <wp:simplePos x="0" y="0"/>
                <wp:positionH relativeFrom="column">
                  <wp:posOffset>2144368</wp:posOffset>
                </wp:positionH>
                <wp:positionV relativeFrom="paragraph">
                  <wp:posOffset>70485</wp:posOffset>
                </wp:positionV>
                <wp:extent cx="292000" cy="279625"/>
                <wp:effectExtent l="0" t="0" r="13335" b="25400"/>
                <wp:wrapNone/>
                <wp:docPr id="1501" name="Rectangle 1501"/>
                <wp:cNvGraphicFramePr/>
                <a:graphic xmlns:a="http://schemas.openxmlformats.org/drawingml/2006/main">
                  <a:graphicData uri="http://schemas.microsoft.com/office/word/2010/wordprocessingShape">
                    <wps:wsp>
                      <wps:cNvSpPr/>
                      <wps:spPr>
                        <a:xfrm>
                          <a:off x="0" y="0"/>
                          <a:ext cx="292000" cy="279625"/>
                        </a:xfrm>
                        <a:prstGeom prst="rect">
                          <a:avLst/>
                        </a:prstGeom>
                      </wps:spPr>
                      <wps:style>
                        <a:lnRef idx="2">
                          <a:schemeClr val="dk1"/>
                        </a:lnRef>
                        <a:fillRef idx="1">
                          <a:schemeClr val="lt1"/>
                        </a:fillRef>
                        <a:effectRef idx="0">
                          <a:schemeClr val="dk1"/>
                        </a:effectRef>
                        <a:fontRef idx="minor">
                          <a:schemeClr val="dk1"/>
                        </a:fontRef>
                      </wps:style>
                      <wps:txbx>
                        <w:txbxContent>
                          <w:p w14:paraId="30514B64"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6FE50" id="Rectangle 1501" o:spid="_x0000_s1732" style="position:absolute;margin-left:168.85pt;margin-top:5.55pt;width:23pt;height:22pt;z-index:25222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" fillcolor="white [3201]" strokecolor="black [3200]" strokeweight="1pt">
                <v:textbox>
                  <w:txbxContent>
                    <w:p w14:paraId="30514B64" w14:textId="77777777" w:rsidR="00E71811" w:rsidRDefault="00E71811" w:rsidP="00574CBD">
                      <w:pPr>
                        <w:jc w:val="center"/>
                      </w:pPr>
                      <w:r>
                        <w:t>B</w:t>
                      </w:r>
                    </w:p>
                  </w:txbxContent>
                </v:textbox>
              </v:rect>
            </w:pict>
          </mc:Fallback>
        </mc:AlternateContent>
      </w:r>
    </w:p>
    <w:p w14:paraId="792871B9"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6736" behindDoc="0" locked="0" layoutInCell="1" allowOverlap="1" wp14:anchorId="1C061D55" wp14:editId="1018CC12">
                <wp:simplePos x="0" y="0"/>
                <wp:positionH relativeFrom="column">
                  <wp:posOffset>5674829</wp:posOffset>
                </wp:positionH>
                <wp:positionV relativeFrom="paragraph">
                  <wp:posOffset>16676</wp:posOffset>
                </wp:positionV>
                <wp:extent cx="1598213" cy="620201"/>
                <wp:effectExtent l="38100" t="0" r="21590" b="66040"/>
                <wp:wrapNone/>
                <wp:docPr id="1517" name="Straight Arrow Connector 1517"/>
                <wp:cNvGraphicFramePr/>
                <a:graphic xmlns:a="http://schemas.openxmlformats.org/drawingml/2006/main">
                  <a:graphicData uri="http://schemas.microsoft.com/office/word/2010/wordprocessingShape">
                    <wps:wsp>
                      <wps:cNvCnPr/>
                      <wps:spPr>
                        <a:xfrm flipH="1">
                          <a:off x="0" y="0"/>
                          <a:ext cx="1598213" cy="620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C3796" id="Straight Arrow Connector 1517" o:spid="_x0000_s1026" type="#_x0000_t32" style="position:absolute;margin-left:446.85pt;margin-top:1.3pt;width:125.85pt;height:48.85pt;flip:x;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" strokecolor="#5b9bd5 [3204]" strokeweight=".5pt">
                <v:stroke endarrow="block" joinstyle="miter"/>
              </v:shape>
            </w:pict>
          </mc:Fallback>
        </mc:AlternateContent>
      </w:r>
    </w:p>
    <w:p w14:paraId="1F9FB9F9"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0592" behindDoc="0" locked="0" layoutInCell="1" allowOverlap="1" wp14:anchorId="636FAFBC" wp14:editId="225977FA">
                <wp:simplePos x="0" y="0"/>
                <wp:positionH relativeFrom="column">
                  <wp:posOffset>466725</wp:posOffset>
                </wp:positionH>
                <wp:positionV relativeFrom="paragraph">
                  <wp:posOffset>8918</wp:posOffset>
                </wp:positionV>
                <wp:extent cx="1351722" cy="588396"/>
                <wp:effectExtent l="38100" t="38100" r="20320" b="21590"/>
                <wp:wrapNone/>
                <wp:docPr id="1511" name="Straight Arrow Connector 1511"/>
                <wp:cNvGraphicFramePr/>
                <a:graphic xmlns:a="http://schemas.openxmlformats.org/drawingml/2006/main">
                  <a:graphicData uri="http://schemas.microsoft.com/office/word/2010/wordprocessingShape">
                    <wps:wsp>
                      <wps:cNvCnPr/>
                      <wps:spPr>
                        <a:xfrm flipH="1" flipV="1">
                          <a:off x="0" y="0"/>
                          <a:ext cx="1351722" cy="588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D75203" id="Straight Arrow Connector 1511" o:spid="_x0000_s1026" type="#_x0000_t32" style="position:absolute;margin-left:36.75pt;margin-top:.7pt;width:106.45pt;height:46.35pt;flip:x y;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61376" behindDoc="0" locked="0" layoutInCell="1" allowOverlap="1" wp14:anchorId="2A082B23" wp14:editId="5D5C7674">
                <wp:simplePos x="0" y="0"/>
                <wp:positionH relativeFrom="column">
                  <wp:posOffset>4084568</wp:posOffset>
                </wp:positionH>
                <wp:positionV relativeFrom="paragraph">
                  <wp:posOffset>16869</wp:posOffset>
                </wp:positionV>
                <wp:extent cx="938254" cy="854517"/>
                <wp:effectExtent l="0" t="0" r="14605" b="22225"/>
                <wp:wrapNone/>
                <wp:docPr id="1338" name="Rectangle 1338"/>
                <wp:cNvGraphicFramePr/>
                <a:graphic xmlns:a="http://schemas.openxmlformats.org/drawingml/2006/main">
                  <a:graphicData uri="http://schemas.microsoft.com/office/word/2010/wordprocessingShape">
                    <wps:wsp>
                      <wps:cNvSpPr/>
                      <wps:spPr>
                        <a:xfrm>
                          <a:off x="0" y="0"/>
                          <a:ext cx="938254" cy="85451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1F792" id="Rectangle 1338" o:spid="_x0000_s1026" style="position:absolute;margin-left:321.6pt;margin-top:1.35pt;width:73.9pt;height:67.3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" fillcolor="white [3201]" strokecolor="black [3200]" strokeweight="1pt"/>
            </w:pict>
          </mc:Fallback>
        </mc:AlternateContent>
      </w:r>
      <w:r>
        <w:rPr>
          <w:noProof/>
          <w:lang w:eastAsia="en-GB"/>
        </w:rPr>
        <mc:AlternateContent>
          <mc:Choice Requires="wps">
            <w:drawing>
              <wp:anchor distT="0" distB="0" distL="114300" distR="114300" simplePos="0" relativeHeight="252262400" behindDoc="0" locked="0" layoutInCell="1" allowOverlap="1" wp14:anchorId="38B92A72" wp14:editId="3F3928AA">
                <wp:simplePos x="0" y="0"/>
                <wp:positionH relativeFrom="column">
                  <wp:posOffset>3583554</wp:posOffset>
                </wp:positionH>
                <wp:positionV relativeFrom="paragraph">
                  <wp:posOffset>103548</wp:posOffset>
                </wp:positionV>
                <wp:extent cx="453224" cy="262393"/>
                <wp:effectExtent l="0" t="0" r="23495" b="23495"/>
                <wp:wrapNone/>
                <wp:docPr id="1340" name="Rectangle 1340"/>
                <wp:cNvGraphicFramePr/>
                <a:graphic xmlns:a="http://schemas.openxmlformats.org/drawingml/2006/main">
                  <a:graphicData uri="http://schemas.microsoft.com/office/word/2010/wordprocessingShape">
                    <wps:wsp>
                      <wps:cNvSpPr/>
                      <wps:spPr>
                        <a:xfrm>
                          <a:off x="0" y="0"/>
                          <a:ext cx="453224" cy="262393"/>
                        </a:xfrm>
                        <a:prstGeom prst="rect">
                          <a:avLst/>
                        </a:prstGeom>
                      </wps:spPr>
                      <wps:style>
                        <a:lnRef idx="2">
                          <a:schemeClr val="dk1"/>
                        </a:lnRef>
                        <a:fillRef idx="1">
                          <a:schemeClr val="lt1"/>
                        </a:fillRef>
                        <a:effectRef idx="0">
                          <a:schemeClr val="dk1"/>
                        </a:effectRef>
                        <a:fontRef idx="minor">
                          <a:schemeClr val="dk1"/>
                        </a:fontRef>
                      </wps:style>
                      <wps:txbx>
                        <w:txbxContent>
                          <w:p w14:paraId="7D4F7980" w14:textId="77777777" w:rsidR="00E71811" w:rsidRPr="00A50587" w:rsidRDefault="00E71811" w:rsidP="00574CBD">
                            <w:pPr>
                              <w:jc w:val="center"/>
                              <w:rPr>
                                <w:sz w:val="10"/>
                              </w:rPr>
                            </w:pPr>
                            <w:r w:rsidRPr="00A50587">
                              <w:rPr>
                                <w:sz w:val="14"/>
                              </w:rPr>
                              <w:t>Unlock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92A72" id="Rectangle 1340" o:spid="_x0000_s1733" style="position:absolute;margin-left:282.15pt;margin-top:8.15pt;width:35.7pt;height:20.6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" fillcolor="white [3201]" strokecolor="black [3200]" strokeweight="1pt">
                <v:textbox>
                  <w:txbxContent>
                    <w:p w14:paraId="7D4F7980" w14:textId="77777777" w:rsidR="00E71811" w:rsidRPr="00A50587" w:rsidRDefault="00E71811" w:rsidP="00574CBD">
                      <w:pPr>
                        <w:jc w:val="center"/>
                        <w:rPr>
                          <w:sz w:val="10"/>
                        </w:rPr>
                      </w:pPr>
                      <w:r w:rsidRPr="00A50587">
                        <w:rPr>
                          <w:sz w:val="14"/>
                        </w:rPr>
                        <w:t>Unlock</w:t>
                      </w:r>
                    </w:p>
                  </w:txbxContent>
                </v:textbox>
              </v:rect>
            </w:pict>
          </mc:Fallback>
        </mc:AlternateContent>
      </w:r>
    </w:p>
    <w:p w14:paraId="4DAE515C"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9808" behindDoc="0" locked="0" layoutInCell="1" allowOverlap="1" wp14:anchorId="79D17C69" wp14:editId="0ED9EA83">
                <wp:simplePos x="0" y="0"/>
                <wp:positionH relativeFrom="column">
                  <wp:posOffset>6819816</wp:posOffset>
                </wp:positionH>
                <wp:positionV relativeFrom="paragraph">
                  <wp:posOffset>231747</wp:posOffset>
                </wp:positionV>
                <wp:extent cx="2091193" cy="914400"/>
                <wp:effectExtent l="0" t="0" r="23495" b="19050"/>
                <wp:wrapNone/>
                <wp:docPr id="1520" name="Rectangle 1520"/>
                <wp:cNvGraphicFramePr/>
                <a:graphic xmlns:a="http://schemas.openxmlformats.org/drawingml/2006/main">
                  <a:graphicData uri="http://schemas.microsoft.com/office/word/2010/wordprocessingShape">
                    <wps:wsp>
                      <wps:cNvSpPr/>
                      <wps:spPr>
                        <a:xfrm>
                          <a:off x="0" y="0"/>
                          <a:ext cx="2091193" cy="914400"/>
                        </a:xfrm>
                        <a:prstGeom prst="rect">
                          <a:avLst/>
                        </a:prstGeom>
                      </wps:spPr>
                      <wps:style>
                        <a:lnRef idx="2">
                          <a:schemeClr val="dk1"/>
                        </a:lnRef>
                        <a:fillRef idx="1">
                          <a:schemeClr val="lt1"/>
                        </a:fillRef>
                        <a:effectRef idx="0">
                          <a:schemeClr val="dk1"/>
                        </a:effectRef>
                        <a:fontRef idx="minor">
                          <a:schemeClr val="dk1"/>
                        </a:fontRef>
                      </wps:style>
                      <wps:txbx>
                        <w:txbxContent>
                          <w:p w14:paraId="1122DC44" w14:textId="77777777" w:rsidR="00E71811" w:rsidRDefault="00E71811" w:rsidP="00574CBD">
                            <w:pPr>
                              <w:jc w:val="center"/>
                            </w:pPr>
                            <w:r>
                              <w:t>W</w:t>
                            </w:r>
                            <w:r w:rsidRPr="00863781">
                              <w:t xml:space="preserve">87, </w:t>
                            </w:r>
                            <w:r>
                              <w:t>H37. Change Image lets the user change the image of the Picturebox while Clear sets it to 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D17C69" id="Rectangle 1520" o:spid="_x0000_s1734" style="position:absolute;margin-left:537pt;margin-top:18.25pt;width:164.65pt;height:1in;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" fillcolor="white [3201]" strokecolor="black [3200]" strokeweight="1pt">
                <v:textbox>
                  <w:txbxContent>
                    <w:p w14:paraId="1122DC44" w14:textId="77777777" w:rsidR="00E71811" w:rsidRDefault="00E71811" w:rsidP="00574CBD">
                      <w:pPr>
                        <w:jc w:val="center"/>
                      </w:pPr>
                      <w:r>
                        <w:t>W</w:t>
                      </w:r>
                      <w:r w:rsidRPr="00863781">
                        <w:t xml:space="preserve">87, </w:t>
                      </w:r>
                      <w:r>
                        <w:t>H37. Change Image lets the user change the image of the Picturebox while Clear sets it to null.</w:t>
                      </w:r>
                    </w:p>
                  </w:txbxContent>
                </v:textbox>
              </v:rect>
            </w:pict>
          </mc:Fallback>
        </mc:AlternateContent>
      </w:r>
      <w:r>
        <w:rPr>
          <w:noProof/>
          <w:lang w:eastAsia="en-GB"/>
        </w:rPr>
        <mc:AlternateContent>
          <mc:Choice Requires="wps">
            <w:drawing>
              <wp:anchor distT="0" distB="0" distL="114300" distR="114300" simplePos="0" relativeHeight="252277760" behindDoc="0" locked="0" layoutInCell="1" allowOverlap="1" wp14:anchorId="0B05A9AC" wp14:editId="59065484">
                <wp:simplePos x="0" y="0"/>
                <wp:positionH relativeFrom="column">
                  <wp:posOffset>5612875</wp:posOffset>
                </wp:positionH>
                <wp:positionV relativeFrom="paragraph">
                  <wp:posOffset>176088</wp:posOffset>
                </wp:positionV>
                <wp:extent cx="1119478" cy="238539"/>
                <wp:effectExtent l="0" t="0" r="81280" b="85725"/>
                <wp:wrapNone/>
                <wp:docPr id="1518" name="Straight Arrow Connector 1518"/>
                <wp:cNvGraphicFramePr/>
                <a:graphic xmlns:a="http://schemas.openxmlformats.org/drawingml/2006/main">
                  <a:graphicData uri="http://schemas.microsoft.com/office/word/2010/wordprocessingShape">
                    <wps:wsp>
                      <wps:cNvCnPr/>
                      <wps:spPr>
                        <a:xfrm>
                          <a:off x="0" y="0"/>
                          <a:ext cx="1119478" cy="238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CD8E6" id="Straight Arrow Connector 1518" o:spid="_x0000_s1026" type="#_x0000_t32" style="position:absolute;margin-left:441.95pt;margin-top:13.85pt;width:88.15pt;height:18.8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59328" behindDoc="0" locked="0" layoutInCell="1" allowOverlap="1" wp14:anchorId="18C5E726" wp14:editId="62E53D3E">
                <wp:simplePos x="0" y="0"/>
                <wp:positionH relativeFrom="column">
                  <wp:posOffset>5070529</wp:posOffset>
                </wp:positionH>
                <wp:positionV relativeFrom="paragraph">
                  <wp:posOffset>9111</wp:posOffset>
                </wp:positionV>
                <wp:extent cx="723569" cy="278103"/>
                <wp:effectExtent l="0" t="0" r="19685" b="27305"/>
                <wp:wrapNone/>
                <wp:docPr id="1316" name="Rectangle 1316"/>
                <wp:cNvGraphicFramePr/>
                <a:graphic xmlns:a="http://schemas.openxmlformats.org/drawingml/2006/main">
                  <a:graphicData uri="http://schemas.microsoft.com/office/word/2010/wordprocessingShape">
                    <wps:wsp>
                      <wps:cNvSpPr/>
                      <wps:spPr>
                        <a:xfrm>
                          <a:off x="0" y="0"/>
                          <a:ext cx="723569" cy="278103"/>
                        </a:xfrm>
                        <a:prstGeom prst="rect">
                          <a:avLst/>
                        </a:prstGeom>
                      </wps:spPr>
                      <wps:style>
                        <a:lnRef idx="2">
                          <a:schemeClr val="dk1"/>
                        </a:lnRef>
                        <a:fillRef idx="1">
                          <a:schemeClr val="lt1"/>
                        </a:fillRef>
                        <a:effectRef idx="0">
                          <a:schemeClr val="dk1"/>
                        </a:effectRef>
                        <a:fontRef idx="minor">
                          <a:schemeClr val="dk1"/>
                        </a:fontRef>
                      </wps:style>
                      <wps:txbx>
                        <w:txbxContent>
                          <w:p w14:paraId="2C498EEB" w14:textId="77777777" w:rsidR="00E71811" w:rsidRPr="00A50587" w:rsidRDefault="00E71811" w:rsidP="00574CBD">
                            <w:pPr>
                              <w:jc w:val="center"/>
                              <w:rPr>
                                <w:sz w:val="14"/>
                              </w:rPr>
                            </w:pPr>
                            <w:r w:rsidRPr="00A50587">
                              <w:rPr>
                                <w:sz w:val="14"/>
                              </w:rPr>
                              <w:t>Change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5E726" id="Rectangle 1316" o:spid="_x0000_s1735" style="position:absolute;margin-left:399.25pt;margin-top:.7pt;width:56.95pt;height:21.9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" fillcolor="white [3201]" strokecolor="black [3200]" strokeweight="1pt">
                <v:textbox>
                  <w:txbxContent>
                    <w:p w14:paraId="2C498EEB" w14:textId="77777777" w:rsidR="00E71811" w:rsidRPr="00A50587" w:rsidRDefault="00E71811" w:rsidP="00574CBD">
                      <w:pPr>
                        <w:jc w:val="center"/>
                        <w:rPr>
                          <w:sz w:val="14"/>
                        </w:rPr>
                      </w:pPr>
                      <w:r w:rsidRPr="00A50587">
                        <w:rPr>
                          <w:sz w:val="14"/>
                        </w:rPr>
                        <w:t>Change Image</w:t>
                      </w:r>
                    </w:p>
                  </w:txbxContent>
                </v:textbox>
              </v:rect>
            </w:pict>
          </mc:Fallback>
        </mc:AlternateContent>
      </w:r>
      <w:r>
        <w:rPr>
          <w:noProof/>
          <w:lang w:eastAsia="en-GB"/>
        </w:rPr>
        <mc:AlternateContent>
          <mc:Choice Requires="wps">
            <w:drawing>
              <wp:anchor distT="0" distB="0" distL="114300" distR="114300" simplePos="0" relativeHeight="252244992" behindDoc="0" locked="0" layoutInCell="1" allowOverlap="1" wp14:anchorId="13DFA9C3" wp14:editId="0F6B65F1">
                <wp:simplePos x="0" y="0"/>
                <wp:positionH relativeFrom="column">
                  <wp:posOffset>2417197</wp:posOffset>
                </wp:positionH>
                <wp:positionV relativeFrom="paragraph">
                  <wp:posOffset>237518</wp:posOffset>
                </wp:positionV>
                <wp:extent cx="304146" cy="338425"/>
                <wp:effectExtent l="0" t="0" r="0" b="0"/>
                <wp:wrapNone/>
                <wp:docPr id="1495"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A9A9F"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Email</w:t>
                            </w:r>
                          </w:p>
                          <w:p w14:paraId="2BAA7C0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FA9C3" id="Text Box 665" o:spid="_x0000_s1736" type="#_x0000_t202" style="position:absolute;margin-left:190.35pt;margin-top:18.7pt;width:23.95pt;height:26.65pt;z-index:252244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" filled="f" stroked="f" strokeweight=".5pt">
                <v:textbox>
                  <w:txbxContent>
                    <w:p w14:paraId="241A9A9F"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Email</w:t>
                      </w:r>
                    </w:p>
                    <w:p w14:paraId="2BAA7C0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43968" behindDoc="0" locked="0" layoutInCell="1" allowOverlap="1" wp14:anchorId="054ECFFF" wp14:editId="2632900A">
                <wp:simplePos x="0" y="0"/>
                <wp:positionH relativeFrom="column">
                  <wp:posOffset>2337683</wp:posOffset>
                </wp:positionH>
                <wp:positionV relativeFrom="paragraph">
                  <wp:posOffset>7123</wp:posOffset>
                </wp:positionV>
                <wp:extent cx="304146" cy="338425"/>
                <wp:effectExtent l="0" t="0" r="0" b="0"/>
                <wp:wrapNone/>
                <wp:docPr id="1493"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0349AB"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FullName</w:t>
                            </w:r>
                          </w:p>
                          <w:p w14:paraId="642E016E"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ECFFF" id="_x0000_s1737" type="#_x0000_t202" style="position:absolute;margin-left:184.05pt;margin-top:.55pt;width:23.95pt;height:26.65pt;z-index:252243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" filled="f" stroked="f" strokeweight=".5pt">
                <v:textbox>
                  <w:txbxContent>
                    <w:p w14:paraId="470349AB"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FullName</w:t>
                      </w:r>
                    </w:p>
                    <w:p w14:paraId="642E016E"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w:pict>
          </mc:Fallback>
        </mc:AlternateContent>
      </w:r>
    </w:p>
    <w:p w14:paraId="33741056"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78784" behindDoc="0" locked="0" layoutInCell="1" allowOverlap="1" wp14:anchorId="55B4F692" wp14:editId="7CCCA007">
                <wp:simplePos x="0" y="0"/>
                <wp:positionH relativeFrom="column">
                  <wp:posOffset>5730487</wp:posOffset>
                </wp:positionH>
                <wp:positionV relativeFrom="paragraph">
                  <wp:posOffset>144476</wp:posOffset>
                </wp:positionV>
                <wp:extent cx="954157" cy="71448"/>
                <wp:effectExtent l="0" t="57150" r="17780" b="24130"/>
                <wp:wrapNone/>
                <wp:docPr id="1519" name="Straight Arrow Connector 1519"/>
                <wp:cNvGraphicFramePr/>
                <a:graphic xmlns:a="http://schemas.openxmlformats.org/drawingml/2006/main">
                  <a:graphicData uri="http://schemas.microsoft.com/office/word/2010/wordprocessingShape">
                    <wps:wsp>
                      <wps:cNvCnPr/>
                      <wps:spPr>
                        <a:xfrm flipV="1">
                          <a:off x="0" y="0"/>
                          <a:ext cx="954157" cy="71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0E0CB" id="Straight Arrow Connector 1519" o:spid="_x0000_s1026" type="#_x0000_t32" style="position:absolute;margin-left:451.2pt;margin-top:11.4pt;width:75.15pt;height:5.65pt;flip:y;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60352" behindDoc="0" locked="0" layoutInCell="1" allowOverlap="1" wp14:anchorId="0BD94FE6" wp14:editId="512428EC">
                <wp:simplePos x="0" y="0"/>
                <wp:positionH relativeFrom="column">
                  <wp:posOffset>5070530</wp:posOffset>
                </wp:positionH>
                <wp:positionV relativeFrom="paragraph">
                  <wp:posOffset>33158</wp:posOffset>
                </wp:positionV>
                <wp:extent cx="723265" cy="262393"/>
                <wp:effectExtent l="0" t="0" r="19685" b="23495"/>
                <wp:wrapNone/>
                <wp:docPr id="1320" name="Rectangle 1320"/>
                <wp:cNvGraphicFramePr/>
                <a:graphic xmlns:a="http://schemas.openxmlformats.org/drawingml/2006/main">
                  <a:graphicData uri="http://schemas.microsoft.com/office/word/2010/wordprocessingShape">
                    <wps:wsp>
                      <wps:cNvSpPr/>
                      <wps:spPr>
                        <a:xfrm>
                          <a:off x="0" y="0"/>
                          <a:ext cx="723265" cy="262393"/>
                        </a:xfrm>
                        <a:prstGeom prst="rect">
                          <a:avLst/>
                        </a:prstGeom>
                      </wps:spPr>
                      <wps:style>
                        <a:lnRef idx="2">
                          <a:schemeClr val="dk1"/>
                        </a:lnRef>
                        <a:fillRef idx="1">
                          <a:schemeClr val="lt1"/>
                        </a:fillRef>
                        <a:effectRef idx="0">
                          <a:schemeClr val="dk1"/>
                        </a:effectRef>
                        <a:fontRef idx="minor">
                          <a:schemeClr val="dk1"/>
                        </a:fontRef>
                      </wps:style>
                      <wps:txbx>
                        <w:txbxContent>
                          <w:p w14:paraId="31CB006A" w14:textId="77777777" w:rsidR="00E71811" w:rsidRDefault="00E71811" w:rsidP="00574CBD">
                            <w:pPr>
                              <w:jc w:val="center"/>
                            </w:pPr>
                            <w:r>
                              <w:t>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4FE6" id="Rectangle 1320" o:spid="_x0000_s1738" style="position:absolute;margin-left:399.25pt;margin-top:2.6pt;width:56.95pt;height:20.6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" fillcolor="white [3201]" strokecolor="black [3200]" strokeweight="1pt">
                <v:textbox>
                  <w:txbxContent>
                    <w:p w14:paraId="31CB006A" w14:textId="77777777" w:rsidR="00E71811" w:rsidRDefault="00E71811" w:rsidP="00574CBD">
                      <w:pPr>
                        <w:jc w:val="center"/>
                      </w:pPr>
                      <w:r>
                        <w:t>Clear</w:t>
                      </w:r>
                    </w:p>
                  </w:txbxContent>
                </v:textbox>
              </v:rect>
            </w:pict>
          </mc:Fallback>
        </mc:AlternateContent>
      </w:r>
      <w:r>
        <w:rPr>
          <w:noProof/>
          <w:lang w:eastAsia="en-GB"/>
        </w:rPr>
        <mc:AlternateContent>
          <mc:Choice Requires="wps">
            <w:drawing>
              <wp:anchor distT="0" distB="0" distL="114300" distR="114300" simplePos="0" relativeHeight="252246016" behindDoc="0" locked="0" layoutInCell="1" allowOverlap="1" wp14:anchorId="29A16949" wp14:editId="7342D3A7">
                <wp:simplePos x="0" y="0"/>
                <wp:positionH relativeFrom="column">
                  <wp:posOffset>2218303</wp:posOffset>
                </wp:positionH>
                <wp:positionV relativeFrom="paragraph">
                  <wp:posOffset>189865</wp:posOffset>
                </wp:positionV>
                <wp:extent cx="304146" cy="338425"/>
                <wp:effectExtent l="0" t="0" r="0" b="0"/>
                <wp:wrapNone/>
                <wp:docPr id="1500"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232B6"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Phone Number</w:t>
                            </w:r>
                          </w:p>
                          <w:p w14:paraId="799046A8"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16949" id="_x0000_s1739" type="#_x0000_t202" style="position:absolute;margin-left:174.65pt;margin-top:14.95pt;width:23.95pt;height:26.65pt;z-index:252246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" filled="f" stroked="f" strokeweight=".5pt">
                <v:textbox>
                  <w:txbxContent>
                    <w:p w14:paraId="2FF232B6"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Phone Number</w:t>
                      </w:r>
                    </w:p>
                    <w:p w14:paraId="799046A8"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w:pict>
          </mc:Fallback>
        </mc:AlternateContent>
      </w:r>
    </w:p>
    <w:p w14:paraId="06A38BE3"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31680" behindDoc="0" locked="0" layoutInCell="1" allowOverlap="1" wp14:anchorId="2B7CF3C9" wp14:editId="65BE996A">
                <wp:simplePos x="0" y="0"/>
                <wp:positionH relativeFrom="page">
                  <wp:posOffset>4309055</wp:posOffset>
                </wp:positionH>
                <wp:positionV relativeFrom="paragraph">
                  <wp:posOffset>14854</wp:posOffset>
                </wp:positionV>
                <wp:extent cx="1279481" cy="392241"/>
                <wp:effectExtent l="0" t="0" r="0" b="0"/>
                <wp:wrapNone/>
                <wp:docPr id="1436" name="TextBox 28"/>
                <wp:cNvGraphicFramePr/>
                <a:graphic xmlns:a="http://schemas.openxmlformats.org/drawingml/2006/main">
                  <a:graphicData uri="http://schemas.microsoft.com/office/word/2010/wordprocessingShape">
                    <wps:wsp>
                      <wps:cNvSpPr txBox="1"/>
                      <wps:spPr>
                        <a:xfrm>
                          <a:off x="0" y="0"/>
                          <a:ext cx="1279481" cy="392241"/>
                        </a:xfrm>
                        <a:prstGeom prst="rect">
                          <a:avLst/>
                        </a:prstGeom>
                        <a:noFill/>
                      </wps:spPr>
                      <wps:txbx>
                        <w:txbxContent>
                          <w:p w14:paraId="51694C32"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Address:</w:t>
                            </w:r>
                          </w:p>
                        </w:txbxContent>
                      </wps:txbx>
                      <wps:bodyPr wrap="square" rtlCol="0">
                        <a:noAutofit/>
                      </wps:bodyPr>
                    </wps:wsp>
                  </a:graphicData>
                </a:graphic>
              </wp:anchor>
            </w:drawing>
          </mc:Choice>
          <mc:Fallback>
            <w:pict>
              <v:shape w14:anchorId="2B7CF3C9" id="TextBox 28" o:spid="_x0000_s1740" type="#_x0000_t202" style="position:absolute;margin-left:339.3pt;margin-top:1.15pt;width:100.75pt;height:30.9pt;z-index:2522316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" filled="f" stroked="f">
                <v:textbox>
                  <w:txbxContent>
                    <w:p w14:paraId="51694C32"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Address:</w:t>
                      </w:r>
                    </w:p>
                  </w:txbxContent>
                </v:textbox>
                <w10:wrap anchorx="page"/>
              </v:shape>
            </w:pict>
          </mc:Fallback>
        </mc:AlternateContent>
      </w:r>
      <w:r>
        <w:rPr>
          <w:noProof/>
          <w:lang w:eastAsia="en-GB"/>
        </w:rPr>
        <mc:AlternateContent>
          <mc:Choice Requires="wps">
            <w:drawing>
              <wp:anchor distT="0" distB="0" distL="114300" distR="114300" simplePos="0" relativeHeight="252232704" behindDoc="0" locked="0" layoutInCell="1" allowOverlap="1" wp14:anchorId="0A77FF7B" wp14:editId="5C105923">
                <wp:simplePos x="0" y="0"/>
                <wp:positionH relativeFrom="column">
                  <wp:posOffset>3744539</wp:posOffset>
                </wp:positionH>
                <wp:positionV relativeFrom="paragraph">
                  <wp:posOffset>234922</wp:posOffset>
                </wp:positionV>
                <wp:extent cx="1608035" cy="168198"/>
                <wp:effectExtent l="0" t="0" r="0" b="0"/>
                <wp:wrapNone/>
                <wp:docPr id="1451" name="Rectangle 1451"/>
                <wp:cNvGraphicFramePr/>
                <a:graphic xmlns:a="http://schemas.openxmlformats.org/drawingml/2006/main">
                  <a:graphicData uri="http://schemas.microsoft.com/office/word/2010/wordprocessingShape">
                    <wps:wsp>
                      <wps:cNvSpPr/>
                      <wps:spPr>
                        <a:xfrm>
                          <a:off x="0" y="0"/>
                          <a:ext cx="1608035"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6EA1243"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7FF7B" id="Rectangle 1451" o:spid="_x0000_s1741" style="position:absolute;margin-left:294.85pt;margin-top:18.5pt;width:126.6pt;height:13.25pt;z-index:25223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" fillcolor="white [3201]" strokecolor="#a5a5a5 [3206]" strokeweight="1pt">
                <v:textbox>
                  <w:txbxContent>
                    <w:p w14:paraId="56EA1243"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r>
        <w:rPr>
          <w:noProof/>
          <w:lang w:eastAsia="en-GB"/>
        </w:rPr>
        <mc:AlternateContent>
          <mc:Choice Requires="wps">
            <w:drawing>
              <wp:anchor distT="0" distB="0" distL="114300" distR="114300" simplePos="0" relativeHeight="252249088" behindDoc="0" locked="0" layoutInCell="1" allowOverlap="1" wp14:anchorId="23059D4C" wp14:editId="7A38878D">
                <wp:simplePos x="0" y="0"/>
                <wp:positionH relativeFrom="column">
                  <wp:posOffset>3728665</wp:posOffset>
                </wp:positionH>
                <wp:positionV relativeFrom="paragraph">
                  <wp:posOffset>117437</wp:posOffset>
                </wp:positionV>
                <wp:extent cx="304146" cy="338425"/>
                <wp:effectExtent l="0" t="0" r="0" b="0"/>
                <wp:wrapNone/>
                <wp:docPr id="1454"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AF91D"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House Number, Road, Street</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059D4C" id="_x0000_s1742" type="#_x0000_t202" style="position:absolute;margin-left:293.6pt;margin-top:9.25pt;width:23.95pt;height:26.65pt;z-index:252249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" filled="f" stroked="f" strokeweight=".5pt">
                <v:textbox>
                  <w:txbxContent>
                    <w:p w14:paraId="54FAF91D"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House Number, Road, Street</w:t>
                      </w:r>
                      <w:r>
                        <w:rPr>
                          <w:rFonts w:asciiTheme="minorHAnsi" w:eastAsia="Calibri" w:hAnsi="Calibri"/>
                          <w:color w:val="000000" w:themeColor="dark1"/>
                          <w:kern w:val="24"/>
                          <w:sz w:val="32"/>
                          <w:szCs w:val="32"/>
                        </w:rPr>
                        <w:t> </w:t>
                      </w:r>
                    </w:p>
                  </w:txbxContent>
                </v:textbox>
              </v:shape>
            </w:pict>
          </mc:Fallback>
        </mc:AlternateContent>
      </w:r>
    </w:p>
    <w:p w14:paraId="4B3A325F"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50112" behindDoc="0" locked="0" layoutInCell="1" allowOverlap="1" wp14:anchorId="4DBF7B56" wp14:editId="65B52561">
                <wp:simplePos x="0" y="0"/>
                <wp:positionH relativeFrom="column">
                  <wp:posOffset>4249420</wp:posOffset>
                </wp:positionH>
                <wp:positionV relativeFrom="paragraph">
                  <wp:posOffset>41606</wp:posOffset>
                </wp:positionV>
                <wp:extent cx="304146" cy="338425"/>
                <wp:effectExtent l="0" t="0" r="0" b="5080"/>
                <wp:wrapNone/>
                <wp:docPr id="1455"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1E095"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Area</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BF7B56" id="_x0000_s1743" type="#_x0000_t202" style="position:absolute;margin-left:334.6pt;margin-top:3.3pt;width:23.95pt;height:26.65pt;z-index:25225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" filled="f" stroked="f" strokeweight=".5pt">
                <v:textbox>
                  <w:txbxContent>
                    <w:p w14:paraId="4791E095"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Area</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33728" behindDoc="0" locked="0" layoutInCell="1" allowOverlap="1" wp14:anchorId="73EEAFAD" wp14:editId="7167EF80">
                <wp:simplePos x="0" y="0"/>
                <wp:positionH relativeFrom="column">
                  <wp:posOffset>3742055</wp:posOffset>
                </wp:positionH>
                <wp:positionV relativeFrom="paragraph">
                  <wp:posOffset>165735</wp:posOffset>
                </wp:positionV>
                <wp:extent cx="1607820" cy="167640"/>
                <wp:effectExtent l="0" t="0" r="11430" b="22860"/>
                <wp:wrapNone/>
                <wp:docPr id="1456" name="Rectangle 1456"/>
                <wp:cNvGraphicFramePr/>
                <a:graphic xmlns:a="http://schemas.openxmlformats.org/drawingml/2006/main">
                  <a:graphicData uri="http://schemas.microsoft.com/office/word/2010/wordprocessingShape">
                    <wps:wsp>
                      <wps:cNvSpPr/>
                      <wps:spPr>
                        <a:xfrm>
                          <a:off x="0" y="0"/>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2AFFED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EAFAD" id="Rectangle 1456" o:spid="_x0000_s1744" style="position:absolute;margin-left:294.65pt;margin-top:13.05pt;width:126.6pt;height:13.2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" fillcolor="white [3201]" strokecolor="#a5a5a5 [3206]" strokeweight="1pt">
                <v:textbox>
                  <w:txbxContent>
                    <w:p w14:paraId="32AFFED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r>
        <w:rPr>
          <w:noProof/>
          <w:lang w:eastAsia="en-GB"/>
        </w:rPr>
        <mc:AlternateContent>
          <mc:Choice Requires="wps">
            <w:drawing>
              <wp:anchor distT="0" distB="0" distL="114300" distR="114300" simplePos="0" relativeHeight="252251136" behindDoc="0" locked="0" layoutInCell="1" allowOverlap="1" wp14:anchorId="0DDE85C4" wp14:editId="3B5BE59B">
                <wp:simplePos x="0" y="0"/>
                <wp:positionH relativeFrom="column">
                  <wp:posOffset>4274765</wp:posOffset>
                </wp:positionH>
                <wp:positionV relativeFrom="paragraph">
                  <wp:posOffset>279997</wp:posOffset>
                </wp:positionV>
                <wp:extent cx="304146" cy="338425"/>
                <wp:effectExtent l="0" t="0" r="0" b="0"/>
                <wp:wrapNone/>
                <wp:docPr id="1464"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651A0"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PostCode</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E85C4" id="_x0000_s1745" type="#_x0000_t202" style="position:absolute;margin-left:336.6pt;margin-top:22.05pt;width:23.95pt;height:26.65pt;z-index:25225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" filled="f" stroked="f" strokeweight=".5pt">
                <v:textbox>
                  <w:txbxContent>
                    <w:p w14:paraId="7B2651A0"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PostCode</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48064" behindDoc="0" locked="0" layoutInCell="1" allowOverlap="1" wp14:anchorId="206A2BB8" wp14:editId="4F84388F">
                <wp:simplePos x="0" y="0"/>
                <wp:positionH relativeFrom="column">
                  <wp:posOffset>2385115</wp:posOffset>
                </wp:positionH>
                <wp:positionV relativeFrom="paragraph">
                  <wp:posOffset>214492</wp:posOffset>
                </wp:positionV>
                <wp:extent cx="304146" cy="338425"/>
                <wp:effectExtent l="0" t="0" r="0" b="0"/>
                <wp:wrapNone/>
                <wp:docPr id="1503"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5620F8"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Password</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A2BB8" id="_x0000_s1746" type="#_x0000_t202" style="position:absolute;margin-left:187.8pt;margin-top:16.9pt;width:23.95pt;height:26.65pt;z-index:252248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" filled="f" stroked="f" strokeweight=".5pt">
                <v:textbox>
                  <w:txbxContent>
                    <w:p w14:paraId="5D5620F8"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Password</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47040" behindDoc="0" locked="0" layoutInCell="1" allowOverlap="1" wp14:anchorId="60724758" wp14:editId="1E7AAA35">
                <wp:simplePos x="0" y="0"/>
                <wp:positionH relativeFrom="column">
                  <wp:posOffset>2351737</wp:posOffset>
                </wp:positionH>
                <wp:positionV relativeFrom="paragraph">
                  <wp:posOffset>96188</wp:posOffset>
                </wp:positionV>
                <wp:extent cx="304146" cy="338425"/>
                <wp:effectExtent l="0" t="0" r="0" b="0"/>
                <wp:wrapNone/>
                <wp:docPr id="1502"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4014A4"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UserName</w:t>
                            </w:r>
                          </w:p>
                          <w:p w14:paraId="7764995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24758" id="_x0000_s1747" type="#_x0000_t202" style="position:absolute;margin-left:185.2pt;margin-top:7.55pt;width:23.95pt;height:26.65pt;z-index:25224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" filled="f" stroked="f" strokeweight=".5pt">
                <v:textbox>
                  <w:txbxContent>
                    <w:p w14:paraId="2A4014A4" w14:textId="77777777" w:rsidR="00E71811" w:rsidRDefault="00E71811" w:rsidP="00574CBD">
                      <w:pPr>
                        <w:pStyle w:val="NormalWeb"/>
                        <w:spacing w:before="0" w:beforeAutospacing="0" w:after="0" w:afterAutospacing="0"/>
                      </w:pPr>
                      <w:r>
                        <w:rPr>
                          <w:rFonts w:ascii="Microsoft Sans Serif" w:hAnsi="Microsoft Sans Serif" w:cstheme="minorBidi"/>
                          <w:color w:val="808080"/>
                          <w:kern w:val="24"/>
                          <w:sz w:val="18"/>
                          <w:szCs w:val="18"/>
                        </w:rPr>
                        <w:t>UserName</w:t>
                      </w:r>
                    </w:p>
                    <w:p w14:paraId="7764995D"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35776" behindDoc="0" locked="0" layoutInCell="1" allowOverlap="1" wp14:anchorId="6304B065" wp14:editId="62E06814">
                <wp:simplePos x="0" y="0"/>
                <wp:positionH relativeFrom="column">
                  <wp:posOffset>1892411</wp:posOffset>
                </wp:positionH>
                <wp:positionV relativeFrom="paragraph">
                  <wp:posOffset>125730</wp:posOffset>
                </wp:positionV>
                <wp:extent cx="1608035" cy="168198"/>
                <wp:effectExtent l="0" t="0" r="0" b="0"/>
                <wp:wrapNone/>
                <wp:docPr id="1465" name="Rectangle 1465"/>
                <wp:cNvGraphicFramePr/>
                <a:graphic xmlns:a="http://schemas.openxmlformats.org/drawingml/2006/main">
                  <a:graphicData uri="http://schemas.microsoft.com/office/word/2010/wordprocessingShape">
                    <wps:wsp>
                      <wps:cNvSpPr/>
                      <wps:spPr>
                        <a:xfrm>
                          <a:off x="0" y="0"/>
                          <a:ext cx="1608035"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A6A120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4B065" id="Rectangle 1465" o:spid="_x0000_s1748" style="position:absolute;margin-left:149pt;margin-top:9.9pt;width:126.6pt;height:13.25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" fillcolor="white [3201]" strokecolor="#a5a5a5 [3206]" strokeweight="1pt">
                <v:textbox>
                  <w:txbxContent>
                    <w:p w14:paraId="1A6A120F"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p>
    <w:p w14:paraId="12AB351D" w14:textId="77777777" w:rsidR="00574CBD" w:rsidRDefault="00574CBD" w:rsidP="00574CBD">
      <w:pPr>
        <w:tabs>
          <w:tab w:val="left" w:pos="2327"/>
        </w:tabs>
      </w:pPr>
      <w:r>
        <w:rPr>
          <w:noProof/>
          <w:lang w:eastAsia="en-GB"/>
        </w:rPr>
        <mc:AlternateContent>
          <mc:Choice Requires="wps">
            <w:drawing>
              <wp:anchor distT="0" distB="0" distL="114300" distR="114300" simplePos="0" relativeHeight="252242944" behindDoc="0" locked="0" layoutInCell="1" allowOverlap="1" wp14:anchorId="21F87C12" wp14:editId="5605A347">
                <wp:simplePos x="0" y="0"/>
                <wp:positionH relativeFrom="page">
                  <wp:posOffset>4376226</wp:posOffset>
                </wp:positionH>
                <wp:positionV relativeFrom="paragraph">
                  <wp:posOffset>270538</wp:posOffset>
                </wp:positionV>
                <wp:extent cx="1717482" cy="313055"/>
                <wp:effectExtent l="0" t="0" r="0" b="0"/>
                <wp:wrapNone/>
                <wp:docPr id="1487" name="TextBox 28"/>
                <wp:cNvGraphicFramePr/>
                <a:graphic xmlns:a="http://schemas.openxmlformats.org/drawingml/2006/main">
                  <a:graphicData uri="http://schemas.microsoft.com/office/word/2010/wordprocessingShape">
                    <wps:wsp>
                      <wps:cNvSpPr txBox="1"/>
                      <wps:spPr>
                        <a:xfrm>
                          <a:off x="0" y="0"/>
                          <a:ext cx="1717482" cy="313055"/>
                        </a:xfrm>
                        <a:prstGeom prst="rect">
                          <a:avLst/>
                        </a:prstGeom>
                        <a:noFill/>
                      </wps:spPr>
                      <wps:txbx>
                        <w:txbxContent>
                          <w:p w14:paraId="26639080"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Make Administrator?</w:t>
                            </w:r>
                          </w:p>
                        </w:txbxContent>
                      </wps:txbx>
                      <wps:bodyPr wrap="square" rtlCol="0">
                        <a:noAutofit/>
                      </wps:bodyPr>
                    </wps:wsp>
                  </a:graphicData>
                </a:graphic>
                <wp14:sizeRelH relativeFrom="margin">
                  <wp14:pctWidth>0</wp14:pctWidth>
                </wp14:sizeRelH>
              </wp:anchor>
            </w:drawing>
          </mc:Choice>
          <mc:Fallback>
            <w:pict>
              <v:shape w14:anchorId="21F87C12" id="_x0000_s1749" type="#_x0000_t202" style="position:absolute;margin-left:344.6pt;margin-top:21.3pt;width:135.25pt;height:24.65pt;z-index:2522429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" filled="f" stroked="f">
                <v:textbox>
                  <w:txbxContent>
                    <w:p w14:paraId="26639080"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Make Administrator?</w:t>
                      </w:r>
                    </w:p>
                  </w:txbxContent>
                </v:textbox>
                <w10:wrap anchorx="page"/>
              </v:shape>
            </w:pict>
          </mc:Fallback>
        </mc:AlternateContent>
      </w:r>
      <w:r>
        <w:rPr>
          <w:noProof/>
          <w:lang w:eastAsia="en-GB"/>
        </w:rPr>
        <mc:AlternateContent>
          <mc:Choice Requires="wps">
            <w:drawing>
              <wp:anchor distT="0" distB="0" distL="114300" distR="114300" simplePos="0" relativeHeight="252234752" behindDoc="0" locked="0" layoutInCell="1" allowOverlap="1" wp14:anchorId="5D912810" wp14:editId="3155B6BB">
                <wp:simplePos x="0" y="0"/>
                <wp:positionH relativeFrom="column">
                  <wp:posOffset>3746831</wp:posOffset>
                </wp:positionH>
                <wp:positionV relativeFrom="paragraph">
                  <wp:posOffset>104775</wp:posOffset>
                </wp:positionV>
                <wp:extent cx="1607820" cy="167640"/>
                <wp:effectExtent l="0" t="0" r="11430" b="22860"/>
                <wp:wrapNone/>
                <wp:docPr id="1466" name="Rectangle 1466"/>
                <wp:cNvGraphicFramePr/>
                <a:graphic xmlns:a="http://schemas.openxmlformats.org/drawingml/2006/main">
                  <a:graphicData uri="http://schemas.microsoft.com/office/word/2010/wordprocessingShape">
                    <wps:wsp>
                      <wps:cNvSpPr/>
                      <wps:spPr>
                        <a:xfrm>
                          <a:off x="0" y="0"/>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4705115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12810" id="Rectangle 1466" o:spid="_x0000_s1750" style="position:absolute;margin-left:295.05pt;margin-top:8.25pt;width:126.6pt;height:13.2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" fillcolor="white [3201]" strokecolor="#a5a5a5 [3206]" strokeweight="1pt">
                <v:textbox>
                  <w:txbxContent>
                    <w:p w14:paraId="4705115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r>
        <w:rPr>
          <w:noProof/>
          <w:lang w:eastAsia="en-GB"/>
        </w:rPr>
        <mc:AlternateContent>
          <mc:Choice Requires="wps">
            <w:drawing>
              <wp:anchor distT="0" distB="0" distL="114300" distR="114300" simplePos="0" relativeHeight="252239872" behindDoc="0" locked="0" layoutInCell="1" allowOverlap="1" wp14:anchorId="2D563A29" wp14:editId="404FF8E7">
                <wp:simplePos x="0" y="0"/>
                <wp:positionH relativeFrom="column">
                  <wp:posOffset>1834349</wp:posOffset>
                </wp:positionH>
                <wp:positionV relativeFrom="paragraph">
                  <wp:posOffset>192764</wp:posOffset>
                </wp:positionV>
                <wp:extent cx="1717482" cy="313055"/>
                <wp:effectExtent l="0" t="0" r="0" b="0"/>
                <wp:wrapNone/>
                <wp:docPr id="1467" name="TextBox 28"/>
                <wp:cNvGraphicFramePr/>
                <a:graphic xmlns:a="http://schemas.openxmlformats.org/drawingml/2006/main">
                  <a:graphicData uri="http://schemas.microsoft.com/office/word/2010/wordprocessingShape">
                    <wps:wsp>
                      <wps:cNvSpPr txBox="1"/>
                      <wps:spPr>
                        <a:xfrm>
                          <a:off x="0" y="0"/>
                          <a:ext cx="1717482" cy="313055"/>
                        </a:xfrm>
                        <a:prstGeom prst="rect">
                          <a:avLst/>
                        </a:prstGeom>
                        <a:noFill/>
                      </wps:spPr>
                      <wps:txbx>
                        <w:txbxContent>
                          <w:p w14:paraId="0F288BF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Change Login Details?</w:t>
                            </w:r>
                          </w:p>
                        </w:txbxContent>
                      </wps:txbx>
                      <wps:bodyPr wrap="square" rtlCol="0">
                        <a:noAutofit/>
                      </wps:bodyPr>
                    </wps:wsp>
                  </a:graphicData>
                </a:graphic>
                <wp14:sizeRelH relativeFrom="margin">
                  <wp14:pctWidth>0</wp14:pctWidth>
                </wp14:sizeRelH>
              </wp:anchor>
            </w:drawing>
          </mc:Choice>
          <mc:Fallback>
            <w:pict>
              <v:shape w14:anchorId="2D563A29" id="_x0000_s1751" type="#_x0000_t202" style="position:absolute;margin-left:144.45pt;margin-top:15.2pt;width:135.25pt;height:24.6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" filled="f" stroked="f">
                <v:textbox>
                  <w:txbxContent>
                    <w:p w14:paraId="0F288BF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Change Login Details?</w:t>
                      </w:r>
                    </w:p>
                  </w:txbxContent>
                </v:textbox>
              </v:shape>
            </w:pict>
          </mc:Fallback>
        </mc:AlternateContent>
      </w:r>
      <w:r>
        <w:rPr>
          <w:noProof/>
          <w:lang w:eastAsia="en-GB"/>
        </w:rPr>
        <mc:AlternateContent>
          <mc:Choice Requires="wps">
            <w:drawing>
              <wp:anchor distT="0" distB="0" distL="114300" distR="114300" simplePos="0" relativeHeight="252236800" behindDoc="0" locked="0" layoutInCell="1" allowOverlap="1" wp14:anchorId="469CD842" wp14:editId="570C8F02">
                <wp:simplePos x="0" y="0"/>
                <wp:positionH relativeFrom="column">
                  <wp:posOffset>1891085</wp:posOffset>
                </wp:positionH>
                <wp:positionV relativeFrom="paragraph">
                  <wp:posOffset>42959</wp:posOffset>
                </wp:positionV>
                <wp:extent cx="1608035" cy="168198"/>
                <wp:effectExtent l="0" t="0" r="0" b="0"/>
                <wp:wrapNone/>
                <wp:docPr id="1468" name="Rectangle 1468"/>
                <wp:cNvGraphicFramePr/>
                <a:graphic xmlns:a="http://schemas.openxmlformats.org/drawingml/2006/main">
                  <a:graphicData uri="http://schemas.microsoft.com/office/word/2010/wordprocessingShape">
                    <wps:wsp>
                      <wps:cNvSpPr/>
                      <wps:spPr>
                        <a:xfrm>
                          <a:off x="0" y="0"/>
                          <a:ext cx="1608035"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7412E74"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CD842" id="Rectangle 1468" o:spid="_x0000_s1752" style="position:absolute;margin-left:148.9pt;margin-top:3.4pt;width:126.6pt;height:13.25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" fillcolor="white [3201]" strokecolor="#a5a5a5 [3206]" strokeweight="1pt">
                <v:textbox>
                  <w:txbxContent>
                    <w:p w14:paraId="77412E74"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p>
    <w:p w14:paraId="4D2161C4" w14:textId="61E3EB42" w:rsidR="00574CBD" w:rsidRDefault="00574CBD" w:rsidP="00574CBD">
      <w:pPr>
        <w:tabs>
          <w:tab w:val="left" w:pos="2327"/>
        </w:tabs>
      </w:pPr>
      <w:r>
        <w:rPr>
          <w:noProof/>
          <w:lang w:eastAsia="en-GB"/>
        </w:rPr>
        <mc:AlternateContent>
          <mc:Choice Requires="wps">
            <w:drawing>
              <wp:anchor distT="0" distB="0" distL="114300" distR="114300" simplePos="0" relativeHeight="252284928" behindDoc="0" locked="0" layoutInCell="1" allowOverlap="1" wp14:anchorId="37C3FCF8" wp14:editId="17D71872">
                <wp:simplePos x="0" y="0"/>
                <wp:positionH relativeFrom="page">
                  <wp:align>right</wp:align>
                </wp:positionH>
                <wp:positionV relativeFrom="paragraph">
                  <wp:posOffset>1767315</wp:posOffset>
                </wp:positionV>
                <wp:extent cx="2735028" cy="1327868"/>
                <wp:effectExtent l="0" t="0" r="27305" b="24765"/>
                <wp:wrapNone/>
                <wp:docPr id="1525" name="Rectangle 1525"/>
                <wp:cNvGraphicFramePr/>
                <a:graphic xmlns:a="http://schemas.openxmlformats.org/drawingml/2006/main">
                  <a:graphicData uri="http://schemas.microsoft.com/office/word/2010/wordprocessingShape">
                    <wps:wsp>
                      <wps:cNvSpPr/>
                      <wps:spPr>
                        <a:xfrm>
                          <a:off x="0" y="0"/>
                          <a:ext cx="2735028" cy="13278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D0A88" w14:textId="77777777" w:rsidR="00E71811" w:rsidRDefault="00E71811" w:rsidP="00574CBD">
                            <w:pPr>
                              <w:jc w:val="center"/>
                            </w:pPr>
                            <w:r>
                              <w:t>The border shows the visible to the user. While these outside the visible area.</w:t>
                            </w:r>
                          </w:p>
                          <w:p w14:paraId="5169BC0D" w14:textId="77777777" w:rsidR="00E71811" w:rsidRDefault="00E71811" w:rsidP="00574CBD">
                            <w:pPr>
                              <w:jc w:val="center"/>
                            </w:pPr>
                            <w:r>
                              <w:t>When user picks Yes Radio Button for Make Administrator. Animation occurs were these components will slide into view. No slides out of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3FCF8" id="Rectangle 1525" o:spid="_x0000_s1753" style="position:absolute;margin-left:164.15pt;margin-top:139.15pt;width:215.35pt;height:104.55pt;z-index:2522849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" fillcolor="#5b9bd5 [3204]" strokecolor="#1f4d78 [1604]" strokeweight="1pt">
                <v:textbox>
                  <w:txbxContent>
                    <w:p w14:paraId="095D0A88" w14:textId="77777777" w:rsidR="00E71811" w:rsidRDefault="00E71811" w:rsidP="00574CBD">
                      <w:pPr>
                        <w:jc w:val="center"/>
                      </w:pPr>
                      <w:r>
                        <w:t>The border shows the visible to the user. While these outside the visible area.</w:t>
                      </w:r>
                    </w:p>
                    <w:p w14:paraId="5169BC0D" w14:textId="77777777" w:rsidR="00E71811" w:rsidRDefault="00E71811" w:rsidP="00574CBD">
                      <w:pPr>
                        <w:jc w:val="center"/>
                      </w:pPr>
                      <w:r>
                        <w:t>When user picks Yes Radio Button for Make Administrator. Animation occurs were these components will slide into view. No slides out of view</w:t>
                      </w:r>
                    </w:p>
                  </w:txbxContent>
                </v:textbox>
                <w10:wrap anchorx="page"/>
              </v:rect>
            </w:pict>
          </mc:Fallback>
        </mc:AlternateContent>
      </w:r>
      <w:r>
        <w:rPr>
          <w:noProof/>
          <w:lang w:eastAsia="en-GB"/>
        </w:rPr>
        <mc:AlternateContent>
          <mc:Choice Requires="wps">
            <w:drawing>
              <wp:anchor distT="0" distB="0" distL="114300" distR="114300" simplePos="0" relativeHeight="252285952" behindDoc="0" locked="0" layoutInCell="1" allowOverlap="1" wp14:anchorId="64B80CA5" wp14:editId="31D1834A">
                <wp:simplePos x="0" y="0"/>
                <wp:positionH relativeFrom="column">
                  <wp:posOffset>5468095</wp:posOffset>
                </wp:positionH>
                <wp:positionV relativeFrom="paragraph">
                  <wp:posOffset>2220540</wp:posOffset>
                </wp:positionV>
                <wp:extent cx="1868557" cy="127883"/>
                <wp:effectExtent l="38100" t="0" r="17780" b="81915"/>
                <wp:wrapNone/>
                <wp:docPr id="1526" name="Straight Arrow Connector 1526"/>
                <wp:cNvGraphicFramePr/>
                <a:graphic xmlns:a="http://schemas.openxmlformats.org/drawingml/2006/main">
                  <a:graphicData uri="http://schemas.microsoft.com/office/word/2010/wordprocessingShape">
                    <wps:wsp>
                      <wps:cNvCnPr/>
                      <wps:spPr>
                        <a:xfrm flipH="1">
                          <a:off x="0" y="0"/>
                          <a:ext cx="1868557" cy="127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70B4C" id="Straight Arrow Connector 1526" o:spid="_x0000_s1026" type="#_x0000_t32" style="position:absolute;margin-left:430.55pt;margin-top:174.85pt;width:147.15pt;height:10.05pt;flip:x;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66496" behindDoc="0" locked="0" layoutInCell="1" allowOverlap="1" wp14:anchorId="76428ED7" wp14:editId="4DA6785C">
                <wp:simplePos x="0" y="0"/>
                <wp:positionH relativeFrom="page">
                  <wp:posOffset>4229100</wp:posOffset>
                </wp:positionH>
                <wp:positionV relativeFrom="paragraph">
                  <wp:posOffset>1964690</wp:posOffset>
                </wp:positionV>
                <wp:extent cx="1947545" cy="246380"/>
                <wp:effectExtent l="0" t="0" r="0" b="0"/>
                <wp:wrapNone/>
                <wp:docPr id="1505" name="TextBox 28"/>
                <wp:cNvGraphicFramePr/>
                <a:graphic xmlns:a="http://schemas.openxmlformats.org/drawingml/2006/main">
                  <a:graphicData uri="http://schemas.microsoft.com/office/word/2010/wordprocessingShape">
                    <wps:wsp>
                      <wps:cNvSpPr txBox="1"/>
                      <wps:spPr>
                        <a:xfrm>
                          <a:off x="0" y="0"/>
                          <a:ext cx="1947545" cy="246380"/>
                        </a:xfrm>
                        <a:prstGeom prst="rect">
                          <a:avLst/>
                        </a:prstGeom>
                        <a:noFill/>
                      </wps:spPr>
                      <wps:txbx>
                        <w:txbxContent>
                          <w:p w14:paraId="637288C6"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Create an AdminKey: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428ED7" id="_x0000_s1754" type="#_x0000_t202" style="position:absolute;margin-left:333pt;margin-top:154.7pt;width:153.35pt;height:19.4pt;z-index:252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" filled="f" stroked="f">
                <v:textbox>
                  <w:txbxContent>
                    <w:p w14:paraId="637288C6"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Create an AdminKey:</w:t>
                      </w:r>
                    </w:p>
                  </w:txbxContent>
                </v:textbox>
                <w10:wrap anchorx="page"/>
              </v:shape>
            </w:pict>
          </mc:Fallback>
        </mc:AlternateContent>
      </w:r>
      <w:r>
        <w:rPr>
          <w:noProof/>
          <w:lang w:eastAsia="en-GB"/>
        </w:rPr>
        <mc:AlternateContent>
          <mc:Choice Requires="wps">
            <w:drawing>
              <wp:anchor distT="0" distB="0" distL="114300" distR="114300" simplePos="0" relativeHeight="252267520" behindDoc="0" locked="0" layoutInCell="1" allowOverlap="1" wp14:anchorId="1FAE414B" wp14:editId="06645065">
                <wp:simplePos x="0" y="0"/>
                <wp:positionH relativeFrom="page">
                  <wp:posOffset>4239260</wp:posOffset>
                </wp:positionH>
                <wp:positionV relativeFrom="paragraph">
                  <wp:posOffset>2390775</wp:posOffset>
                </wp:positionV>
                <wp:extent cx="1947545" cy="246380"/>
                <wp:effectExtent l="0" t="0" r="0" b="0"/>
                <wp:wrapNone/>
                <wp:docPr id="1506" name="TextBox 28"/>
                <wp:cNvGraphicFramePr/>
                <a:graphic xmlns:a="http://schemas.openxmlformats.org/drawingml/2006/main">
                  <a:graphicData uri="http://schemas.microsoft.com/office/word/2010/wordprocessingShape">
                    <wps:wsp>
                      <wps:cNvSpPr txBox="1"/>
                      <wps:spPr>
                        <a:xfrm>
                          <a:off x="0" y="0"/>
                          <a:ext cx="1947545" cy="246380"/>
                        </a:xfrm>
                        <a:prstGeom prst="rect">
                          <a:avLst/>
                        </a:prstGeom>
                        <a:noFill/>
                      </wps:spPr>
                      <wps:txbx>
                        <w:txbxContent>
                          <w:p w14:paraId="66D197A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Admin Key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AE414B" id="_x0000_s1755" type="#_x0000_t202" style="position:absolute;margin-left:333.8pt;margin-top:188.25pt;width:153.35pt;height:19.4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" filled="f" stroked="f">
                <v:textbox>
                  <w:txbxContent>
                    <w:p w14:paraId="66D197AA" w14:textId="77777777" w:rsidR="00E71811" w:rsidRDefault="00E71811" w:rsidP="00574CBD">
                      <w:pPr>
                        <w:pStyle w:val="NormalWeb"/>
                        <w:spacing w:before="0" w:beforeAutospacing="0" w:after="0" w:afterAutospacing="0"/>
                      </w:pPr>
                      <w:r>
                        <w:rPr>
                          <w:rFonts w:ascii="Microsoft Sans Serif" w:hAnsi="Microsoft Sans Serif" w:cstheme="minorBidi"/>
                          <w:color w:val="000000"/>
                          <w:kern w:val="24"/>
                          <w:sz w:val="21"/>
                          <w:szCs w:val="21"/>
                        </w:rPr>
                        <w:t>Admin Key</w:t>
                      </w:r>
                    </w:p>
                  </w:txbxContent>
                </v:textbox>
                <w10:wrap anchorx="page"/>
              </v:shape>
            </w:pict>
          </mc:Fallback>
        </mc:AlternateContent>
      </w:r>
      <w:r w:rsidRPr="004A1AA1">
        <w:rPr>
          <w:noProof/>
          <w:lang w:eastAsia="en-GB"/>
        </w:rPr>
        <mc:AlternateContent>
          <mc:Choice Requires="wps">
            <w:drawing>
              <wp:anchor distT="0" distB="0" distL="114300" distR="114300" simplePos="0" relativeHeight="252269568" behindDoc="0" locked="0" layoutInCell="1" allowOverlap="1" wp14:anchorId="47485FC5" wp14:editId="516CE68B">
                <wp:simplePos x="0" y="0"/>
                <wp:positionH relativeFrom="page">
                  <wp:posOffset>4326255</wp:posOffset>
                </wp:positionH>
                <wp:positionV relativeFrom="paragraph">
                  <wp:posOffset>2597785</wp:posOffset>
                </wp:positionV>
                <wp:extent cx="1607820" cy="167640"/>
                <wp:effectExtent l="0" t="0" r="11430" b="22860"/>
                <wp:wrapNone/>
                <wp:docPr id="1510" name="Rectangle 1510"/>
                <wp:cNvGraphicFramePr/>
                <a:graphic xmlns:a="http://schemas.openxmlformats.org/drawingml/2006/main">
                  <a:graphicData uri="http://schemas.microsoft.com/office/word/2010/wordprocessingShape">
                    <wps:wsp>
                      <wps:cNvSpPr/>
                      <wps:spPr>
                        <a:xfrm>
                          <a:off x="0" y="0"/>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771689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85FC5" id="Rectangle 1510" o:spid="_x0000_s1756" style="position:absolute;margin-left:340.65pt;margin-top:204.55pt;width:126.6pt;height:13.2pt;z-index:2522695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" fillcolor="white [3201]" strokecolor="#a5a5a5 [3206]" strokeweight="1pt">
                <v:textbox>
                  <w:txbxContent>
                    <w:p w14:paraId="5771689B"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w10:wrap anchorx="page"/>
              </v:rect>
            </w:pict>
          </mc:Fallback>
        </mc:AlternateContent>
      </w:r>
      <w:r w:rsidRPr="004A1AA1">
        <w:rPr>
          <w:noProof/>
          <w:lang w:eastAsia="en-GB"/>
        </w:rPr>
        <mc:AlternateContent>
          <mc:Choice Requires="wps">
            <w:drawing>
              <wp:anchor distT="0" distB="0" distL="114300" distR="114300" simplePos="0" relativeHeight="252241920" behindDoc="0" locked="0" layoutInCell="1" allowOverlap="1" wp14:anchorId="0D53A1A4" wp14:editId="59D530A5">
                <wp:simplePos x="0" y="0"/>
                <wp:positionH relativeFrom="page">
                  <wp:posOffset>4313306</wp:posOffset>
                </wp:positionH>
                <wp:positionV relativeFrom="paragraph">
                  <wp:posOffset>2183406</wp:posOffset>
                </wp:positionV>
                <wp:extent cx="1607820" cy="167640"/>
                <wp:effectExtent l="0" t="0" r="11430" b="22860"/>
                <wp:wrapNone/>
                <wp:docPr id="1476" name="Rectangle 1476"/>
                <wp:cNvGraphicFramePr/>
                <a:graphic xmlns:a="http://schemas.openxmlformats.org/drawingml/2006/main">
                  <a:graphicData uri="http://schemas.microsoft.com/office/word/2010/wordprocessingShape">
                    <wps:wsp>
                      <wps:cNvSpPr/>
                      <wps:spPr>
                        <a:xfrm>
                          <a:off x="0" y="0"/>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4E9ED0F4"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3A1A4" id="Rectangle 1476" o:spid="_x0000_s1757" style="position:absolute;margin-left:339.65pt;margin-top:171.9pt;width:126.6pt;height:13.2pt;z-index:2522419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" fillcolor="white [3201]" strokecolor="#a5a5a5 [3206]" strokeweight="1pt">
                <v:textbox>
                  <w:txbxContent>
                    <w:p w14:paraId="4E9ED0F4"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w10:wrap anchorx="page"/>
              </v:rect>
            </w:pict>
          </mc:Fallback>
        </mc:AlternateContent>
      </w:r>
      <w:r>
        <w:rPr>
          <w:noProof/>
          <w:lang w:eastAsia="en-GB"/>
        </w:rPr>
        <mc:AlternateContent>
          <mc:Choice Requires="wps">
            <w:drawing>
              <wp:anchor distT="0" distB="0" distL="114300" distR="114300" simplePos="0" relativeHeight="252283904" behindDoc="0" locked="0" layoutInCell="1" allowOverlap="1" wp14:anchorId="56E5F983" wp14:editId="62B81516">
                <wp:simplePos x="0" y="0"/>
                <wp:positionH relativeFrom="column">
                  <wp:posOffset>6947038</wp:posOffset>
                </wp:positionH>
                <wp:positionV relativeFrom="paragraph">
                  <wp:posOffset>1918087</wp:posOffset>
                </wp:positionV>
                <wp:extent cx="373711" cy="207037"/>
                <wp:effectExtent l="0" t="0" r="83820" b="59690"/>
                <wp:wrapNone/>
                <wp:docPr id="1524" name="Straight Arrow Connector 1524"/>
                <wp:cNvGraphicFramePr/>
                <a:graphic xmlns:a="http://schemas.openxmlformats.org/drawingml/2006/main">
                  <a:graphicData uri="http://schemas.microsoft.com/office/word/2010/wordprocessingShape">
                    <wps:wsp>
                      <wps:cNvCnPr/>
                      <wps:spPr>
                        <a:xfrm>
                          <a:off x="0" y="0"/>
                          <a:ext cx="373711" cy="20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5C962" id="Straight Arrow Connector 1524" o:spid="_x0000_s1026" type="#_x0000_t32" style="position:absolute;margin-left:547pt;margin-top:151.05pt;width:29.45pt;height:16.3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82880" behindDoc="0" locked="0" layoutInCell="1" allowOverlap="1" wp14:anchorId="12DC3A46" wp14:editId="4B0DE374">
                <wp:simplePos x="0" y="0"/>
                <wp:positionH relativeFrom="column">
                  <wp:posOffset>7328701</wp:posOffset>
                </wp:positionH>
                <wp:positionV relativeFrom="paragraph">
                  <wp:posOffset>367886</wp:posOffset>
                </wp:positionV>
                <wp:extent cx="2544417" cy="1359673"/>
                <wp:effectExtent l="0" t="0" r="27940" b="12065"/>
                <wp:wrapNone/>
                <wp:docPr id="1523" name="Text Box 1523"/>
                <wp:cNvGraphicFramePr/>
                <a:graphic xmlns:a="http://schemas.openxmlformats.org/drawingml/2006/main">
                  <a:graphicData uri="http://schemas.microsoft.com/office/word/2010/wordprocessingShape">
                    <wps:wsp>
                      <wps:cNvSpPr txBox="1"/>
                      <wps:spPr>
                        <a:xfrm>
                          <a:off x="0" y="0"/>
                          <a:ext cx="2544417" cy="1359673"/>
                        </a:xfrm>
                        <a:prstGeom prst="rect">
                          <a:avLst/>
                        </a:prstGeom>
                        <a:solidFill>
                          <a:schemeClr val="lt1"/>
                        </a:solidFill>
                        <a:ln w="6350">
                          <a:solidFill>
                            <a:prstClr val="black"/>
                          </a:solidFill>
                        </a:ln>
                      </wps:spPr>
                      <wps:txbx>
                        <w:txbxContent>
                          <w:p w14:paraId="7FB92831" w14:textId="77777777" w:rsidR="00E71811" w:rsidRDefault="00E71811" w:rsidP="00574CBD">
                            <w:r>
                              <w:t>Radio button sizes depend on the inputted text example. Yes Radio button are size of W45, H19. While No Radio buttons are W43, H19. Due to the extra charater is Yes.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C3A46" id="Text Box 1523" o:spid="_x0000_s1758" type="#_x0000_t202" style="position:absolute;margin-left:577.05pt;margin-top:28.95pt;width:200.35pt;height:107.0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" fillcolor="white [3201]" strokeweight=".5pt">
                <v:textbox>
                  <w:txbxContent>
                    <w:p w14:paraId="7FB92831" w14:textId="77777777" w:rsidR="00E71811" w:rsidRDefault="00E71811" w:rsidP="00574CBD">
                      <w:r>
                        <w:t>Radio button sizes depend on the inputted text example. Yes Radio button are size of W45, H19. While No Radio buttons are W43, H19. Due to the extra charater is Yes. “s”.</w:t>
                      </w:r>
                    </w:p>
                  </w:txbxContent>
                </v:textbox>
              </v:shape>
            </w:pict>
          </mc:Fallback>
        </mc:AlternateContent>
      </w:r>
      <w:r>
        <w:rPr>
          <w:noProof/>
          <w:lang w:eastAsia="en-GB"/>
        </w:rPr>
        <mc:AlternateContent>
          <mc:Choice Requires="wps">
            <w:drawing>
              <wp:anchor distT="0" distB="0" distL="114300" distR="114300" simplePos="0" relativeHeight="252281856" behindDoc="0" locked="0" layoutInCell="1" allowOverlap="1" wp14:anchorId="10970306" wp14:editId="6EDBB9A5">
                <wp:simplePos x="0" y="0"/>
                <wp:positionH relativeFrom="column">
                  <wp:posOffset>4426475</wp:posOffset>
                </wp:positionH>
                <wp:positionV relativeFrom="paragraph">
                  <wp:posOffset>248616</wp:posOffset>
                </wp:positionV>
                <wp:extent cx="2743200" cy="317638"/>
                <wp:effectExtent l="0" t="0" r="38100" b="82550"/>
                <wp:wrapNone/>
                <wp:docPr id="1522" name="Straight Arrow Connector 1522"/>
                <wp:cNvGraphicFramePr/>
                <a:graphic xmlns:a="http://schemas.openxmlformats.org/drawingml/2006/main">
                  <a:graphicData uri="http://schemas.microsoft.com/office/word/2010/wordprocessingShape">
                    <wps:wsp>
                      <wps:cNvCnPr/>
                      <wps:spPr>
                        <a:xfrm>
                          <a:off x="0" y="0"/>
                          <a:ext cx="2743200" cy="317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ACB8A" id="Straight Arrow Connector 1522" o:spid="_x0000_s1026" type="#_x0000_t32" style="position:absolute;margin-left:348.55pt;margin-top:19.6pt;width:3in;height:2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280832" behindDoc="0" locked="0" layoutInCell="1" allowOverlap="1" wp14:anchorId="35FF1E69" wp14:editId="7E6DED58">
                <wp:simplePos x="0" y="0"/>
                <wp:positionH relativeFrom="column">
                  <wp:posOffset>2454551</wp:posOffset>
                </wp:positionH>
                <wp:positionV relativeFrom="paragraph">
                  <wp:posOffset>145249</wp:posOffset>
                </wp:positionV>
                <wp:extent cx="4691270" cy="421419"/>
                <wp:effectExtent l="0" t="0" r="71755" b="93345"/>
                <wp:wrapNone/>
                <wp:docPr id="1521" name="Straight Arrow Connector 1521"/>
                <wp:cNvGraphicFramePr/>
                <a:graphic xmlns:a="http://schemas.openxmlformats.org/drawingml/2006/main">
                  <a:graphicData uri="http://schemas.microsoft.com/office/word/2010/wordprocessingShape">
                    <wps:wsp>
                      <wps:cNvCnPr/>
                      <wps:spPr>
                        <a:xfrm>
                          <a:off x="0" y="0"/>
                          <a:ext cx="4691270" cy="421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05977D" id="Straight Arrow Connector 1521" o:spid="_x0000_s1026" type="#_x0000_t32" style="position:absolute;margin-left:193.25pt;margin-top:11.45pt;width:369.4pt;height:33.2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273664" behindDoc="0" locked="0" layoutInCell="1" allowOverlap="1" wp14:anchorId="5002686E" wp14:editId="5A37334A">
                <wp:simplePos x="0" y="0"/>
                <wp:positionH relativeFrom="column">
                  <wp:posOffset>1047170</wp:posOffset>
                </wp:positionH>
                <wp:positionV relativeFrom="paragraph">
                  <wp:posOffset>900623</wp:posOffset>
                </wp:positionV>
                <wp:extent cx="1152939" cy="326004"/>
                <wp:effectExtent l="38100" t="57150" r="28575" b="36195"/>
                <wp:wrapNone/>
                <wp:docPr id="1514" name="Straight Arrow Connector 1514"/>
                <wp:cNvGraphicFramePr/>
                <a:graphic xmlns:a="http://schemas.openxmlformats.org/drawingml/2006/main">
                  <a:graphicData uri="http://schemas.microsoft.com/office/word/2010/wordprocessingShape">
                    <wps:wsp>
                      <wps:cNvCnPr/>
                      <wps:spPr>
                        <a:xfrm flipH="1" flipV="1">
                          <a:off x="0" y="0"/>
                          <a:ext cx="1152939" cy="326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5AD30" id="Straight Arrow Connector 1514" o:spid="_x0000_s1026" type="#_x0000_t32" style="position:absolute;margin-left:82.45pt;margin-top:70.9pt;width:90.8pt;height:25.65pt;flip:x y;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72640" behindDoc="0" locked="0" layoutInCell="1" allowOverlap="1" wp14:anchorId="007ECEC0" wp14:editId="12B7947F">
                <wp:simplePos x="0" y="0"/>
                <wp:positionH relativeFrom="margin">
                  <wp:posOffset>-479480</wp:posOffset>
                </wp:positionH>
                <wp:positionV relativeFrom="paragraph">
                  <wp:posOffset>558717</wp:posOffset>
                </wp:positionV>
                <wp:extent cx="1773141" cy="516835"/>
                <wp:effectExtent l="0" t="0" r="17780" b="17145"/>
                <wp:wrapNone/>
                <wp:docPr id="1513" name="Rectangle 1513"/>
                <wp:cNvGraphicFramePr/>
                <a:graphic xmlns:a="http://schemas.openxmlformats.org/drawingml/2006/main">
                  <a:graphicData uri="http://schemas.microsoft.com/office/word/2010/wordprocessingShape">
                    <wps:wsp>
                      <wps:cNvSpPr/>
                      <wps:spPr>
                        <a:xfrm>
                          <a:off x="0" y="0"/>
                          <a:ext cx="1773141" cy="516835"/>
                        </a:xfrm>
                        <a:prstGeom prst="rect">
                          <a:avLst/>
                        </a:prstGeom>
                      </wps:spPr>
                      <wps:style>
                        <a:lnRef idx="2">
                          <a:schemeClr val="dk1"/>
                        </a:lnRef>
                        <a:fillRef idx="1">
                          <a:schemeClr val="lt1"/>
                        </a:fillRef>
                        <a:effectRef idx="0">
                          <a:schemeClr val="dk1"/>
                        </a:effectRef>
                        <a:fontRef idx="minor">
                          <a:schemeClr val="dk1"/>
                        </a:fontRef>
                      </wps:style>
                      <wps:txbx>
                        <w:txbxContent>
                          <w:p w14:paraId="493B5A2E" w14:textId="77777777" w:rsidR="00E71811" w:rsidRDefault="00E71811" w:rsidP="00574CBD">
                            <w:pPr>
                              <w:jc w:val="center"/>
                            </w:pPr>
                            <w:r>
                              <w:t>W213, H91. Updates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CEC0" id="Rectangle 1513" o:spid="_x0000_s1759" style="position:absolute;margin-left:-37.75pt;margin-top:44pt;width:139.6pt;height:40.7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" fillcolor="white [3201]" strokecolor="black [3200]" strokeweight="1pt">
                <v:textbox>
                  <w:txbxContent>
                    <w:p w14:paraId="493B5A2E" w14:textId="77777777" w:rsidR="00E71811" w:rsidRDefault="00E71811" w:rsidP="00574CBD">
                      <w:pPr>
                        <w:jc w:val="center"/>
                      </w:pPr>
                      <w:r>
                        <w:t>W213, H91. Updates the Employee</w:t>
                      </w:r>
                    </w:p>
                  </w:txbxContent>
                </v:textbox>
                <w10:wrap anchorx="margin"/>
              </v:rect>
            </w:pict>
          </mc:Fallback>
        </mc:AlternateContent>
      </w:r>
      <w:r>
        <w:rPr>
          <w:noProof/>
          <w:lang w:eastAsia="en-GB"/>
        </w:rPr>
        <mc:AlternateContent>
          <mc:Choice Requires="wps">
            <w:drawing>
              <wp:anchor distT="0" distB="0" distL="114300" distR="114300" simplePos="0" relativeHeight="252265472" behindDoc="0" locked="0" layoutInCell="1" allowOverlap="1" wp14:anchorId="56B09F80" wp14:editId="27C89438">
                <wp:simplePos x="0" y="0"/>
                <wp:positionH relativeFrom="column">
                  <wp:posOffset>2042601</wp:posOffset>
                </wp:positionH>
                <wp:positionV relativeFrom="paragraph">
                  <wp:posOffset>643227</wp:posOffset>
                </wp:positionV>
                <wp:extent cx="304146" cy="338425"/>
                <wp:effectExtent l="0" t="0" r="0" b="0"/>
                <wp:wrapNone/>
                <wp:docPr id="1504"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ECAA23"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Confirm New Password</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B09F80" id="_x0000_s1760" type="#_x0000_t202" style="position:absolute;margin-left:160.85pt;margin-top:50.65pt;width:23.95pt;height:26.65pt;z-index:25226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" filled="f" stroked="f" strokeweight=".5pt">
                <v:textbox>
                  <w:txbxContent>
                    <w:p w14:paraId="55ECAA23"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Confirm New Password</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64448" behindDoc="0" locked="0" layoutInCell="1" allowOverlap="1" wp14:anchorId="4CE736CB" wp14:editId="54EAF824">
                <wp:simplePos x="0" y="0"/>
                <wp:positionH relativeFrom="column">
                  <wp:posOffset>2281914</wp:posOffset>
                </wp:positionH>
                <wp:positionV relativeFrom="paragraph">
                  <wp:posOffset>464213</wp:posOffset>
                </wp:positionV>
                <wp:extent cx="304146" cy="338425"/>
                <wp:effectExtent l="0" t="0" r="0" b="0"/>
                <wp:wrapNone/>
                <wp:docPr id="1366"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9E0B00"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New Password</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736CB" id="_x0000_s1761" type="#_x0000_t202" style="position:absolute;margin-left:179.7pt;margin-top:36.55pt;width:23.95pt;height:26.65pt;z-index:252264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" filled="f" stroked="f" strokeweight=".5pt">
                <v:textbox>
                  <w:txbxContent>
                    <w:p w14:paraId="269E0B00"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New Password</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63424" behindDoc="0" locked="0" layoutInCell="1" allowOverlap="1" wp14:anchorId="471025AD" wp14:editId="553E6813">
                <wp:simplePos x="0" y="0"/>
                <wp:positionH relativeFrom="column">
                  <wp:posOffset>2250164</wp:posOffset>
                </wp:positionH>
                <wp:positionV relativeFrom="paragraph">
                  <wp:posOffset>253558</wp:posOffset>
                </wp:positionV>
                <wp:extent cx="304146" cy="338425"/>
                <wp:effectExtent l="0" t="0" r="0" b="0"/>
                <wp:wrapNone/>
                <wp:docPr id="1361" name="Text Box 665"/>
                <wp:cNvGraphicFramePr/>
                <a:graphic xmlns:a="http://schemas.openxmlformats.org/drawingml/2006/main">
                  <a:graphicData uri="http://schemas.microsoft.com/office/word/2010/wordprocessingShape">
                    <wps:wsp>
                      <wps:cNvSpPr txBox="1"/>
                      <wps:spPr>
                        <a:xfrm>
                          <a:off x="0" y="0"/>
                          <a:ext cx="304146" cy="33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F610C8"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New UserName</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1025AD" id="_x0000_s1762" type="#_x0000_t202" style="position:absolute;margin-left:177.2pt;margin-top:19.95pt;width:23.95pt;height:26.65pt;z-index:25226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" filled="f" stroked="f" strokeweight=".5pt">
                <v:textbox>
                  <w:txbxContent>
                    <w:p w14:paraId="0AF610C8"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New UserName</w:t>
                      </w:r>
                      <w:r>
                        <w:rPr>
                          <w:rFonts w:asciiTheme="minorHAnsi" w:eastAsia="Calibri" w:hAnsi="Calibri"/>
                          <w:color w:val="000000" w:themeColor="dark1"/>
                          <w:kern w:val="24"/>
                          <w:sz w:val="32"/>
                          <w:szCs w:val="32"/>
                        </w:rPr>
                        <w:t> </w:t>
                      </w:r>
                    </w:p>
                  </w:txbxContent>
                </v:textbox>
              </v:shape>
            </w:pict>
          </mc:Fallback>
        </mc:AlternateContent>
      </w:r>
      <w:r>
        <w:rPr>
          <w:noProof/>
          <w:lang w:eastAsia="en-GB"/>
        </w:rPr>
        <mc:AlternateContent>
          <mc:Choice Requires="wps">
            <w:drawing>
              <wp:anchor distT="0" distB="0" distL="114300" distR="114300" simplePos="0" relativeHeight="252258304" behindDoc="0" locked="0" layoutInCell="1" allowOverlap="1" wp14:anchorId="0E794BC4" wp14:editId="562B896D">
                <wp:simplePos x="0" y="0"/>
                <wp:positionH relativeFrom="column">
                  <wp:posOffset>3886531</wp:posOffset>
                </wp:positionH>
                <wp:positionV relativeFrom="paragraph">
                  <wp:posOffset>129540</wp:posOffset>
                </wp:positionV>
                <wp:extent cx="599186" cy="252091"/>
                <wp:effectExtent l="0" t="0" r="0" b="0"/>
                <wp:wrapNone/>
                <wp:docPr id="1376" name="Rectangle 1376"/>
                <wp:cNvGraphicFramePr/>
                <a:graphic xmlns:a="http://schemas.openxmlformats.org/drawingml/2006/main">
                  <a:graphicData uri="http://schemas.microsoft.com/office/word/2010/wordprocessingShape">
                    <wps:wsp>
                      <wps:cNvSpPr/>
                      <wps:spPr>
                        <a:xfrm>
                          <a:off x="0" y="0"/>
                          <a:ext cx="599186" cy="2520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B21848"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94BC4" id="Rectangle 1376" o:spid="_x0000_s1763" style="position:absolute;margin-left:306.05pt;margin-top:10.2pt;width:47.2pt;height:19.8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" filled="f" stroked="f" strokeweight="1pt">
                <v:textbox>
                  <w:txbxContent>
                    <w:p w14:paraId="06B21848"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Yes</w:t>
                      </w:r>
                    </w:p>
                  </w:txbxContent>
                </v:textbox>
              </v:rect>
            </w:pict>
          </mc:Fallback>
        </mc:AlternateContent>
      </w:r>
      <w:r>
        <w:rPr>
          <w:noProof/>
          <w:lang w:eastAsia="en-GB"/>
        </w:rPr>
        <mc:AlternateContent>
          <mc:Choice Requires="wps">
            <w:drawing>
              <wp:anchor distT="0" distB="0" distL="114300" distR="114300" simplePos="0" relativeHeight="252257280" behindDoc="0" locked="0" layoutInCell="1" allowOverlap="1" wp14:anchorId="1501658B" wp14:editId="5F440359">
                <wp:simplePos x="0" y="0"/>
                <wp:positionH relativeFrom="column">
                  <wp:posOffset>4500217</wp:posOffset>
                </wp:positionH>
                <wp:positionV relativeFrom="paragraph">
                  <wp:posOffset>126255</wp:posOffset>
                </wp:positionV>
                <wp:extent cx="599186" cy="252091"/>
                <wp:effectExtent l="0" t="0" r="0" b="0"/>
                <wp:wrapNone/>
                <wp:docPr id="1377" name="Rectangle 1377"/>
                <wp:cNvGraphicFramePr/>
                <a:graphic xmlns:a="http://schemas.openxmlformats.org/drawingml/2006/main">
                  <a:graphicData uri="http://schemas.microsoft.com/office/word/2010/wordprocessingShape">
                    <wps:wsp>
                      <wps:cNvSpPr/>
                      <wps:spPr>
                        <a:xfrm>
                          <a:off x="0" y="0"/>
                          <a:ext cx="599186" cy="2520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46E7"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1658B" id="Rectangle 1377" o:spid="_x0000_s1764" style="position:absolute;margin-left:354.35pt;margin-top:9.95pt;width:47.2pt;height:19.85pt;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" filled="f" stroked="f" strokeweight="1pt">
                <v:textbox>
                  <w:txbxContent>
                    <w:p w14:paraId="166646E7"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No</w:t>
                      </w:r>
                    </w:p>
                  </w:txbxContent>
                </v:textbox>
              </v:rect>
            </w:pict>
          </mc:Fallback>
        </mc:AlternateContent>
      </w:r>
      <w:r>
        <w:rPr>
          <w:noProof/>
          <w:lang w:eastAsia="en-GB"/>
        </w:rPr>
        <mc:AlternateContent>
          <mc:Choice Requires="wps">
            <w:drawing>
              <wp:anchor distT="0" distB="0" distL="114300" distR="114300" simplePos="0" relativeHeight="252256256" behindDoc="0" locked="0" layoutInCell="1" allowOverlap="1" wp14:anchorId="52E5252D" wp14:editId="4F41449F">
                <wp:simplePos x="0" y="0"/>
                <wp:positionH relativeFrom="margin">
                  <wp:align>center</wp:align>
                </wp:positionH>
                <wp:positionV relativeFrom="paragraph">
                  <wp:posOffset>222001</wp:posOffset>
                </wp:positionV>
                <wp:extent cx="103367" cy="103367"/>
                <wp:effectExtent l="0" t="0" r="11430" b="11430"/>
                <wp:wrapNone/>
                <wp:docPr id="1146" name="Oval 1146"/>
                <wp:cNvGraphicFramePr/>
                <a:graphic xmlns:a="http://schemas.openxmlformats.org/drawingml/2006/main">
                  <a:graphicData uri="http://schemas.microsoft.com/office/word/2010/wordprocessingShape">
                    <wps:wsp>
                      <wps:cNvSpPr/>
                      <wps:spPr>
                        <a:xfrm>
                          <a:off x="0" y="0"/>
                          <a:ext cx="103367" cy="10336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73101" id="Oval 1146" o:spid="_x0000_s1026" style="position:absolute;margin-left:0;margin-top:17.5pt;width:8.15pt;height:8.15pt;z-index:25225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" fillcolor="white [3201]" strokecolor="black [3200]" strokeweight="1pt">
                <v:stroke joinstyle="miter"/>
                <w10:wrap anchorx="margin"/>
              </v:oval>
            </w:pict>
          </mc:Fallback>
        </mc:AlternateContent>
      </w:r>
      <w:r>
        <w:rPr>
          <w:noProof/>
          <w:lang w:eastAsia="en-GB"/>
        </w:rPr>
        <mc:AlternateContent>
          <mc:Choice Requires="wps">
            <w:drawing>
              <wp:anchor distT="0" distB="0" distL="114300" distR="114300" simplePos="0" relativeHeight="252255232" behindDoc="0" locked="0" layoutInCell="1" allowOverlap="1" wp14:anchorId="3A5BA150" wp14:editId="15F2790E">
                <wp:simplePos x="0" y="0"/>
                <wp:positionH relativeFrom="column">
                  <wp:posOffset>3935896</wp:posOffset>
                </wp:positionH>
                <wp:positionV relativeFrom="paragraph">
                  <wp:posOffset>226800</wp:posOffset>
                </wp:positionV>
                <wp:extent cx="103367" cy="103367"/>
                <wp:effectExtent l="0" t="0" r="11430" b="11430"/>
                <wp:wrapNone/>
                <wp:docPr id="1141" name="Oval 1141"/>
                <wp:cNvGraphicFramePr/>
                <a:graphic xmlns:a="http://schemas.openxmlformats.org/drawingml/2006/main">
                  <a:graphicData uri="http://schemas.microsoft.com/office/word/2010/wordprocessingShape">
                    <wps:wsp>
                      <wps:cNvSpPr/>
                      <wps:spPr>
                        <a:xfrm>
                          <a:off x="0" y="0"/>
                          <a:ext cx="103367" cy="10336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BE472" id="Oval 1141" o:spid="_x0000_s1026" style="position:absolute;margin-left:309.9pt;margin-top:17.85pt;width:8.15pt;height:8.1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" fillcolor="white [3201]" strokecolor="black [3200]" strokeweight="1pt">
                <v:stroke joinstyle="miter"/>
              </v:oval>
            </w:pict>
          </mc:Fallback>
        </mc:AlternateContent>
      </w:r>
      <w:r>
        <w:rPr>
          <w:noProof/>
          <w:lang w:eastAsia="en-GB"/>
        </w:rPr>
        <mc:AlternateContent>
          <mc:Choice Requires="wps">
            <w:drawing>
              <wp:anchor distT="0" distB="0" distL="114300" distR="114300" simplePos="0" relativeHeight="252254208" behindDoc="0" locked="0" layoutInCell="1" allowOverlap="1" wp14:anchorId="3868E65E" wp14:editId="121ADA24">
                <wp:simplePos x="0" y="0"/>
                <wp:positionH relativeFrom="column">
                  <wp:posOffset>2506174</wp:posOffset>
                </wp:positionH>
                <wp:positionV relativeFrom="paragraph">
                  <wp:posOffset>46962</wp:posOffset>
                </wp:positionV>
                <wp:extent cx="599186" cy="252091"/>
                <wp:effectExtent l="0" t="0" r="0" b="0"/>
                <wp:wrapNone/>
                <wp:docPr id="1115" name="Rectangle 1115"/>
                <wp:cNvGraphicFramePr/>
                <a:graphic xmlns:a="http://schemas.openxmlformats.org/drawingml/2006/main">
                  <a:graphicData uri="http://schemas.microsoft.com/office/word/2010/wordprocessingShape">
                    <wps:wsp>
                      <wps:cNvSpPr/>
                      <wps:spPr>
                        <a:xfrm>
                          <a:off x="0" y="0"/>
                          <a:ext cx="599186" cy="2520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FB4B4"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8E65E" id="Rectangle 1115" o:spid="_x0000_s1765" style="position:absolute;margin-left:197.35pt;margin-top:3.7pt;width:47.2pt;height:19.85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" filled="f" stroked="f" strokeweight="1pt">
                <v:textbox>
                  <w:txbxContent>
                    <w:p w14:paraId="564FB4B4"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kern w:val="24"/>
                          <w:sz w:val="22"/>
                          <w:szCs w:val="22"/>
                        </w:rPr>
                        <w:t>No</w:t>
                      </w:r>
                    </w:p>
                  </w:txbxContent>
                </v:textbox>
              </v:rect>
            </w:pict>
          </mc:Fallback>
        </mc:AlternateContent>
      </w:r>
      <w:r>
        <w:rPr>
          <w:noProof/>
          <w:lang w:eastAsia="en-GB"/>
        </w:rPr>
        <mc:AlternateContent>
          <mc:Choice Requires="wps">
            <w:drawing>
              <wp:anchor distT="0" distB="0" distL="114300" distR="114300" simplePos="0" relativeHeight="252253184" behindDoc="0" locked="0" layoutInCell="1" allowOverlap="1" wp14:anchorId="4A2A1E60" wp14:editId="2B2F5891">
                <wp:simplePos x="0" y="0"/>
                <wp:positionH relativeFrom="column">
                  <wp:posOffset>2560320</wp:posOffset>
                </wp:positionH>
                <wp:positionV relativeFrom="paragraph">
                  <wp:posOffset>134537</wp:posOffset>
                </wp:positionV>
                <wp:extent cx="103367" cy="103367"/>
                <wp:effectExtent l="0" t="0" r="11430" b="11430"/>
                <wp:wrapNone/>
                <wp:docPr id="1378" name="Oval 1378"/>
                <wp:cNvGraphicFramePr/>
                <a:graphic xmlns:a="http://schemas.openxmlformats.org/drawingml/2006/main">
                  <a:graphicData uri="http://schemas.microsoft.com/office/word/2010/wordprocessingShape">
                    <wps:wsp>
                      <wps:cNvSpPr/>
                      <wps:spPr>
                        <a:xfrm>
                          <a:off x="0" y="0"/>
                          <a:ext cx="103367" cy="10336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CAFED" id="Oval 1378" o:spid="_x0000_s1026" style="position:absolute;margin-left:201.6pt;margin-top:10.6pt;width:8.15pt;height:8.1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" fillcolor="white [3201]" strokecolor="black [3200]" strokeweight="1pt">
                <v:stroke joinstyle="miter"/>
              </v:oval>
            </w:pict>
          </mc:Fallback>
        </mc:AlternateContent>
      </w:r>
      <w:r>
        <w:rPr>
          <w:noProof/>
          <w:lang w:eastAsia="en-GB"/>
        </w:rPr>
        <mc:AlternateContent>
          <mc:Choice Requires="wps">
            <w:drawing>
              <wp:anchor distT="0" distB="0" distL="114300" distR="114300" simplePos="0" relativeHeight="252252160" behindDoc="0" locked="0" layoutInCell="1" allowOverlap="1" wp14:anchorId="33356347" wp14:editId="52658313">
                <wp:simplePos x="0" y="0"/>
                <wp:positionH relativeFrom="column">
                  <wp:posOffset>1938020</wp:posOffset>
                </wp:positionH>
                <wp:positionV relativeFrom="paragraph">
                  <wp:posOffset>129236</wp:posOffset>
                </wp:positionV>
                <wp:extent cx="103367" cy="103367"/>
                <wp:effectExtent l="0" t="0" r="11430" b="11430"/>
                <wp:wrapNone/>
                <wp:docPr id="1379" name="Oval 1379"/>
                <wp:cNvGraphicFramePr/>
                <a:graphic xmlns:a="http://schemas.openxmlformats.org/drawingml/2006/main">
                  <a:graphicData uri="http://schemas.microsoft.com/office/word/2010/wordprocessingShape">
                    <wps:wsp>
                      <wps:cNvSpPr/>
                      <wps:spPr>
                        <a:xfrm>
                          <a:off x="0" y="0"/>
                          <a:ext cx="103367" cy="10336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F1E1" id="Oval 1379" o:spid="_x0000_s1026" style="position:absolute;margin-left:152.6pt;margin-top:10.2pt;width:8.15pt;height:8.1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" fillcolor="white [3201]" strokecolor="black [3200]" strokeweight="1pt">
                <v:stroke joinstyle="miter"/>
              </v:oval>
            </w:pict>
          </mc:Fallback>
        </mc:AlternateContent>
      </w:r>
      <w:r w:rsidRPr="004A1AA1">
        <w:rPr>
          <w:noProof/>
          <w:lang w:eastAsia="en-GB"/>
        </w:rPr>
        <mc:AlternateContent>
          <mc:Choice Requires="wps">
            <w:drawing>
              <wp:anchor distT="0" distB="0" distL="114300" distR="114300" simplePos="0" relativeHeight="252240896" behindDoc="0" locked="0" layoutInCell="1" allowOverlap="1" wp14:anchorId="66CAEFBC" wp14:editId="1B6245EC">
                <wp:simplePos x="0" y="0"/>
                <wp:positionH relativeFrom="column">
                  <wp:posOffset>1916255</wp:posOffset>
                </wp:positionH>
                <wp:positionV relativeFrom="paragraph">
                  <wp:posOffset>786544</wp:posOffset>
                </wp:positionV>
                <wp:extent cx="1608035" cy="168198"/>
                <wp:effectExtent l="0" t="0" r="0" b="0"/>
                <wp:wrapNone/>
                <wp:docPr id="1475" name="Rectangle 1475"/>
                <wp:cNvGraphicFramePr/>
                <a:graphic xmlns:a="http://schemas.openxmlformats.org/drawingml/2006/main">
                  <a:graphicData uri="http://schemas.microsoft.com/office/word/2010/wordprocessingShape">
                    <wps:wsp>
                      <wps:cNvSpPr/>
                      <wps:spPr>
                        <a:xfrm>
                          <a:off x="0" y="0"/>
                          <a:ext cx="1608035"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4B8296A8"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AEFBC" id="Rectangle 1475" o:spid="_x0000_s1766" style="position:absolute;margin-left:150.9pt;margin-top:61.95pt;width:126.6pt;height:13.2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" fillcolor="white [3201]" strokecolor="#a5a5a5 [3206]" strokeweight="1pt">
                <v:textbox>
                  <w:txbxContent>
                    <w:p w14:paraId="4B8296A8"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r w:rsidRPr="004A1AA1">
        <w:rPr>
          <w:noProof/>
          <w:lang w:eastAsia="en-GB"/>
        </w:rPr>
        <mc:AlternateContent>
          <mc:Choice Requires="wps">
            <w:drawing>
              <wp:anchor distT="0" distB="0" distL="114300" distR="114300" simplePos="0" relativeHeight="252237824" behindDoc="0" locked="0" layoutInCell="1" allowOverlap="1" wp14:anchorId="6BAE0277" wp14:editId="2421364B">
                <wp:simplePos x="0" y="0"/>
                <wp:positionH relativeFrom="column">
                  <wp:posOffset>1917065</wp:posOffset>
                </wp:positionH>
                <wp:positionV relativeFrom="paragraph">
                  <wp:posOffset>373380</wp:posOffset>
                </wp:positionV>
                <wp:extent cx="1607820" cy="167640"/>
                <wp:effectExtent l="0" t="0" r="0" b="0"/>
                <wp:wrapNone/>
                <wp:docPr id="1380" name="Rectangle 1380"/>
                <wp:cNvGraphicFramePr/>
                <a:graphic xmlns:a="http://schemas.openxmlformats.org/drawingml/2006/main">
                  <a:graphicData uri="http://schemas.microsoft.com/office/word/2010/wordprocessingShape">
                    <wps:wsp>
                      <wps:cNvSpPr/>
                      <wps:spPr>
                        <a:xfrm>
                          <a:off x="0" y="0"/>
                          <a:ext cx="1607820" cy="1676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819FCD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E0277" id="Rectangle 1380" o:spid="_x0000_s1767" style="position:absolute;margin-left:150.95pt;margin-top:29.4pt;width:126.6pt;height:13.2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" fillcolor="white [3201]" strokecolor="#a5a5a5 [3206]" strokeweight="1pt">
                <v:textbox>
                  <w:txbxContent>
                    <w:p w14:paraId="3819FCD7"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r w:rsidRPr="004A1AA1">
        <w:rPr>
          <w:noProof/>
          <w:lang w:eastAsia="en-GB"/>
        </w:rPr>
        <mc:AlternateContent>
          <mc:Choice Requires="wps">
            <w:drawing>
              <wp:anchor distT="0" distB="0" distL="114300" distR="114300" simplePos="0" relativeHeight="252238848" behindDoc="0" locked="0" layoutInCell="1" allowOverlap="1" wp14:anchorId="09F1681C" wp14:editId="292CA0A2">
                <wp:simplePos x="0" y="0"/>
                <wp:positionH relativeFrom="column">
                  <wp:posOffset>1916255</wp:posOffset>
                </wp:positionH>
                <wp:positionV relativeFrom="paragraph">
                  <wp:posOffset>584559</wp:posOffset>
                </wp:positionV>
                <wp:extent cx="1608035" cy="168198"/>
                <wp:effectExtent l="0" t="0" r="0" b="0"/>
                <wp:wrapNone/>
                <wp:docPr id="1381" name="Rectangle 1381"/>
                <wp:cNvGraphicFramePr/>
                <a:graphic xmlns:a="http://schemas.openxmlformats.org/drawingml/2006/main">
                  <a:graphicData uri="http://schemas.microsoft.com/office/word/2010/wordprocessingShape">
                    <wps:wsp>
                      <wps:cNvSpPr/>
                      <wps:spPr>
                        <a:xfrm>
                          <a:off x="0" y="0"/>
                          <a:ext cx="1608035" cy="1681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B0798E5"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1681C" id="Rectangle 1381" o:spid="_x0000_s1768" style="position:absolute;margin-left:150.9pt;margin-top:46.05pt;width:126.6pt;height:13.25pt;z-index:25223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" fillcolor="white [3201]" strokecolor="#a5a5a5 [3206]" strokeweight="1pt">
                <v:textbox>
                  <w:txbxContent>
                    <w:p w14:paraId="6B0798E5" w14:textId="77777777" w:rsidR="00E71811" w:rsidRPr="00863473" w:rsidRDefault="00E71811" w:rsidP="00574CBD">
                      <w:pPr>
                        <w:pStyle w:val="NormalWeb"/>
                        <w:spacing w:before="0" w:beforeAutospacing="0" w:after="0" w:afterAutospacing="0"/>
                        <w:rPr>
                          <w:rFonts w:ascii="Microsoft Sans Serif" w:hAnsi="Microsoft Sans Serif" w:cs="Microsoft Sans Serif"/>
                          <w:sz w:val="16"/>
                          <w:szCs w:val="16"/>
                        </w:rPr>
                      </w:pPr>
                    </w:p>
                  </w:txbxContent>
                </v:textbox>
              </v:rect>
            </w:pict>
          </mc:Fallback>
        </mc:AlternateContent>
      </w:r>
    </w:p>
    <w:p w14:paraId="14B079F1" w14:textId="77777777" w:rsidR="00574CBD" w:rsidRPr="00863781" w:rsidRDefault="00574CBD" w:rsidP="00574CBD"/>
    <w:p w14:paraId="5142CEF1" w14:textId="77777777" w:rsidR="00574CBD" w:rsidRPr="00863781" w:rsidRDefault="00574CBD" w:rsidP="00574CBD"/>
    <w:p w14:paraId="0B09DCD4" w14:textId="77777777" w:rsidR="00574CBD" w:rsidRPr="00863781" w:rsidRDefault="00574CBD" w:rsidP="00574CBD"/>
    <w:p w14:paraId="14696C5D" w14:textId="77777777" w:rsidR="00574CBD" w:rsidRPr="00863781" w:rsidRDefault="00574CBD" w:rsidP="00574CBD"/>
    <w:p w14:paraId="2B6ED9DE" w14:textId="77777777" w:rsidR="00574CBD" w:rsidRPr="00863781" w:rsidRDefault="00574CBD" w:rsidP="00574CBD"/>
    <w:p w14:paraId="5A0EFE18" w14:textId="5D580982" w:rsidR="00574CBD" w:rsidRDefault="00574CBD" w:rsidP="006C4AD6">
      <w:pPr>
        <w:tabs>
          <w:tab w:val="left" w:pos="6616"/>
        </w:tabs>
      </w:pPr>
    </w:p>
    <w:p w14:paraId="06A2F628" w14:textId="1571A11D" w:rsidR="00574CBD" w:rsidRDefault="00CB1614" w:rsidP="006C4AD6">
      <w:pPr>
        <w:tabs>
          <w:tab w:val="left" w:pos="6616"/>
        </w:tabs>
      </w:pPr>
      <w:r>
        <w:rPr>
          <w:noProof/>
          <w:lang w:eastAsia="en-GB"/>
        </w:rPr>
        <mc:AlternateContent>
          <mc:Choice Requires="wps">
            <w:drawing>
              <wp:anchor distT="0" distB="0" distL="114300" distR="114300" simplePos="0" relativeHeight="252268544" behindDoc="0" locked="0" layoutInCell="1" allowOverlap="1" wp14:anchorId="085C6073" wp14:editId="301B21F9">
                <wp:simplePos x="0" y="0"/>
                <wp:positionH relativeFrom="column">
                  <wp:posOffset>3763645</wp:posOffset>
                </wp:positionH>
                <wp:positionV relativeFrom="paragraph">
                  <wp:posOffset>19050</wp:posOffset>
                </wp:positionV>
                <wp:extent cx="303530" cy="337820"/>
                <wp:effectExtent l="0" t="0" r="0" b="5080"/>
                <wp:wrapNone/>
                <wp:docPr id="1509" name="Text Box 665"/>
                <wp:cNvGraphicFramePr/>
                <a:graphic xmlns:a="http://schemas.openxmlformats.org/drawingml/2006/main">
                  <a:graphicData uri="http://schemas.microsoft.com/office/word/2010/wordprocessingShape">
                    <wps:wsp>
                      <wps:cNvSpPr txBox="1"/>
                      <wps:spPr>
                        <a:xfrm>
                          <a:off x="0" y="0"/>
                          <a:ext cx="303530"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BF4EF9"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Confirm your Admin Key</w:t>
                            </w:r>
                            <w:r>
                              <w:rPr>
                                <w:rFonts w:asciiTheme="minorHAnsi" w:eastAsia="Calibri" w:hAnsi="Calibri"/>
                                <w:color w:val="000000" w:themeColor="dark1"/>
                                <w:kern w:val="24"/>
                                <w:sz w:val="32"/>
                                <w:szCs w:val="3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C6073" id="_x0000_s1769" type="#_x0000_t202" style="position:absolute;margin-left:296.35pt;margin-top:1.5pt;width:23.9pt;height:26.6pt;z-index:252268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" filled="f" stroked="f" strokeweight=".5pt">
                <v:textbox>
                  <w:txbxContent>
                    <w:p w14:paraId="4BBF4EF9" w14:textId="77777777" w:rsidR="00E71811" w:rsidRDefault="00E71811" w:rsidP="00574CBD">
                      <w:pPr>
                        <w:pStyle w:val="NormalWeb"/>
                        <w:spacing w:before="0" w:beforeAutospacing="0" w:after="160" w:afterAutospacing="0" w:line="256" w:lineRule="auto"/>
                      </w:pPr>
                      <w:r>
                        <w:rPr>
                          <w:rFonts w:ascii="Microsoft Sans Serif" w:hAnsi="Microsoft Sans Serif" w:cstheme="minorBidi"/>
                          <w:color w:val="808080"/>
                          <w:kern w:val="24"/>
                          <w:sz w:val="18"/>
                          <w:szCs w:val="18"/>
                        </w:rPr>
                        <w:t>Confirm your Admin Key</w:t>
                      </w:r>
                      <w:r>
                        <w:rPr>
                          <w:rFonts w:asciiTheme="minorHAnsi" w:eastAsia="Calibri" w:hAnsi="Calibri"/>
                          <w:color w:val="000000" w:themeColor="dark1"/>
                          <w:kern w:val="24"/>
                          <w:sz w:val="32"/>
                          <w:szCs w:val="32"/>
                        </w:rPr>
                        <w:t> </w:t>
                      </w:r>
                    </w:p>
                  </w:txbxContent>
                </v:textbox>
              </v:shape>
            </w:pict>
          </mc:Fallback>
        </mc:AlternateContent>
      </w:r>
    </w:p>
    <w:p w14:paraId="4A52C093" w14:textId="30D9566A" w:rsidR="00574CBD" w:rsidRDefault="00574CBD" w:rsidP="00574CBD">
      <w:r>
        <w:rPr>
          <w:noProof/>
          <w:lang w:eastAsia="en-GB"/>
        </w:rPr>
        <w:lastRenderedPageBreak/>
        <mc:AlternateContent>
          <mc:Choice Requires="wps">
            <w:drawing>
              <wp:anchor distT="0" distB="0" distL="114300" distR="114300" simplePos="0" relativeHeight="252298240" behindDoc="0" locked="0" layoutInCell="1" allowOverlap="1" wp14:anchorId="1BC5A488" wp14:editId="5F356CB7">
                <wp:simplePos x="0" y="0"/>
                <wp:positionH relativeFrom="page">
                  <wp:posOffset>-811835</wp:posOffset>
                </wp:positionH>
                <wp:positionV relativeFrom="paragraph">
                  <wp:posOffset>-123749</wp:posOffset>
                </wp:positionV>
                <wp:extent cx="11886641" cy="542925"/>
                <wp:effectExtent l="0" t="0" r="19685" b="28575"/>
                <wp:wrapNone/>
                <wp:docPr id="1283" name="Round Diagonal Corner Rectangle 1283"/>
                <wp:cNvGraphicFramePr/>
                <a:graphic xmlns:a="http://schemas.openxmlformats.org/drawingml/2006/main">
                  <a:graphicData uri="http://schemas.microsoft.com/office/word/2010/wordprocessingShape">
                    <wps:wsp>
                      <wps:cNvSpPr/>
                      <wps:spPr>
                        <a:xfrm>
                          <a:off x="0" y="0"/>
                          <a:ext cx="11886641" cy="542925"/>
                        </a:xfrm>
                        <a:prstGeom prst="round2DiagRect">
                          <a:avLst>
                            <a:gd name="adj1" fmla="val 16667"/>
                            <a:gd name="adj2" fmla="val 0"/>
                          </a:avLst>
                        </a:prstGeom>
                      </wps:spPr>
                      <wps:style>
                        <a:lnRef idx="2">
                          <a:schemeClr val="dk1"/>
                        </a:lnRef>
                        <a:fillRef idx="1">
                          <a:schemeClr val="lt1"/>
                        </a:fillRef>
                        <a:effectRef idx="0">
                          <a:schemeClr val="dk1"/>
                        </a:effectRef>
                        <a:fontRef idx="minor">
                          <a:schemeClr val="dk1"/>
                        </a:fontRef>
                      </wps:style>
                      <wps:txbx>
                        <w:txbxContent>
                          <w:p w14:paraId="2166E400" w14:textId="77777777" w:rsidR="00E71811" w:rsidRPr="00A52884" w:rsidRDefault="00E71811" w:rsidP="00574CBD">
                            <w:pPr>
                              <w:jc w:val="center"/>
                              <w:rPr>
                                <w:sz w:val="24"/>
                              </w:rPr>
                            </w:pPr>
                            <w:r>
                              <w:rPr>
                                <w:sz w:val="24"/>
                              </w:rPr>
                              <w:t>Email Form. Used to send emails also available to add up three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5A488" id="Round Diagonal Corner Rectangle 1283" o:spid="_x0000_s1770" style="position:absolute;margin-left:-63.9pt;margin-top:-9.75pt;width:935.95pt;height:42.75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86641,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" adj="-11796480,,5400" path="m90489,l11886641,r,l11886641,452436v,49976,-40513,90489,-90489,90489l,542925r,l,90489c,40513,40513,,90489,xe" fillcolor="white [3201]" strokecolor="black [3200]" strokeweight="1pt">
                <v:stroke joinstyle="miter"/>
                <v:formulas/>
                <v:path arrowok="t" o:connecttype="custom" o:connectlocs="90489,0;11886641,0;11886641,0;11886641,452436;11796152,542925;0,542925;0,542925;0,90489;90489,0" o:connectangles="0,0,0,0,0,0,0,0,0" textboxrect="0,0,11886641,542925"/>
                <v:textbox>
                  <w:txbxContent>
                    <w:p w14:paraId="2166E400" w14:textId="77777777" w:rsidR="00E71811" w:rsidRPr="00A52884" w:rsidRDefault="00E71811" w:rsidP="00574CBD">
                      <w:pPr>
                        <w:jc w:val="center"/>
                        <w:rPr>
                          <w:sz w:val="24"/>
                        </w:rPr>
                      </w:pPr>
                      <w:r>
                        <w:rPr>
                          <w:sz w:val="24"/>
                        </w:rPr>
                        <w:t>Email Form. Used to send emails also available to add up three attachments.</w:t>
                      </w:r>
                    </w:p>
                  </w:txbxContent>
                </v:textbox>
                <w10:wrap anchorx="page"/>
              </v:shape>
            </w:pict>
          </mc:Fallback>
        </mc:AlternateContent>
      </w:r>
      <w:r>
        <w:rPr>
          <w:noProof/>
          <w:lang w:eastAsia="en-GB"/>
        </w:rPr>
        <mc:AlternateContent>
          <mc:Choice Requires="wps">
            <w:drawing>
              <wp:anchor distT="0" distB="0" distL="114300" distR="114300" simplePos="0" relativeHeight="252307456" behindDoc="0" locked="0" layoutInCell="1" allowOverlap="1" wp14:anchorId="059B511D" wp14:editId="23019466">
                <wp:simplePos x="0" y="0"/>
                <wp:positionH relativeFrom="column">
                  <wp:posOffset>5617844</wp:posOffset>
                </wp:positionH>
                <wp:positionV relativeFrom="paragraph">
                  <wp:posOffset>295274</wp:posOffset>
                </wp:positionV>
                <wp:extent cx="1892935" cy="1457325"/>
                <wp:effectExtent l="38100" t="38100" r="31115" b="28575"/>
                <wp:wrapNone/>
                <wp:docPr id="1384" name="Straight Arrow Connector 1384"/>
                <wp:cNvGraphicFramePr/>
                <a:graphic xmlns:a="http://schemas.openxmlformats.org/drawingml/2006/main">
                  <a:graphicData uri="http://schemas.microsoft.com/office/word/2010/wordprocessingShape">
                    <wps:wsp>
                      <wps:cNvCnPr/>
                      <wps:spPr>
                        <a:xfrm flipH="1" flipV="1">
                          <a:off x="0" y="0"/>
                          <a:ext cx="1892935"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F6317" id="Straight Arrow Connector 1384" o:spid="_x0000_s1026" type="#_x0000_t32" style="position:absolute;margin-left:442.35pt;margin-top:23.25pt;width:149.05pt;height:114.75pt;flip:x y;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" strokecolor="#5b9bd5 [3204]" strokeweight=".5pt">
                <v:stroke endarrow="block" joinstyle="miter"/>
              </v:shape>
            </w:pict>
          </mc:Fallback>
        </mc:AlternateContent>
      </w:r>
    </w:p>
    <w:p w14:paraId="63B2B1CC" w14:textId="32BF6190" w:rsidR="00574CBD" w:rsidRDefault="00557E94" w:rsidP="00574CBD">
      <w:r>
        <w:rPr>
          <w:noProof/>
          <w:lang w:eastAsia="en-GB"/>
        </w:rPr>
        <mc:AlternateContent>
          <mc:Choice Requires="wps">
            <w:drawing>
              <wp:anchor distT="0" distB="0" distL="114300" distR="114300" simplePos="0" relativeHeight="252311552" behindDoc="0" locked="0" layoutInCell="1" allowOverlap="1" wp14:anchorId="4E04F85D" wp14:editId="73BA2534">
                <wp:simplePos x="0" y="0"/>
                <wp:positionH relativeFrom="page">
                  <wp:posOffset>7200189</wp:posOffset>
                </wp:positionH>
                <wp:positionV relativeFrom="paragraph">
                  <wp:posOffset>194285</wp:posOffset>
                </wp:positionV>
                <wp:extent cx="3429000" cy="676275"/>
                <wp:effectExtent l="0" t="0" r="19050" b="28575"/>
                <wp:wrapNone/>
                <wp:docPr id="1382" name="Text Box 1382"/>
                <wp:cNvGraphicFramePr/>
                <a:graphic xmlns:a="http://schemas.openxmlformats.org/drawingml/2006/main">
                  <a:graphicData uri="http://schemas.microsoft.com/office/word/2010/wordprocessingShape">
                    <wps:wsp>
                      <wps:cNvSpPr txBox="1"/>
                      <wps:spPr>
                        <a:xfrm>
                          <a:off x="0" y="0"/>
                          <a:ext cx="342900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B1ED6C" w14:textId="19ABB3D8" w:rsidR="00E71811" w:rsidRPr="008D5925" w:rsidRDefault="00E71811" w:rsidP="00574CBD">
                            <w:pPr>
                              <w:rPr>
                                <w:sz w:val="22"/>
                              </w:rPr>
                            </w:pPr>
                            <w:r w:rsidRPr="008D5925">
                              <w:rPr>
                                <w:sz w:val="22"/>
                              </w:rPr>
                              <w:t xml:space="preserve">Even though it is a form, not </w:t>
                            </w:r>
                            <w:r>
                              <w:rPr>
                                <w:sz w:val="22"/>
                              </w:rPr>
                              <w:t>UC</w:t>
                            </w:r>
                            <w:r w:rsidRPr="008D5925">
                              <w:rPr>
                                <w:sz w:val="22"/>
                              </w:rPr>
                              <w:t xml:space="preserve"> so therefore doesn’t interfert the Pnslide and it components. I have the back button in each form as an option of </w:t>
                            </w:r>
                            <w:r>
                              <w:rPr>
                                <w:sz w:val="22"/>
                              </w:rPr>
                              <w:t>exiting</w:t>
                            </w:r>
                            <w:r w:rsidRPr="008D5925">
                              <w:rPr>
                                <w:sz w:val="22"/>
                              </w:rPr>
                              <w:t xml:space="preserve">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F85D" id="Text Box 1382" o:spid="_x0000_s1771" type="#_x0000_t202" style="position:absolute;margin-left:566.95pt;margin-top:15.3pt;width:270pt;height:53.2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" fillcolor="white [3201]" strokeweight=".5pt">
                <v:textbox>
                  <w:txbxContent>
                    <w:p w14:paraId="49B1ED6C" w14:textId="19ABB3D8" w:rsidR="00E71811" w:rsidRPr="008D5925" w:rsidRDefault="00E71811" w:rsidP="00574CBD">
                      <w:pPr>
                        <w:rPr>
                          <w:sz w:val="22"/>
                        </w:rPr>
                      </w:pPr>
                      <w:r w:rsidRPr="008D5925">
                        <w:rPr>
                          <w:sz w:val="22"/>
                        </w:rPr>
                        <w:t xml:space="preserve">Even though it is a form, not </w:t>
                      </w:r>
                      <w:r>
                        <w:rPr>
                          <w:sz w:val="22"/>
                        </w:rPr>
                        <w:t>UC</w:t>
                      </w:r>
                      <w:r w:rsidRPr="008D5925">
                        <w:rPr>
                          <w:sz w:val="22"/>
                        </w:rPr>
                        <w:t xml:space="preserve"> so therefore doesn’t interfert the Pnslide and it components. I have the back button in each form as an option of </w:t>
                      </w:r>
                      <w:r>
                        <w:rPr>
                          <w:sz w:val="22"/>
                        </w:rPr>
                        <w:t>exiting</w:t>
                      </w:r>
                      <w:r w:rsidRPr="008D5925">
                        <w:rPr>
                          <w:sz w:val="22"/>
                        </w:rPr>
                        <w:t xml:space="preserve"> the form.</w:t>
                      </w:r>
                    </w:p>
                  </w:txbxContent>
                </v:textbox>
                <w10:wrap anchorx="page"/>
              </v:shape>
            </w:pict>
          </mc:Fallback>
        </mc:AlternateContent>
      </w:r>
      <w:r>
        <w:rPr>
          <w:noProof/>
          <w:lang w:eastAsia="en-GB"/>
        </w:rPr>
        <mc:AlternateContent>
          <mc:Choice Requires="wps">
            <w:drawing>
              <wp:anchor distT="0" distB="0" distL="114300" distR="114300" simplePos="0" relativeHeight="252309504" behindDoc="0" locked="0" layoutInCell="1" allowOverlap="1" wp14:anchorId="765395F4" wp14:editId="313FF008">
                <wp:simplePos x="0" y="0"/>
                <wp:positionH relativeFrom="column">
                  <wp:posOffset>-212013</wp:posOffset>
                </wp:positionH>
                <wp:positionV relativeFrom="paragraph">
                  <wp:posOffset>221920</wp:posOffset>
                </wp:positionV>
                <wp:extent cx="2295525" cy="447675"/>
                <wp:effectExtent l="0" t="0" r="28575" b="28575"/>
                <wp:wrapNone/>
                <wp:docPr id="1385" name="Text Box 1385"/>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4AFF58" w14:textId="77777777" w:rsidR="00E71811" w:rsidRDefault="00E71811" w:rsidP="00574CBD">
                            <w:r>
                              <w:t>These textboxes have sizes of W</w:t>
                            </w:r>
                            <w:r w:rsidRPr="008D5925">
                              <w:t xml:space="preserve">200, </w:t>
                            </w:r>
                            <w:r>
                              <w:t>H</w:t>
                            </w:r>
                            <w:r w:rsidRPr="008D5925">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395F4" id="Text Box 1385" o:spid="_x0000_s1772" type="#_x0000_t202" style="position:absolute;margin-left:-16.7pt;margin-top:17.45pt;width:180.75pt;height:35.2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" fillcolor="white [3201]" strokeweight=".5pt">
                <v:textbox>
                  <w:txbxContent>
                    <w:p w14:paraId="4D4AFF58" w14:textId="77777777" w:rsidR="00E71811" w:rsidRDefault="00E71811" w:rsidP="00574CBD">
                      <w:r>
                        <w:t>These textboxes have sizes of W</w:t>
                      </w:r>
                      <w:r w:rsidRPr="008D5925">
                        <w:t xml:space="preserve">200, </w:t>
                      </w:r>
                      <w:r>
                        <w:t>H</w:t>
                      </w:r>
                      <w:r w:rsidRPr="008D5925">
                        <w:t>30</w:t>
                      </w:r>
                    </w:p>
                  </w:txbxContent>
                </v:textbox>
              </v:shape>
            </w:pict>
          </mc:Fallback>
        </mc:AlternateContent>
      </w:r>
      <w:r w:rsidR="00574CBD">
        <w:rPr>
          <w:noProof/>
          <w:lang w:eastAsia="en-GB"/>
        </w:rPr>
        <mc:AlternateContent>
          <mc:Choice Requires="wps">
            <w:drawing>
              <wp:anchor distT="0" distB="0" distL="114300" distR="114300" simplePos="0" relativeHeight="252308480" behindDoc="0" locked="0" layoutInCell="1" allowOverlap="1" wp14:anchorId="025C04B7" wp14:editId="1B45AC8D">
                <wp:simplePos x="0" y="0"/>
                <wp:positionH relativeFrom="column">
                  <wp:posOffset>5503544</wp:posOffset>
                </wp:positionH>
                <wp:positionV relativeFrom="paragraph">
                  <wp:posOffset>48895</wp:posOffset>
                </wp:positionV>
                <wp:extent cx="828675" cy="1657350"/>
                <wp:effectExtent l="38100" t="38100" r="28575" b="19050"/>
                <wp:wrapNone/>
                <wp:docPr id="1388" name="Straight Arrow Connector 1388"/>
                <wp:cNvGraphicFramePr/>
                <a:graphic xmlns:a="http://schemas.openxmlformats.org/drawingml/2006/main">
                  <a:graphicData uri="http://schemas.microsoft.com/office/word/2010/wordprocessingShape">
                    <wps:wsp>
                      <wps:cNvCnPr/>
                      <wps:spPr>
                        <a:xfrm flipH="1" flipV="1">
                          <a:off x="0" y="0"/>
                          <a:ext cx="828675"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5C2C3" id="Straight Arrow Connector 1388" o:spid="_x0000_s1026" type="#_x0000_t32" style="position:absolute;margin-left:433.35pt;margin-top:3.85pt;width:65.25pt;height:130.5pt;flip:x y;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" strokecolor="#5b9bd5 [3204]" strokeweight=".5pt">
                <v:stroke endarrow="block" joinstyle="miter"/>
              </v:shape>
            </w:pict>
          </mc:Fallback>
        </mc:AlternateContent>
      </w:r>
    </w:p>
    <w:p w14:paraId="595BDC9D" w14:textId="684A2936" w:rsidR="00574CBD" w:rsidRDefault="00574CBD" w:rsidP="00574CBD"/>
    <w:p w14:paraId="342B5664" w14:textId="730EAEBF" w:rsidR="00574CBD" w:rsidRDefault="00557E94" w:rsidP="00574CBD">
      <w:r>
        <w:rPr>
          <w:noProof/>
          <w:lang w:eastAsia="en-GB"/>
        </w:rPr>
        <mc:AlternateContent>
          <mc:Choice Requires="wps">
            <w:drawing>
              <wp:anchor distT="0" distB="0" distL="114300" distR="114300" simplePos="0" relativeHeight="252310528" behindDoc="0" locked="0" layoutInCell="1" allowOverlap="1" wp14:anchorId="63724042" wp14:editId="6BD3C680">
                <wp:simplePos x="0" y="0"/>
                <wp:positionH relativeFrom="column">
                  <wp:posOffset>6849745</wp:posOffset>
                </wp:positionH>
                <wp:positionV relativeFrom="paragraph">
                  <wp:posOffset>120015</wp:posOffset>
                </wp:positionV>
                <wp:extent cx="352425" cy="590550"/>
                <wp:effectExtent l="38100" t="0" r="28575" b="57150"/>
                <wp:wrapNone/>
                <wp:docPr id="1383" name="Straight Arrow Connector 1383"/>
                <wp:cNvGraphicFramePr/>
                <a:graphic xmlns:a="http://schemas.openxmlformats.org/drawingml/2006/main">
                  <a:graphicData uri="http://schemas.microsoft.com/office/word/2010/wordprocessingShape">
                    <wps:wsp>
                      <wps:cNvCnPr/>
                      <wps:spPr>
                        <a:xfrm flipH="1">
                          <a:off x="0" y="0"/>
                          <a:ext cx="35242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75472" id="Straight Arrow Connector 1383" o:spid="_x0000_s1026" type="#_x0000_t32" style="position:absolute;margin-left:539.35pt;margin-top:9.45pt;width:27.75pt;height:46.5pt;flip:x;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" strokecolor="#5b9bd5 [3204]" strokeweight=".5pt">
                <v:stroke endarrow="block" joinstyle="miter"/>
              </v:shape>
            </w:pict>
          </mc:Fallback>
        </mc:AlternateContent>
      </w:r>
    </w:p>
    <w:p w14:paraId="7D9E0E9E" w14:textId="6A066C04" w:rsidR="00574CBD" w:rsidRDefault="00557E94" w:rsidP="00574CBD">
      <w:r>
        <w:rPr>
          <w:noProof/>
          <w:lang w:eastAsia="en-GB"/>
        </w:rPr>
        <mc:AlternateContent>
          <mc:Choice Requires="wpg">
            <w:drawing>
              <wp:anchor distT="0" distB="0" distL="114300" distR="114300" simplePos="0" relativeHeight="252303360" behindDoc="0" locked="0" layoutInCell="1" allowOverlap="1" wp14:anchorId="564CA3B0" wp14:editId="22A47E6C">
                <wp:simplePos x="0" y="0"/>
                <wp:positionH relativeFrom="page">
                  <wp:align>center</wp:align>
                </wp:positionH>
                <wp:positionV relativeFrom="paragraph">
                  <wp:posOffset>5715</wp:posOffset>
                </wp:positionV>
                <wp:extent cx="4994910" cy="3266440"/>
                <wp:effectExtent l="0" t="0" r="15240" b="10160"/>
                <wp:wrapNone/>
                <wp:docPr id="1363" name="Group 1363"/>
                <wp:cNvGraphicFramePr/>
                <a:graphic xmlns:a="http://schemas.openxmlformats.org/drawingml/2006/main">
                  <a:graphicData uri="http://schemas.microsoft.com/office/word/2010/wordprocessingGroup">
                    <wpg:wgp>
                      <wpg:cNvGrpSpPr/>
                      <wpg:grpSpPr>
                        <a:xfrm>
                          <a:off x="0" y="0"/>
                          <a:ext cx="4994910" cy="3266440"/>
                          <a:chOff x="0" y="0"/>
                          <a:chExt cx="4995118" cy="3266440"/>
                        </a:xfrm>
                      </wpg:grpSpPr>
                      <wpg:grpSp>
                        <wpg:cNvPr id="1341" name="Group 1341"/>
                        <wpg:cNvGrpSpPr/>
                        <wpg:grpSpPr>
                          <a:xfrm>
                            <a:off x="0" y="0"/>
                            <a:ext cx="4995118" cy="3266440"/>
                            <a:chOff x="-76190" y="0"/>
                            <a:chExt cx="10135607" cy="6191249"/>
                          </a:xfrm>
                        </wpg:grpSpPr>
                        <wps:wsp>
                          <wps:cNvPr id="1342" name="Rectangle 1342"/>
                          <wps:cNvSpPr/>
                          <wps:spPr>
                            <a:xfrm>
                              <a:off x="0" y="0"/>
                              <a:ext cx="10059417" cy="619124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8" name="Rectangle 1348"/>
                          <wps:cNvSpPr/>
                          <wps:spPr>
                            <a:xfrm>
                              <a:off x="1610483" y="1934844"/>
                              <a:ext cx="2568123" cy="339432"/>
                            </a:xfrm>
                            <a:prstGeom prst="rect">
                              <a:avLst/>
                            </a:prstGeom>
                          </wps:spPr>
                          <wps:style>
                            <a:lnRef idx="2">
                              <a:schemeClr val="accent3"/>
                            </a:lnRef>
                            <a:fillRef idx="1">
                              <a:schemeClr val="lt1"/>
                            </a:fillRef>
                            <a:effectRef idx="0">
                              <a:schemeClr val="accent3"/>
                            </a:effectRef>
                            <a:fontRef idx="minor">
                              <a:schemeClr val="dk1"/>
                            </a:fontRef>
                          </wps:style>
                          <wps:txbx>
                            <w:txbxContent>
                              <w:p w14:paraId="2B67E5FA"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8" name="TextBox 13"/>
                          <wps:cNvSpPr txBox="1"/>
                          <wps:spPr>
                            <a:xfrm>
                              <a:off x="-76190" y="1915340"/>
                              <a:ext cx="1953041" cy="438020"/>
                            </a:xfrm>
                            <a:prstGeom prst="rect">
                              <a:avLst/>
                            </a:prstGeom>
                            <a:noFill/>
                          </wps:spPr>
                          <wps:txbx>
                            <w:txbxContent>
                              <w:p w14:paraId="183BBEB5" w14:textId="77777777" w:rsidR="00E71811" w:rsidRDefault="00E71811" w:rsidP="00574CBD">
                                <w:pPr>
                                  <w:pStyle w:val="NormalWeb"/>
                                  <w:spacing w:before="0" w:beforeAutospacing="0" w:after="0" w:afterAutospacing="0"/>
                                </w:pPr>
                                <w:r>
                                  <w:rPr>
                                    <w:rFonts w:ascii="Calibri" w:hAnsi="Calibri"/>
                                    <w:color w:val="000000"/>
                                    <w:kern w:val="24"/>
                                    <w:sz w:val="18"/>
                                    <w:szCs w:val="18"/>
                                  </w:rPr>
                                  <w:t>Sent Email To:</w:t>
                                </w:r>
                              </w:p>
                            </w:txbxContent>
                          </wps:txbx>
                          <wps:bodyPr wrap="square" rtlCol="0">
                            <a:noAutofit/>
                          </wps:bodyPr>
                        </wps:wsp>
                        <wps:wsp>
                          <wps:cNvPr id="1359" name="Rectangle 1359"/>
                          <wps:cNvSpPr/>
                          <wps:spPr>
                            <a:xfrm>
                              <a:off x="1610483" y="2353358"/>
                              <a:ext cx="2568123"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a:off x="1597446" y="2801009"/>
                              <a:ext cx="2568123"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0" name="Rectangle 1410"/>
                          <wps:cNvSpPr/>
                          <wps:spPr>
                            <a:xfrm>
                              <a:off x="5685021" y="1888939"/>
                              <a:ext cx="2568124"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1" name="TextBox 31"/>
                          <wps:cNvSpPr txBox="1"/>
                          <wps:spPr>
                            <a:xfrm>
                              <a:off x="4271310" y="1531728"/>
                              <a:ext cx="1828479" cy="438020"/>
                            </a:xfrm>
                            <a:prstGeom prst="rect">
                              <a:avLst/>
                            </a:prstGeom>
                            <a:noFill/>
                          </wps:spPr>
                          <wps:txbx>
                            <w:txbxContent>
                              <w:p w14:paraId="472CF12C" w14:textId="77777777" w:rsidR="00E71811" w:rsidRDefault="00E71811" w:rsidP="00574CBD">
                                <w:pPr>
                                  <w:pStyle w:val="NormalWeb"/>
                                  <w:spacing w:before="0" w:beforeAutospacing="0" w:after="0" w:afterAutospacing="0"/>
                                </w:pPr>
                                <w:r>
                                  <w:rPr>
                                    <w:rFonts w:ascii="Calibri" w:hAnsi="Calibri"/>
                                    <w:color w:val="000000"/>
                                    <w:kern w:val="24"/>
                                    <w:sz w:val="18"/>
                                    <w:szCs w:val="18"/>
                                  </w:rPr>
                                  <w:t>Attachments:</w:t>
                                </w:r>
                              </w:p>
                            </w:txbxContent>
                          </wps:txbx>
                          <wps:bodyPr wrap="square" rtlCol="0">
                            <a:noAutofit/>
                          </wps:bodyPr>
                        </wps:wsp>
                        <wps:wsp>
                          <wps:cNvPr id="1412" name="Rectangle 1412"/>
                          <wps:cNvSpPr/>
                          <wps:spPr>
                            <a:xfrm>
                              <a:off x="5685021" y="2317249"/>
                              <a:ext cx="2568124"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3" name="Rectangle 1413"/>
                          <wps:cNvSpPr/>
                          <wps:spPr>
                            <a:xfrm>
                              <a:off x="5685021" y="2737045"/>
                              <a:ext cx="2568124"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4" name="Rectangle 1414"/>
                          <wps:cNvSpPr/>
                          <wps:spPr>
                            <a:xfrm>
                              <a:off x="1610398" y="3557690"/>
                              <a:ext cx="6740074" cy="1587642"/>
                            </a:xfrm>
                            <a:prstGeom prst="rect">
                              <a:avLst/>
                            </a:prstGeom>
                          </wps:spPr>
                          <wps:style>
                            <a:lnRef idx="2">
                              <a:schemeClr val="accent3"/>
                            </a:lnRef>
                            <a:fillRef idx="1">
                              <a:schemeClr val="lt1"/>
                            </a:fillRef>
                            <a:effectRef idx="0">
                              <a:schemeClr val="accent3"/>
                            </a:effectRef>
                            <a:fontRef idx="minor">
                              <a:schemeClr val="dk1"/>
                            </a:fontRef>
                          </wps:style>
                          <wps:txbx>
                            <w:txbxContent>
                              <w:p w14:paraId="34A2E608" w14:textId="77777777" w:rsidR="00E71811" w:rsidRDefault="00E71811" w:rsidP="00574CBD">
                                <w:pPr>
                                  <w:jc w:val="center"/>
                                </w:pPr>
                                <w:r>
                                  <w:t>W</w:t>
                                </w:r>
                                <w:r w:rsidRPr="008D5925">
                                  <w:t xml:space="preserve">546, </w:t>
                                </w:r>
                                <w:r>
                                  <w:t>H</w:t>
                                </w:r>
                                <w:r w:rsidRPr="008D5925">
                                  <w:t>217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8" name="Rectangle 1418"/>
                          <wps:cNvSpPr/>
                          <wps:spPr>
                            <a:xfrm>
                              <a:off x="2802277" y="5361853"/>
                              <a:ext cx="3808745" cy="739406"/>
                            </a:xfrm>
                            <a:prstGeom prst="rect">
                              <a:avLst/>
                            </a:prstGeom>
                          </wps:spPr>
                          <wps:style>
                            <a:lnRef idx="2">
                              <a:schemeClr val="dk1"/>
                            </a:lnRef>
                            <a:fillRef idx="1">
                              <a:schemeClr val="lt1"/>
                            </a:fillRef>
                            <a:effectRef idx="0">
                              <a:schemeClr val="dk1"/>
                            </a:effectRef>
                            <a:fontRef idx="minor">
                              <a:schemeClr val="dk1"/>
                            </a:fontRef>
                          </wps:style>
                          <wps:txbx>
                            <w:txbxContent>
                              <w:p w14:paraId="339B8745"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1" name="TextBox 45"/>
                          <wps:cNvSpPr txBox="1"/>
                          <wps:spPr>
                            <a:xfrm>
                              <a:off x="4559615" y="884045"/>
                              <a:ext cx="4319194" cy="584943"/>
                            </a:xfrm>
                            <a:prstGeom prst="rect">
                              <a:avLst/>
                            </a:prstGeom>
                            <a:noFill/>
                          </wps:spPr>
                          <wps:txbx>
                            <w:txbxContent>
                              <w:p w14:paraId="74E5C08E" w14:textId="77777777" w:rsidR="00E71811" w:rsidRDefault="00E71811" w:rsidP="00574CBD">
                                <w:pPr>
                                  <w:pStyle w:val="NormalWeb"/>
                                  <w:spacing w:before="0" w:beforeAutospacing="0" w:after="0" w:afterAutospacing="0"/>
                                </w:pPr>
                                <w:r>
                                  <w:rPr>
                                    <w:rFonts w:ascii="Calibri" w:hAnsi="Calibri"/>
                                    <w:color w:val="000000"/>
                                    <w:kern w:val="24"/>
                                    <w:sz w:val="28"/>
                                    <w:szCs w:val="28"/>
                                  </w:rPr>
                                  <w:t>Email</w:t>
                                </w:r>
                              </w:p>
                            </w:txbxContent>
                          </wps:txbx>
                          <wps:bodyPr wrap="square" rtlCol="0">
                            <a:noAutofit/>
                          </wps:bodyPr>
                        </wps:wsp>
                        <wps:wsp>
                          <wps:cNvPr id="1422" name="Rectangle 1422"/>
                          <wps:cNvSpPr/>
                          <wps:spPr>
                            <a:xfrm>
                              <a:off x="3847802" y="930316"/>
                              <a:ext cx="567873" cy="478389"/>
                            </a:xfrm>
                            <a:prstGeom prst="rect">
                              <a:avLst/>
                            </a:prstGeom>
                          </wps:spPr>
                          <wps:style>
                            <a:lnRef idx="2">
                              <a:schemeClr val="dk1"/>
                            </a:lnRef>
                            <a:fillRef idx="1">
                              <a:schemeClr val="lt1"/>
                            </a:fillRef>
                            <a:effectRef idx="0">
                              <a:schemeClr val="dk1"/>
                            </a:effectRef>
                            <a:fontRef idx="minor">
                              <a:schemeClr val="dk1"/>
                            </a:fontRef>
                          </wps:style>
                          <wps:txbx>
                            <w:txbxContent>
                              <w:p w14:paraId="307B4E1A" w14:textId="77777777" w:rsidR="00E71811" w:rsidRDefault="00E71811" w:rsidP="00574CBD">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4" name="Rectangle 1424"/>
                          <wps:cNvSpPr/>
                          <wps:spPr>
                            <a:xfrm>
                              <a:off x="886034" y="335981"/>
                              <a:ext cx="8723850" cy="16813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438" name="TextBox 13"/>
                        <wps:cNvSpPr txBox="1"/>
                        <wps:spPr>
                          <a:xfrm>
                            <a:off x="36576" y="1199693"/>
                            <a:ext cx="962475" cy="231089"/>
                          </a:xfrm>
                          <a:prstGeom prst="rect">
                            <a:avLst/>
                          </a:prstGeom>
                          <a:noFill/>
                        </wps:spPr>
                        <wps:txbx>
                          <w:txbxContent>
                            <w:p w14:paraId="7DF72365"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From:</w:t>
                              </w:r>
                            </w:p>
                          </w:txbxContent>
                        </wps:txbx>
                        <wps:bodyPr wrap="square" rtlCol="0">
                          <a:noAutofit/>
                        </wps:bodyPr>
                      </wps:wsp>
                      <wps:wsp>
                        <wps:cNvPr id="1439" name="TextBox 13"/>
                        <wps:cNvSpPr txBox="1"/>
                        <wps:spPr>
                          <a:xfrm>
                            <a:off x="0" y="1455725"/>
                            <a:ext cx="962475" cy="231089"/>
                          </a:xfrm>
                          <a:prstGeom prst="rect">
                            <a:avLst/>
                          </a:prstGeom>
                          <a:noFill/>
                        </wps:spPr>
                        <wps:txbx>
                          <w:txbxContent>
                            <w:p w14:paraId="57E14A5D"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Subject:</w:t>
                              </w:r>
                            </w:p>
                          </w:txbxContent>
                        </wps:txbx>
                        <wps:bodyPr wrap="square" rtlCol="0">
                          <a:noAutofit/>
                        </wps:bodyPr>
                      </wps:wsp>
                      <wps:wsp>
                        <wps:cNvPr id="1400" name="TextBox 13"/>
                        <wps:cNvSpPr txBox="1"/>
                        <wps:spPr>
                          <a:xfrm>
                            <a:off x="21945" y="1711757"/>
                            <a:ext cx="962475" cy="231089"/>
                          </a:xfrm>
                          <a:prstGeom prst="rect">
                            <a:avLst/>
                          </a:prstGeom>
                          <a:noFill/>
                        </wps:spPr>
                        <wps:txbx>
                          <w:txbxContent>
                            <w:p w14:paraId="77324B2F"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TextBox</w:t>
                              </w:r>
                            </w:p>
                          </w:txbxContent>
                        </wps:txbx>
                        <wps:bodyPr wrap="square" rtlCol="0">
                          <a:noAutofit/>
                        </wps:bodyPr>
                      </wps:wsp>
                    </wpg:wgp>
                  </a:graphicData>
                </a:graphic>
              </wp:anchor>
            </w:drawing>
          </mc:Choice>
          <mc:Fallback>
            <w:pict>
              <v:group w14:anchorId="564CA3B0" id="Group 1363" o:spid="_x0000_s1773" style="position:absolute;margin-left:0;margin-top:.45pt;width:393.3pt;height:257.2pt;z-index:252303360;mso-position-horizontal:center;mso-position-horizontal-relative:page" coordsize="49951,3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">
                <v:group id="Group 1341" o:spid="_x0000_s1774" style="position:absolute;width:49951;height:32664" coordorigin="-761" coordsize="101356,61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URMMAAADdAAAADwAAAGRycy9kb3ducmV2LnhtbERPS4vCMBC+L/gfwgje&#10;1rTqilSjiLjiQQQfIN6GZmyLzaQ02bb++82CsLf5+J6zWHWmFA3VrrCsIB5GIIhTqwvOFFwv358z&#10;EM4jaywtk4IXOVgtex8LTLRt+UTN2WcihLBLUEHufZVI6dKcDLqhrYgD97C1QR9gnUldYxvCTSlH&#10;UTSVBgsODTlWtMkpfZ5/jIJdi+16HG+bw/Oxed0vX8fbISalBv1uPQfhqfP/4rd7r8P88S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mRREwwAAAN0AAAAP&#10;AAAAAAAAAAAAAAAAAKoCAABkcnMvZG93bnJldi54bWxQSwUGAAAAAAQABAD6AAAAmgMAAAAA&#10;">
                  <v:rect id="Rectangle 1342" o:spid="_x0000_s1775" style="position:absolute;width:100594;height:6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6DcQA&#10;AADdAAAADwAAAGRycy9kb3ducmV2LnhtbERPS2vCQBC+C/0PyxR6qxttsZq6CSIWCpWKj4PHITtN&#10;gtnZsLtN4r/vCgVv8/E9Z5kPphEdOV9bVjAZJyCIC6trLhWcjh/PcxA+IGtsLJOCK3nIs4fRElNt&#10;e95TdwiliCHsU1RQhdCmUvqiIoN+bFviyP1YZzBE6EqpHfYx3DRymiQzabDm2FBhS+uKisvh1yiw&#10;u/rarNziu9vS2/lrF5J+mG2UenocVu8gAg3hLv53f+o4/+V1C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g3EAAAA3QAAAA8AAAAAAAAAAAAAAAAAmAIAAGRycy9k&#10;b3ducmV2LnhtbFBLBQYAAAAABAAEAPUAAACJAwAAAAA=&#10;" fillcolor="white [3201]" strokecolor="black [3200]" strokeweight="1pt"/>
                  <v:rect id="Rectangle 1348" o:spid="_x0000_s1776" style="position:absolute;left:16104;top:19348;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FN8QA&#10;AADdAAAADwAAAGRycy9kb3ducmV2LnhtbESPQU/DMAyF70j7D5EncWNpC0KoLJumSZt2Qxv7AaYx&#10;TbXGCU1oy7/HByRuz/Lz5/fW29n3aqQhdYENlKsCFHETbMetgev74eEFVMrIFvvAZOCHEmw3i7s1&#10;1jZMfKbxklslEE41GnA5x1rr1DjymFYhEsvuMwwes4xDq+2Ak8B9r6uieNYeO5YPDiPtHTW3y7cX&#10;yhg/ygKr8lztr29fx+gOk52NuV/Ou1dQmeb8b/67PlmJ//gkcaWNS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ohTfEAAAA3QAAAA8AAAAAAAAAAAAAAAAAmAIAAGRycy9k&#10;b3ducmV2LnhtbFBLBQYAAAAABAAEAPUAAACJAwAAAAA=&#10;" fillcolor="white [3201]" strokecolor="#a5a5a5 [3206]" strokeweight="1pt">
                    <v:textbox>
                      <w:txbxContent>
                        <w:p w14:paraId="2B67E5FA" w14:textId="77777777" w:rsidR="00E71811" w:rsidRDefault="00E71811" w:rsidP="00574CBD">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v:textbox>
                  </v:rect>
                  <v:shape id="_x0000_s1777" type="#_x0000_t202" style="position:absolute;left:-761;top:19153;width:19529;height: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lTMUA&#10;AADdAAAADwAAAGRycy9kb3ducmV2LnhtbESPQWvCQBCF74L/YRnBm+6qtdToKtJS6KlS2wrehuyY&#10;BLOzIbs16b/vHAreZnhv3vtms+t9rW7UxiqwhdnUgCLOg6u4sPD1+Tp5AhUTssM6MFn4pQi77XCw&#10;wcyFjj/odkyFkhCOGVooU2oyrWNeksc4DQ2xaJfQekyytoV2LXYS7ms9N+ZRe6xYGkps6Lmk/Hr8&#10;8Ra+3y/n04M5FC9+2XShN5r9Sls7HvX7NahEfbqb/6/fnOAvloIr38gIe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SVMxQAAAN0AAAAPAAAAAAAAAAAAAAAAAJgCAABkcnMv&#10;ZG93bnJldi54bWxQSwUGAAAAAAQABAD1AAAAigMAAAAA&#10;" filled="f" stroked="f">
                    <v:textbox>
                      <w:txbxContent>
                        <w:p w14:paraId="183BBEB5" w14:textId="77777777" w:rsidR="00E71811" w:rsidRDefault="00E71811" w:rsidP="00574CBD">
                          <w:pPr>
                            <w:pStyle w:val="NormalWeb"/>
                            <w:spacing w:before="0" w:beforeAutospacing="0" w:after="0" w:afterAutospacing="0"/>
                          </w:pPr>
                          <w:r>
                            <w:rPr>
                              <w:rFonts w:ascii="Calibri" w:hAnsi="Calibri"/>
                              <w:color w:val="000000"/>
                              <w:kern w:val="24"/>
                              <w:sz w:val="18"/>
                              <w:szCs w:val="18"/>
                            </w:rPr>
                            <w:t>Sent Email To:</w:t>
                          </w:r>
                        </w:p>
                      </w:txbxContent>
                    </v:textbox>
                  </v:shape>
                  <v:rect id="Rectangle 1359" o:spid="_x0000_s1778" style="position:absolute;left:16104;top:23533;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22ccQA&#10;AADdAAAADwAAAGRycy9kb3ducmV2LnhtbESPwWrDMBBE74H+g9hCbolsh5bUjRJCIKG3ksQfsLW2&#10;lqm1Ui3Fdv6+KhR622Vm3s5udpPtxEB9aB0ryJcZCOLa6ZYbBdX1uFiDCBFZY+eYFNwpwG77MNtg&#10;qd3IZxousREJwqFEBSZGX0oZakMWw9J54qR9ut5iTGvfSN3jmOC2k0WWPUuLLacLBj0dDNVfl5tN&#10;lMF/5BkW+bk4VO/fJ2+Oo56Umj9O+1cQkab4b/5Lv+lUf/X0Ar/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9tnHEAAAA3QAAAA8AAAAAAAAAAAAAAAAAmAIAAGRycy9k&#10;b3ducmV2LnhtbFBLBQYAAAAABAAEAPUAAACJAwAAAAA=&#10;" fillcolor="white [3201]" strokecolor="#a5a5a5 [3206]" strokeweight="1pt"/>
                  <v:rect id="Rectangle 1360" o:spid="_x0000_s1779" style="position:absolute;left:15974;top:28010;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VUcMA&#10;AADdAAAADwAAAGRycy9kb3ducmV2LnhtbESPQWvDMAyF74P9B6PBbquTFMrI6pZSaNmttOsP0GIt&#10;DotlN3aT7N9Ph8FuT+jp03vr7ex7NdKQusAGykUBirgJtuPWwPXj8PIKKmVki31gMvBDCbabx4c1&#10;1jZMfKbxklslEE41GnA5x1rr1DjymBYhEsvuKwwes4xDq+2Ak8B9r6uiWGmPHcsHh5H2jprvy90L&#10;ZYyfZYFVea7219PtGN1hsrMxz0/z7g1Upjn/m/+u363EX64kv7QR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vVUcMAAADdAAAADwAAAAAAAAAAAAAAAACYAgAAZHJzL2Rv&#10;d25yZXYueG1sUEsFBgAAAAAEAAQA9QAAAIgDAAAAAA==&#10;" fillcolor="white [3201]" strokecolor="#a5a5a5 [3206]" strokeweight="1pt"/>
                  <v:rect id="Rectangle 1410" o:spid="_x0000_s1780" style="position:absolute;left:56850;top:18889;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rScMA&#10;AADdAAAADwAAAGRycy9kb3ducmV2LnhtbESPQWvDMAyF74P+B6PBbquTMMZI65ZS6NhttOsPUGM1&#10;Do1lL3aT7N9Ph8FuT+jp03vr7ex7NdKQusAGymUBirgJtuPWwPnr8PwGKmVki31gMvBDCbabxcMa&#10;axsmPtJ4yq0SCKcaDbicY611ahx5TMsQiWV3DYPHLOPQajvgJHDf66ooXrXHjuWDw0h7R83tdPdC&#10;GeOlLLAqj9X+/Pn9Ht1hsrMxT4/zbgUq05z/zX/XH1biv5SSX9qI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drScMAAADdAAAADwAAAAAAAAAAAAAAAACYAgAAZHJzL2Rv&#10;d25yZXYueG1sUEsFBgAAAAAEAAQA9QAAAIgDAAAAAA==&#10;" fillcolor="white [3201]" strokecolor="#a5a5a5 [3206]" strokeweight="1pt"/>
                  <v:shape id="TextBox 31" o:spid="_x0000_s1781" type="#_x0000_t202" style="position:absolute;left:42713;top:15317;width:18284;height: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4dMIA&#10;AADdAAAADwAAAGRycy9kb3ducmV2LnhtbERPTYvCMBC9C/6HMAt706TiilajiMuCpxV1V/A2NGNb&#10;tpmUJmvrvzeC4G0e73MWq85W4kqNLx1rSIYKBHHmTMm5hp/j12AKwgdkg5Vj0nAjD6tlv7fA1LiW&#10;93Q9hFzEEPYpaihCqFMpfVaQRT90NXHkLq6xGCJscmkabGO4reRIqYm0WHJsKLCmTUHZ3+Hfavj9&#10;vpxPY7XLP+1H3bpOSbYzqfX7W7eegwjUhZf46d6aOH+cJP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h0wgAAAN0AAAAPAAAAAAAAAAAAAAAAAJgCAABkcnMvZG93&#10;bnJldi54bWxQSwUGAAAAAAQABAD1AAAAhwMAAAAA&#10;" filled="f" stroked="f">
                    <v:textbox>
                      <w:txbxContent>
                        <w:p w14:paraId="472CF12C" w14:textId="77777777" w:rsidR="00E71811" w:rsidRDefault="00E71811" w:rsidP="00574CBD">
                          <w:pPr>
                            <w:pStyle w:val="NormalWeb"/>
                            <w:spacing w:before="0" w:beforeAutospacing="0" w:after="0" w:afterAutospacing="0"/>
                          </w:pPr>
                          <w:r>
                            <w:rPr>
                              <w:rFonts w:ascii="Calibri" w:hAnsi="Calibri"/>
                              <w:color w:val="000000"/>
                              <w:kern w:val="24"/>
                              <w:sz w:val="18"/>
                              <w:szCs w:val="18"/>
                            </w:rPr>
                            <w:t>Attachments:</w:t>
                          </w:r>
                        </w:p>
                      </w:txbxContent>
                    </v:textbox>
                  </v:shape>
                  <v:rect id="Rectangle 1412" o:spid="_x0000_s1782" style="position:absolute;left:56850;top:23172;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QpcMA&#10;AADdAAAADwAAAGRycy9kb3ducmV2LnhtbESP3YrCMBCF7xd8hzDC3q1piyzSNYoIyt6JPw8w24xN&#10;sZnEJrbdt98Iwt7NcM755sxyPdpW9NSFxrGCfJaBIK6cbrhWcDnvPhYgQkTW2DomBb8UYL2avC2x&#10;1G7gI/WnWIsE4VCiAhOjL6UMlSGLYeY8cdKurrMY09rVUnc4JLhtZZFln9Jiw+mCQU9bQ9Xt9LCJ&#10;0vufPMMiPxbby+G+92Y36FGp9+m4+QIRaYz/5lf6W6f687yA5zd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lQpcMAAADdAAAADwAAAAAAAAAAAAAAAACYAgAAZHJzL2Rv&#10;d25yZXYueG1sUEsFBgAAAAAEAAQA9QAAAIgDAAAAAA==&#10;" fillcolor="white [3201]" strokecolor="#a5a5a5 [3206]" strokeweight="1pt"/>
                  <v:rect id="Rectangle 1413" o:spid="_x0000_s1783" style="position:absolute;left:56850;top:27370;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1PsQA&#10;AADdAAAADwAAAGRycy9kb3ducmV2LnhtbESP0WrCQBBF3wv+wzKCb3WTtBSJriKCpW+i9QPG7JgN&#10;ZmfX7DaJf+8WCn2b4d575s5qM9pW9NSFxrGCfJ6BIK6cbrhWcP7evy5AhIissXVMCh4UYLOevKyw&#10;1G7gI/WnWIsE4VCiAhOjL6UMlSGLYe48cdKurrMY09rVUnc4JLhtZZFlH9Jiw+mCQU87Q9Xt9GMT&#10;pfeXPMMiPxa78+H+6c1+0KNSs+m4XYKINMZ/81/6S6f67/kb/H6TRp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9T7EAAAA3QAAAA8AAAAAAAAAAAAAAAAAmAIAAGRycy9k&#10;b3ducmV2LnhtbFBLBQYAAAAABAAEAPUAAACJAwAAAAA=&#10;" fillcolor="white [3201]" strokecolor="#a5a5a5 [3206]" strokeweight="1pt"/>
                  <v:rect id="Rectangle 1414" o:spid="_x0000_s1784" style="position:absolute;left:16103;top:35576;width:67401;height:15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tSsMA&#10;AADdAAAADwAAAGRycy9kb3ducmV2LnhtbESP3YrCMBCF7xd8hzCCd2vaIotUo4jgsneLPw8wNmNT&#10;bCaxiW337c3Cwt7NcM755sx6O9pW9NSFxrGCfJ6BIK6cbrhWcDkf3pcgQkTW2DomBT8UYLuZvK2x&#10;1G7gI/WnWIsE4VCiAhOjL6UMlSGLYe48cdJurrMY09rVUnc4JLhtZZFlH9Jiw+mCQU97Q9X99LSJ&#10;0vtrnmGRH4v95fvx6c1h0KNSs+m4W4GINMZ/81/6S6f6i3wBv9+kE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tSsMAAADdAAAADwAAAAAAAAAAAAAAAACYAgAAZHJzL2Rv&#10;d25yZXYueG1sUEsFBgAAAAAEAAQA9QAAAIgDAAAAAA==&#10;" fillcolor="white [3201]" strokecolor="#a5a5a5 [3206]" strokeweight="1pt">
                    <v:textbox>
                      <w:txbxContent>
                        <w:p w14:paraId="34A2E608" w14:textId="77777777" w:rsidR="00E71811" w:rsidRDefault="00E71811" w:rsidP="00574CBD">
                          <w:pPr>
                            <w:jc w:val="center"/>
                          </w:pPr>
                          <w:r>
                            <w:t>W</w:t>
                          </w:r>
                          <w:r w:rsidRPr="008D5925">
                            <w:t xml:space="preserve">546, </w:t>
                          </w:r>
                          <w:r>
                            <w:t>H</w:t>
                          </w:r>
                          <w:r w:rsidRPr="008D5925">
                            <w:t>217</w:t>
                          </w:r>
                        </w:p>
                      </w:txbxContent>
                    </v:textbox>
                  </v:rect>
                  <v:rect id="Rectangle 1418" o:spid="_x0000_s1785" style="position:absolute;left:28022;top:53618;width:38088;height:7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n8YA&#10;AADdAAAADwAAAGRycy9kb3ducmV2LnhtbESPQWvCQBCF7wX/wzJCb3VjKbamriJSoVCpVHvocchO&#10;k2B2NuyuSfz3zkHwNsN78943i9XgGtVRiLVnA9NJBoq48Lbm0sDvcfv0BiomZIuNZzJwoQir5ehh&#10;gbn1Pf9Qd0ilkhCOORqoUmpzrWNRkcM48S2xaP8+OEyyhlLbgL2Eu0Y/Z9lMO6xZGipsaVNRcTqc&#10;nQG/ry/NOsy/ux29/n3tU9YPsw9jHsfD+h1UoiHdzbfrTyv4L1PBlW9kB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ovn8YAAADdAAAADwAAAAAAAAAAAAAAAACYAgAAZHJz&#10;L2Rvd25yZXYueG1sUEsFBgAAAAAEAAQA9QAAAIsDAAAAAA==&#10;" fillcolor="white [3201]" strokecolor="black [3200]" strokeweight="1pt">
                    <v:textbox>
                      <w:txbxContent>
                        <w:p w14:paraId="339B8745" w14:textId="77777777" w:rsidR="00E71811" w:rsidRDefault="00E71811" w:rsidP="00574CBD">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Send Email</w:t>
                          </w:r>
                        </w:p>
                      </w:txbxContent>
                    </v:textbox>
                  </v:rect>
                  <v:shape id="_x0000_s1786" type="#_x0000_t202" style="position:absolute;left:45596;top:8840;width:43192;height:5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yycEA&#10;AADdAAAADwAAAGRycy9kb3ducmV2LnhtbERPTYvCMBC9C/sfwix400RR2e0aRRTBk6LuCt6GZmzL&#10;NpPSRFv/vREEb/N4nzOdt7YUN6p94VjDoK9AEKfOFJxp+D2ue18gfEA2WDomDXfyMJ99dKaYGNfw&#10;nm6HkIkYwj5BDXkIVSKlT3Oy6PuuIo7cxdUWQ4R1Jk2NTQy3pRwqNZEWC44NOVa0zCn9P1ythr/t&#10;5XwaqV22suOqca2SbL+l1t3PdvEDIlAb3uKXe2Pi/NFw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fMsnBAAAA3QAAAA8AAAAAAAAAAAAAAAAAmAIAAGRycy9kb3du&#10;cmV2LnhtbFBLBQYAAAAABAAEAPUAAACGAwAAAAA=&#10;" filled="f" stroked="f">
                    <v:textbox>
                      <w:txbxContent>
                        <w:p w14:paraId="74E5C08E" w14:textId="77777777" w:rsidR="00E71811" w:rsidRDefault="00E71811" w:rsidP="00574CBD">
                          <w:pPr>
                            <w:pStyle w:val="NormalWeb"/>
                            <w:spacing w:before="0" w:beforeAutospacing="0" w:after="0" w:afterAutospacing="0"/>
                          </w:pPr>
                          <w:r>
                            <w:rPr>
                              <w:rFonts w:ascii="Calibri" w:hAnsi="Calibri"/>
                              <w:color w:val="000000"/>
                              <w:kern w:val="24"/>
                              <w:sz w:val="28"/>
                              <w:szCs w:val="28"/>
                            </w:rPr>
                            <w:t>Email</w:t>
                          </w:r>
                        </w:p>
                      </w:txbxContent>
                    </v:textbox>
                  </v:shape>
                  <v:rect id="Rectangle 1422" o:spid="_x0000_s1787" style="position:absolute;left:38478;top:9303;width:5678;height:4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7SyMMA&#10;AADdAAAADwAAAGRycy9kb3ducmV2LnhtbERPTWvCQBC9C/6HZYTedGMotkZXEbFQqFSqHjwO2TEJ&#10;ZmfD7jaJ/94tFLzN433Oct2bWrTkfGVZwXSSgCDOra64UHA+fYzfQfiArLG2TAru5GG9Gg6WmGnb&#10;8Q+1x1CIGMI+QwVlCE0mpc9LMugntiGO3NU6gyFCV0jtsIvhppZpksykwYpjQ4kNbUvKb8dfo8Ae&#10;qnu9cfPvdk9vl69DSLp+tlPqZdRvFiAC9eEp/nd/6jj/NU3h75t4gl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7SyMMAAADdAAAADwAAAAAAAAAAAAAAAACYAgAAZHJzL2Rv&#10;d25yZXYueG1sUEsFBgAAAAAEAAQA9QAAAIgDAAAAAA==&#10;" fillcolor="white [3201]" strokecolor="black [3200]" strokeweight="1pt">
                    <v:textbox>
                      <w:txbxContent>
                        <w:p w14:paraId="307B4E1A" w14:textId="77777777" w:rsidR="00E71811" w:rsidRDefault="00E71811" w:rsidP="00574CBD">
                          <w:pPr>
                            <w:jc w:val="center"/>
                          </w:pPr>
                          <w:r>
                            <w:t>B</w:t>
                          </w:r>
                        </w:p>
                      </w:txbxContent>
                    </v:textbox>
                  </v:rect>
                  <v:rect id="Rectangle 1424" o:spid="_x0000_s1788" style="position:absolute;left:8860;top:3359;width:87238;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vJ8MA&#10;AADdAAAADwAAAGRycy9kb3ducmV2LnhtbERPS2vCQBC+C/0PyxR6001FfERXkWKhUFGMHjwO2WkS&#10;mp0Nu2sS/71bKHibj+85q01vatGS85VlBe+jBARxbnXFhYLL+XM4B+EDssbaMim4k4fN+mWwwlTb&#10;jk/UZqEQMYR9igrKEJpUSp+XZNCPbEMcuR/rDIYIXSG1wy6Gm1qOk2QqDVYcG0ps6KOk/De7GQX2&#10;WN3rrVsc2j3Nrt/HkHT9dKfU22u/XYII1Ien+N/9peP8yXgCf9/EE+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vvJ8MAAADdAAAADwAAAAAAAAAAAAAAAACYAgAAZHJzL2Rv&#10;d25yZXYueG1sUEsFBgAAAAAEAAQA9QAAAIgDAAAAAA==&#10;" fillcolor="white [3201]" strokecolor="black [3200]" strokeweight="1pt"/>
                </v:group>
                <v:shape id="_x0000_s1789" type="#_x0000_t202" style="position:absolute;left:365;top:11996;width:9625;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NicYA&#10;AADdAAAADwAAAGRycy9kb3ducmV2LnhtbESPzWvCQBDF70L/h2UK3nS3ftGmriJKoSdF+wG9Ddkx&#10;Cc3OhuzWpP+9cxC8zfDevPeb5br3tbpQG6vAFp7GBhRxHlzFhYXPj7fRM6iYkB3WgcnCP0VYrx4G&#10;S8xc6PhIl1MqlIRwzNBCmVKTaR3zkjzGcWiIRTuH1mOStS20a7GTcF/riTEL7bFiaSixoW1J+e/p&#10;z1v42p9/vmfmUOz8vOlCbzT7F23t8LHfvIJK1Ke7+Xb97gR/NhVc+UZG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wNicYAAADdAAAADwAAAAAAAAAAAAAAAACYAgAAZHJz&#10;L2Rvd25yZXYueG1sUEsFBgAAAAAEAAQA9QAAAIsDAAAAAA==&#10;" filled="f" stroked="f">
                  <v:textbox>
                    <w:txbxContent>
                      <w:p w14:paraId="7DF72365"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From:</w:t>
                        </w:r>
                      </w:p>
                    </w:txbxContent>
                  </v:textbox>
                </v:shape>
                <v:shape id="_x0000_s1790" type="#_x0000_t202" style="position:absolute;top:14557;width:9624;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oEsMA&#10;AADdAAAADwAAAGRycy9kb3ducmV2LnhtbERPS2vCQBC+C/6HZYTe6q71gUZXkYrgqWJaBW9DdkyC&#10;2dmQ3Zr033cLBW/z8T1ntelsJR7U+NKxhtFQgSDOnCk51/D1uX+dg/AB2WDlmDT8kIfNut9bYWJc&#10;yyd6pCEXMYR9ghqKEOpESp8VZNEPXU0cuZtrLIYIm1yaBtsYbiv5ptRMWiw5NhRY03tB2T39thrO&#10;H7frZaKO+c5O69Z1SrJdSK1fBt12CSJQF57if/fBxPmT8QL+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CoEsMAAADdAAAADwAAAAAAAAAAAAAAAACYAgAAZHJzL2Rv&#10;d25yZXYueG1sUEsFBgAAAAAEAAQA9QAAAIgDAAAAAA==&#10;" filled="f" stroked="f">
                  <v:textbox>
                    <w:txbxContent>
                      <w:p w14:paraId="57E14A5D"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Subject:</w:t>
                        </w:r>
                      </w:p>
                    </w:txbxContent>
                  </v:textbox>
                </v:shape>
                <v:shape id="_x0000_s1791" type="#_x0000_t202" style="position:absolute;left:219;top:17117;width:9625;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bLMsUA&#10;AADdAAAADwAAAGRycy9kb3ducmV2LnhtbESPQWvCQBCF70L/wzIFb7rbotJGVykVoSeL2grehuyY&#10;BLOzIbua9N93DoK3Gd6b975ZrHpfqxu1sQps4WVsQBHnwVVcWPg5bEZvoGJCdlgHJgt/FGG1fBos&#10;MHOh4x3d9qlQEsIxQwtlSk2mdcxL8hjHoSEW7Rxaj0nWttCuxU7Cfa1fjZlpjxVLQ4kNfZaUX/ZX&#10;b+F3ez4dJ+a7WPtp04XeaPbv2trhc/8xB5WoTw/z/frLCf7E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ssyxQAAAN0AAAAPAAAAAAAAAAAAAAAAAJgCAABkcnMv&#10;ZG93bnJldi54bWxQSwUGAAAAAAQABAD1AAAAigMAAAAA&#10;" filled="f" stroked="f">
                  <v:textbox>
                    <w:txbxContent>
                      <w:p w14:paraId="77324B2F" w14:textId="77777777" w:rsidR="00E71811" w:rsidRDefault="00E71811" w:rsidP="00574CBD">
                        <w:pPr>
                          <w:pStyle w:val="NormalWeb"/>
                          <w:spacing w:before="0" w:beforeAutospacing="0" w:after="0" w:afterAutospacing="0"/>
                        </w:pPr>
                        <w:r>
                          <w:rPr>
                            <w:rFonts w:ascii="Calibri" w:hAnsi="Calibri"/>
                            <w:color w:val="000000"/>
                            <w:kern w:val="24"/>
                            <w:sz w:val="18"/>
                            <w:szCs w:val="18"/>
                          </w:rPr>
                          <w:t>Email TextBox</w:t>
                        </w:r>
                      </w:p>
                    </w:txbxContent>
                  </v:textbox>
                </v:shape>
                <w10:wrap anchorx="page"/>
              </v:group>
            </w:pict>
          </mc:Fallback>
        </mc:AlternateContent>
      </w:r>
    </w:p>
    <w:p w14:paraId="33A3D0DD" w14:textId="58E05F99" w:rsidR="00574CBD" w:rsidRDefault="00574CBD" w:rsidP="00574CBD"/>
    <w:p w14:paraId="2E9085BA" w14:textId="6311510D" w:rsidR="00574CBD" w:rsidRDefault="001B32FE" w:rsidP="00574CBD">
      <w:r>
        <w:rPr>
          <w:noProof/>
          <w:lang w:eastAsia="en-GB"/>
        </w:rPr>
        <mc:AlternateContent>
          <mc:Choice Requires="wps">
            <w:drawing>
              <wp:anchor distT="0" distB="0" distL="114300" distR="114300" simplePos="0" relativeHeight="252313600" behindDoc="0" locked="0" layoutInCell="1" allowOverlap="1" wp14:anchorId="713FD489" wp14:editId="550CE4BB">
                <wp:simplePos x="0" y="0"/>
                <wp:positionH relativeFrom="column">
                  <wp:posOffset>7464425</wp:posOffset>
                </wp:positionH>
                <wp:positionV relativeFrom="paragraph">
                  <wp:posOffset>3007360</wp:posOffset>
                </wp:positionV>
                <wp:extent cx="2295525" cy="447675"/>
                <wp:effectExtent l="0" t="0" r="28575" b="28575"/>
                <wp:wrapNone/>
                <wp:docPr id="1401" name="Text Box 1401"/>
                <wp:cNvGraphicFramePr/>
                <a:graphic xmlns:a="http://schemas.openxmlformats.org/drawingml/2006/main">
                  <a:graphicData uri="http://schemas.microsoft.com/office/word/2010/wordprocessingShape">
                    <wps:wsp>
                      <wps:cNvSpPr txBox="1"/>
                      <wps:spPr>
                        <a:xfrm>
                          <a:off x="0" y="0"/>
                          <a:ext cx="229552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E98511" w14:textId="77777777" w:rsidR="00E71811" w:rsidRDefault="00E71811" w:rsidP="00574CBD">
                            <w:r>
                              <w:t xml:space="preserve">These buttons will have images of a Tick. Sizes are </w:t>
                            </w:r>
                            <w:r w:rsidRPr="008D5925">
                              <w:t>35, 35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D489" id="Text Box 1401" o:spid="_x0000_s1792" type="#_x0000_t202" style="position:absolute;margin-left:587.75pt;margin-top:236.8pt;width:180.75pt;height:35.2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" fillcolor="white [3201]" strokeweight=".5pt">
                <v:textbox>
                  <w:txbxContent>
                    <w:p w14:paraId="13E98511" w14:textId="77777777" w:rsidR="00E71811" w:rsidRDefault="00E71811" w:rsidP="00574CBD">
                      <w:r>
                        <w:t xml:space="preserve">These buttons will have images of a Tick. Sizes are </w:t>
                      </w:r>
                      <w:r w:rsidRPr="008D5925">
                        <w:t>35, 35</w:t>
                      </w:r>
                      <w:r>
                        <w:t>.</w:t>
                      </w:r>
                    </w:p>
                  </w:txbxContent>
                </v:textbox>
              </v:shape>
            </w:pict>
          </mc:Fallback>
        </mc:AlternateContent>
      </w:r>
    </w:p>
    <w:p w14:paraId="7967096F" w14:textId="5E73CF6D" w:rsidR="00574CBD" w:rsidRDefault="00557E94" w:rsidP="00574CBD">
      <w:r>
        <w:rPr>
          <w:noProof/>
          <w:lang w:eastAsia="en-GB"/>
        </w:rPr>
        <mc:AlternateContent>
          <mc:Choice Requires="wps">
            <w:drawing>
              <wp:anchor distT="0" distB="0" distL="114300" distR="114300" simplePos="0" relativeHeight="252306432" behindDoc="0" locked="0" layoutInCell="1" allowOverlap="1" wp14:anchorId="7D06926F" wp14:editId="68269E2B">
                <wp:simplePos x="0" y="0"/>
                <wp:positionH relativeFrom="margin">
                  <wp:posOffset>6374765</wp:posOffset>
                </wp:positionH>
                <wp:positionV relativeFrom="paragraph">
                  <wp:posOffset>556895</wp:posOffset>
                </wp:positionV>
                <wp:extent cx="190500" cy="156210"/>
                <wp:effectExtent l="0" t="0" r="19050" b="15240"/>
                <wp:wrapNone/>
                <wp:docPr id="1399" name="Rectangle 1399"/>
                <wp:cNvGraphicFramePr/>
                <a:graphic xmlns:a="http://schemas.openxmlformats.org/drawingml/2006/main">
                  <a:graphicData uri="http://schemas.microsoft.com/office/word/2010/wordprocessingShape">
                    <wps:wsp>
                      <wps:cNvSpPr/>
                      <wps:spPr>
                        <a:xfrm>
                          <a:off x="0" y="0"/>
                          <a:ext cx="190500" cy="156210"/>
                        </a:xfrm>
                        <a:prstGeom prst="rect">
                          <a:avLst/>
                        </a:prstGeom>
                      </wps:spPr>
                      <wps:style>
                        <a:lnRef idx="2">
                          <a:schemeClr val="dk1"/>
                        </a:lnRef>
                        <a:fillRef idx="1">
                          <a:schemeClr val="lt1"/>
                        </a:fillRef>
                        <a:effectRef idx="0">
                          <a:schemeClr val="dk1"/>
                        </a:effectRef>
                        <a:fontRef idx="minor">
                          <a:schemeClr val="dk1"/>
                        </a:fontRef>
                      </wps:style>
                      <wps:txbx>
                        <w:txbxContent>
                          <w:p w14:paraId="1B82CA49"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926F" id="Rectangle 1399" o:spid="_x0000_s1793" style="position:absolute;margin-left:501.95pt;margin-top:43.85pt;width:15pt;height:12.3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" fillcolor="white [3201]" strokecolor="black [3200]" strokeweight="1pt">
                <v:textbox>
                  <w:txbxContent>
                    <w:p w14:paraId="1B82CA49" w14:textId="77777777" w:rsidR="00E71811" w:rsidRDefault="00E71811" w:rsidP="00574CBD">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2304384" behindDoc="0" locked="0" layoutInCell="1" allowOverlap="1" wp14:anchorId="387D0D51" wp14:editId="6785700F">
                <wp:simplePos x="0" y="0"/>
                <wp:positionH relativeFrom="margin">
                  <wp:posOffset>6370320</wp:posOffset>
                </wp:positionH>
                <wp:positionV relativeFrom="paragraph">
                  <wp:posOffset>137795</wp:posOffset>
                </wp:positionV>
                <wp:extent cx="190500" cy="156210"/>
                <wp:effectExtent l="0" t="0" r="19050" b="15240"/>
                <wp:wrapNone/>
                <wp:docPr id="1390" name="Rectangle 1390"/>
                <wp:cNvGraphicFramePr/>
                <a:graphic xmlns:a="http://schemas.openxmlformats.org/drawingml/2006/main">
                  <a:graphicData uri="http://schemas.microsoft.com/office/word/2010/wordprocessingShape">
                    <wps:wsp>
                      <wps:cNvSpPr/>
                      <wps:spPr>
                        <a:xfrm>
                          <a:off x="0" y="0"/>
                          <a:ext cx="190500" cy="156210"/>
                        </a:xfrm>
                        <a:prstGeom prst="rect">
                          <a:avLst/>
                        </a:prstGeom>
                      </wps:spPr>
                      <wps:style>
                        <a:lnRef idx="2">
                          <a:schemeClr val="dk1"/>
                        </a:lnRef>
                        <a:fillRef idx="1">
                          <a:schemeClr val="lt1"/>
                        </a:fillRef>
                        <a:effectRef idx="0">
                          <a:schemeClr val="dk1"/>
                        </a:effectRef>
                        <a:fontRef idx="minor">
                          <a:schemeClr val="dk1"/>
                        </a:fontRef>
                      </wps:style>
                      <wps:txbx>
                        <w:txbxContent>
                          <w:p w14:paraId="362A177F"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0D51" id="Rectangle 1390" o:spid="_x0000_s1794" style="position:absolute;margin-left:501.6pt;margin-top:10.85pt;width:15pt;height:12.3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" fillcolor="white [3201]" strokecolor="black [3200]" strokeweight="1pt">
                <v:textbox>
                  <w:txbxContent>
                    <w:p w14:paraId="362A177F" w14:textId="77777777" w:rsidR="00E71811" w:rsidRDefault="00E71811" w:rsidP="00574CBD">
                      <w:pPr>
                        <w:jc w:val="center"/>
                      </w:pPr>
                    </w:p>
                  </w:txbxContent>
                </v:textbox>
                <w10:wrap anchorx="margin"/>
              </v:rect>
            </w:pict>
          </mc:Fallback>
        </mc:AlternateContent>
      </w:r>
      <w:r>
        <w:rPr>
          <w:noProof/>
          <w:lang w:eastAsia="en-GB"/>
        </w:rPr>
        <mc:AlternateContent>
          <mc:Choice Requires="wps">
            <w:drawing>
              <wp:anchor distT="0" distB="0" distL="114300" distR="114300" simplePos="0" relativeHeight="252305408" behindDoc="0" locked="0" layoutInCell="1" allowOverlap="1" wp14:anchorId="1C638027" wp14:editId="0528CDCA">
                <wp:simplePos x="0" y="0"/>
                <wp:positionH relativeFrom="margin">
                  <wp:posOffset>6370320</wp:posOffset>
                </wp:positionH>
                <wp:positionV relativeFrom="paragraph">
                  <wp:posOffset>326390</wp:posOffset>
                </wp:positionV>
                <wp:extent cx="190500" cy="156210"/>
                <wp:effectExtent l="0" t="0" r="19050" b="15240"/>
                <wp:wrapNone/>
                <wp:docPr id="1398" name="Rectangle 1398"/>
                <wp:cNvGraphicFramePr/>
                <a:graphic xmlns:a="http://schemas.openxmlformats.org/drawingml/2006/main">
                  <a:graphicData uri="http://schemas.microsoft.com/office/word/2010/wordprocessingShape">
                    <wps:wsp>
                      <wps:cNvSpPr/>
                      <wps:spPr>
                        <a:xfrm>
                          <a:off x="0" y="0"/>
                          <a:ext cx="190500" cy="156210"/>
                        </a:xfrm>
                        <a:prstGeom prst="rect">
                          <a:avLst/>
                        </a:prstGeom>
                      </wps:spPr>
                      <wps:style>
                        <a:lnRef idx="2">
                          <a:schemeClr val="dk1"/>
                        </a:lnRef>
                        <a:fillRef idx="1">
                          <a:schemeClr val="lt1"/>
                        </a:fillRef>
                        <a:effectRef idx="0">
                          <a:schemeClr val="dk1"/>
                        </a:effectRef>
                        <a:fontRef idx="minor">
                          <a:schemeClr val="dk1"/>
                        </a:fontRef>
                      </wps:style>
                      <wps:txbx>
                        <w:txbxContent>
                          <w:p w14:paraId="13D4596C" w14:textId="77777777" w:rsidR="00E71811" w:rsidRDefault="00E71811" w:rsidP="00574CB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8027" id="Rectangle 1398" o:spid="_x0000_s1795" style="position:absolute;margin-left:501.6pt;margin-top:25.7pt;width:15pt;height:12.3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" fillcolor="white [3201]" strokecolor="black [3200]" strokeweight="1pt">
                <v:textbox>
                  <w:txbxContent>
                    <w:p w14:paraId="13D4596C" w14:textId="77777777" w:rsidR="00E71811" w:rsidRDefault="00E71811" w:rsidP="00574CBD">
                      <w:pPr>
                        <w:jc w:val="center"/>
                      </w:pPr>
                    </w:p>
                  </w:txbxContent>
                </v:textbox>
                <w10:wrap anchorx="margin"/>
              </v:rect>
            </w:pict>
          </mc:Fallback>
        </mc:AlternateContent>
      </w:r>
    </w:p>
    <w:p w14:paraId="00E1D180" w14:textId="2A5F4494" w:rsidR="00574CBD" w:rsidRDefault="001B32FE" w:rsidP="00574CBD">
      <w:r>
        <w:rPr>
          <w:noProof/>
          <w:lang w:eastAsia="en-GB"/>
        </w:rPr>
        <mc:AlternateContent>
          <mc:Choice Requires="wps">
            <w:drawing>
              <wp:anchor distT="0" distB="0" distL="114300" distR="114300" simplePos="0" relativeHeight="252312576" behindDoc="0" locked="0" layoutInCell="1" allowOverlap="1" wp14:anchorId="70FEF901" wp14:editId="4ACC352F">
                <wp:simplePos x="0" y="0"/>
                <wp:positionH relativeFrom="column">
                  <wp:posOffset>7236612</wp:posOffset>
                </wp:positionH>
                <wp:positionV relativeFrom="paragraph">
                  <wp:posOffset>220218</wp:posOffset>
                </wp:positionV>
                <wp:extent cx="161925" cy="2257425"/>
                <wp:effectExtent l="38100" t="38100" r="28575" b="28575"/>
                <wp:wrapNone/>
                <wp:docPr id="1395" name="Straight Arrow Connector 1395"/>
                <wp:cNvGraphicFramePr/>
                <a:graphic xmlns:a="http://schemas.openxmlformats.org/drawingml/2006/main">
                  <a:graphicData uri="http://schemas.microsoft.com/office/word/2010/wordprocessingShape">
                    <wps:wsp>
                      <wps:cNvCnPr/>
                      <wps:spPr>
                        <a:xfrm flipH="1" flipV="1">
                          <a:off x="0" y="0"/>
                          <a:ext cx="161925" cy="2257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00E2B" id="Straight Arrow Connector 1395" o:spid="_x0000_s1026" type="#_x0000_t32" style="position:absolute;margin-left:569.8pt;margin-top:17.35pt;width:12.75pt;height:177.75pt;flip:x y;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" strokecolor="#5b9bd5 [3204]" strokeweight=".5pt">
                <v:stroke endarrow="block" joinstyle="miter"/>
              </v:shape>
            </w:pict>
          </mc:Fallback>
        </mc:AlternateContent>
      </w:r>
    </w:p>
    <w:p w14:paraId="722EDDCF" w14:textId="3339B965" w:rsidR="00574CBD" w:rsidRDefault="00574CBD" w:rsidP="00574CBD"/>
    <w:p w14:paraId="0B0044E4" w14:textId="77777777" w:rsidR="00574CBD" w:rsidRDefault="00574CBD" w:rsidP="00574CBD"/>
    <w:p w14:paraId="245F930E" w14:textId="77777777" w:rsidR="00574CBD" w:rsidRDefault="00574CBD" w:rsidP="00574CBD"/>
    <w:p w14:paraId="01994AB8" w14:textId="77777777" w:rsidR="00574CBD" w:rsidRDefault="00574CBD" w:rsidP="00574CBD"/>
    <w:p w14:paraId="70D42505" w14:textId="77777777" w:rsidR="00574CBD" w:rsidRDefault="00574CBD" w:rsidP="00574CBD"/>
    <w:p w14:paraId="159D2928" w14:textId="33E156AB" w:rsidR="00574CBD" w:rsidRDefault="00574CBD" w:rsidP="00574CBD"/>
    <w:p w14:paraId="4940979B" w14:textId="52100D4B" w:rsidR="00574CBD" w:rsidRDefault="00574CBD" w:rsidP="00574CBD"/>
    <w:p w14:paraId="34CA231D" w14:textId="3F47C364" w:rsidR="00574CBD" w:rsidRDefault="00574CBD" w:rsidP="006C4AD6">
      <w:pPr>
        <w:tabs>
          <w:tab w:val="left" w:pos="6616"/>
        </w:tabs>
      </w:pPr>
    </w:p>
    <w:p w14:paraId="42E7C78C" w14:textId="77777777" w:rsidR="004E4CBA" w:rsidRDefault="004E4CBA" w:rsidP="006C4AD6">
      <w:pPr>
        <w:tabs>
          <w:tab w:val="left" w:pos="6616"/>
        </w:tabs>
      </w:pPr>
    </w:p>
    <w:p w14:paraId="7557E83A" w14:textId="77777777" w:rsidR="004E4CBA" w:rsidRDefault="004E4CBA" w:rsidP="006C4AD6">
      <w:pPr>
        <w:tabs>
          <w:tab w:val="left" w:pos="6616"/>
        </w:tabs>
        <w:sectPr w:rsidR="004E4CBA" w:rsidSect="009A335C">
          <w:pgSz w:w="16838" w:h="11906" w:orient="landscape"/>
          <w:pgMar w:top="1440" w:right="1440" w:bottom="1440" w:left="993" w:header="708" w:footer="708" w:gutter="0"/>
          <w:pgNumType w:start="0"/>
          <w:cols w:space="708"/>
          <w:titlePg/>
          <w:docGrid w:linePitch="360"/>
        </w:sectPr>
      </w:pPr>
    </w:p>
    <w:p w14:paraId="795D557C" w14:textId="48022167" w:rsidR="004E4CBA" w:rsidRDefault="004E4CBA" w:rsidP="004E4CBA">
      <w:pPr>
        <w:pStyle w:val="Heading2"/>
      </w:pPr>
      <w:bookmarkStart w:id="19" w:name="_Toc449432700"/>
      <w:r>
        <w:lastRenderedPageBreak/>
        <w:t>IOPS Chart</w:t>
      </w:r>
      <w:bookmarkEnd w:id="19"/>
    </w:p>
    <w:p w14:paraId="28A3E953" w14:textId="77777777" w:rsidR="004E4CBA" w:rsidRDefault="004E4CBA" w:rsidP="004E4CBA">
      <w:r>
        <w:t>This chart outlines what happens to the data in the new system at the most basic level, in terms of input/output, processing and storage.</w:t>
      </w:r>
    </w:p>
    <w:tbl>
      <w:tblPr>
        <w:tblStyle w:val="GridTable1Light-Accent5"/>
        <w:tblpPr w:leftFromText="180" w:rightFromText="180" w:vertAnchor="page" w:horzAnchor="margin" w:tblpY="3156"/>
        <w:tblW w:w="0" w:type="auto"/>
        <w:tblLook w:val="04A0" w:firstRow="1" w:lastRow="0" w:firstColumn="1" w:lastColumn="0" w:noHBand="0" w:noVBand="1"/>
      </w:tblPr>
      <w:tblGrid>
        <w:gridCol w:w="4478"/>
        <w:gridCol w:w="4538"/>
      </w:tblGrid>
      <w:tr w:rsidR="004E4CBA" w14:paraId="26F5E4B6" w14:textId="77777777" w:rsidTr="00764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8" w:type="dxa"/>
            <w:tcBorders>
              <w:top w:val="thinThickSmallGap" w:sz="24" w:space="0" w:color="5B9BD5" w:themeColor="accent1"/>
              <w:bottom w:val="thinThickSmallGap" w:sz="24" w:space="0" w:color="5B9BD5" w:themeColor="accent1"/>
            </w:tcBorders>
          </w:tcPr>
          <w:p w14:paraId="4A6489D5" w14:textId="77777777" w:rsidR="004E4CBA" w:rsidRPr="008A3BEE" w:rsidRDefault="004E4CBA" w:rsidP="0076431C">
            <w:pPr>
              <w:rPr>
                <w:sz w:val="22"/>
                <w:u w:val="single"/>
              </w:rPr>
            </w:pPr>
            <w:r w:rsidRPr="008A3BEE">
              <w:rPr>
                <w:u w:val="single"/>
              </w:rPr>
              <w:t>Input</w:t>
            </w:r>
          </w:p>
          <w:p w14:paraId="0E0883A1" w14:textId="5F0BF08D" w:rsidR="004E4CBA" w:rsidRPr="008A3BEE" w:rsidRDefault="004E4CBA" w:rsidP="00C70552">
            <w:pPr>
              <w:pStyle w:val="ListParagraph"/>
              <w:numPr>
                <w:ilvl w:val="0"/>
                <w:numId w:val="4"/>
              </w:numPr>
              <w:rPr>
                <w:b w:val="0"/>
              </w:rPr>
            </w:pPr>
            <w:r>
              <w:rPr>
                <w:b w:val="0"/>
              </w:rPr>
              <w:t xml:space="preserve">Customers: full name, email, phone number, area and postcode </w:t>
            </w:r>
          </w:p>
          <w:p w14:paraId="77AE6365" w14:textId="52517A6F" w:rsidR="004E4CBA" w:rsidRDefault="004E4CBA" w:rsidP="00C70552">
            <w:pPr>
              <w:pStyle w:val="ListParagraph"/>
              <w:numPr>
                <w:ilvl w:val="0"/>
                <w:numId w:val="4"/>
              </w:numPr>
              <w:rPr>
                <w:b w:val="0"/>
              </w:rPr>
            </w:pPr>
            <w:r>
              <w:rPr>
                <w:b w:val="0"/>
              </w:rPr>
              <w:t>Employees: full name, email, phone number, area and postcode, username and password.</w:t>
            </w:r>
          </w:p>
          <w:p w14:paraId="78280476" w14:textId="6DD75A5B" w:rsidR="004E4CBA" w:rsidRDefault="00FF2BD6" w:rsidP="00C70552">
            <w:pPr>
              <w:pStyle w:val="ListParagraph"/>
              <w:numPr>
                <w:ilvl w:val="0"/>
                <w:numId w:val="4"/>
              </w:numPr>
              <w:rPr>
                <w:b w:val="0"/>
              </w:rPr>
            </w:pPr>
            <w:r>
              <w:rPr>
                <w:b w:val="0"/>
              </w:rPr>
              <w:t>Administrators: EmployeeID</w:t>
            </w:r>
            <w:r w:rsidR="004E4CBA">
              <w:rPr>
                <w:b w:val="0"/>
              </w:rPr>
              <w:t>, administrator key</w:t>
            </w:r>
          </w:p>
          <w:p w14:paraId="32401CED" w14:textId="77777777" w:rsidR="004E4CBA" w:rsidRDefault="004E4CBA" w:rsidP="00C70552">
            <w:pPr>
              <w:pStyle w:val="ListParagraph"/>
              <w:numPr>
                <w:ilvl w:val="0"/>
                <w:numId w:val="4"/>
              </w:numPr>
              <w:rPr>
                <w:b w:val="0"/>
              </w:rPr>
            </w:pPr>
            <w:r>
              <w:rPr>
                <w:b w:val="0"/>
              </w:rPr>
              <w:t>Purchases</w:t>
            </w:r>
          </w:p>
          <w:p w14:paraId="60A285E4" w14:textId="77777777" w:rsidR="004E4CBA" w:rsidRPr="00DA62AE" w:rsidRDefault="004E4CBA" w:rsidP="00C70552">
            <w:pPr>
              <w:pStyle w:val="ListParagraph"/>
              <w:numPr>
                <w:ilvl w:val="0"/>
                <w:numId w:val="4"/>
              </w:numPr>
              <w:rPr>
                <w:b w:val="0"/>
              </w:rPr>
            </w:pPr>
            <w:r>
              <w:rPr>
                <w:b w:val="0"/>
              </w:rPr>
              <w:t>Receipts</w:t>
            </w:r>
          </w:p>
        </w:tc>
        <w:tc>
          <w:tcPr>
            <w:tcW w:w="4538" w:type="dxa"/>
            <w:tcBorders>
              <w:top w:val="thinThickSmallGap" w:sz="24" w:space="0" w:color="5B9BD5" w:themeColor="accent1"/>
              <w:bottom w:val="thinThickSmallGap" w:sz="24" w:space="0" w:color="5B9BD5" w:themeColor="accent1"/>
            </w:tcBorders>
            <w:hideMark/>
          </w:tcPr>
          <w:p w14:paraId="55F754D8" w14:textId="77777777" w:rsidR="004E4CBA" w:rsidRPr="008A3BEE" w:rsidRDefault="004E4CBA" w:rsidP="0076431C">
            <w:pPr>
              <w:cnfStyle w:val="100000000000" w:firstRow="1" w:lastRow="0" w:firstColumn="0" w:lastColumn="0" w:oddVBand="0" w:evenVBand="0" w:oddHBand="0" w:evenHBand="0" w:firstRowFirstColumn="0" w:firstRowLastColumn="0" w:lastRowFirstColumn="0" w:lastRowLastColumn="0"/>
              <w:rPr>
                <w:u w:val="single"/>
              </w:rPr>
            </w:pPr>
            <w:r w:rsidRPr="008A3BEE">
              <w:rPr>
                <w:u w:val="single"/>
              </w:rPr>
              <w:t>Process</w:t>
            </w:r>
          </w:p>
          <w:p w14:paraId="0C7EB438" w14:textId="5371CCC5" w:rsidR="004E4CBA" w:rsidRPr="008A3BEE" w:rsidRDefault="004E4CBA"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Encrypt Passwords</w:t>
            </w:r>
          </w:p>
          <w:p w14:paraId="73D48256" w14:textId="4FC98538" w:rsidR="004E4CBA" w:rsidRPr="008A3BEE" w:rsidRDefault="004E4CBA"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Save , delete, update and insert data into databases</w:t>
            </w:r>
          </w:p>
          <w:p w14:paraId="0108A584" w14:textId="2E77867E" w:rsidR="004E4CBA" w:rsidRPr="00FF2BD6" w:rsidRDefault="004E4CBA"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rPr>
            </w:pPr>
            <w:r w:rsidRPr="00FF2BD6">
              <w:rPr>
                <w:b w:val="0"/>
              </w:rPr>
              <w:t>User login details are compar</w:t>
            </w:r>
            <w:r w:rsidR="00FF2BD6" w:rsidRPr="00FF2BD6">
              <w:rPr>
                <w:b w:val="0"/>
              </w:rPr>
              <w:t xml:space="preserve">ed to the ones in the database and check if </w:t>
            </w:r>
            <w:r w:rsidR="002F705E">
              <w:rPr>
                <w:b w:val="0"/>
              </w:rPr>
              <w:t>they</w:t>
            </w:r>
            <w:r w:rsidR="00FF2BD6" w:rsidRPr="00FF2BD6">
              <w:rPr>
                <w:b w:val="0"/>
              </w:rPr>
              <w:t xml:space="preserve"> match.</w:t>
            </w:r>
          </w:p>
          <w:p w14:paraId="5C6ED658" w14:textId="77777777" w:rsidR="00FF2BD6" w:rsidRPr="00FF2BD6" w:rsidRDefault="00FF2BD6"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rPr>
            </w:pPr>
            <w:r w:rsidRPr="00FF2BD6">
              <w:rPr>
                <w:b w:val="0"/>
              </w:rPr>
              <w:t>System checks if the user logged in has the correct administrator access when performing actions e.g. deleting</w:t>
            </w:r>
          </w:p>
          <w:p w14:paraId="1CAFCB52" w14:textId="7AF98AEB" w:rsidR="004E4CBA" w:rsidRPr="008A3BEE" w:rsidRDefault="002F705E"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When i</w:t>
            </w:r>
            <w:r w:rsidR="004E4CBA">
              <w:rPr>
                <w:b w:val="0"/>
              </w:rPr>
              <w:t>nputting new record</w:t>
            </w:r>
            <w:r>
              <w:rPr>
                <w:b w:val="0"/>
              </w:rPr>
              <w:t>s in the database, the records are checked and c</w:t>
            </w:r>
            <w:r w:rsidR="004E4CBA">
              <w:rPr>
                <w:b w:val="0"/>
              </w:rPr>
              <w:t>ompared with</w:t>
            </w:r>
            <w:r w:rsidR="00FF2BD6">
              <w:rPr>
                <w:b w:val="0"/>
              </w:rPr>
              <w:t xml:space="preserve"> the</w:t>
            </w:r>
            <w:r>
              <w:rPr>
                <w:b w:val="0"/>
              </w:rPr>
              <w:t xml:space="preserve"> ones already stored</w:t>
            </w:r>
            <w:r w:rsidR="00FF2BD6">
              <w:rPr>
                <w:b w:val="0"/>
              </w:rPr>
              <w:t xml:space="preserve"> data in the</w:t>
            </w:r>
            <w:r w:rsidR="004E4CBA">
              <w:rPr>
                <w:b w:val="0"/>
              </w:rPr>
              <w:t xml:space="preserve"> database to stop duplication.</w:t>
            </w:r>
          </w:p>
          <w:p w14:paraId="1F17D837" w14:textId="61CFA079" w:rsidR="004E4CBA" w:rsidRPr="00FF2BD6" w:rsidRDefault="00FF2BD6"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Receipt shows details of the customer, employee and the product details (finance)</w:t>
            </w:r>
            <w:r w:rsidR="004E4CBA">
              <w:rPr>
                <w:b w:val="0"/>
              </w:rPr>
              <w:t>.</w:t>
            </w:r>
          </w:p>
          <w:p w14:paraId="0C788856" w14:textId="636101E8" w:rsidR="00FF2BD6" w:rsidRPr="00DA62AE" w:rsidRDefault="00FF2BD6"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Receipt is turned into a pdf file, which can be printed or emailed.</w:t>
            </w:r>
          </w:p>
          <w:p w14:paraId="70CE7E22" w14:textId="77777777" w:rsidR="004E4CBA" w:rsidRPr="00DA62AE" w:rsidRDefault="004E4CBA"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Stores Administrator’s details, Employee’s details and Customer’s details.</w:t>
            </w:r>
          </w:p>
          <w:p w14:paraId="3CC9DB7B" w14:textId="1FC6D1A9" w:rsidR="004E4CBA" w:rsidRPr="00DA62AE" w:rsidRDefault="00FF2BD6" w:rsidP="00C70552">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b w:val="0"/>
                <w:u w:val="single"/>
              </w:rPr>
            </w:pPr>
            <w:r>
              <w:rPr>
                <w:b w:val="0"/>
              </w:rPr>
              <w:t>Calendar details are stored and can be retrieved to show calendar events.</w:t>
            </w:r>
          </w:p>
        </w:tc>
      </w:tr>
      <w:tr w:rsidR="004E4CBA" w14:paraId="1A09738F" w14:textId="77777777" w:rsidTr="0076431C">
        <w:tc>
          <w:tcPr>
            <w:cnfStyle w:val="001000000000" w:firstRow="0" w:lastRow="0" w:firstColumn="1" w:lastColumn="0" w:oddVBand="0" w:evenVBand="0" w:oddHBand="0" w:evenHBand="0" w:firstRowFirstColumn="0" w:firstRowLastColumn="0" w:lastRowFirstColumn="0" w:lastRowLastColumn="0"/>
            <w:tcW w:w="4478" w:type="dxa"/>
            <w:tcBorders>
              <w:top w:val="thinThickSmallGap" w:sz="24" w:space="0" w:color="5B9BD5" w:themeColor="accent1"/>
            </w:tcBorders>
            <w:hideMark/>
          </w:tcPr>
          <w:p w14:paraId="4253EA97" w14:textId="433B9B02" w:rsidR="004E4CBA" w:rsidRDefault="004E4CBA" w:rsidP="0076431C">
            <w:pPr>
              <w:rPr>
                <w:u w:val="single"/>
              </w:rPr>
            </w:pPr>
            <w:r w:rsidRPr="008A3BEE">
              <w:rPr>
                <w:u w:val="single"/>
              </w:rPr>
              <w:t>Storage</w:t>
            </w:r>
          </w:p>
          <w:p w14:paraId="285B7FD8" w14:textId="77777777" w:rsidR="004E4CBA" w:rsidRPr="00DA62AE" w:rsidRDefault="004E4CBA" w:rsidP="00C70552">
            <w:pPr>
              <w:pStyle w:val="ListParagraph"/>
              <w:numPr>
                <w:ilvl w:val="0"/>
                <w:numId w:val="4"/>
              </w:numPr>
              <w:rPr>
                <w:b w:val="0"/>
                <w:u w:val="single"/>
              </w:rPr>
            </w:pPr>
            <w:r>
              <w:rPr>
                <w:b w:val="0"/>
              </w:rPr>
              <w:t>1800 kilobytes of information about Employees and administrators in saved in an external database(3gigabytes)</w:t>
            </w:r>
          </w:p>
          <w:p w14:paraId="594444E7" w14:textId="77777777" w:rsidR="004E4CBA" w:rsidRPr="00DA62AE" w:rsidRDefault="004E4CBA" w:rsidP="00C70552">
            <w:pPr>
              <w:pStyle w:val="ListParagraph"/>
              <w:numPr>
                <w:ilvl w:val="0"/>
                <w:numId w:val="4"/>
              </w:numPr>
              <w:rPr>
                <w:b w:val="0"/>
                <w:u w:val="single"/>
              </w:rPr>
            </w:pPr>
            <w:r>
              <w:rPr>
                <w:b w:val="0"/>
              </w:rPr>
              <w:t>5000 kilobytes of information about Customers in saved in an external database(3gigabytes)</w:t>
            </w:r>
          </w:p>
          <w:p w14:paraId="2B143E0B" w14:textId="77777777" w:rsidR="004E4CBA" w:rsidRPr="00506368" w:rsidRDefault="004E4CBA" w:rsidP="0076431C">
            <w:pPr>
              <w:rPr>
                <w:u w:val="single"/>
              </w:rPr>
            </w:pPr>
          </w:p>
        </w:tc>
        <w:tc>
          <w:tcPr>
            <w:tcW w:w="4538" w:type="dxa"/>
            <w:tcBorders>
              <w:top w:val="thinThickSmallGap" w:sz="24" w:space="0" w:color="5B9BD5" w:themeColor="accent1"/>
            </w:tcBorders>
            <w:hideMark/>
          </w:tcPr>
          <w:p w14:paraId="429CE398" w14:textId="77777777" w:rsidR="004E4CBA" w:rsidRPr="008A3BEE" w:rsidRDefault="004E4CBA" w:rsidP="0076431C">
            <w:pPr>
              <w:ind w:left="360"/>
              <w:cnfStyle w:val="000000000000" w:firstRow="0" w:lastRow="0" w:firstColumn="0" w:lastColumn="0" w:oddVBand="0" w:evenVBand="0" w:oddHBand="0" w:evenHBand="0" w:firstRowFirstColumn="0" w:firstRowLastColumn="0" w:lastRowFirstColumn="0" w:lastRowLastColumn="0"/>
              <w:rPr>
                <w:b/>
                <w:u w:val="single"/>
              </w:rPr>
            </w:pPr>
            <w:r w:rsidRPr="008A3BEE">
              <w:rPr>
                <w:b/>
                <w:u w:val="single"/>
              </w:rPr>
              <w:t>Output</w:t>
            </w:r>
          </w:p>
          <w:p w14:paraId="17D40F85" w14:textId="77777777" w:rsidR="004E4CBA" w:rsidRDefault="004E4CBA" w:rsidP="00C7055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b/>
                <w:u w:val="single"/>
              </w:rPr>
            </w:pPr>
            <w:r>
              <w:t>Registration successful/unsuccessful message</w:t>
            </w:r>
          </w:p>
          <w:p w14:paraId="3D6417DD" w14:textId="77777777" w:rsidR="004E4CBA" w:rsidRPr="00506368" w:rsidRDefault="004E4CBA" w:rsidP="00C7055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b/>
                <w:u w:val="single"/>
              </w:rPr>
            </w:pPr>
            <w:r>
              <w:t>Login Successful/unsuccessful messages.</w:t>
            </w:r>
          </w:p>
          <w:p w14:paraId="43F45C1E" w14:textId="77777777" w:rsidR="004E4CBA" w:rsidRPr="00506368" w:rsidRDefault="004E4CBA" w:rsidP="00C7055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b/>
                <w:u w:val="single"/>
              </w:rPr>
            </w:pPr>
            <w:r>
              <w:t>Error messages everyone in the program to ensure it runs smoothly and is perfect without errors.</w:t>
            </w:r>
          </w:p>
          <w:p w14:paraId="107EB4C8" w14:textId="77777777" w:rsidR="004E4CBA" w:rsidRPr="00506368" w:rsidRDefault="004E4CBA" w:rsidP="00C7055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b/>
                <w:u w:val="single"/>
              </w:rPr>
            </w:pPr>
            <w:r>
              <w:t>Receipts printed or emailed.</w:t>
            </w:r>
          </w:p>
          <w:p w14:paraId="67EA13E0" w14:textId="1907E8DB" w:rsidR="004E4CBA" w:rsidRPr="0076431C" w:rsidRDefault="008629AE" w:rsidP="00C7055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b/>
                <w:u w:val="single"/>
              </w:rPr>
            </w:pPr>
            <w:r>
              <w:t>Shows table results of all customers or employee or receipts stored in the database</w:t>
            </w:r>
            <w:r w:rsidR="0076431C">
              <w:t xml:space="preserve"> </w:t>
            </w:r>
          </w:p>
        </w:tc>
      </w:tr>
    </w:tbl>
    <w:p w14:paraId="4874E857" w14:textId="3FE08A6B" w:rsidR="004E4CBA" w:rsidRPr="004E4CBA" w:rsidRDefault="004E4CBA" w:rsidP="004E4CBA"/>
    <w:p w14:paraId="0CA56D43" w14:textId="57ADE293" w:rsidR="004E4CBA" w:rsidRDefault="004E4CBA" w:rsidP="006C4AD6">
      <w:pPr>
        <w:tabs>
          <w:tab w:val="left" w:pos="6616"/>
        </w:tabs>
      </w:pPr>
    </w:p>
    <w:p w14:paraId="5F7CE7DB" w14:textId="77777777" w:rsidR="008629AE" w:rsidRDefault="008629AE" w:rsidP="006C4AD6">
      <w:pPr>
        <w:tabs>
          <w:tab w:val="left" w:pos="6616"/>
        </w:tabs>
      </w:pPr>
    </w:p>
    <w:p w14:paraId="55D7B5A4" w14:textId="77777777" w:rsidR="008629AE" w:rsidRDefault="008629AE" w:rsidP="006C4AD6">
      <w:pPr>
        <w:tabs>
          <w:tab w:val="left" w:pos="6616"/>
        </w:tabs>
      </w:pPr>
    </w:p>
    <w:p w14:paraId="4F6042CC" w14:textId="77777777" w:rsidR="008629AE" w:rsidRDefault="008629AE" w:rsidP="006C4AD6">
      <w:pPr>
        <w:tabs>
          <w:tab w:val="left" w:pos="6616"/>
        </w:tabs>
      </w:pPr>
    </w:p>
    <w:p w14:paraId="3AEF6D5E" w14:textId="7B9966B9" w:rsidR="008629AE" w:rsidRDefault="008629AE" w:rsidP="008629AE">
      <w:pPr>
        <w:pStyle w:val="Heading2"/>
      </w:pPr>
      <w:bookmarkStart w:id="20" w:name="_Toc449432701"/>
      <w:r>
        <w:lastRenderedPageBreak/>
        <w:t>Form Navigation Design</w:t>
      </w:r>
      <w:bookmarkEnd w:id="20"/>
    </w:p>
    <w:p w14:paraId="203A3BE3" w14:textId="72FE728F" w:rsidR="008629AE" w:rsidRDefault="008629AE" w:rsidP="008629AE">
      <w:pPr>
        <w:jc w:val="center"/>
      </w:pPr>
      <w:r>
        <w:t xml:space="preserve">The following chart illustrates how users would navigate between all of the forms and </w:t>
      </w:r>
      <w:r w:rsidR="00893E5F">
        <w:t>UC</w:t>
      </w:r>
      <w:r>
        <w:t xml:space="preserve"> (UC) in the new system, starting from the Login Form, which is the main start up interface (after the database is first created).</w:t>
      </w:r>
    </w:p>
    <w:p w14:paraId="2C140A2A" w14:textId="69FE04E8" w:rsidR="008629AE" w:rsidRDefault="008629AE" w:rsidP="008629AE">
      <w:pPr>
        <w:jc w:val="center"/>
      </w:pPr>
      <w:r>
        <w:rPr>
          <w:noProof/>
          <w:lang w:eastAsia="en-GB"/>
        </w:rPr>
        <mc:AlternateContent>
          <mc:Choice Requires="wpg">
            <w:drawing>
              <wp:anchor distT="0" distB="0" distL="114300" distR="114300" simplePos="0" relativeHeight="252355584" behindDoc="0" locked="0" layoutInCell="1" allowOverlap="1" wp14:anchorId="510F260D" wp14:editId="4ADE6116">
                <wp:simplePos x="0" y="0"/>
                <wp:positionH relativeFrom="column">
                  <wp:posOffset>-819150</wp:posOffset>
                </wp:positionH>
                <wp:positionV relativeFrom="paragraph">
                  <wp:posOffset>48895</wp:posOffset>
                </wp:positionV>
                <wp:extent cx="7391400" cy="3943985"/>
                <wp:effectExtent l="0" t="0" r="19050" b="18415"/>
                <wp:wrapNone/>
                <wp:docPr id="59" name="Group 59"/>
                <wp:cNvGraphicFramePr/>
                <a:graphic xmlns:a="http://schemas.openxmlformats.org/drawingml/2006/main">
                  <a:graphicData uri="http://schemas.microsoft.com/office/word/2010/wordprocessingGroup">
                    <wpg:wgp>
                      <wpg:cNvGrpSpPr/>
                      <wpg:grpSpPr>
                        <a:xfrm>
                          <a:off x="0" y="0"/>
                          <a:ext cx="7391400" cy="3943985"/>
                          <a:chOff x="0" y="0"/>
                          <a:chExt cx="7391400" cy="3943985"/>
                        </a:xfrm>
                      </wpg:grpSpPr>
                      <wpg:grpSp>
                        <wpg:cNvPr id="1420" name="Group 126"/>
                        <wpg:cNvGrpSpPr/>
                        <wpg:grpSpPr>
                          <a:xfrm>
                            <a:off x="0" y="0"/>
                            <a:ext cx="7391400" cy="3943985"/>
                            <a:chOff x="158528" y="0"/>
                            <a:chExt cx="11020454" cy="5597344"/>
                          </a:xfrm>
                        </wpg:grpSpPr>
                        <wps:wsp>
                          <wps:cNvPr id="1423" name="Rectangle 1423"/>
                          <wps:cNvSpPr/>
                          <wps:spPr>
                            <a:xfrm>
                              <a:off x="4995047" y="0"/>
                              <a:ext cx="1988853"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435C252" w14:textId="58186C88"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CreateSystem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5" name="Rectangle 1425"/>
                          <wps:cNvSpPr/>
                          <wps:spPr>
                            <a:xfrm>
                              <a:off x="158528" y="2209900"/>
                              <a:ext cx="1641382"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F040BD4" w14:textId="359F46DC"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Forgot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7" name="Rectangle 1427"/>
                          <wps:cNvSpPr/>
                          <wps:spPr>
                            <a:xfrm>
                              <a:off x="2118962" y="2210021"/>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33FC1F5" w14:textId="789C0E24"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Register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4" name="Rectangle 1434"/>
                          <wps:cNvSpPr/>
                          <wps:spPr>
                            <a:xfrm>
                              <a:off x="5072466" y="1157648"/>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54DC6D0"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Login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5" name="Rectangle 1435"/>
                          <wps:cNvSpPr/>
                          <wps:spPr>
                            <a:xfrm>
                              <a:off x="5069205" y="2210021"/>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267047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Main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 name="Rectangle 1437"/>
                          <wps:cNvSpPr/>
                          <wps:spPr>
                            <a:xfrm>
                              <a:off x="2958663" y="3692666"/>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5A83A4B" w14:textId="1F9C19FA"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Customer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7169979" y="3692666"/>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ABE40BD"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Email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7" name="Rectangle 1477"/>
                          <wps:cNvSpPr/>
                          <wps:spPr>
                            <a:xfrm>
                              <a:off x="5069205" y="3692666"/>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1D67D7B4" w14:textId="666F68E6"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Calendar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Rectangle 1479"/>
                          <wps:cNvSpPr/>
                          <wps:spPr>
                            <a:xfrm>
                              <a:off x="9077143" y="3692666"/>
                              <a:ext cx="2101839" cy="618042"/>
                            </a:xfrm>
                            <a:prstGeom prst="rect">
                              <a:avLst/>
                            </a:prstGeom>
                          </wps:spPr>
                          <wps:style>
                            <a:lnRef idx="2">
                              <a:schemeClr val="accent3"/>
                            </a:lnRef>
                            <a:fillRef idx="1">
                              <a:schemeClr val="lt1"/>
                            </a:fillRef>
                            <a:effectRef idx="0">
                              <a:schemeClr val="accent3"/>
                            </a:effectRef>
                            <a:fontRef idx="minor">
                              <a:schemeClr val="dk1"/>
                            </a:fontRef>
                          </wps:style>
                          <wps:txbx>
                            <w:txbxContent>
                              <w:p w14:paraId="0961B349" w14:textId="46D80642"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Receipt &amp; Finance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1" name="Rectangle 1481"/>
                          <wps:cNvSpPr/>
                          <wps:spPr>
                            <a:xfrm>
                              <a:off x="818211" y="3692666"/>
                              <a:ext cx="1800000" cy="540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7F621B1E" w14:textId="539FA1A4"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Employee 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2" name="Rectangle 1482"/>
                          <wps:cNvSpPr/>
                          <wps:spPr>
                            <a:xfrm>
                              <a:off x="3858473" y="5018317"/>
                              <a:ext cx="1800000" cy="57902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FF7104C"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AddCustomer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3" name="Rectangle 1483"/>
                          <wps:cNvSpPr/>
                          <wps:spPr>
                            <a:xfrm>
                              <a:off x="5934987" y="5018315"/>
                              <a:ext cx="1800000" cy="579027"/>
                            </a:xfrm>
                            <a:prstGeom prst="rect">
                              <a:avLst/>
                            </a:prstGeom>
                          </wps:spPr>
                          <wps:style>
                            <a:lnRef idx="2">
                              <a:schemeClr val="accent3"/>
                            </a:lnRef>
                            <a:fillRef idx="1">
                              <a:schemeClr val="lt1"/>
                            </a:fillRef>
                            <a:effectRef idx="0">
                              <a:schemeClr val="accent3"/>
                            </a:effectRef>
                            <a:fontRef idx="minor">
                              <a:schemeClr val="dk1"/>
                            </a:fontRef>
                          </wps:style>
                          <wps:txbx>
                            <w:txbxContent>
                              <w:p w14:paraId="7A55D700"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MakeAnOrder</w:t>
                                </w:r>
                              </w:p>
                              <w:p w14:paraId="4A26112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484" name="Group 1484"/>
                          <wpg:cNvGrpSpPr/>
                          <wpg:grpSpPr>
                            <a:xfrm>
                              <a:off x="979222" y="549154"/>
                              <a:ext cx="9148841" cy="4758675"/>
                              <a:chOff x="979222" y="549154"/>
                              <a:chExt cx="9148841" cy="4758675"/>
                            </a:xfrm>
                          </wpg:grpSpPr>
                          <wps:wsp>
                            <wps:cNvPr id="1485" name="Straight Connector 1485"/>
                            <wps:cNvCnPr/>
                            <wps:spPr>
                              <a:xfrm>
                                <a:off x="1967913" y="1492185"/>
                                <a:ext cx="0" cy="34982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88" name="Group 1488"/>
                            <wpg:cNvGrpSpPr/>
                            <wpg:grpSpPr>
                              <a:xfrm>
                                <a:off x="979222" y="549154"/>
                                <a:ext cx="9148841" cy="4758675"/>
                                <a:chOff x="979222" y="549154"/>
                                <a:chExt cx="9148841" cy="4758675"/>
                              </a:xfrm>
                            </wpg:grpSpPr>
                            <wps:wsp>
                              <wps:cNvPr id="1489" name="Straight Connector 1489"/>
                              <wps:cNvCnPr/>
                              <wps:spPr>
                                <a:xfrm flipH="1">
                                  <a:off x="1967913" y="1492185"/>
                                  <a:ext cx="3104553" cy="0"/>
                                </a:xfrm>
                                <a:prstGeom prst="line">
                                  <a:avLst/>
                                </a:prstGeom>
                                <a:ln w="12700"/>
                              </wps:spPr>
                              <wps:style>
                                <a:lnRef idx="3">
                                  <a:schemeClr val="dk1"/>
                                </a:lnRef>
                                <a:fillRef idx="0">
                                  <a:schemeClr val="dk1"/>
                                </a:fillRef>
                                <a:effectRef idx="2">
                                  <a:schemeClr val="dk1"/>
                                </a:effectRef>
                                <a:fontRef idx="minor">
                                  <a:schemeClr val="tx1"/>
                                </a:fontRef>
                              </wps:style>
                              <wps:bodyPr/>
                            </wps:wsp>
                            <wps:wsp>
                              <wps:cNvPr id="1490" name="Straight Arrow Connector 1490"/>
                              <wps:cNvCnPr/>
                              <wps:spPr>
                                <a:xfrm flipV="1">
                                  <a:off x="5972466" y="549154"/>
                                  <a:ext cx="0" cy="608495"/>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491" name="Elbow Connector 1491"/>
                              <wps:cNvCnPr>
                                <a:endCxn id="1427" idx="0"/>
                              </wps:cNvCnPr>
                              <wps:spPr>
                                <a:xfrm>
                                  <a:off x="1800000" y="1860084"/>
                                  <a:ext cx="1218962" cy="349937"/>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496" name="Elbow Connector 1496"/>
                              <wps:cNvCnPr>
                                <a:endCxn id="1425" idx="0"/>
                              </wps:cNvCnPr>
                              <wps:spPr>
                                <a:xfrm rot="10800000" flipV="1">
                                  <a:off x="979222" y="1859981"/>
                                  <a:ext cx="960735" cy="349918"/>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497" name="Straight Arrow Connector 1497"/>
                              <wps:cNvCnPr/>
                              <wps:spPr>
                                <a:xfrm>
                                  <a:off x="5972466" y="1697648"/>
                                  <a:ext cx="0" cy="512373"/>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498" name="Straight Connector 1498"/>
                              <wps:cNvCnPr/>
                              <wps:spPr>
                                <a:xfrm>
                                  <a:off x="5969204" y="2748643"/>
                                  <a:ext cx="0" cy="663092"/>
                                </a:xfrm>
                                <a:prstGeom prst="line">
                                  <a:avLst/>
                                </a:prstGeom>
                                <a:ln w="12700"/>
                              </wps:spPr>
                              <wps:style>
                                <a:lnRef idx="3">
                                  <a:schemeClr val="dk1"/>
                                </a:lnRef>
                                <a:fillRef idx="0">
                                  <a:schemeClr val="dk1"/>
                                </a:fillRef>
                                <a:effectRef idx="2">
                                  <a:schemeClr val="dk1"/>
                                </a:effectRef>
                                <a:fontRef idx="minor">
                                  <a:schemeClr val="tx1"/>
                                </a:fontRef>
                              </wps:style>
                              <wps:bodyPr/>
                            </wps:wsp>
                            <wps:wsp>
                              <wps:cNvPr id="1499" name="Elbow Connector 1499"/>
                              <wps:cNvCnPr>
                                <a:endCxn id="1437" idx="0"/>
                              </wps:cNvCnPr>
                              <wps:spPr>
                                <a:xfrm rot="10800000" flipV="1">
                                  <a:off x="3858664" y="3358128"/>
                                  <a:ext cx="2363757" cy="334538"/>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07" name="Elbow Connector 1507"/>
                              <wps:cNvCnPr>
                                <a:endCxn id="122" idx="0"/>
                              </wps:cNvCnPr>
                              <wps:spPr>
                                <a:xfrm>
                                  <a:off x="5984814" y="3358128"/>
                                  <a:ext cx="2085164" cy="334538"/>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08" name="Straight Arrow Connector 1508"/>
                              <wps:cNvCnPr/>
                              <wps:spPr>
                                <a:xfrm>
                                  <a:off x="5969204" y="3358128"/>
                                  <a:ext cx="0" cy="334538"/>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27" name="Elbow Connector 1527"/>
                              <wps:cNvCnPr>
                                <a:endCxn id="1479" idx="0"/>
                              </wps:cNvCnPr>
                              <wps:spPr>
                                <a:xfrm>
                                  <a:off x="5984811" y="3358128"/>
                                  <a:ext cx="4143252" cy="334539"/>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28" name="Elbow Connector 1528"/>
                              <wps:cNvCnPr>
                                <a:endCxn id="1481" idx="0"/>
                              </wps:cNvCnPr>
                              <wps:spPr>
                                <a:xfrm rot="10800000" flipV="1">
                                  <a:off x="1718212" y="3358128"/>
                                  <a:ext cx="4706149" cy="334538"/>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29" name="Straight Connector 1529"/>
                              <wps:cNvCnPr/>
                              <wps:spPr>
                                <a:xfrm>
                                  <a:off x="5935282" y="4232666"/>
                                  <a:ext cx="0" cy="549154"/>
                                </a:xfrm>
                                <a:prstGeom prst="line">
                                  <a:avLst/>
                                </a:prstGeom>
                                <a:ln w="12700"/>
                              </wps:spPr>
                              <wps:style>
                                <a:lnRef idx="3">
                                  <a:schemeClr val="dk1"/>
                                </a:lnRef>
                                <a:fillRef idx="0">
                                  <a:schemeClr val="dk1"/>
                                </a:fillRef>
                                <a:effectRef idx="2">
                                  <a:schemeClr val="dk1"/>
                                </a:effectRef>
                                <a:fontRef idx="minor">
                                  <a:schemeClr val="tx1"/>
                                </a:fontRef>
                              </wps:style>
                              <wps:bodyPr/>
                            </wps:wsp>
                            <wps:wsp>
                              <wps:cNvPr id="1530" name="Elbow Connector 1530"/>
                              <wps:cNvCnPr/>
                              <wps:spPr>
                                <a:xfrm>
                                  <a:off x="5934988" y="4783776"/>
                                  <a:ext cx="899956" cy="236773"/>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31" name="Elbow Connector 1531"/>
                              <wps:cNvCnPr>
                                <a:stCxn id="1479" idx="2"/>
                                <a:endCxn id="1483" idx="3"/>
                              </wps:cNvCnPr>
                              <wps:spPr>
                                <a:xfrm rot="5400000">
                                  <a:off x="8432964" y="3612731"/>
                                  <a:ext cx="997120" cy="2393076"/>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532" name="Elbow Connector 1532"/>
                              <wps:cNvCnPr>
                                <a:endCxn id="1482" idx="0"/>
                              </wps:cNvCnPr>
                              <wps:spPr>
                                <a:xfrm rot="10800000" flipV="1">
                                  <a:off x="4758473" y="4778644"/>
                                  <a:ext cx="1176517" cy="239672"/>
                                </a:xfrm>
                                <a:prstGeom prst="bentConnector2">
                                  <a:avLst/>
                                </a:prstGeom>
                                <a:ln w="12700">
                                  <a:tailEnd type="triangle"/>
                                </a:ln>
                              </wps:spPr>
                              <wps:style>
                                <a:lnRef idx="3">
                                  <a:schemeClr val="dk1"/>
                                </a:lnRef>
                                <a:fillRef idx="0">
                                  <a:schemeClr val="dk1"/>
                                </a:fillRef>
                                <a:effectRef idx="2">
                                  <a:schemeClr val="dk1"/>
                                </a:effectRef>
                                <a:fontRef idx="minor">
                                  <a:schemeClr val="tx1"/>
                                </a:fontRef>
                              </wps:style>
                              <wps:bodyPr/>
                            </wps:wsp>
                          </wpg:grpSp>
                        </wpg:grpSp>
                      </wpg:grpSp>
                      <wps:wsp>
                        <wps:cNvPr id="1533" name="Rectangle 1533"/>
                        <wps:cNvSpPr/>
                        <wps:spPr>
                          <a:xfrm>
                            <a:off x="457200" y="3524250"/>
                            <a:ext cx="1323975" cy="407992"/>
                          </a:xfrm>
                          <a:prstGeom prst="rect">
                            <a:avLst/>
                          </a:prstGeom>
                        </wps:spPr>
                        <wps:style>
                          <a:lnRef idx="2">
                            <a:schemeClr val="accent3"/>
                          </a:lnRef>
                          <a:fillRef idx="1">
                            <a:schemeClr val="lt1"/>
                          </a:fillRef>
                          <a:effectRef idx="0">
                            <a:schemeClr val="accent3"/>
                          </a:effectRef>
                          <a:fontRef idx="minor">
                            <a:schemeClr val="dk1"/>
                          </a:fontRef>
                        </wps:style>
                        <wps:txbx>
                          <w:txbxContent>
                            <w:p w14:paraId="46C8BF3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Update Employee 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0F260D" id="Group 59" o:spid="_x0000_s1796" style="position:absolute;left:0;text-align:left;margin-left:-64.5pt;margin-top:3.85pt;width:582pt;height:310.55pt;z-index:252355584" coordsize="73914,39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">
                <v:group id="Group 126" o:spid="_x0000_s1797" style="position:absolute;width:73914;height:39439" coordorigin="1585" coordsize="110204,559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rect id="Rectangle 1423" o:spid="_x0000_s1798" style="position:absolute;left:49950;width:19889;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g8QA&#10;AADdAAAADwAAAGRycy9kb3ducmV2LnhtbESPzWrDMBCE74W8g9hAb41sN4TgRAkhkNJbyc8DbKyN&#10;ZWKtFEu13bevAoXedpmZb2fX29G2oqcuNI4V5LMMBHHldMO1gsv58LYEESKyxtYxKfihANvN5GWN&#10;pXYDH6k/xVokCIcSFZgYfSllqAxZDDPniZN2c53FmNaulrrDIcFtK4ssW0iLDacLBj3tDVX307dN&#10;lN5f8wyL/FjsL1+PD28Ogx6Vep2OuxWISGP8N/+lP3WqPy/e4f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5P4PEAAAA3QAAAA8AAAAAAAAAAAAAAAAAmAIAAGRycy9k&#10;b3ducmV2LnhtbFBLBQYAAAAABAAEAPUAAACJAwAAAAA=&#10;" fillcolor="white [3201]" strokecolor="#a5a5a5 [3206]" strokeweight="1pt">
                    <v:textbox>
                      <w:txbxContent>
                        <w:p w14:paraId="6435C252" w14:textId="58186C88"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CreateSystem UC</w:t>
                          </w:r>
                        </w:p>
                      </w:txbxContent>
                    </v:textbox>
                  </v:rect>
                  <v:rect id="Rectangle 1425" o:spid="_x0000_s1799" style="position:absolute;left:1585;top:22099;width:16414;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wCbMQA&#10;AADdAAAADwAAAGRycy9kb3ducmV2LnhtbESPzWrDMBCE74W8g9hAb41s04TgRAkhkNJbyc8DbKyN&#10;ZWKtFEu13bevAoXedpmZb2fX29G2oqcuNI4V5LMMBHHldMO1gsv58LYEESKyxtYxKfihANvN5GWN&#10;pXYDH6k/xVokCIcSFZgYfSllqAxZDDPniZN2c53FmNaulrrDIcFtK4ssW0iLDacLBj3tDVX307dN&#10;lN5f8wyL/FjsL1+PD28Ogx6Vep2OuxWISGP8N/+lP3Wq/17M4f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cAmzEAAAA3QAAAA8AAAAAAAAAAAAAAAAAmAIAAGRycy9k&#10;b3ducmV2LnhtbFBLBQYAAAAABAAEAPUAAACJAwAAAAA=&#10;" fillcolor="white [3201]" strokecolor="#a5a5a5 [3206]" strokeweight="1pt">
                    <v:textbox>
                      <w:txbxContent>
                        <w:p w14:paraId="4F040BD4" w14:textId="359F46DC"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Forgot UC</w:t>
                          </w:r>
                        </w:p>
                      </w:txbxContent>
                    </v:textbox>
                  </v:rect>
                  <v:rect id="Rectangle 1427" o:spid="_x0000_s1800" style="position:absolute;left:21189;top:22100;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5gMQA&#10;AADdAAAADwAAAGRycy9kb3ducmV2LnhtbESPzWrDMBCE74W8g9hAb41sU5LgRAkhkNJbyc8DbKyN&#10;ZWKtFEu13bevAoXedpmZb2fX29G2oqcuNI4V5LMMBHHldMO1gsv58LYEESKyxtYxKfihANvN5GWN&#10;pXYDH6k/xVokCIcSFZgYfSllqAxZDDPniZN2c53FmNaulrrDIcFtK4ssm0uLDacLBj3tDVX307dN&#10;lN5f8wyL/FjsL1+PD28Ogx6Vep2OuxWISGP8N/+lP3Wq/14s4P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OYDEAAAA3QAAAA8AAAAAAAAAAAAAAAAAmAIAAGRycy9k&#10;b3ducmV2LnhtbFBLBQYAAAAABAAEAPUAAACJAwAAAAA=&#10;" fillcolor="white [3201]" strokecolor="#a5a5a5 [3206]" strokeweight="1pt">
                    <v:textbox>
                      <w:txbxContent>
                        <w:p w14:paraId="533FC1F5" w14:textId="789C0E24"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Register UC</w:t>
                          </w:r>
                        </w:p>
                      </w:txbxContent>
                    </v:textbox>
                  </v:rect>
                  <v:rect id="Rectangle 1434" o:spid="_x0000_s1801" style="position:absolute;left:50724;top:11576;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kxKsQA&#10;AADdAAAADwAAAGRycy9kb3ducmV2LnhtbESP0WrCQBBF3wv+wzKCb3WTKEWiqxRB8a1o/YAxO2ZD&#10;s7Nrdk3Sv+8WCn2b4d575s5mN9pW9NSFxrGCfJ6BIK6cbrhWcP08vK5AhIissXVMCr4pwG47edlg&#10;qd3AZ+ovsRYJwqFEBSZGX0oZKkMWw9x54qTdXWcxprWrpe5wSHDbyiLL3qTFhtMFg572hqqvy9Mm&#10;Su9veYZFfi7214/H0ZvDoEelZtPxfQ0i0hj/zX/pk071l4sl/H6TRp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JMSrEAAAA3QAAAA8AAAAAAAAAAAAAAAAAmAIAAGRycy9k&#10;b3ducmV2LnhtbFBLBQYAAAAABAAEAPUAAACJAwAAAAA=&#10;" fillcolor="white [3201]" strokecolor="#a5a5a5 [3206]" strokeweight="1pt">
                    <v:textbox>
                      <w:txbxContent>
                        <w:p w14:paraId="454DC6D0"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Login Form</w:t>
                          </w:r>
                        </w:p>
                      </w:txbxContent>
                    </v:textbox>
                  </v:rect>
                  <v:rect id="Rectangle 1435" o:spid="_x0000_s1802" style="position:absolute;left:50692;top:22100;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UscQA&#10;AADdAAAADwAAAGRycy9kb3ducmV2LnhtbESPwWrDMBBE74H+g9hCbolspw3FjRJCIKG3ksQfsLW2&#10;lqm1Ui3Fdv6+KhR622Vm3s5udpPtxEB9aB0ryJcZCOLa6ZYbBdX1uHgBESKyxs4xKbhTgN32YbbB&#10;UruRzzRcYiMShEOJCkyMvpQy1IYshqXzxEn7dL3FmNa+kbrHMcFtJ4ssW0uLLacLBj0dDNVfl5tN&#10;lMF/5BkW+bk4VO/fJ2+Oo56Umj9O+1cQkab4b/5Lv+lU/2n1DL/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FlLHEAAAA3QAAAA8AAAAAAAAAAAAAAAAAmAIAAGRycy9k&#10;b3ducmV2LnhtbFBLBQYAAAAABAAEAPUAAACJAwAAAAA=&#10;" fillcolor="white [3201]" strokecolor="#a5a5a5 [3206]" strokeweight="1pt">
                    <v:textbox>
                      <w:txbxContent>
                        <w:p w14:paraId="1267047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Main Form</w:t>
                          </w:r>
                        </w:p>
                      </w:txbxContent>
                    </v:textbox>
                  </v:rect>
                  <v:rect id="Rectangle 1437" o:spid="_x0000_s1803" style="position:absolute;left:29586;top:36926;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vXcQA&#10;AADdAAAADwAAAGRycy9kb3ducmV2LnhtbESPwWrDMBBE74H+g9hCbolspzTFjRJCIKG3ksQfsLW2&#10;lqm1Ui3Fdv6+KhR622Vm3s5udpPtxEB9aB0ryJcZCOLa6ZYbBdX1uHgBESKyxs4xKbhTgN32YbbB&#10;UruRzzRcYiMShEOJCkyMvpQy1IYshqXzxEn7dL3FmNa+kbrHMcFtJ4sse5YWW04XDHo6GKq/Ljeb&#10;KIP/yDMs8nNxqN6/T94cRz0pNX+c9q8gIk3x3/yXftOp/tNqDb/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br13EAAAA3QAAAA8AAAAAAAAAAAAAAAAAmAIAAGRycy9k&#10;b3ducmV2LnhtbFBLBQYAAAAABAAEAPUAAACJAwAAAAA=&#10;" fillcolor="white [3201]" strokecolor="#a5a5a5 [3206]" strokeweight="1pt">
                    <v:textbox>
                      <w:txbxContent>
                        <w:p w14:paraId="05A83A4B" w14:textId="1F9C19FA"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Customer UC</w:t>
                          </w:r>
                        </w:p>
                      </w:txbxContent>
                    </v:textbox>
                  </v:rect>
                  <v:rect id="Rectangle 122" o:spid="_x0000_s1804" style="position:absolute;left:71699;top:36926;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X5sIA&#10;AADcAAAADwAAAGRycy9kb3ducmV2LnhtbESPzWrDMBCE74G+g9hCb4lsHUpwo4QQSMmt5OcBNtbW&#10;MrFWqqXY7ttXhUBuu8zMt7OrzeQ6MVAfW88aykUBgrj2puVGw+W8ny9BxIRssPNMGn4pwmb9Mlth&#10;ZfzIRxpOqREZwrFCDTalUEkZa0sO48IH4qx9+95hymvfSNPjmOGuk6oo3qXDlvMFi4F2lurb6e4y&#10;ZQjXskBVHtXu8vXzGex+NJPWb6/T9gNEoik9zY/0weT6SsH/M3k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5fmwgAAANwAAAAPAAAAAAAAAAAAAAAAAJgCAABkcnMvZG93&#10;bnJldi54bWxQSwUGAAAAAAQABAD1AAAAhwMAAAAA&#10;" fillcolor="white [3201]" strokecolor="#a5a5a5 [3206]" strokeweight="1pt">
                    <v:textbox>
                      <w:txbxContent>
                        <w:p w14:paraId="6ABE40BD"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Email Form</w:t>
                          </w:r>
                        </w:p>
                      </w:txbxContent>
                    </v:textbox>
                  </v:rect>
                  <v:rect id="Rectangle 1477" o:spid="_x0000_s1805" style="position:absolute;left:50692;top:36926;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ncQA&#10;AADdAAAADwAAAGRycy9kb3ducmV2LnhtbESP0WrCQBBF3wv+wzJC3+omodQSXUUExbei9QOm2TEb&#10;zM6u2TWJf+8WCn2b4d575s5yPdpW9NSFxrGCfJaBIK6cbrhWcP7evX2CCBFZY+uYFDwowHo1eVli&#10;qd3AR+pPsRYJwqFEBSZGX0oZKkMWw8x54qRdXGcxprWrpe5wSHDbyiLLPqTFhtMFg562hqrr6W4T&#10;pfc/eYZFfiy256/b3pvdoEelXqfjZgEi0hj/zX/pg0713+dz+P0mjS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xFp3EAAAA3QAAAA8AAAAAAAAAAAAAAAAAmAIAAGRycy9k&#10;b3ducmV2LnhtbFBLBQYAAAAABAAEAPUAAACJAwAAAAA=&#10;" fillcolor="white [3201]" strokecolor="#a5a5a5 [3206]" strokeweight="1pt">
                    <v:textbox>
                      <w:txbxContent>
                        <w:p w14:paraId="1D67D7B4" w14:textId="666F68E6"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Calendar UC</w:t>
                          </w:r>
                        </w:p>
                      </w:txbxContent>
                    </v:textbox>
                  </v:rect>
                  <v:rect id="Rectangle 1479" o:spid="_x0000_s1806" style="position:absolute;left:90771;top:36926;width:21018;height:6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IndMQA&#10;AADdAAAADwAAAGRycy9kb3ducmV2LnhtbESPwWrDMBBE74H+g9hCbolsE9rUjRJCIKG3ksQfsLW2&#10;lqm1Ui3Fdv6+KhR622Vm3s5udpPtxEB9aB0ryJcZCOLa6ZYbBdX1uFiDCBFZY+eYFNwpwG77MNtg&#10;qd3IZxousREJwqFEBSZGX0oZakMWw9J54qR9ut5iTGvfSN3jmOC2k0WWPUmLLacLBj0dDNVfl5tN&#10;lMF/5BkW+bk4VO/fJ2+Oo56Umj9O+1cQkab4b/5Lv+lUf/X8Ar/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J3TEAAAA3QAAAA8AAAAAAAAAAAAAAAAAmAIAAGRycy9k&#10;b3ducmV2LnhtbFBLBQYAAAAABAAEAPUAAACJAwAAAAA=&#10;" fillcolor="white [3201]" strokecolor="#a5a5a5 [3206]" strokeweight="1pt">
                    <v:textbox>
                      <w:txbxContent>
                        <w:p w14:paraId="0961B349" w14:textId="46D80642"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Receipt &amp; Finance UC</w:t>
                          </w:r>
                        </w:p>
                      </w:txbxContent>
                    </v:textbox>
                  </v:rect>
                  <v:rect id="Rectangle 1481" o:spid="_x0000_s1807" style="position:absolute;left:8182;top:36926;width:180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bVcQA&#10;AADdAAAADwAAAGRycy9kb3ducmV2LnhtbESPwWrDMBBE74X8g9hAb7VsU0pwo5hiSMitJM0HbKyt&#10;ZWqtFEux3b+vCoXedpmZt7PberGDmGgMvWMFRZaDIG6d7rlTcPnYP21AhIiscXBMCr4pQL1bPWyx&#10;0m7mE03n2IkE4VChAhOjr6QMrSGLIXOeOGmfbrQY0zp2Uo84J7gdZJnnL9Jiz+mCQU+NofbrfLeJ&#10;MvlrkWNZnMrm8n47eLOf9aLU43p5ewURaYn/5r/0Uaf6z5sCfr9JI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BW1XEAAAA3QAAAA8AAAAAAAAAAAAAAAAAmAIAAGRycy9k&#10;b3ducmV2LnhtbFBLBQYAAAAABAAEAPUAAACJAwAAAAA=&#10;" fillcolor="white [3201]" strokecolor="#a5a5a5 [3206]" strokeweight="1pt">
                    <v:textbox>
                      <w:txbxContent>
                        <w:p w14:paraId="7F621B1E" w14:textId="539FA1A4"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Employee UC</w:t>
                          </w:r>
                        </w:p>
                      </w:txbxContent>
                    </v:textbox>
                  </v:rect>
                  <v:rect id="Rectangle 1482" o:spid="_x0000_s1808" style="position:absolute;left:38584;top:50183;width:18000;height:5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FIsQA&#10;AADdAAAADwAAAGRycy9kb3ducmV2LnhtbESPwWrDMBBE74X8g9hAb7VsU0pwo5hiSMitJM0HbKyt&#10;ZWqtFEux3b+vCoXedpmZt7PberGDmGgMvWMFRZaDIG6d7rlTcPnYP21AhIiscXBMCr4pQL1bPWyx&#10;0m7mE03n2IkE4VChAhOjr6QMrSGLIXOeOGmfbrQY0zp2Uo84J7gdZJnnL9Jiz+mCQU+NofbrfLeJ&#10;MvlrkWNZnMrm8n47eLOf9aLU43p5ewURaYn/5r/0Uaf6z5sSfr9JI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TxSLEAAAA3QAAAA8AAAAAAAAAAAAAAAAAmAIAAGRycy9k&#10;b3ducmV2LnhtbFBLBQYAAAAABAAEAPUAAACJAwAAAAA=&#10;" fillcolor="white [3201]" strokecolor="#a5a5a5 [3206]" strokeweight="1pt">
                    <v:textbox>
                      <w:txbxContent>
                        <w:p w14:paraId="1FF7104C"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AddCustomer Form</w:t>
                          </w:r>
                        </w:p>
                      </w:txbxContent>
                    </v:textbox>
                  </v:rect>
                  <v:rect id="Rectangle 1483" o:spid="_x0000_s1809" style="position:absolute;left:59349;top:50183;width:18000;height:5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gucQA&#10;AADdAAAADwAAAGRycy9kb3ducmV2LnhtbESP0WrCQBBF3wv+wzKCb3WTWIqkriKCxbei9QOm2TEb&#10;zM6u2W0S/75bEHyb4d575s5qM9pW9NSFxrGCfJ6BIK6cbrhWcP7evy5BhIissXVMCu4UYLOevKyw&#10;1G7gI/WnWIsE4VCiAhOjL6UMlSGLYe48cdIurrMY09rVUnc4JLhtZZFl79Jiw+mCQU87Q9X19GsT&#10;pfc/eYZFfix256/bpzf7QY9Kzabj9gNEpDE+zY/0Qaf6b8sF/H+TR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YLnEAAAA3QAAAA8AAAAAAAAAAAAAAAAAmAIAAGRycy9k&#10;b3ducmV2LnhtbFBLBQYAAAAABAAEAPUAAACJAwAAAAA=&#10;" fillcolor="white [3201]" strokecolor="#a5a5a5 [3206]" strokeweight="1pt">
                    <v:textbox>
                      <w:txbxContent>
                        <w:p w14:paraId="7A55D700"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MakeAnOrder</w:t>
                          </w:r>
                        </w:p>
                        <w:p w14:paraId="4A26112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Form</w:t>
                          </w:r>
                        </w:p>
                      </w:txbxContent>
                    </v:textbox>
                  </v:rect>
                  <v:group id="Group 1484" o:spid="_x0000_s1810" style="position:absolute;left:9792;top:5491;width:91488;height:47587" coordorigin="9792,5491" coordsize="91488,47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line id="Straight Connector 1485" o:spid="_x0000_s1811" style="position:absolute;visibility:visible;mso-wrap-style:square" from="19679,14921" to="19679,1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0XzcIAAADdAAAADwAAAGRycy9kb3ducmV2LnhtbERP22rCQBB9L/gPywi+1Um9IamrlILi&#10;k8XLB0yzYxKbnQ3Z1US/vlso+DaHc53FqrOVunHjSyca3oYJKJbMmVJyDafj+nUOygcSQ5UT1nBn&#10;D6tl72VBqXGt7Pl2CLmKIeJT0lCEUKeIPivYkh+6miVyZ9dYChE2OZqG2hhuKxwlyQwtlRIbCqr5&#10;s+Ds53C1Gux4m+xm7WhXYXbZfMsDcTL+0nrQ7z7eQQXuwlP8796aOH8yn8LfN/EE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0XzcIAAADdAAAADwAAAAAAAAAAAAAA&#10;AAChAgAAZHJzL2Rvd25yZXYueG1sUEsFBgAAAAAEAAQA+QAAAJADAAAAAA==&#10;" strokecolor="black [3213]" strokeweight="1pt">
                      <v:stroke joinstyle="miter"/>
                    </v:line>
                    <v:group id="Group 1488" o:spid="_x0000_s1812" style="position:absolute;left:9792;top:5491;width:91488;height:47587" coordorigin="9792,5491" coordsize="91488,47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line id="Straight Connector 1489" o:spid="_x0000_s1813" style="position:absolute;flip:x;visibility:visible;mso-wrap-style:square" from="19679,14921" to="50724,14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XhncMAAADdAAAADwAAAGRycy9kb3ducmV2LnhtbERPTWvCQBC9C/6HZQRvurGEotFVRKy0&#10;gkhtL96G7Jikzc6G3W2M/94VhN7m8T5nsepMLVpyvrKsYDJOQBDnVldcKPj+ehtNQfiArLG2TApu&#10;5GG17PcWmGl75U9qT6EQMYR9hgrKEJpMSp+XZNCPbUMcuYt1BkOErpDa4TWGm1q+JMmrNFhxbCix&#10;oU1J+e/pzyhIj4da73+ObdtUs49Let65LRulhoNuPQcRqAv/4qf7Xcf56XQGj2/iC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F4Z3DAAAA3QAAAA8AAAAAAAAAAAAA&#10;AAAAoQIAAGRycy9kb3ducmV2LnhtbFBLBQYAAAAABAAEAPkAAACRAwAAAAA=&#10;" strokecolor="black [3200]" strokeweight="1pt">
                        <v:stroke joinstyle="miter"/>
                      </v:line>
                      <v:shapetype id="_x0000_t32" coordsize="21600,21600" o:spt="32" o:oned="t" path="m,l21600,21600e" filled="f">
                        <v:path arrowok="t" fillok="f" o:connecttype="none"/>
                        <o:lock v:ext="edit" shapetype="t"/>
                      </v:shapetype>
                      <v:shape id="Straight Arrow Connector 1490" o:spid="_x0000_s1814" type="#_x0000_t32" style="position:absolute;left:59724;top:5491;width:0;height:60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FYPsUAAADdAAAADwAAAGRycy9kb3ducmV2LnhtbESPQWvCQBCF70L/wzIFb7ppMGKjq5QW&#10;sZcKJvU+ZsckNDsbsltN/33nUOhthvfmvW82u9F16kZDaD0beJonoIgrb1uuDXyW+9kKVIjIFjvP&#10;ZOCHAuy2D5MN5tbf+US3ItZKQjjkaKCJsc+1DlVDDsPc98SiXf3gMMo61NoOeJdw1+k0SZbaYcvS&#10;0GBPrw1VX8W3M1AWjj8u57csSw/xaNM265I+M2b6OL6sQUUa47/57/rdCv7iWfjlGxlBb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FYPsUAAADdAAAADwAAAAAAAAAA&#10;AAAAAAChAgAAZHJzL2Rvd25yZXYueG1sUEsFBgAAAAAEAAQA+QAAAJMDAAAAAA==&#10;" strokecolor="black [3200]" strokeweight="1pt">
                        <v:stroke endarrow="block" joinstyle="miter"/>
                      </v:shape>
                      <v:shapetype id="_x0000_t33" coordsize="21600,21600" o:spt="33" o:oned="t" path="m,l21600,r,21600e" filled="f">
                        <v:stroke joinstyle="miter"/>
                        <v:path arrowok="t" fillok="f" o:connecttype="none"/>
                        <o:lock v:ext="edit" shapetype="t"/>
                      </v:shapetype>
                      <v:shape id="Elbow Connector 1491" o:spid="_x0000_s1815" type="#_x0000_t33" style="position:absolute;left:18000;top:18600;width:12189;height:35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0J68IAAADdAAAADwAAAGRycy9kb3ducmV2LnhtbERPTWvCQBC9C/6HZYRepG5Sito0G5HW&#10;Qq9GL96G7LgJzc7G7Krbf98tFHqbx/ucchNtL240+s6xgnyRgSBunO7YKDgePh7XIHxA1tg7JgXf&#10;5GFTTSclFtrdeU+3OhiRQtgXqKANYSik9E1LFv3CDcSJO7vRYkhwNFKPeE/htpdPWbaUFjtODS0O&#10;9NZS81VfrQJd06m7xPddHuLuvLLXuXGGlHqYxe0riEAx/Iv/3J86zX9+yeH3m3SC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10J68IAAADdAAAADwAAAAAAAAAAAAAA&#10;AAChAgAAZHJzL2Rvd25yZXYueG1sUEsFBgAAAAAEAAQA+QAAAJADAAAAAA==&#10;" strokecolor="black [3200]" strokeweight="1pt">
                        <v:stroke endarrow="block"/>
                      </v:shape>
                      <v:shape id="Elbow Connector 1496" o:spid="_x0000_s1816" type="#_x0000_t33" style="position:absolute;left:9792;top:18599;width:9607;height:349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V3Dr4AAADdAAAADwAAAGRycy9kb3ducmV2LnhtbERPTYvCMBC9L/gfwgh7W1NFZa1GEUHX&#10;q67eh2Zsqs2kJLF2//1GELzN433OYtXZWrTkQ+VYwXCQgSAunK64VHD63X59gwgRWWPtmBT8UYDV&#10;svexwFy7Bx+oPcZSpBAOOSowMTa5lKEwZDEMXEOcuIvzFmOCvpTa4yOF21qOsmwqLVacGgw2tDFU&#10;3I53q+B2onNYM/sJ7ib2+pMdGtcapT773XoOIlIX3+KXe6/T/PFsCs9v0gly+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FXcOvgAAAN0AAAAPAAAAAAAAAAAAAAAAAKEC&#10;AABkcnMvZG93bnJldi54bWxQSwUGAAAAAAQABAD5AAAAjAMAAAAA&#10;" strokecolor="black [3200]" strokeweight="1pt">
                        <v:stroke endarrow="block"/>
                      </v:shape>
                      <v:shape id="Straight Arrow Connector 1497" o:spid="_x0000_s1817" type="#_x0000_t32" style="position:absolute;left:59724;top:16976;width:0;height:5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vXV8QAAADdAAAADwAAAGRycy9kb3ducmV2LnhtbERPS2sCMRC+F/wPYYReSs1aWreuRimF&#10;Qj2Jj1KPw2bcLG4m2ySu23/fCAVv8/E9Z77sbSM68qF2rGA8ykAQl07XXCnY7z4eX0GEiKyxcUwK&#10;finAcjG4m2Oh3YU31G1jJVIIhwIVmBjbQspQGrIYRq4lTtzReYsxQV9J7fGSwm0jn7JsIi3WnBoM&#10;tvRuqDxtz1aBzFfu3P3El/xrvT9MHoy336tcqfth/zYDEamPN/G/+1On+c/THK7fp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S9dXxAAAAN0AAAAPAAAAAAAAAAAA&#10;AAAAAKECAABkcnMvZG93bnJldi54bWxQSwUGAAAAAAQABAD5AAAAkgMAAAAA&#10;" strokecolor="black [3200]" strokeweight="1pt">
                        <v:stroke endarrow="block" joinstyle="miter"/>
                      </v:shape>
                      <v:line id="Straight Connector 1498" o:spid="_x0000_s1818" style="position:absolute;visibility:visible;mso-wrap-style:square" from="59692,27486" to="59692,34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T368UAAADdAAAADwAAAGRycy9kb3ducmV2LnhtbESPQWvCQBCF74X+h2UK3upGkdCkriKC&#10;0EvBWhWP0+yYBLOzYXfV+O87h0JvM7w3730zXw6uUzcKsfVsYDLOQBFX3rZcG9h/b17fQMWEbLHz&#10;TAYeFGG5eH6aY2n9nb/otku1khCOJRpoUupLrWPVkMM49j2xaGcfHCZZQ61twLuEu05PsyzXDluW&#10;hgZ7WjdUXXZXZ+BAx0vIi0Jvfk7X7dnti9zqT2NGL8PqHVSiIf2b/64/rODPCsGVb2QEv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T368UAAADdAAAADwAAAAAAAAAA&#10;AAAAAAChAgAAZHJzL2Rvd25yZXYueG1sUEsFBgAAAAAEAAQA+QAAAJMDAAAAAA==&#10;" strokecolor="black [3200]" strokeweight="1pt">
                        <v:stroke joinstyle="miter"/>
                      </v:line>
                      <v:shape id="Elbow Connector 1499" o:spid="_x0000_s1819" type="#_x0000_t33" style="position:absolute;left:38586;top:33581;width:23638;height:334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rjfMAAAADdAAAADwAAAGRycy9kb3ducmV2LnhtbERP32vCMBB+H/g/hBP2NlPHHLMaSxF0&#10;e22n70dzNtXmUpKsdv/9Mhjs7T6+n7ctJtuLkXzoHCtYLjIQxI3THbcKTp+HpzcQISJr7B2Tgm8K&#10;UOxmD1vMtbtzRWMdW5FCOOSowMQ45FKGxpDFsHADceIuzluMCfpWao/3FG57+Zxlr9Jix6nB4EB7&#10;Q82t/rIKbic6h5LZr/C4stf3rBrcaJR6nE/lBkSkKf6L/9wfOs1/Wa/h95t0gt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K43zAAAAA3QAAAA8AAAAAAAAAAAAAAAAA&#10;oQIAAGRycy9kb3ducmV2LnhtbFBLBQYAAAAABAAEAPkAAACOAwAAAAA=&#10;" strokecolor="black [3200]" strokeweight="1pt">
                        <v:stroke endarrow="block"/>
                      </v:shape>
                      <v:shape id="Elbow Connector 1507" o:spid="_x0000_s1820" type="#_x0000_t33" style="position:absolute;left:59848;top:33581;width:20851;height:33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OuHsIAAADdAAAADwAAAGRycy9kb3ducmV2LnhtbERPTWvCQBC9F/oflil4KXUTobVEV5FW&#10;oddGL96G7LgJZmdjdpOs/75bKPQ2j/c56220rRip941jBfk8A0FcOd2wUXA6Hl7eQfiArLF1TAru&#10;5GG7eXxYY6HdxN80lsGIFMK+QAV1CF0hpa9qsujnriNO3MX1FkOCvZG6xymF21YusuxNWmw4NdTY&#10;0UdN1bUcrAJd0rm5xc99HuL+srTDs3GGlJo9xd0KRKAY/sV/7i+d5r9mS/j9Jp0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OuHsIAAADdAAAADwAAAAAAAAAAAAAA&#10;AAChAgAAZHJzL2Rvd25yZXYueG1sUEsFBgAAAAAEAAQA+QAAAJADAAAAAA==&#10;" strokecolor="black [3200]" strokeweight="1pt">
                        <v:stroke endarrow="block"/>
                      </v:shape>
                      <v:shape id="Straight Arrow Connector 1508" o:spid="_x0000_s1821" type="#_x0000_t32" style="position:absolute;left:59692;top:33581;width:0;height:3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ZP8YAAADdAAAADwAAAGRycy9kb3ducmV2LnhtbESPQUsDMRCF70L/Q5iCF2mzCu2WtWkp&#10;gmBPYlvR47AZN4ubyTZJt+u/dw6Ctxnem/e+WW9H36mBYmoDG7ifF6CI62Bbbgycjs+zFaiUkS12&#10;gcnADyXYbiY3a6xsuPIbDYfcKAnhVKEBl3NfaZ1qRx7TPPTEon2F6DHLGhttI14l3Hf6oSiW2mPL&#10;0uCwpydH9ffh4g3och8uwzkvyvfX0+fyzkX/sS+NuZ2Ou0dQmcb8b/67frGCvygEV76REf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4/2T/GAAAA3QAAAA8AAAAAAAAA&#10;AAAAAAAAoQIAAGRycy9kb3ducmV2LnhtbFBLBQYAAAAABAAEAPkAAACUAwAAAAA=&#10;" strokecolor="black [3200]" strokeweight="1pt">
                        <v:stroke endarrow="block" joinstyle="miter"/>
                      </v:shape>
                      <v:shape id="Elbow Connector 1527" o:spid="_x0000_s1822" type="#_x0000_t33" style="position:absolute;left:59848;top:33581;width:41432;height:33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yfsIAAADdAAAADwAAAGRycy9kb3ducmV2LnhtbERPTWvCQBC9F/wPywi9FN1EaJXoGkob&#10;odemvXgbsuMmmJ2N2dWs/75bKPQ2j/c5uzLaXtxo9J1jBfkyA0HcON2xUfD9dVhsQPiArLF3TAru&#10;5KHczx52WGg38Sfd6mBECmFfoII2hKGQ0jctWfRLNxAn7uRGiyHB0Ug94pTCbS9XWfYiLXacGloc&#10;6K2l5lxfrQJd07G7xPcqD7E6re31yThDSj3O4+sWRKAY/sV/7g+d5j+v1vD7TTp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byfsIAAADdAAAADwAAAAAAAAAAAAAA&#10;AAChAgAAZHJzL2Rvd25yZXYueG1sUEsFBgAAAAAEAAQA+QAAAJADAAAAAA==&#10;" strokecolor="black [3200]" strokeweight="1pt">
                        <v:stroke endarrow="block"/>
                      </v:shape>
                      <v:shape id="Elbow Connector 1528" o:spid="_x0000_s1823" type="#_x0000_t33" style="position:absolute;left:17182;top:33581;width:47061;height:334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iAncEAAADdAAAADwAAAGRycy9kb3ducmV2LnhtbESPT2vDMAzF74V+B6PCbq3TQkbJ6pZS&#10;6LZr/91FrMVpYznYXpp9++kw2E3iPb3302Y3+k4NFFMb2MByUYAiroNtuTFwvRzna1ApI1vsApOB&#10;H0qw204nG6xsePKJhnNulIRwqtCAy7mvtE61I49pEXpi0b5C9JhljY22EZ8S7ju9KopX7bFlaXDY&#10;08FR/Th/ewOPK93SnjmW+F76+0dx6sPgjHmZjfs3UJnG/G/+u/60gl+uBFe+kRH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mICdwQAAAN0AAAAPAAAAAAAAAAAAAAAA&#10;AKECAABkcnMvZG93bnJldi54bWxQSwUGAAAAAAQABAD5AAAAjwMAAAAA&#10;" strokecolor="black [3200]" strokeweight="1pt">
                        <v:stroke endarrow="block"/>
                      </v:shape>
                      <v:line id="Straight Connector 1529" o:spid="_x0000_s1824" style="position:absolute;visibility:visible;mso-wrap-style:square" from="59352,42326" to="59352,47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aUCsMAAADdAAAADwAAAGRycy9kb3ducmV2LnhtbERPTWvCQBC9F/wPywje6qaBhiZ1DUUQ&#10;vBSsVfE4zY5JMDsbdtck/ffdQqG3ebzPWZWT6cRAzreWFTwtExDEldUt1wqOn9vHFxA+IGvsLJOC&#10;b/JQrmcPKyy0HfmDhkOoRQxhX6CCJoS+kNJXDRn0S9sTR+5qncEQoauldjjGcNPJNEkyabDl2NBg&#10;T5uGqtvhbhSc6HxzWZ7L7dflvr+aY55p+a7UYj69vYIINIV/8Z97p+P85zSH32/iC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mlArDAAAA3QAAAA8AAAAAAAAAAAAA&#10;AAAAoQIAAGRycy9kb3ducmV2LnhtbFBLBQYAAAAABAAEAPkAAACRAwAAAAA=&#10;" strokecolor="black [3200]" strokeweight="1pt">
                        <v:stroke joinstyle="miter"/>
                      </v:line>
                      <v:shape id="Elbow Connector 1530" o:spid="_x0000_s1825" type="#_x0000_t33" style="position:absolute;left:59349;top:47837;width:9000;height:23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b818QAAADdAAAADwAAAGRycy9kb3ducmV2LnhtbESPT2/CMAzF75P4DpEncZlGCmh/1BHQ&#10;NEDium6X3azGpNUapzQBwrfHByRutt7zez8vVtl36kRDbAMbmE4KUMR1sC07A78/2+d3UDEhW+wC&#10;k4ELRVgtRw8LLG048zedquSUhHAs0UCTUl9qHeuGPMZJ6IlF24fBY5J1cNoOeJZw3+lZUbxqjy1L&#10;Q4M9fTVU/1dHb8BW9Nce8nozTXmzf/PHJxccGTN+zJ8foBLldDffrndW8F/mwi/fyAh6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lvzXxAAAAN0AAAAPAAAAAAAAAAAA&#10;AAAAAKECAABkcnMvZG93bnJldi54bWxQSwUGAAAAAAQABAD5AAAAkgMAAAAA&#10;" strokecolor="black [3200]" strokeweight="1pt">
                        <v:stroke endarrow="block"/>
                      </v:shape>
                      <v:shape id="Elbow Connector 1531" o:spid="_x0000_s1826" type="#_x0000_t33" style="position:absolute;left:84329;top:36127;width:9971;height:2393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4/u8QAAADdAAAADwAAAGRycy9kb3ducmV2LnhtbERPS27CMBDdI/UO1lTqBoHDp4ACBqFW&#10;kdh0QdoDDPEQB+JxiF0It8dIlbqbp/ed1aaztbhS6yvHCkbDBARx4XTFpYKf72ywAOEDssbaMSm4&#10;k4fN+qW3wlS7G+/pmodSxBD2KSowITSplL4wZNEPXUMcuaNrLYYI21LqFm8x3NZynCQzabHi2GCw&#10;oQ9DxTn/tQr6pzy75NPxdr6/fH6Z6UT6Q3ZU6u212y5BBOrCv/jPvdNx/vtkBM9v4gl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vj+7xAAAAN0AAAAPAAAAAAAAAAAA&#10;AAAAAKECAABkcnMvZG93bnJldi54bWxQSwUGAAAAAAQABAD5AAAAkgMAAAAA&#10;" strokecolor="black [3200]" strokeweight="1pt">
                        <v:stroke endarrow="block"/>
                      </v:shape>
                      <v:shape id="Elbow Connector 1532" o:spid="_x0000_s1827" type="#_x0000_t33" style="position:absolute;left:47584;top:47786;width:11765;height:239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hqr4AAADdAAAADwAAAGRycy9kb3ducmV2LnhtbERPS4vCMBC+C/sfwgjeNFWpLF2jyIK7&#10;Xn3dh2Zsqs2kJLF2//1GELzNx/ec5bq3jejIh9qxgukkA0FcOl1zpeB03I4/QYSIrLFxTAr+KMB6&#10;9TFYYqHdg/fUHWIlUgiHAhWYGNtCylAashgmriVO3MV5izFBX0nt8ZHCbSNnWbaQFmtODQZb+jZU&#10;3g53q+B2onPYMPscf3J7/c32reuMUqNhv/kCEamPb/HLvdNpfj6fwfObdIJc/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6qSGqvgAAAN0AAAAPAAAAAAAAAAAAAAAAAKEC&#10;AABkcnMvZG93bnJldi54bWxQSwUGAAAAAAQABAD5AAAAjAMAAAAA&#10;" strokecolor="black [3200]" strokeweight="1pt">
                        <v:stroke endarrow="block"/>
                      </v:shape>
                    </v:group>
                  </v:group>
                </v:group>
                <v:rect id="Rectangle 1533" o:spid="_x0000_s1828" style="position:absolute;left:4572;top:35242;width:13239;height:4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mw8QA&#10;AADdAAAADwAAAGRycy9kb3ducmV2LnhtbESP0WrCQBBF3wv+wzJC3+omkZYSXUUES99E6wdMs2M2&#10;mJ1ds2uS/r1bEHyb4d575s5yPdpW9NSFxrGCfJaBIK6cbrhWcPrZvX2CCBFZY+uYFPxRgPVq8rLE&#10;UruBD9QfYy0ShEOJCkyMvpQyVIYshpnzxEk7u85iTGtXS93hkOC2lUWWfUiLDacLBj1tDVWX480m&#10;Su9/8wyL/FBsT/vrlze7QY9KvU7HzQJEpDE+zY/0t0713+dz+P8mjS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BpsPEAAAA3QAAAA8AAAAAAAAAAAAAAAAAmAIAAGRycy9k&#10;b3ducmV2LnhtbFBLBQYAAAAABAAEAPUAAACJAwAAAAA=&#10;" fillcolor="white [3201]" strokecolor="#a5a5a5 [3206]" strokeweight="1pt">
                  <v:textbox>
                    <w:txbxContent>
                      <w:p w14:paraId="46C8BF39" w14:textId="77777777" w:rsidR="00E71811" w:rsidRDefault="00E71811" w:rsidP="008629AE">
                        <w:pPr>
                          <w:pStyle w:val="NormalWeb"/>
                          <w:spacing w:before="0" w:beforeAutospacing="0" w:after="0" w:afterAutospacing="0"/>
                          <w:jc w:val="center"/>
                        </w:pPr>
                        <w:r>
                          <w:rPr>
                            <w:rFonts w:asciiTheme="minorHAnsi" w:hAnsi="Calibri" w:cstheme="minorBidi"/>
                            <w:color w:val="000000" w:themeColor="dark1"/>
                            <w:kern w:val="24"/>
                            <w:sz w:val="22"/>
                            <w:szCs w:val="22"/>
                          </w:rPr>
                          <w:t>Update Employee Form</w:t>
                        </w:r>
                      </w:p>
                    </w:txbxContent>
                  </v:textbox>
                </v:rect>
              </v:group>
            </w:pict>
          </mc:Fallback>
        </mc:AlternateContent>
      </w:r>
    </w:p>
    <w:p w14:paraId="4D786EAA" w14:textId="11A4A634" w:rsidR="008629AE" w:rsidRDefault="008629AE" w:rsidP="008629AE"/>
    <w:p w14:paraId="1C0946F7" w14:textId="77777777" w:rsidR="008629AE" w:rsidRPr="008629AE" w:rsidRDefault="008629AE" w:rsidP="008629AE"/>
    <w:p w14:paraId="76FBA91E" w14:textId="77777777" w:rsidR="008629AE" w:rsidRPr="008629AE" w:rsidRDefault="008629AE" w:rsidP="008629AE"/>
    <w:p w14:paraId="545E10C0" w14:textId="77777777" w:rsidR="008629AE" w:rsidRPr="008629AE" w:rsidRDefault="008629AE" w:rsidP="008629AE"/>
    <w:p w14:paraId="47F3D51A" w14:textId="77777777" w:rsidR="008629AE" w:rsidRPr="008629AE" w:rsidRDefault="008629AE" w:rsidP="008629AE"/>
    <w:p w14:paraId="5C372B4D" w14:textId="77777777" w:rsidR="008629AE" w:rsidRPr="008629AE" w:rsidRDefault="008629AE" w:rsidP="008629AE"/>
    <w:p w14:paraId="48A738C9" w14:textId="77777777" w:rsidR="008629AE" w:rsidRPr="008629AE" w:rsidRDefault="008629AE" w:rsidP="008629AE"/>
    <w:p w14:paraId="23D5073B" w14:textId="77777777" w:rsidR="008629AE" w:rsidRPr="008629AE" w:rsidRDefault="008629AE" w:rsidP="008629AE"/>
    <w:p w14:paraId="4A252CB1" w14:textId="77777777" w:rsidR="008629AE" w:rsidRPr="008629AE" w:rsidRDefault="008629AE" w:rsidP="008629AE"/>
    <w:p w14:paraId="4AFB7D64" w14:textId="77777777" w:rsidR="008629AE" w:rsidRPr="008629AE" w:rsidRDefault="008629AE" w:rsidP="008629AE"/>
    <w:p w14:paraId="645E9E88" w14:textId="77777777" w:rsidR="008629AE" w:rsidRPr="008629AE" w:rsidRDefault="008629AE" w:rsidP="008629AE"/>
    <w:p w14:paraId="72F9DB9A" w14:textId="77777777" w:rsidR="008629AE" w:rsidRPr="008629AE" w:rsidRDefault="008629AE" w:rsidP="008629AE"/>
    <w:p w14:paraId="7488D9ED" w14:textId="56933C4D" w:rsidR="008629AE" w:rsidRDefault="008629AE" w:rsidP="008629AE"/>
    <w:p w14:paraId="783DBDB3" w14:textId="4313F659" w:rsidR="008629AE" w:rsidRPr="00BA0560" w:rsidRDefault="008629AE" w:rsidP="008629AE">
      <w:pPr>
        <w:ind w:left="-567" w:right="-613"/>
      </w:pPr>
      <w:r w:rsidRPr="00BA0560">
        <w:t>To fit with my modern and aesthetic appreciation of my program, I wanted to create a slide in animation be</w:t>
      </w:r>
      <w:r w:rsidR="00BA0560" w:rsidRPr="00BA0560">
        <w:t>tween transitions between forms and</w:t>
      </w:r>
      <w:r w:rsidRPr="00BA0560">
        <w:t xml:space="preserve"> </w:t>
      </w:r>
      <w:r w:rsidR="00893E5F">
        <w:t>UC</w:t>
      </w:r>
      <w:r w:rsidR="00BA0560" w:rsidRPr="00BA0560">
        <w:t>s</w:t>
      </w:r>
      <w:r w:rsidRPr="00BA0560">
        <w:t>.</w:t>
      </w:r>
    </w:p>
    <w:p w14:paraId="03130B11" w14:textId="13A22123" w:rsidR="008629AE" w:rsidRPr="00BA0560" w:rsidRDefault="008629AE" w:rsidP="008629AE">
      <w:pPr>
        <w:ind w:left="-567" w:right="-613"/>
      </w:pPr>
      <w:r w:rsidRPr="00BA0560">
        <w:t xml:space="preserve">In my program, it will consist of Forms and </w:t>
      </w:r>
      <w:r w:rsidR="00893E5F">
        <w:t>UC</w:t>
      </w:r>
      <w:r w:rsidR="00BA0560" w:rsidRPr="00BA0560">
        <w:t>s, which</w:t>
      </w:r>
      <w:r w:rsidRPr="00BA0560">
        <w:t xml:space="preserve"> will contain both objects/controls inside them.  Both of them have a metrostyle (dll) look that I have installed into the system to give them a modern and window 10 , UC are just </w:t>
      </w:r>
      <w:r w:rsidR="00893E5F">
        <w:t>UC</w:t>
      </w:r>
      <w:r w:rsidRPr="00BA0560">
        <w:t xml:space="preserve">s which will also contain objects that relate to their function. E.g. Forgot UC will contain objects, controls related to helping the user retrieve </w:t>
      </w:r>
      <w:r w:rsidR="00BA0560" w:rsidRPr="00BA0560">
        <w:t>their</w:t>
      </w:r>
      <w:r w:rsidRPr="00BA0560">
        <w:t xml:space="preserve"> details from the system.</w:t>
      </w:r>
    </w:p>
    <w:p w14:paraId="56CD6EAF" w14:textId="06EFFD50" w:rsidR="00BA0560" w:rsidRPr="00BA0560" w:rsidRDefault="00BA0560" w:rsidP="008629AE">
      <w:pPr>
        <w:ind w:left="-567" w:right="-613"/>
      </w:pPr>
      <w:r w:rsidRPr="00BA0560">
        <w:t xml:space="preserve">For an </w:t>
      </w:r>
      <w:r w:rsidR="00893E5F">
        <w:t>UC</w:t>
      </w:r>
      <w:r w:rsidRPr="00BA0560">
        <w:t xml:space="preserve"> to exist, a form must host it, this means it must call upon it and then present it. When </w:t>
      </w:r>
      <w:r w:rsidR="00893E5F">
        <w:t>UC</w:t>
      </w:r>
      <w:r w:rsidRPr="00BA0560">
        <w:t xml:space="preserve"> are called upon, they won’t appear right in front of the user but rather will outside the view of the user, then they will be animated to slide into view. This is achieved by x coordinates of the UC every miliseconds (makes </w:t>
      </w:r>
      <w:r w:rsidR="00997C07" w:rsidRPr="00BA0560">
        <w:t>a</w:t>
      </w:r>
      <w:r w:rsidRPr="00BA0560">
        <w:t xml:space="preserve"> swift smooth animation slide since its moving every miliseconds (not specified atm)) until the UC comes into view.</w:t>
      </w:r>
    </w:p>
    <w:p w14:paraId="5F5632C6" w14:textId="0A6B0AA8" w:rsidR="008629AE" w:rsidRPr="00BA0560" w:rsidRDefault="008629AE" w:rsidP="008629AE">
      <w:pPr>
        <w:ind w:left="-567" w:right="-613"/>
      </w:pPr>
      <w:r w:rsidRPr="00BA0560">
        <w:t xml:space="preserve">The program starts with the Login form, however if there is no administrator account and a database is not created, the CreateSystem </w:t>
      </w:r>
      <w:r w:rsidR="00BA0560" w:rsidRPr="00BA0560">
        <w:t>UC</w:t>
      </w:r>
      <w:r w:rsidRPr="00BA0560">
        <w:t xml:space="preserve"> will slide into Login form covering every object inside Login Form. Once an administrator account and </w:t>
      </w:r>
      <w:r w:rsidR="00BA0560" w:rsidRPr="00BA0560">
        <w:t>the</w:t>
      </w:r>
      <w:r w:rsidRPr="00BA0560">
        <w:t xml:space="preserve"> </w:t>
      </w:r>
      <w:r w:rsidR="00BA0560" w:rsidRPr="00BA0560">
        <w:t>database</w:t>
      </w:r>
      <w:r w:rsidRPr="00BA0560">
        <w:t xml:space="preserve"> is </w:t>
      </w:r>
      <w:r w:rsidR="00BA0560" w:rsidRPr="00BA0560">
        <w:t>created</w:t>
      </w:r>
      <w:r w:rsidRPr="00BA0560">
        <w:t xml:space="preserve"> in CreateSystem </w:t>
      </w:r>
      <w:r w:rsidR="00BA0560" w:rsidRPr="00BA0560">
        <w:t>UC</w:t>
      </w:r>
      <w:r w:rsidRPr="00BA0560">
        <w:t xml:space="preserve">, the CreateSystem will slide out of view and </w:t>
      </w:r>
      <w:r w:rsidR="00BA0560" w:rsidRPr="00BA0560">
        <w:t>dispose</w:t>
      </w:r>
      <w:r w:rsidRPr="00BA0560">
        <w:t>, revealing every object</w:t>
      </w:r>
      <w:r w:rsidR="00BA0560" w:rsidRPr="00BA0560">
        <w:t xml:space="preserve">s </w:t>
      </w:r>
      <w:r w:rsidRPr="00BA0560">
        <w:t xml:space="preserve">that it was </w:t>
      </w:r>
      <w:r w:rsidR="00997C07" w:rsidRPr="00BA0560">
        <w:t>covering (</w:t>
      </w:r>
      <w:r w:rsidR="00BA0560" w:rsidRPr="00BA0560">
        <w:t>in the login form)</w:t>
      </w:r>
      <w:r w:rsidRPr="00BA0560">
        <w:t xml:space="preserve">. The Login Form is able to navigate to 3 </w:t>
      </w:r>
      <w:r w:rsidR="00997C07">
        <w:t>UC</w:t>
      </w:r>
      <w:r w:rsidRPr="00BA0560">
        <w:t xml:space="preserve"> ( CreateSystem </w:t>
      </w:r>
      <w:r w:rsidR="00997C07">
        <w:t>(UC)</w:t>
      </w:r>
      <w:r w:rsidRPr="00BA0560">
        <w:t xml:space="preserve">, Register </w:t>
      </w:r>
      <w:r w:rsidR="00997C07">
        <w:t>(UC)</w:t>
      </w:r>
      <w:r w:rsidRPr="00BA0560">
        <w:t xml:space="preserve"> and Forgot </w:t>
      </w:r>
      <w:r w:rsidR="00997C07">
        <w:t>(UC)</w:t>
      </w:r>
      <w:r w:rsidRPr="00BA0560">
        <w:t>) and also into Main Form.</w:t>
      </w:r>
    </w:p>
    <w:p w14:paraId="08E6C544" w14:textId="77777777" w:rsidR="008629AE" w:rsidRPr="00BA0560" w:rsidRDefault="008629AE" w:rsidP="008629AE">
      <w:pPr>
        <w:ind w:left="-567" w:right="-613"/>
      </w:pPr>
    </w:p>
    <w:p w14:paraId="182A891D" w14:textId="4E8AC0D3" w:rsidR="008629AE" w:rsidRDefault="008629AE" w:rsidP="008629AE">
      <w:pPr>
        <w:ind w:left="-567" w:right="-613"/>
      </w:pPr>
      <w:r w:rsidRPr="00BA0560">
        <w:lastRenderedPageBreak/>
        <w:t xml:space="preserve">The Main Form provides all the shortcut to other features in the system for navigation. All these navigation are </w:t>
      </w:r>
      <w:r w:rsidR="00BA0560" w:rsidRPr="00BA0560">
        <w:t>UC</w:t>
      </w:r>
      <w:r w:rsidRPr="00BA0560">
        <w:t xml:space="preserve"> and are (</w:t>
      </w:r>
      <w:r w:rsidR="00BA0560" w:rsidRPr="00BA0560">
        <w:t>Email UC</w:t>
      </w:r>
      <w:r w:rsidRPr="00BA0560">
        <w:t xml:space="preserve">, Calendar </w:t>
      </w:r>
      <w:r w:rsidR="00BA0560" w:rsidRPr="00BA0560">
        <w:t>UC</w:t>
      </w:r>
      <w:r w:rsidRPr="00BA0560">
        <w:t xml:space="preserve">, Customer </w:t>
      </w:r>
      <w:r w:rsidR="00BA0560" w:rsidRPr="00BA0560">
        <w:t>UC</w:t>
      </w:r>
      <w:r w:rsidRPr="00BA0560">
        <w:t xml:space="preserve">, Receipt and Finance </w:t>
      </w:r>
      <w:r w:rsidR="00BA0560" w:rsidRPr="00BA0560">
        <w:t>UC, Employee UC</w:t>
      </w:r>
      <w:r w:rsidRPr="00BA0560">
        <w:t xml:space="preserve">), once a </w:t>
      </w:r>
      <w:r w:rsidR="00BA0560" w:rsidRPr="00BA0560">
        <w:t xml:space="preserve">UC </w:t>
      </w:r>
      <w:r w:rsidRPr="00BA0560">
        <w:t xml:space="preserve">is open, it will cover the Main Form and a “back” button is provided in all the </w:t>
      </w:r>
      <w:r w:rsidR="00893E5F">
        <w:t>UC</w:t>
      </w:r>
      <w:r w:rsidRPr="00BA0560">
        <w:t>s so the</w:t>
      </w:r>
      <w:r w:rsidR="00BA0560" w:rsidRPr="00BA0560">
        <w:t>y can navigate back to the form, the UC will take into account the size of the Main form and adjust to its size.</w:t>
      </w:r>
      <w:r w:rsidR="00BA0560">
        <w:t xml:space="preserve"> Another aspect of my program, which I have not spoken about it’s the theme and style available. Theme is black and white while style varies. </w:t>
      </w:r>
      <w:r w:rsidR="00782E00">
        <w:t>(show</w:t>
      </w:r>
      <w:r w:rsidR="00BA0560">
        <w:t xml:space="preserve"> in the Login Form User Interface Design). Once a user picks a theme and style of the program</w:t>
      </w:r>
      <w:r w:rsidR="00782E00">
        <w:t>(in the login form)</w:t>
      </w:r>
      <w:r w:rsidR="00BA0560">
        <w:t xml:space="preserve">, it will be passed between all the </w:t>
      </w:r>
      <w:r w:rsidR="00893E5F">
        <w:t>UC</w:t>
      </w:r>
      <w:r w:rsidR="00BA0560">
        <w:t xml:space="preserve">s and forms, so all </w:t>
      </w:r>
      <w:r w:rsidR="00782E00">
        <w:t>the controls and interfaces will have the theme and style the user has picked.</w:t>
      </w:r>
    </w:p>
    <w:p w14:paraId="5CC43258" w14:textId="77777777" w:rsidR="00B23CBC" w:rsidRDefault="00B23CBC" w:rsidP="00B23CBC">
      <w:pPr>
        <w:pStyle w:val="Heading2"/>
      </w:pPr>
      <w:bookmarkStart w:id="21" w:name="_Toc445451567"/>
      <w:bookmarkStart w:id="22" w:name="_Toc449432702"/>
      <w:r>
        <w:t>Sample of planned SQL Queries</w:t>
      </w:r>
      <w:bookmarkEnd w:id="21"/>
      <w:bookmarkEnd w:id="22"/>
    </w:p>
    <w:p w14:paraId="6DCC4D81" w14:textId="77777777" w:rsidR="00B23CBC" w:rsidRDefault="00B23CBC" w:rsidP="00B23CBC">
      <w:r>
        <w:t>Due to the use of an external database in the software, a range of SQL queries are needed.</w:t>
      </w:r>
    </w:p>
    <w:p w14:paraId="51C65183" w14:textId="77777777" w:rsidR="00B23CBC" w:rsidRDefault="00B23CBC" w:rsidP="00B23CBC">
      <w:pPr>
        <w:ind w:left="-567" w:right="-613"/>
      </w:pPr>
      <w:r>
        <w:rPr>
          <w:noProof/>
          <w:lang w:eastAsia="en-GB"/>
        </w:rPr>
        <mc:AlternateContent>
          <mc:Choice Requires="wps">
            <w:drawing>
              <wp:anchor distT="0" distB="0" distL="114300" distR="114300" simplePos="0" relativeHeight="252367872" behindDoc="0" locked="0" layoutInCell="1" allowOverlap="1" wp14:anchorId="7BEC19BD" wp14:editId="3EA5E965">
                <wp:simplePos x="0" y="0"/>
                <wp:positionH relativeFrom="column">
                  <wp:posOffset>-238125</wp:posOffset>
                </wp:positionH>
                <wp:positionV relativeFrom="paragraph">
                  <wp:posOffset>153670</wp:posOffset>
                </wp:positionV>
                <wp:extent cx="3086100" cy="485775"/>
                <wp:effectExtent l="0" t="0" r="19050" b="28575"/>
                <wp:wrapNone/>
                <wp:docPr id="1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485775"/>
                        </a:xfrm>
                        <a:prstGeom prst="rect">
                          <a:avLst/>
                        </a:prstGeom>
                        <a:solidFill>
                          <a:srgbClr val="FFFFFF"/>
                        </a:solidFill>
                        <a:ln w="9525">
                          <a:solidFill>
                            <a:srgbClr val="000000"/>
                          </a:solidFill>
                          <a:miter lim="800000"/>
                          <a:headEnd/>
                          <a:tailEnd/>
                        </a:ln>
                      </wps:spPr>
                      <wps:txbx>
                        <w:txbxContent>
                          <w:p w14:paraId="33823708" w14:textId="77777777" w:rsidR="00E71811" w:rsidRDefault="00E71811" w:rsidP="00B23CBC">
                            <w:r w:rsidRPr="00FE6D34">
                              <w:t xml:space="preserve">INSERT INTO </w:t>
                            </w:r>
                            <w:r>
                              <w:t>Administrator</w:t>
                            </w:r>
                            <w:r w:rsidRPr="00FE6D34">
                              <w:t xml:space="preserve"> (</w:t>
                            </w:r>
                            <w:r>
                              <w:t>EmployeeID</w:t>
                            </w:r>
                            <w:r w:rsidRPr="00FE6D34">
                              <w:t>,</w:t>
                            </w:r>
                            <w:r>
                              <w:t>AdminKey</w:t>
                            </w:r>
                            <w:r w:rsidRPr="00FE6D3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19BD" id="Text Box 2" o:spid="_x0000_s1829" type="#_x0000_t202" style="position:absolute;left:0;text-align:left;margin-left:-18.75pt;margin-top:12.1pt;width:243pt;height:38.2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">
                <v:textbox>
                  <w:txbxContent>
                    <w:p w14:paraId="33823708" w14:textId="77777777" w:rsidR="00E71811" w:rsidRDefault="00E71811" w:rsidP="00B23CBC">
                      <w:r w:rsidRPr="00FE6D34">
                        <w:t xml:space="preserve">INSERT INTO </w:t>
                      </w:r>
                      <w:r>
                        <w:t>Administrator</w:t>
                      </w:r>
                      <w:r w:rsidRPr="00FE6D34">
                        <w:t xml:space="preserve"> (</w:t>
                      </w:r>
                      <w:r>
                        <w:t>EmployeeID</w:t>
                      </w:r>
                      <w:r w:rsidRPr="00FE6D34">
                        <w:t>,</w:t>
                      </w:r>
                      <w:r>
                        <w:t>AdminKey</w:t>
                      </w:r>
                      <w:r w:rsidRPr="00FE6D34">
                        <w:t>)</w:t>
                      </w:r>
                    </w:p>
                  </w:txbxContent>
                </v:textbox>
              </v:shape>
            </w:pict>
          </mc:Fallback>
        </mc:AlternateContent>
      </w:r>
      <w:r w:rsidRPr="00392268">
        <w:rPr>
          <w:noProof/>
          <w:lang w:eastAsia="en-GB"/>
        </w:rPr>
        <mc:AlternateContent>
          <mc:Choice Requires="wps">
            <w:drawing>
              <wp:anchor distT="0" distB="0" distL="114300" distR="114300" simplePos="0" relativeHeight="252361728" behindDoc="0" locked="0" layoutInCell="1" allowOverlap="1" wp14:anchorId="5CE0DEA7" wp14:editId="7DF79444">
                <wp:simplePos x="0" y="0"/>
                <wp:positionH relativeFrom="column">
                  <wp:posOffset>3181350</wp:posOffset>
                </wp:positionH>
                <wp:positionV relativeFrom="paragraph">
                  <wp:posOffset>297180</wp:posOffset>
                </wp:positionV>
                <wp:extent cx="3028950" cy="514350"/>
                <wp:effectExtent l="0" t="0" r="19050" b="19050"/>
                <wp:wrapNone/>
                <wp:docPr id="1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514350"/>
                        </a:xfrm>
                        <a:prstGeom prst="rect">
                          <a:avLst/>
                        </a:prstGeom>
                        <a:solidFill>
                          <a:srgbClr val="FFFFFF"/>
                        </a:solidFill>
                        <a:ln w="9525">
                          <a:solidFill>
                            <a:srgbClr val="000000"/>
                          </a:solidFill>
                          <a:miter lim="800000"/>
                          <a:headEnd/>
                          <a:tailEnd/>
                        </a:ln>
                      </wps:spPr>
                      <wps:txbx>
                        <w:txbxContent>
                          <w:p w14:paraId="1DA56CF2" w14:textId="77777777" w:rsidR="00E71811" w:rsidRDefault="00E71811" w:rsidP="00B23CBC">
                            <w:r w:rsidRPr="00FE6D34">
                              <w:t>S</w:t>
                            </w:r>
                            <w:r>
                              <w:t>ELECT * FROM Employee WHERE Username = “ExampleUsername”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DEA7" id="_x0000_s1830" type="#_x0000_t202" style="position:absolute;left:0;text-align:left;margin-left:250.5pt;margin-top:23.4pt;width:238.5pt;height:40.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">
                <v:textbox>
                  <w:txbxContent>
                    <w:p w14:paraId="1DA56CF2" w14:textId="77777777" w:rsidR="00E71811" w:rsidRDefault="00E71811" w:rsidP="00B23CBC">
                      <w:r w:rsidRPr="00FE6D34">
                        <w:t>S</w:t>
                      </w:r>
                      <w:r>
                        <w:t>ELECT * FROM Employee WHERE Username = “ExampleUsername”</w:t>
                      </w:r>
                    </w:p>
                  </w:txbxContent>
                </v:textbox>
              </v:shape>
            </w:pict>
          </mc:Fallback>
        </mc:AlternateContent>
      </w:r>
    </w:p>
    <w:p w14:paraId="4031EDF9" w14:textId="77777777" w:rsidR="00B23CBC" w:rsidRDefault="00B23CBC" w:rsidP="00B23CBC">
      <w:pPr>
        <w:ind w:left="-567" w:right="-613"/>
      </w:pPr>
    </w:p>
    <w:p w14:paraId="56834C10"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62752" behindDoc="0" locked="0" layoutInCell="1" allowOverlap="1" wp14:anchorId="2A9C8F22" wp14:editId="1DFFE6F9">
                <wp:simplePos x="0" y="0"/>
                <wp:positionH relativeFrom="column">
                  <wp:posOffset>3209925</wp:posOffset>
                </wp:positionH>
                <wp:positionV relativeFrom="paragraph">
                  <wp:posOffset>219710</wp:posOffset>
                </wp:positionV>
                <wp:extent cx="3028950" cy="1447800"/>
                <wp:effectExtent l="0" t="0" r="19050" b="19050"/>
                <wp:wrapNone/>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47800"/>
                        </a:xfrm>
                        <a:prstGeom prst="rect">
                          <a:avLst/>
                        </a:prstGeom>
                        <a:solidFill>
                          <a:srgbClr val="FFFFFF"/>
                        </a:solidFill>
                        <a:ln w="9525">
                          <a:solidFill>
                            <a:srgbClr val="000000"/>
                          </a:solidFill>
                          <a:miter lim="800000"/>
                          <a:headEnd/>
                          <a:tailEnd/>
                        </a:ln>
                      </wps:spPr>
                      <wps:txbx>
                        <w:txbxContent>
                          <w:p w14:paraId="3F972DAF" w14:textId="77777777" w:rsidR="00E71811" w:rsidRDefault="00E71811" w:rsidP="00B23CBC">
                            <w:r>
                              <w:t>This SQL query selects values from the table called “Employee”. It selects rows where the field “ExampleUsername” matches the variable. This SQL query is performed during registration, to check if a username is already taken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C8F22" id="_x0000_s1831" type="#_x0000_t202" style="position:absolute;left:0;text-align:left;margin-left:252.75pt;margin-top:17.3pt;width:238.5pt;height:114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">
                <v:textbox>
                  <w:txbxContent>
                    <w:p w14:paraId="3F972DAF" w14:textId="77777777" w:rsidR="00E71811" w:rsidRDefault="00E71811" w:rsidP="00B23CBC">
                      <w:r>
                        <w:t>This SQL query selects values from the table called “Employee”. It selects rows where the field “ExampleUsername” matches the variable. This SQL query is performed during registration, to check if a username is already taken or not.</w:t>
                      </w:r>
                    </w:p>
                  </w:txbxContent>
                </v:textbox>
              </v:shape>
            </w:pict>
          </mc:Fallback>
        </mc:AlternateContent>
      </w:r>
      <w:r w:rsidRPr="00392268">
        <w:rPr>
          <w:noProof/>
          <w:lang w:eastAsia="en-GB"/>
        </w:rPr>
        <mc:AlternateContent>
          <mc:Choice Requires="wps">
            <w:drawing>
              <wp:anchor distT="0" distB="0" distL="114300" distR="114300" simplePos="0" relativeHeight="252359680" behindDoc="0" locked="0" layoutInCell="1" allowOverlap="1" wp14:anchorId="517DEE97" wp14:editId="7D4C9214">
                <wp:simplePos x="0" y="0"/>
                <wp:positionH relativeFrom="margin">
                  <wp:posOffset>-47625</wp:posOffset>
                </wp:positionH>
                <wp:positionV relativeFrom="paragraph">
                  <wp:posOffset>166370</wp:posOffset>
                </wp:positionV>
                <wp:extent cx="3028950" cy="457200"/>
                <wp:effectExtent l="0" t="0" r="19050" b="19050"/>
                <wp:wrapNone/>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457200"/>
                        </a:xfrm>
                        <a:prstGeom prst="rect">
                          <a:avLst/>
                        </a:prstGeom>
                        <a:solidFill>
                          <a:srgbClr val="FFFFFF"/>
                        </a:solidFill>
                        <a:ln w="9525">
                          <a:solidFill>
                            <a:srgbClr val="000000"/>
                          </a:solidFill>
                          <a:miter lim="800000"/>
                          <a:headEnd/>
                          <a:tailEnd/>
                        </a:ln>
                      </wps:spPr>
                      <wps:txbx>
                        <w:txbxContent>
                          <w:p w14:paraId="63FA59EF" w14:textId="77777777" w:rsidR="00E71811" w:rsidRDefault="00E71811" w:rsidP="00B23CBC">
                            <w:r w:rsidRPr="00FE6D34">
                              <w:t xml:space="preserve">INSERT INTO </w:t>
                            </w:r>
                            <w:r>
                              <w:t xml:space="preserve">Employee ( FullName , Email, Address, PostCode, Username,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DEE97" id="_x0000_s1832" type="#_x0000_t202" style="position:absolute;left:0;text-align:left;margin-left:-3.75pt;margin-top:13.1pt;width:238.5pt;height:36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">
                <v:textbox>
                  <w:txbxContent>
                    <w:p w14:paraId="63FA59EF" w14:textId="77777777" w:rsidR="00E71811" w:rsidRDefault="00E71811" w:rsidP="00B23CBC">
                      <w:r w:rsidRPr="00FE6D34">
                        <w:t xml:space="preserve">INSERT INTO </w:t>
                      </w:r>
                      <w:r>
                        <w:t xml:space="preserve">Employee ( FullName , Email, Address, PostCode, Username, Password) </w:t>
                      </w:r>
                    </w:p>
                  </w:txbxContent>
                </v:textbox>
                <w10:wrap anchorx="margin"/>
              </v:shape>
            </w:pict>
          </mc:Fallback>
        </mc:AlternateContent>
      </w:r>
    </w:p>
    <w:p w14:paraId="0609DD27" w14:textId="77777777" w:rsidR="00B23CBC" w:rsidRDefault="00B23CBC" w:rsidP="00B23CBC">
      <w:pPr>
        <w:ind w:left="-567" w:right="-613"/>
      </w:pPr>
    </w:p>
    <w:p w14:paraId="4375E4C1"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60704" behindDoc="0" locked="0" layoutInCell="1" allowOverlap="1" wp14:anchorId="4357BBD8" wp14:editId="7D8D0F3C">
                <wp:simplePos x="0" y="0"/>
                <wp:positionH relativeFrom="margin">
                  <wp:align>left</wp:align>
                </wp:positionH>
                <wp:positionV relativeFrom="paragraph">
                  <wp:posOffset>31750</wp:posOffset>
                </wp:positionV>
                <wp:extent cx="3028950" cy="1447800"/>
                <wp:effectExtent l="0" t="0" r="19050" b="19050"/>
                <wp:wrapNone/>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47800"/>
                        </a:xfrm>
                        <a:prstGeom prst="rect">
                          <a:avLst/>
                        </a:prstGeom>
                        <a:solidFill>
                          <a:srgbClr val="FFFFFF"/>
                        </a:solidFill>
                        <a:ln w="9525">
                          <a:solidFill>
                            <a:srgbClr val="000000"/>
                          </a:solidFill>
                          <a:miter lim="800000"/>
                          <a:headEnd/>
                          <a:tailEnd/>
                        </a:ln>
                      </wps:spPr>
                      <wps:txbx>
                        <w:txbxContent>
                          <w:p w14:paraId="72460C8B" w14:textId="77777777" w:rsidR="00E71811" w:rsidRDefault="00E71811" w:rsidP="00B23CBC">
                            <w:r>
                              <w:t>This SQL query inserts values into the table called “Employee”. It inserts values into the fields “FullName”,” Email”,”Address”,”PostCode”,”Username”, “Password” What these values are depends on the user input and are inserted during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BBD8" id="_x0000_s1833" type="#_x0000_t202" style="position:absolute;left:0;text-align:left;margin-left:0;margin-top:2.5pt;width:238.5pt;height:114pt;z-index:25236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BKgIAAFAEAAAOAAAAZHJzL2Uyb0RvYy54bWysVNtu2zAMfR+wfxD0vtjxkjQ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">
                <v:textbox>
                  <w:txbxContent>
                    <w:p w14:paraId="72460C8B" w14:textId="77777777" w:rsidR="00E71811" w:rsidRDefault="00E71811" w:rsidP="00B23CBC">
                      <w:r>
                        <w:t>This SQL query inserts values into the table called “Employee”. It inserts values into the fields “FullName”,” Email”,”Address”,”PostCode”,”Username”, “Password” What these values are depends on the user input and are inserted during registration.</w:t>
                      </w:r>
                    </w:p>
                  </w:txbxContent>
                </v:textbox>
                <w10:wrap anchorx="margin"/>
              </v:shape>
            </w:pict>
          </mc:Fallback>
        </mc:AlternateContent>
      </w:r>
    </w:p>
    <w:p w14:paraId="1CD593D0" w14:textId="77777777" w:rsidR="00B23CBC" w:rsidRDefault="00B23CBC" w:rsidP="00B23CBC">
      <w:pPr>
        <w:ind w:left="-567" w:right="-613"/>
      </w:pPr>
    </w:p>
    <w:p w14:paraId="489441EB" w14:textId="77777777" w:rsidR="00B23CBC" w:rsidRDefault="00B23CBC" w:rsidP="00B23CBC">
      <w:pPr>
        <w:ind w:left="-567" w:right="-613"/>
      </w:pPr>
    </w:p>
    <w:p w14:paraId="7AB1A66A" w14:textId="77777777" w:rsidR="00B23CBC" w:rsidRDefault="00B23CBC" w:rsidP="00B23CBC">
      <w:pPr>
        <w:ind w:left="-567" w:right="-613"/>
      </w:pPr>
    </w:p>
    <w:p w14:paraId="0C4A2CBE" w14:textId="77777777" w:rsidR="00B23CBC" w:rsidRDefault="00B23CBC" w:rsidP="00B23CBC">
      <w:pPr>
        <w:ind w:left="-567" w:right="-613"/>
      </w:pPr>
    </w:p>
    <w:p w14:paraId="14A32ECC"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65824" behindDoc="0" locked="0" layoutInCell="1" allowOverlap="1" wp14:anchorId="58A1CC12" wp14:editId="278E684F">
                <wp:simplePos x="0" y="0"/>
                <wp:positionH relativeFrom="column">
                  <wp:posOffset>3219450</wp:posOffset>
                </wp:positionH>
                <wp:positionV relativeFrom="paragraph">
                  <wp:posOffset>60960</wp:posOffset>
                </wp:positionV>
                <wp:extent cx="3028950" cy="428625"/>
                <wp:effectExtent l="0" t="0" r="19050" b="28575"/>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428625"/>
                        </a:xfrm>
                        <a:prstGeom prst="rect">
                          <a:avLst/>
                        </a:prstGeom>
                        <a:solidFill>
                          <a:srgbClr val="FFFFFF"/>
                        </a:solidFill>
                        <a:ln w="9525">
                          <a:solidFill>
                            <a:srgbClr val="000000"/>
                          </a:solidFill>
                          <a:miter lim="800000"/>
                          <a:headEnd/>
                          <a:tailEnd/>
                        </a:ln>
                      </wps:spPr>
                      <wps:txbx>
                        <w:txbxContent>
                          <w:p w14:paraId="5EDF1F1E" w14:textId="01B6D49C" w:rsidR="00E71811" w:rsidRDefault="00E71811" w:rsidP="00B23CBC">
                            <w:r w:rsidRPr="0039371B">
                              <w:t xml:space="preserve">SELECT * FROM </w:t>
                            </w:r>
                            <w:r>
                              <w:t>Employee ORDER BY [a-z]</w:t>
                            </w:r>
                            <w:r>
                              <w:br/>
                              <w:t>SELECT * FROM Customer ORDER by [a-z]</w:t>
                            </w:r>
                          </w:p>
                          <w:p w14:paraId="30B9B909" w14:textId="77777777" w:rsidR="00E71811" w:rsidRDefault="00E71811" w:rsidP="00B23C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1CC12" id="_x0000_s1834" type="#_x0000_t202" style="position:absolute;left:0;text-align:left;margin-left:253.5pt;margin-top:4.8pt;width:238.5pt;height:33.7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sKJgIAAE8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">
                <v:textbox>
                  <w:txbxContent>
                    <w:p w14:paraId="5EDF1F1E" w14:textId="01B6D49C" w:rsidR="00E71811" w:rsidRDefault="00E71811" w:rsidP="00B23CBC">
                      <w:r w:rsidRPr="0039371B">
                        <w:t xml:space="preserve">SELECT * FROM </w:t>
                      </w:r>
                      <w:r>
                        <w:t>Employee ORDER BY [a-z]</w:t>
                      </w:r>
                      <w:r>
                        <w:br/>
                        <w:t>SELECT * FROM Customer ORDER by [a-z]</w:t>
                      </w:r>
                    </w:p>
                    <w:p w14:paraId="30B9B909" w14:textId="77777777" w:rsidR="00E71811" w:rsidRDefault="00E71811" w:rsidP="00B23CBC"/>
                  </w:txbxContent>
                </v:textbox>
              </v:shape>
            </w:pict>
          </mc:Fallback>
        </mc:AlternateContent>
      </w:r>
      <w:r w:rsidRPr="00392268">
        <w:rPr>
          <w:noProof/>
          <w:lang w:eastAsia="en-GB"/>
        </w:rPr>
        <mc:AlternateContent>
          <mc:Choice Requires="wps">
            <w:drawing>
              <wp:anchor distT="0" distB="0" distL="114300" distR="114300" simplePos="0" relativeHeight="252363776" behindDoc="0" locked="0" layoutInCell="1" allowOverlap="1" wp14:anchorId="0016E16B" wp14:editId="1D446DC0">
                <wp:simplePos x="0" y="0"/>
                <wp:positionH relativeFrom="margin">
                  <wp:posOffset>0</wp:posOffset>
                </wp:positionH>
                <wp:positionV relativeFrom="paragraph">
                  <wp:posOffset>222885</wp:posOffset>
                </wp:positionV>
                <wp:extent cx="3028950" cy="495300"/>
                <wp:effectExtent l="0" t="0" r="19050" b="1905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495300"/>
                        </a:xfrm>
                        <a:prstGeom prst="rect">
                          <a:avLst/>
                        </a:prstGeom>
                        <a:solidFill>
                          <a:srgbClr val="FFFFFF"/>
                        </a:solidFill>
                        <a:ln w="9525">
                          <a:solidFill>
                            <a:srgbClr val="000000"/>
                          </a:solidFill>
                          <a:miter lim="800000"/>
                          <a:headEnd/>
                          <a:tailEnd/>
                        </a:ln>
                      </wps:spPr>
                      <wps:txbx>
                        <w:txbxContent>
                          <w:p w14:paraId="70191884" w14:textId="77777777" w:rsidR="00E71811" w:rsidRDefault="00E71811" w:rsidP="00B23CBC">
                            <w:r>
                              <w:t>Update Employee SET FullName = ? , Email = ?</w:t>
                            </w:r>
                            <w:r>
                              <w:br/>
                              <w:t>Where EmployeeID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6E16B" id="_x0000_s1835" type="#_x0000_t202" style="position:absolute;left:0;text-align:left;margin-left:0;margin-top:17.55pt;width:238.5pt;height:39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">
                <v:textbox>
                  <w:txbxContent>
                    <w:p w14:paraId="70191884" w14:textId="77777777" w:rsidR="00E71811" w:rsidRDefault="00E71811" w:rsidP="00B23CBC">
                      <w:r>
                        <w:t>Update Employee SET FullName = ? , Email = ?</w:t>
                      </w:r>
                      <w:r>
                        <w:br/>
                        <w:t>Where EmployeeID = ?</w:t>
                      </w:r>
                    </w:p>
                  </w:txbxContent>
                </v:textbox>
                <w10:wrap anchorx="margin"/>
              </v:shape>
            </w:pict>
          </mc:Fallback>
        </mc:AlternateContent>
      </w:r>
    </w:p>
    <w:p w14:paraId="5346FD4F"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66848" behindDoc="0" locked="0" layoutInCell="1" allowOverlap="1" wp14:anchorId="0E7A7204" wp14:editId="65332A6D">
                <wp:simplePos x="0" y="0"/>
                <wp:positionH relativeFrom="column">
                  <wp:posOffset>3181350</wp:posOffset>
                </wp:positionH>
                <wp:positionV relativeFrom="paragraph">
                  <wp:posOffset>284480</wp:posOffset>
                </wp:positionV>
                <wp:extent cx="3028950" cy="1447800"/>
                <wp:effectExtent l="0" t="0" r="19050" b="1905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47800"/>
                        </a:xfrm>
                        <a:prstGeom prst="rect">
                          <a:avLst/>
                        </a:prstGeom>
                        <a:solidFill>
                          <a:srgbClr val="FFFFFF"/>
                        </a:solidFill>
                        <a:ln w="9525">
                          <a:solidFill>
                            <a:srgbClr val="000000"/>
                          </a:solidFill>
                          <a:miter lim="800000"/>
                          <a:headEnd/>
                          <a:tailEnd/>
                        </a:ln>
                      </wps:spPr>
                      <wps:txbx>
                        <w:txbxContent>
                          <w:p w14:paraId="434E705A" w14:textId="54B7E59D" w:rsidR="00E71811" w:rsidRDefault="00E71811" w:rsidP="00B23CBC">
                            <w:r>
                              <w:t>This SQL query selects all the values in the table used to get all the values in the table so that they can be represented in a table or listview in ascending alphabetic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A7204" id="_x0000_s1836" type="#_x0000_t202" style="position:absolute;left:0;text-align:left;margin-left:250.5pt;margin-top:22.4pt;width:238.5pt;height:114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">
                <v:textbox>
                  <w:txbxContent>
                    <w:p w14:paraId="434E705A" w14:textId="54B7E59D" w:rsidR="00E71811" w:rsidRDefault="00E71811" w:rsidP="00B23CBC">
                      <w:r>
                        <w:t>This SQL query selects all the values in the table used to get all the values in the table so that they can be represented in a table or listview in ascending alphabetic order.</w:t>
                      </w:r>
                    </w:p>
                  </w:txbxContent>
                </v:textbox>
              </v:shape>
            </w:pict>
          </mc:Fallback>
        </mc:AlternateContent>
      </w:r>
    </w:p>
    <w:p w14:paraId="65709830"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64800" behindDoc="0" locked="0" layoutInCell="1" allowOverlap="1" wp14:anchorId="3BD4A401" wp14:editId="76EF82F8">
                <wp:simplePos x="0" y="0"/>
                <wp:positionH relativeFrom="column">
                  <wp:posOffset>0</wp:posOffset>
                </wp:positionH>
                <wp:positionV relativeFrom="paragraph">
                  <wp:posOffset>276225</wp:posOffset>
                </wp:positionV>
                <wp:extent cx="3028950" cy="1447800"/>
                <wp:effectExtent l="0" t="0" r="19050" b="19050"/>
                <wp:wrapNone/>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447800"/>
                        </a:xfrm>
                        <a:prstGeom prst="rect">
                          <a:avLst/>
                        </a:prstGeom>
                        <a:solidFill>
                          <a:srgbClr val="FFFFFF"/>
                        </a:solidFill>
                        <a:ln w="9525">
                          <a:solidFill>
                            <a:srgbClr val="000000"/>
                          </a:solidFill>
                          <a:miter lim="800000"/>
                          <a:headEnd/>
                          <a:tailEnd/>
                        </a:ln>
                      </wps:spPr>
                      <wps:txbx>
                        <w:txbxContent>
                          <w:p w14:paraId="2CA5B3FD" w14:textId="77777777" w:rsidR="00E71811" w:rsidRDefault="00E71811" w:rsidP="00B23CBC">
                            <w:r>
                              <w:t>An example of updating a table, this is updating Employee and changing the FullName and Email where the EmployeeID exists.</w:t>
                            </w:r>
                            <w:r>
                              <w:br/>
                              <w:t>Update is used to update employees and customers, you can’t update Receipt/Finance Tables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4A401" id="_x0000_s1837" type="#_x0000_t202" style="position:absolute;left:0;text-align:left;margin-left:0;margin-top:21.75pt;width:238.5pt;height:114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">
                <v:textbox>
                  <w:txbxContent>
                    <w:p w14:paraId="2CA5B3FD" w14:textId="77777777" w:rsidR="00E71811" w:rsidRDefault="00E71811" w:rsidP="00B23CBC">
                      <w:r>
                        <w:t>An example of updating a table, this is updating Employee and changing the FullName and Email where the EmployeeID exists.</w:t>
                      </w:r>
                      <w:r>
                        <w:br/>
                        <w:t>Update is used to update employees and customers, you can’t update Receipt/Finance Tables</w:t>
                      </w:r>
                    </w:p>
                  </w:txbxContent>
                </v:textbox>
              </v:shape>
            </w:pict>
          </mc:Fallback>
        </mc:AlternateContent>
      </w:r>
    </w:p>
    <w:p w14:paraId="2B8B5722" w14:textId="77777777" w:rsidR="00B23CBC" w:rsidRDefault="00B23CBC" w:rsidP="00B23CBC">
      <w:pPr>
        <w:ind w:left="-567" w:right="-613"/>
      </w:pPr>
    </w:p>
    <w:p w14:paraId="1B9A8A32" w14:textId="77777777" w:rsidR="00B23CBC" w:rsidRDefault="00B23CBC" w:rsidP="00B23CBC">
      <w:pPr>
        <w:ind w:left="-567" w:right="-613"/>
      </w:pPr>
    </w:p>
    <w:p w14:paraId="12B467A6" w14:textId="77777777" w:rsidR="00B23CBC" w:rsidRDefault="00B23CBC" w:rsidP="00B23CBC">
      <w:pPr>
        <w:ind w:left="-567" w:right="-613"/>
      </w:pPr>
    </w:p>
    <w:p w14:paraId="2DF909B9" w14:textId="77777777" w:rsidR="00B23CBC" w:rsidRDefault="00B23CBC" w:rsidP="00B23CBC">
      <w:pPr>
        <w:ind w:left="-567" w:right="-613"/>
      </w:pPr>
    </w:p>
    <w:p w14:paraId="45F6BD72" w14:textId="77777777" w:rsidR="00B23CBC" w:rsidRDefault="00B23CBC" w:rsidP="00B23CBC">
      <w:pPr>
        <w:ind w:left="-567" w:right="-613"/>
      </w:pPr>
    </w:p>
    <w:p w14:paraId="25CEA3F2"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58656" behindDoc="0" locked="0" layoutInCell="1" allowOverlap="1" wp14:anchorId="2FD9F862" wp14:editId="5D804918">
                <wp:simplePos x="0" y="0"/>
                <wp:positionH relativeFrom="margin">
                  <wp:align>left</wp:align>
                </wp:positionH>
                <wp:positionV relativeFrom="paragraph">
                  <wp:posOffset>185420</wp:posOffset>
                </wp:positionV>
                <wp:extent cx="6134100" cy="620395"/>
                <wp:effectExtent l="0" t="0" r="19050" b="20955"/>
                <wp:wrapNone/>
                <wp:docPr id="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620395"/>
                        </a:xfrm>
                        <a:prstGeom prst="rect">
                          <a:avLst/>
                        </a:prstGeom>
                        <a:solidFill>
                          <a:srgbClr val="FFFFFF"/>
                        </a:solidFill>
                        <a:ln w="9525">
                          <a:solidFill>
                            <a:srgbClr val="000000"/>
                          </a:solidFill>
                          <a:miter lim="800000"/>
                          <a:headEnd/>
                          <a:tailEnd/>
                        </a:ln>
                      </wps:spPr>
                      <wps:txbx>
                        <w:txbxContent>
                          <w:p w14:paraId="7266009B" w14:textId="77777777" w:rsidR="00E71811" w:rsidRDefault="00E71811" w:rsidP="00B23CBC">
                            <w:r>
                              <w:t>This SQL is used to create the Employee table, it sets its properties (string, text e.g.) and Null or Not Null. If its Null, it will start with the value of 0. If its not Null. It means that attribute that are inserted into the table can’t be Null, if it is. It will create an exeption.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9F862" id="_x0000_s1838" type="#_x0000_t202" style="position:absolute;left:0;text-align:left;margin-left:0;margin-top:14.6pt;width:483pt;height:48.85pt;z-index:252358656;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gcxKAIAAE8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">
                <v:textbox style="mso-fit-shape-to-text:t">
                  <w:txbxContent>
                    <w:p w14:paraId="7266009B" w14:textId="77777777" w:rsidR="00E71811" w:rsidRDefault="00E71811" w:rsidP="00B23CBC">
                      <w:r>
                        <w:t>This SQL is used to create the Employee table, it sets its properties (string, text e.g.) and Null or Not Null. If its Null, it will start with the value of 0. If its not Null. It means that attribute that are inserted into the table can’t be Null, if it is. It will create an exeption.</w:t>
                      </w:r>
                    </w:p>
                  </w:txbxContent>
                </v:textbox>
                <w10:wrap anchorx="margin"/>
              </v:shape>
            </w:pict>
          </mc:Fallback>
        </mc:AlternateContent>
      </w:r>
    </w:p>
    <w:p w14:paraId="0374331D" w14:textId="77777777" w:rsidR="00B23CBC" w:rsidRDefault="00B23CBC" w:rsidP="00B23CBC">
      <w:pPr>
        <w:ind w:left="-567" w:right="-613"/>
      </w:pPr>
    </w:p>
    <w:p w14:paraId="1BD99BDB" w14:textId="77777777" w:rsidR="00B23CBC" w:rsidRDefault="00B23CBC" w:rsidP="00B23CBC">
      <w:pPr>
        <w:ind w:left="-567" w:right="-613"/>
      </w:pPr>
    </w:p>
    <w:p w14:paraId="063CDC81" w14:textId="77777777" w:rsidR="00B23CBC" w:rsidRDefault="00B23CBC" w:rsidP="00B23CBC">
      <w:pPr>
        <w:ind w:left="-567" w:right="-613"/>
      </w:pPr>
      <w:r w:rsidRPr="00392268">
        <w:rPr>
          <w:noProof/>
          <w:lang w:eastAsia="en-GB"/>
        </w:rPr>
        <mc:AlternateContent>
          <mc:Choice Requires="wps">
            <w:drawing>
              <wp:anchor distT="0" distB="0" distL="114300" distR="114300" simplePos="0" relativeHeight="252357632" behindDoc="0" locked="0" layoutInCell="1" allowOverlap="1" wp14:anchorId="0F968A66" wp14:editId="1D81183B">
                <wp:simplePos x="0" y="0"/>
                <wp:positionH relativeFrom="margin">
                  <wp:posOffset>-114300</wp:posOffset>
                </wp:positionH>
                <wp:positionV relativeFrom="paragraph">
                  <wp:posOffset>122554</wp:posOffset>
                </wp:positionV>
                <wp:extent cx="6543675" cy="1304925"/>
                <wp:effectExtent l="0" t="0" r="28575" b="28575"/>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304925"/>
                        </a:xfrm>
                        <a:prstGeom prst="rect">
                          <a:avLst/>
                        </a:prstGeom>
                        <a:solidFill>
                          <a:srgbClr val="FFFFFF"/>
                        </a:solidFill>
                        <a:ln w="9525">
                          <a:solidFill>
                            <a:srgbClr val="000000"/>
                          </a:solidFill>
                          <a:miter lim="800000"/>
                          <a:headEnd/>
                          <a:tailEnd/>
                        </a:ln>
                      </wps:spPr>
                      <wps:txbx>
                        <w:txbxContent>
                          <w:p w14:paraId="755523DB" w14:textId="77777777" w:rsidR="00E71811" w:rsidRPr="00392268" w:rsidRDefault="00E71811" w:rsidP="00B23CBC">
                            <w:pPr>
                              <w:rPr>
                                <w:color w:val="000000" w:themeColor="text1"/>
                                <w:sz w:val="32"/>
                              </w:rPr>
                            </w:pPr>
                            <w:r w:rsidRPr="00392268">
                              <w:rPr>
                                <w:rFonts w:ascii="Consolas" w:hAnsi="Consolas" w:cs="Consolas"/>
                                <w:color w:val="000000" w:themeColor="text1"/>
                                <w:sz w:val="24"/>
                                <w:szCs w:val="19"/>
                                <w:highlight w:val="white"/>
                              </w:rPr>
                              <w:t>" CREATE TABLE [Employee] ([EmployeeID] INTEGER PRIMARY KEY AUTOINCREMENT NOT NULL,[eFullName] TEXT  NULL,[eEmail] TEXT  NULL,[ePhoneNumber] TEXT  NULL,[eAddress] TEXT  NULL,[eArea] TEXT  NULL,[ePostCode] TEXT  NULL,[Username] TEXT  NULL,[Password] TEXT  NULL,[ImageDirectory] TEXT  NULL)"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68A66" id="_x0000_s1839" type="#_x0000_t202" style="position:absolute;left:0;text-align:left;margin-left:-9pt;margin-top:9.65pt;width:515.25pt;height:102.7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">
                <v:textbox>
                  <w:txbxContent>
                    <w:p w14:paraId="755523DB" w14:textId="77777777" w:rsidR="00E71811" w:rsidRPr="00392268" w:rsidRDefault="00E71811" w:rsidP="00B23CBC">
                      <w:pPr>
                        <w:rPr>
                          <w:color w:val="000000" w:themeColor="text1"/>
                          <w:sz w:val="32"/>
                        </w:rPr>
                      </w:pPr>
                      <w:r w:rsidRPr="00392268">
                        <w:rPr>
                          <w:rFonts w:ascii="Consolas" w:hAnsi="Consolas" w:cs="Consolas"/>
                          <w:color w:val="000000" w:themeColor="text1"/>
                          <w:sz w:val="24"/>
                          <w:szCs w:val="19"/>
                          <w:highlight w:val="white"/>
                        </w:rPr>
                        <w:t>" CREATE TABLE [Employee] ([EmployeeID] INTEGER PRIMARY KEY AUTOINCREMENT NOT NULL,[eFullName] TEXT  NULL,[eEmail] TEXT  NULL,[ePhoneNumber] TEXT  NULL,[eAddress] TEXT  NULL,[eArea] TEXT  NULL,[ePostCode] TEXT  NULL,[Username] TEXT  NULL,[Password] TEXT  NULL,[ImageDirectory] TEXT  NULL)"</w:t>
                      </w:r>
                    </w:p>
                  </w:txbxContent>
                </v:textbox>
                <w10:wrap anchorx="margin"/>
              </v:shape>
            </w:pict>
          </mc:Fallback>
        </mc:AlternateContent>
      </w:r>
    </w:p>
    <w:p w14:paraId="67E40053" w14:textId="77777777" w:rsidR="00B23CBC" w:rsidRDefault="00B23CBC" w:rsidP="00B23CBC">
      <w:pPr>
        <w:ind w:left="-567" w:right="-613"/>
      </w:pPr>
    </w:p>
    <w:p w14:paraId="30ED6A96" w14:textId="77777777" w:rsidR="00B23CBC" w:rsidRDefault="00B23CBC" w:rsidP="00B23CBC">
      <w:pPr>
        <w:ind w:left="-567" w:right="-613"/>
      </w:pPr>
    </w:p>
    <w:p w14:paraId="1F1ECEB1" w14:textId="77777777" w:rsidR="00B23CBC" w:rsidRDefault="00B23CBC" w:rsidP="00B23CBC">
      <w:pPr>
        <w:ind w:left="-567" w:right="-613"/>
      </w:pPr>
    </w:p>
    <w:p w14:paraId="49EB012B" w14:textId="77777777" w:rsidR="00B23CBC" w:rsidRPr="00506368" w:rsidRDefault="00B23CBC" w:rsidP="00B23CBC">
      <w:pPr>
        <w:pStyle w:val="Heading2"/>
      </w:pPr>
      <w:bookmarkStart w:id="23" w:name="_Toc445451568"/>
      <w:bookmarkStart w:id="24" w:name="_Toc449432703"/>
      <w:r>
        <w:t>Storage Media and Format</w:t>
      </w:r>
      <w:bookmarkEnd w:id="23"/>
      <w:bookmarkEnd w:id="24"/>
    </w:p>
    <w:p w14:paraId="57989BB9" w14:textId="64C407C5" w:rsidR="00B23CBC" w:rsidRDefault="00B23CBC" w:rsidP="00B23CBC">
      <w:r w:rsidRPr="00997C07">
        <w:t>As the software is designed for a specific purpose, it should therefore not be large, I calculate that at max, the program will use of around 100 MB of storage without any data stored inside. Once downloaded</w:t>
      </w:r>
      <w:r w:rsidR="00997C07" w:rsidRPr="00997C07">
        <w:t>,</w:t>
      </w:r>
      <w:r w:rsidRPr="00997C07">
        <w:t xml:space="preserve"> it will be taking up at max 25 Kilobytes of data per </w:t>
      </w:r>
      <w:r w:rsidR="00997C07" w:rsidRPr="00997C07">
        <w:t>Customer</w:t>
      </w:r>
      <w:r w:rsidRPr="00997C07">
        <w:t xml:space="preserve"> stored, and a combined max of around 100 Kilobytes per </w:t>
      </w:r>
      <w:r w:rsidR="00997C07" w:rsidRPr="00997C07">
        <w:t>Customer</w:t>
      </w:r>
      <w:r w:rsidRPr="00997C07">
        <w:t xml:space="preserve"> stored (since </w:t>
      </w:r>
      <w:r w:rsidR="00997C07" w:rsidRPr="00997C07">
        <w:t>Customer</w:t>
      </w:r>
      <w:r w:rsidRPr="00997C07">
        <w:t xml:space="preserve">’s receipt and details and purchases will use up data), this data will also be added to Receipt’s date (takes </w:t>
      </w:r>
      <w:r w:rsidR="00997C07" w:rsidRPr="00997C07">
        <w:t>Customer</w:t>
      </w:r>
      <w:r w:rsidRPr="00997C07">
        <w:t xml:space="preserve"> and employee details and their purchases and date of purchase) and Finance Data (takes the numerical purchases, profits and stores them). However these data being used up is rather small which </w:t>
      </w:r>
      <w:r w:rsidR="00997C07" w:rsidRPr="00997C07">
        <w:t>provides with me with varies ways</w:t>
      </w:r>
      <w:r w:rsidRPr="00997C07">
        <w:t xml:space="preserve"> of distributing the system.</w:t>
      </w:r>
    </w:p>
    <w:p w14:paraId="149ADE87" w14:textId="77777777" w:rsidR="00B23CBC" w:rsidRDefault="00B23CBC" w:rsidP="00B23CBC">
      <w:r>
        <w:t>One way of disturbing the program, would be that the user will have to download the software from their website using the internet, they would require access to the internet to use some parts of the software in the first place (e.g. need internet so that the program can email employee their details if they forgot them or just send emails to customer with receipts) but it is possible for the software to work without using the internet but features such as emailing and forgotten details retrieval won’t be possible. The Laptops Clinic store has multiple laptops and computers that use the internet provided however it doesn’t have any strict web filtering so there is access to most of sites available to everyone so no issue using this method.</w:t>
      </w:r>
    </w:p>
    <w:p w14:paraId="14579E1D" w14:textId="1DB4052F" w:rsidR="00B23CBC" w:rsidRDefault="00B23CBC" w:rsidP="00B23CBC">
      <w:r>
        <w:br/>
        <w:t xml:space="preserve">Another method would be to put the software on a disk. Out of all the disk types, a CD-ROM would be the most sensible due to the disk only having to be read from and not written to, and because CDs have the least storage space (194MB) in them compared to DVDs and Blu-Rays (as the software takes up a small amount of space). However, some computers do not have a disk drive and this may leave some users unable to access the software. Another problem would be that a large amount of space would be </w:t>
      </w:r>
      <w:r w:rsidR="00997C07">
        <w:t>wasted,</w:t>
      </w:r>
      <w:r>
        <w:t xml:space="preserve"> as the software should only take up around a megabyte in space out of the available 194MB on the disk.</w:t>
      </w:r>
    </w:p>
    <w:p w14:paraId="00597370" w14:textId="77777777" w:rsidR="00B23CBC" w:rsidRDefault="00B23CBC" w:rsidP="00B23CBC">
      <w:pPr>
        <w:rPr>
          <w:szCs w:val="23"/>
        </w:rPr>
      </w:pPr>
      <w:r>
        <w:rPr>
          <w:szCs w:val="23"/>
        </w:rPr>
        <w:t>Another method would be to use a USB flash-drive, for several reasons. The file itself wouldn’t create any wasted space on the flash drive, as the rest of the drive could still be read to and written from as usual. The Laptops Clinic tend to already own flash drives and have a storage full of empty USBs and even sell USBS, so therefore they can keep backup copies of the executable on these instead of having to store physical CDs, and no internet connection is required during the installation process. As USB ports are an industry standard on laptops and desktops for the foreseeable future, as long as the .NET framework is kept updated, the software can still be installed. It is also possible for some laptops and computer to not have a CD/DVD drive, and so from a programmer’s perspective it is also a great deal easier to store the executable files on a USB flash drive. Installation speeds from USB 2.0 and 3.0 are both faster than installation speeds from a CD-ROM, which is another advantage.</w:t>
      </w:r>
    </w:p>
    <w:p w14:paraId="02AE4C4F" w14:textId="77777777" w:rsidR="00B23CBC" w:rsidRDefault="00B23CBC" w:rsidP="00B23CBC">
      <w:r>
        <w:t xml:space="preserve">In the end, I have decided to store the software on a USB stick. This is due to the fact that all computers have a USB drive, and it would not result in any wasted space as the USB can still be used for other reasons due to the fact that they can always be read from and written to. All users already have their own USB sticks. As USB drives are standard on computers, even if the laptops or computers are updated, they will still have access to the software – provided they have required software installed on their machine. Therefore, I believe that USB sticks are the </w:t>
      </w:r>
      <w:r>
        <w:lastRenderedPageBreak/>
        <w:t>best method of distributing the software in this instance. Storing on the internet, leaves the software open to the general public, making it accessible to another similar stores and companies which is a good thing however it also makes it accessible to hackers which can download it to find exploits in the system or people might distribute/copy the program for their own profit. This is a program that is specific to the Laptops Clinic and references the store everywhere.</w:t>
      </w:r>
    </w:p>
    <w:p w14:paraId="73B22427" w14:textId="77777777" w:rsidR="00B23CBC" w:rsidRPr="006F3EB9" w:rsidRDefault="00B23CBC" w:rsidP="00B23CBC">
      <w:r>
        <w:rPr>
          <w:b/>
        </w:rPr>
        <w:t xml:space="preserve">Visual Display Unit (VDU) – </w:t>
      </w:r>
      <w:r>
        <w:t>In order to see the software, they’re using</w:t>
      </w:r>
    </w:p>
    <w:p w14:paraId="1421CFE4" w14:textId="77777777" w:rsidR="00B23CBC" w:rsidRPr="006F3EB9" w:rsidRDefault="00B23CBC" w:rsidP="00B23CBC">
      <w:r>
        <w:rPr>
          <w:b/>
        </w:rPr>
        <w:t xml:space="preserve">Keyboard - </w:t>
      </w:r>
      <w:r>
        <w:t>In order to provide input to the system</w:t>
      </w:r>
    </w:p>
    <w:p w14:paraId="70310876" w14:textId="77777777" w:rsidR="00B23CBC" w:rsidRDefault="00B23CBC" w:rsidP="00B23CBC">
      <w:pPr>
        <w:rPr>
          <w:rStyle w:val="mw-headline"/>
        </w:rPr>
      </w:pPr>
      <w:r>
        <w:rPr>
          <w:b/>
        </w:rPr>
        <w:t xml:space="preserve">Mouse – </w:t>
      </w:r>
      <w:r>
        <w:t>In order to navigate through the system</w:t>
      </w:r>
      <w:r>
        <w:br/>
      </w:r>
      <w:r>
        <w:rPr>
          <w:b/>
        </w:rPr>
        <w:t xml:space="preserve">Universal Serial Bus (USB) - </w:t>
      </w:r>
      <w:r>
        <w:t>In order to store the software and access it</w:t>
      </w:r>
      <w:r>
        <w:br/>
      </w:r>
      <w:r>
        <w:rPr>
          <w:b/>
        </w:rPr>
        <w:t>Network –</w:t>
      </w:r>
      <w:r>
        <w:t xml:space="preserve"> this is a suggestion as if the software was stored in a network, all computers and laptops will have access to it and run it, instead of manually downloading it in all the laptops or the computer they need. Storing on a network allows you to access all the data in the software and keeps the program connected. For example if the program was downloaded manually in each computer, it will work however, the database will not be connected but rather be separated.</w:t>
      </w:r>
    </w:p>
    <w:p w14:paraId="241E7E45" w14:textId="77777777" w:rsidR="00B23CBC" w:rsidRDefault="00B23CBC" w:rsidP="00B23CBC">
      <w:pPr>
        <w:pStyle w:val="Heading2"/>
        <w:rPr>
          <w:rStyle w:val="mw-headline"/>
        </w:rPr>
      </w:pPr>
      <w:bookmarkStart w:id="25" w:name="_Toc445451569"/>
      <w:bookmarkStart w:id="26" w:name="_Toc449432704"/>
      <w:r w:rsidRPr="009E1775">
        <w:rPr>
          <w:rStyle w:val="mw-headline"/>
        </w:rPr>
        <w:t>Identification of suitable algorithms for data transformation, pseudocode of these algorithms</w:t>
      </w:r>
      <w:bookmarkEnd w:id="25"/>
      <w:bookmarkEnd w:id="26"/>
    </w:p>
    <w:tbl>
      <w:tblPr>
        <w:tblStyle w:val="TableGrid"/>
        <w:tblW w:w="0" w:type="auto"/>
        <w:tblLook w:val="04A0" w:firstRow="1" w:lastRow="0" w:firstColumn="1" w:lastColumn="0" w:noHBand="0" w:noVBand="1"/>
      </w:tblPr>
      <w:tblGrid>
        <w:gridCol w:w="9016"/>
      </w:tblGrid>
      <w:tr w:rsidR="00B23CBC" w14:paraId="42C48A33" w14:textId="77777777" w:rsidTr="00BA0560">
        <w:tc>
          <w:tcPr>
            <w:tcW w:w="9016" w:type="dxa"/>
          </w:tcPr>
          <w:p w14:paraId="40DEEA05" w14:textId="77777777" w:rsidR="00B23CBC" w:rsidRDefault="00B23CBC" w:rsidP="00BA0560">
            <w:r>
              <w:t>Title:</w:t>
            </w:r>
          </w:p>
        </w:tc>
      </w:tr>
      <w:tr w:rsidR="00B23CBC" w14:paraId="755F6B41" w14:textId="77777777" w:rsidTr="00BA0560">
        <w:tc>
          <w:tcPr>
            <w:tcW w:w="9016" w:type="dxa"/>
          </w:tcPr>
          <w:p w14:paraId="08F68BD7" w14:textId="77777777" w:rsidR="00B23CBC" w:rsidRDefault="00B23CBC" w:rsidP="00BA0560">
            <w:r>
              <w:t>Explanation:</w:t>
            </w:r>
          </w:p>
        </w:tc>
      </w:tr>
      <w:tr w:rsidR="00B23CBC" w14:paraId="3E13F5F4" w14:textId="77777777" w:rsidTr="00BA0560">
        <w:tc>
          <w:tcPr>
            <w:tcW w:w="9016" w:type="dxa"/>
          </w:tcPr>
          <w:p w14:paraId="68A286A2" w14:textId="3C3DFF74" w:rsidR="00B23CBC" w:rsidRDefault="00782E00" w:rsidP="00BA0560">
            <w:r>
              <w:t>Pseudo Code</w:t>
            </w:r>
            <w:r w:rsidR="00B23CBC">
              <w:t>:</w:t>
            </w:r>
          </w:p>
        </w:tc>
      </w:tr>
    </w:tbl>
    <w:p w14:paraId="1ECF6A35" w14:textId="77777777" w:rsidR="00B23CBC" w:rsidRDefault="00B23CBC" w:rsidP="00B23CBC"/>
    <w:tbl>
      <w:tblPr>
        <w:tblStyle w:val="TableGrid"/>
        <w:tblpPr w:leftFromText="180" w:rightFromText="180" w:vertAnchor="text" w:horzAnchor="margin" w:tblpY="18"/>
        <w:tblW w:w="0" w:type="auto"/>
        <w:tblLook w:val="04A0" w:firstRow="1" w:lastRow="0" w:firstColumn="1" w:lastColumn="0" w:noHBand="0" w:noVBand="1"/>
      </w:tblPr>
      <w:tblGrid>
        <w:gridCol w:w="9016"/>
      </w:tblGrid>
      <w:tr w:rsidR="00B23CBC" w14:paraId="6E21B74E" w14:textId="77777777" w:rsidTr="00BA0560">
        <w:tc>
          <w:tcPr>
            <w:tcW w:w="9016" w:type="dxa"/>
          </w:tcPr>
          <w:p w14:paraId="162A418F" w14:textId="6B15E7BC" w:rsidR="00B23CBC" w:rsidRDefault="00B23CBC" w:rsidP="00BA0560">
            <w:r>
              <w:t xml:space="preserve">Salting and </w:t>
            </w:r>
            <w:r w:rsidR="005044FA">
              <w:t>Hashing</w:t>
            </w:r>
            <w:r>
              <w:t xml:space="preserve"> Password</w:t>
            </w:r>
          </w:p>
        </w:tc>
      </w:tr>
      <w:tr w:rsidR="00B23CBC" w14:paraId="001B3DEC" w14:textId="77777777" w:rsidTr="00BA0560">
        <w:tc>
          <w:tcPr>
            <w:tcW w:w="9016" w:type="dxa"/>
          </w:tcPr>
          <w:p w14:paraId="1E82198F" w14:textId="798A1776" w:rsidR="00B23CBC" w:rsidRDefault="00B23CBC" w:rsidP="00BA0560">
            <w:r>
              <w:t xml:space="preserve">Explanation: Hasing is encryption based on math and because it encodes the data in a secure manner it can not be reversed.  Even though we </w:t>
            </w:r>
            <w:r w:rsidR="005044FA">
              <w:t>cannot</w:t>
            </w:r>
            <w:r>
              <w:t xml:space="preserve"> reverse engineer the password from the hash, Hackers can create a single rainbow table (a precomputed table for reversing cryptographic hash functions) which is used for cracking password hashes. Therefore the reason Salting is important cause it adds a random generated piece of information (characters, symbols e.g.) to the password to create a unique hash results. This forces the hacker to create a rainbow table for each user to figure out the password. This makes it computiontionally too expensive and time consuming.</w:t>
            </w:r>
          </w:p>
        </w:tc>
      </w:tr>
      <w:tr w:rsidR="00B23CBC" w14:paraId="2931FD3E" w14:textId="77777777" w:rsidTr="00BA0560">
        <w:tc>
          <w:tcPr>
            <w:tcW w:w="9016" w:type="dxa"/>
          </w:tcPr>
          <w:p w14:paraId="30233857" w14:textId="10DFE6CF" w:rsidR="00B23CBC" w:rsidRDefault="00782E00" w:rsidP="00BA0560">
            <w:r>
              <w:t>Pseudo Code</w:t>
            </w:r>
            <w:r w:rsidR="00B23CBC">
              <w:t>:</w:t>
            </w:r>
          </w:p>
          <w:p w14:paraId="52351E86" w14:textId="527FB174" w:rsidR="00B23CBC" w:rsidRDefault="00B23CBC" w:rsidP="00BA0560">
            <w:pPr>
              <w:rPr>
                <w:rFonts w:ascii="Consolas" w:hAnsi="Consolas" w:cs="Consolas"/>
                <w:color w:val="000000"/>
                <w:sz w:val="19"/>
                <w:szCs w:val="19"/>
              </w:rPr>
            </w:pPr>
            <w:r>
              <w:t xml:space="preserve">Salt = RandomSize(Min,Max) – The salt has a random length within </w:t>
            </w:r>
            <w:r w:rsidR="00997C07">
              <w:t>the min and max e.g (4,12) implies it has a random salt of values and needs to be length of 4 to 12.</w:t>
            </w:r>
          </w:p>
          <w:p w14:paraId="5AE0D664" w14:textId="77777777" w:rsidR="00B23CBC" w:rsidRDefault="00B23CBC" w:rsidP="00BA0560">
            <w:pPr>
              <w:rPr>
                <w:rFonts w:ascii="Consolas" w:hAnsi="Consolas" w:cs="Consolas"/>
                <w:color w:val="000000"/>
                <w:sz w:val="19"/>
                <w:szCs w:val="19"/>
              </w:rPr>
            </w:pPr>
            <w:r>
              <w:rPr>
                <w:rFonts w:ascii="Consolas" w:hAnsi="Consolas" w:cs="Consolas"/>
                <w:color w:val="000000"/>
                <w:sz w:val="19"/>
                <w:szCs w:val="19"/>
              </w:rPr>
              <w:t xml:space="preserve">RNGCryptoServiceProvider GenerateSaltValue = New RNGCryptoServiceProvider </w:t>
            </w:r>
          </w:p>
          <w:p w14:paraId="7E8DA0C0" w14:textId="77777777" w:rsidR="00B23CBC" w:rsidRDefault="00B23CBC" w:rsidP="00BA0560">
            <w:r>
              <w:t xml:space="preserve">GenerateSaltValue.GetNonZero(Salt) –fills the salt with random values which isn’t null within the size </w:t>
            </w:r>
          </w:p>
          <w:p w14:paraId="1A5CF192" w14:textId="77777777" w:rsidR="00B23CBC" w:rsidRPr="008B4589" w:rsidRDefault="00B23CBC" w:rsidP="00BA0560">
            <w:r>
              <w:t>PlainAndSalt = PasswordText  + Salt</w:t>
            </w:r>
          </w:p>
          <w:p w14:paraId="7AAC1F6A" w14:textId="77777777" w:rsidR="00B23CBC" w:rsidRPr="008B4589" w:rsidRDefault="00B23CBC" w:rsidP="00BA0560">
            <w:pPr>
              <w:rPr>
                <w:rFonts w:cs="Consolas"/>
                <w:color w:val="000000"/>
                <w:sz w:val="22"/>
              </w:rPr>
            </w:pPr>
            <w:r w:rsidRPr="008B4589">
              <w:rPr>
                <w:rFonts w:cs="Consolas"/>
                <w:color w:val="000000"/>
                <w:sz w:val="22"/>
              </w:rPr>
              <w:t>Sha256Manged HashThePassword = new Sha25Managed – Used to hash, compute</w:t>
            </w:r>
            <w:r>
              <w:rPr>
                <w:rFonts w:cs="Consolas"/>
                <w:color w:val="000000"/>
                <w:sz w:val="22"/>
              </w:rPr>
              <w:t>s a hash that is almost unique.</w:t>
            </w:r>
          </w:p>
          <w:p w14:paraId="383E1A3F" w14:textId="77777777" w:rsidR="00B23CBC" w:rsidRDefault="00B23CBC" w:rsidP="00BA0560">
            <w:r>
              <w:t>EncryptedPassword = HashThePassword.ComputeHash(PlainAndSalt) – computes  a hash for the provided value(PlainAndSalt)</w:t>
            </w:r>
          </w:p>
          <w:p w14:paraId="4181BCBA" w14:textId="77777777" w:rsidR="00B23CBC" w:rsidRDefault="00B23CBC" w:rsidP="00BA0560"/>
        </w:tc>
      </w:tr>
    </w:tbl>
    <w:p w14:paraId="7DCD0CE9" w14:textId="77777777" w:rsidR="00B23CBC" w:rsidRDefault="00B23CBC" w:rsidP="00B23CBC"/>
    <w:p w14:paraId="756B2B1A" w14:textId="77777777" w:rsidR="005044FA" w:rsidRDefault="005044FA" w:rsidP="00B23CBC"/>
    <w:p w14:paraId="2B6181E0" w14:textId="77777777" w:rsidR="005044FA" w:rsidRDefault="005044FA" w:rsidP="00B23CBC"/>
    <w:p w14:paraId="56C04AE9" w14:textId="77777777" w:rsidR="005044FA" w:rsidRDefault="005044FA" w:rsidP="00B23CBC"/>
    <w:tbl>
      <w:tblPr>
        <w:tblStyle w:val="TableGrid"/>
        <w:tblpPr w:leftFromText="180" w:rightFromText="180" w:vertAnchor="text" w:horzAnchor="margin" w:tblpY="18"/>
        <w:tblW w:w="0" w:type="auto"/>
        <w:tblLook w:val="04A0" w:firstRow="1" w:lastRow="0" w:firstColumn="1" w:lastColumn="0" w:noHBand="0" w:noVBand="1"/>
      </w:tblPr>
      <w:tblGrid>
        <w:gridCol w:w="9016"/>
      </w:tblGrid>
      <w:tr w:rsidR="00B23CBC" w14:paraId="326E388D" w14:textId="77777777" w:rsidTr="00BA0560">
        <w:tc>
          <w:tcPr>
            <w:tcW w:w="9016" w:type="dxa"/>
          </w:tcPr>
          <w:p w14:paraId="3E753B3C" w14:textId="77777777" w:rsidR="00B23CBC" w:rsidRDefault="00B23CBC" w:rsidP="00BA0560">
            <w:r>
              <w:t>Validating User Registration</w:t>
            </w:r>
          </w:p>
        </w:tc>
      </w:tr>
      <w:tr w:rsidR="00B23CBC" w14:paraId="69D20EA9" w14:textId="77777777" w:rsidTr="00BA0560">
        <w:tc>
          <w:tcPr>
            <w:tcW w:w="9016" w:type="dxa"/>
          </w:tcPr>
          <w:p w14:paraId="497C4533" w14:textId="77777777" w:rsidR="00B23CBC" w:rsidRDefault="00B23CBC" w:rsidP="00BA0560">
            <w:r>
              <w:t>Explanation: Users’ registration details must be controlled in such a way so their input does not cause any issues for the system. Also, it must be controlled for the user’s own security</w:t>
            </w:r>
          </w:p>
          <w:p w14:paraId="3F779669" w14:textId="77777777" w:rsidR="00B23CBC" w:rsidRDefault="00B23CBC" w:rsidP="00BA0560">
            <w:r>
              <w:t xml:space="preserve">This function checks all of the user’s input during registration. Employee Registration Fields are (FullName, Email,Phone Number, Address, PostCode, Username, Password) </w:t>
            </w:r>
          </w:p>
        </w:tc>
      </w:tr>
      <w:tr w:rsidR="00B23CBC" w14:paraId="3A3E16FB" w14:textId="77777777" w:rsidTr="00BA0560">
        <w:tc>
          <w:tcPr>
            <w:tcW w:w="9016" w:type="dxa"/>
          </w:tcPr>
          <w:p w14:paraId="3A896567" w14:textId="752E2283" w:rsidR="00B23CBC" w:rsidRDefault="005044FA" w:rsidP="00BA0560">
            <w:r>
              <w:t xml:space="preserve">If </w:t>
            </w:r>
            <w:r w:rsidR="00B23CBC">
              <w:t>FullName.Text = Null OR Email = Null, Or Phone Numb</w:t>
            </w:r>
            <w:r>
              <w:t xml:space="preserve">er = Null ……… Password = Null </w:t>
            </w:r>
            <w:r w:rsidR="00B23CBC">
              <w:t>then</w:t>
            </w:r>
          </w:p>
          <w:p w14:paraId="2A06B300" w14:textId="77777777" w:rsidR="005044FA" w:rsidRDefault="005044FA" w:rsidP="00BA0560"/>
          <w:p w14:paraId="656E4120" w14:textId="77777777" w:rsidR="00B23CBC" w:rsidRDefault="00B23CBC" w:rsidP="00BA0560">
            <w:r>
              <w:t>Show messagebox to tell user to required Fields</w:t>
            </w:r>
          </w:p>
          <w:p w14:paraId="51C5483C" w14:textId="41B2F70A" w:rsidR="00B23CBC" w:rsidRDefault="00B23CBC" w:rsidP="00BA0560"/>
          <w:p w14:paraId="1870F6F2" w14:textId="09BC0723" w:rsidR="00B23CBC" w:rsidRDefault="00B23CBC" w:rsidP="00BA0560">
            <w:r>
              <w:t>Else</w:t>
            </w:r>
            <w:r>
              <w:br/>
            </w:r>
          </w:p>
          <w:p w14:paraId="20A0DE1B" w14:textId="77777777" w:rsidR="005044FA" w:rsidRDefault="00B23CBC" w:rsidP="005044FA">
            <w:pPr>
              <w:tabs>
                <w:tab w:val="left" w:pos="5055"/>
              </w:tabs>
            </w:pPr>
            <w:r>
              <w:t>If  an User with that Email</w:t>
            </w:r>
            <w:r w:rsidR="005044FA">
              <w:t xml:space="preserve"> or Username exist ) then</w:t>
            </w:r>
            <w:r w:rsidR="005044FA">
              <w:br/>
              <w:t xml:space="preserve">    </w:t>
            </w:r>
            <w:r>
              <w:t xml:space="preserve">        Show messagebox to tell the user an User already exi</w:t>
            </w:r>
            <w:r w:rsidR="005044FA">
              <w:t>sts with that email or username</w:t>
            </w:r>
          </w:p>
          <w:p w14:paraId="186E00F9" w14:textId="56757B3D" w:rsidR="00B23CBC" w:rsidRDefault="005044FA" w:rsidP="005044FA">
            <w:pPr>
              <w:tabs>
                <w:tab w:val="left" w:pos="5055"/>
              </w:tabs>
            </w:pPr>
            <w:r>
              <w:t>Else</w:t>
            </w:r>
          </w:p>
          <w:p w14:paraId="4F2801D6" w14:textId="6364E1C6" w:rsidR="00B23CBC" w:rsidRDefault="005044FA" w:rsidP="00BA0560">
            <w:r>
              <w:t xml:space="preserve">           If </w:t>
            </w:r>
            <w:r w:rsidR="00B23CBC">
              <w:t>Passwo</w:t>
            </w:r>
            <w:r>
              <w:t xml:space="preserve">rd.Text == ConfirmPassword.Text </w:t>
            </w:r>
            <w:r w:rsidR="00B23CBC">
              <w:t>then</w:t>
            </w:r>
            <w:r w:rsidR="00B23CBC">
              <w:br/>
              <w:t xml:space="preserve">                    </w:t>
            </w:r>
          </w:p>
          <w:p w14:paraId="4CDB3D1E" w14:textId="77777777" w:rsidR="00B23CBC" w:rsidRDefault="00B23CBC" w:rsidP="00BA0560">
            <w:r>
              <w:t xml:space="preserve">                            Messagebox to alert the user that the password doesn’t match!</w:t>
            </w:r>
          </w:p>
          <w:p w14:paraId="11C48197" w14:textId="628201EE" w:rsidR="00B23CBC" w:rsidRDefault="00B23CBC" w:rsidP="00BA0560">
            <w:r>
              <w:t xml:space="preserve">                     </w:t>
            </w:r>
          </w:p>
          <w:p w14:paraId="3AAC4197" w14:textId="7405AD4C" w:rsidR="00B23CBC" w:rsidRDefault="00B23CBC" w:rsidP="00BA0560">
            <w:r>
              <w:t xml:space="preserve">          Else </w:t>
            </w:r>
          </w:p>
          <w:p w14:paraId="7D5D1F7C" w14:textId="4F47EB71" w:rsidR="00B23CBC" w:rsidRDefault="005044FA" w:rsidP="00BA0560">
            <w:r>
              <w:t xml:space="preserve">                            </w:t>
            </w:r>
          </w:p>
          <w:p w14:paraId="788DCBE2" w14:textId="2DA89D27" w:rsidR="00B23CBC" w:rsidRDefault="00B23CBC" w:rsidP="00BA0560">
            <w:r>
              <w:t xml:space="preserve">          Inserts the User into the databae</w:t>
            </w:r>
            <w:r>
              <w:br/>
              <w:t xml:space="preserve">          Messagebox to show stating “The User has been added to the system”</w:t>
            </w:r>
          </w:p>
          <w:p w14:paraId="19588D36" w14:textId="18D62A28" w:rsidR="005044FA" w:rsidRDefault="00B23CBC" w:rsidP="00BA0560">
            <w:r>
              <w:t xml:space="preserve">            </w:t>
            </w:r>
            <w:r w:rsidR="005044FA">
              <w:t>End if</w:t>
            </w:r>
          </w:p>
          <w:p w14:paraId="38A1BD1B" w14:textId="397357AA" w:rsidR="005044FA" w:rsidRDefault="005044FA" w:rsidP="00BA0560">
            <w:r>
              <w:t>End if</w:t>
            </w:r>
          </w:p>
          <w:p w14:paraId="05EEE9E3" w14:textId="77777777" w:rsidR="005044FA" w:rsidRDefault="005044FA" w:rsidP="00BA0560"/>
          <w:p w14:paraId="72D39668" w14:textId="721E8EC8" w:rsidR="00B23CBC" w:rsidRDefault="00B23CBC" w:rsidP="00BA0560">
            <w:r>
              <w:br/>
              <w:t xml:space="preserve">          </w:t>
            </w:r>
            <w:r>
              <w:br/>
            </w:r>
          </w:p>
        </w:tc>
      </w:tr>
    </w:tbl>
    <w:p w14:paraId="7B04771E" w14:textId="77777777" w:rsidR="00B23CBC" w:rsidRDefault="00B23CBC" w:rsidP="00B23CBC"/>
    <w:tbl>
      <w:tblPr>
        <w:tblStyle w:val="TableGrid"/>
        <w:tblpPr w:leftFromText="180" w:rightFromText="180" w:vertAnchor="text" w:horzAnchor="margin" w:tblpY="18"/>
        <w:tblW w:w="0" w:type="auto"/>
        <w:tblLook w:val="04A0" w:firstRow="1" w:lastRow="0" w:firstColumn="1" w:lastColumn="0" w:noHBand="0" w:noVBand="1"/>
      </w:tblPr>
      <w:tblGrid>
        <w:gridCol w:w="9016"/>
      </w:tblGrid>
      <w:tr w:rsidR="00B23CBC" w14:paraId="33E771AD" w14:textId="77777777" w:rsidTr="00BA0560">
        <w:tc>
          <w:tcPr>
            <w:tcW w:w="9016" w:type="dxa"/>
          </w:tcPr>
          <w:p w14:paraId="755AB53A" w14:textId="77777777" w:rsidR="00B23CBC" w:rsidRDefault="00B23CBC" w:rsidP="00BA0560">
            <w:r>
              <w:t>Presenting the Tables in the Database into a Table in the System</w:t>
            </w:r>
          </w:p>
        </w:tc>
      </w:tr>
      <w:tr w:rsidR="00B23CBC" w14:paraId="23F48495" w14:textId="77777777" w:rsidTr="00BA0560">
        <w:tc>
          <w:tcPr>
            <w:tcW w:w="9016" w:type="dxa"/>
          </w:tcPr>
          <w:p w14:paraId="5100BA36" w14:textId="77777777" w:rsidR="00B23CBC" w:rsidRDefault="00B23CBC" w:rsidP="00BA0560">
            <w:r>
              <w:t xml:space="preserve">Explanation: This gets all the values in a Database Table e.g. Customer Table and saves them into a DataTable in the system which is similar to an array and holds all the values. Now we obtain the values we want from the DataTable and show them in a ListView </w:t>
            </w:r>
          </w:p>
        </w:tc>
      </w:tr>
      <w:tr w:rsidR="00B23CBC" w14:paraId="708D94DF" w14:textId="77777777" w:rsidTr="00BA0560">
        <w:tc>
          <w:tcPr>
            <w:tcW w:w="9016" w:type="dxa"/>
          </w:tcPr>
          <w:p w14:paraId="768F0F3C" w14:textId="77777777" w:rsidR="00B23CBC" w:rsidRDefault="00B23CBC" w:rsidP="00BA0560">
            <w:r>
              <w:t>DataTable CustomerTable = SELECT * FROM Customer</w:t>
            </w:r>
          </w:p>
          <w:p w14:paraId="69485918" w14:textId="77777777" w:rsidR="00B23CBC" w:rsidRDefault="00B23CBC" w:rsidP="00BA0560">
            <w:r>
              <w:t>ListView CustomerListView = new ListView</w:t>
            </w:r>
          </w:p>
          <w:p w14:paraId="178EE7EE" w14:textId="77777777" w:rsidR="00B23CBC" w:rsidRDefault="00B23CBC" w:rsidP="00BA0560">
            <w:r>
              <w:t>CustomerListView .AddColumn = “FullName”</w:t>
            </w:r>
            <w:r>
              <w:br/>
              <w:t xml:space="preserve"> CustomerListView.AddColumn = “Email”</w:t>
            </w:r>
          </w:p>
          <w:p w14:paraId="606452C0" w14:textId="77777777" w:rsidR="00B23CBC" w:rsidRDefault="00B23CBC" w:rsidP="00BA0560">
            <w:r>
              <w:t>CustomerListView.AddColumn = “PhoneNumber”</w:t>
            </w:r>
          </w:p>
          <w:p w14:paraId="03C77FEC" w14:textId="77777777" w:rsidR="00B23CBC" w:rsidRDefault="00B23CBC" w:rsidP="00BA0560">
            <w:r>
              <w:t>^Sets the ListView with Columns. Don’t require in programming as you can design it with the columns instead of dynamically programming it</w:t>
            </w:r>
          </w:p>
          <w:p w14:paraId="178330FE" w14:textId="77777777" w:rsidR="00B23CBC" w:rsidRDefault="00B23CBC" w:rsidP="00BA0560"/>
          <w:p w14:paraId="1EFB32DA" w14:textId="30364D1C" w:rsidR="00B23CBC" w:rsidRDefault="00B23CBC" w:rsidP="00BA0560">
            <w:r>
              <w:t>Foreach (DataRow CustomerRow in CustomerTable) – For Each row in Customer Row.</w:t>
            </w:r>
            <w:r>
              <w:br/>
            </w:r>
          </w:p>
          <w:p w14:paraId="25DA9FFA" w14:textId="77777777" w:rsidR="00B23CBC" w:rsidRDefault="00B23CBC" w:rsidP="00BA0560">
            <w:r>
              <w:lastRenderedPageBreak/>
              <w:t xml:space="preserve">  ListViewItem Item = new ListViewItem(CustomerRow[“FullName”] –Gets the items  from that specifc row and gets the column value of “FullName”  </w:t>
            </w:r>
          </w:p>
          <w:p w14:paraId="4F37F7EF" w14:textId="77777777" w:rsidR="00B23CBC" w:rsidRDefault="00B23CBC" w:rsidP="00BA0560">
            <w:r>
              <w:t xml:space="preserve">  Item.subitems.Add(CustomerRow[“Email”] –Gets colum “Email” for this row</w:t>
            </w:r>
          </w:p>
          <w:p w14:paraId="312F7BEB" w14:textId="77777777" w:rsidR="00B23CBC" w:rsidRDefault="00B23CBC" w:rsidP="00BA0560">
            <w:r>
              <w:t xml:space="preserve">  Item.subitems.Add(CustomerRow[“PhoneNumber”]</w:t>
            </w:r>
          </w:p>
          <w:p w14:paraId="05B1B606" w14:textId="77777777" w:rsidR="00B23CBC" w:rsidRDefault="00B23CBC" w:rsidP="00BA0560">
            <w:pPr>
              <w:tabs>
                <w:tab w:val="left" w:pos="1740"/>
              </w:tabs>
            </w:pPr>
            <w:r>
              <w:t xml:space="preserve">  CustomerListView.Items.Add(Item) </w:t>
            </w:r>
            <w:r>
              <w:tab/>
              <w:t>- ListView CustomerListView then adds this items into the ListView.</w:t>
            </w:r>
          </w:p>
          <w:p w14:paraId="0DA0BAE1" w14:textId="77777777" w:rsidR="00B23CBC" w:rsidRDefault="00B23CBC" w:rsidP="00BA0560">
            <w:pPr>
              <w:tabs>
                <w:tab w:val="left" w:pos="1740"/>
              </w:tabs>
            </w:pPr>
          </w:p>
          <w:p w14:paraId="6A2E1424" w14:textId="23D58FC9" w:rsidR="00B23CBC" w:rsidRDefault="00B23CBC" w:rsidP="00BA0560">
            <w:r>
              <w:br/>
              <w:t xml:space="preserve"> this loops until it has got all the rows.</w:t>
            </w:r>
          </w:p>
          <w:p w14:paraId="04C79115" w14:textId="77777777" w:rsidR="00B23CBC" w:rsidRDefault="00B23CBC" w:rsidP="00BA0560"/>
          <w:p w14:paraId="77158A99" w14:textId="77777777" w:rsidR="00B23CBC" w:rsidRDefault="00B23CBC" w:rsidP="00BA0560">
            <w:r>
              <w:t>CustomerListView.AutoResizeColumns – to resize Columns and items it contains.</w:t>
            </w:r>
          </w:p>
          <w:p w14:paraId="107303B9" w14:textId="77777777" w:rsidR="00B23CBC" w:rsidRDefault="00B23CBC" w:rsidP="00BA0560"/>
          <w:p w14:paraId="276298AA" w14:textId="77777777" w:rsidR="00B23CBC" w:rsidRDefault="00B23CBC" w:rsidP="00BA0560">
            <w:r>
              <w:t xml:space="preserve">Example. If it had gotten “Barry Allen” From the CustomerRow[“FullName”] then for [“Email”] was </w:t>
            </w:r>
            <w:hyperlink r:id="rId41" w:history="1">
              <w:r w:rsidRPr="002D369C">
                <w:rPr>
                  <w:rStyle w:val="Hyperlink"/>
                </w:rPr>
                <w:t>BarryAllen@theflash.com</w:t>
              </w:r>
            </w:hyperlink>
            <w:r>
              <w:t xml:space="preserve"> and the [“PhoneNumber”] it got was  079….</w:t>
            </w:r>
          </w:p>
          <w:p w14:paraId="0C877E0A" w14:textId="77777777" w:rsidR="00B23CBC" w:rsidRDefault="00B23CBC" w:rsidP="00BA0560"/>
          <w:p w14:paraId="44FAF5A9" w14:textId="77777777" w:rsidR="00B23CBC" w:rsidRDefault="00B23CBC" w:rsidP="00BA0560">
            <w:r>
              <w:t>The items will be added in the order they are collected into the list view.</w:t>
            </w:r>
          </w:p>
          <w:p w14:paraId="6AAF3ECA" w14:textId="77777777" w:rsidR="00B23CBC" w:rsidRDefault="00B23CBC" w:rsidP="00BA0560">
            <w:r>
              <w:t>The first column in the ListView we made was FullName and the first items we got from the DataTable from our query was [“FullName”]</w:t>
            </w:r>
          </w:p>
          <w:p w14:paraId="6008C8E3" w14:textId="77777777" w:rsidR="00B23CBC" w:rsidRDefault="00B23CBC" w:rsidP="00BA0560">
            <w:r>
              <w:t>Output example</w:t>
            </w:r>
          </w:p>
          <w:p w14:paraId="4C0F8FD2" w14:textId="77777777" w:rsidR="00B23CBC" w:rsidRDefault="00B23CBC" w:rsidP="00BA0560">
            <w:r>
              <w:t>Fullname           l                  Email                       l    PhoneNumber</w:t>
            </w:r>
          </w:p>
          <w:p w14:paraId="0C0D3F96" w14:textId="77777777" w:rsidR="00B23CBC" w:rsidRDefault="00B23CBC" w:rsidP="00BA0560">
            <w:r>
              <w:t>---------------------------------------------------------------------------------------</w:t>
            </w:r>
          </w:p>
          <w:p w14:paraId="734D1E3A" w14:textId="77777777" w:rsidR="00B23CBC" w:rsidRDefault="00B23CBC" w:rsidP="00BA0560">
            <w:r>
              <w:t xml:space="preserve">Barry Allen        l </w:t>
            </w:r>
            <w:hyperlink r:id="rId42" w:history="1">
              <w:r w:rsidRPr="002D369C">
                <w:rPr>
                  <w:rStyle w:val="Hyperlink"/>
                </w:rPr>
                <w:t>BarryAllen@theflash.com</w:t>
              </w:r>
            </w:hyperlink>
            <w:r>
              <w:t xml:space="preserve">    l       079…..</w:t>
            </w:r>
            <w:r>
              <w:br/>
            </w:r>
          </w:p>
        </w:tc>
      </w:tr>
    </w:tbl>
    <w:p w14:paraId="3501DE23" w14:textId="6EF152C5" w:rsidR="00B23CBC" w:rsidRDefault="00B23CBC" w:rsidP="006E46E5">
      <w:pPr>
        <w:tabs>
          <w:tab w:val="left" w:pos="2280"/>
        </w:tabs>
      </w:pPr>
      <w:r>
        <w:lastRenderedPageBreak/>
        <w:tab/>
      </w:r>
    </w:p>
    <w:tbl>
      <w:tblPr>
        <w:tblStyle w:val="TableGrid"/>
        <w:tblpPr w:leftFromText="180" w:rightFromText="180" w:vertAnchor="text" w:horzAnchor="margin" w:tblpY="18"/>
        <w:tblW w:w="0" w:type="auto"/>
        <w:tblLook w:val="04A0" w:firstRow="1" w:lastRow="0" w:firstColumn="1" w:lastColumn="0" w:noHBand="0" w:noVBand="1"/>
      </w:tblPr>
      <w:tblGrid>
        <w:gridCol w:w="9016"/>
      </w:tblGrid>
      <w:tr w:rsidR="00B23CBC" w14:paraId="3ECDBFD9" w14:textId="77777777" w:rsidTr="00BA0560">
        <w:tc>
          <w:tcPr>
            <w:tcW w:w="9016" w:type="dxa"/>
          </w:tcPr>
          <w:p w14:paraId="23B3ABAD" w14:textId="77777777" w:rsidR="00B23CBC" w:rsidRDefault="00B23CBC" w:rsidP="00BA0560">
            <w:r>
              <w:t>Querying an SQL through a class</w:t>
            </w:r>
          </w:p>
        </w:tc>
      </w:tr>
      <w:tr w:rsidR="00B23CBC" w14:paraId="6D79F146" w14:textId="77777777" w:rsidTr="00BA0560">
        <w:tc>
          <w:tcPr>
            <w:tcW w:w="9016" w:type="dxa"/>
          </w:tcPr>
          <w:p w14:paraId="7645C3EA" w14:textId="77777777" w:rsidR="00B23CBC" w:rsidRDefault="00B23CBC" w:rsidP="00BA0560">
            <w:r>
              <w:t>Explanation:  Instead of writing long lines to declare connection, set up variables and setting up command and executing for everytime you need to run a query. It is faster to run a query through a class which has everything set up already.</w:t>
            </w:r>
          </w:p>
        </w:tc>
      </w:tr>
      <w:tr w:rsidR="00B23CBC" w14:paraId="5228DC65" w14:textId="77777777" w:rsidTr="00BA0560">
        <w:tc>
          <w:tcPr>
            <w:tcW w:w="9016" w:type="dxa"/>
          </w:tcPr>
          <w:p w14:paraId="7A2A01A3" w14:textId="77777777" w:rsidR="00B23CBC" w:rsidRPr="00AE6AF9" w:rsidRDefault="00B23CBC" w:rsidP="00BA0560">
            <w:pPr>
              <w:rPr>
                <w:b/>
              </w:rPr>
            </w:pPr>
            <w:r w:rsidRPr="00AE6AF9">
              <w:rPr>
                <w:b/>
              </w:rPr>
              <w:t>Class RunMyQueries :</w:t>
            </w:r>
          </w:p>
          <w:p w14:paraId="388DCA1E" w14:textId="77777777" w:rsidR="00B23CBC" w:rsidRPr="00AE6AF9" w:rsidRDefault="00B23CBC" w:rsidP="00BA0560">
            <w:pPr>
              <w:rPr>
                <w:b/>
              </w:rPr>
            </w:pPr>
            <w:r>
              <w:t xml:space="preserve"> </w:t>
            </w:r>
            <w:r w:rsidRPr="00AE6AF9">
              <w:rPr>
                <w:b/>
              </w:rPr>
              <w:t xml:space="preserve">Bolean RunExecuteNonQuery (string Query) </w:t>
            </w:r>
            <w:r>
              <w:rPr>
                <w:b/>
              </w:rPr>
              <w:t>– Needed to be provided with a query</w:t>
            </w:r>
          </w:p>
          <w:p w14:paraId="328FBD23" w14:textId="2E38FF65" w:rsidR="00B23CBC" w:rsidRDefault="00B23CBC" w:rsidP="00BA0560">
            <w:r>
              <w:t xml:space="preserve">   Connection p_Connection = new Connection (TheDatabase.txt)</w:t>
            </w:r>
            <w:r>
              <w:br/>
              <w:t xml:space="preserve">   try </w:t>
            </w:r>
            <w:r>
              <w:br/>
              <w:t xml:space="preserve">         p_Connection.Open()</w:t>
            </w:r>
          </w:p>
          <w:p w14:paraId="4F57B231" w14:textId="5BAA7F76" w:rsidR="00B23CBC" w:rsidRDefault="00B23CBC" w:rsidP="00BA0560">
            <w:r>
              <w:t xml:space="preserve">     Catch</w:t>
            </w:r>
            <w:r>
              <w:br/>
              <w:t xml:space="preserve">           </w:t>
            </w:r>
          </w:p>
          <w:p w14:paraId="725BF0C4" w14:textId="77777777" w:rsidR="00B23CBC" w:rsidRDefault="00B23CBC" w:rsidP="00BA0560">
            <w:r>
              <w:t xml:space="preserve">             Adds the error to the Debug e.g. “Connection Failed”</w:t>
            </w:r>
          </w:p>
          <w:p w14:paraId="4C308FC8" w14:textId="52F9C7E4" w:rsidR="00B23CBC" w:rsidRDefault="00B23CBC" w:rsidP="00BA0560">
            <w:r>
              <w:t xml:space="preserve">             Return false</w:t>
            </w:r>
            <w:r>
              <w:br/>
              <w:t xml:space="preserve">          </w:t>
            </w:r>
          </w:p>
          <w:p w14:paraId="7E08B9CE" w14:textId="77777777" w:rsidR="00B23CBC" w:rsidRDefault="00B23CBC" w:rsidP="00BA0560">
            <w:r>
              <w:t xml:space="preserve">            Command  p_Command = new Command ( Query, p_Connection) </w:t>
            </w:r>
          </w:p>
          <w:p w14:paraId="2FCCFEFC" w14:textId="36E8AD6E" w:rsidR="00B23CBC" w:rsidRDefault="00B23CBC" w:rsidP="00BA0560">
            <w:r>
              <w:t xml:space="preserve">         Try</w:t>
            </w:r>
            <w:r>
              <w:br/>
              <w:t xml:space="preserve">         </w:t>
            </w:r>
            <w:r>
              <w:br/>
              <w:t xml:space="preserve">             p_Command.ExecuteNonQuery()</w:t>
            </w:r>
          </w:p>
          <w:p w14:paraId="665ED9CB" w14:textId="77777777" w:rsidR="00B23CBC" w:rsidRDefault="00B23CBC" w:rsidP="00BA0560">
            <w:r>
              <w:t xml:space="preserve">            Return true</w:t>
            </w:r>
          </w:p>
          <w:p w14:paraId="5FD62F30" w14:textId="537666AB" w:rsidR="00B23CBC" w:rsidRDefault="00B23CBC" w:rsidP="00BA0560">
            <w:r>
              <w:t xml:space="preserve">         </w:t>
            </w:r>
          </w:p>
          <w:p w14:paraId="36DD3A9A" w14:textId="77777777" w:rsidR="00B23CBC" w:rsidRDefault="00B23CBC" w:rsidP="00BA0560">
            <w:r>
              <w:t xml:space="preserve">         Catch</w:t>
            </w:r>
          </w:p>
          <w:p w14:paraId="601DEA94" w14:textId="17522D74" w:rsidR="00B23CBC" w:rsidRDefault="00B23CBC" w:rsidP="00BA0560">
            <w:r>
              <w:t xml:space="preserve">          </w:t>
            </w:r>
          </w:p>
          <w:p w14:paraId="76BD184A" w14:textId="77777777" w:rsidR="00B23CBC" w:rsidRDefault="00B23CBC" w:rsidP="00BA0560">
            <w:r>
              <w:t xml:space="preserve">            Adds the error to the Debug e.g. “Command Execute Failed”</w:t>
            </w:r>
          </w:p>
          <w:p w14:paraId="4F59B7A2" w14:textId="77777777" w:rsidR="00B23CBC" w:rsidRDefault="00B23CBC" w:rsidP="00BA0560">
            <w:r>
              <w:t xml:space="preserve">             Return false</w:t>
            </w:r>
          </w:p>
          <w:p w14:paraId="3FE6994B" w14:textId="004D9D18" w:rsidR="00B23CBC" w:rsidRDefault="00B23CBC" w:rsidP="00BA0560">
            <w:r>
              <w:t xml:space="preserve">             </w:t>
            </w:r>
          </w:p>
          <w:p w14:paraId="0C93AB1D" w14:textId="77777777" w:rsidR="00B23CBC" w:rsidRDefault="00B23CBC" w:rsidP="00BA0560">
            <w:r>
              <w:lastRenderedPageBreak/>
              <w:t xml:space="preserve">            p_Connection.Close</w:t>
            </w:r>
          </w:p>
          <w:p w14:paraId="18183B59" w14:textId="77777777" w:rsidR="00B23CBC" w:rsidRDefault="00B23CBC" w:rsidP="00BA0560"/>
          <w:p w14:paraId="74A98791" w14:textId="77777777" w:rsidR="00B23CBC" w:rsidRDefault="00B23CBC" w:rsidP="00BA0560">
            <w:r>
              <w:t>This is will run a query and try to execute it, any errors it will add it to the debug for the programmer to see.</w:t>
            </w:r>
          </w:p>
          <w:p w14:paraId="26C2B565" w14:textId="77777777" w:rsidR="00B23CBC" w:rsidRDefault="00B23CBC" w:rsidP="00BA0560">
            <w:r>
              <w:t>At the start of my project I had to do this for every time I run a query, most times I had 7 lines for each query I needed.</w:t>
            </w:r>
          </w:p>
          <w:p w14:paraId="16B5B6F1" w14:textId="77777777" w:rsidR="00B23CBC" w:rsidRDefault="00B23CBC" w:rsidP="00BA0560">
            <w:r>
              <w:t>However making a Class and putting the query for ExecuteNonQuery, Since its bolean it returns true for false if it executed it or not. Now back to my form.</w:t>
            </w:r>
          </w:p>
          <w:p w14:paraId="5437E775" w14:textId="77777777" w:rsidR="00B23CBC" w:rsidRDefault="00B23CBC" w:rsidP="00BA0560"/>
          <w:p w14:paraId="7FB75E46" w14:textId="77777777" w:rsidR="00B23CBC" w:rsidRDefault="00B23CBC" w:rsidP="00BA0560">
            <w:r w:rsidRPr="00AE6AF9">
              <w:rPr>
                <w:b/>
              </w:rPr>
              <w:t>Form</w:t>
            </w:r>
            <w:r>
              <w:t xml:space="preserve"> : </w:t>
            </w:r>
          </w:p>
          <w:p w14:paraId="38A89D6A" w14:textId="77777777" w:rsidR="00B23CBC" w:rsidRDefault="00B23CBC" w:rsidP="00BA0560">
            <w:r>
              <w:t>User click RegisterButton to add the new Customer to the Database</w:t>
            </w:r>
          </w:p>
          <w:p w14:paraId="37ABBA42" w14:textId="46A68279" w:rsidR="00B23CBC" w:rsidRDefault="00B23CBC" w:rsidP="00BA0560">
            <w:r>
              <w:t xml:space="preserve">RegisterButton.Click </w:t>
            </w:r>
          </w:p>
          <w:p w14:paraId="52154C25" w14:textId="77777777" w:rsidR="00B23CBC" w:rsidRDefault="00B23CBC" w:rsidP="00BA0560">
            <w:r>
              <w:t xml:space="preserve">Bolean </w:t>
            </w:r>
            <w:r w:rsidRPr="00AE6AF9">
              <w:rPr>
                <w:b/>
              </w:rPr>
              <w:t>RegisterACustomer</w:t>
            </w:r>
            <w:r>
              <w:t xml:space="preserve">  =  </w:t>
            </w:r>
            <w:r w:rsidRPr="00AE6AF9">
              <w:rPr>
                <w:b/>
              </w:rPr>
              <w:t>RunMyQueries.RunExecuteNonQuery</w:t>
            </w:r>
            <w:r>
              <w:t xml:space="preserve"> ( INSERT INTO Employee ( “Barry Allen, </w:t>
            </w:r>
            <w:hyperlink r:id="rId43" w:history="1">
              <w:r w:rsidRPr="002D369C">
                <w:rPr>
                  <w:rStyle w:val="Hyperlink"/>
                </w:rPr>
                <w:t>BarryAllen@theflash.com</w:t>
              </w:r>
            </w:hyperlink>
            <w:r>
              <w:t xml:space="preserve"> , 07908348495)</w:t>
            </w:r>
          </w:p>
          <w:p w14:paraId="1616FCF0" w14:textId="77777777" w:rsidR="00B23CBC" w:rsidRDefault="00B23CBC" w:rsidP="00BA0560">
            <w:r>
              <w:t>To check if it worked, it will return true or false to the variable boolean RegisterACustomer</w:t>
            </w:r>
          </w:p>
          <w:p w14:paraId="0AF24055" w14:textId="77777777" w:rsidR="00B23CBC" w:rsidRDefault="00B23CBC" w:rsidP="00BA0560"/>
          <w:p w14:paraId="0A9AB8C0" w14:textId="7CE832CC" w:rsidR="00B23CBC" w:rsidRDefault="00B23CBC" w:rsidP="00BA0560">
            <w:r>
              <w:t>If (RegisterACustomer == true)</w:t>
            </w:r>
            <w:r>
              <w:br/>
            </w:r>
            <w:r>
              <w:br/>
              <w:t>messagebox ( “Customer has been added)</w:t>
            </w:r>
          </w:p>
          <w:p w14:paraId="6CAE563E" w14:textId="3C905592" w:rsidR="00B23CBC" w:rsidRDefault="00B23CBC" w:rsidP="00BA0560"/>
          <w:p w14:paraId="772F8713" w14:textId="72F1A9F4" w:rsidR="00B23CBC" w:rsidRDefault="00B23CBC" w:rsidP="00BA0560">
            <w:r>
              <w:t xml:space="preserve">Else </w:t>
            </w:r>
            <w:r>
              <w:br/>
            </w:r>
          </w:p>
          <w:p w14:paraId="755DDC29" w14:textId="2B51B008" w:rsidR="00B23CBC" w:rsidRDefault="00B23CBC" w:rsidP="00BA0560">
            <w:r>
              <w:t>Messagebox (“</w:t>
            </w:r>
            <w:r w:rsidR="00782E00">
              <w:t>Failed</w:t>
            </w:r>
            <w:r>
              <w:t xml:space="preserve"> to add customer”) </w:t>
            </w:r>
          </w:p>
          <w:p w14:paraId="2CD3FF44" w14:textId="77777777" w:rsidR="00B23CBC" w:rsidRDefault="00B23CBC" w:rsidP="00BA0560"/>
          <w:p w14:paraId="5BF49C9B" w14:textId="77777777" w:rsidR="00B23CBC" w:rsidRDefault="00B23CBC" w:rsidP="00BA0560">
            <w:r>
              <w:t>All it took me was one small line to add an employee. This saves up time and space in my code.</w:t>
            </w:r>
          </w:p>
        </w:tc>
      </w:tr>
    </w:tbl>
    <w:p w14:paraId="2FC261F6" w14:textId="77777777" w:rsidR="00B23CBC" w:rsidRDefault="00B23CBC" w:rsidP="008629AE">
      <w:pPr>
        <w:ind w:left="-567" w:right="-613"/>
      </w:pPr>
    </w:p>
    <w:p w14:paraId="1B42C125" w14:textId="77777777" w:rsidR="002770A0" w:rsidRDefault="002770A0" w:rsidP="008629AE">
      <w:pPr>
        <w:ind w:left="-567" w:right="-613"/>
      </w:pPr>
    </w:p>
    <w:p w14:paraId="52035871" w14:textId="77777777" w:rsidR="002770A0" w:rsidRDefault="002770A0" w:rsidP="008629AE">
      <w:pPr>
        <w:ind w:left="-567" w:right="-613"/>
      </w:pPr>
    </w:p>
    <w:p w14:paraId="6564CE86" w14:textId="77777777" w:rsidR="002770A0" w:rsidRDefault="002770A0" w:rsidP="008629AE">
      <w:pPr>
        <w:ind w:left="-567" w:right="-613"/>
      </w:pPr>
    </w:p>
    <w:p w14:paraId="6753E4F6" w14:textId="77777777" w:rsidR="002770A0" w:rsidRDefault="002770A0" w:rsidP="008629AE">
      <w:pPr>
        <w:ind w:left="-567" w:right="-613"/>
      </w:pPr>
    </w:p>
    <w:p w14:paraId="18839BFE" w14:textId="77777777" w:rsidR="002770A0" w:rsidRDefault="002770A0" w:rsidP="008629AE">
      <w:pPr>
        <w:ind w:left="-567" w:right="-613"/>
      </w:pPr>
    </w:p>
    <w:p w14:paraId="0C0424F6" w14:textId="77777777" w:rsidR="002770A0" w:rsidRDefault="002770A0" w:rsidP="008629AE">
      <w:pPr>
        <w:ind w:left="-567" w:right="-613"/>
      </w:pPr>
    </w:p>
    <w:p w14:paraId="160AA200" w14:textId="77777777" w:rsidR="002770A0" w:rsidRDefault="002770A0" w:rsidP="008629AE">
      <w:pPr>
        <w:ind w:left="-567" w:right="-613"/>
      </w:pPr>
    </w:p>
    <w:p w14:paraId="30F5890E" w14:textId="77777777" w:rsidR="002770A0" w:rsidRDefault="002770A0" w:rsidP="008629AE">
      <w:pPr>
        <w:ind w:left="-567" w:right="-613"/>
      </w:pPr>
    </w:p>
    <w:p w14:paraId="5697BA9F" w14:textId="77777777" w:rsidR="002770A0" w:rsidRDefault="002770A0" w:rsidP="008629AE">
      <w:pPr>
        <w:ind w:left="-567" w:right="-613"/>
      </w:pPr>
    </w:p>
    <w:p w14:paraId="15DF4C1E" w14:textId="77777777" w:rsidR="002770A0" w:rsidRDefault="002770A0" w:rsidP="008629AE">
      <w:pPr>
        <w:ind w:left="-567" w:right="-613"/>
      </w:pPr>
    </w:p>
    <w:p w14:paraId="3277D305" w14:textId="77777777" w:rsidR="002770A0" w:rsidRDefault="002770A0" w:rsidP="008629AE">
      <w:pPr>
        <w:ind w:left="-567" w:right="-613"/>
      </w:pPr>
    </w:p>
    <w:p w14:paraId="39E74288" w14:textId="77777777" w:rsidR="002770A0" w:rsidRDefault="002770A0" w:rsidP="008629AE">
      <w:pPr>
        <w:ind w:left="-567" w:right="-613"/>
      </w:pPr>
    </w:p>
    <w:p w14:paraId="3DE0A287" w14:textId="77777777" w:rsidR="00E42881" w:rsidRPr="007662A7" w:rsidRDefault="00E42881" w:rsidP="00E42881">
      <w:pPr>
        <w:pStyle w:val="Heading2"/>
      </w:pPr>
      <w:bookmarkStart w:id="27" w:name="_Toc416956972"/>
      <w:bookmarkStart w:id="28" w:name="_Toc449101426"/>
      <w:bookmarkStart w:id="29" w:name="_Toc449432705"/>
      <w:r>
        <w:lastRenderedPageBreak/>
        <w:t>Class definitions and details of object behaviours and methods</w:t>
      </w:r>
      <w:bookmarkEnd w:id="27"/>
      <w:bookmarkEnd w:id="28"/>
      <w:bookmarkEnd w:id="29"/>
    </w:p>
    <w:tbl>
      <w:tblPr>
        <w:tblStyle w:val="GridTable1Light"/>
        <w:tblW w:w="11391" w:type="dxa"/>
        <w:tblInd w:w="-1190" w:type="dxa"/>
        <w:tblLayout w:type="fixed"/>
        <w:tblLook w:val="04A0" w:firstRow="1" w:lastRow="0" w:firstColumn="1" w:lastColumn="0" w:noHBand="0" w:noVBand="1"/>
      </w:tblPr>
      <w:tblGrid>
        <w:gridCol w:w="1043"/>
        <w:gridCol w:w="1418"/>
        <w:gridCol w:w="1559"/>
        <w:gridCol w:w="1276"/>
        <w:gridCol w:w="2693"/>
        <w:gridCol w:w="3402"/>
      </w:tblGrid>
      <w:tr w:rsidR="009302D3" w14:paraId="45305F43" w14:textId="77777777" w:rsidTr="00E71811">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043" w:type="dxa"/>
          </w:tcPr>
          <w:p w14:paraId="192C8E1F" w14:textId="77777777" w:rsidR="009302D3" w:rsidRDefault="009302D3" w:rsidP="00E71811">
            <w:pPr>
              <w:pStyle w:val="Titlesz1"/>
            </w:pPr>
            <w:r>
              <w:t>Class Name</w:t>
            </w:r>
          </w:p>
        </w:tc>
        <w:tc>
          <w:tcPr>
            <w:tcW w:w="1418" w:type="dxa"/>
          </w:tcPr>
          <w:p w14:paraId="5D550823"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Overview</w:t>
            </w:r>
          </w:p>
        </w:tc>
        <w:tc>
          <w:tcPr>
            <w:tcW w:w="1559" w:type="dxa"/>
          </w:tcPr>
          <w:p w14:paraId="22260E7E"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Inheritance</w:t>
            </w:r>
          </w:p>
        </w:tc>
        <w:tc>
          <w:tcPr>
            <w:tcW w:w="1276" w:type="dxa"/>
          </w:tcPr>
          <w:p w14:paraId="2906C134"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Overiding</w:t>
            </w:r>
          </w:p>
        </w:tc>
        <w:tc>
          <w:tcPr>
            <w:tcW w:w="2693" w:type="dxa"/>
          </w:tcPr>
          <w:p w14:paraId="032EC209"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Public/Private Variables</w:t>
            </w:r>
          </w:p>
        </w:tc>
        <w:tc>
          <w:tcPr>
            <w:tcW w:w="3402" w:type="dxa"/>
          </w:tcPr>
          <w:p w14:paraId="33D67417"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Public/Private Method</w:t>
            </w:r>
          </w:p>
        </w:tc>
      </w:tr>
      <w:tr w:rsidR="009302D3" w14:paraId="77D6450A" w14:textId="77777777" w:rsidTr="00E71811">
        <w:trPr>
          <w:trHeight w:val="577"/>
        </w:trPr>
        <w:tc>
          <w:tcPr>
            <w:cnfStyle w:val="001000000000" w:firstRow="0" w:lastRow="0" w:firstColumn="1" w:lastColumn="0" w:oddVBand="0" w:evenVBand="0" w:oddHBand="0" w:evenHBand="0" w:firstRowFirstColumn="0" w:firstRowLastColumn="0" w:lastRowFirstColumn="0" w:lastRowLastColumn="0"/>
            <w:tcW w:w="1043" w:type="dxa"/>
          </w:tcPr>
          <w:p w14:paraId="6BC37410" w14:textId="77777777" w:rsidR="009302D3" w:rsidRDefault="009302D3" w:rsidP="00E71811">
            <w:pPr>
              <w:pStyle w:val="Titlesz1"/>
            </w:pPr>
          </w:p>
        </w:tc>
        <w:tc>
          <w:tcPr>
            <w:tcW w:w="1418" w:type="dxa"/>
          </w:tcPr>
          <w:p w14:paraId="44488B24"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559" w:type="dxa"/>
          </w:tcPr>
          <w:p w14:paraId="2E0EAB56"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276" w:type="dxa"/>
          </w:tcPr>
          <w:p w14:paraId="03CFD21F"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2693" w:type="dxa"/>
          </w:tcPr>
          <w:p w14:paraId="56BC9480"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3402" w:type="dxa"/>
          </w:tcPr>
          <w:p w14:paraId="1B99D6E8"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r>
      <w:tr w:rsidR="009302D3" w14:paraId="53BC2AA3" w14:textId="77777777" w:rsidTr="00E71811">
        <w:trPr>
          <w:trHeight w:val="287"/>
        </w:trPr>
        <w:tc>
          <w:tcPr>
            <w:cnfStyle w:val="001000000000" w:firstRow="0" w:lastRow="0" w:firstColumn="1" w:lastColumn="0" w:oddVBand="0" w:evenVBand="0" w:oddHBand="0" w:evenHBand="0" w:firstRowFirstColumn="0" w:firstRowLastColumn="0" w:lastRowFirstColumn="0" w:lastRowLastColumn="0"/>
            <w:tcW w:w="1043" w:type="dxa"/>
          </w:tcPr>
          <w:p w14:paraId="72238AC3" w14:textId="77777777" w:rsidR="009302D3" w:rsidRDefault="009302D3" w:rsidP="00E71811">
            <w:r>
              <w:t>Hashing</w:t>
            </w:r>
          </w:p>
        </w:tc>
        <w:tc>
          <w:tcPr>
            <w:tcW w:w="1418" w:type="dxa"/>
          </w:tcPr>
          <w:p w14:paraId="588F5E0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Used to hash and confirm the password entered.</w:t>
            </w:r>
          </w:p>
        </w:tc>
        <w:tc>
          <w:tcPr>
            <w:tcW w:w="1559" w:type="dxa"/>
          </w:tcPr>
          <w:p w14:paraId="0F17819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1276" w:type="dxa"/>
          </w:tcPr>
          <w:p w14:paraId="13D2930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2693" w:type="dxa"/>
          </w:tcPr>
          <w:p w14:paraId="105E8CD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 however, there are variables within the Methods.</w:t>
            </w:r>
          </w:p>
        </w:tc>
        <w:tc>
          <w:tcPr>
            <w:tcW w:w="3402" w:type="dxa"/>
          </w:tcPr>
          <w:p w14:paraId="164D06A5"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(Boolean) ExecuteNonQuery,</w:t>
            </w:r>
          </w:p>
          <w:p w14:paraId="24049DD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 ExecuteReader,</w:t>
            </w:r>
          </w:p>
          <w:p w14:paraId="6027256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 ExecuteReaderToGetUserID,</w:t>
            </w:r>
          </w:p>
          <w:p w14:paraId="58D2CF6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(DataTable) ShowDataResults,</w:t>
            </w:r>
          </w:p>
          <w:p w14:paraId="2A6AE32E"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(Bolean) ExecuteReaderBolean,</w:t>
            </w:r>
          </w:p>
          <w:p w14:paraId="619A29DC"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p w14:paraId="7244C81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ExecuteReaderToGetUserImage</w:t>
            </w:r>
          </w:p>
        </w:tc>
      </w:tr>
      <w:tr w:rsidR="009302D3" w14:paraId="3692EBFD" w14:textId="77777777" w:rsidTr="00E71811">
        <w:trPr>
          <w:trHeight w:val="287"/>
        </w:trPr>
        <w:tc>
          <w:tcPr>
            <w:cnfStyle w:val="001000000000" w:firstRow="0" w:lastRow="0" w:firstColumn="1" w:lastColumn="0" w:oddVBand="0" w:evenVBand="0" w:oddHBand="0" w:evenHBand="0" w:firstRowFirstColumn="0" w:firstRowLastColumn="0" w:lastRowFirstColumn="0" w:lastRowLastColumn="0"/>
            <w:tcW w:w="1043" w:type="dxa"/>
          </w:tcPr>
          <w:p w14:paraId="74BC8FCB" w14:textId="77777777" w:rsidR="009302D3" w:rsidRDefault="009302D3" w:rsidP="00E71811">
            <w:r>
              <w:t>Variables</w:t>
            </w:r>
          </w:p>
        </w:tc>
        <w:tc>
          <w:tcPr>
            <w:tcW w:w="1418" w:type="dxa"/>
          </w:tcPr>
          <w:p w14:paraId="00E5641F"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Used to hold all the variables in the system</w:t>
            </w:r>
          </w:p>
        </w:tc>
        <w:tc>
          <w:tcPr>
            <w:tcW w:w="1559" w:type="dxa"/>
          </w:tcPr>
          <w:p w14:paraId="7B3EB90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1276" w:type="dxa"/>
          </w:tcPr>
          <w:p w14:paraId="304D0B2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2693" w:type="dxa"/>
          </w:tcPr>
          <w:p w14:paraId="16B097E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CurrentEmployeeUserID</w:t>
            </w:r>
          </w:p>
          <w:p w14:paraId="0FBF50A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EmployeeUsername</w:t>
            </w:r>
          </w:p>
          <w:p w14:paraId="39850BAD"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EmployeeFullName</w:t>
            </w:r>
          </w:p>
          <w:p w14:paraId="401DC7DC"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SmtpClient</w:t>
            </w:r>
          </w:p>
          <w:p w14:paraId="51891EDC"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Port</w:t>
            </w:r>
          </w:p>
          <w:p w14:paraId="1471B2E5"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CompanyEmail</w:t>
            </w:r>
          </w:p>
          <w:p w14:paraId="68E8ADE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CompanyEmailUsername</w:t>
            </w:r>
          </w:p>
          <w:p w14:paraId="4164E91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CompanyEmailPassword</w:t>
            </w:r>
          </w:p>
        </w:tc>
        <w:tc>
          <w:tcPr>
            <w:tcW w:w="3402" w:type="dxa"/>
          </w:tcPr>
          <w:p w14:paraId="574ECD3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 methods, consists of get /set accessors.</w:t>
            </w:r>
          </w:p>
          <w:p w14:paraId="05241AE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Which is similar to a method however, they retrieve values for the variables and set them.</w:t>
            </w:r>
          </w:p>
          <w:p w14:paraId="55294B9D"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p>
          <w:p w14:paraId="2C46A04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color w:val="000000"/>
              </w:rPr>
            </w:pPr>
            <w:r>
              <w:rPr>
                <w:color w:val="000000"/>
              </w:rPr>
              <w:t>set {Variable Name }</w:t>
            </w:r>
          </w:p>
          <w:p w14:paraId="2C7E856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color w:val="000000"/>
                <w:sz w:val="20"/>
              </w:rPr>
            </w:pPr>
            <w:r>
              <w:rPr>
                <w:color w:val="000000"/>
              </w:rPr>
              <w:t>get {Variable Name}</w:t>
            </w:r>
          </w:p>
          <w:p w14:paraId="0CD08535"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p>
        </w:tc>
      </w:tr>
      <w:tr w:rsidR="009302D3" w14:paraId="5E72832E" w14:textId="77777777" w:rsidTr="00E71811">
        <w:trPr>
          <w:trHeight w:val="577"/>
        </w:trPr>
        <w:tc>
          <w:tcPr>
            <w:cnfStyle w:val="001000000000" w:firstRow="0" w:lastRow="0" w:firstColumn="1" w:lastColumn="0" w:oddVBand="0" w:evenVBand="0" w:oddHBand="0" w:evenHBand="0" w:firstRowFirstColumn="0" w:firstRowLastColumn="0" w:lastRowFirstColumn="0" w:lastRowLastColumn="0"/>
            <w:tcW w:w="1043" w:type="dxa"/>
          </w:tcPr>
          <w:p w14:paraId="3D74296B" w14:textId="77777777" w:rsidR="009302D3" w:rsidRDefault="009302D3" w:rsidP="00E71811">
            <w:r>
              <w:t>DataQueries</w:t>
            </w:r>
          </w:p>
        </w:tc>
        <w:tc>
          <w:tcPr>
            <w:tcW w:w="1418" w:type="dxa"/>
          </w:tcPr>
          <w:p w14:paraId="2C65C5E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 xml:space="preserve">Used to handle all the SQL execution of the Database </w:t>
            </w:r>
          </w:p>
        </w:tc>
        <w:tc>
          <w:tcPr>
            <w:tcW w:w="1559" w:type="dxa"/>
          </w:tcPr>
          <w:p w14:paraId="576665E4"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1276" w:type="dxa"/>
          </w:tcPr>
          <w:p w14:paraId="0E5FCB6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w:t>
            </w:r>
          </w:p>
        </w:tc>
        <w:tc>
          <w:tcPr>
            <w:tcW w:w="2693" w:type="dxa"/>
          </w:tcPr>
          <w:p w14:paraId="0C0ACD4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None; however, there are variables uses in the Methods.</w:t>
            </w:r>
          </w:p>
        </w:tc>
        <w:tc>
          <w:tcPr>
            <w:tcW w:w="3402" w:type="dxa"/>
          </w:tcPr>
          <w:p w14:paraId="1572636E"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p w14:paraId="605D3ABE"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ComputeHash</w:t>
            </w:r>
          </w:p>
          <w:p w14:paraId="73A3654F"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(Bool) Confirm</w:t>
            </w:r>
          </w:p>
        </w:tc>
      </w:tr>
    </w:tbl>
    <w:p w14:paraId="26122F3B" w14:textId="77777777" w:rsidR="0041652D" w:rsidRDefault="0041652D" w:rsidP="009302D3">
      <w:pPr>
        <w:pStyle w:val="Titlesz1"/>
      </w:pPr>
    </w:p>
    <w:p w14:paraId="22AAB66A" w14:textId="77777777" w:rsidR="0041652D" w:rsidRDefault="0041652D" w:rsidP="009302D3">
      <w:pPr>
        <w:pStyle w:val="Titlesz1"/>
      </w:pPr>
    </w:p>
    <w:p w14:paraId="6A1F62BC" w14:textId="77777777" w:rsidR="009302D3" w:rsidRDefault="009302D3" w:rsidP="009302D3">
      <w:pPr>
        <w:pStyle w:val="Titlesz1"/>
      </w:pPr>
      <w:r>
        <w:t>Class: Hashing</w:t>
      </w:r>
    </w:p>
    <w:p w14:paraId="511BBD22" w14:textId="77777777" w:rsidR="009302D3" w:rsidRPr="009B6642" w:rsidRDefault="009302D3" w:rsidP="009302D3">
      <w:r w:rsidRPr="009B6642">
        <w:t>Attributes:</w:t>
      </w:r>
    </w:p>
    <w:tbl>
      <w:tblPr>
        <w:tblStyle w:val="GridTable1Light"/>
        <w:tblW w:w="0" w:type="auto"/>
        <w:tblLook w:val="04A0" w:firstRow="1" w:lastRow="0" w:firstColumn="1" w:lastColumn="0" w:noHBand="0" w:noVBand="1"/>
      </w:tblPr>
      <w:tblGrid>
        <w:gridCol w:w="1803"/>
        <w:gridCol w:w="1803"/>
        <w:gridCol w:w="1803"/>
        <w:gridCol w:w="1803"/>
        <w:gridCol w:w="1804"/>
      </w:tblGrid>
      <w:tr w:rsidR="009302D3" w14:paraId="302F9771" w14:textId="77777777" w:rsidTr="00E71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339E57" w14:textId="77777777" w:rsidR="009302D3" w:rsidRDefault="009302D3" w:rsidP="00E71811">
            <w:pPr>
              <w:pStyle w:val="Titlesz1"/>
            </w:pPr>
            <w:r>
              <w:t xml:space="preserve">Accessor Type </w:t>
            </w:r>
          </w:p>
        </w:tc>
        <w:tc>
          <w:tcPr>
            <w:tcW w:w="1803" w:type="dxa"/>
          </w:tcPr>
          <w:p w14:paraId="474E330A"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Name</w:t>
            </w:r>
          </w:p>
        </w:tc>
        <w:tc>
          <w:tcPr>
            <w:tcW w:w="1803" w:type="dxa"/>
          </w:tcPr>
          <w:p w14:paraId="1E08F2C2"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Type</w:t>
            </w:r>
          </w:p>
        </w:tc>
        <w:tc>
          <w:tcPr>
            <w:tcW w:w="1803" w:type="dxa"/>
          </w:tcPr>
          <w:p w14:paraId="5855B412"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 xml:space="preserve">Initial Value </w:t>
            </w:r>
          </w:p>
        </w:tc>
        <w:tc>
          <w:tcPr>
            <w:tcW w:w="1804" w:type="dxa"/>
          </w:tcPr>
          <w:p w14:paraId="6AEA0E32"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2A7415A6" w14:textId="77777777" w:rsidTr="00E71811">
        <w:tc>
          <w:tcPr>
            <w:cnfStyle w:val="001000000000" w:firstRow="0" w:lastRow="0" w:firstColumn="1" w:lastColumn="0" w:oddVBand="0" w:evenVBand="0" w:oddHBand="0" w:evenHBand="0" w:firstRowFirstColumn="0" w:firstRowLastColumn="0" w:lastRowFirstColumn="0" w:lastRowLastColumn="0"/>
            <w:tcW w:w="1803" w:type="dxa"/>
          </w:tcPr>
          <w:p w14:paraId="2CD18685" w14:textId="77777777" w:rsidR="009302D3" w:rsidRDefault="009302D3" w:rsidP="00E71811">
            <w:pPr>
              <w:pStyle w:val="Titlesz1"/>
            </w:pPr>
          </w:p>
        </w:tc>
        <w:tc>
          <w:tcPr>
            <w:tcW w:w="1803" w:type="dxa"/>
          </w:tcPr>
          <w:p w14:paraId="7D226631"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2BB769C0"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3660BFA5"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4" w:type="dxa"/>
          </w:tcPr>
          <w:p w14:paraId="38A4EF10"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r>
    </w:tbl>
    <w:p w14:paraId="426F5D2B" w14:textId="77777777" w:rsidR="009302D3" w:rsidRPr="009B6642" w:rsidRDefault="009302D3" w:rsidP="009302D3">
      <w:r w:rsidRPr="009B6642">
        <w:t>Methods:</w:t>
      </w:r>
    </w:p>
    <w:tbl>
      <w:tblPr>
        <w:tblStyle w:val="GridTable1Light"/>
        <w:tblW w:w="10803" w:type="dxa"/>
        <w:tblInd w:w="-714" w:type="dxa"/>
        <w:tblLayout w:type="fixed"/>
        <w:tblLook w:val="04A0" w:firstRow="1" w:lastRow="0" w:firstColumn="1" w:lastColumn="0" w:noHBand="0" w:noVBand="1"/>
      </w:tblPr>
      <w:tblGrid>
        <w:gridCol w:w="1276"/>
        <w:gridCol w:w="1985"/>
        <w:gridCol w:w="1559"/>
        <w:gridCol w:w="2126"/>
        <w:gridCol w:w="3857"/>
      </w:tblGrid>
      <w:tr w:rsidR="009302D3" w14:paraId="742A4307" w14:textId="77777777" w:rsidTr="00E71811">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276" w:type="dxa"/>
          </w:tcPr>
          <w:p w14:paraId="4556089F" w14:textId="77777777" w:rsidR="009302D3" w:rsidRDefault="009302D3" w:rsidP="00E71811">
            <w:pPr>
              <w:pStyle w:val="Titlesz1"/>
            </w:pPr>
            <w:r>
              <w:t xml:space="preserve">Accessor Type </w:t>
            </w:r>
          </w:p>
        </w:tc>
        <w:tc>
          <w:tcPr>
            <w:tcW w:w="1985" w:type="dxa"/>
          </w:tcPr>
          <w:p w14:paraId="109598FA"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Method Name</w:t>
            </w:r>
          </w:p>
        </w:tc>
        <w:tc>
          <w:tcPr>
            <w:tcW w:w="1559" w:type="dxa"/>
          </w:tcPr>
          <w:p w14:paraId="561A60CC"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Paramaters</w:t>
            </w:r>
          </w:p>
        </w:tc>
        <w:tc>
          <w:tcPr>
            <w:tcW w:w="2126" w:type="dxa"/>
          </w:tcPr>
          <w:p w14:paraId="4D0051DE"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Return Values</w:t>
            </w:r>
          </w:p>
        </w:tc>
        <w:tc>
          <w:tcPr>
            <w:tcW w:w="3857" w:type="dxa"/>
          </w:tcPr>
          <w:p w14:paraId="205190BC"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7B1651A5" w14:textId="77777777" w:rsidTr="00E71811">
        <w:trPr>
          <w:trHeight w:val="647"/>
        </w:trPr>
        <w:tc>
          <w:tcPr>
            <w:cnfStyle w:val="001000000000" w:firstRow="0" w:lastRow="0" w:firstColumn="1" w:lastColumn="0" w:oddVBand="0" w:evenVBand="0" w:oddHBand="0" w:evenHBand="0" w:firstRowFirstColumn="0" w:firstRowLastColumn="0" w:lastRowFirstColumn="0" w:lastRowLastColumn="0"/>
            <w:tcW w:w="1276" w:type="dxa"/>
          </w:tcPr>
          <w:p w14:paraId="145A4F5E" w14:textId="77777777" w:rsidR="009302D3" w:rsidRDefault="009302D3" w:rsidP="00E71811">
            <w:r>
              <w:t>Public</w:t>
            </w:r>
          </w:p>
        </w:tc>
        <w:tc>
          <w:tcPr>
            <w:tcW w:w="1985" w:type="dxa"/>
          </w:tcPr>
          <w:p w14:paraId="67A38B4F"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(Boolean) ExecuteNonQuery</w:t>
            </w:r>
          </w:p>
        </w:tc>
        <w:tc>
          <w:tcPr>
            <w:tcW w:w="1559" w:type="dxa"/>
          </w:tcPr>
          <w:p w14:paraId="08243E74"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a_SQLString</w:t>
            </w:r>
          </w:p>
        </w:tc>
        <w:tc>
          <w:tcPr>
            <w:tcW w:w="2126" w:type="dxa"/>
          </w:tcPr>
          <w:p w14:paraId="717C991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True/False</w:t>
            </w:r>
          </w:p>
        </w:tc>
        <w:tc>
          <w:tcPr>
            <w:tcW w:w="3857" w:type="dxa"/>
          </w:tcPr>
          <w:p w14:paraId="5409127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Executes Insert, Delete and Update Queries</w:t>
            </w:r>
          </w:p>
        </w:tc>
      </w:tr>
      <w:tr w:rsidR="009302D3" w14:paraId="44E3F810" w14:textId="77777777" w:rsidTr="00E71811">
        <w:trPr>
          <w:trHeight w:val="1266"/>
        </w:trPr>
        <w:tc>
          <w:tcPr>
            <w:cnfStyle w:val="001000000000" w:firstRow="0" w:lastRow="0" w:firstColumn="1" w:lastColumn="0" w:oddVBand="0" w:evenVBand="0" w:oddHBand="0" w:evenHBand="0" w:firstRowFirstColumn="0" w:firstRowLastColumn="0" w:lastRowFirstColumn="0" w:lastRowLastColumn="0"/>
            <w:tcW w:w="1276" w:type="dxa"/>
          </w:tcPr>
          <w:p w14:paraId="22470ECB" w14:textId="77777777" w:rsidR="009302D3" w:rsidRDefault="009302D3" w:rsidP="00E71811">
            <w:r>
              <w:t>Public</w:t>
            </w:r>
          </w:p>
        </w:tc>
        <w:tc>
          <w:tcPr>
            <w:tcW w:w="1985" w:type="dxa"/>
          </w:tcPr>
          <w:p w14:paraId="1B0F524C"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 ExecuteReader</w:t>
            </w:r>
          </w:p>
        </w:tc>
        <w:tc>
          <w:tcPr>
            <w:tcW w:w="1559" w:type="dxa"/>
          </w:tcPr>
          <w:p w14:paraId="35D4EB34"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t>a_SQLString</w:t>
            </w:r>
            <w:r>
              <w:t>,</w:t>
            </w:r>
          </w:p>
          <w:p w14:paraId="444FE935"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SQLcolumn</w:t>
            </w:r>
          </w:p>
          <w:p w14:paraId="48B25C63"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rPr>
                <w:highlight w:val="white"/>
              </w:rPr>
            </w:pPr>
          </w:p>
        </w:tc>
        <w:tc>
          <w:tcPr>
            <w:tcW w:w="2126" w:type="dxa"/>
          </w:tcPr>
          <w:p w14:paraId="7D8F1C6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Returns string of the value found.</w:t>
            </w:r>
          </w:p>
        </w:tc>
        <w:tc>
          <w:tcPr>
            <w:tcW w:w="3857" w:type="dxa"/>
          </w:tcPr>
          <w:p w14:paraId="76417E78"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t>Uses Readers to get values from the Database, “</w:t>
            </w:r>
            <w:r w:rsidRPr="0008618C">
              <w:t>a_SQLString</w:t>
            </w:r>
            <w:r>
              <w:t>” is the query while “</w:t>
            </w:r>
            <w:r w:rsidRPr="0008618C">
              <w:rPr>
                <w:highlight w:val="white"/>
              </w:rPr>
              <w:t>SQLcolumn</w:t>
            </w:r>
          </w:p>
          <w:p w14:paraId="499DC6E4"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“is the column value.</w:t>
            </w:r>
          </w:p>
        </w:tc>
      </w:tr>
      <w:tr w:rsidR="009302D3" w14:paraId="133A0646" w14:textId="77777777" w:rsidTr="00E71811">
        <w:trPr>
          <w:trHeight w:val="974"/>
        </w:trPr>
        <w:tc>
          <w:tcPr>
            <w:cnfStyle w:val="001000000000" w:firstRow="0" w:lastRow="0" w:firstColumn="1" w:lastColumn="0" w:oddVBand="0" w:evenVBand="0" w:oddHBand="0" w:evenHBand="0" w:firstRowFirstColumn="0" w:firstRowLastColumn="0" w:lastRowFirstColumn="0" w:lastRowLastColumn="0"/>
            <w:tcW w:w="1276" w:type="dxa"/>
          </w:tcPr>
          <w:p w14:paraId="78B0527A" w14:textId="77777777" w:rsidR="009302D3" w:rsidRDefault="009302D3" w:rsidP="00E71811">
            <w:r>
              <w:lastRenderedPageBreak/>
              <w:t xml:space="preserve">Public </w:t>
            </w:r>
          </w:p>
        </w:tc>
        <w:tc>
          <w:tcPr>
            <w:tcW w:w="1985" w:type="dxa"/>
          </w:tcPr>
          <w:p w14:paraId="1F591C44"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 ExecuteReaderToGetUserID</w:t>
            </w:r>
          </w:p>
        </w:tc>
        <w:tc>
          <w:tcPr>
            <w:tcW w:w="1559" w:type="dxa"/>
          </w:tcPr>
          <w:p w14:paraId="389E1F9D"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a_SQLString</w:t>
            </w:r>
          </w:p>
        </w:tc>
        <w:tc>
          <w:tcPr>
            <w:tcW w:w="2126" w:type="dxa"/>
          </w:tcPr>
          <w:p w14:paraId="252FABBE"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Returns string of the value found.</w:t>
            </w:r>
          </w:p>
        </w:tc>
        <w:tc>
          <w:tcPr>
            <w:tcW w:w="3857" w:type="dxa"/>
          </w:tcPr>
          <w:p w14:paraId="30DC6C78"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Similar to ExecuteReader however explicitly returns the value of the ID of affected value.</w:t>
            </w:r>
          </w:p>
        </w:tc>
      </w:tr>
      <w:tr w:rsidR="009302D3" w14:paraId="1A401513" w14:textId="77777777" w:rsidTr="00E71811">
        <w:trPr>
          <w:trHeight w:val="836"/>
        </w:trPr>
        <w:tc>
          <w:tcPr>
            <w:cnfStyle w:val="001000000000" w:firstRow="0" w:lastRow="0" w:firstColumn="1" w:lastColumn="0" w:oddVBand="0" w:evenVBand="0" w:oddHBand="0" w:evenHBand="0" w:firstRowFirstColumn="0" w:firstRowLastColumn="0" w:lastRowFirstColumn="0" w:lastRowLastColumn="0"/>
            <w:tcW w:w="1276" w:type="dxa"/>
          </w:tcPr>
          <w:p w14:paraId="340F5444" w14:textId="77777777" w:rsidR="009302D3" w:rsidRDefault="009302D3" w:rsidP="00E71811">
            <w:r>
              <w:t>Public</w:t>
            </w:r>
          </w:p>
        </w:tc>
        <w:tc>
          <w:tcPr>
            <w:tcW w:w="1985" w:type="dxa"/>
          </w:tcPr>
          <w:p w14:paraId="4B208E5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(DataTable) ShowDataResults</w:t>
            </w:r>
          </w:p>
        </w:tc>
        <w:tc>
          <w:tcPr>
            <w:tcW w:w="1559" w:type="dxa"/>
          </w:tcPr>
          <w:p w14:paraId="3B009C8E"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a_SQLString</w:t>
            </w:r>
          </w:p>
        </w:tc>
        <w:tc>
          <w:tcPr>
            <w:tcW w:w="2126" w:type="dxa"/>
          </w:tcPr>
          <w:p w14:paraId="2182D95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A datatable containing all the returns in an array</w:t>
            </w:r>
          </w:p>
        </w:tc>
        <w:tc>
          <w:tcPr>
            <w:tcW w:w="3857" w:type="dxa"/>
          </w:tcPr>
          <w:p w14:paraId="33D8ABB5"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Used to return table results of our queries.</w:t>
            </w:r>
          </w:p>
        </w:tc>
      </w:tr>
      <w:tr w:rsidR="009302D3" w14:paraId="1E39A7D5" w14:textId="77777777" w:rsidTr="00E71811">
        <w:trPr>
          <w:trHeight w:val="632"/>
        </w:trPr>
        <w:tc>
          <w:tcPr>
            <w:cnfStyle w:val="001000000000" w:firstRow="0" w:lastRow="0" w:firstColumn="1" w:lastColumn="0" w:oddVBand="0" w:evenVBand="0" w:oddHBand="0" w:evenHBand="0" w:firstRowFirstColumn="0" w:firstRowLastColumn="0" w:lastRowFirstColumn="0" w:lastRowLastColumn="0"/>
            <w:tcW w:w="1276" w:type="dxa"/>
          </w:tcPr>
          <w:p w14:paraId="277536F9" w14:textId="77777777" w:rsidR="009302D3" w:rsidRDefault="009302D3" w:rsidP="00E71811">
            <w:r>
              <w:t>Public</w:t>
            </w:r>
          </w:p>
        </w:tc>
        <w:tc>
          <w:tcPr>
            <w:tcW w:w="1985" w:type="dxa"/>
          </w:tcPr>
          <w:p w14:paraId="56CAA35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(Bolean) ExecuteReaderBolean</w:t>
            </w:r>
          </w:p>
        </w:tc>
        <w:tc>
          <w:tcPr>
            <w:tcW w:w="1559" w:type="dxa"/>
          </w:tcPr>
          <w:p w14:paraId="36E9BD0A"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a_SQLString</w:t>
            </w:r>
          </w:p>
        </w:tc>
        <w:tc>
          <w:tcPr>
            <w:tcW w:w="2126" w:type="dxa"/>
          </w:tcPr>
          <w:p w14:paraId="4006007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True/False</w:t>
            </w:r>
          </w:p>
        </w:tc>
        <w:tc>
          <w:tcPr>
            <w:tcW w:w="3857" w:type="dxa"/>
          </w:tcPr>
          <w:p w14:paraId="414C111F"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Similar to ExecuteReader however, this is used to check where a value exists in the system not to retrieve values</w:t>
            </w:r>
          </w:p>
        </w:tc>
      </w:tr>
      <w:tr w:rsidR="009302D3" w14:paraId="095F1A32" w14:textId="77777777" w:rsidTr="00E71811">
        <w:trPr>
          <w:trHeight w:val="970"/>
        </w:trPr>
        <w:tc>
          <w:tcPr>
            <w:cnfStyle w:val="001000000000" w:firstRow="0" w:lastRow="0" w:firstColumn="1" w:lastColumn="0" w:oddVBand="0" w:evenVBand="0" w:oddHBand="0" w:evenHBand="0" w:firstRowFirstColumn="0" w:firstRowLastColumn="0" w:lastRowFirstColumn="0" w:lastRowLastColumn="0"/>
            <w:tcW w:w="1276" w:type="dxa"/>
          </w:tcPr>
          <w:p w14:paraId="24E85A7E" w14:textId="77777777" w:rsidR="009302D3" w:rsidRDefault="009302D3" w:rsidP="00E71811">
            <w:r>
              <w:t>Public</w:t>
            </w:r>
          </w:p>
        </w:tc>
        <w:tc>
          <w:tcPr>
            <w:tcW w:w="1985" w:type="dxa"/>
          </w:tcPr>
          <w:p w14:paraId="00E44B8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p w14:paraId="51320C8D"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ExecuteReaderToGetUserImage</w:t>
            </w:r>
          </w:p>
        </w:tc>
        <w:tc>
          <w:tcPr>
            <w:tcW w:w="1559" w:type="dxa"/>
          </w:tcPr>
          <w:p w14:paraId="081851E6"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sidRPr="0008618C">
              <w:rPr>
                <w:highlight w:val="white"/>
              </w:rPr>
              <w:t>a_SQLString</w:t>
            </w:r>
          </w:p>
        </w:tc>
        <w:tc>
          <w:tcPr>
            <w:tcW w:w="2126" w:type="dxa"/>
          </w:tcPr>
          <w:p w14:paraId="280A86E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Returns string of the value found.</w:t>
            </w:r>
          </w:p>
        </w:tc>
        <w:tc>
          <w:tcPr>
            <w:tcW w:w="3857" w:type="dxa"/>
          </w:tcPr>
          <w:p w14:paraId="36E4FA3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Similar to ExecuteReader however explicitly returns the Image of The User.</w:t>
            </w:r>
          </w:p>
        </w:tc>
      </w:tr>
    </w:tbl>
    <w:p w14:paraId="207CB553" w14:textId="77777777" w:rsidR="009302D3" w:rsidRDefault="009302D3" w:rsidP="009302D3">
      <w:pPr>
        <w:pStyle w:val="Titlesz1"/>
      </w:pPr>
    </w:p>
    <w:p w14:paraId="6B44FDBA" w14:textId="77777777" w:rsidR="009302D3" w:rsidRDefault="009302D3" w:rsidP="009302D3">
      <w:pPr>
        <w:pStyle w:val="Titlesz1"/>
      </w:pPr>
      <w:r>
        <w:t>Class: Variables</w:t>
      </w:r>
    </w:p>
    <w:p w14:paraId="50C6BAD6" w14:textId="77777777" w:rsidR="009302D3" w:rsidRDefault="009302D3" w:rsidP="009302D3">
      <w:r w:rsidRPr="009B6642">
        <w:t>Attributes:</w:t>
      </w:r>
    </w:p>
    <w:tbl>
      <w:tblPr>
        <w:tblStyle w:val="GridTable1Light"/>
        <w:tblW w:w="10060" w:type="dxa"/>
        <w:tblInd w:w="-560" w:type="dxa"/>
        <w:tblLook w:val="04A0" w:firstRow="1" w:lastRow="0" w:firstColumn="1" w:lastColumn="0" w:noHBand="0" w:noVBand="1"/>
      </w:tblPr>
      <w:tblGrid>
        <w:gridCol w:w="1674"/>
        <w:gridCol w:w="2410"/>
        <w:gridCol w:w="1589"/>
        <w:gridCol w:w="1609"/>
        <w:gridCol w:w="2778"/>
      </w:tblGrid>
      <w:tr w:rsidR="009302D3" w14:paraId="048E40C4" w14:textId="77777777" w:rsidTr="00E71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72FA7DBA" w14:textId="77777777" w:rsidR="009302D3" w:rsidRDefault="009302D3" w:rsidP="00E71811">
            <w:pPr>
              <w:pStyle w:val="Titlesz1"/>
            </w:pPr>
            <w:r>
              <w:t xml:space="preserve">Accessor Type </w:t>
            </w:r>
          </w:p>
        </w:tc>
        <w:tc>
          <w:tcPr>
            <w:tcW w:w="2410" w:type="dxa"/>
          </w:tcPr>
          <w:p w14:paraId="0EB64E8C"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Name</w:t>
            </w:r>
          </w:p>
        </w:tc>
        <w:tc>
          <w:tcPr>
            <w:tcW w:w="1589" w:type="dxa"/>
          </w:tcPr>
          <w:p w14:paraId="02EFFBA6"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Type</w:t>
            </w:r>
          </w:p>
        </w:tc>
        <w:tc>
          <w:tcPr>
            <w:tcW w:w="1609" w:type="dxa"/>
          </w:tcPr>
          <w:p w14:paraId="4B95B7EA"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 xml:space="preserve">Initial Value </w:t>
            </w:r>
          </w:p>
        </w:tc>
        <w:tc>
          <w:tcPr>
            <w:tcW w:w="2778" w:type="dxa"/>
          </w:tcPr>
          <w:p w14:paraId="49BD7715"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10622AD0"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60575467" w14:textId="77777777" w:rsidR="009302D3" w:rsidRDefault="009302D3" w:rsidP="00E71811">
            <w:r>
              <w:t>Private</w:t>
            </w:r>
          </w:p>
        </w:tc>
        <w:tc>
          <w:tcPr>
            <w:tcW w:w="2410" w:type="dxa"/>
          </w:tcPr>
          <w:p w14:paraId="114DCBE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Pr>
                <w:rFonts w:ascii="Consolas" w:hAnsi="Consolas" w:cs="Consolas"/>
                <w:color w:val="000000"/>
                <w:sz w:val="19"/>
                <w:szCs w:val="19"/>
                <w:highlight w:val="white"/>
              </w:rPr>
              <w:t>CurrentEmployeeUserID</w:t>
            </w:r>
          </w:p>
        </w:tc>
        <w:tc>
          <w:tcPr>
            <w:tcW w:w="1589" w:type="dxa"/>
          </w:tcPr>
          <w:p w14:paraId="709470F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tc>
        <w:tc>
          <w:tcPr>
            <w:tcW w:w="1609" w:type="dxa"/>
          </w:tcPr>
          <w:p w14:paraId="09BEFDA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Null (“”)</w:t>
            </w:r>
          </w:p>
        </w:tc>
        <w:tc>
          <w:tcPr>
            <w:tcW w:w="2778" w:type="dxa"/>
          </w:tcPr>
          <w:p w14:paraId="7F162A5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ID of the Employee currently logged in</w:t>
            </w:r>
          </w:p>
        </w:tc>
      </w:tr>
      <w:tr w:rsidR="009302D3" w14:paraId="73F77248"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211128D5" w14:textId="77777777" w:rsidR="009302D3" w:rsidRDefault="009302D3" w:rsidP="00E71811">
            <w:r>
              <w:t>Private</w:t>
            </w:r>
          </w:p>
        </w:tc>
        <w:tc>
          <w:tcPr>
            <w:tcW w:w="2410" w:type="dxa"/>
          </w:tcPr>
          <w:p w14:paraId="2A5840D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Pr>
                <w:rFonts w:ascii="Consolas" w:hAnsi="Consolas" w:cs="Consolas"/>
                <w:color w:val="000000"/>
                <w:sz w:val="19"/>
                <w:szCs w:val="19"/>
                <w:highlight w:val="white"/>
              </w:rPr>
              <w:t>EmployeeUsername</w:t>
            </w:r>
          </w:p>
        </w:tc>
        <w:tc>
          <w:tcPr>
            <w:tcW w:w="1589" w:type="dxa"/>
          </w:tcPr>
          <w:p w14:paraId="16BCE45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tc>
        <w:tc>
          <w:tcPr>
            <w:tcW w:w="1609" w:type="dxa"/>
          </w:tcPr>
          <w:p w14:paraId="679145E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4B32CC3D"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Username of the Employee</w:t>
            </w:r>
          </w:p>
          <w:p w14:paraId="76D2118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currently logged in</w:t>
            </w:r>
          </w:p>
        </w:tc>
      </w:tr>
      <w:tr w:rsidR="009302D3" w14:paraId="013789B4"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76E8394D" w14:textId="77777777" w:rsidR="009302D3" w:rsidRDefault="009302D3" w:rsidP="00E71811">
            <w:r>
              <w:t>Private</w:t>
            </w:r>
          </w:p>
        </w:tc>
        <w:tc>
          <w:tcPr>
            <w:tcW w:w="2410" w:type="dxa"/>
          </w:tcPr>
          <w:p w14:paraId="45EB36A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Pr>
                <w:rFonts w:ascii="Consolas" w:hAnsi="Consolas" w:cs="Consolas"/>
                <w:color w:val="000000"/>
                <w:sz w:val="19"/>
                <w:szCs w:val="19"/>
                <w:highlight w:val="white"/>
              </w:rPr>
              <w:t>EmployeeFullName</w:t>
            </w:r>
          </w:p>
        </w:tc>
        <w:tc>
          <w:tcPr>
            <w:tcW w:w="1589" w:type="dxa"/>
          </w:tcPr>
          <w:p w14:paraId="6B9BC1D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tc>
        <w:tc>
          <w:tcPr>
            <w:tcW w:w="1609" w:type="dxa"/>
          </w:tcPr>
          <w:p w14:paraId="5168188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2182524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FullName of the Employee</w:t>
            </w:r>
          </w:p>
          <w:p w14:paraId="1F9A659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currently logged in</w:t>
            </w:r>
          </w:p>
        </w:tc>
      </w:tr>
      <w:tr w:rsidR="009302D3" w14:paraId="7CA70DB6"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4AAA74F0" w14:textId="77777777" w:rsidR="009302D3" w:rsidRDefault="009302D3" w:rsidP="00E71811">
            <w:r>
              <w:t>Private</w:t>
            </w:r>
          </w:p>
        </w:tc>
        <w:tc>
          <w:tcPr>
            <w:tcW w:w="2410" w:type="dxa"/>
          </w:tcPr>
          <w:p w14:paraId="0854FE06"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Pr>
                <w:rFonts w:ascii="Consolas" w:hAnsi="Consolas" w:cs="Consolas"/>
                <w:color w:val="000000"/>
                <w:sz w:val="19"/>
                <w:szCs w:val="19"/>
                <w:highlight w:val="white"/>
              </w:rPr>
              <w:t>SmtpClient</w:t>
            </w:r>
          </w:p>
        </w:tc>
        <w:tc>
          <w:tcPr>
            <w:tcW w:w="1589" w:type="dxa"/>
          </w:tcPr>
          <w:p w14:paraId="3FA1DB2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tc>
        <w:tc>
          <w:tcPr>
            <w:tcW w:w="1609" w:type="dxa"/>
          </w:tcPr>
          <w:p w14:paraId="3F61897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1BE35E58"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SmtpClient used for emailing</w:t>
            </w:r>
          </w:p>
        </w:tc>
      </w:tr>
      <w:tr w:rsidR="009302D3" w14:paraId="3E49348D"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2FC604B7" w14:textId="77777777" w:rsidR="009302D3" w:rsidRDefault="009302D3" w:rsidP="00E71811">
            <w:r>
              <w:t>Private</w:t>
            </w:r>
          </w:p>
        </w:tc>
        <w:tc>
          <w:tcPr>
            <w:tcW w:w="2410" w:type="dxa"/>
          </w:tcPr>
          <w:p w14:paraId="5AAFB53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highlight w:val="white"/>
              </w:rPr>
            </w:pPr>
            <w:r>
              <w:rPr>
                <w:rFonts w:ascii="Consolas" w:hAnsi="Consolas" w:cs="Consolas"/>
                <w:color w:val="000000"/>
                <w:sz w:val="19"/>
                <w:szCs w:val="19"/>
                <w:highlight w:val="white"/>
              </w:rPr>
              <w:t>Port</w:t>
            </w:r>
          </w:p>
        </w:tc>
        <w:tc>
          <w:tcPr>
            <w:tcW w:w="1589" w:type="dxa"/>
          </w:tcPr>
          <w:p w14:paraId="21C8364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E033BA">
              <w:t>string</w:t>
            </w:r>
          </w:p>
        </w:tc>
        <w:tc>
          <w:tcPr>
            <w:tcW w:w="1609" w:type="dxa"/>
          </w:tcPr>
          <w:p w14:paraId="18D640B2"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6E7CA16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Port number for the email provider</w:t>
            </w:r>
          </w:p>
        </w:tc>
      </w:tr>
      <w:tr w:rsidR="009302D3" w14:paraId="7A052B08"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1971E55C" w14:textId="77777777" w:rsidR="009302D3" w:rsidRDefault="009302D3" w:rsidP="00E71811">
            <w:r>
              <w:t>Private</w:t>
            </w:r>
          </w:p>
        </w:tc>
        <w:tc>
          <w:tcPr>
            <w:tcW w:w="2410" w:type="dxa"/>
          </w:tcPr>
          <w:p w14:paraId="4178AF9F"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highlight w:val="white"/>
              </w:rPr>
            </w:pPr>
            <w:r>
              <w:rPr>
                <w:rFonts w:ascii="Consolas" w:hAnsi="Consolas" w:cs="Consolas"/>
                <w:color w:val="000000"/>
                <w:sz w:val="19"/>
                <w:szCs w:val="19"/>
                <w:highlight w:val="white"/>
              </w:rPr>
              <w:t>CompanyEmail</w:t>
            </w:r>
          </w:p>
        </w:tc>
        <w:tc>
          <w:tcPr>
            <w:tcW w:w="1589" w:type="dxa"/>
          </w:tcPr>
          <w:p w14:paraId="4DF63F4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E033BA">
              <w:t>string</w:t>
            </w:r>
          </w:p>
        </w:tc>
        <w:tc>
          <w:tcPr>
            <w:tcW w:w="1609" w:type="dxa"/>
          </w:tcPr>
          <w:p w14:paraId="7AE567F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4DD185C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Email address of the Laptops Clinic</w:t>
            </w:r>
          </w:p>
        </w:tc>
      </w:tr>
      <w:tr w:rsidR="009302D3" w14:paraId="7CB769AB"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3350BDA7" w14:textId="77777777" w:rsidR="009302D3" w:rsidRDefault="009302D3" w:rsidP="00E71811">
            <w:r>
              <w:t>Private</w:t>
            </w:r>
          </w:p>
        </w:tc>
        <w:tc>
          <w:tcPr>
            <w:tcW w:w="2410" w:type="dxa"/>
          </w:tcPr>
          <w:p w14:paraId="3B88914D"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highlight w:val="white"/>
              </w:rPr>
            </w:pPr>
            <w:r>
              <w:rPr>
                <w:rFonts w:ascii="Consolas" w:hAnsi="Consolas" w:cs="Consolas"/>
                <w:color w:val="000000"/>
                <w:sz w:val="19"/>
                <w:szCs w:val="19"/>
                <w:highlight w:val="white"/>
              </w:rPr>
              <w:t>CompanyEmailUsername</w:t>
            </w:r>
          </w:p>
        </w:tc>
        <w:tc>
          <w:tcPr>
            <w:tcW w:w="1589" w:type="dxa"/>
          </w:tcPr>
          <w:p w14:paraId="013B0474"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E033BA">
              <w:t>string</w:t>
            </w:r>
          </w:p>
        </w:tc>
        <w:tc>
          <w:tcPr>
            <w:tcW w:w="1609" w:type="dxa"/>
          </w:tcPr>
          <w:p w14:paraId="50268293"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706C103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Username of the email used by the Laptops Clinic</w:t>
            </w:r>
          </w:p>
        </w:tc>
      </w:tr>
      <w:tr w:rsidR="009302D3" w14:paraId="783DEECB" w14:textId="77777777" w:rsidTr="00E71811">
        <w:tc>
          <w:tcPr>
            <w:cnfStyle w:val="001000000000" w:firstRow="0" w:lastRow="0" w:firstColumn="1" w:lastColumn="0" w:oddVBand="0" w:evenVBand="0" w:oddHBand="0" w:evenHBand="0" w:firstRowFirstColumn="0" w:firstRowLastColumn="0" w:lastRowFirstColumn="0" w:lastRowLastColumn="0"/>
            <w:tcW w:w="1674" w:type="dxa"/>
          </w:tcPr>
          <w:p w14:paraId="235DB4D7" w14:textId="77777777" w:rsidR="009302D3" w:rsidRDefault="009302D3" w:rsidP="00E71811">
            <w:r>
              <w:t>Private</w:t>
            </w:r>
          </w:p>
        </w:tc>
        <w:tc>
          <w:tcPr>
            <w:tcW w:w="2410" w:type="dxa"/>
          </w:tcPr>
          <w:p w14:paraId="5CEF6F59"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highlight w:val="white"/>
              </w:rPr>
            </w:pPr>
            <w:r>
              <w:rPr>
                <w:rFonts w:ascii="Consolas" w:hAnsi="Consolas" w:cs="Consolas"/>
                <w:color w:val="000000"/>
                <w:sz w:val="19"/>
                <w:szCs w:val="19"/>
                <w:highlight w:val="white"/>
              </w:rPr>
              <w:t>CompanyEmailPassword</w:t>
            </w:r>
          </w:p>
        </w:tc>
        <w:tc>
          <w:tcPr>
            <w:tcW w:w="1589" w:type="dxa"/>
          </w:tcPr>
          <w:p w14:paraId="688FA1F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E033BA">
              <w:t>string</w:t>
            </w:r>
          </w:p>
        </w:tc>
        <w:tc>
          <w:tcPr>
            <w:tcW w:w="1609" w:type="dxa"/>
          </w:tcPr>
          <w:p w14:paraId="69456B8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rsidRPr="007F7321">
              <w:t>Null (“”)</w:t>
            </w:r>
          </w:p>
        </w:tc>
        <w:tc>
          <w:tcPr>
            <w:tcW w:w="2778" w:type="dxa"/>
          </w:tcPr>
          <w:p w14:paraId="273A077C"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Stores the password for the email used by the Laptops Clinic</w:t>
            </w:r>
          </w:p>
        </w:tc>
      </w:tr>
    </w:tbl>
    <w:p w14:paraId="7AFEDE46" w14:textId="77777777" w:rsidR="009302D3" w:rsidRDefault="009302D3" w:rsidP="009302D3">
      <w:pPr>
        <w:pStyle w:val="Titlesz1"/>
      </w:pPr>
    </w:p>
    <w:p w14:paraId="1EA21F70" w14:textId="77777777" w:rsidR="009302D3" w:rsidRPr="009B6642" w:rsidRDefault="009302D3" w:rsidP="009302D3">
      <w:r w:rsidRPr="009B6642">
        <w:t>Methods:</w:t>
      </w:r>
    </w:p>
    <w:tbl>
      <w:tblPr>
        <w:tblStyle w:val="GridTable1Light"/>
        <w:tblW w:w="0" w:type="auto"/>
        <w:tblLook w:val="04A0" w:firstRow="1" w:lastRow="0" w:firstColumn="1" w:lastColumn="0" w:noHBand="0" w:noVBand="1"/>
      </w:tblPr>
      <w:tblGrid>
        <w:gridCol w:w="1803"/>
        <w:gridCol w:w="1803"/>
        <w:gridCol w:w="1803"/>
        <w:gridCol w:w="1803"/>
        <w:gridCol w:w="1804"/>
      </w:tblGrid>
      <w:tr w:rsidR="009302D3" w14:paraId="5DA25D52" w14:textId="77777777" w:rsidTr="00E71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C9CD6D7" w14:textId="77777777" w:rsidR="009302D3" w:rsidRDefault="009302D3" w:rsidP="00E71811">
            <w:pPr>
              <w:pStyle w:val="Titlesz1"/>
            </w:pPr>
            <w:r>
              <w:t xml:space="preserve">Accessor Type </w:t>
            </w:r>
          </w:p>
        </w:tc>
        <w:tc>
          <w:tcPr>
            <w:tcW w:w="1803" w:type="dxa"/>
          </w:tcPr>
          <w:p w14:paraId="37EAD710"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Method Name</w:t>
            </w:r>
          </w:p>
        </w:tc>
        <w:tc>
          <w:tcPr>
            <w:tcW w:w="1803" w:type="dxa"/>
          </w:tcPr>
          <w:p w14:paraId="47495C4D"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Paramaters</w:t>
            </w:r>
          </w:p>
        </w:tc>
        <w:tc>
          <w:tcPr>
            <w:tcW w:w="1803" w:type="dxa"/>
          </w:tcPr>
          <w:p w14:paraId="6466C77E"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Return Values</w:t>
            </w:r>
          </w:p>
        </w:tc>
        <w:tc>
          <w:tcPr>
            <w:tcW w:w="1804" w:type="dxa"/>
          </w:tcPr>
          <w:p w14:paraId="56001E97"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1F5C9C71" w14:textId="77777777" w:rsidTr="00E71811">
        <w:tc>
          <w:tcPr>
            <w:cnfStyle w:val="001000000000" w:firstRow="0" w:lastRow="0" w:firstColumn="1" w:lastColumn="0" w:oddVBand="0" w:evenVBand="0" w:oddHBand="0" w:evenHBand="0" w:firstRowFirstColumn="0" w:firstRowLastColumn="0" w:lastRowFirstColumn="0" w:lastRowLastColumn="0"/>
            <w:tcW w:w="1803" w:type="dxa"/>
          </w:tcPr>
          <w:p w14:paraId="38E30428" w14:textId="77777777" w:rsidR="009302D3" w:rsidRDefault="009302D3" w:rsidP="00E71811">
            <w:pPr>
              <w:pStyle w:val="Titlesz1"/>
            </w:pPr>
          </w:p>
        </w:tc>
        <w:tc>
          <w:tcPr>
            <w:tcW w:w="1803" w:type="dxa"/>
          </w:tcPr>
          <w:p w14:paraId="7823458C"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7C3015F3"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5BC7027D"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4" w:type="dxa"/>
          </w:tcPr>
          <w:p w14:paraId="7CB74EF2"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r>
    </w:tbl>
    <w:p w14:paraId="3EEA5EB6" w14:textId="77777777" w:rsidR="009302D3" w:rsidRDefault="009302D3" w:rsidP="009302D3">
      <w:pPr>
        <w:pStyle w:val="Titlesz1"/>
      </w:pPr>
    </w:p>
    <w:p w14:paraId="404046C8" w14:textId="77777777" w:rsidR="009302D3" w:rsidRDefault="009302D3" w:rsidP="009302D3">
      <w:pPr>
        <w:pStyle w:val="Titlesz1"/>
      </w:pPr>
      <w:r>
        <w:t>Class: DataQueries</w:t>
      </w:r>
    </w:p>
    <w:p w14:paraId="7CE83840" w14:textId="77777777" w:rsidR="009302D3" w:rsidRDefault="009302D3" w:rsidP="009302D3">
      <w:r w:rsidRPr="009B6642">
        <w:t>Attributes:</w:t>
      </w:r>
    </w:p>
    <w:tbl>
      <w:tblPr>
        <w:tblStyle w:val="GridTable1Light"/>
        <w:tblW w:w="0" w:type="auto"/>
        <w:tblLook w:val="04A0" w:firstRow="1" w:lastRow="0" w:firstColumn="1" w:lastColumn="0" w:noHBand="0" w:noVBand="1"/>
      </w:tblPr>
      <w:tblGrid>
        <w:gridCol w:w="1803"/>
        <w:gridCol w:w="1803"/>
        <w:gridCol w:w="1803"/>
        <w:gridCol w:w="1803"/>
        <w:gridCol w:w="1804"/>
      </w:tblGrid>
      <w:tr w:rsidR="009302D3" w14:paraId="694B0399" w14:textId="77777777" w:rsidTr="00E71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C2E808" w14:textId="77777777" w:rsidR="009302D3" w:rsidRDefault="009302D3" w:rsidP="00E71811">
            <w:pPr>
              <w:pStyle w:val="Titlesz1"/>
            </w:pPr>
            <w:r>
              <w:lastRenderedPageBreak/>
              <w:t xml:space="preserve">Accessor Type </w:t>
            </w:r>
          </w:p>
        </w:tc>
        <w:tc>
          <w:tcPr>
            <w:tcW w:w="1803" w:type="dxa"/>
          </w:tcPr>
          <w:p w14:paraId="174C739E"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Name</w:t>
            </w:r>
          </w:p>
        </w:tc>
        <w:tc>
          <w:tcPr>
            <w:tcW w:w="1803" w:type="dxa"/>
          </w:tcPr>
          <w:p w14:paraId="6AFC3FD9"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Field Type</w:t>
            </w:r>
          </w:p>
        </w:tc>
        <w:tc>
          <w:tcPr>
            <w:tcW w:w="1803" w:type="dxa"/>
          </w:tcPr>
          <w:p w14:paraId="6A2A64A9"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 xml:space="preserve">Initial Value </w:t>
            </w:r>
          </w:p>
        </w:tc>
        <w:tc>
          <w:tcPr>
            <w:tcW w:w="1804" w:type="dxa"/>
          </w:tcPr>
          <w:p w14:paraId="776498E8"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21D4A4FE" w14:textId="77777777" w:rsidTr="00E71811">
        <w:tc>
          <w:tcPr>
            <w:cnfStyle w:val="001000000000" w:firstRow="0" w:lastRow="0" w:firstColumn="1" w:lastColumn="0" w:oddVBand="0" w:evenVBand="0" w:oddHBand="0" w:evenHBand="0" w:firstRowFirstColumn="0" w:firstRowLastColumn="0" w:lastRowFirstColumn="0" w:lastRowLastColumn="0"/>
            <w:tcW w:w="1803" w:type="dxa"/>
          </w:tcPr>
          <w:p w14:paraId="7DD60694" w14:textId="77777777" w:rsidR="009302D3" w:rsidRDefault="009302D3" w:rsidP="00E71811">
            <w:pPr>
              <w:pStyle w:val="Titlesz1"/>
            </w:pPr>
          </w:p>
        </w:tc>
        <w:tc>
          <w:tcPr>
            <w:tcW w:w="1803" w:type="dxa"/>
          </w:tcPr>
          <w:p w14:paraId="16C76197"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79F7A136"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3" w:type="dxa"/>
          </w:tcPr>
          <w:p w14:paraId="2BF0A023"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c>
          <w:tcPr>
            <w:tcW w:w="1804" w:type="dxa"/>
          </w:tcPr>
          <w:p w14:paraId="493C1A95" w14:textId="77777777" w:rsidR="009302D3" w:rsidRDefault="009302D3" w:rsidP="00E71811">
            <w:pPr>
              <w:pStyle w:val="Titlesz1"/>
              <w:cnfStyle w:val="000000000000" w:firstRow="0" w:lastRow="0" w:firstColumn="0" w:lastColumn="0" w:oddVBand="0" w:evenVBand="0" w:oddHBand="0" w:evenHBand="0" w:firstRowFirstColumn="0" w:firstRowLastColumn="0" w:lastRowFirstColumn="0" w:lastRowLastColumn="0"/>
            </w:pPr>
          </w:p>
        </w:tc>
      </w:tr>
    </w:tbl>
    <w:p w14:paraId="75CA5619" w14:textId="77777777" w:rsidR="009302D3" w:rsidRDefault="009302D3" w:rsidP="009302D3">
      <w:pPr>
        <w:pStyle w:val="Titlesz1"/>
        <w:rPr>
          <w:sz w:val="24"/>
        </w:rPr>
      </w:pPr>
    </w:p>
    <w:p w14:paraId="6E55F544" w14:textId="77777777" w:rsidR="009302D3" w:rsidRPr="00CD1C9A" w:rsidRDefault="009302D3" w:rsidP="009302D3">
      <w:r w:rsidRPr="009B6642">
        <w:t>Methods:</w:t>
      </w:r>
    </w:p>
    <w:tbl>
      <w:tblPr>
        <w:tblStyle w:val="GridTable1Light"/>
        <w:tblW w:w="11058" w:type="dxa"/>
        <w:tblInd w:w="-998" w:type="dxa"/>
        <w:tblLook w:val="04A0" w:firstRow="1" w:lastRow="0" w:firstColumn="1" w:lastColumn="0" w:noHBand="0" w:noVBand="1"/>
      </w:tblPr>
      <w:tblGrid>
        <w:gridCol w:w="1844"/>
        <w:gridCol w:w="1843"/>
        <w:gridCol w:w="1842"/>
        <w:gridCol w:w="2268"/>
        <w:gridCol w:w="3261"/>
      </w:tblGrid>
      <w:tr w:rsidR="009302D3" w14:paraId="2B37AB2A" w14:textId="77777777" w:rsidTr="00E71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2AF1907" w14:textId="77777777" w:rsidR="009302D3" w:rsidRDefault="009302D3" w:rsidP="00E71811">
            <w:pPr>
              <w:pStyle w:val="Titlesz1"/>
            </w:pPr>
            <w:r>
              <w:t xml:space="preserve">Accessor Type </w:t>
            </w:r>
          </w:p>
        </w:tc>
        <w:tc>
          <w:tcPr>
            <w:tcW w:w="1843" w:type="dxa"/>
          </w:tcPr>
          <w:p w14:paraId="42600DF7"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Method Name</w:t>
            </w:r>
          </w:p>
        </w:tc>
        <w:tc>
          <w:tcPr>
            <w:tcW w:w="1842" w:type="dxa"/>
          </w:tcPr>
          <w:p w14:paraId="7A049046"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Paramaters</w:t>
            </w:r>
          </w:p>
        </w:tc>
        <w:tc>
          <w:tcPr>
            <w:tcW w:w="2268" w:type="dxa"/>
          </w:tcPr>
          <w:p w14:paraId="1C1FBB94"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Return Values</w:t>
            </w:r>
          </w:p>
        </w:tc>
        <w:tc>
          <w:tcPr>
            <w:tcW w:w="3261" w:type="dxa"/>
          </w:tcPr>
          <w:p w14:paraId="086BD0D8" w14:textId="77777777" w:rsidR="009302D3" w:rsidRDefault="009302D3" w:rsidP="00E71811">
            <w:pPr>
              <w:pStyle w:val="Titlesz1"/>
              <w:cnfStyle w:val="100000000000" w:firstRow="1" w:lastRow="0" w:firstColumn="0" w:lastColumn="0" w:oddVBand="0" w:evenVBand="0" w:oddHBand="0" w:evenHBand="0" w:firstRowFirstColumn="0" w:firstRowLastColumn="0" w:lastRowFirstColumn="0" w:lastRowLastColumn="0"/>
            </w:pPr>
            <w:r>
              <w:t>Description</w:t>
            </w:r>
          </w:p>
        </w:tc>
      </w:tr>
      <w:tr w:rsidR="009302D3" w14:paraId="5C0239CC" w14:textId="77777777" w:rsidTr="00E71811">
        <w:tc>
          <w:tcPr>
            <w:cnfStyle w:val="001000000000" w:firstRow="0" w:lastRow="0" w:firstColumn="1" w:lastColumn="0" w:oddVBand="0" w:evenVBand="0" w:oddHBand="0" w:evenHBand="0" w:firstRowFirstColumn="0" w:firstRowLastColumn="0" w:lastRowFirstColumn="0" w:lastRowLastColumn="0"/>
            <w:tcW w:w="1844" w:type="dxa"/>
          </w:tcPr>
          <w:p w14:paraId="11AE22AF" w14:textId="77777777" w:rsidR="009302D3" w:rsidRDefault="009302D3" w:rsidP="00E71811">
            <w:r>
              <w:t>Public</w:t>
            </w:r>
          </w:p>
        </w:tc>
        <w:tc>
          <w:tcPr>
            <w:tcW w:w="1843" w:type="dxa"/>
          </w:tcPr>
          <w:p w14:paraId="60753E6E"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(String)</w:t>
            </w:r>
          </w:p>
          <w:p w14:paraId="0CE8FE45"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ComputeHash</w:t>
            </w:r>
          </w:p>
        </w:tc>
        <w:tc>
          <w:tcPr>
            <w:tcW w:w="1842" w:type="dxa"/>
          </w:tcPr>
          <w:p w14:paraId="616F5DA7"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plainText, </w:t>
            </w:r>
            <w:r>
              <w:rPr>
                <w:rFonts w:ascii="Consolas" w:hAnsi="Consolas" w:cs="Consolas"/>
                <w:color w:val="0000FF"/>
                <w:sz w:val="19"/>
                <w:szCs w:val="19"/>
                <w:highlight w:val="white"/>
              </w:rPr>
              <w:t>byte</w:t>
            </w:r>
            <w:r>
              <w:rPr>
                <w:rFonts w:ascii="Consolas" w:hAnsi="Consolas" w:cs="Consolas"/>
                <w:color w:val="000000"/>
                <w:sz w:val="19"/>
                <w:szCs w:val="19"/>
                <w:highlight w:val="white"/>
              </w:rPr>
              <w:t>[] salt</w:t>
            </w:r>
          </w:p>
        </w:tc>
        <w:tc>
          <w:tcPr>
            <w:tcW w:w="2268" w:type="dxa"/>
          </w:tcPr>
          <w:p w14:paraId="0868BF8A"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 xml:space="preserve">Returns the hash and salted password for the inputted plaintext, </w:t>
            </w:r>
          </w:p>
        </w:tc>
        <w:tc>
          <w:tcPr>
            <w:tcW w:w="3261" w:type="dxa"/>
          </w:tcPr>
          <w:p w14:paraId="3588CBE1"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 xml:space="preserve">Used by the system to retrieve the password entered and return back the hashed and salted version. Byte[] salt is used when a specific salt is provided otherwise its null and random will be used. A specific salt is provided when user is logining into the system. </w:t>
            </w:r>
          </w:p>
        </w:tc>
      </w:tr>
      <w:tr w:rsidR="009302D3" w14:paraId="2DC4F7BF" w14:textId="77777777" w:rsidTr="00E71811">
        <w:tc>
          <w:tcPr>
            <w:cnfStyle w:val="001000000000" w:firstRow="0" w:lastRow="0" w:firstColumn="1" w:lastColumn="0" w:oddVBand="0" w:evenVBand="0" w:oddHBand="0" w:evenHBand="0" w:firstRowFirstColumn="0" w:firstRowLastColumn="0" w:lastRowFirstColumn="0" w:lastRowLastColumn="0"/>
            <w:tcW w:w="1844" w:type="dxa"/>
          </w:tcPr>
          <w:p w14:paraId="5C7036C0" w14:textId="77777777" w:rsidR="009302D3" w:rsidRDefault="009302D3" w:rsidP="00E71811">
            <w:r>
              <w:t xml:space="preserve">Public </w:t>
            </w:r>
          </w:p>
        </w:tc>
        <w:tc>
          <w:tcPr>
            <w:tcW w:w="1843" w:type="dxa"/>
          </w:tcPr>
          <w:p w14:paraId="57F15650"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(Bool) Confirm</w:t>
            </w:r>
          </w:p>
        </w:tc>
        <w:tc>
          <w:tcPr>
            <w:tcW w:w="1842" w:type="dxa"/>
          </w:tcPr>
          <w:p w14:paraId="608930D9" w14:textId="77777777" w:rsidR="009302D3" w:rsidRPr="0008618C" w:rsidRDefault="009302D3" w:rsidP="00E71811">
            <w:pPr>
              <w:cnfStyle w:val="000000000000" w:firstRow="0" w:lastRow="0" w:firstColumn="0" w:lastColumn="0" w:oddVBand="0" w:evenVBand="0" w:oddHBand="0" w:evenHBand="0" w:firstRowFirstColumn="0" w:firstRowLastColumn="0" w:lastRowFirstColumn="0" w:lastRowLastColumn="0"/>
              <w:rPr>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plainText,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hashvalue</w:t>
            </w:r>
          </w:p>
        </w:tc>
        <w:tc>
          <w:tcPr>
            <w:tcW w:w="2268" w:type="dxa"/>
          </w:tcPr>
          <w:p w14:paraId="0A23E35B"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Returns True/False to confirm whether the password entered is correct.</w:t>
            </w:r>
          </w:p>
        </w:tc>
        <w:tc>
          <w:tcPr>
            <w:tcW w:w="3261" w:type="dxa"/>
          </w:tcPr>
          <w:p w14:paraId="1DD5CA77" w14:textId="77777777" w:rsidR="009302D3" w:rsidRDefault="009302D3" w:rsidP="00E71811">
            <w:pPr>
              <w:cnfStyle w:val="000000000000" w:firstRow="0" w:lastRow="0" w:firstColumn="0" w:lastColumn="0" w:oddVBand="0" w:evenVBand="0" w:oddHBand="0" w:evenHBand="0" w:firstRowFirstColumn="0" w:firstRowLastColumn="0" w:lastRowFirstColumn="0" w:lastRowLastColumn="0"/>
            </w:pPr>
            <w:r>
              <w:t>Used by the system to retrieve plaintext (password user entered) and hashvalue(password stored in the system), system hashes plaintext in ComputeHash with a specific salt and then compare the hashed plaintext with the hashvalue to see if the password entered is correct.</w:t>
            </w:r>
          </w:p>
        </w:tc>
      </w:tr>
    </w:tbl>
    <w:p w14:paraId="78611CEC" w14:textId="77777777" w:rsidR="009302D3" w:rsidRDefault="009302D3" w:rsidP="009302D3">
      <w:pPr>
        <w:pStyle w:val="Titlesz1"/>
      </w:pPr>
    </w:p>
    <w:p w14:paraId="2494507F" w14:textId="77777777" w:rsidR="002770A0" w:rsidRDefault="002770A0" w:rsidP="009302D3">
      <w:pPr>
        <w:pStyle w:val="Titlesz1"/>
      </w:pPr>
    </w:p>
    <w:p w14:paraId="5274A0DF" w14:textId="77777777" w:rsidR="002770A0" w:rsidRDefault="002770A0" w:rsidP="009302D3">
      <w:pPr>
        <w:pStyle w:val="Titlesz1"/>
      </w:pPr>
    </w:p>
    <w:p w14:paraId="5F4C77A8" w14:textId="77777777" w:rsidR="002770A0" w:rsidRDefault="002770A0" w:rsidP="009302D3">
      <w:pPr>
        <w:pStyle w:val="Titlesz1"/>
      </w:pPr>
    </w:p>
    <w:p w14:paraId="13975069" w14:textId="77777777" w:rsidR="002770A0" w:rsidRDefault="002770A0" w:rsidP="009302D3">
      <w:pPr>
        <w:pStyle w:val="Titlesz1"/>
      </w:pPr>
    </w:p>
    <w:p w14:paraId="2EF48099" w14:textId="77777777" w:rsidR="002770A0" w:rsidRDefault="002770A0" w:rsidP="009302D3">
      <w:pPr>
        <w:pStyle w:val="Titlesz1"/>
      </w:pPr>
    </w:p>
    <w:p w14:paraId="74F626C0" w14:textId="77777777" w:rsidR="002770A0" w:rsidRDefault="002770A0" w:rsidP="009302D3">
      <w:pPr>
        <w:pStyle w:val="Titlesz1"/>
      </w:pPr>
    </w:p>
    <w:p w14:paraId="2239844B" w14:textId="77777777" w:rsidR="002770A0" w:rsidRDefault="002770A0" w:rsidP="009302D3">
      <w:pPr>
        <w:pStyle w:val="Titlesz1"/>
      </w:pPr>
    </w:p>
    <w:p w14:paraId="1395047F" w14:textId="77777777" w:rsidR="002770A0" w:rsidRDefault="002770A0" w:rsidP="009302D3">
      <w:pPr>
        <w:pStyle w:val="Titlesz1"/>
      </w:pPr>
    </w:p>
    <w:p w14:paraId="56DA280B" w14:textId="77777777" w:rsidR="002770A0" w:rsidRDefault="002770A0" w:rsidP="009302D3">
      <w:pPr>
        <w:pStyle w:val="Titlesz1"/>
      </w:pPr>
    </w:p>
    <w:p w14:paraId="0A3F18C6" w14:textId="77777777" w:rsidR="002770A0" w:rsidRDefault="002770A0" w:rsidP="009302D3">
      <w:pPr>
        <w:pStyle w:val="Titlesz1"/>
      </w:pPr>
    </w:p>
    <w:p w14:paraId="31A61130" w14:textId="77777777" w:rsidR="002770A0" w:rsidRDefault="002770A0" w:rsidP="009302D3">
      <w:pPr>
        <w:pStyle w:val="Titlesz1"/>
      </w:pPr>
    </w:p>
    <w:p w14:paraId="4AEE2D30" w14:textId="77777777" w:rsidR="002770A0" w:rsidRDefault="002770A0" w:rsidP="009302D3">
      <w:pPr>
        <w:pStyle w:val="Titlesz1"/>
      </w:pPr>
    </w:p>
    <w:p w14:paraId="2E48609B" w14:textId="77777777" w:rsidR="002770A0" w:rsidRDefault="002770A0" w:rsidP="009302D3">
      <w:pPr>
        <w:pStyle w:val="Titlesz1"/>
      </w:pPr>
    </w:p>
    <w:p w14:paraId="29AEEFCE" w14:textId="77777777" w:rsidR="002770A0" w:rsidRDefault="002770A0" w:rsidP="009302D3">
      <w:pPr>
        <w:pStyle w:val="Titlesz1"/>
      </w:pPr>
    </w:p>
    <w:p w14:paraId="37326EFA" w14:textId="77777777" w:rsidR="002770A0" w:rsidRDefault="002770A0" w:rsidP="009302D3">
      <w:pPr>
        <w:pStyle w:val="Titlesz1"/>
      </w:pPr>
    </w:p>
    <w:p w14:paraId="24D84F0E" w14:textId="77777777" w:rsidR="002770A0" w:rsidRDefault="002770A0" w:rsidP="009302D3">
      <w:pPr>
        <w:pStyle w:val="Titlesz1"/>
      </w:pPr>
    </w:p>
    <w:p w14:paraId="195D8496" w14:textId="77777777" w:rsidR="002770A0" w:rsidRDefault="002770A0" w:rsidP="009302D3">
      <w:pPr>
        <w:pStyle w:val="Titlesz1"/>
      </w:pPr>
    </w:p>
    <w:p w14:paraId="33B42052" w14:textId="77777777" w:rsidR="002770A0" w:rsidRDefault="002770A0" w:rsidP="009302D3">
      <w:pPr>
        <w:pStyle w:val="Titlesz1"/>
      </w:pPr>
    </w:p>
    <w:p w14:paraId="2048BB9D" w14:textId="77777777" w:rsidR="002770A0" w:rsidRDefault="002770A0" w:rsidP="009302D3">
      <w:pPr>
        <w:pStyle w:val="Titlesz1"/>
      </w:pPr>
    </w:p>
    <w:p w14:paraId="697D32CE" w14:textId="075053EC" w:rsidR="008629AE" w:rsidRDefault="00782E00" w:rsidP="00782E00">
      <w:pPr>
        <w:pStyle w:val="Heading2"/>
        <w:rPr>
          <w:rStyle w:val="mw-headline"/>
        </w:rPr>
      </w:pPr>
      <w:bookmarkStart w:id="30" w:name="_Toc445451570"/>
      <w:bookmarkStart w:id="31" w:name="_Toc449432706"/>
      <w:r>
        <w:rPr>
          <w:rStyle w:val="mw-headline"/>
        </w:rPr>
        <w:lastRenderedPageBreak/>
        <w:t>UI sample of planned data capture and entry designs</w:t>
      </w:r>
      <w:bookmarkEnd w:id="30"/>
      <w:bookmarkEnd w:id="31"/>
    </w:p>
    <w:p w14:paraId="6AB6ED20" w14:textId="6C8A0FF5" w:rsidR="006E46E5" w:rsidRPr="006E46E5" w:rsidRDefault="006E46E5" w:rsidP="006E46E5">
      <w:pPr>
        <w:jc w:val="center"/>
      </w:pPr>
      <w:r>
        <w:t>*Screenshot provided are not of the final completed design, still in development*</w:t>
      </w:r>
    </w:p>
    <w:p w14:paraId="7A2CD29E" w14:textId="374BE6C4" w:rsidR="008B2E95" w:rsidRDefault="00C90905" w:rsidP="00782E00">
      <w:r>
        <w:t>When the user is confronted in the program with options, depending on the options available, I will either pick between radio buttons or drop down list. No tick boxes are used in this software. If the options were between two things then radio buttons are used (e.g. selecting whether the new employee that your registering will either have an employee account or administrator account) else more than two options, drop down list would be used instead.</w:t>
      </w:r>
      <w:r w:rsidR="00782E00">
        <w:br/>
        <w:t>The position of the element is important for a better experience while the colour scheme is depending on the theme the user picked at the Login buttons.</w:t>
      </w:r>
    </w:p>
    <w:p w14:paraId="26F69846" w14:textId="271BB98D" w:rsidR="00782E00" w:rsidRDefault="008B2E95" w:rsidP="00782E00">
      <w:r>
        <w:rPr>
          <w:noProof/>
          <w:lang w:eastAsia="en-GB"/>
        </w:rPr>
        <mc:AlternateContent>
          <mc:Choice Requires="wpg">
            <w:drawing>
              <wp:anchor distT="0" distB="0" distL="114300" distR="114300" simplePos="0" relativeHeight="252797952" behindDoc="1" locked="0" layoutInCell="1" allowOverlap="1" wp14:anchorId="331259F2" wp14:editId="5AF7AA15">
                <wp:simplePos x="0" y="0"/>
                <wp:positionH relativeFrom="column">
                  <wp:posOffset>-680266</wp:posOffset>
                </wp:positionH>
                <wp:positionV relativeFrom="paragraph">
                  <wp:posOffset>821958</wp:posOffset>
                </wp:positionV>
                <wp:extent cx="5629275" cy="3266440"/>
                <wp:effectExtent l="0" t="0" r="0" b="10160"/>
                <wp:wrapTight wrapText="bothSides">
                  <wp:wrapPolygon edited="0">
                    <wp:start x="0" y="0"/>
                    <wp:lineTo x="0" y="21541"/>
                    <wp:lineTo x="20540" y="21541"/>
                    <wp:lineTo x="20540" y="0"/>
                    <wp:lineTo x="0" y="0"/>
                  </wp:wrapPolygon>
                </wp:wrapTight>
                <wp:docPr id="1811" name="Group 1811"/>
                <wp:cNvGraphicFramePr/>
                <a:graphic xmlns:a="http://schemas.openxmlformats.org/drawingml/2006/main">
                  <a:graphicData uri="http://schemas.microsoft.com/office/word/2010/wordprocessingGroup">
                    <wpg:wgp>
                      <wpg:cNvGrpSpPr/>
                      <wpg:grpSpPr>
                        <a:xfrm>
                          <a:off x="0" y="0"/>
                          <a:ext cx="5629275" cy="3266440"/>
                          <a:chOff x="0" y="0"/>
                          <a:chExt cx="5629414" cy="3266440"/>
                        </a:xfrm>
                      </wpg:grpSpPr>
                      <wpg:grpSp>
                        <wpg:cNvPr id="1812" name="Group 93"/>
                        <wpg:cNvGrpSpPr/>
                        <wpg:grpSpPr>
                          <a:xfrm>
                            <a:off x="0" y="0"/>
                            <a:ext cx="5307965" cy="3266440"/>
                            <a:chOff x="0" y="0"/>
                            <a:chExt cx="5308270" cy="3266440"/>
                          </a:xfrm>
                        </wpg:grpSpPr>
                        <wpg:grpSp>
                          <wpg:cNvPr id="1813" name="Group 1813"/>
                          <wpg:cNvGrpSpPr/>
                          <wpg:grpSpPr>
                            <a:xfrm>
                              <a:off x="0" y="0"/>
                              <a:ext cx="5308270" cy="3266440"/>
                              <a:chOff x="0" y="0"/>
                              <a:chExt cx="5308270" cy="3266440"/>
                            </a:xfrm>
                          </wpg:grpSpPr>
                          <wpg:grpSp>
                            <wpg:cNvPr id="1844" name="Group 1844"/>
                            <wpg:cNvGrpSpPr/>
                            <wpg:grpSpPr>
                              <a:xfrm>
                                <a:off x="0" y="0"/>
                                <a:ext cx="5308270" cy="3266440"/>
                                <a:chOff x="0" y="0"/>
                                <a:chExt cx="10059417" cy="6191249"/>
                              </a:xfrm>
                            </wpg:grpSpPr>
                            <wps:wsp>
                              <wps:cNvPr id="1846" name="Rectangle 1846"/>
                              <wps:cNvSpPr/>
                              <wps:spPr>
                                <a:xfrm>
                                  <a:off x="0" y="0"/>
                                  <a:ext cx="10059417" cy="619124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7" name="Rectangle 1847"/>
                              <wps:cNvSpPr/>
                              <wps:spPr>
                                <a:xfrm>
                                  <a:off x="1146629" y="1943100"/>
                                  <a:ext cx="2568122" cy="339432"/>
                                </a:xfrm>
                                <a:prstGeom prst="rect">
                                  <a:avLst/>
                                </a:prstGeom>
                              </wps:spPr>
                              <wps:style>
                                <a:lnRef idx="2">
                                  <a:schemeClr val="accent3"/>
                                </a:lnRef>
                                <a:fillRef idx="1">
                                  <a:schemeClr val="lt1"/>
                                </a:fillRef>
                                <a:effectRef idx="0">
                                  <a:schemeClr val="accent3"/>
                                </a:effectRef>
                                <a:fontRef idx="minor">
                                  <a:schemeClr val="dk1"/>
                                </a:fontRef>
                              </wps:style>
                              <wps:txbx>
                                <w:txbxContent>
                                  <w:p w14:paraId="5203E6BF" w14:textId="77777777" w:rsidR="008B2E95" w:rsidRDefault="008B2E95" w:rsidP="008B2E95">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8" name="TextBox 13"/>
                              <wps:cNvSpPr txBox="1"/>
                              <wps:spPr>
                                <a:xfrm>
                                  <a:off x="980102" y="1627039"/>
                                  <a:ext cx="1953042" cy="438020"/>
                                </a:xfrm>
                                <a:prstGeom prst="rect">
                                  <a:avLst/>
                                </a:prstGeom>
                                <a:noFill/>
                              </wps:spPr>
                              <wps:txbx>
                                <w:txbxContent>
                                  <w:p w14:paraId="7AB81310" w14:textId="77777777" w:rsidR="008B2E95" w:rsidRDefault="008B2E95" w:rsidP="008B2E95">
                                    <w:pPr>
                                      <w:pStyle w:val="NormalWeb"/>
                                      <w:spacing w:before="0" w:beforeAutospacing="0" w:after="0" w:afterAutospacing="0"/>
                                    </w:pPr>
                                    <w:r>
                                      <w:rPr>
                                        <w:rFonts w:ascii="Calibri" w:hAnsi="Calibri"/>
                                        <w:color w:val="000000"/>
                                        <w:kern w:val="24"/>
                                        <w:sz w:val="18"/>
                                        <w:szCs w:val="18"/>
                                      </w:rPr>
                                      <w:t>Basic Information:</w:t>
                                    </w:r>
                                  </w:p>
                                </w:txbxContent>
                              </wps:txbx>
                              <wps:bodyPr wrap="none" rtlCol="0">
                                <a:spAutoFit/>
                              </wps:bodyPr>
                            </wps:wsp>
                            <wps:wsp>
                              <wps:cNvPr id="1851" name="Rectangle 1851"/>
                              <wps:cNvSpPr/>
                              <wps:spPr>
                                <a:xfrm>
                                  <a:off x="1146629" y="236161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2" name="Rectangle 952"/>
                              <wps:cNvSpPr/>
                              <wps:spPr>
                                <a:xfrm>
                                  <a:off x="1133592" y="2809266"/>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9" name="Rectangle 1099"/>
                              <wps:cNvSpPr/>
                              <wps:spPr>
                                <a:xfrm>
                                  <a:off x="1133594" y="356549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1" name="TextBox 22"/>
                              <wps:cNvSpPr txBox="1"/>
                              <wps:spPr>
                                <a:xfrm>
                                  <a:off x="980102" y="3249049"/>
                                  <a:ext cx="1525852" cy="438020"/>
                                </a:xfrm>
                                <a:prstGeom prst="rect">
                                  <a:avLst/>
                                </a:prstGeom>
                                <a:noFill/>
                              </wps:spPr>
                              <wps:txbx>
                                <w:txbxContent>
                                  <w:p w14:paraId="02C03950" w14:textId="77777777" w:rsidR="008B2E95" w:rsidRDefault="008B2E95" w:rsidP="008B2E95">
                                    <w:pPr>
                                      <w:pStyle w:val="NormalWeb"/>
                                      <w:spacing w:before="0" w:beforeAutospacing="0" w:after="0" w:afterAutospacing="0"/>
                                    </w:pPr>
                                    <w:r>
                                      <w:rPr>
                                        <w:rFonts w:ascii="Calibri" w:hAnsi="Calibri"/>
                                        <w:color w:val="000000"/>
                                        <w:kern w:val="24"/>
                                        <w:sz w:val="18"/>
                                        <w:szCs w:val="18"/>
                                      </w:rPr>
                                      <w:t>Login Details:</w:t>
                                    </w:r>
                                  </w:p>
                                </w:txbxContent>
                              </wps:txbx>
                              <wps:bodyPr wrap="none" rtlCol="0">
                                <a:spAutoFit/>
                              </wps:bodyPr>
                            </wps:wsp>
                            <wps:wsp>
                              <wps:cNvPr id="1353" name="Rectangle 1353"/>
                              <wps:cNvSpPr/>
                              <wps:spPr>
                                <a:xfrm>
                                  <a:off x="1133594" y="3993805"/>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7" name="Rectangle 1357"/>
                              <wps:cNvSpPr/>
                              <wps:spPr>
                                <a:xfrm>
                                  <a:off x="1133594" y="4413603"/>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a:off x="4467407" y="1943100"/>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4" name="TextBox 31"/>
                              <wps:cNvSpPr txBox="1"/>
                              <wps:spPr>
                                <a:xfrm>
                                  <a:off x="4281331" y="1627039"/>
                                  <a:ext cx="1110694" cy="438020"/>
                                </a:xfrm>
                                <a:prstGeom prst="rect">
                                  <a:avLst/>
                                </a:prstGeom>
                                <a:noFill/>
                              </wps:spPr>
                              <wps:txbx>
                                <w:txbxContent>
                                  <w:p w14:paraId="23636624" w14:textId="77777777" w:rsidR="008B2E95" w:rsidRDefault="008B2E95" w:rsidP="008B2E95">
                                    <w:pPr>
                                      <w:pStyle w:val="NormalWeb"/>
                                      <w:spacing w:before="0" w:beforeAutospacing="0" w:after="0" w:afterAutospacing="0"/>
                                    </w:pPr>
                                    <w:r>
                                      <w:rPr>
                                        <w:rFonts w:ascii="Calibri" w:hAnsi="Calibri"/>
                                        <w:color w:val="000000"/>
                                        <w:kern w:val="24"/>
                                        <w:sz w:val="18"/>
                                        <w:szCs w:val="18"/>
                                      </w:rPr>
                                      <w:t>Address:</w:t>
                                    </w:r>
                                  </w:p>
                                </w:txbxContent>
                              </wps:txbx>
                              <wps:bodyPr wrap="none" rtlCol="0">
                                <a:spAutoFit/>
                              </wps:bodyPr>
                            </wps:wsp>
                            <wps:wsp>
                              <wps:cNvPr id="1368" name="Rectangle 1368"/>
                              <wps:cNvSpPr/>
                              <wps:spPr>
                                <a:xfrm>
                                  <a:off x="4467407" y="2371410"/>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2" name="Rectangle 1372"/>
                              <wps:cNvSpPr/>
                              <wps:spPr>
                                <a:xfrm>
                                  <a:off x="4467407" y="2791207"/>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3" name="Rectangle 1373"/>
                              <wps:cNvSpPr/>
                              <wps:spPr>
                                <a:xfrm>
                                  <a:off x="4467407" y="3562511"/>
                                  <a:ext cx="2568122" cy="339432"/>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6" name="TextBox 38"/>
                              <wps:cNvSpPr txBox="1"/>
                              <wps:spPr>
                                <a:xfrm>
                                  <a:off x="4281331" y="3227811"/>
                                  <a:ext cx="1347756" cy="438020"/>
                                </a:xfrm>
                                <a:prstGeom prst="rect">
                                  <a:avLst/>
                                </a:prstGeom>
                                <a:noFill/>
                              </wps:spPr>
                              <wps:txbx>
                                <w:txbxContent>
                                  <w:p w14:paraId="37522FC6" w14:textId="77777777" w:rsidR="008B2E95" w:rsidRDefault="008B2E95" w:rsidP="008B2E95">
                                    <w:pPr>
                                      <w:pStyle w:val="NormalWeb"/>
                                      <w:spacing w:before="0" w:beforeAutospacing="0" w:after="0" w:afterAutospacing="0"/>
                                    </w:pPr>
                                    <w:r>
                                      <w:rPr>
                                        <w:rFonts w:ascii="Calibri" w:hAnsi="Calibri"/>
                                        <w:color w:val="000000"/>
                                        <w:kern w:val="24"/>
                                        <w:sz w:val="18"/>
                                        <w:szCs w:val="18"/>
                                      </w:rPr>
                                      <w:t>Admin Key:</w:t>
                                    </w:r>
                                  </w:p>
                                </w:txbxContent>
                              </wps:txbx>
                              <wps:bodyPr wrap="none" rtlCol="0">
                                <a:spAutoFit/>
                              </wps:bodyPr>
                            </wps:wsp>
                            <wps:wsp>
                              <wps:cNvPr id="1857" name="Oval 1857"/>
                              <wps:cNvSpPr/>
                              <wps:spPr>
                                <a:xfrm>
                                  <a:off x="4471477" y="4003694"/>
                                  <a:ext cx="170568" cy="170587"/>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8" name="Rectangle 1858"/>
                              <wps:cNvSpPr/>
                              <wps:spPr>
                                <a:xfrm>
                                  <a:off x="1146629" y="4822720"/>
                                  <a:ext cx="2581157" cy="905749"/>
                                </a:xfrm>
                                <a:prstGeom prst="rect">
                                  <a:avLst/>
                                </a:prstGeom>
                              </wps:spPr>
                              <wps:style>
                                <a:lnRef idx="2">
                                  <a:schemeClr val="dk1"/>
                                </a:lnRef>
                                <a:fillRef idx="1">
                                  <a:schemeClr val="lt1"/>
                                </a:fillRef>
                                <a:effectRef idx="0">
                                  <a:schemeClr val="dk1"/>
                                </a:effectRef>
                                <a:fontRef idx="minor">
                                  <a:schemeClr val="dk1"/>
                                </a:fontRef>
                              </wps:style>
                              <wps:txbx>
                                <w:txbxContent>
                                  <w:p w14:paraId="66FF8E5A" w14:textId="77777777" w:rsidR="008B2E95" w:rsidRDefault="008B2E95" w:rsidP="008B2E95">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9" name="Rectangle 1859"/>
                              <wps:cNvSpPr/>
                              <wps:spPr>
                                <a:xfrm>
                                  <a:off x="4467408" y="4311586"/>
                                  <a:ext cx="2581157" cy="1447024"/>
                                </a:xfrm>
                                <a:prstGeom prst="rect">
                                  <a:avLst/>
                                </a:prstGeom>
                              </wps:spPr>
                              <wps:style>
                                <a:lnRef idx="2">
                                  <a:schemeClr val="dk1"/>
                                </a:lnRef>
                                <a:fillRef idx="1">
                                  <a:schemeClr val="lt1"/>
                                </a:fillRef>
                                <a:effectRef idx="0">
                                  <a:schemeClr val="dk1"/>
                                </a:effectRef>
                                <a:fontRef idx="minor">
                                  <a:schemeClr val="dk1"/>
                                </a:fontRef>
                              </wps:style>
                              <wps:txbx>
                                <w:txbxContent>
                                  <w:p w14:paraId="75050136" w14:textId="77777777" w:rsidR="008B2E95" w:rsidRDefault="008B2E95" w:rsidP="008B2E95">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0" name="TextBox 43"/>
                              <wps:cNvSpPr txBox="1"/>
                              <wps:spPr>
                                <a:xfrm>
                                  <a:off x="4500549" y="3865057"/>
                                  <a:ext cx="1257502" cy="438020"/>
                                </a:xfrm>
                                <a:prstGeom prst="rect">
                                  <a:avLst/>
                                </a:prstGeom>
                                <a:noFill/>
                              </wps:spPr>
                              <wps:txbx>
                                <w:txbxContent>
                                  <w:p w14:paraId="5C0C71BF" w14:textId="77777777" w:rsidR="008B2E95" w:rsidRDefault="008B2E95" w:rsidP="008B2E95">
                                    <w:pPr>
                                      <w:pStyle w:val="NormalWeb"/>
                                      <w:spacing w:before="0" w:beforeAutospacing="0" w:after="0" w:afterAutospacing="0"/>
                                    </w:pPr>
                                    <w:r>
                                      <w:rPr>
                                        <w:rFonts w:ascii="Calibri" w:hAnsi="Calibri"/>
                                        <w:color w:val="000000"/>
                                        <w:kern w:val="24"/>
                                        <w:sz w:val="18"/>
                                        <w:szCs w:val="18"/>
                                      </w:rPr>
                                      <w:t>Employee</w:t>
                                    </w:r>
                                  </w:p>
                                </w:txbxContent>
                              </wps:txbx>
                              <wps:bodyPr wrap="square" rtlCol="0">
                                <a:spAutoFit/>
                              </wps:bodyPr>
                            </wps:wsp>
                            <wps:wsp>
                              <wps:cNvPr id="1861" name="TextBox 44"/>
                              <wps:cNvSpPr txBox="1"/>
                              <wps:spPr>
                                <a:xfrm>
                                  <a:off x="5758052" y="3865641"/>
                                  <a:ext cx="1754157" cy="437436"/>
                                </a:xfrm>
                                <a:prstGeom prst="rect">
                                  <a:avLst/>
                                </a:prstGeom>
                                <a:noFill/>
                              </wps:spPr>
                              <wps:txbx>
                                <w:txbxContent>
                                  <w:p w14:paraId="64749369" w14:textId="77777777" w:rsidR="008B2E95" w:rsidRDefault="008B2E95" w:rsidP="008B2E95">
                                    <w:pPr>
                                      <w:pStyle w:val="NormalWeb"/>
                                      <w:spacing w:before="0" w:beforeAutospacing="0" w:after="0" w:afterAutospacing="0"/>
                                    </w:pPr>
                                    <w:r>
                                      <w:rPr>
                                        <w:rFonts w:ascii="Calibri" w:hAnsi="Calibri"/>
                                        <w:color w:val="000000"/>
                                        <w:kern w:val="24"/>
                                        <w:sz w:val="18"/>
                                        <w:szCs w:val="18"/>
                                      </w:rPr>
                                      <w:t>Administrator</w:t>
                                    </w:r>
                                  </w:p>
                                </w:txbxContent>
                              </wps:txbx>
                              <wps:bodyPr wrap="square" rtlCol="0">
                                <a:spAutoFit/>
                              </wps:bodyPr>
                            </wps:wsp>
                            <wps:wsp>
                              <wps:cNvPr id="1862" name="TextBox 45"/>
                              <wps:cNvSpPr txBox="1"/>
                              <wps:spPr>
                                <a:xfrm>
                                  <a:off x="3423280" y="881533"/>
                                  <a:ext cx="4319194" cy="586147"/>
                                </a:xfrm>
                                <a:prstGeom prst="rect">
                                  <a:avLst/>
                                </a:prstGeom>
                                <a:noFill/>
                              </wps:spPr>
                              <wps:txbx>
                                <w:txbxContent>
                                  <w:p w14:paraId="674819FB" w14:textId="77777777" w:rsidR="008B2E95" w:rsidRPr="001D7E98" w:rsidRDefault="008B2E95" w:rsidP="008B2E95">
                                    <w:pPr>
                                      <w:pStyle w:val="NormalWeb"/>
                                      <w:spacing w:before="0" w:beforeAutospacing="0" w:after="0" w:afterAutospacing="0"/>
                                      <w:rPr>
                                        <w:rFonts w:ascii="Century Gothic" w:hAnsi="Century Gothic"/>
                                      </w:rPr>
                                    </w:pPr>
                                    <w:r w:rsidRPr="001D7E98">
                                      <w:rPr>
                                        <w:rFonts w:ascii="Century Gothic" w:hAnsi="Century Gothic"/>
                                        <w:color w:val="000000"/>
                                        <w:kern w:val="24"/>
                                        <w:sz w:val="28"/>
                                        <w:szCs w:val="28"/>
                                        <w:u w:val="single"/>
                                      </w:rPr>
                                      <w:t>R</w:t>
                                    </w:r>
                                    <w:r w:rsidRPr="001D7E98">
                                      <w:rPr>
                                        <w:rFonts w:ascii="Century Gothic" w:hAnsi="Century Gothic"/>
                                        <w:color w:val="000000"/>
                                        <w:kern w:val="24"/>
                                        <w:sz w:val="28"/>
                                        <w:szCs w:val="28"/>
                                      </w:rPr>
                                      <w:t>egistration an Account</w:t>
                                    </w:r>
                                  </w:p>
                                </w:txbxContent>
                              </wps:txbx>
                              <wps:bodyPr wrap="square" rtlCol="0">
                                <a:spAutoFit/>
                              </wps:bodyPr>
                            </wps:wsp>
                            <wps:wsp>
                              <wps:cNvPr id="1863" name="Rectangle 1863"/>
                              <wps:cNvSpPr/>
                              <wps:spPr>
                                <a:xfrm>
                                  <a:off x="9039656" y="618408"/>
                                  <a:ext cx="570226" cy="541610"/>
                                </a:xfrm>
                                <a:prstGeom prst="rect">
                                  <a:avLst/>
                                </a:prstGeom>
                              </wps:spPr>
                              <wps:style>
                                <a:lnRef idx="2">
                                  <a:schemeClr val="dk1"/>
                                </a:lnRef>
                                <a:fillRef idx="1">
                                  <a:schemeClr val="lt1"/>
                                </a:fillRef>
                                <a:effectRef idx="0">
                                  <a:schemeClr val="dk1"/>
                                </a:effectRef>
                                <a:fontRef idx="minor">
                                  <a:schemeClr val="dk1"/>
                                </a:fontRef>
                              </wps:style>
                              <wps:txbx>
                                <w:txbxContent>
                                  <w:p w14:paraId="54198F2B" w14:textId="77777777" w:rsidR="008B2E95" w:rsidRDefault="008B2E95" w:rsidP="008B2E95">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4" name="Rectangle 1864"/>
                              <wps:cNvSpPr/>
                              <wps:spPr>
                                <a:xfrm>
                                  <a:off x="886034" y="335981"/>
                                  <a:ext cx="8723850" cy="168136"/>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865" name="TextBox 13"/>
                            <wps:cNvSpPr txBox="1"/>
                            <wps:spPr>
                              <a:xfrm>
                                <a:off x="1010778" y="1017767"/>
                                <a:ext cx="624891" cy="231140"/>
                              </a:xfrm>
                              <a:prstGeom prst="rect">
                                <a:avLst/>
                              </a:prstGeom>
                              <a:noFill/>
                            </wps:spPr>
                            <wps:txbx>
                              <w:txbxContent>
                                <w:p w14:paraId="73964E6B" w14:textId="77777777" w:rsidR="008B2E95" w:rsidRDefault="008B2E95" w:rsidP="008B2E95">
                                  <w:pPr>
                                    <w:pStyle w:val="NormalWeb"/>
                                    <w:spacing w:before="0" w:beforeAutospacing="0" w:after="0" w:afterAutospacing="0"/>
                                  </w:pPr>
                                  <w:r>
                                    <w:rPr>
                                      <w:rFonts w:ascii="Calibri" w:hAnsi="Calibri"/>
                                      <w:color w:val="7F7F7F"/>
                                      <w:kern w:val="24"/>
                                      <w:sz w:val="18"/>
                                      <w:szCs w:val="18"/>
                                    </w:rPr>
                                    <w:t>FullName</w:t>
                                  </w:r>
                                </w:p>
                              </w:txbxContent>
                            </wps:txbx>
                            <wps:bodyPr wrap="none" rtlCol="0">
                              <a:spAutoFit/>
                            </wps:bodyPr>
                          </wps:wsp>
                          <wps:wsp>
                            <wps:cNvPr id="1866" name="TextBox 13"/>
                            <wps:cNvSpPr txBox="1"/>
                            <wps:spPr>
                              <a:xfrm>
                                <a:off x="1087223" y="1217991"/>
                                <a:ext cx="437515" cy="231140"/>
                              </a:xfrm>
                              <a:prstGeom prst="rect">
                                <a:avLst/>
                              </a:prstGeom>
                              <a:noFill/>
                            </wps:spPr>
                            <wps:txbx>
                              <w:txbxContent>
                                <w:p w14:paraId="684B4AFE" w14:textId="77777777" w:rsidR="008B2E95" w:rsidRDefault="008B2E95" w:rsidP="008B2E95">
                                  <w:pPr>
                                    <w:pStyle w:val="NormalWeb"/>
                                    <w:spacing w:before="0" w:beforeAutospacing="0" w:after="0" w:afterAutospacing="0"/>
                                  </w:pPr>
                                  <w:r>
                                    <w:rPr>
                                      <w:rFonts w:ascii="Calibri" w:hAnsi="Calibri"/>
                                      <w:color w:val="7F7F7F"/>
                                      <w:kern w:val="24"/>
                                      <w:sz w:val="18"/>
                                      <w:szCs w:val="18"/>
                                    </w:rPr>
                                    <w:t>Email</w:t>
                                  </w:r>
                                </w:p>
                              </w:txbxContent>
                            </wps:txbx>
                            <wps:bodyPr wrap="none" rtlCol="0">
                              <a:spAutoFit/>
                            </wps:bodyPr>
                          </wps:wsp>
                          <wps:wsp>
                            <wps:cNvPr id="1867" name="TextBox 13"/>
                            <wps:cNvSpPr txBox="1"/>
                            <wps:spPr>
                              <a:xfrm>
                                <a:off x="886669" y="1442897"/>
                                <a:ext cx="887095" cy="231140"/>
                              </a:xfrm>
                              <a:prstGeom prst="rect">
                                <a:avLst/>
                              </a:prstGeom>
                              <a:noFill/>
                            </wps:spPr>
                            <wps:txbx>
                              <w:txbxContent>
                                <w:p w14:paraId="2B88D04F" w14:textId="77777777" w:rsidR="008B2E95" w:rsidRDefault="008B2E95" w:rsidP="008B2E95">
                                  <w:pPr>
                                    <w:pStyle w:val="NormalWeb"/>
                                    <w:spacing w:before="0" w:beforeAutospacing="0" w:after="0" w:afterAutospacing="0"/>
                                  </w:pPr>
                                  <w:r>
                                    <w:rPr>
                                      <w:rFonts w:ascii="Calibri" w:hAnsi="Calibri"/>
                                      <w:color w:val="7F7F7F"/>
                                      <w:kern w:val="24"/>
                                      <w:sz w:val="18"/>
                                      <w:szCs w:val="18"/>
                                    </w:rPr>
                                    <w:t>Phone Number</w:t>
                                  </w:r>
                                </w:p>
                              </w:txbxContent>
                            </wps:txbx>
                            <wps:bodyPr wrap="none" rtlCol="0">
                              <a:spAutoFit/>
                            </wps:bodyPr>
                          </wps:wsp>
                          <wps:wsp>
                            <wps:cNvPr id="1868" name="TextBox 13"/>
                            <wps:cNvSpPr txBox="1"/>
                            <wps:spPr>
                              <a:xfrm>
                                <a:off x="975463" y="1847954"/>
                                <a:ext cx="661035" cy="231140"/>
                              </a:xfrm>
                              <a:prstGeom prst="rect">
                                <a:avLst/>
                              </a:prstGeom>
                              <a:noFill/>
                            </wps:spPr>
                            <wps:txbx>
                              <w:txbxContent>
                                <w:p w14:paraId="3AAC3EF7" w14:textId="77777777" w:rsidR="008B2E95" w:rsidRDefault="008B2E95" w:rsidP="008B2E95">
                                  <w:pPr>
                                    <w:pStyle w:val="NormalWeb"/>
                                    <w:spacing w:before="0" w:beforeAutospacing="0" w:after="0" w:afterAutospacing="0"/>
                                  </w:pPr>
                                  <w:r>
                                    <w:rPr>
                                      <w:rFonts w:ascii="Calibri" w:hAnsi="Calibri"/>
                                      <w:color w:val="7F7F7F"/>
                                      <w:kern w:val="24"/>
                                      <w:sz w:val="18"/>
                                      <w:szCs w:val="18"/>
                                    </w:rPr>
                                    <w:t>Username</w:t>
                                  </w:r>
                                </w:p>
                              </w:txbxContent>
                            </wps:txbx>
                            <wps:bodyPr wrap="none" rtlCol="0">
                              <a:spAutoFit/>
                            </wps:bodyPr>
                          </wps:wsp>
                          <wps:wsp>
                            <wps:cNvPr id="1869" name="TextBox 13"/>
                            <wps:cNvSpPr txBox="1"/>
                            <wps:spPr>
                              <a:xfrm>
                                <a:off x="1023088" y="2076554"/>
                                <a:ext cx="628015" cy="231140"/>
                              </a:xfrm>
                              <a:prstGeom prst="rect">
                                <a:avLst/>
                              </a:prstGeom>
                              <a:noFill/>
                            </wps:spPr>
                            <wps:txbx>
                              <w:txbxContent>
                                <w:p w14:paraId="7CF86284" w14:textId="77777777" w:rsidR="008B2E95" w:rsidRDefault="008B2E95" w:rsidP="008B2E95">
                                  <w:pPr>
                                    <w:pStyle w:val="NormalWeb"/>
                                    <w:spacing w:before="0" w:beforeAutospacing="0" w:after="0" w:afterAutospacing="0"/>
                                  </w:pPr>
                                  <w:r>
                                    <w:rPr>
                                      <w:rFonts w:ascii="Calibri" w:hAnsi="Calibri"/>
                                      <w:color w:val="7F7F7F"/>
                                      <w:kern w:val="24"/>
                                      <w:sz w:val="18"/>
                                      <w:szCs w:val="18"/>
                                    </w:rPr>
                                    <w:t>Password</w:t>
                                  </w:r>
                                </w:p>
                              </w:txbxContent>
                            </wps:txbx>
                            <wps:bodyPr wrap="none" rtlCol="0">
                              <a:spAutoFit/>
                            </wps:bodyPr>
                          </wps:wsp>
                          <wps:wsp>
                            <wps:cNvPr id="1870" name="TextBox 13"/>
                            <wps:cNvSpPr txBox="1"/>
                            <wps:spPr>
                              <a:xfrm>
                                <a:off x="825603" y="2300074"/>
                                <a:ext cx="1027430" cy="231140"/>
                              </a:xfrm>
                              <a:prstGeom prst="rect">
                                <a:avLst/>
                              </a:prstGeom>
                              <a:noFill/>
                            </wps:spPr>
                            <wps:txbx>
                              <w:txbxContent>
                                <w:p w14:paraId="5FE86B85" w14:textId="77777777" w:rsidR="008B2E95" w:rsidRDefault="008B2E95" w:rsidP="008B2E95">
                                  <w:pPr>
                                    <w:pStyle w:val="NormalWeb"/>
                                    <w:spacing w:before="0" w:beforeAutospacing="0" w:after="0" w:afterAutospacing="0"/>
                                  </w:pPr>
                                  <w:r>
                                    <w:rPr>
                                      <w:rFonts w:ascii="Calibri" w:hAnsi="Calibri"/>
                                      <w:color w:val="7F7F7F"/>
                                      <w:kern w:val="24"/>
                                      <w:sz w:val="18"/>
                                      <w:szCs w:val="18"/>
                                    </w:rPr>
                                    <w:t>Confirm Password</w:t>
                                  </w:r>
                                </w:p>
                              </w:txbxContent>
                            </wps:txbx>
                            <wps:bodyPr wrap="none" rtlCol="0">
                              <a:spAutoFit/>
                            </wps:bodyPr>
                          </wps:wsp>
                        </wpg:grpSp>
                        <wps:wsp>
                          <wps:cNvPr id="1871" name="TextBox 13"/>
                          <wps:cNvSpPr txBox="1"/>
                          <wps:spPr>
                            <a:xfrm>
                              <a:off x="2295525" y="1006317"/>
                              <a:ext cx="1512570" cy="231140"/>
                            </a:xfrm>
                            <a:prstGeom prst="rect">
                              <a:avLst/>
                            </a:prstGeom>
                            <a:noFill/>
                          </wps:spPr>
                          <wps:txbx>
                            <w:txbxContent>
                              <w:p w14:paraId="7271BA09" w14:textId="77777777" w:rsidR="008B2E95" w:rsidRDefault="008B2E95" w:rsidP="008B2E95">
                                <w:pPr>
                                  <w:pStyle w:val="NormalWeb"/>
                                  <w:spacing w:before="0" w:beforeAutospacing="0" w:after="0" w:afterAutospacing="0"/>
                                </w:pPr>
                                <w:r>
                                  <w:rPr>
                                    <w:rFonts w:ascii="Calibri" w:hAnsi="Calibri"/>
                                    <w:color w:val="7F7F7F"/>
                                    <w:kern w:val="24"/>
                                    <w:sz w:val="18"/>
                                    <w:szCs w:val="18"/>
                                  </w:rPr>
                                  <w:t>House Number, Road, Street</w:t>
                                </w:r>
                              </w:p>
                            </w:txbxContent>
                          </wps:txbx>
                          <wps:bodyPr wrap="none" rtlCol="0">
                            <a:spAutoFit/>
                          </wps:bodyPr>
                        </wps:wsp>
                        <wps:wsp>
                          <wps:cNvPr id="1872" name="TextBox 13"/>
                          <wps:cNvSpPr txBox="1"/>
                          <wps:spPr>
                            <a:xfrm>
                              <a:off x="2845327" y="1231814"/>
                              <a:ext cx="404278" cy="230832"/>
                            </a:xfrm>
                            <a:prstGeom prst="rect">
                              <a:avLst/>
                            </a:prstGeom>
                            <a:noFill/>
                          </wps:spPr>
                          <wps:txbx>
                            <w:txbxContent>
                              <w:p w14:paraId="0FFADA9E" w14:textId="77777777" w:rsidR="008B2E95" w:rsidRDefault="008B2E95" w:rsidP="008B2E95">
                                <w:pPr>
                                  <w:pStyle w:val="NormalWeb"/>
                                  <w:spacing w:before="0" w:beforeAutospacing="0" w:after="0" w:afterAutospacing="0"/>
                                </w:pPr>
                                <w:r>
                                  <w:rPr>
                                    <w:rFonts w:ascii="Calibri" w:hAnsi="Calibri"/>
                                    <w:color w:val="7F7F7F"/>
                                    <w:kern w:val="24"/>
                                    <w:sz w:val="18"/>
                                    <w:szCs w:val="18"/>
                                  </w:rPr>
                                  <w:t>Area</w:t>
                                </w:r>
                              </w:p>
                            </w:txbxContent>
                          </wps:txbx>
                          <wps:bodyPr wrap="none" rtlCol="0">
                            <a:spAutoFit/>
                          </wps:bodyPr>
                        </wps:wsp>
                        <wps:wsp>
                          <wps:cNvPr id="1873" name="TextBox 13"/>
                          <wps:cNvSpPr txBox="1"/>
                          <wps:spPr>
                            <a:xfrm>
                              <a:off x="2767689" y="1452370"/>
                              <a:ext cx="623570" cy="231140"/>
                            </a:xfrm>
                            <a:prstGeom prst="rect">
                              <a:avLst/>
                            </a:prstGeom>
                            <a:noFill/>
                          </wps:spPr>
                          <wps:txbx>
                            <w:txbxContent>
                              <w:p w14:paraId="25A18FE1" w14:textId="77777777" w:rsidR="008B2E95" w:rsidRDefault="008B2E95" w:rsidP="008B2E95">
                                <w:pPr>
                                  <w:pStyle w:val="NormalWeb"/>
                                  <w:spacing w:before="0" w:beforeAutospacing="0" w:after="0" w:afterAutospacing="0"/>
                                </w:pPr>
                                <w:r>
                                  <w:rPr>
                                    <w:rFonts w:ascii="Calibri" w:hAnsi="Calibri"/>
                                    <w:color w:val="7F7F7F"/>
                                    <w:kern w:val="24"/>
                                    <w:sz w:val="18"/>
                                    <w:szCs w:val="18"/>
                                  </w:rPr>
                                  <w:t>PostCode</w:t>
                                </w:r>
                              </w:p>
                            </w:txbxContent>
                          </wps:txbx>
                          <wps:bodyPr wrap="none" rtlCol="0">
                            <a:spAutoFit/>
                          </wps:bodyPr>
                        </wps:wsp>
                      </wpg:grpSp>
                      <wps:wsp>
                        <wps:cNvPr id="1874" name="TextBox 218"/>
                        <wps:cNvSpPr txBox="1"/>
                        <wps:spPr>
                          <a:xfrm>
                            <a:off x="3737114" y="779228"/>
                            <a:ext cx="1892300" cy="276860"/>
                          </a:xfrm>
                          <a:prstGeom prst="rect">
                            <a:avLst/>
                          </a:prstGeom>
                          <a:noFill/>
                        </wps:spPr>
                        <wps:txbx>
                          <w:txbxContent>
                            <w:p w14:paraId="42197238"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rPr>
                                <w:t>Image:</w:t>
                              </w:r>
                            </w:p>
                          </w:txbxContent>
                        </wps:txbx>
                        <wps:bodyPr wrap="square" rtlCol="0">
                          <a:spAutoFit/>
                        </wps:bodyPr>
                      </wps:wsp>
                      <wps:wsp>
                        <wps:cNvPr id="1875" name="Rectangle 1875"/>
                        <wps:cNvSpPr/>
                        <wps:spPr>
                          <a:xfrm>
                            <a:off x="3880237" y="1017767"/>
                            <a:ext cx="1077264" cy="813297"/>
                          </a:xfrm>
                          <a:prstGeom prst="rect">
                            <a:avLst/>
                          </a:prstGeom>
                        </wps:spPr>
                        <wps:style>
                          <a:lnRef idx="2">
                            <a:schemeClr val="dk1"/>
                          </a:lnRef>
                          <a:fillRef idx="1">
                            <a:schemeClr val="lt1"/>
                          </a:fillRef>
                          <a:effectRef idx="0">
                            <a:schemeClr val="dk1"/>
                          </a:effectRef>
                          <a:fontRef idx="minor">
                            <a:schemeClr val="dk1"/>
                          </a:fontRef>
                        </wps:style>
                        <wps:txbx>
                          <w:txbxContent>
                            <w:p w14:paraId="653FB31F" w14:textId="77777777" w:rsidR="008B2E95" w:rsidRDefault="008B2E95" w:rsidP="008B2E95">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6" name="Rectangle 1876"/>
                        <wps:cNvSpPr/>
                        <wps:spPr>
                          <a:xfrm>
                            <a:off x="3880237" y="1852654"/>
                            <a:ext cx="51498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57C791DD" w14:textId="77777777" w:rsidR="008B2E95" w:rsidRPr="00623544" w:rsidRDefault="008B2E95" w:rsidP="008B2E95">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7" name="Rectangle 1877"/>
                        <wps:cNvSpPr/>
                        <wps:spPr>
                          <a:xfrm>
                            <a:off x="4428877" y="1852654"/>
                            <a:ext cx="536575" cy="257175"/>
                          </a:xfrm>
                          <a:prstGeom prst="rect">
                            <a:avLst/>
                          </a:prstGeom>
                        </wps:spPr>
                        <wps:style>
                          <a:lnRef idx="2">
                            <a:schemeClr val="dk1"/>
                          </a:lnRef>
                          <a:fillRef idx="1">
                            <a:schemeClr val="lt1"/>
                          </a:fillRef>
                          <a:effectRef idx="0">
                            <a:schemeClr val="dk1"/>
                          </a:effectRef>
                          <a:fontRef idx="minor">
                            <a:schemeClr val="dk1"/>
                          </a:fontRef>
                        </wps:style>
                        <wps:txbx>
                          <w:txbxContent>
                            <w:p w14:paraId="1E33B0D1" w14:textId="77777777" w:rsidR="008B2E95" w:rsidRPr="00623544" w:rsidRDefault="008B2E95" w:rsidP="008B2E95">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31259F2" id="Group 1811" o:spid="_x0000_s1840" style="position:absolute;margin-left:-53.55pt;margin-top:64.7pt;width:443.25pt;height:257.2pt;z-index:-250518528;mso-height-relative:margin" coordsize="56294,3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">
                <v:group id="Group 93" o:spid="_x0000_s1841" style="position:absolute;width:53079;height:32664" coordsize="53082,32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OdYcMAAADdAAAADwAAAGRycy9kb3ducmV2LnhtbERPTYvCMBC9C/6HMII3&#10;TeuiSDWKiC4eZMEqLHsbmrEtNpPSxLb+e7OwsLd5vM9Zb3tTiZYaV1pWEE8jEMSZ1SXnCm7X42QJ&#10;wnlkjZVlUvAiB9vNcLDGRNuOL9SmPhchhF2CCgrv60RKlxVk0E1tTRy4u20M+gCbXOoGuxBuKjmL&#10;ooU0WHJoKLCmfUHZI30aBZ8ddruP+NCeH/f96+c6//o+x6TUeNTvViA89f5f/Oc+6TB/Gc/g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w51hwwAAAN0AAAAP&#10;AAAAAAAAAAAAAAAAAKoCAABkcnMvZG93bnJldi54bWxQSwUGAAAAAAQABAD6AAAAmgMAAAAA&#10;">
                  <v:group id="Group 1813" o:spid="_x0000_s1842" style="position:absolute;width:53082;height:32664" coordsize="53082,32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84+sMAAADdAAAADwAAAGRycy9kb3ducmV2LnhtbERPTYvCMBC9C/sfwix4&#10;07QrLtI1isiueBBhqyDehmZsi82kNLGt/94Igrd5vM+ZL3tTiZYaV1pWEI8jEMSZ1SXnCo6Hv9EM&#10;hPPIGivLpOBODpaLj8EcE207/qc29bkIIewSVFB4XydSuqwgg25sa+LAXWxj0AfY5FI32IVwU8mv&#10;KPqWBksODQXWtC4ou6Y3o2DTYbeaxL/t7npZ38+H6f60i0mp4We/+gHhqfdv8cu91WH+LJ7A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sjzj6wwAAAN0AAAAP&#10;AAAAAAAAAAAAAAAAAKoCAABkcnMvZG93bnJldi54bWxQSwUGAAAAAAQABAD6AAAAmgMAAAAA&#10;">
                    <v:group id="Group 1844" o:spid="_x0000_s1843" style="position:absolute;width:53082;height:32664" coordsize="100594,61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WPk8UAAADdAAAADwAAAGRycy9kb3ducmV2LnhtbERPTWvCQBC9F/wPywi9&#10;1U2sLZK6CUFUPEihWii9DdkxCcnOhuyaxH/fLRR6m8f7nE02mVYM1LvasoJ4EYEgLqyuuVTwedk/&#10;rUE4j6yxtUwK7uQgS2cPG0y0HfmDhrMvRQhhl6CCyvsukdIVFRl0C9sRB+5qe4M+wL6UuscxhJtW&#10;LqPoVRqsOTRU2NG2oqI534yCw4hj/hzvhlNz3d6/Ly/vX6eYlHqcT/kbCE+T/xf/uY86zF+vV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DVj5PFAAAA3QAA&#10;AA8AAAAAAAAAAAAAAAAAqgIAAGRycy9kb3ducmV2LnhtbFBLBQYAAAAABAAEAPoAAACcAwAAAAA=&#10;">
                      <v:rect id="Rectangle 1846" o:spid="_x0000_s1844" style="position:absolute;width:100594;height:61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QcQA&#10;AADdAAAADwAAAGRycy9kb3ducmV2LnhtbERPTWvCQBC9C/6HZYTedGMpqU3dBJEWCpWK2kOPQ3ZM&#10;gtnZsLtN4r93CwVv83ifsy5G04qenG8sK1guEhDEpdUNVwq+T+/zFQgfkDW2lknBlTwU+XSyxkzb&#10;gQ/UH0MlYgj7DBXUIXSZlL6syaBf2I44cmfrDIYIXSW1wyGGm1Y+JkkqDTYcG2rsaFtTeTn+GgV2&#10;31zbjXv56nf0/PO5D8kwpm9KPczGzSuIQGO4i//dHzrOXz2l8PdNP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7xEHEAAAA3QAAAA8AAAAAAAAAAAAAAAAAmAIAAGRycy9k&#10;b3ducmV2LnhtbFBLBQYAAAAABAAEAPUAAACJAwAAAAA=&#10;" fillcolor="white [3201]" strokecolor="black [3200]" strokeweight="1pt"/>
                      <v:rect id="Rectangle 1847" o:spid="_x0000_s1845" style="position:absolute;left:11466;top:19431;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pCsQA&#10;AADdAAAADwAAAGRycy9kb3ducmV2LnhtbESP0WrCQBBF3wv+wzKCb3WTIK2kriKCxbei9QOm2TEb&#10;zM6u2W0S/75bEHyb4d575s5qM9pW9NSFxrGCfJ6BIK6cbrhWcP7evy5BhIissXVMCu4UYLOevKyw&#10;1G7gI/WnWIsE4VCiAhOjL6UMlSGLYe48cdIurrMY09rVUnc4JLhtZZFlb9Jiw+mCQU87Q9X19GsT&#10;pfc/eYZFfix256/bpzf7QY9Kzabj9gNEpDE+zY/0Qaf6y8U7/H+TR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KQrEAAAA3QAAAA8AAAAAAAAAAAAAAAAAmAIAAGRycy9k&#10;b3ducmV2LnhtbFBLBQYAAAAABAAEAPUAAACJAwAAAAA=&#10;" fillcolor="white [3201]" strokecolor="#a5a5a5 [3206]" strokeweight="1pt">
                        <v:textbox>
                          <w:txbxContent>
                            <w:p w14:paraId="5203E6BF" w14:textId="77777777" w:rsidR="008B2E95" w:rsidRDefault="008B2E95" w:rsidP="008B2E95">
                              <w:pPr>
                                <w:pStyle w:val="NormalWeb"/>
                                <w:spacing w:before="0" w:beforeAutospacing="0" w:after="160" w:afterAutospacing="0" w:line="256" w:lineRule="auto"/>
                              </w:pPr>
                              <w:r>
                                <w:rPr>
                                  <w:rFonts w:asciiTheme="minorHAnsi" w:eastAsia="Calibri" w:hAnsi="Calibri"/>
                                  <w:color w:val="000000" w:themeColor="dark1"/>
                                  <w:kern w:val="24"/>
                                  <w:sz w:val="15"/>
                                  <w:szCs w:val="15"/>
                                </w:rPr>
                                <w:t> </w:t>
                              </w:r>
                            </w:p>
                          </w:txbxContent>
                        </v:textbox>
                      </v:rect>
                      <v:shape id="_x0000_s1846" type="#_x0000_t202" style="position:absolute;left:9801;top:16270;width:19530;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6SsYA&#10;AADdAAAADwAAAGRycy9kb3ducmV2LnhtbESPzW7CQAyE75V4h5WReisbEK3SlAUhaKXeWn4ewMqa&#10;bEjWG2W3kPbp6wMSN1sznvm8WA2+VRfqYx3YwHSSgSIug625MnA8fDzloGJCttgGJgO/FGG1HD0s&#10;sLDhyju67FOlJIRjgQZcSl2hdSwdeYyT0BGLdgq9xyRrX2nb41XCfatnWfaiPdYsDQ472jgqm/2P&#10;N5Bn/qtpXmff0c//ps9usw3v3dmYx/GwfgOVaEh38+360wp+Phdc+UZG0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j6SsYAAADdAAAADwAAAAAAAAAAAAAAAACYAgAAZHJz&#10;L2Rvd25yZXYueG1sUEsFBgAAAAAEAAQA9QAAAIsDAAAAAA==&#10;" filled="f" stroked="f">
                        <v:textbox style="mso-fit-shape-to-text:t">
                          <w:txbxContent>
                            <w:p w14:paraId="7AB81310" w14:textId="77777777" w:rsidR="008B2E95" w:rsidRDefault="008B2E95" w:rsidP="008B2E95">
                              <w:pPr>
                                <w:pStyle w:val="NormalWeb"/>
                                <w:spacing w:before="0" w:beforeAutospacing="0" w:after="0" w:afterAutospacing="0"/>
                              </w:pPr>
                              <w:r>
                                <w:rPr>
                                  <w:rFonts w:ascii="Calibri" w:hAnsi="Calibri"/>
                                  <w:color w:val="000000"/>
                                  <w:kern w:val="24"/>
                                  <w:sz w:val="18"/>
                                  <w:szCs w:val="18"/>
                                </w:rPr>
                                <w:t>Basic Information:</w:t>
                              </w:r>
                            </w:p>
                          </w:txbxContent>
                        </v:textbox>
                      </v:shape>
                      <v:rect id="Rectangle 1851" o:spid="_x0000_s1847" style="position:absolute;left:11466;top:23616;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COMQA&#10;AADdAAAADwAAAGRycy9kb3ducmV2LnhtbESPwWrDMBBE74X8g9hAb7VsQ0two5hiSMitJM0HbKyt&#10;ZWqtFEux3b+vCoXedpmZt7PberGDmGgMvWMFRZaDIG6d7rlTcPnYP21AhIiscXBMCr4pQL1bPWyx&#10;0m7mE03n2IkE4VChAhOjr6QMrSGLIXOeOGmfbrQY0zp2Uo84J7gdZJnnL9Jiz+mCQU+NofbrfLeJ&#10;MvlrkWNZnMrm8n47eLOf9aLU43p5ewURaYn/5r/0Uaf6m+cCfr9JI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wgjjEAAAA3QAAAA8AAAAAAAAAAAAAAAAAmAIAAGRycy9k&#10;b3ducmV2LnhtbFBLBQYAAAAABAAEAPUAAACJAwAAAAA=&#10;" fillcolor="white [3201]" strokecolor="#a5a5a5 [3206]" strokeweight="1pt"/>
                      <v:rect id="Rectangle 952" o:spid="_x0000_s1848" style="position:absolute;left:11335;top:28092;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9qMMA&#10;AADcAAAADwAAAGRycy9kb3ducmV2LnhtbESPzWrDMBCE74W8g9hAb41sQ0PiRAkhkNJbyc8DbKyN&#10;ZWKtFEu13bevAoUeh5n5hllvR9uKnrrQOFaQzzIQxJXTDdcKLufD2wJEiMgaW8ek4IcCbDeTlzWW&#10;2g18pP4Ua5EgHEpUYGL0pZShMmQxzJwnTt7NdRZjkl0tdYdDgttWFlk2lxYbTgsGPe0NVffTt02U&#10;3l/zDIv8WOwvX48Pbw6DHpV6nY67FYhIY/wP/7U/tYLlewHPM+k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O9qMMAAADcAAAADwAAAAAAAAAAAAAAAACYAgAAZHJzL2Rv&#10;d25yZXYueG1sUEsFBgAAAAAEAAQA9QAAAIgDAAAAAA==&#10;" fillcolor="white [3201]" strokecolor="#a5a5a5 [3206]" strokeweight="1pt"/>
                      <v:rect id="Rectangle 1099" o:spid="_x0000_s1849" style="position:absolute;left:11335;top:35654;width:25682;height:3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tl8MA&#10;AADdAAAADwAAAGRycy9kb3ducmV2LnhtbESPwW7CMBBE75X6D9ZW4lbs5IBKwCCERNVbBeUDlniJ&#10;I+K1G7tJ+vcYqVJvu5qZt7Pr7eQ6MVAfW88airkCQVx703Kj4fx1eH0DEROywc4zafilCNvN89Ma&#10;K+NHPtJwSo3IEI4VarAphUrKWFtyGOc+EGft6nuHKa99I02PY4a7TpZKLaTDlvMFi4H2lurb6cdl&#10;yhAuhcKyOJb78+f3e7CH0Uxaz16m3QpEoin9m//SHybXV8slPL7JI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Ftl8MAAADdAAAADwAAAAAAAAAAAAAAAACYAgAAZHJzL2Rv&#10;d25yZXYueG1sUEsFBgAAAAAEAAQA9QAAAIgDAAAAAA==&#10;" fillcolor="white [3201]" strokecolor="#a5a5a5 [3206]" strokeweight="1pt"/>
                      <v:shape id="TextBox 22" o:spid="_x0000_s1850" type="#_x0000_t202" style="position:absolute;left:9801;top:32490;width:15258;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9RcMA&#10;AADdAAAADwAAAGRycy9kb3ducmV2LnhtbERPS27CMBDdV+IO1iB1V5zwqSDgRBW0UnelwAFG8RCH&#10;xOModiHl9HWlSt3N0/vOphhsK67U+9qxgnSSgCAuna65UnA6vj0tQfiArLF1TAq+yUORjx42mGl3&#10;40+6HkIlYgj7DBWYELpMSl8asugnriOO3Nn1FkOEfSV1j7cYbls5TZJnabHm2GCwo62hsjl8WQXL&#10;xH40zWq693Z+Txdmu3Ov3UWpx/HwsgYRaAj/4j/3u47zZ4sUfr+JJ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D9RcMAAADdAAAADwAAAAAAAAAAAAAAAACYAgAAZHJzL2Rv&#10;d25yZXYueG1sUEsFBgAAAAAEAAQA9QAAAIgDAAAAAA==&#10;" filled="f" stroked="f">
                        <v:textbox style="mso-fit-shape-to-text:t">
                          <w:txbxContent>
                            <w:p w14:paraId="02C03950" w14:textId="77777777" w:rsidR="008B2E95" w:rsidRDefault="008B2E95" w:rsidP="008B2E95">
                              <w:pPr>
                                <w:pStyle w:val="NormalWeb"/>
                                <w:spacing w:before="0" w:beforeAutospacing="0" w:after="0" w:afterAutospacing="0"/>
                              </w:pPr>
                              <w:r>
                                <w:rPr>
                                  <w:rFonts w:ascii="Calibri" w:hAnsi="Calibri"/>
                                  <w:color w:val="000000"/>
                                  <w:kern w:val="24"/>
                                  <w:sz w:val="18"/>
                                  <w:szCs w:val="18"/>
                                </w:rPr>
                                <w:t>Login Details:</w:t>
                              </w:r>
                            </w:p>
                          </w:txbxContent>
                        </v:textbox>
                      </v:shape>
                      <v:rect id="Rectangle 1353" o:spid="_x0000_s1851" style="position:absolute;left:11335;top:39938;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Bm8QA&#10;AADdAAAADwAAAGRycy9kb3ducmV2LnhtbESP0WrCQBBF3wv+wzJC3+omkZYSXUUES99E6wdMs2M2&#10;mJ1ds2uS/r1bEHyb4d575s5yPdpW9NSFxrGCfJaBIK6cbrhWcPrZvX2CCBFZY+uYFPxRgPVq8rLE&#10;UruBD9QfYy0ShEOJCkyMvpQyVIYshpnzxEk7u85iTGtXS93hkOC2lUWWfUiLDacLBj1tDVWX480m&#10;Su9/8wyL/FBsT/vrlze7QY9KvU7HzQJEpDE+zY/0t0715+9z+P8mjS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gZvEAAAA3QAAAA8AAAAAAAAAAAAAAAAAmAIAAGRycy9k&#10;b3ducmV2LnhtbFBLBQYAAAAABAAEAPUAAACJAwAAAAA=&#10;" fillcolor="white [3201]" strokecolor="#a5a5a5 [3206]" strokeweight="1pt"/>
                      <v:rect id="Rectangle 1357" o:spid="_x0000_s1852" style="position:absolute;left:11335;top:44136;width:25682;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6HmMQA&#10;AADdAAAADwAAAGRycy9kb3ducmV2LnhtbESPwWrDMBBE74H+g9hCbolshzbFjRJCIKG3ksQfsLW2&#10;lqm1Ui3Fdv6+KhR622Vm3s5udpPtxEB9aB0ryJcZCOLa6ZYbBdX1uHgBESKyxs4xKbhTgN32YbbB&#10;UruRzzRcYiMShEOJCkyMvpQy1IYshqXzxEn7dL3FmNa+kbrHMcFtJ4sse5YWW04XDHo6GKq/Ljeb&#10;KIP/yDMs8nNxqN6/T94cRz0pNX+c9q8gIk3x3/yXftOp/uppDb/fp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uh5jEAAAA3QAAAA8AAAAAAAAAAAAAAAAAmAIAAGRycy9k&#10;b3ducmV2LnhtbFBLBQYAAAAABAAEAPUAAACJAwAAAAA=&#10;" fillcolor="white [3201]" strokecolor="#a5a5a5 [3206]" strokeweight="1pt"/>
                      <v:rect id="Rectangle 1362" o:spid="_x0000_s1853" style="position:absolute;left:44674;top:19431;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uvcQA&#10;AADdAAAADwAAAGRycy9kb3ducmV2LnhtbESPwWrDMBBE74X8g9hAb7VsF0Jxo5hiSOmtJM0HbKyt&#10;ZWqtFEux3b+vCoHcdpmZt7PberGDmGgMvWMFRZaDIG6d7rlTcPraP72ACBFZ4+CYFPxSgHq3ethi&#10;pd3MB5qOsRMJwqFCBSZGX0kZWkMWQ+Y8cdK+3WgxpnXspB5xTnA7yDLPN9Jiz+mCQU+NofbneLWJ&#10;MvlzkWNZHMrm9Hl592Y/60Wpx/Xy9goi0hLv5lv6Q6f6z5sS/r9JI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17r3EAAAA3QAAAA8AAAAAAAAAAAAAAAAAmAIAAGRycy9k&#10;b3ducmV2LnhtbFBLBQYAAAAABAAEAPUAAACJAwAAAAA=&#10;" fillcolor="white [3201]" strokecolor="#a5a5a5 [3206]" strokeweight="1pt"/>
                      <v:shape id="TextBox 31" o:spid="_x0000_s1854" type="#_x0000_t202" style="position:absolute;left:42813;top:16270;width:11107;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UYMQA&#10;AADdAAAADwAAAGRycy9kb3ducmV2LnhtbERPyWrDMBC9B/oPYgq9NbKzmMSNHErSQm5Z2g8YrInl&#10;2hoZS03cfn0VKOQ2j7fOaj3YVlyo97VjBek4AUFcOl1zpeDz4/15AcIHZI2tY1LwQx7WxcNohbl2&#10;Vz7S5RQqEUPY56jAhNDlUvrSkEU/dh1x5M6utxgi7Cupe7zGcNvKSZJk0mLNscFgRxtDZXP6tgoW&#10;id03zXJy8Hb2m87NZuveui+lnh6H1xcQgYZwF/+7dzrOn2YzuH0TT5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rlGDEAAAA3QAAAA8AAAAAAAAAAAAAAAAAmAIAAGRycy9k&#10;b3ducmV2LnhtbFBLBQYAAAAABAAEAPUAAACJAwAAAAA=&#10;" filled="f" stroked="f">
                        <v:textbox style="mso-fit-shape-to-text:t">
                          <w:txbxContent>
                            <w:p w14:paraId="23636624" w14:textId="77777777" w:rsidR="008B2E95" w:rsidRDefault="008B2E95" w:rsidP="008B2E95">
                              <w:pPr>
                                <w:pStyle w:val="NormalWeb"/>
                                <w:spacing w:before="0" w:beforeAutospacing="0" w:after="0" w:afterAutospacing="0"/>
                              </w:pPr>
                              <w:r>
                                <w:rPr>
                                  <w:rFonts w:ascii="Calibri" w:hAnsi="Calibri"/>
                                  <w:color w:val="000000"/>
                                  <w:kern w:val="24"/>
                                  <w:sz w:val="18"/>
                                  <w:szCs w:val="18"/>
                                </w:rPr>
                                <w:t>Address:</w:t>
                              </w:r>
                            </w:p>
                          </w:txbxContent>
                        </v:textbox>
                      </v:shape>
                      <v:rect id="Rectangle 1368" o:spid="_x0000_s1855" style="position:absolute;left:44674;top:23714;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3ZV8MA&#10;AADdAAAADwAAAGRycy9kb3ducmV2LnhtbESPQWvDMAyF74P9B6PBbquTFMrI6pZSaNmttOsP0GIt&#10;DotlN3aT7N9Ph8FuT+jp03vr7ex7NdKQusAGykUBirgJtuPWwPXj8PIKKmVki31gMvBDCbabx4c1&#10;1jZMfKbxklslEE41GnA5x1rr1DjymBYhEsvuKwwes4xDq+2Ak8B9r6uiWGmPHcsHh5H2jprvy90L&#10;ZYyfZYFVea7219PtGN1hsrMxz0/z7g1Upjn/m/+u363EX64krrQR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3ZV8MAAADdAAAADwAAAAAAAAAAAAAAAACYAgAAZHJzL2Rv&#10;d25yZXYueG1sUEsFBgAAAAAEAAQA9QAAAIgDAAAAAA==&#10;" fillcolor="white [3201]" strokecolor="#a5a5a5 [3206]" strokeweight="1pt"/>
                      <v:rect id="Rectangle 1372" o:spid="_x0000_s1856" style="position:absolute;left:44674;top:27912;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4YMQA&#10;AADdAAAADwAAAGRycy9kb3ducmV2LnhtbESPzWrDMBCE74W8g9hAb41sF5LgRAkhkNJbyc8DbKyN&#10;ZWKtFEu13bevAoXedpmZb2fX29G2oqcuNI4V5LMMBHHldMO1gsv58LYEESKyxtYxKfihANvN5GWN&#10;pXYDH6k/xVokCIcSFZgYfSllqAxZDDPniZN2c53FmNaulrrDIcFtK4ssm0uLDacLBj3tDVX307dN&#10;lN5f8wyL/FjsL1+PD28Ogx6Vep2OuxWISGP8N/+lP3Wq/74o4PlNG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seGDEAAAA3QAAAA8AAAAAAAAAAAAAAAAAmAIAAGRycy9k&#10;b3ducmV2LnhtbFBLBQYAAAAABAAEAPUAAACJAwAAAAA=&#10;" fillcolor="white [3201]" strokecolor="#a5a5a5 [3206]" strokeweight="1pt"/>
                      <v:rect id="Rectangle 1373" o:spid="_x0000_s1857" style="position:absolute;left:44674;top:35625;width:25681;height: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d+8QA&#10;AADdAAAADwAAAGRycy9kb3ducmV2LnhtbESP0WrCQBBF3wv+wzJC3+omEdoSXUUES99E6wdMs2M2&#10;mJ1ds2uS/r1bEHyb4d575s5yPdpW9NSFxrGCfJaBIK6cbrhWcPrZvX2CCBFZY+uYFPxRgPVq8rLE&#10;UruBD9QfYy0ShEOJCkyMvpQyVIYshpnzxEk7u85iTGtXS93hkOC2lUWWvUuLDacLBj1tDVWX480m&#10;Su9/8wyL/FBsT/vrlze7QY9KvU7HzQJEpDE+zY/0t0715x9z+P8mjS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g3fvEAAAA3QAAAA8AAAAAAAAAAAAAAAAAmAIAAGRycy9k&#10;b3ducmV2LnhtbFBLBQYAAAAABAAEAPUAAACJAwAAAAA=&#10;" fillcolor="white [3201]" strokecolor="#a5a5a5 [3206]" strokeweight="1pt"/>
                      <v:shape id="TextBox 38" o:spid="_x0000_s1858" type="#_x0000_t202" style="position:absolute;left:42813;top:32278;width:13477;height:4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dfsMA&#10;AADdAAAADwAAAGRycy9kb3ducmV2LnhtbERP22rCQBB9L/gPyxR8q5uISkzdiFiFvrVePmDITrNp&#10;srMhu9Xo13cLBd/mcK6zWg+2FRfqfe1YQTpJQBCXTtdcKTif9i8ZCB+QNbaOScGNPKyL0dMKc+2u&#10;fKDLMVQihrDPUYEJocul9KUhi37iOuLIfbneYoiwr6Tu8RrDbSunSbKQFmuODQY72hoqm+OPVZAl&#10;9qNpltNPb2f3dG62b27XfSs1fh42ryACDeEh/ne/6zg/my/g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dfsMAAADdAAAADwAAAAAAAAAAAAAAAACYAgAAZHJzL2Rv&#10;d25yZXYueG1sUEsFBgAAAAAEAAQA9QAAAIgDAAAAAA==&#10;" filled="f" stroked="f">
                        <v:textbox style="mso-fit-shape-to-text:t">
                          <w:txbxContent>
                            <w:p w14:paraId="37522FC6" w14:textId="77777777" w:rsidR="008B2E95" w:rsidRDefault="008B2E95" w:rsidP="008B2E95">
                              <w:pPr>
                                <w:pStyle w:val="NormalWeb"/>
                                <w:spacing w:before="0" w:beforeAutospacing="0" w:after="0" w:afterAutospacing="0"/>
                              </w:pPr>
                              <w:r>
                                <w:rPr>
                                  <w:rFonts w:ascii="Calibri" w:hAnsi="Calibri"/>
                                  <w:color w:val="000000"/>
                                  <w:kern w:val="24"/>
                                  <w:sz w:val="18"/>
                                  <w:szCs w:val="18"/>
                                </w:rPr>
                                <w:t>Admin Key:</w:t>
                              </w:r>
                            </w:p>
                          </w:txbxContent>
                        </v:textbox>
                      </v:shape>
                      <v:oval id="Oval 1857" o:spid="_x0000_s1859" style="position:absolute;left:44714;top:40036;width:1706;height:1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kq8QA&#10;AADdAAAADwAAAGRycy9kb3ducmV2LnhtbERPTWvCQBC9F/wPywje6kapNqauIkJBFA+1Ba+T7DSJ&#10;ZmdDdk3iv3eFQm/zeJ+zXPemEi01rrSsYDKOQBBnVpecK/j5/nyNQTiPrLGyTAru5GC9GrwsMdG2&#10;4y9qTz4XIYRdggoK7+tESpcVZNCNbU0cuF/bGPQBNrnUDXYh3FRyGkVzabDk0FBgTduCsuvpZhTM&#10;FudjxG+HvNYXP7lvdod9Ok+VGg37zQcIT73/F/+5dzrMj2fv8Pw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ZJKvEAAAA3QAAAA8AAAAAAAAAAAAAAAAAmAIAAGRycy9k&#10;b3ducmV2LnhtbFBLBQYAAAAABAAEAPUAAACJAwAAAAA=&#10;" fillcolor="black [3213]" strokecolor="black [3200]" strokeweight="1pt">
                        <v:stroke joinstyle="miter"/>
                      </v:oval>
                      <v:rect id="Rectangle 1858" o:spid="_x0000_s1860" style="position:absolute;left:11466;top:48227;width:25811;height:9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jdcYA&#10;AADdAAAADwAAAGRycy9kb3ducmV2LnhtbESPQWvCQBCF7wX/wzJCb3VjodamriJSoVCp1PbQ45Ad&#10;k2B2NuyuSfz3zkHwNsN78943i9XgGtVRiLVnA9NJBoq48Lbm0sDf7/ZpDiomZIuNZzJwoQir5ehh&#10;gbn1Pf9Qd0ilkhCOORqoUmpzrWNRkcM48S2xaEcfHCZZQ6ltwF7CXaOfs2ymHdYsDRW2tKmoOB3O&#10;zoDf15dmHd6+ux29/n/tU9YPsw9jHsfD+h1UoiHdzbfrTyv48xfBlW9kB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FjdcYAAADdAAAADwAAAAAAAAAAAAAAAACYAgAAZHJz&#10;L2Rvd25yZXYueG1sUEsFBgAAAAAEAAQA9QAAAIsDAAAAAA==&#10;" fillcolor="white [3201]" strokecolor="black [3200]" strokeweight="1pt">
                        <v:textbox>
                          <w:txbxContent>
                            <w:p w14:paraId="66FF8E5A" w14:textId="77777777" w:rsidR="008B2E95" w:rsidRDefault="008B2E95" w:rsidP="008B2E95">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Clear</w:t>
                              </w:r>
                            </w:p>
                          </w:txbxContent>
                        </v:textbox>
                      </v:rect>
                      <v:rect id="Rectangle 1859" o:spid="_x0000_s1861" style="position:absolute;left:44674;top:43115;width:25811;height:1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3G7sMA&#10;AADdAAAADwAAAGRycy9kb3ducmV2LnhtbERPS4vCMBC+C/sfwix403QFX9UosigILoruHjwOzWxb&#10;tpmUJLb1328Ewdt8fM9ZrjtTiYacLy0r+BgmIIgzq0vOFfx87wYzED4ga6wsk4I7eViv3npLTLVt&#10;+UzNJeQihrBPUUERQp1K6bOCDPqhrYkj92udwRChy6V22MZwU8lRkkykwZJjQ4E1fRaU/V1uRoE9&#10;lfdq4+bH5oum18MpJG032SrVf+82CxCBuvASP917HefPxnN4fB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3G7sMAAADdAAAADwAAAAAAAAAAAAAAAACYAgAAZHJzL2Rv&#10;d25yZXYueG1sUEsFBgAAAAAEAAQA9QAAAIgDAAAAAA==&#10;" fillcolor="white [3201]" strokecolor="black [3200]" strokeweight="1pt">
                        <v:textbox>
                          <w:txbxContent>
                            <w:p w14:paraId="75050136" w14:textId="77777777" w:rsidR="008B2E95" w:rsidRDefault="008B2E95" w:rsidP="008B2E95">
                              <w:pPr>
                                <w:pStyle w:val="NormalWeb"/>
                                <w:spacing w:before="0" w:beforeAutospacing="0" w:after="160" w:afterAutospacing="0" w:line="256" w:lineRule="auto"/>
                                <w:jc w:val="center"/>
                              </w:pPr>
                              <w:r>
                                <w:rPr>
                                  <w:rFonts w:asciiTheme="minorHAnsi" w:eastAsia="Calibri" w:hAnsi="Calibri"/>
                                  <w:color w:val="000000" w:themeColor="dark1"/>
                                  <w:kern w:val="24"/>
                                  <w:sz w:val="23"/>
                                  <w:szCs w:val="23"/>
                                </w:rPr>
                                <w:t>Register</w:t>
                              </w:r>
                            </w:p>
                          </w:txbxContent>
                        </v:textbox>
                      </v:rect>
                      <v:shape id="_x0000_s1862" type="#_x0000_t202" style="position:absolute;left:45005;top:38650;width:12575;height: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JBsMA&#10;AADdAAAADwAAAGRycy9kb3ducmV2LnhtbESPQWvDMAyF74X9B6PCbq3TwUrJ6pbSbdBDL+uyu4i1&#10;OCyWQ6w16b+vDoPdJN7Te5+2+yl25kpDbhM7WC0LMMR18i03DqrP98UGTBZkj11icnCjDPvdw2yL&#10;pU8jf9D1Io3REM4lOggifWltrgNFzMvUE6v2nYaIouvQWD/gqOGxs09FsbYRW9aGgD0dA9U/l9/o&#10;QMQfVrfqLebT13R+HUNRP2Pl3ON8OryAEZrk3/x3ffKKv1krv36jI9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XJBsMAAADdAAAADwAAAAAAAAAAAAAAAACYAgAAZHJzL2Rv&#10;d25yZXYueG1sUEsFBgAAAAAEAAQA9QAAAIgDAAAAAA==&#10;" filled="f" stroked="f">
                        <v:textbox style="mso-fit-shape-to-text:t">
                          <w:txbxContent>
                            <w:p w14:paraId="5C0C71BF" w14:textId="77777777" w:rsidR="008B2E95" w:rsidRDefault="008B2E95" w:rsidP="008B2E95">
                              <w:pPr>
                                <w:pStyle w:val="NormalWeb"/>
                                <w:spacing w:before="0" w:beforeAutospacing="0" w:after="0" w:afterAutospacing="0"/>
                              </w:pPr>
                              <w:r>
                                <w:rPr>
                                  <w:rFonts w:ascii="Calibri" w:hAnsi="Calibri"/>
                                  <w:color w:val="000000"/>
                                  <w:kern w:val="24"/>
                                  <w:sz w:val="18"/>
                                  <w:szCs w:val="18"/>
                                </w:rPr>
                                <w:t>Employee</w:t>
                              </w:r>
                            </w:p>
                          </w:txbxContent>
                        </v:textbox>
                      </v:shape>
                      <v:shape id="_x0000_s1863" type="#_x0000_t202" style="position:absolute;left:57580;top:38656;width:17542;height:4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sncAA&#10;AADdAAAADwAAAGRycy9kb3ducmV2LnhtbERPTWvCQBC9C/6HZYTedJNCRVJXEW3BQy/aeB+y02ww&#10;Oxuyo4n/vlsQepvH+5z1dvStulMfm8AG8kUGirgKtuHaQPn9OV+BioJssQ1MBh4UYbuZTtZY2DDw&#10;ie5nqVUK4VigASfSFVrHypHHuAgdceJ+Qu9REuxrbXscUrhv9WuWLbXHhlODw472jqrr+eYNiNhd&#10;/ig/fDxexq/D4LLqDUtjXmbj7h2U0Cj/4qf7aNP81TKHv2/SC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lsncAAAADdAAAADwAAAAAAAAAAAAAAAACYAgAAZHJzL2Rvd25y&#10;ZXYueG1sUEsFBgAAAAAEAAQA9QAAAIUDAAAAAA==&#10;" filled="f" stroked="f">
                        <v:textbox style="mso-fit-shape-to-text:t">
                          <w:txbxContent>
                            <w:p w14:paraId="64749369" w14:textId="77777777" w:rsidR="008B2E95" w:rsidRDefault="008B2E95" w:rsidP="008B2E95">
                              <w:pPr>
                                <w:pStyle w:val="NormalWeb"/>
                                <w:spacing w:before="0" w:beforeAutospacing="0" w:after="0" w:afterAutospacing="0"/>
                              </w:pPr>
                              <w:r>
                                <w:rPr>
                                  <w:rFonts w:ascii="Calibri" w:hAnsi="Calibri"/>
                                  <w:color w:val="000000"/>
                                  <w:kern w:val="24"/>
                                  <w:sz w:val="18"/>
                                  <w:szCs w:val="18"/>
                                </w:rPr>
                                <w:t>Administrator</w:t>
                              </w:r>
                            </w:p>
                          </w:txbxContent>
                        </v:textbox>
                      </v:shape>
                      <v:shape id="_x0000_s1864" type="#_x0000_t202" style="position:absolute;left:34232;top:8815;width:43192;height:5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vy6sAA&#10;AADdAAAADwAAAGRycy9kb3ducmV2LnhtbERPTWvCQBC9F/wPyxR6qxuFikRXkdqCBy9qvA/ZMRvM&#10;zobs1MR/3xUEb/N4n7NcD75RN+piHdjAZJyBIi6DrbkyUJx+P+egoiBbbAKTgTtFWK9Gb0vMbej5&#10;QLejVCqFcMzRgBNpc61j6chjHIeWOHGX0HmUBLtK2w77FO4bPc2ymfZYc2pw2NK3o/J6/PMGROxm&#10;ci9+fNydh/22d1n5hYUxH+/DZgFKaJCX+One2TR/PpvC45t0gl7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vy6sAAAADdAAAADwAAAAAAAAAAAAAAAACYAgAAZHJzL2Rvd25y&#10;ZXYueG1sUEsFBgAAAAAEAAQA9QAAAIUDAAAAAA==&#10;" filled="f" stroked="f">
                        <v:textbox style="mso-fit-shape-to-text:t">
                          <w:txbxContent>
                            <w:p w14:paraId="674819FB" w14:textId="77777777" w:rsidR="008B2E95" w:rsidRPr="001D7E98" w:rsidRDefault="008B2E95" w:rsidP="008B2E95">
                              <w:pPr>
                                <w:pStyle w:val="NormalWeb"/>
                                <w:spacing w:before="0" w:beforeAutospacing="0" w:after="0" w:afterAutospacing="0"/>
                                <w:rPr>
                                  <w:rFonts w:ascii="Century Gothic" w:hAnsi="Century Gothic"/>
                                </w:rPr>
                              </w:pPr>
                              <w:r w:rsidRPr="001D7E98">
                                <w:rPr>
                                  <w:rFonts w:ascii="Century Gothic" w:hAnsi="Century Gothic"/>
                                  <w:color w:val="000000"/>
                                  <w:kern w:val="24"/>
                                  <w:sz w:val="28"/>
                                  <w:szCs w:val="28"/>
                                  <w:u w:val="single"/>
                                </w:rPr>
                                <w:t>R</w:t>
                              </w:r>
                              <w:r w:rsidRPr="001D7E98">
                                <w:rPr>
                                  <w:rFonts w:ascii="Century Gothic" w:hAnsi="Century Gothic"/>
                                  <w:color w:val="000000"/>
                                  <w:kern w:val="24"/>
                                  <w:sz w:val="28"/>
                                  <w:szCs w:val="28"/>
                                </w:rPr>
                                <w:t>egistration an Account</w:t>
                              </w:r>
                            </w:p>
                          </w:txbxContent>
                        </v:textbox>
                      </v:shape>
                      <v:rect id="Rectangle 1863" o:spid="_x0000_s1865" style="position:absolute;left:90396;top:6184;width:5702;height:5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k7ucQA&#10;AADdAAAADwAAAGRycy9kb3ducmV2LnhtbERPTWvCQBC9C/6HZYTedGMLqU3dBJEWCpWK2kOPQ3ZM&#10;gtnZsLtN4r93CwVv83ifsy5G04qenG8sK1guEhDEpdUNVwq+T+/zFQgfkDW2lknBlTwU+XSyxkzb&#10;gQ/UH0MlYgj7DBXUIXSZlL6syaBf2I44cmfrDIYIXSW1wyGGm1Y+JkkqDTYcG2rsaFtTeTn+GgV2&#10;31zbjXv56nf0/PO5D8kwpm9KPczGzSuIQGO4i//dHzrOX6VP8PdNP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O7nEAAAA3QAAAA8AAAAAAAAAAAAAAAAAmAIAAGRycy9k&#10;b3ducmV2LnhtbFBLBQYAAAAABAAEAPUAAACJAwAAAAA=&#10;" fillcolor="white [3201]" strokecolor="black [3200]" strokeweight="1pt">
                        <v:textbox>
                          <w:txbxContent>
                            <w:p w14:paraId="54198F2B" w14:textId="77777777" w:rsidR="008B2E95" w:rsidRDefault="008B2E95" w:rsidP="008B2E95">
                              <w:pPr>
                                <w:jc w:val="center"/>
                              </w:pPr>
                              <w:r>
                                <w:t>E</w:t>
                              </w:r>
                            </w:p>
                          </w:txbxContent>
                        </v:textbox>
                      </v:rect>
                      <v:rect id="Rectangle 1864" o:spid="_x0000_s1866" style="position:absolute;left:8860;top:3359;width:87238;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CjzcQA&#10;AADdAAAADwAAAGRycy9kb3ducmV2LnhtbERPTWvCQBC9C/6HZYTedGMpqU3dBJEWCpWK2kOPQ3ZM&#10;gtnZsLtN4r93CwVv83ifsy5G04qenG8sK1guEhDEpdUNVwq+T+/zFQgfkDW2lknBlTwU+XSyxkzb&#10;gQ/UH0MlYgj7DBXUIXSZlL6syaBf2I44cmfrDIYIXSW1wyGGm1Y+JkkqDTYcG2rsaFtTeTn+GgV2&#10;31zbjXv56nf0/PO5D8kwpm9KPczGzSuIQGO4i//dHzrOX6VP8PdNP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Qo83EAAAA3QAAAA8AAAAAAAAAAAAAAAAAmAIAAGRycy9k&#10;b3ducmV2LnhtbFBLBQYAAAAABAAEAPUAAACJAwAAAAA=&#10;" fillcolor="white [3201]" strokecolor="black [3200]" strokeweight="1pt"/>
                    </v:group>
                    <v:shape id="_x0000_s1867" type="#_x0000_t202" style="position:absolute;left:10107;top:10177;width:6249;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JtMMA&#10;AADdAAAADwAAAGRycy9kb3ducmV2LnhtbERP22rCQBB9L/gPyxR8q5uISkzdiFiFvrVePmDITrNp&#10;srMhu9Xo13cLBd/mcK6zWg+2FRfqfe1YQTpJQBCXTtdcKTif9i8ZCB+QNbaOScGNPKyL0dMKc+2u&#10;fKDLMVQihrDPUYEJocul9KUhi37iOuLIfbneYoiwr6Tu8RrDbSunSbKQFmuODQY72hoqm+OPVZAl&#10;9qNpltNPb2f3dG62b27XfSs1fh42ryACDeEh/ne/6zg/W8zh75t4gi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wJtMMAAADdAAAADwAAAAAAAAAAAAAAAACYAgAAZHJzL2Rv&#10;d25yZXYueG1sUEsFBgAAAAAEAAQA9QAAAIgDAAAAAA==&#10;" filled="f" stroked="f">
                      <v:textbox style="mso-fit-shape-to-text:t">
                        <w:txbxContent>
                          <w:p w14:paraId="73964E6B" w14:textId="77777777" w:rsidR="008B2E95" w:rsidRDefault="008B2E95" w:rsidP="008B2E95">
                            <w:pPr>
                              <w:pStyle w:val="NormalWeb"/>
                              <w:spacing w:before="0" w:beforeAutospacing="0" w:after="0" w:afterAutospacing="0"/>
                            </w:pPr>
                            <w:r>
                              <w:rPr>
                                <w:rFonts w:ascii="Calibri" w:hAnsi="Calibri"/>
                                <w:color w:val="7F7F7F"/>
                                <w:kern w:val="24"/>
                                <w:sz w:val="18"/>
                                <w:szCs w:val="18"/>
                              </w:rPr>
                              <w:t>FullName</w:t>
                            </w:r>
                          </w:p>
                        </w:txbxContent>
                      </v:textbox>
                    </v:shape>
                    <v:shape id="_x0000_s1868" type="#_x0000_t202" style="position:absolute;left:10872;top:12179;width:4375;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Xw8MA&#10;AADdAAAADwAAAGRycy9kb3ducmV2LnhtbERPzWrCQBC+C32HZQq96UZpQ4zZSLEteNOqDzBkp9k0&#10;2dmQ3Wrq03cFobf5+H6nWI+2E2cafONYwXyWgCCunG64VnA6fkwzED4ga+wck4Jf8rAuHyYF5tpd&#10;+JPOh1CLGMI+RwUmhD6X0leGLPqZ64kj9+UGiyHCoZZ6wEsMt51cJEkqLTYcGwz2tDFUtYcfqyBL&#10;7K5tl4u9t8/X+YvZvLn3/lupp8fxdQUi0Bj+xXf3Vsf5WZrC7Zt4gi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Xw8MAAADdAAAADwAAAAAAAAAAAAAAAACYAgAAZHJzL2Rv&#10;d25yZXYueG1sUEsFBgAAAAAEAAQA9QAAAIgDAAAAAA==&#10;" filled="f" stroked="f">
                      <v:textbox style="mso-fit-shape-to-text:t">
                        <w:txbxContent>
                          <w:p w14:paraId="684B4AFE" w14:textId="77777777" w:rsidR="008B2E95" w:rsidRDefault="008B2E95" w:rsidP="008B2E95">
                            <w:pPr>
                              <w:pStyle w:val="NormalWeb"/>
                              <w:spacing w:before="0" w:beforeAutospacing="0" w:after="0" w:afterAutospacing="0"/>
                            </w:pPr>
                            <w:r>
                              <w:rPr>
                                <w:rFonts w:ascii="Calibri" w:hAnsi="Calibri"/>
                                <w:color w:val="7F7F7F"/>
                                <w:kern w:val="24"/>
                                <w:sz w:val="18"/>
                                <w:szCs w:val="18"/>
                              </w:rPr>
                              <w:t>Email</w:t>
                            </w:r>
                          </w:p>
                        </w:txbxContent>
                      </v:textbox>
                    </v:shape>
                    <v:shape id="_x0000_s1869" type="#_x0000_t202" style="position:absolute;left:8866;top:14428;width:8871;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yWMMA&#10;AADdAAAADwAAAGRycy9kb3ducmV2LnhtbERPS27CMBDdI/UO1lRiBw6ohTTFIERBYsenPcAonsZp&#10;4nEUGwg9PUZCYjdP7zuzRWdrcabWl44VjIYJCOLc6ZILBT/fm0EKwgdkjbVjUnAlD4v5S2+GmXYX&#10;PtD5GAoRQ9hnqMCE0GRS+tyQRT90DXHkfl1rMUTYFlK3eInhtpbjJJlIiyXHBoMNrQzl1fFkFaSJ&#10;3VXVx3jv7dv/6N2svty6+VOq/9otP0EE6sJT/HBvdZyfTqZw/yae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IyWMMAAADdAAAADwAAAAAAAAAAAAAAAACYAgAAZHJzL2Rv&#10;d25yZXYueG1sUEsFBgAAAAAEAAQA9QAAAIgDAAAAAA==&#10;" filled="f" stroked="f">
                      <v:textbox style="mso-fit-shape-to-text:t">
                        <w:txbxContent>
                          <w:p w14:paraId="2B88D04F" w14:textId="77777777" w:rsidR="008B2E95" w:rsidRDefault="008B2E95" w:rsidP="008B2E95">
                            <w:pPr>
                              <w:pStyle w:val="NormalWeb"/>
                              <w:spacing w:before="0" w:beforeAutospacing="0" w:after="0" w:afterAutospacing="0"/>
                            </w:pPr>
                            <w:r>
                              <w:rPr>
                                <w:rFonts w:ascii="Calibri" w:hAnsi="Calibri"/>
                                <w:color w:val="7F7F7F"/>
                                <w:kern w:val="24"/>
                                <w:sz w:val="18"/>
                                <w:szCs w:val="18"/>
                              </w:rPr>
                              <w:t>Phone Number</w:t>
                            </w:r>
                          </w:p>
                        </w:txbxContent>
                      </v:textbox>
                    </v:shape>
                    <v:shape id="_x0000_s1870" type="#_x0000_t202" style="position:absolute;left:9754;top:18479;width:6610;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2mKsYA&#10;AADdAAAADwAAAGRycy9kb3ducmV2LnhtbESPzW7CQAyE75V4h5WReisbUItCYEEIWqm3lp8HsLIm&#10;G5L1RtktpH36+lCpN1sznvm82gy+VTfqYx3YwHSSgSIug625MnA+vT3loGJCttgGJgPfFGGzHj2s&#10;sLDhzge6HVOlJIRjgQZcSl2hdSwdeYyT0BGLdgm9xyRrX2nb413CfatnWTbXHmuWBocd7RyVzfHL&#10;G8gz/9E0i9ln9M8/0xe324fX7mrM43jYLkElGtK/+e/63Qp+Phd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2mKsYAAADdAAAADwAAAAAAAAAAAAAAAACYAgAAZHJz&#10;L2Rvd25yZXYueG1sUEsFBgAAAAAEAAQA9QAAAIsDAAAAAA==&#10;" filled="f" stroked="f">
                      <v:textbox style="mso-fit-shape-to-text:t">
                        <w:txbxContent>
                          <w:p w14:paraId="3AAC3EF7" w14:textId="77777777" w:rsidR="008B2E95" w:rsidRDefault="008B2E95" w:rsidP="008B2E95">
                            <w:pPr>
                              <w:pStyle w:val="NormalWeb"/>
                              <w:spacing w:before="0" w:beforeAutospacing="0" w:after="0" w:afterAutospacing="0"/>
                            </w:pPr>
                            <w:r>
                              <w:rPr>
                                <w:rFonts w:ascii="Calibri" w:hAnsi="Calibri"/>
                                <w:color w:val="7F7F7F"/>
                                <w:kern w:val="24"/>
                                <w:sz w:val="18"/>
                                <w:szCs w:val="18"/>
                              </w:rPr>
                              <w:t>Username</w:t>
                            </w:r>
                          </w:p>
                        </w:txbxContent>
                      </v:textbox>
                    </v:shape>
                    <v:shape id="_x0000_s1871" type="#_x0000_t202" style="position:absolute;left:10230;top:20765;width:6281;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DscIA&#10;AADdAAAADwAAAGRycy9kb3ducmV2LnhtbERP24rCMBB9X/Afwgi+ramiUrtGES+wb666HzA0s023&#10;zaQ0Uet+vREWfJvDuc5i1dlaXKn1pWMFo2ECgjh3uuRCwfd5/56C8AFZY+2YFNzJw2rZe1tgpt2N&#10;j3Q9hULEEPYZKjAhNJmUPjdk0Q9dQxy5H9daDBG2hdQt3mK4reU4SWbSYsmxwWBDG0N5dbpYBWli&#10;D1U1H395O/kbTc1m63bNr1KDfrf+ABGoCy/xv/tTx/npbA7Pb+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QOxwgAAAN0AAAAPAAAAAAAAAAAAAAAAAJgCAABkcnMvZG93&#10;bnJldi54bWxQSwUGAAAAAAQABAD1AAAAhwMAAAAA&#10;" filled="f" stroked="f">
                      <v:textbox style="mso-fit-shape-to-text:t">
                        <w:txbxContent>
                          <w:p w14:paraId="7CF86284" w14:textId="77777777" w:rsidR="008B2E95" w:rsidRDefault="008B2E95" w:rsidP="008B2E95">
                            <w:pPr>
                              <w:pStyle w:val="NormalWeb"/>
                              <w:spacing w:before="0" w:beforeAutospacing="0" w:after="0" w:afterAutospacing="0"/>
                            </w:pPr>
                            <w:r>
                              <w:rPr>
                                <w:rFonts w:ascii="Calibri" w:hAnsi="Calibri"/>
                                <w:color w:val="7F7F7F"/>
                                <w:kern w:val="24"/>
                                <w:sz w:val="18"/>
                                <w:szCs w:val="18"/>
                              </w:rPr>
                              <w:t>Password</w:t>
                            </w:r>
                          </w:p>
                        </w:txbxContent>
                      </v:textbox>
                    </v:shape>
                    <v:shape id="_x0000_s1872" type="#_x0000_t202" style="position:absolute;left:8256;top:23000;width:10274;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88cYA&#10;AADdAAAADwAAAGRycy9kb3ducmV2LnhtbESPQW/CMAyF75P4D5GRuI0UtI3SERBiTNptwPYDrMY0&#10;XRunagJ0+/XzYdJutt7ze59Xm8G36kp9rAMbmE0zUMRlsDVXBj4/Xu9zUDEhW2wDk4FvirBZj+5W&#10;WNhw4yNdT6lSEsKxQAMupa7QOpaOPMZp6IhFO4feY5K1r7Tt8SbhvtXzLHvSHmuWBocd7RyVzeni&#10;DeSZf2+a5fwQ/cPP7NHtXsK++zJmMh62z6ASDenf/Hf9ZgU/Xwi/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I88cYAAADdAAAADwAAAAAAAAAAAAAAAACYAgAAZHJz&#10;L2Rvd25yZXYueG1sUEsFBgAAAAAEAAQA9QAAAIsDAAAAAA==&#10;" filled="f" stroked="f">
                      <v:textbox style="mso-fit-shape-to-text:t">
                        <w:txbxContent>
                          <w:p w14:paraId="5FE86B85" w14:textId="77777777" w:rsidR="008B2E95" w:rsidRDefault="008B2E95" w:rsidP="008B2E95">
                            <w:pPr>
                              <w:pStyle w:val="NormalWeb"/>
                              <w:spacing w:before="0" w:beforeAutospacing="0" w:after="0" w:afterAutospacing="0"/>
                            </w:pPr>
                            <w:r>
                              <w:rPr>
                                <w:rFonts w:ascii="Calibri" w:hAnsi="Calibri"/>
                                <w:color w:val="7F7F7F"/>
                                <w:kern w:val="24"/>
                                <w:sz w:val="18"/>
                                <w:szCs w:val="18"/>
                              </w:rPr>
                              <w:t>Confirm Password</w:t>
                            </w:r>
                          </w:p>
                        </w:txbxContent>
                      </v:textbox>
                    </v:shape>
                  </v:group>
                  <v:shape id="_x0000_s1873" type="#_x0000_t202" style="position:absolute;left:22955;top:10063;width:15125;height:2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6ZasMA&#10;AADdAAAADwAAAGRycy9kb3ducmV2LnhtbERPzWrCQBC+C32HZQre6iZibYyuUqyF3tTUBxiyYzZN&#10;djZktxr79N1Cwdt8fL+z2gy2FRfqfe1YQTpJQBCXTtdcKTh9vj9lIHxA1tg6JgU38rBZP4xWmGt3&#10;5SNdilCJGMI+RwUmhC6X0peGLPqJ64gjd3a9xRBhX0nd4zWG21ZOk2QuLdYcGwx2tDVUNsW3VZAl&#10;dt80i+nB29lP+my2b27XfSk1fhxelyACDeEu/nd/6Dg/e0nh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6ZasMAAADdAAAADwAAAAAAAAAAAAAAAACYAgAAZHJzL2Rv&#10;d25yZXYueG1sUEsFBgAAAAAEAAQA9QAAAIgDAAAAAA==&#10;" filled="f" stroked="f">
                    <v:textbox style="mso-fit-shape-to-text:t">
                      <w:txbxContent>
                        <w:p w14:paraId="7271BA09" w14:textId="77777777" w:rsidR="008B2E95" w:rsidRDefault="008B2E95" w:rsidP="008B2E95">
                          <w:pPr>
                            <w:pStyle w:val="NormalWeb"/>
                            <w:spacing w:before="0" w:beforeAutospacing="0" w:after="0" w:afterAutospacing="0"/>
                          </w:pPr>
                          <w:r>
                            <w:rPr>
                              <w:rFonts w:ascii="Calibri" w:hAnsi="Calibri"/>
                              <w:color w:val="7F7F7F"/>
                              <w:kern w:val="24"/>
                              <w:sz w:val="18"/>
                              <w:szCs w:val="18"/>
                            </w:rPr>
                            <w:t>House Number, Road, Street</w:t>
                          </w:r>
                        </w:p>
                      </w:txbxContent>
                    </v:textbox>
                  </v:shape>
                  <v:shape id="_x0000_s1874" type="#_x0000_t202" style="position:absolute;left:28453;top:12318;width:4043;height:2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HHcMA&#10;AADdAAAADwAAAGRycy9kb3ducmV2LnhtbERPS27CMBDdV+odrKnEDhwiaEPAoIqP1F1bygFG8RCn&#10;icdRbCBwelwJqbt5et9ZrHrbiDN1vnKsYDxKQBAXTldcKjj87IYZCB+QNTaOScGVPKyWz08LzLW7&#10;8Ded96EUMYR9jgpMCG0upS8MWfQj1xJH7ug6iyHCrpS6w0sMt41Mk+RVWqw4NhhsaW2oqPcnqyBL&#10;7Gddz9Ivbye38dSsN27b/io1eOnf5yAC9eFf/HB/6Dg/e0vh7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wHHcMAAADdAAAADwAAAAAAAAAAAAAAAACYAgAAZHJzL2Rv&#10;d25yZXYueG1sUEsFBgAAAAAEAAQA9QAAAIgDAAAAAA==&#10;" filled="f" stroked="f">
                    <v:textbox style="mso-fit-shape-to-text:t">
                      <w:txbxContent>
                        <w:p w14:paraId="0FFADA9E" w14:textId="77777777" w:rsidR="008B2E95" w:rsidRDefault="008B2E95" w:rsidP="008B2E95">
                          <w:pPr>
                            <w:pStyle w:val="NormalWeb"/>
                            <w:spacing w:before="0" w:beforeAutospacing="0" w:after="0" w:afterAutospacing="0"/>
                          </w:pPr>
                          <w:r>
                            <w:rPr>
                              <w:rFonts w:ascii="Calibri" w:hAnsi="Calibri"/>
                              <w:color w:val="7F7F7F"/>
                              <w:kern w:val="24"/>
                              <w:sz w:val="18"/>
                              <w:szCs w:val="18"/>
                            </w:rPr>
                            <w:t>Area</w:t>
                          </w:r>
                        </w:p>
                      </w:txbxContent>
                    </v:textbox>
                  </v:shape>
                  <v:shape id="_x0000_s1875" type="#_x0000_t202" style="position:absolute;left:27676;top:14523;width:6236;height:2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ihsMA&#10;AADdAAAADwAAAGRycy9kb3ducmV2LnhtbERPS27CMBDdI/UO1lRiRxygpWmKQQioxA5Ke4BRPI3T&#10;xOMoNpD29LgSErt5et+ZL3vbiDN1vnKsYJykIIgLpysuFXx9vo8yED4ga2wck4Jf8rBcPAzmmGt3&#10;4Q86H0MpYgj7HBWYENpcSl8YsugT1xJH7tt1FkOEXSl1h5cYbhs5SdOZtFhxbDDY0tpQUR9PVkGW&#10;2n1dv04O3j79jZ/NeuO27Y9Sw8d+9QYiUB/u4pt7p+P87GUK/9/EE+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CihsMAAADdAAAADwAAAAAAAAAAAAAAAACYAgAAZHJzL2Rv&#10;d25yZXYueG1sUEsFBgAAAAAEAAQA9QAAAIgDAAAAAA==&#10;" filled="f" stroked="f">
                    <v:textbox style="mso-fit-shape-to-text:t">
                      <w:txbxContent>
                        <w:p w14:paraId="25A18FE1" w14:textId="77777777" w:rsidR="008B2E95" w:rsidRDefault="008B2E95" w:rsidP="008B2E95">
                          <w:pPr>
                            <w:pStyle w:val="NormalWeb"/>
                            <w:spacing w:before="0" w:beforeAutospacing="0" w:after="0" w:afterAutospacing="0"/>
                          </w:pPr>
                          <w:r>
                            <w:rPr>
                              <w:rFonts w:ascii="Calibri" w:hAnsi="Calibri"/>
                              <w:color w:val="7F7F7F"/>
                              <w:kern w:val="24"/>
                              <w:sz w:val="18"/>
                              <w:szCs w:val="18"/>
                            </w:rPr>
                            <w:t>PostCode</w:t>
                          </w:r>
                        </w:p>
                      </w:txbxContent>
                    </v:textbox>
                  </v:shape>
                </v:group>
                <v:shape id="TextBox 218" o:spid="_x0000_s1876" type="#_x0000_t202" style="position:absolute;left:37371;top:7792;width:18923;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Z2MEA&#10;AADdAAAADwAAAGRycy9kb3ducmV2LnhtbERPS2vCQBC+F/wPywje6kbRVlJXER/goZfa9D5kp9nQ&#10;7GzIjib+e7dQ6G0+vuest4Nv1I26WAc2MJtmoIjLYGuuDBSfp+cVqCjIFpvAZOBOEbab0dMacxt6&#10;/qDbRSqVQjjmaMCJtLnWsXTkMU5DS5y479B5lAS7StsO+xTuGz3PshftsebU4LClvaPy53L1BkTs&#10;bnYvjj6ev4b3Q++ycomFMZPxsHsDJTTIv/jPfbZp/up1Ab/fpBP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3WdjBAAAA3QAAAA8AAAAAAAAAAAAAAAAAmAIAAGRycy9kb3du&#10;cmV2LnhtbFBLBQYAAAAABAAEAPUAAACGAwAAAAA=&#10;" filled="f" stroked="f">
                  <v:textbox style="mso-fit-shape-to-text:t">
                    <w:txbxContent>
                      <w:p w14:paraId="42197238"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rPr>
                          <w:t>Image:</w:t>
                        </w:r>
                      </w:p>
                    </w:txbxContent>
                  </v:textbox>
                </v:shape>
                <v:rect id="Rectangle 1875" o:spid="_x0000_s1877" style="position:absolute;left:38802;top:10177;width:10773;height:8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Qi8QA&#10;AADdAAAADwAAAGRycy9kb3ducmV2LnhtbERPS2vCQBC+F/wPywje6kbBR9NsRERBaKnUevA4ZKdJ&#10;MDsbdtck/vtuodDbfHzPyTaDaURHzteWFcymCQjiwuqaSwWXr8PzGoQPyBoby6TgQR42+egpw1Tb&#10;nj+pO4dSxBD2KSqoQmhTKX1RkUE/tS1x5L6tMxgidKXUDvsYbho5T5KlNFhzbKiwpV1Fxe18Nwrs&#10;qX40W/fy0b3T6vp2Ckk/LPdKTcbD9hVEoCH8i//cRx3nr1cL+P0mni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FkIvEAAAA3QAAAA8AAAAAAAAAAAAAAAAAmAIAAGRycy9k&#10;b3ducmV2LnhtbFBLBQYAAAAABAAEAPUAAACJAwAAAAA=&#10;" fillcolor="white [3201]" strokecolor="black [3200]" strokeweight="1pt">
                  <v:textbox>
                    <w:txbxContent>
                      <w:p w14:paraId="653FB31F" w14:textId="77777777" w:rsidR="008B2E95" w:rsidRDefault="008B2E95" w:rsidP="008B2E95">
                        <w:pPr>
                          <w:pStyle w:val="NormalWeb"/>
                          <w:spacing w:before="0" w:beforeAutospacing="0" w:after="0" w:afterAutospacing="0"/>
                          <w:jc w:val="center"/>
                        </w:pPr>
                      </w:p>
                    </w:txbxContent>
                  </v:textbox>
                </v:rect>
                <v:rect id="Rectangle 1876" o:spid="_x0000_s1878" style="position:absolute;left:38802;top:18526;width:5150;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O/MMA&#10;AADdAAAADwAAAGRycy9kb3ducmV2LnhtbERPTWvCQBC9C/6HZYTedGMPUVNXEbFQqFSMPfQ4ZKdJ&#10;MDsbdrdJ/PduQfA2j/c56+1gGtGR87VlBfNZAoK4sLrmUsH35X26BOEDssbGMim4kYftZjxaY6Zt&#10;z2fq8lCKGMI+QwVVCG0mpS8qMuhntiWO3K91BkOErpTaYR/DTSNfkySVBmuODRW2tK+ouOZ/RoE9&#10;1bdm51Zf3ZEWP5+nkPRDelDqZTLs3kAEGsJT/HB/6Dh/uUjh/5t4gt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cO/MMAAADdAAAADwAAAAAAAAAAAAAAAACYAgAAZHJzL2Rv&#10;d25yZXYueG1sUEsFBgAAAAAEAAQA9QAAAIgDAAAAAA==&#10;" fillcolor="white [3201]" strokecolor="black [3200]" strokeweight="1pt">
                  <v:textbox>
                    <w:txbxContent>
                      <w:p w14:paraId="57C791DD" w14:textId="77777777" w:rsidR="008B2E95" w:rsidRPr="00623544" w:rsidRDefault="008B2E95" w:rsidP="008B2E95">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Clear</w:t>
                        </w:r>
                      </w:p>
                    </w:txbxContent>
                  </v:textbox>
                </v:rect>
                <v:rect id="Rectangle 1877" o:spid="_x0000_s1879" style="position:absolute;left:44288;top:18526;width:536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rZ8QA&#10;AADdAAAADwAAAGRycy9kb3ducmV2LnhtbERPTWvCQBC9C/0PyxS86aYejE3dBCkVChbFtIceh+w0&#10;Cc3Oht1tEv99VxC8zeN9zraYTCcGcr61rOBpmYAgrqxuuVbw9blfbED4gKyxs0wKLuShyB9mW8y0&#10;HflMQxlqEUPYZ6igCaHPpPRVQwb90vbEkfuxzmCI0NVSOxxjuOnkKknW0mDLsaHBnl4bqn7LP6PA&#10;ntpLt3PPx+GD0u/DKSTjtH5Tav447V5ABJrCXXxzv+s4f5OmcP0mni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bq2fEAAAA3QAAAA8AAAAAAAAAAAAAAAAAmAIAAGRycy9k&#10;b3ducmV2LnhtbFBLBQYAAAAABAAEAPUAAACJAwAAAAA=&#10;" fillcolor="white [3201]" strokecolor="black [3200]" strokeweight="1pt">
                  <v:textbox>
                    <w:txbxContent>
                      <w:p w14:paraId="1E33B0D1" w14:textId="77777777" w:rsidR="008B2E95" w:rsidRPr="00623544" w:rsidRDefault="008B2E95" w:rsidP="008B2E95">
                        <w:pPr>
                          <w:pStyle w:val="NormalWeb"/>
                          <w:spacing w:before="0" w:beforeAutospacing="0" w:after="0" w:afterAutospacing="0"/>
                          <w:jc w:val="center"/>
                          <w:rPr>
                            <w:sz w:val="14"/>
                            <w:szCs w:val="14"/>
                          </w:rPr>
                        </w:pPr>
                        <w:r w:rsidRPr="00623544">
                          <w:rPr>
                            <w:rFonts w:asciiTheme="minorHAnsi" w:hAnsi="Calibri" w:cstheme="minorBidi"/>
                            <w:color w:val="000000" w:themeColor="dark1"/>
                            <w:kern w:val="24"/>
                            <w:sz w:val="14"/>
                            <w:szCs w:val="14"/>
                          </w:rPr>
                          <w:t>Modify</w:t>
                        </w:r>
                      </w:p>
                    </w:txbxContent>
                  </v:textbox>
                </v:rect>
                <w10:wrap type="tight"/>
              </v:group>
            </w:pict>
          </mc:Fallback>
        </mc:AlternateContent>
      </w:r>
      <w:r>
        <w:rPr>
          <w:noProof/>
          <w:lang w:eastAsia="en-GB"/>
        </w:rPr>
        <mc:AlternateContent>
          <mc:Choice Requires="wps">
            <w:drawing>
              <wp:anchor distT="0" distB="0" distL="114300" distR="114300" simplePos="0" relativeHeight="252798976" behindDoc="0" locked="0" layoutInCell="1" allowOverlap="1" wp14:anchorId="2DA31EF7" wp14:editId="22B31720">
                <wp:simplePos x="0" y="0"/>
                <wp:positionH relativeFrom="column">
                  <wp:posOffset>2329867</wp:posOffset>
                </wp:positionH>
                <wp:positionV relativeFrom="paragraph">
                  <wp:posOffset>2190206</wp:posOffset>
                </wp:positionV>
                <wp:extent cx="1809750" cy="514350"/>
                <wp:effectExtent l="38100" t="57150" r="19050" b="19050"/>
                <wp:wrapNone/>
                <wp:docPr id="1090" name="Straight Arrow Connector 1090"/>
                <wp:cNvGraphicFramePr/>
                <a:graphic xmlns:a="http://schemas.openxmlformats.org/drawingml/2006/main">
                  <a:graphicData uri="http://schemas.microsoft.com/office/word/2010/wordprocessingShape">
                    <wps:wsp>
                      <wps:cNvCnPr/>
                      <wps:spPr>
                        <a:xfrm flipH="1" flipV="1">
                          <a:off x="0" y="0"/>
                          <a:ext cx="1809750" cy="514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D9062" id="Straight Arrow Connector 1090" o:spid="_x0000_s1026" type="#_x0000_t32" style="position:absolute;margin-left:183.45pt;margin-top:172.45pt;width:142.5pt;height:40.5pt;flip:x y;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" strokecolor="#5b9bd5 [3204]" strokeweight="1pt">
                <v:stroke endarrow="block" joinstyle="miter"/>
              </v:shape>
            </w:pict>
          </mc:Fallback>
        </mc:AlternateContent>
      </w:r>
      <w:r w:rsidR="00782E00">
        <w:t xml:space="preserve">The only </w:t>
      </w:r>
      <w:r w:rsidR="00893E5F">
        <w:t>UC</w:t>
      </w:r>
      <w:r w:rsidR="00782E00">
        <w:t xml:space="preserve">s that have their own colour scheme is Register and Forgotten </w:t>
      </w:r>
      <w:r w:rsidR="00C90905">
        <w:t>UCs</w:t>
      </w:r>
      <w:r w:rsidR="00782E00">
        <w:t xml:space="preserve"> which are only accessed via Login Form. After the user picks his theme and is logged on to the Main. Any form</w:t>
      </w:r>
      <w:r w:rsidR="00C90905">
        <w:t>s</w:t>
      </w:r>
      <w:r w:rsidR="00782E00">
        <w:t xml:space="preserve"> and </w:t>
      </w:r>
      <w:r w:rsidR="00C90905">
        <w:t>UCs</w:t>
      </w:r>
      <w:r w:rsidR="00782E00">
        <w:t xml:space="preserve"> that are open via the Main form </w:t>
      </w:r>
      <w:r w:rsidR="00C90905">
        <w:t>will have</w:t>
      </w:r>
      <w:r w:rsidR="00782E00">
        <w:t xml:space="preserve"> the same colour sc</w:t>
      </w:r>
      <w:r w:rsidR="00C90905">
        <w:t>heme as the one the user picked in the login form.</w:t>
      </w:r>
    </w:p>
    <w:p w14:paraId="6A44DFA9" w14:textId="77777777" w:rsidR="008B2E95" w:rsidRDefault="008B2E95" w:rsidP="00782E00"/>
    <w:p w14:paraId="6F455625" w14:textId="77777777" w:rsidR="008B2E95" w:rsidRDefault="008B2E95" w:rsidP="00782E00"/>
    <w:p w14:paraId="5206BE07" w14:textId="77777777" w:rsidR="008B2E95" w:rsidRDefault="008B2E95" w:rsidP="00782E00"/>
    <w:p w14:paraId="67B504A8" w14:textId="77777777" w:rsidR="008B2E95" w:rsidRDefault="008B2E95" w:rsidP="00782E00"/>
    <w:p w14:paraId="26809360" w14:textId="77777777" w:rsidR="008B2E95" w:rsidRDefault="008B2E95" w:rsidP="00782E00"/>
    <w:p w14:paraId="2DA28465" w14:textId="77777777" w:rsidR="008B2E95" w:rsidRDefault="008B2E95" w:rsidP="00782E00"/>
    <w:p w14:paraId="4EBDEB36" w14:textId="604B7C12" w:rsidR="008B2E95" w:rsidRDefault="008B2E95" w:rsidP="00782E00">
      <w:r>
        <w:rPr>
          <w:noProof/>
          <w:lang w:eastAsia="en-GB"/>
        </w:rPr>
        <mc:AlternateContent>
          <mc:Choice Requires="wps">
            <w:drawing>
              <wp:anchor distT="0" distB="0" distL="114300" distR="114300" simplePos="0" relativeHeight="252801024" behindDoc="0" locked="0" layoutInCell="1" allowOverlap="1" wp14:anchorId="6D6D97D8" wp14:editId="50FE03D6">
                <wp:simplePos x="0" y="0"/>
                <wp:positionH relativeFrom="column">
                  <wp:posOffset>2332355</wp:posOffset>
                </wp:positionH>
                <wp:positionV relativeFrom="paragraph">
                  <wp:posOffset>282769</wp:posOffset>
                </wp:positionV>
                <wp:extent cx="89535" cy="89535"/>
                <wp:effectExtent l="0" t="0" r="24765" b="24765"/>
                <wp:wrapNone/>
                <wp:docPr id="1878" name="Oval 1878"/>
                <wp:cNvGraphicFramePr/>
                <a:graphic xmlns:a="http://schemas.openxmlformats.org/drawingml/2006/main">
                  <a:graphicData uri="http://schemas.microsoft.com/office/word/2010/wordprocessingShape">
                    <wps:wsp>
                      <wps:cNvSpPr/>
                      <wps:spPr>
                        <a:xfrm>
                          <a:off x="0" y="0"/>
                          <a:ext cx="89535" cy="8953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E7BBED" id="Oval 1878" o:spid="_x0000_s1026" style="position:absolute;margin-left:183.65pt;margin-top:22.25pt;width:7.05pt;height:7.05pt;z-index:25280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" fillcolor="white [3201]" strokecolor="black [3200]" strokeweight="1pt">
                <v:stroke joinstyle="miter"/>
              </v:oval>
            </w:pict>
          </mc:Fallback>
        </mc:AlternateContent>
      </w:r>
    </w:p>
    <w:p w14:paraId="66F54C42" w14:textId="023A3D17" w:rsidR="008B2E95" w:rsidRDefault="008B2E95" w:rsidP="00782E00">
      <w:r>
        <w:rPr>
          <w:noProof/>
          <w:lang w:eastAsia="en-GB"/>
        </w:rPr>
        <mc:AlternateContent>
          <mc:Choice Requires="wps">
            <w:drawing>
              <wp:anchor distT="0" distB="0" distL="114300" distR="114300" simplePos="0" relativeHeight="252802048" behindDoc="0" locked="0" layoutInCell="1" allowOverlap="1" wp14:anchorId="0F464492" wp14:editId="51F01879">
                <wp:simplePos x="0" y="0"/>
                <wp:positionH relativeFrom="column">
                  <wp:posOffset>2463282</wp:posOffset>
                </wp:positionH>
                <wp:positionV relativeFrom="paragraph">
                  <wp:posOffset>123384</wp:posOffset>
                </wp:positionV>
                <wp:extent cx="1194318" cy="1324947"/>
                <wp:effectExtent l="38100" t="38100" r="25400" b="27940"/>
                <wp:wrapNone/>
                <wp:docPr id="1879" name="Straight Arrow Connector 1879"/>
                <wp:cNvGraphicFramePr/>
                <a:graphic xmlns:a="http://schemas.openxmlformats.org/drawingml/2006/main">
                  <a:graphicData uri="http://schemas.microsoft.com/office/word/2010/wordprocessingShape">
                    <wps:wsp>
                      <wps:cNvCnPr/>
                      <wps:spPr>
                        <a:xfrm flipH="1" flipV="1">
                          <a:off x="0" y="0"/>
                          <a:ext cx="1194318" cy="1324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6BC04" id="Straight Arrow Connector 1879" o:spid="_x0000_s1026" type="#_x0000_t32" style="position:absolute;margin-left:193.95pt;margin-top:9.7pt;width:94.05pt;height:104.35pt;flip:x y;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" strokecolor="#5b9bd5 [3204]" strokeweight=".5pt">
                <v:stroke endarrow="block" joinstyle="miter"/>
              </v:shape>
            </w:pict>
          </mc:Fallback>
        </mc:AlternateContent>
      </w:r>
    </w:p>
    <w:p w14:paraId="6B7B716A" w14:textId="77777777" w:rsidR="008B2E95" w:rsidRDefault="008B2E95" w:rsidP="00782E00"/>
    <w:p w14:paraId="79BAEFDB" w14:textId="608F1EF2" w:rsidR="008B2E95" w:rsidRDefault="008B2E95" w:rsidP="00782E00"/>
    <w:p w14:paraId="1390AA9C" w14:textId="436B628B" w:rsidR="008B2E95" w:rsidRDefault="008B2E95" w:rsidP="00782E00"/>
    <w:p w14:paraId="2FEDD480" w14:textId="77777777" w:rsidR="008B2E95" w:rsidRDefault="008B2E95" w:rsidP="00782E00"/>
    <w:p w14:paraId="5D3C8214" w14:textId="75FF5267" w:rsidR="00782E00" w:rsidRDefault="006E46E5" w:rsidP="00782E00">
      <w:r>
        <w:rPr>
          <w:noProof/>
          <w:lang w:eastAsia="en-GB"/>
        </w:rPr>
        <mc:AlternateContent>
          <mc:Choice Requires="wps">
            <w:drawing>
              <wp:anchor distT="0" distB="0" distL="114300" distR="114300" simplePos="0" relativeHeight="252383232" behindDoc="0" locked="0" layoutInCell="1" allowOverlap="1" wp14:anchorId="708B5E07" wp14:editId="0B2952A9">
                <wp:simplePos x="0" y="0"/>
                <wp:positionH relativeFrom="margin">
                  <wp:align>left</wp:align>
                </wp:positionH>
                <wp:positionV relativeFrom="paragraph">
                  <wp:posOffset>6298</wp:posOffset>
                </wp:positionV>
                <wp:extent cx="6594993" cy="1595535"/>
                <wp:effectExtent l="0" t="0" r="15875" b="24130"/>
                <wp:wrapNone/>
                <wp:docPr id="1092" name="Text Box 1092"/>
                <wp:cNvGraphicFramePr/>
                <a:graphic xmlns:a="http://schemas.openxmlformats.org/drawingml/2006/main">
                  <a:graphicData uri="http://schemas.microsoft.com/office/word/2010/wordprocessingShape">
                    <wps:wsp>
                      <wps:cNvSpPr txBox="1"/>
                      <wps:spPr>
                        <a:xfrm>
                          <a:off x="0" y="0"/>
                          <a:ext cx="6594993" cy="1595535"/>
                        </a:xfrm>
                        <a:prstGeom prst="rect">
                          <a:avLst/>
                        </a:prstGeom>
                        <a:ln>
                          <a:prstDash val="dash"/>
                        </a:ln>
                      </wps:spPr>
                      <wps:style>
                        <a:lnRef idx="2">
                          <a:schemeClr val="accent5"/>
                        </a:lnRef>
                        <a:fillRef idx="1">
                          <a:schemeClr val="lt1"/>
                        </a:fillRef>
                        <a:effectRef idx="0">
                          <a:schemeClr val="accent5"/>
                        </a:effectRef>
                        <a:fontRef idx="minor">
                          <a:schemeClr val="dk1"/>
                        </a:fontRef>
                      </wps:style>
                      <wps:txbx>
                        <w:txbxContent>
                          <w:p w14:paraId="1223F067" w14:textId="16B79287" w:rsidR="00E71811" w:rsidRPr="006E46E5" w:rsidRDefault="00E71811" w:rsidP="00782E00">
                            <w:pPr>
                              <w:rPr>
                                <w:sz w:val="21"/>
                                <w:szCs w:val="21"/>
                              </w:rPr>
                            </w:pPr>
                            <w:r w:rsidRPr="006E46E5">
                              <w:rPr>
                                <w:sz w:val="21"/>
                                <w:szCs w:val="21"/>
                              </w:rPr>
                              <w:t>I have placed the radio buttons at important places within the interface.</w:t>
                            </w:r>
                            <w:r w:rsidRPr="006E46E5">
                              <w:rPr>
                                <w:sz w:val="21"/>
                                <w:szCs w:val="21"/>
                              </w:rPr>
                              <w:br/>
                              <w:t xml:space="preserve">For example when registering an account, you will need to provide the details, it does not matter if the radio button was at the front top next to the title, as you would still have to fill in the details. Therefore, I placed it at the top of the Register Button, as it would easily grab the user’s attention as they about to click it and lets them think about it. If  it was placed at the top, user can just forget and rush to fill in the details and click register. </w:t>
                            </w:r>
                            <w:r w:rsidRPr="006E46E5">
                              <w:rPr>
                                <w:sz w:val="21"/>
                                <w:szCs w:val="21"/>
                              </w:rPr>
                              <w:br/>
                              <w:t xml:space="preserve">However, when faced with two options as you about to click register, it will slow them down and remind the user to pick. (Employee is default selected) and have a purple colour to indicate selected </w:t>
                            </w:r>
                            <w:r w:rsidRPr="006E46E5">
                              <w:rPr>
                                <w:sz w:val="21"/>
                                <w:szCs w:val="21"/>
                              </w:rPr>
                              <w:br/>
                              <w:t xml:space="preserve">In addition, I have an animation under The Register Button, which was explained in the User interface design.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B5E07" id="Text Box 1092" o:spid="_x0000_s1880" type="#_x0000_t202" style="position:absolute;margin-left:0;margin-top:.5pt;width:519.3pt;height:125.65pt;z-index:25238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" fillcolor="white [3201]" strokecolor="#4472c4 [3208]" strokeweight="1pt">
                <v:stroke dashstyle="dash"/>
                <v:textbox>
                  <w:txbxContent>
                    <w:p w14:paraId="1223F067" w14:textId="16B79287" w:rsidR="00E71811" w:rsidRPr="006E46E5" w:rsidRDefault="00E71811" w:rsidP="00782E00">
                      <w:pPr>
                        <w:rPr>
                          <w:sz w:val="21"/>
                          <w:szCs w:val="21"/>
                        </w:rPr>
                      </w:pPr>
                      <w:r w:rsidRPr="006E46E5">
                        <w:rPr>
                          <w:sz w:val="21"/>
                          <w:szCs w:val="21"/>
                        </w:rPr>
                        <w:t>I have placed the radio buttons at important places within the interface.</w:t>
                      </w:r>
                      <w:r w:rsidRPr="006E46E5">
                        <w:rPr>
                          <w:sz w:val="21"/>
                          <w:szCs w:val="21"/>
                        </w:rPr>
                        <w:br/>
                        <w:t xml:space="preserve">For example when registering an account, you will need to provide the details, it does not matter if the radio button was at the front top next to the title, as you would still have to fill in the details. Therefore, I placed it at the top of the Register Button, as it would easily grab the user’s attention as they about to click it and lets them think about it. If  it was placed at the top, user can just forget and rush to fill in the details and click register. </w:t>
                      </w:r>
                      <w:r w:rsidRPr="006E46E5">
                        <w:rPr>
                          <w:sz w:val="21"/>
                          <w:szCs w:val="21"/>
                        </w:rPr>
                        <w:br/>
                        <w:t xml:space="preserve">However, when faced with two options as you about to click register, it will slow them down and remind the user to pick. (Employee is default selected) and have a purple colour to indicate selected </w:t>
                      </w:r>
                      <w:r w:rsidRPr="006E46E5">
                        <w:rPr>
                          <w:sz w:val="21"/>
                          <w:szCs w:val="21"/>
                        </w:rPr>
                        <w:br/>
                        <w:t xml:space="preserve">In addition, I have an animation under The Register Button, which was explained in the User interface design. </w:t>
                      </w:r>
                    </w:p>
                  </w:txbxContent>
                </v:textbox>
                <w10:wrap anchorx="margin"/>
              </v:shape>
            </w:pict>
          </mc:Fallback>
        </mc:AlternateContent>
      </w:r>
    </w:p>
    <w:p w14:paraId="7557327F" w14:textId="7F01F1FF" w:rsidR="00782E00" w:rsidRDefault="00782E00" w:rsidP="00782E00"/>
    <w:p w14:paraId="6269F938" w14:textId="77777777" w:rsidR="008B2E95" w:rsidRDefault="008B2E95" w:rsidP="00782E00"/>
    <w:p w14:paraId="168AB1FD" w14:textId="77777777" w:rsidR="008B2E95" w:rsidRDefault="008B2E95" w:rsidP="00782E00"/>
    <w:p w14:paraId="1CA3F961" w14:textId="77777777" w:rsidR="008B2E95" w:rsidRDefault="008B2E95" w:rsidP="00782E00"/>
    <w:p w14:paraId="59A2BA8E" w14:textId="77777777" w:rsidR="008B2E95" w:rsidRDefault="008B2E95" w:rsidP="00782E00"/>
    <w:p w14:paraId="52DBBBE4" w14:textId="77777777" w:rsidR="008B2E95" w:rsidRDefault="008B2E95" w:rsidP="00782E00"/>
    <w:p w14:paraId="52C3FFA8" w14:textId="77777777" w:rsidR="008B2E95" w:rsidRDefault="008B2E95" w:rsidP="00782E00"/>
    <w:p w14:paraId="4433A41A" w14:textId="77777777" w:rsidR="008B2E95" w:rsidRDefault="008B2E95" w:rsidP="00782E00"/>
    <w:p w14:paraId="0C2B4BA5" w14:textId="1137CA19" w:rsidR="008B2E95" w:rsidRDefault="008B2E95" w:rsidP="00782E00">
      <w:r>
        <w:rPr>
          <w:noProof/>
          <w:lang w:eastAsia="en-GB"/>
        </w:rPr>
        <w:lastRenderedPageBreak/>
        <mc:AlternateContent>
          <mc:Choice Requires="wpg">
            <w:drawing>
              <wp:anchor distT="0" distB="0" distL="114300" distR="114300" simplePos="0" relativeHeight="252804096" behindDoc="0" locked="0" layoutInCell="1" allowOverlap="1" wp14:anchorId="6899C3BC" wp14:editId="1C378151">
                <wp:simplePos x="0" y="0"/>
                <wp:positionH relativeFrom="margin">
                  <wp:align>left</wp:align>
                </wp:positionH>
                <wp:positionV relativeFrom="paragraph">
                  <wp:posOffset>298580</wp:posOffset>
                </wp:positionV>
                <wp:extent cx="6195527" cy="3872204"/>
                <wp:effectExtent l="0" t="0" r="15240" b="14605"/>
                <wp:wrapNone/>
                <wp:docPr id="1880" name="Group 1880"/>
                <wp:cNvGraphicFramePr/>
                <a:graphic xmlns:a="http://schemas.openxmlformats.org/drawingml/2006/main">
                  <a:graphicData uri="http://schemas.microsoft.com/office/word/2010/wordprocessingGroup">
                    <wpg:wgp>
                      <wpg:cNvGrpSpPr/>
                      <wpg:grpSpPr>
                        <a:xfrm>
                          <a:off x="0" y="0"/>
                          <a:ext cx="6195527" cy="3872204"/>
                          <a:chOff x="0" y="0"/>
                          <a:chExt cx="6496050" cy="4286250"/>
                        </a:xfrm>
                      </wpg:grpSpPr>
                      <wpg:grpSp>
                        <wpg:cNvPr id="1881" name="Group 1881"/>
                        <wpg:cNvGrpSpPr/>
                        <wpg:grpSpPr>
                          <a:xfrm>
                            <a:off x="0" y="0"/>
                            <a:ext cx="6496050" cy="4286250"/>
                            <a:chOff x="0" y="0"/>
                            <a:chExt cx="6496050" cy="4286250"/>
                          </a:xfrm>
                        </wpg:grpSpPr>
                        <wpg:grpSp>
                          <wpg:cNvPr id="1882" name="Group 31"/>
                          <wpg:cNvGrpSpPr/>
                          <wpg:grpSpPr>
                            <a:xfrm>
                              <a:off x="0" y="0"/>
                              <a:ext cx="6496050" cy="4286250"/>
                              <a:chOff x="0" y="0"/>
                              <a:chExt cx="6272252" cy="4088129"/>
                            </a:xfrm>
                          </wpg:grpSpPr>
                          <wps:wsp>
                            <wps:cNvPr id="1883" name="Rectangle 1883"/>
                            <wps:cNvSpPr/>
                            <wps:spPr>
                              <a:xfrm>
                                <a:off x="0" y="0"/>
                                <a:ext cx="6272252" cy="408812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4" name="Rectangle 1884"/>
                            <wps:cNvSpPr/>
                            <wps:spPr>
                              <a:xfrm>
                                <a:off x="110986" y="78739"/>
                                <a:ext cx="6080760" cy="4571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5" name="Rectangle 1885"/>
                            <wps:cNvSpPr/>
                            <wps:spPr>
                              <a:xfrm>
                                <a:off x="1389650" y="1681479"/>
                                <a:ext cx="57912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61DAE5D0" w14:textId="77777777" w:rsidR="008B2E95" w:rsidRDefault="008B2E95" w:rsidP="008B2E95">
                                  <w:pPr>
                                    <w:jc w:val="center"/>
                                  </w:pPr>
                                  <w:r>
                                    <w:t>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6" name="Rectangle 1886"/>
                            <wps:cNvSpPr/>
                            <wps:spPr>
                              <a:xfrm>
                                <a:off x="1389650" y="2237739"/>
                                <a:ext cx="57912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1D77046" w14:textId="77777777" w:rsidR="008B2E95" w:rsidRDefault="008B2E95" w:rsidP="008B2E95">
                                  <w:pPr>
                                    <w:jc w:val="center"/>
                                  </w:pPr>
                                  <w:r>
                                    <w:t>Emai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7" name="Rectangle 1887"/>
                            <wps:cNvSpPr/>
                            <wps:spPr>
                              <a:xfrm>
                                <a:off x="2083070" y="1109979"/>
                                <a:ext cx="2819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9E82D03" w14:textId="77777777" w:rsidR="008B2E95" w:rsidRDefault="008B2E95" w:rsidP="008B2E95">
                                  <w:pPr>
                                    <w:jc w:val="center"/>
                                  </w:pP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8" name="Rectangle 1888"/>
                            <wps:cNvSpPr/>
                            <wps:spPr>
                              <a:xfrm>
                                <a:off x="2057262" y="1861186"/>
                                <a:ext cx="2215630" cy="195734"/>
                              </a:xfrm>
                              <a:prstGeom prst="rect">
                                <a:avLst/>
                              </a:prstGeom>
                              <a:noFill/>
                            </wps:spPr>
                            <wps:style>
                              <a:lnRef idx="2">
                                <a:schemeClr val="dk1"/>
                              </a:lnRef>
                              <a:fillRef idx="1">
                                <a:schemeClr val="lt1"/>
                              </a:fillRef>
                              <a:effectRef idx="0">
                                <a:schemeClr val="dk1"/>
                              </a:effectRef>
                              <a:fontRef idx="minor">
                                <a:schemeClr val="dk1"/>
                              </a:fontRef>
                            </wps:style>
                            <wps:txbx>
                              <w:txbxContent>
                                <w:p w14:paraId="6E21927D" w14:textId="77777777" w:rsidR="008B2E95" w:rsidRPr="00430F04" w:rsidRDefault="008B2E95" w:rsidP="008B2E95">
                                  <w:pPr>
                                    <w:pStyle w:val="NormalWeb"/>
                                    <w:spacing w:before="0" w:beforeAutospacing="0" w:after="0" w:afterAutospacing="0"/>
                                    <w:jc w:val="center"/>
                                    <w:rPr>
                                      <w:sz w:val="22"/>
                                    </w:rPr>
                                  </w:pPr>
                                  <w:r>
                                    <w:rPr>
                                      <w:rFonts w:ascii="Calibri" w:hAnsi="Calibri"/>
                                      <w:color w:val="7F7F7F"/>
                                      <w:kern w:val="24"/>
                                      <w:sz w:val="16"/>
                                      <w:szCs w:val="18"/>
                                    </w:rPr>
                                    <w:t>FullName</w:t>
                                  </w:r>
                                </w:p>
                                <w:p w14:paraId="18FDC038" w14:textId="77777777" w:rsidR="008B2E95" w:rsidRDefault="008B2E95" w:rsidP="008B2E95"/>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9" name="Rectangle 1889"/>
                            <wps:cNvSpPr/>
                            <wps:spPr>
                              <a:xfrm>
                                <a:off x="2057262" y="2112325"/>
                                <a:ext cx="2203448" cy="193142"/>
                              </a:xfrm>
                              <a:prstGeom prst="rect">
                                <a:avLst/>
                              </a:prstGeom>
                            </wps:spPr>
                            <wps:style>
                              <a:lnRef idx="2">
                                <a:schemeClr val="dk1"/>
                              </a:lnRef>
                              <a:fillRef idx="1">
                                <a:schemeClr val="lt1"/>
                              </a:fillRef>
                              <a:effectRef idx="0">
                                <a:schemeClr val="dk1"/>
                              </a:effectRef>
                              <a:fontRef idx="minor">
                                <a:schemeClr val="dk1"/>
                              </a:fontRef>
                            </wps:style>
                            <wps:txbx>
                              <w:txbxContent>
                                <w:p w14:paraId="4D51B5E3" w14:textId="77777777" w:rsidR="008B2E95" w:rsidRPr="00430F04" w:rsidRDefault="008B2E95" w:rsidP="008B2E95">
                                  <w:pPr>
                                    <w:pStyle w:val="NormalWeb"/>
                                    <w:spacing w:before="0" w:beforeAutospacing="0" w:after="0" w:afterAutospacing="0"/>
                                    <w:jc w:val="center"/>
                                    <w:rPr>
                                      <w:sz w:val="22"/>
                                    </w:rPr>
                                  </w:pPr>
                                  <w:r w:rsidRPr="00430F04">
                                    <w:rPr>
                                      <w:rFonts w:ascii="Calibri" w:hAnsi="Calibri"/>
                                      <w:color w:val="7F7F7F"/>
                                      <w:kern w:val="24"/>
                                      <w:sz w:val="16"/>
                                      <w:szCs w:val="18"/>
                                    </w:rPr>
                                    <w:t>Email</w:t>
                                  </w:r>
                                </w:p>
                                <w:p w14:paraId="52BB9AF5" w14:textId="77777777" w:rsidR="008B2E95" w:rsidRDefault="008B2E95" w:rsidP="008B2E9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0" name="Rectangle 1890"/>
                            <wps:cNvSpPr/>
                            <wps:spPr>
                              <a:xfrm>
                                <a:off x="2057262" y="2718125"/>
                                <a:ext cx="2203448" cy="199195"/>
                              </a:xfrm>
                              <a:prstGeom prst="rect">
                                <a:avLst/>
                              </a:prstGeom>
                            </wps:spPr>
                            <wps:style>
                              <a:lnRef idx="2">
                                <a:schemeClr val="dk1"/>
                              </a:lnRef>
                              <a:fillRef idx="1">
                                <a:schemeClr val="lt1"/>
                              </a:fillRef>
                              <a:effectRef idx="0">
                                <a:schemeClr val="dk1"/>
                              </a:effectRef>
                              <a:fontRef idx="minor">
                                <a:schemeClr val="dk1"/>
                              </a:fontRef>
                            </wps:style>
                            <wps:txbx>
                              <w:txbxContent>
                                <w:p w14:paraId="34FF3975" w14:textId="77777777" w:rsidR="008B2E95" w:rsidRPr="00EF04CE" w:rsidRDefault="008B2E95" w:rsidP="008B2E95">
                                  <w:pPr>
                                    <w:pStyle w:val="NormalWeb"/>
                                    <w:spacing w:before="0" w:beforeAutospacing="0" w:after="0" w:afterAutospacing="0"/>
                                    <w:jc w:val="center"/>
                                    <w:rPr>
                                      <w:sz w:val="22"/>
                                    </w:rPr>
                                  </w:pPr>
                                  <w:r w:rsidRPr="00EF04CE">
                                    <w:rPr>
                                      <w:rFonts w:ascii="Calibri" w:hAnsi="Calibri"/>
                                      <w:color w:val="7F7F7F"/>
                                      <w:kern w:val="24"/>
                                      <w:sz w:val="16"/>
                                      <w:szCs w:val="18"/>
                                    </w:rPr>
                                    <w:t>Username Or Password</w:t>
                                  </w:r>
                                </w:p>
                                <w:p w14:paraId="3E4C1C5E" w14:textId="77777777" w:rsidR="008B2E95" w:rsidRDefault="008B2E95" w:rsidP="008B2E9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1" name="Rectangle 1891"/>
                            <wps:cNvSpPr/>
                            <wps:spPr>
                              <a:xfrm>
                                <a:off x="5486552" y="329013"/>
                                <a:ext cx="281940" cy="243325"/>
                              </a:xfrm>
                              <a:prstGeom prst="rect">
                                <a:avLst/>
                              </a:prstGeom>
                            </wps:spPr>
                            <wps:style>
                              <a:lnRef idx="2">
                                <a:schemeClr val="dk1"/>
                              </a:lnRef>
                              <a:fillRef idx="1">
                                <a:schemeClr val="lt1"/>
                              </a:fillRef>
                              <a:effectRef idx="0">
                                <a:schemeClr val="dk1"/>
                              </a:effectRef>
                              <a:fontRef idx="minor">
                                <a:schemeClr val="dk1"/>
                              </a:fontRef>
                            </wps:style>
                            <wps:txbx>
                              <w:txbxContent>
                                <w:p w14:paraId="6F5707F0" w14:textId="77777777" w:rsidR="008B2E95" w:rsidRDefault="008B2E95" w:rsidP="008B2E95">
                                  <w:pPr>
                                    <w:jc w:val="center"/>
                                  </w:pPr>
                                  <w: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2" name="TextBox 25"/>
                            <wps:cNvSpPr txBox="1"/>
                            <wps:spPr>
                              <a:xfrm>
                                <a:off x="2544462" y="1391423"/>
                                <a:ext cx="1367155" cy="215265"/>
                              </a:xfrm>
                              <a:prstGeom prst="rect">
                                <a:avLst/>
                              </a:prstGeom>
                              <a:noFill/>
                            </wps:spPr>
                            <wps:txbx>
                              <w:txbxContent>
                                <w:p w14:paraId="217451AA"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16"/>
                                      <w:szCs w:val="16"/>
                                    </w:rPr>
                                    <w:t xml:space="preserve">Employee </w:t>
                                  </w:r>
                                </w:p>
                              </w:txbxContent>
                            </wps:txbx>
                            <wps:bodyPr wrap="square" rtlCol="0">
                              <a:noAutofit/>
                            </wps:bodyPr>
                          </wps:wsp>
                          <wps:wsp>
                            <wps:cNvPr id="1893" name="TextBox 27"/>
                            <wps:cNvSpPr txBox="1"/>
                            <wps:spPr>
                              <a:xfrm>
                                <a:off x="3274079" y="1406591"/>
                                <a:ext cx="929640" cy="215265"/>
                              </a:xfrm>
                              <a:prstGeom prst="rect">
                                <a:avLst/>
                              </a:prstGeom>
                              <a:noFill/>
                            </wps:spPr>
                            <wps:txbx>
                              <w:txbxContent>
                                <w:p w14:paraId="3A910A1E"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16"/>
                                      <w:szCs w:val="16"/>
                                    </w:rPr>
                                    <w:t>Administrator Key</w:t>
                                  </w:r>
                                </w:p>
                              </w:txbxContent>
                            </wps:txbx>
                            <wps:bodyPr wrap="square" rtlCol="0">
                              <a:noAutofit/>
                            </wps:bodyPr>
                          </wps:wsp>
                          <wps:wsp>
                            <wps:cNvPr id="1894" name="TextBox 29"/>
                            <wps:cNvSpPr txBox="1"/>
                            <wps:spPr>
                              <a:xfrm>
                                <a:off x="1961887" y="1667915"/>
                                <a:ext cx="1218565" cy="262255"/>
                              </a:xfrm>
                              <a:prstGeom prst="rect">
                                <a:avLst/>
                              </a:prstGeom>
                              <a:noFill/>
                            </wps:spPr>
                            <wps:txbx>
                              <w:txbxContent>
                                <w:p w14:paraId="09DA358F"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wps:txbx>
                            <wps:bodyPr wrap="square" rtlCol="0">
                              <a:noAutofit/>
                            </wps:bodyPr>
                          </wps:wsp>
                          <wps:wsp>
                            <wps:cNvPr id="1895" name="TextBox 30"/>
                            <wps:cNvSpPr txBox="1"/>
                            <wps:spPr>
                              <a:xfrm>
                                <a:off x="1968658" y="2291885"/>
                                <a:ext cx="943610" cy="262255"/>
                              </a:xfrm>
                              <a:prstGeom prst="rect">
                                <a:avLst/>
                              </a:prstGeom>
                              <a:noFill/>
                            </wps:spPr>
                            <wps:txbx>
                              <w:txbxContent>
                                <w:p w14:paraId="69D7AA82"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wps:txbx>
                            <wps:bodyPr wrap="square" rtlCol="0">
                              <a:noAutofit/>
                            </wps:bodyPr>
                          </wps:wsp>
                        </wpg:grpSp>
                        <wps:wsp>
                          <wps:cNvPr id="1896" name="Rectangle 1896"/>
                          <wps:cNvSpPr/>
                          <wps:spPr>
                            <a:xfrm>
                              <a:off x="2138901" y="3116984"/>
                              <a:ext cx="2282068" cy="208848"/>
                            </a:xfrm>
                            <a:prstGeom prst="rect">
                              <a:avLst/>
                            </a:prstGeom>
                          </wps:spPr>
                          <wps:style>
                            <a:lnRef idx="2">
                              <a:schemeClr val="dk1"/>
                            </a:lnRef>
                            <a:fillRef idx="1">
                              <a:schemeClr val="lt1"/>
                            </a:fillRef>
                            <a:effectRef idx="0">
                              <a:schemeClr val="dk1"/>
                            </a:effectRef>
                            <a:fontRef idx="minor">
                              <a:schemeClr val="dk1"/>
                            </a:fontRef>
                          </wps:style>
                          <wps:txbx>
                            <w:txbxContent>
                              <w:p w14:paraId="6BBB736A" w14:textId="77777777" w:rsidR="008B2E95" w:rsidRPr="00EF04CE" w:rsidRDefault="008B2E95" w:rsidP="008B2E95">
                                <w:pPr>
                                  <w:pStyle w:val="NormalWeb"/>
                                  <w:spacing w:before="0" w:beforeAutospacing="0" w:after="0" w:afterAutospacing="0"/>
                                  <w:jc w:val="center"/>
                                  <w:rPr>
                                    <w:sz w:val="22"/>
                                  </w:rPr>
                                </w:pPr>
                                <w:r>
                                  <w:rPr>
                                    <w:rFonts w:ascii="Calibri" w:hAnsi="Calibri"/>
                                    <w:color w:val="7F7F7F"/>
                                    <w:kern w:val="24"/>
                                    <w:sz w:val="16"/>
                                    <w:szCs w:val="18"/>
                                  </w:rPr>
                                  <w:t>Enter New Password</w:t>
                                </w:r>
                              </w:p>
                              <w:p w14:paraId="114795A2" w14:textId="77777777" w:rsidR="008B2E95" w:rsidRDefault="008B2E95" w:rsidP="008B2E9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7" name="Rectangle 1897"/>
                          <wps:cNvSpPr/>
                          <wps:spPr>
                            <a:xfrm>
                              <a:off x="2130949" y="3379377"/>
                              <a:ext cx="2282068" cy="208848"/>
                            </a:xfrm>
                            <a:prstGeom prst="rect">
                              <a:avLst/>
                            </a:prstGeom>
                          </wps:spPr>
                          <wps:style>
                            <a:lnRef idx="2">
                              <a:schemeClr val="dk1"/>
                            </a:lnRef>
                            <a:fillRef idx="1">
                              <a:schemeClr val="lt1"/>
                            </a:fillRef>
                            <a:effectRef idx="0">
                              <a:schemeClr val="dk1"/>
                            </a:effectRef>
                            <a:fontRef idx="minor">
                              <a:schemeClr val="dk1"/>
                            </a:fontRef>
                          </wps:style>
                          <wps:txbx>
                            <w:txbxContent>
                              <w:p w14:paraId="0A7A2FF3" w14:textId="77777777" w:rsidR="008B2E95" w:rsidRPr="00EF04CE" w:rsidRDefault="008B2E95" w:rsidP="008B2E95">
                                <w:pPr>
                                  <w:pStyle w:val="NormalWeb"/>
                                  <w:spacing w:before="0" w:beforeAutospacing="0" w:after="0" w:afterAutospacing="0"/>
                                  <w:jc w:val="center"/>
                                  <w:rPr>
                                    <w:sz w:val="22"/>
                                  </w:rPr>
                                </w:pPr>
                                <w:r>
                                  <w:rPr>
                                    <w:rFonts w:ascii="Calibri" w:hAnsi="Calibri"/>
                                    <w:color w:val="7F7F7F"/>
                                    <w:kern w:val="24"/>
                                    <w:sz w:val="16"/>
                                    <w:szCs w:val="18"/>
                                  </w:rPr>
                                  <w:t>Confirm New Password</w:t>
                                </w:r>
                              </w:p>
                              <w:p w14:paraId="0C8E2FB6" w14:textId="77777777" w:rsidR="008B2E95" w:rsidRDefault="008B2E95" w:rsidP="008B2E9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98" name="Oval 1898"/>
                        <wps:cNvSpPr/>
                        <wps:spPr>
                          <a:xfrm>
                            <a:off x="2552700" y="1504950"/>
                            <a:ext cx="118745" cy="118110"/>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9" name="Oval 1899"/>
                        <wps:cNvSpPr/>
                        <wps:spPr>
                          <a:xfrm>
                            <a:off x="3295650" y="1514475"/>
                            <a:ext cx="125453" cy="118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9C3BC" id="Group 1880" o:spid="_x0000_s1881" style="position:absolute;margin-left:0;margin-top:23.5pt;width:487.85pt;height:304.9pt;z-index:252804096;mso-position-horizontal:left;mso-position-horizontal-relative:margin;mso-width-relative:margin;mso-height-relative:margin" coordsize="64960,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">
                <v:group id="Group 1881" o:spid="_x0000_s1882" style="position:absolute;width:64960;height:42862" coordsize="64960,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G5aRwwAAAN0AAAAP&#10;AAAAAAAAAAAAAAAAAKoCAABkcnMvZG93bnJldi54bWxQSwUGAAAAAAQABAD6AAAAmgMAAAAA&#10;">
                  <v:group id="Group 31" o:spid="_x0000_s1883" style="position:absolute;width:64960;height:42862" coordsize="62722,40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kI5sMAAADdAAAADwAAAGRycy9kb3ducmV2LnhtbERPTYvCMBC9L/gfwgje&#10;1rTKLqUaRUTFgyysCuJtaMa22ExKE9v67zcLgrd5vM+ZL3tTiZYaV1pWEI8jEMSZ1SXnCs6n7WcC&#10;wnlkjZVlUvAkB8vF4GOOqbYd/1J79LkIIexSVFB4X6dSuqwgg25sa+LA3Wxj0AfY5FI32IVwU8lJ&#10;FH1LgyWHhgJrWheU3Y8Po2DXYbeaxp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yQjmwwAAAN0AAAAP&#10;AAAAAAAAAAAAAAAAAKoCAABkcnMvZG93bnJldi54bWxQSwUGAAAAAAQABAD6AAAAmgMAAAAA&#10;">
                    <v:rect id="Rectangle 1883" o:spid="_x0000_s1884" style="position:absolute;width:62722;height:40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XUsIA&#10;AADdAAAADwAAAGRycy9kb3ducmV2LnhtbERPTYvCMBC9C/6HMII3TdcVKdUou8suiIKg9uJtbMa2&#10;2ExKk6313xtB8DaP9zmLVWcq0VLjSssKPsYRCOLM6pJzBenxbxSDcB5ZY2WZFNzJwWrZ7y0w0fbG&#10;e2oPPhchhF2CCgrv60RKlxVk0I1tTRy4i20M+gCbXOoGbyHcVHISRTNpsOTQUGBNPwVl18O/UTDd&#10;8e/pPsFUbtJd+31eb/c+Ois1HHRfcxCeOv8Wv9xrHebH8Sc8vw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9dSwgAAAN0AAAAPAAAAAAAAAAAAAAAAAJgCAABkcnMvZG93&#10;bnJldi54bWxQSwUGAAAAAAQABAD1AAAAhwMAAAAA&#10;" filled="f" strokecolor="black [3200]" strokeweight="1pt"/>
                    <v:rect id="Rectangle 1884" o:spid="_x0000_s1885" style="position:absolute;left:1109;top:787;width:6080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FN8QA&#10;AADdAAAADwAAAGRycy9kb3ducmV2LnhtbERPTWvCQBC9C/6HZYTedGMpNk2zEZEWCpWK2kOPQ3ZM&#10;gtnZsLtN4r93CwVv83ifk69H04qenG8sK1guEhDEpdUNVwq+T+/zFIQPyBpby6TgSh7WxXSSY6bt&#10;wAfqj6ESMYR9hgrqELpMSl/WZNAvbEccubN1BkOErpLa4RDDTSsfk2QlDTYcG2rsaFtTeTn+GgV2&#10;31zbjXv56nf0/PO5D8kwrt6UepiNm1cQgcZwF/+7P3Scn6ZP8PdNPEE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RTfEAAAA3QAAAA8AAAAAAAAAAAAAAAAAmAIAAGRycy9k&#10;b3ducmV2LnhtbFBLBQYAAAAABAAEAPUAAACJAwAAAAA=&#10;" fillcolor="white [3201]" strokecolor="black [3200]" strokeweight="1pt"/>
                    <v:rect id="Rectangle 1885" o:spid="_x0000_s1886" style="position:absolute;left:13896;top:16814;width:5791;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rMQA&#10;AADdAAAADwAAAGRycy9kb3ducmV2LnhtbERPTWvCQBC9C/6HZYTedGOhNk2zEZEWCpWK2kOPQ3ZM&#10;gtnZsLtN4r93CwVv83ifk69H04qenG8sK1guEhDEpdUNVwq+T+/zFIQPyBpby6TgSh7WxXSSY6bt&#10;wAfqj6ESMYR9hgrqELpMSl/WZNAvbEccubN1BkOErpLa4RDDTSsfk2QlDTYcG2rsaFtTeTn+GgV2&#10;31zbjXv56nf0/PO5D8kwrt6UepiNm1cQgcZwF/+7P3Scn6ZP8PdNPEE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Q4KzEAAAA3QAAAA8AAAAAAAAAAAAAAAAAmAIAAGRycy9k&#10;b3ducmV2LnhtbFBLBQYAAAAABAAEAPUAAACJAwAAAAA=&#10;" fillcolor="white [3201]" strokecolor="black [3200]" strokeweight="1pt">
                      <v:textbox>
                        <w:txbxContent>
                          <w:p w14:paraId="61DAE5D0" w14:textId="77777777" w:rsidR="008B2E95" w:rsidRDefault="008B2E95" w:rsidP="008B2E95">
                            <w:pPr>
                              <w:jc w:val="center"/>
                            </w:pPr>
                            <w:r>
                              <w:t>Clear</w:t>
                            </w:r>
                          </w:p>
                        </w:txbxContent>
                      </v:textbox>
                    </v:rect>
                    <v:rect id="Rectangle 1886" o:spid="_x0000_s1887" style="position:absolute;left:13896;top:22377;width:5791;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28QA&#10;AADdAAAADwAAAGRycy9kb3ducmV2LnhtbERPTWvCQBC9F/wPywje6sYe0jR1DUEqCJZK1UOPQ3aa&#10;hGZnw+6axH/vFgq9zeN9zrqYTCcGcr61rGC1TEAQV1a3XCu4nHePGQgfkDV2lknBjTwUm9nDGnNt&#10;R/6k4RRqEUPY56igCaHPpfRVQwb90vbEkfu2zmCI0NVSOxxjuOnkU5Kk0mDLsaHBnrYNVT+nq1Fg&#10;j+2tK93Lx/BOz1+HY0jGKX1TajGfylcQgabwL/5z73Wcn2Up/H4TT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CftvEAAAA3QAAAA8AAAAAAAAAAAAAAAAAmAIAAGRycy9k&#10;b3ducmV2LnhtbFBLBQYAAAAABAAEAPUAAACJAwAAAAA=&#10;" fillcolor="white [3201]" strokecolor="black [3200]" strokeweight="1pt">
                      <v:textbox>
                        <w:txbxContent>
                          <w:p w14:paraId="51D77046" w14:textId="77777777" w:rsidR="008B2E95" w:rsidRDefault="008B2E95" w:rsidP="008B2E95">
                            <w:pPr>
                              <w:jc w:val="center"/>
                            </w:pPr>
                            <w:r>
                              <w:t>Emai</w:t>
                            </w:r>
                          </w:p>
                        </w:txbxContent>
                      </v:textbox>
                    </v:rect>
                    <v:rect id="Rectangle 1887" o:spid="_x0000_s1888" style="position:absolute;left:20830;top:11099;width:282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bQMMA&#10;AADdAAAADwAAAGRycy9kb3ducmV2LnhtbERPTWvCQBC9F/wPywi91Y09aBrdBBELhUpF68HjkB2T&#10;YHY27G6T+O/dQqG3ebzPWRejaUVPzjeWFcxnCQji0uqGKwXn7/eXFIQPyBpby6TgTh6KfPK0xkzb&#10;gY/Un0IlYgj7DBXUIXSZlL6syaCf2Y44clfrDIYIXSW1wyGGm1a+JslCGmw4NtTY0bam8nb6MQrs&#10;obm3G/f21e9pefk8hGQYFzulnqfjZgUi0Bj+xX/uDx3np+kSfr+JJ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bQMMAAADdAAAADwAAAAAAAAAAAAAAAACYAgAAZHJzL2Rv&#10;d25yZXYueG1sUEsFBgAAAAAEAAQA9QAAAIgDAAAAAA==&#10;" fillcolor="white [3201]" strokecolor="black [3200]" strokeweight="1pt">
                      <v:textbox>
                        <w:txbxContent>
                          <w:p w14:paraId="49E82D03" w14:textId="77777777" w:rsidR="008B2E95" w:rsidRDefault="008B2E95" w:rsidP="008B2E95">
                            <w:pPr>
                              <w:jc w:val="center"/>
                            </w:pPr>
                            <w:r>
                              <w:t>B</w:t>
                            </w:r>
                          </w:p>
                        </w:txbxContent>
                      </v:textbox>
                    </v:rect>
                    <v:rect id="Rectangle 1888" o:spid="_x0000_s1889" style="position:absolute;left:20572;top:18611;width:22156;height:1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FI8UA&#10;AADdAAAADwAAAGRycy9kb3ducmV2LnhtbESPQWvCQBCF74L/YRnBm24UKSF1lSoWpAVBzcXbmJ0m&#10;odnZkN3G+O87h0JvM7w3732z3g6uUT11ofZsYDFPQBEX3tZcGsiv77MUVIjIFhvPZOBJAbab8WiN&#10;mfUPPlN/iaWSEA4ZGqhibDOtQ1GRwzD3LbFoX75zGGXtSm07fEi4a/QySV60w5qlocKW9hUV35cf&#10;Z2B14sPtucRcf+Snfnc/fp5jcjdmOhneXkFFGuK/+e/6aAU/TQVX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0UjxQAAAN0AAAAPAAAAAAAAAAAAAAAAAJgCAABkcnMv&#10;ZG93bnJldi54bWxQSwUGAAAAAAQABAD1AAAAigMAAAAA&#10;" filled="f" strokecolor="black [3200]" strokeweight="1pt">
                      <v:textbox>
                        <w:txbxContent>
                          <w:p w14:paraId="6E21927D" w14:textId="77777777" w:rsidR="008B2E95" w:rsidRPr="00430F04" w:rsidRDefault="008B2E95" w:rsidP="008B2E95">
                            <w:pPr>
                              <w:pStyle w:val="NormalWeb"/>
                              <w:spacing w:before="0" w:beforeAutospacing="0" w:after="0" w:afterAutospacing="0"/>
                              <w:jc w:val="center"/>
                              <w:rPr>
                                <w:sz w:val="22"/>
                              </w:rPr>
                            </w:pPr>
                            <w:r>
                              <w:rPr>
                                <w:rFonts w:ascii="Calibri" w:hAnsi="Calibri"/>
                                <w:color w:val="7F7F7F"/>
                                <w:kern w:val="24"/>
                                <w:sz w:val="16"/>
                                <w:szCs w:val="18"/>
                              </w:rPr>
                              <w:t>FullName</w:t>
                            </w:r>
                          </w:p>
                          <w:p w14:paraId="18FDC038" w14:textId="77777777" w:rsidR="008B2E95" w:rsidRDefault="008B2E95" w:rsidP="008B2E95"/>
                        </w:txbxContent>
                      </v:textbox>
                    </v:rect>
                    <v:rect id="Rectangle 1889" o:spid="_x0000_s1890" style="position:absolute;left:20572;top:21123;width:22035;height:1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3qqcMA&#10;AADdAAAADwAAAGRycy9kb3ducmV2LnhtbERPTWvCQBC9C/0PyxR60009aBJdRYqFQkXR9uBxyI5J&#10;MDsbdrdJ/PddQfA2j/c5y/VgGtGR87VlBe+TBARxYXXNpYLfn89xCsIHZI2NZVJwIw/r1ctoibm2&#10;PR+pO4VSxBD2OSqoQmhzKX1RkUE/sS1x5C7WGQwRulJqh30MN42cJslMGqw5NlTY0kdFxfX0ZxTY&#10;Q31rNi7bdzuan78PIemH2Vapt9dhswARaAhP8cP9peP8NM3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3qqcMAAADdAAAADwAAAAAAAAAAAAAAAACYAgAAZHJzL2Rv&#10;d25yZXYueG1sUEsFBgAAAAAEAAQA9QAAAIgDAAAAAA==&#10;" fillcolor="white [3201]" strokecolor="black [3200]" strokeweight="1pt">
                      <v:textbox>
                        <w:txbxContent>
                          <w:p w14:paraId="4D51B5E3" w14:textId="77777777" w:rsidR="008B2E95" w:rsidRPr="00430F04" w:rsidRDefault="008B2E95" w:rsidP="008B2E95">
                            <w:pPr>
                              <w:pStyle w:val="NormalWeb"/>
                              <w:spacing w:before="0" w:beforeAutospacing="0" w:after="0" w:afterAutospacing="0"/>
                              <w:jc w:val="center"/>
                              <w:rPr>
                                <w:sz w:val="22"/>
                              </w:rPr>
                            </w:pPr>
                            <w:r w:rsidRPr="00430F04">
                              <w:rPr>
                                <w:rFonts w:ascii="Calibri" w:hAnsi="Calibri"/>
                                <w:color w:val="7F7F7F"/>
                                <w:kern w:val="24"/>
                                <w:sz w:val="16"/>
                                <w:szCs w:val="18"/>
                              </w:rPr>
                              <w:t>Email</w:t>
                            </w:r>
                          </w:p>
                          <w:p w14:paraId="52BB9AF5" w14:textId="77777777" w:rsidR="008B2E95" w:rsidRDefault="008B2E95" w:rsidP="008B2E95">
                            <w:pPr>
                              <w:jc w:val="center"/>
                            </w:pPr>
                          </w:p>
                        </w:txbxContent>
                      </v:textbox>
                    </v:rect>
                    <v:rect id="Rectangle 1890" o:spid="_x0000_s1891" style="position:absolute;left:20572;top:27181;width:22035;height:1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7V6cYA&#10;AADdAAAADwAAAGRycy9kb3ducmV2LnhtbESPT2vCQBDF74V+h2UK3uqmHvyTuoqIQkGpqD30OGSn&#10;SWh2Nuxuk/jtnYPQ2wzvzXu/Wa4H16iOQqw9G3gbZ6CIC29rLg18Xfevc1AxIVtsPJOBG0VYr56f&#10;lphb3/OZuksqlYRwzNFAlVKbax2LihzGsW+JRfvxwWGSNZTaBuwl3DV6kmVT7bBmaaiwpW1Fxe/l&#10;zxnwp/rWbMLiszvS7PtwSlk/THfGjF6GzTuoREP6Nz+uP6zgzxfCL9/ICHp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7V6cYAAADdAAAADwAAAAAAAAAAAAAAAACYAgAAZHJz&#10;L2Rvd25yZXYueG1sUEsFBgAAAAAEAAQA9QAAAIsDAAAAAA==&#10;" fillcolor="white [3201]" strokecolor="black [3200]" strokeweight="1pt">
                      <v:textbox>
                        <w:txbxContent>
                          <w:p w14:paraId="34FF3975" w14:textId="77777777" w:rsidR="008B2E95" w:rsidRPr="00EF04CE" w:rsidRDefault="008B2E95" w:rsidP="008B2E95">
                            <w:pPr>
                              <w:pStyle w:val="NormalWeb"/>
                              <w:spacing w:before="0" w:beforeAutospacing="0" w:after="0" w:afterAutospacing="0"/>
                              <w:jc w:val="center"/>
                              <w:rPr>
                                <w:sz w:val="22"/>
                              </w:rPr>
                            </w:pPr>
                            <w:r w:rsidRPr="00EF04CE">
                              <w:rPr>
                                <w:rFonts w:ascii="Calibri" w:hAnsi="Calibri"/>
                                <w:color w:val="7F7F7F"/>
                                <w:kern w:val="24"/>
                                <w:sz w:val="16"/>
                                <w:szCs w:val="18"/>
                              </w:rPr>
                              <w:t>Username Or Password</w:t>
                            </w:r>
                          </w:p>
                          <w:p w14:paraId="3E4C1C5E" w14:textId="77777777" w:rsidR="008B2E95" w:rsidRDefault="008B2E95" w:rsidP="008B2E95">
                            <w:pPr>
                              <w:jc w:val="center"/>
                            </w:pPr>
                          </w:p>
                        </w:txbxContent>
                      </v:textbox>
                    </v:rect>
                    <v:rect id="Rectangle 1891" o:spid="_x0000_s1892" style="position:absolute;left:54865;top:3290;width:2819;height:2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wcsIA&#10;AADdAAAADwAAAGRycy9kb3ducmV2LnhtbERPS4vCMBC+C/sfwizsTVM9+KhGkUVhQVHUPexxaMa2&#10;bDMpSWzrvzeC4G0+vucsVp2pREPOl5YVDAcJCOLM6pJzBb+XbX8KwgdkjZVlUnAnD6vlR2+BqbYt&#10;n6g5h1zEEPYpKihCqFMpfVaQQT+wNXHkrtYZDBG6XGqHbQw3lRwlyVgaLDk2FFjTd0HZ//lmFNhj&#10;ea/WbnZo9jT52x1D0nbjjVJfn916DiJQF97il/tHx/nT2RCe38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cnBywgAAAN0AAAAPAAAAAAAAAAAAAAAAAJgCAABkcnMvZG93&#10;bnJldi54bWxQSwUGAAAAAAQABAD1AAAAhwMAAAAA&#10;" fillcolor="white [3201]" strokecolor="black [3200]" strokeweight="1pt">
                      <v:textbox>
                        <w:txbxContent>
                          <w:p w14:paraId="6F5707F0" w14:textId="77777777" w:rsidR="008B2E95" w:rsidRDefault="008B2E95" w:rsidP="008B2E95">
                            <w:pPr>
                              <w:jc w:val="center"/>
                            </w:pPr>
                            <w:r>
                              <w:t>E</w:t>
                            </w:r>
                          </w:p>
                        </w:txbxContent>
                      </v:textbox>
                    </v:rect>
                    <v:shape id="TextBox 25" o:spid="_x0000_s1893" type="#_x0000_t202" style="position:absolute;left:25444;top:13914;width:13672;height:2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Qc8EA&#10;AADdAAAADwAAAGRycy9kb3ducmV2LnhtbERPTYvCMBC9L/gfwgje1kRxF61GEUXwtLKuCt6GZmyL&#10;zaQ00dZ/bwRhb/N4nzNbtLYUd6p94VjDoK9AEKfOFJxpOPxtPscgfEA2WDomDQ/ysJh3PmaYGNfw&#10;L933IRMxhH2CGvIQqkRKn+Zk0fddRRy5i6sthgjrTJoamxhuSzlU6ltaLDg25FjRKqf0ur9ZDcef&#10;y/k0Urtsbb+qxrVKsp1IrXvddjkFEagN/+K3e2vi/PFkC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jkHPBAAAA3QAAAA8AAAAAAAAAAAAAAAAAmAIAAGRycy9kb3du&#10;cmV2LnhtbFBLBQYAAAAABAAEAPUAAACGAwAAAAA=&#10;" filled="f" stroked="f">
                      <v:textbox>
                        <w:txbxContent>
                          <w:p w14:paraId="217451AA"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16"/>
                                <w:szCs w:val="16"/>
                              </w:rPr>
                              <w:t xml:space="preserve">Employee </w:t>
                            </w:r>
                          </w:p>
                        </w:txbxContent>
                      </v:textbox>
                    </v:shape>
                    <v:shape id="TextBox 27" o:spid="_x0000_s1894" type="#_x0000_t202" style="position:absolute;left:32740;top:14065;width:9297;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816MIA&#10;AADdAAAADwAAAGRycy9kb3ducmV2LnhtbERPS4vCMBC+C/6HMMLe1mR3VbRrlEURPCk+YW9DM7Zl&#10;m0lpoq3/3ggL3ubje8503tpS3Kj2hWMNH30Fgjh1puBMw/Gweh+D8AHZYOmYNNzJw3zW7UwxMa7h&#10;Hd32IRMxhH2CGvIQqkRKn+Zk0fddRRy5i6sthgjrTJoamxhuS/mp1EhaLDg25FjRIqf0b3+1Gk6b&#10;y+95oLbZ0g6rxrVKsp1Ird967c83iEBteIn/3WsT548nX/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7zXowgAAAN0AAAAPAAAAAAAAAAAAAAAAAJgCAABkcnMvZG93&#10;bnJldi54bWxQSwUGAAAAAAQABAD1AAAAhwMAAAAA&#10;" filled="f" stroked="f">
                      <v:textbox>
                        <w:txbxContent>
                          <w:p w14:paraId="3A910A1E"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16"/>
                                <w:szCs w:val="16"/>
                              </w:rPr>
                              <w:t>Administrator Key</w:t>
                            </w:r>
                          </w:p>
                        </w:txbxContent>
                      </v:textbox>
                    </v:shape>
                    <v:shape id="TextBox 29" o:spid="_x0000_s1895" type="#_x0000_t202" style="position:absolute;left:19618;top:16679;width:12186;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tnMMA&#10;AADdAAAADwAAAGRycy9kb3ducmV2LnhtbERPTWvCQBC9F/wPywi9NbuWWGLqGqSl4EmptoK3ITsm&#10;odnZkN2a+O/dQsHbPN7nLIvRtuJCvW8ca5glCgRx6UzDlYavw8dTBsIHZIOtY9JwJQ/FavKwxNy4&#10;gT/psg+ViCHsc9RQh9DlUvqyJos+cR1x5M6utxgi7CtpehxiuG3ls1Iv0mLDsaHGjt5qKn/2v1bD&#10;9/Z8OqZqV73beTe4UUm2C6n143Rcv4IINIa7+N+9MXF+tkjh75t4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tnMMAAADdAAAADwAAAAAAAAAAAAAAAACYAgAAZHJzL2Rv&#10;d25yZXYueG1sUEsFBgAAAAAEAAQA9QAAAIgDAAAAAA==&#10;" filled="f" stroked="f">
                      <v:textbox>
                        <w:txbxContent>
                          <w:p w14:paraId="09DA358F"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22"/>
                                <w:szCs w:val="22"/>
                              </w:rPr>
                              <w:t>Basic Information:</w:t>
                            </w:r>
                          </w:p>
                        </w:txbxContent>
                      </v:textbox>
                    </v:shape>
                    <v:shape id="TextBox 30" o:spid="_x0000_s1896" type="#_x0000_t202" style="position:absolute;left:19686;top:22918;width:9436;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B8EA&#10;AADdAAAADwAAAGRycy9kb3ducmV2LnhtbERPTYvCMBC9L/gfwgje1kTRRatRRBE8uayrgrehGdti&#10;MylNtPXfbwRhb/N4nzNftrYUD6p94VjDoK9AEKfOFJxpOP5uPycgfEA2WDomDU/ysFx0PuaYGNfw&#10;Dz0OIRMxhH2CGvIQqkRKn+Zk0fddRRy5q6sthgjrTJoamxhuSzlU6ktaLDg25FjROqf0drhbDaf9&#10;9XIeqe9sY8dV41ol2U6l1r1uu5qBCNSGf/HbvTNx/mQ6htc38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KCAfBAAAA3QAAAA8AAAAAAAAAAAAAAAAAmAIAAGRycy9kb3du&#10;cmV2LnhtbFBLBQYAAAAABAAEAPUAAACGAwAAAAA=&#10;" filled="f" stroked="f">
                      <v:textbox>
                        <w:txbxContent>
                          <w:p w14:paraId="69D7AA82" w14:textId="77777777" w:rsidR="008B2E95" w:rsidRDefault="008B2E95" w:rsidP="008B2E95">
                            <w:pPr>
                              <w:pStyle w:val="NormalWeb"/>
                              <w:spacing w:before="0" w:beforeAutospacing="0" w:after="0" w:afterAutospacing="0"/>
                            </w:pPr>
                            <w:r>
                              <w:rPr>
                                <w:rFonts w:asciiTheme="minorHAnsi" w:hAnsi="Calibri" w:cstheme="minorBidi"/>
                                <w:color w:val="000000" w:themeColor="text1"/>
                                <w:kern w:val="24"/>
                                <w:sz w:val="22"/>
                                <w:szCs w:val="22"/>
                              </w:rPr>
                              <w:t>Login Details:</w:t>
                            </w:r>
                          </w:p>
                        </w:txbxContent>
                      </v:textbox>
                    </v:shape>
                  </v:group>
                  <v:rect id="Rectangle 1896" o:spid="_x0000_s1897" style="position:absolute;left:21389;top:31169;width:22820;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oBsQA&#10;AADdAAAADwAAAGRycy9kb3ducmV2LnhtbERPS2vCQBC+F/wPywje6sYeUk1dQ5AKgqXi49DjkJ0m&#10;odnZsLsm8d+7hUJv8/E9Z52PphU9Od9YVrCYJyCIS6sbrhRcL7vnJQgfkDW2lknBnTzkm8nTGjNt&#10;Bz5Rfw6ViCHsM1RQh9BlUvqyJoN+bjviyH1bZzBE6CqpHQ4x3LTyJUlSabDh2FBjR9uayp/zzSiw&#10;x+beFm712X/Q69fhGJJhTN+Vmk3H4g1EoDH8i//cex3nL1cp/H4TT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b6AbEAAAA3QAAAA8AAAAAAAAAAAAAAAAAmAIAAGRycy9k&#10;b3ducmV2LnhtbFBLBQYAAAAABAAEAPUAAACJAwAAAAA=&#10;" fillcolor="white [3201]" strokecolor="black [3200]" strokeweight="1pt">
                    <v:textbox>
                      <w:txbxContent>
                        <w:p w14:paraId="6BBB736A" w14:textId="77777777" w:rsidR="008B2E95" w:rsidRPr="00EF04CE" w:rsidRDefault="008B2E95" w:rsidP="008B2E95">
                          <w:pPr>
                            <w:pStyle w:val="NormalWeb"/>
                            <w:spacing w:before="0" w:beforeAutospacing="0" w:after="0" w:afterAutospacing="0"/>
                            <w:jc w:val="center"/>
                            <w:rPr>
                              <w:sz w:val="22"/>
                            </w:rPr>
                          </w:pPr>
                          <w:r>
                            <w:rPr>
                              <w:rFonts w:ascii="Calibri" w:hAnsi="Calibri"/>
                              <w:color w:val="7F7F7F"/>
                              <w:kern w:val="24"/>
                              <w:sz w:val="16"/>
                              <w:szCs w:val="18"/>
                            </w:rPr>
                            <w:t>Enter New Password</w:t>
                          </w:r>
                        </w:p>
                        <w:p w14:paraId="114795A2" w14:textId="77777777" w:rsidR="008B2E95" w:rsidRDefault="008B2E95" w:rsidP="008B2E95">
                          <w:pPr>
                            <w:jc w:val="center"/>
                          </w:pPr>
                        </w:p>
                      </w:txbxContent>
                    </v:textbox>
                  </v:rect>
                  <v:rect id="Rectangle 1897" o:spid="_x0000_s1898" style="position:absolute;left:21309;top:33793;width:22821;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dNncQA&#10;AADdAAAADwAAAGRycy9kb3ducmV2LnhtbERPS2vCQBC+C/0PyxR60017SDS6SigtFFoUtYceh+yY&#10;hGZnw+42j3/fFQRv8/E9Z7MbTSt6cr6xrOB5kYAgLq1uuFLwfX6fL0H4gKyxtUwKJvKw2z7MNphr&#10;O/CR+lOoRAxhn6OCOoQul9KXNRn0C9sRR+5incEQoaukdjjEcNPKlyRJpcGGY0ONHb3WVP6e/owC&#10;e2imtnCrff9F2c/nISTDmL4p9fQ4FmsQgcZwF9/cHzrOX64yuH4TT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XTZ3EAAAA3QAAAA8AAAAAAAAAAAAAAAAAmAIAAGRycy9k&#10;b3ducmV2LnhtbFBLBQYAAAAABAAEAPUAAACJAwAAAAA=&#10;" fillcolor="white [3201]" strokecolor="black [3200]" strokeweight="1pt">
                    <v:textbox>
                      <w:txbxContent>
                        <w:p w14:paraId="0A7A2FF3" w14:textId="77777777" w:rsidR="008B2E95" w:rsidRPr="00EF04CE" w:rsidRDefault="008B2E95" w:rsidP="008B2E95">
                          <w:pPr>
                            <w:pStyle w:val="NormalWeb"/>
                            <w:spacing w:before="0" w:beforeAutospacing="0" w:after="0" w:afterAutospacing="0"/>
                            <w:jc w:val="center"/>
                            <w:rPr>
                              <w:sz w:val="22"/>
                            </w:rPr>
                          </w:pPr>
                          <w:r>
                            <w:rPr>
                              <w:rFonts w:ascii="Calibri" w:hAnsi="Calibri"/>
                              <w:color w:val="7F7F7F"/>
                              <w:kern w:val="24"/>
                              <w:sz w:val="16"/>
                              <w:szCs w:val="18"/>
                            </w:rPr>
                            <w:t>Confirm New Password</w:t>
                          </w:r>
                        </w:p>
                        <w:p w14:paraId="0C8E2FB6" w14:textId="77777777" w:rsidR="008B2E95" w:rsidRDefault="008B2E95" w:rsidP="008B2E95">
                          <w:pPr>
                            <w:jc w:val="center"/>
                          </w:pPr>
                        </w:p>
                      </w:txbxContent>
                    </v:textbox>
                  </v:rect>
                </v:group>
                <v:oval id="Oval 1898" o:spid="_x0000_s1899" style="position:absolute;left:25527;top:15049;width:1187;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Q8cA&#10;AADdAAAADwAAAGRycy9kb3ducmV2LnhtbESPQWvCQBCF70L/wzKF3nST0opG1yCFglR60Ba8jtkx&#10;ic3OhuzWJP++cyh4m+G9ee+bdT64Rt2oC7VnA+ksAUVceFtzaeD76326ABUissXGMxkYKUC+eZis&#10;MbO+5wPdjrFUEsIhQwNVjG2mdSgqchhmviUW7eI7h1HWrtS2w17CXaOfk2SuHdYsDRW29FZR8XP8&#10;dQZel6fPhF/2ZWuvMR23u/3HeX425ulx2K5ARRri3fx/vbOCv1gKrnwjI+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CkPHAAAA3QAAAA8AAAAAAAAAAAAAAAAAmAIAAGRy&#10;cy9kb3ducmV2LnhtbFBLBQYAAAAABAAEAPUAAACMAwAAAAA=&#10;" fillcolor="black [3213]" strokecolor="black [3200]" strokeweight="1pt">
                  <v:stroke joinstyle="miter"/>
                </v:oval>
                <v:oval id="Oval 1899" o:spid="_x0000_s1900" style="position:absolute;left:32956;top:15144;width:1255;height:1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cwsEA&#10;AADdAAAADwAAAGRycy9kb3ducmV2LnhtbERPTWsCMRC9F/ofwgheSk3soehqFCkWenUVxNt0M26W&#10;3UyWTbqu/vpGELzN433Ocj24RvTUhcqzhulEgSAuvKm41HDYf7/PQISIbLDxTBquFGC9en1ZYmb8&#10;hXfU57EUKYRDhhpsjG0mZSgsOQwT3xIn7uw7hzHBrpSmw0sKd438UOpTOqw4NVhs6ctSUed/TkOu&#10;6pzkG95OPSm7/223fJS11uPRsFmAiDTEp/jh/jFp/mw+h/s36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jXMLBAAAA3QAAAA8AAAAAAAAAAAAAAAAAmAIAAGRycy9kb3du&#10;cmV2LnhtbFBLBQYAAAAABAAEAPUAAACGAwAAAAA=&#10;" fillcolor="white [3201]" strokecolor="black [3200]" strokeweight="1pt">
                  <v:stroke joinstyle="miter"/>
                </v:oval>
                <w10:wrap anchorx="margin"/>
              </v:group>
            </w:pict>
          </mc:Fallback>
        </mc:AlternateContent>
      </w:r>
    </w:p>
    <w:p w14:paraId="2D392E4B" w14:textId="73B8BD01" w:rsidR="00782E00" w:rsidRDefault="00782E00" w:rsidP="00782E00"/>
    <w:p w14:paraId="05B1CC57" w14:textId="4AE2E29D" w:rsidR="00782E00" w:rsidRDefault="00782E00" w:rsidP="00782E00"/>
    <w:p w14:paraId="10F8D7F6" w14:textId="48204833" w:rsidR="00782E00" w:rsidRDefault="00782E00" w:rsidP="00782E00"/>
    <w:p w14:paraId="3581AE3E" w14:textId="6160B1C9" w:rsidR="00782E00" w:rsidRDefault="00782E00" w:rsidP="00782E00"/>
    <w:p w14:paraId="4B064B00" w14:textId="39D33294" w:rsidR="00782E00" w:rsidRDefault="00782E00" w:rsidP="00782E00"/>
    <w:p w14:paraId="4B782DF8" w14:textId="590ACAB8" w:rsidR="00782E00" w:rsidRDefault="00782E00" w:rsidP="00782E00"/>
    <w:p w14:paraId="5C885D4E" w14:textId="4C7842A9" w:rsidR="00782E00" w:rsidRDefault="00782E00" w:rsidP="00782E00"/>
    <w:p w14:paraId="76706DD9" w14:textId="10271E0E" w:rsidR="00782E00" w:rsidRDefault="008B4D68" w:rsidP="00782E00">
      <w:r>
        <w:rPr>
          <w:noProof/>
          <w:lang w:eastAsia="en-GB"/>
        </w:rPr>
        <mc:AlternateContent>
          <mc:Choice Requires="wps">
            <w:drawing>
              <wp:anchor distT="0" distB="0" distL="114300" distR="114300" simplePos="0" relativeHeight="252414976" behindDoc="0" locked="0" layoutInCell="1" allowOverlap="1" wp14:anchorId="00DB738F" wp14:editId="136D9293">
                <wp:simplePos x="0" y="0"/>
                <wp:positionH relativeFrom="column">
                  <wp:posOffset>1454150</wp:posOffset>
                </wp:positionH>
                <wp:positionV relativeFrom="paragraph">
                  <wp:posOffset>282575</wp:posOffset>
                </wp:positionV>
                <wp:extent cx="958850" cy="1187450"/>
                <wp:effectExtent l="38100" t="38100" r="31750" b="31750"/>
                <wp:wrapNone/>
                <wp:docPr id="1107" name="Straight Arrow Connector 1107"/>
                <wp:cNvGraphicFramePr/>
                <a:graphic xmlns:a="http://schemas.openxmlformats.org/drawingml/2006/main">
                  <a:graphicData uri="http://schemas.microsoft.com/office/word/2010/wordprocessingShape">
                    <wps:wsp>
                      <wps:cNvCnPr/>
                      <wps:spPr>
                        <a:xfrm flipH="1" flipV="1">
                          <a:off x="0" y="0"/>
                          <a:ext cx="958850" cy="118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678E0" id="Straight Arrow Connector 1107" o:spid="_x0000_s1026" type="#_x0000_t32" style="position:absolute;margin-left:114.5pt;margin-top:22.25pt;width:75.5pt;height:93.5pt;flip:x y;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" strokecolor="#5b9bd5 [3204]" strokeweight=".5pt">
                <v:stroke endarrow="block" joinstyle="miter"/>
              </v:shape>
            </w:pict>
          </mc:Fallback>
        </mc:AlternateContent>
      </w:r>
    </w:p>
    <w:p w14:paraId="1868C164" w14:textId="77777777" w:rsidR="008B2E95" w:rsidRDefault="008B2E95" w:rsidP="00782E00"/>
    <w:p w14:paraId="05CFDF51" w14:textId="77777777" w:rsidR="008B2E95" w:rsidRDefault="008B2E95" w:rsidP="00782E00"/>
    <w:p w14:paraId="12B6CC91" w14:textId="77777777" w:rsidR="008B2E95" w:rsidRDefault="008B2E95" w:rsidP="00782E00"/>
    <w:p w14:paraId="09D29B9D" w14:textId="77777777" w:rsidR="008B2E95" w:rsidRDefault="008B2E95" w:rsidP="00782E00"/>
    <w:p w14:paraId="6FA88DB4" w14:textId="77777777" w:rsidR="008B2E95" w:rsidRDefault="008B2E95" w:rsidP="00782E00"/>
    <w:p w14:paraId="523308FB" w14:textId="47B8B110" w:rsidR="00782E00" w:rsidRDefault="008B2E95" w:rsidP="00782E00">
      <w:r>
        <w:rPr>
          <w:noProof/>
          <w:lang w:eastAsia="en-GB"/>
        </w:rPr>
        <mc:AlternateContent>
          <mc:Choice Requires="wps">
            <w:drawing>
              <wp:anchor distT="0" distB="0" distL="114300" distR="114300" simplePos="0" relativeHeight="252384256" behindDoc="0" locked="0" layoutInCell="1" allowOverlap="1" wp14:anchorId="06551494" wp14:editId="6CC535BF">
                <wp:simplePos x="0" y="0"/>
                <wp:positionH relativeFrom="margin">
                  <wp:posOffset>195943</wp:posOffset>
                </wp:positionH>
                <wp:positionV relativeFrom="paragraph">
                  <wp:posOffset>288446</wp:posOffset>
                </wp:positionV>
                <wp:extent cx="6184446" cy="2509935"/>
                <wp:effectExtent l="0" t="0" r="26035" b="24130"/>
                <wp:wrapNone/>
                <wp:docPr id="1088" name="Text Box 1088"/>
                <wp:cNvGraphicFramePr/>
                <a:graphic xmlns:a="http://schemas.openxmlformats.org/drawingml/2006/main">
                  <a:graphicData uri="http://schemas.microsoft.com/office/word/2010/wordprocessingShape">
                    <wps:wsp>
                      <wps:cNvSpPr txBox="1"/>
                      <wps:spPr>
                        <a:xfrm>
                          <a:off x="0" y="0"/>
                          <a:ext cx="6184446" cy="2509935"/>
                        </a:xfrm>
                        <a:prstGeom prst="rect">
                          <a:avLst/>
                        </a:prstGeom>
                        <a:ln>
                          <a:prstDash val="dash"/>
                        </a:ln>
                      </wps:spPr>
                      <wps:style>
                        <a:lnRef idx="2">
                          <a:schemeClr val="accent1"/>
                        </a:lnRef>
                        <a:fillRef idx="1">
                          <a:schemeClr val="lt1"/>
                        </a:fillRef>
                        <a:effectRef idx="0">
                          <a:schemeClr val="accent1"/>
                        </a:effectRef>
                        <a:fontRef idx="minor">
                          <a:schemeClr val="dk1"/>
                        </a:fontRef>
                      </wps:style>
                      <wps:txbx>
                        <w:txbxContent>
                          <w:p w14:paraId="79E8F532" w14:textId="25CFEDC6" w:rsidR="00E71811" w:rsidRPr="006E46E5" w:rsidRDefault="00E71811" w:rsidP="00782E00">
                            <w:pPr>
                              <w:rPr>
                                <w:sz w:val="21"/>
                                <w:szCs w:val="21"/>
                              </w:rPr>
                            </w:pPr>
                            <w:r w:rsidRPr="006E46E5">
                              <w:rPr>
                                <w:sz w:val="21"/>
                                <w:szCs w:val="21"/>
                              </w:rPr>
                              <w:t xml:space="preserve">In the Forgot </w:t>
                            </w:r>
                            <w:r>
                              <w:rPr>
                                <w:sz w:val="21"/>
                                <w:szCs w:val="21"/>
                              </w:rPr>
                              <w:t>UC</w:t>
                            </w:r>
                            <w:r w:rsidRPr="006E46E5">
                              <w:rPr>
                                <w:sz w:val="21"/>
                                <w:szCs w:val="21"/>
                              </w:rPr>
                              <w:t xml:space="preserve">, which has its own red colour scheme, the radio button is placed in a Hierarchy system of importance. </w:t>
                            </w:r>
                          </w:p>
                          <w:p w14:paraId="791365AA" w14:textId="152CA892" w:rsidR="00E71811" w:rsidRPr="006E46E5" w:rsidRDefault="00E71811" w:rsidP="00782E00">
                            <w:pPr>
                              <w:rPr>
                                <w:sz w:val="21"/>
                                <w:szCs w:val="21"/>
                              </w:rPr>
                            </w:pPr>
                            <w:r w:rsidRPr="006E46E5">
                              <w:rPr>
                                <w:sz w:val="21"/>
                                <w:szCs w:val="21"/>
                              </w:rPr>
                              <w:t>Does the user want to get the Details for Employee or the Admin Key? – Which is the most important question and quick navigation to the option you choose.</w:t>
                            </w:r>
                          </w:p>
                          <w:p w14:paraId="0AB6908A" w14:textId="77777777" w:rsidR="00E71811" w:rsidRPr="006E46E5" w:rsidRDefault="00E71811" w:rsidP="00782E00">
                            <w:pPr>
                              <w:rPr>
                                <w:sz w:val="21"/>
                                <w:szCs w:val="21"/>
                              </w:rPr>
                            </w:pPr>
                            <w:r w:rsidRPr="006E46E5">
                              <w:rPr>
                                <w:sz w:val="21"/>
                                <w:szCs w:val="21"/>
                              </w:rPr>
                              <w:t xml:space="preserve">If the user wants to get employee details instead of admin key, then there is a choice of getting password (“Forgot Password” ) or getting their username (“Retrieve Username”). </w:t>
                            </w:r>
                          </w:p>
                          <w:p w14:paraId="67F61341" w14:textId="54EBE742" w:rsidR="00E71811" w:rsidRPr="006E46E5" w:rsidRDefault="00E71811" w:rsidP="00782E00">
                            <w:pPr>
                              <w:rPr>
                                <w:sz w:val="21"/>
                                <w:szCs w:val="21"/>
                              </w:rPr>
                            </w:pPr>
                            <w:r w:rsidRPr="006E46E5">
                              <w:rPr>
                                <w:sz w:val="21"/>
                                <w:szCs w:val="21"/>
                              </w:rPr>
                              <w:t>Two radio buttons are provided once the user picks Employee. Three textboxes are provided under the radio buttons, depending on the radio button picked, they will become enabled/disabled or visible/invisible. E.g. User forgot their password and wants a new password, therefore the user will select “Employee Account” then “Forgot Password” and fill in all the 3 textboxes while if they seeks to “Retrieve Username” then all they will require is the first textbox instead all the 3 textboxes. The prompt message changes depending on what is required.</w:t>
                            </w:r>
                          </w:p>
                          <w:p w14:paraId="664D92D5" w14:textId="77777777" w:rsidR="00E71811" w:rsidRDefault="00E71811" w:rsidP="00782E0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51494" id="Text Box 1088" o:spid="_x0000_s1901" type="#_x0000_t202" style="position:absolute;margin-left:15.45pt;margin-top:22.7pt;width:486.95pt;height:197.6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" fillcolor="white [3201]" strokecolor="#5b9bd5 [3204]" strokeweight="1pt">
                <v:stroke dashstyle="dash"/>
                <v:textbox>
                  <w:txbxContent>
                    <w:p w14:paraId="79E8F532" w14:textId="25CFEDC6" w:rsidR="00E71811" w:rsidRPr="006E46E5" w:rsidRDefault="00E71811" w:rsidP="00782E00">
                      <w:pPr>
                        <w:rPr>
                          <w:sz w:val="21"/>
                          <w:szCs w:val="21"/>
                        </w:rPr>
                      </w:pPr>
                      <w:r w:rsidRPr="006E46E5">
                        <w:rPr>
                          <w:sz w:val="21"/>
                          <w:szCs w:val="21"/>
                        </w:rPr>
                        <w:t xml:space="preserve">In the Forgot </w:t>
                      </w:r>
                      <w:r>
                        <w:rPr>
                          <w:sz w:val="21"/>
                          <w:szCs w:val="21"/>
                        </w:rPr>
                        <w:t>UC</w:t>
                      </w:r>
                      <w:r w:rsidRPr="006E46E5">
                        <w:rPr>
                          <w:sz w:val="21"/>
                          <w:szCs w:val="21"/>
                        </w:rPr>
                        <w:t xml:space="preserve">, which has its own red colour scheme, the radio button is placed in a Hierarchy system of importance. </w:t>
                      </w:r>
                    </w:p>
                    <w:p w14:paraId="791365AA" w14:textId="152CA892" w:rsidR="00E71811" w:rsidRPr="006E46E5" w:rsidRDefault="00E71811" w:rsidP="00782E00">
                      <w:pPr>
                        <w:rPr>
                          <w:sz w:val="21"/>
                          <w:szCs w:val="21"/>
                        </w:rPr>
                      </w:pPr>
                      <w:r w:rsidRPr="006E46E5">
                        <w:rPr>
                          <w:sz w:val="21"/>
                          <w:szCs w:val="21"/>
                        </w:rPr>
                        <w:t>Does the user want to get the Details for Employee or the Admin Key? – Which is the most important question and quick navigation to the option you choose.</w:t>
                      </w:r>
                    </w:p>
                    <w:p w14:paraId="0AB6908A" w14:textId="77777777" w:rsidR="00E71811" w:rsidRPr="006E46E5" w:rsidRDefault="00E71811" w:rsidP="00782E00">
                      <w:pPr>
                        <w:rPr>
                          <w:sz w:val="21"/>
                          <w:szCs w:val="21"/>
                        </w:rPr>
                      </w:pPr>
                      <w:r w:rsidRPr="006E46E5">
                        <w:rPr>
                          <w:sz w:val="21"/>
                          <w:szCs w:val="21"/>
                        </w:rPr>
                        <w:t xml:space="preserve">If the user wants to get employee details instead of admin key, then there is a choice of getting password (“Forgot Password” ) or getting their username (“Retrieve Username”). </w:t>
                      </w:r>
                    </w:p>
                    <w:p w14:paraId="67F61341" w14:textId="54EBE742" w:rsidR="00E71811" w:rsidRPr="006E46E5" w:rsidRDefault="00E71811" w:rsidP="00782E00">
                      <w:pPr>
                        <w:rPr>
                          <w:sz w:val="21"/>
                          <w:szCs w:val="21"/>
                        </w:rPr>
                      </w:pPr>
                      <w:r w:rsidRPr="006E46E5">
                        <w:rPr>
                          <w:sz w:val="21"/>
                          <w:szCs w:val="21"/>
                        </w:rPr>
                        <w:t>Two radio buttons are provided once the user picks Employee. Three textboxes are provided under the radio buttons, depending on the radio button picked, they will become enabled/disabled or visible/invisible. E.g. User forgot their password and wants a new password, therefore the user will select “Employee Account” then “Forgot Password” and fill in all the 3 textboxes while if they seeks to “Retrieve Username” then all they will require is the first textbox instead all the 3 textboxes. The prompt message changes depending on what is required.</w:t>
                      </w:r>
                    </w:p>
                    <w:p w14:paraId="664D92D5" w14:textId="77777777" w:rsidR="00E71811" w:rsidRDefault="00E71811" w:rsidP="00782E00">
                      <w:pPr>
                        <w:rPr>
                          <w:sz w:val="20"/>
                        </w:rPr>
                      </w:pPr>
                    </w:p>
                  </w:txbxContent>
                </v:textbox>
                <w10:wrap anchorx="margin"/>
              </v:shape>
            </w:pict>
          </mc:Fallback>
        </mc:AlternateContent>
      </w:r>
    </w:p>
    <w:p w14:paraId="0AEC556F" w14:textId="77777777" w:rsidR="00782E00" w:rsidRDefault="00782E00" w:rsidP="00782E00"/>
    <w:p w14:paraId="27964B68" w14:textId="77777777" w:rsidR="00782E00" w:rsidRDefault="00782E00" w:rsidP="00782E00"/>
    <w:p w14:paraId="1331AB72" w14:textId="120A9798" w:rsidR="00C90905" w:rsidRDefault="00C90905" w:rsidP="00782E00"/>
    <w:p w14:paraId="738AF18D" w14:textId="4C741705" w:rsidR="00C90905" w:rsidRDefault="008B4D68" w:rsidP="00782E00">
      <w:r>
        <w:rPr>
          <w:noProof/>
          <w:lang w:eastAsia="en-GB"/>
        </w:rPr>
        <mc:AlternateContent>
          <mc:Choice Requires="wps">
            <w:drawing>
              <wp:anchor distT="0" distB="0" distL="114300" distR="114300" simplePos="0" relativeHeight="252416000" behindDoc="0" locked="0" layoutInCell="1" allowOverlap="1" wp14:anchorId="68B60AF3" wp14:editId="1DBCF6FB">
                <wp:simplePos x="0" y="0"/>
                <wp:positionH relativeFrom="column">
                  <wp:posOffset>1485900</wp:posOffset>
                </wp:positionH>
                <wp:positionV relativeFrom="paragraph">
                  <wp:posOffset>57150</wp:posOffset>
                </wp:positionV>
                <wp:extent cx="920750" cy="2139950"/>
                <wp:effectExtent l="38100" t="0" r="31750" b="50800"/>
                <wp:wrapNone/>
                <wp:docPr id="1108" name="Straight Arrow Connector 1108"/>
                <wp:cNvGraphicFramePr/>
                <a:graphic xmlns:a="http://schemas.openxmlformats.org/drawingml/2006/main">
                  <a:graphicData uri="http://schemas.microsoft.com/office/word/2010/wordprocessingShape">
                    <wps:wsp>
                      <wps:cNvCnPr/>
                      <wps:spPr>
                        <a:xfrm flipH="1">
                          <a:off x="0" y="0"/>
                          <a:ext cx="920750" cy="2139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27CA0" id="Straight Arrow Connector 1108" o:spid="_x0000_s1026" type="#_x0000_t32" style="position:absolute;margin-left:117pt;margin-top:4.5pt;width:72.5pt;height:168.5pt;flip:x;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" strokecolor="#5b9bd5 [3204]" strokeweight=".5pt">
                <v:stroke endarrow="block" joinstyle="miter"/>
              </v:shape>
            </w:pict>
          </mc:Fallback>
        </mc:AlternateContent>
      </w:r>
    </w:p>
    <w:p w14:paraId="3461B6D1" w14:textId="435E06FA" w:rsidR="00C90905" w:rsidRDefault="00C90905" w:rsidP="00782E00"/>
    <w:p w14:paraId="6A738936" w14:textId="77777777" w:rsidR="006E46E5" w:rsidRDefault="006E46E5" w:rsidP="00782E00"/>
    <w:p w14:paraId="2AE4986B" w14:textId="77777777" w:rsidR="006E46E5" w:rsidRDefault="006E46E5" w:rsidP="00782E00"/>
    <w:p w14:paraId="1EB81BE9" w14:textId="77777777" w:rsidR="006E46E5" w:rsidRDefault="006E46E5" w:rsidP="00782E00"/>
    <w:p w14:paraId="181387B9" w14:textId="77777777" w:rsidR="006E46E5" w:rsidRDefault="006E46E5" w:rsidP="00782E00"/>
    <w:p w14:paraId="404A8206" w14:textId="77777777" w:rsidR="006E46E5" w:rsidRDefault="006E46E5" w:rsidP="00782E00"/>
    <w:p w14:paraId="056AF467" w14:textId="77777777" w:rsidR="006E46E5" w:rsidRDefault="006E46E5" w:rsidP="00782E00"/>
    <w:p w14:paraId="732ECD2F" w14:textId="77777777" w:rsidR="006E46E5" w:rsidRDefault="006E46E5" w:rsidP="00782E00"/>
    <w:p w14:paraId="658285FF" w14:textId="77777777" w:rsidR="006E46E5" w:rsidRDefault="006E46E5" w:rsidP="00782E00"/>
    <w:p w14:paraId="5B5B86A4" w14:textId="77777777" w:rsidR="006E46E5" w:rsidRDefault="006E46E5" w:rsidP="00782E00"/>
    <w:p w14:paraId="614916D8" w14:textId="77777777" w:rsidR="006E46E5" w:rsidRDefault="006E46E5" w:rsidP="00782E00"/>
    <w:p w14:paraId="4BFE516E" w14:textId="77777777" w:rsidR="006E46E5" w:rsidRDefault="006E46E5" w:rsidP="00782E00"/>
    <w:p w14:paraId="7686D78D" w14:textId="77777777" w:rsidR="006E46E5" w:rsidRDefault="006E46E5" w:rsidP="00782E00"/>
    <w:p w14:paraId="2E084053" w14:textId="77777777" w:rsidR="006E46E5" w:rsidRDefault="006E46E5" w:rsidP="00782E00"/>
    <w:p w14:paraId="0D986C9F" w14:textId="77777777" w:rsidR="006E46E5" w:rsidRDefault="006E46E5" w:rsidP="00782E00"/>
    <w:p w14:paraId="2B8BD9A5" w14:textId="77777777" w:rsidR="006E46E5" w:rsidRDefault="006E46E5" w:rsidP="00782E00"/>
    <w:p w14:paraId="2F29462A" w14:textId="77777777" w:rsidR="006E46E5" w:rsidRDefault="006E46E5" w:rsidP="00782E00"/>
    <w:p w14:paraId="5D758E13" w14:textId="77777777" w:rsidR="006E46E5" w:rsidRDefault="006E46E5" w:rsidP="00782E00"/>
    <w:p w14:paraId="01D8606C" w14:textId="77777777" w:rsidR="006E46E5" w:rsidRDefault="006E46E5" w:rsidP="00782E00"/>
    <w:p w14:paraId="2AD1ACC4" w14:textId="0F5E5C72" w:rsidR="00782E00" w:rsidRDefault="008B4D68" w:rsidP="00782E00">
      <w:r>
        <w:t>Radio buttons</w:t>
      </w:r>
      <w:r w:rsidR="00782E00">
        <w:t xml:space="preserve"> and drop down lists that exists in </w:t>
      </w:r>
      <w:r w:rsidR="00893E5F">
        <w:t>UC</w:t>
      </w:r>
      <w:r w:rsidR="00782E00">
        <w:t xml:space="preserve"> or forms after the user has logged </w:t>
      </w:r>
      <w:r>
        <w:t>on</w:t>
      </w:r>
      <w:r w:rsidR="00782E00">
        <w:t xml:space="preserve"> will have the same theme and style as the style and theme picked in the Login form.</w:t>
      </w:r>
    </w:p>
    <w:p w14:paraId="48DD9D5D" w14:textId="6D4CACDD" w:rsidR="00782E00" w:rsidRDefault="008B4D68" w:rsidP="00782E00">
      <w:r>
        <w:rPr>
          <w:noProof/>
          <w:lang w:eastAsia="en-GB"/>
        </w:rPr>
        <mc:AlternateContent>
          <mc:Choice Requires="wps">
            <w:drawing>
              <wp:anchor distT="0" distB="0" distL="114300" distR="114300" simplePos="0" relativeHeight="252390400" behindDoc="0" locked="0" layoutInCell="1" allowOverlap="1" wp14:anchorId="3F168C3A" wp14:editId="5BE61CEF">
                <wp:simplePos x="0" y="0"/>
                <wp:positionH relativeFrom="page">
                  <wp:posOffset>5142116</wp:posOffset>
                </wp:positionH>
                <wp:positionV relativeFrom="paragraph">
                  <wp:posOffset>1596495</wp:posOffset>
                </wp:positionV>
                <wp:extent cx="2257425" cy="3220085"/>
                <wp:effectExtent l="0" t="0" r="28575" b="18415"/>
                <wp:wrapNone/>
                <wp:docPr id="1019" name="Text Box 1019"/>
                <wp:cNvGraphicFramePr/>
                <a:graphic xmlns:a="http://schemas.openxmlformats.org/drawingml/2006/main">
                  <a:graphicData uri="http://schemas.microsoft.com/office/word/2010/wordprocessingShape">
                    <wps:wsp>
                      <wps:cNvSpPr txBox="1"/>
                      <wps:spPr>
                        <a:xfrm>
                          <a:off x="0" y="0"/>
                          <a:ext cx="2257425" cy="3220085"/>
                        </a:xfrm>
                        <a:prstGeom prst="rect">
                          <a:avLst/>
                        </a:prstGeom>
                        <a:solidFill>
                          <a:schemeClr val="lt1"/>
                        </a:solidFill>
                        <a:ln w="6350">
                          <a:solidFill>
                            <a:prstClr val="black"/>
                          </a:solidFill>
                        </a:ln>
                      </wps:spPr>
                      <wps:txbx>
                        <w:txbxContent>
                          <w:p w14:paraId="0FE996BA" w14:textId="77777777" w:rsidR="00E71811" w:rsidRDefault="00E71811" w:rsidP="00782E00">
                            <w:pPr>
                              <w:rPr>
                                <w:sz w:val="20"/>
                              </w:rPr>
                            </w:pPr>
                            <w:r>
                              <w:rPr>
                                <w:sz w:val="20"/>
                              </w:rPr>
                              <w:t xml:space="preserve">When adding a calendar event, you are provided with textboxes and drop down boxes, the drop down boxes are required as the options are vast. </w:t>
                            </w:r>
                          </w:p>
                          <w:p w14:paraId="0A92CAE3" w14:textId="77777777" w:rsidR="00E71811" w:rsidRDefault="00E71811" w:rsidP="00782E00">
                            <w:pPr>
                              <w:rPr>
                                <w:sz w:val="20"/>
                              </w:rPr>
                            </w:pPr>
                          </w:p>
                          <w:p w14:paraId="46DE0BC5" w14:textId="0E2DB559" w:rsidR="00E71811" w:rsidRDefault="00E71811" w:rsidP="00782E00">
                            <w:pPr>
                              <w:rPr>
                                <w:sz w:val="20"/>
                              </w:rPr>
                            </w:pPr>
                            <w:r>
                              <w:rPr>
                                <w:sz w:val="20"/>
                              </w:rPr>
                              <w:t>E.g., in the picture, there is 9 options of colours and on top of that drop box there is another drop box.</w:t>
                            </w:r>
                            <w:r>
                              <w:rPr>
                                <w:sz w:val="20"/>
                              </w:rPr>
                              <w:br/>
                              <w:t xml:space="preserve">Colour drop down list stores the colour of the event, on the calendar there is a blue event. </w:t>
                            </w:r>
                          </w:p>
                          <w:p w14:paraId="4F764CF2" w14:textId="77777777" w:rsidR="00E71811" w:rsidRDefault="00E71811" w:rsidP="00782E00">
                            <w:pPr>
                              <w:rPr>
                                <w:sz w:val="20"/>
                              </w:rPr>
                            </w:pPr>
                            <w:r>
                              <w:rPr>
                                <w:sz w:val="20"/>
                              </w:rPr>
                              <w:t>It has an options of 10, so drop down are used. Radio buttons can’t be used as that would require 10 radio buttons which is far too much. This drop down box will store how recurring the event is, is it weekly, monthly?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8C3A" id="Text Box 1019" o:spid="_x0000_s1902" type="#_x0000_t202" style="position:absolute;margin-left:404.9pt;margin-top:125.7pt;width:177.75pt;height:253.55pt;z-index:25239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" fillcolor="white [3201]" strokeweight=".5pt">
                <v:textbox>
                  <w:txbxContent>
                    <w:p w14:paraId="0FE996BA" w14:textId="77777777" w:rsidR="00E71811" w:rsidRDefault="00E71811" w:rsidP="00782E00">
                      <w:pPr>
                        <w:rPr>
                          <w:sz w:val="20"/>
                        </w:rPr>
                      </w:pPr>
                      <w:r>
                        <w:rPr>
                          <w:sz w:val="20"/>
                        </w:rPr>
                        <w:t xml:space="preserve">When adding a calendar event, you are provided with textboxes and drop down boxes, the drop down boxes are required as the options are vast. </w:t>
                      </w:r>
                    </w:p>
                    <w:p w14:paraId="0A92CAE3" w14:textId="77777777" w:rsidR="00E71811" w:rsidRDefault="00E71811" w:rsidP="00782E00">
                      <w:pPr>
                        <w:rPr>
                          <w:sz w:val="20"/>
                        </w:rPr>
                      </w:pPr>
                    </w:p>
                    <w:p w14:paraId="46DE0BC5" w14:textId="0E2DB559" w:rsidR="00E71811" w:rsidRDefault="00E71811" w:rsidP="00782E00">
                      <w:pPr>
                        <w:rPr>
                          <w:sz w:val="20"/>
                        </w:rPr>
                      </w:pPr>
                      <w:r>
                        <w:rPr>
                          <w:sz w:val="20"/>
                        </w:rPr>
                        <w:t>E.g., in the picture, there is 9 options of colours and on top of that drop box there is another drop box.</w:t>
                      </w:r>
                      <w:r>
                        <w:rPr>
                          <w:sz w:val="20"/>
                        </w:rPr>
                        <w:br/>
                        <w:t xml:space="preserve">Colour drop down list stores the colour of the event, on the calendar there is a blue event. </w:t>
                      </w:r>
                    </w:p>
                    <w:p w14:paraId="4F764CF2" w14:textId="77777777" w:rsidR="00E71811" w:rsidRDefault="00E71811" w:rsidP="00782E00">
                      <w:pPr>
                        <w:rPr>
                          <w:sz w:val="20"/>
                        </w:rPr>
                      </w:pPr>
                      <w:r>
                        <w:rPr>
                          <w:sz w:val="20"/>
                        </w:rPr>
                        <w:t>It has an options of 10, so drop down are used. Radio buttons can’t be used as that would require 10 radio buttons which is far too much. This drop down box will store how recurring the event is, is it weekly, monthly?</w:t>
                      </w:r>
                    </w:p>
                  </w:txbxContent>
                </v:textbox>
                <w10:wrap anchorx="page"/>
              </v:shape>
            </w:pict>
          </mc:Fallback>
        </mc:AlternateContent>
      </w:r>
      <w:r>
        <w:rPr>
          <w:noProof/>
          <w:lang w:eastAsia="en-GB"/>
        </w:rPr>
        <mc:AlternateContent>
          <mc:Choice Requires="wps">
            <w:drawing>
              <wp:anchor distT="0" distB="0" distL="114300" distR="114300" simplePos="0" relativeHeight="252385280" behindDoc="0" locked="0" layoutInCell="1" allowOverlap="1" wp14:anchorId="452888D7" wp14:editId="25F0D52B">
                <wp:simplePos x="0" y="0"/>
                <wp:positionH relativeFrom="page">
                  <wp:posOffset>204716</wp:posOffset>
                </wp:positionH>
                <wp:positionV relativeFrom="paragraph">
                  <wp:posOffset>1076259</wp:posOffset>
                </wp:positionV>
                <wp:extent cx="2676525" cy="1153235"/>
                <wp:effectExtent l="0" t="0" r="28575" b="27940"/>
                <wp:wrapNone/>
                <wp:docPr id="1109" name="Text Box 1109"/>
                <wp:cNvGraphicFramePr/>
                <a:graphic xmlns:a="http://schemas.openxmlformats.org/drawingml/2006/main">
                  <a:graphicData uri="http://schemas.microsoft.com/office/word/2010/wordprocessingShape">
                    <wps:wsp>
                      <wps:cNvSpPr txBox="1"/>
                      <wps:spPr>
                        <a:xfrm>
                          <a:off x="0" y="0"/>
                          <a:ext cx="2676525" cy="1153235"/>
                        </a:xfrm>
                        <a:prstGeom prst="rect">
                          <a:avLst/>
                        </a:prstGeom>
                        <a:ln>
                          <a:prstDash val="dash"/>
                        </a:ln>
                      </wps:spPr>
                      <wps:style>
                        <a:lnRef idx="2">
                          <a:schemeClr val="accent1"/>
                        </a:lnRef>
                        <a:fillRef idx="1">
                          <a:schemeClr val="lt1"/>
                        </a:fillRef>
                        <a:effectRef idx="0">
                          <a:schemeClr val="accent1"/>
                        </a:effectRef>
                        <a:fontRef idx="minor">
                          <a:schemeClr val="dk1"/>
                        </a:fontRef>
                      </wps:style>
                      <wps:txbx>
                        <w:txbxContent>
                          <w:p w14:paraId="2664FC37" w14:textId="4C10DA35" w:rsidR="00E71811" w:rsidRDefault="00E71811" w:rsidP="00782E00">
                            <w:r>
                              <w:t>If the user picked black theme and Green style then logins in. Then then theme and style colour will passed on to all forms, UCs, and their components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88D7" id="Text Box 1109" o:spid="_x0000_s1903" type="#_x0000_t202" style="position:absolute;margin-left:16.1pt;margin-top:84.75pt;width:210.75pt;height:90.8pt;z-index:25238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" fillcolor="white [3201]" strokecolor="#5b9bd5 [3204]" strokeweight="1pt">
                <v:stroke dashstyle="dash"/>
                <v:textbox>
                  <w:txbxContent>
                    <w:p w14:paraId="2664FC37" w14:textId="4C10DA35" w:rsidR="00E71811" w:rsidRDefault="00E71811" w:rsidP="00782E00">
                      <w:r>
                        <w:t>If the user picked black theme and Green style then logins in. Then then theme and style colour will passed on to all forms, UCs, and their components example.</w:t>
                      </w:r>
                    </w:p>
                  </w:txbxContent>
                </v:textbox>
                <w10:wrap anchorx="page"/>
              </v:shape>
            </w:pict>
          </mc:Fallback>
        </mc:AlternateContent>
      </w:r>
      <w:r w:rsidR="00782E00">
        <w:rPr>
          <w:noProof/>
          <w:lang w:eastAsia="en-GB"/>
        </w:rPr>
        <mc:AlternateContent>
          <mc:Choice Requires="wps">
            <w:drawing>
              <wp:anchor distT="0" distB="0" distL="114300" distR="114300" simplePos="0" relativeHeight="252388352" behindDoc="0" locked="0" layoutInCell="1" allowOverlap="1" wp14:anchorId="58C9CC6B" wp14:editId="232E8C05">
                <wp:simplePos x="0" y="0"/>
                <wp:positionH relativeFrom="column">
                  <wp:posOffset>1932305</wp:posOffset>
                </wp:positionH>
                <wp:positionV relativeFrom="paragraph">
                  <wp:posOffset>2044065</wp:posOffset>
                </wp:positionV>
                <wp:extent cx="1321435" cy="1722755"/>
                <wp:effectExtent l="0" t="0" r="69215" b="48895"/>
                <wp:wrapNone/>
                <wp:docPr id="1022" name="Straight Arrow Connector 1022"/>
                <wp:cNvGraphicFramePr/>
                <a:graphic xmlns:a="http://schemas.openxmlformats.org/drawingml/2006/main">
                  <a:graphicData uri="http://schemas.microsoft.com/office/word/2010/wordprocessingShape">
                    <wps:wsp>
                      <wps:cNvCnPr/>
                      <wps:spPr>
                        <a:xfrm>
                          <a:off x="0" y="0"/>
                          <a:ext cx="1321435" cy="172275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4828E" id="Straight Arrow Connector 1022" o:spid="_x0000_s1026" type="#_x0000_t32" style="position:absolute;margin-left:152.15pt;margin-top:160.95pt;width:104.05pt;height:135.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" strokecolor="#5b9bd5 [3204]" strokeweight="1.5pt">
                <v:stroke endarrow="block" joinstyle="miter"/>
              </v:shape>
            </w:pict>
          </mc:Fallback>
        </mc:AlternateContent>
      </w:r>
      <w:r w:rsidR="00782E00">
        <w:rPr>
          <w:noProof/>
          <w:lang w:eastAsia="en-GB"/>
        </w:rPr>
        <mc:AlternateContent>
          <mc:Choice Requires="wps">
            <w:drawing>
              <wp:anchor distT="0" distB="0" distL="114300" distR="114300" simplePos="0" relativeHeight="252389376" behindDoc="0" locked="0" layoutInCell="1" allowOverlap="1" wp14:anchorId="50B40BE6" wp14:editId="4BBE5489">
                <wp:simplePos x="0" y="0"/>
                <wp:positionH relativeFrom="column">
                  <wp:posOffset>174625</wp:posOffset>
                </wp:positionH>
                <wp:positionV relativeFrom="paragraph">
                  <wp:posOffset>2059305</wp:posOffset>
                </wp:positionV>
                <wp:extent cx="938530" cy="688340"/>
                <wp:effectExtent l="38100" t="0" r="33020" b="54610"/>
                <wp:wrapNone/>
                <wp:docPr id="1021" name="Straight Arrow Connector 1021"/>
                <wp:cNvGraphicFramePr/>
                <a:graphic xmlns:a="http://schemas.openxmlformats.org/drawingml/2006/main">
                  <a:graphicData uri="http://schemas.microsoft.com/office/word/2010/wordprocessingShape">
                    <wps:wsp>
                      <wps:cNvCnPr/>
                      <wps:spPr>
                        <a:xfrm flipH="1">
                          <a:off x="0" y="0"/>
                          <a:ext cx="937895" cy="6877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23B05" id="Straight Arrow Connector 1021" o:spid="_x0000_s1026" type="#_x0000_t32" style="position:absolute;margin-left:13.75pt;margin-top:162.15pt;width:73.9pt;height:54.2pt;flip:x;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" strokecolor="#5b9bd5 [3204]" strokeweight="1.5pt">
                <v:stroke endarrow="block" joinstyle="miter"/>
              </v:shape>
            </w:pict>
          </mc:Fallback>
        </mc:AlternateContent>
      </w:r>
      <w:r w:rsidR="00782E00">
        <w:rPr>
          <w:noProof/>
          <w:lang w:eastAsia="en-GB"/>
        </w:rPr>
        <mc:AlternateContent>
          <mc:Choice Requires="wps">
            <w:drawing>
              <wp:anchor distT="0" distB="0" distL="114300" distR="114300" simplePos="0" relativeHeight="252387328" behindDoc="0" locked="0" layoutInCell="1" allowOverlap="1" wp14:anchorId="26394708" wp14:editId="5FBDF8DD">
                <wp:simplePos x="0" y="0"/>
                <wp:positionH relativeFrom="column">
                  <wp:posOffset>1955800</wp:posOffset>
                </wp:positionH>
                <wp:positionV relativeFrom="paragraph">
                  <wp:posOffset>843280</wp:posOffset>
                </wp:positionV>
                <wp:extent cx="789940" cy="652145"/>
                <wp:effectExtent l="0" t="38100" r="48260" b="33655"/>
                <wp:wrapNone/>
                <wp:docPr id="1020" name="Straight Arrow Connector 1020"/>
                <wp:cNvGraphicFramePr/>
                <a:graphic xmlns:a="http://schemas.openxmlformats.org/drawingml/2006/main">
                  <a:graphicData uri="http://schemas.microsoft.com/office/word/2010/wordprocessingShape">
                    <wps:wsp>
                      <wps:cNvCnPr/>
                      <wps:spPr>
                        <a:xfrm flipV="1">
                          <a:off x="0" y="0"/>
                          <a:ext cx="789940" cy="651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BB1A" id="Straight Arrow Connector 1020" o:spid="_x0000_s1026" type="#_x0000_t32" style="position:absolute;margin-left:154pt;margin-top:66.4pt;width:62.2pt;height:51.35pt;flip:y;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" strokecolor="#5b9bd5 [3204]" strokeweight=".5pt">
                <v:stroke endarrow="block" joinstyle="miter"/>
              </v:shape>
            </w:pict>
          </mc:Fallback>
        </mc:AlternateContent>
      </w:r>
      <w:r w:rsidR="00782E00">
        <w:rPr>
          <w:noProof/>
          <w:lang w:eastAsia="en-GB"/>
        </w:rPr>
        <mc:AlternateContent>
          <mc:Choice Requires="wps">
            <w:drawing>
              <wp:anchor distT="0" distB="0" distL="114300" distR="114300" simplePos="0" relativeHeight="252386304" behindDoc="0" locked="0" layoutInCell="1" allowOverlap="1" wp14:anchorId="7E66B487" wp14:editId="1601221C">
                <wp:simplePos x="0" y="0"/>
                <wp:positionH relativeFrom="margin">
                  <wp:posOffset>1969135</wp:posOffset>
                </wp:positionH>
                <wp:positionV relativeFrom="paragraph">
                  <wp:posOffset>660400</wp:posOffset>
                </wp:positionV>
                <wp:extent cx="419100" cy="421640"/>
                <wp:effectExtent l="0" t="38100" r="57150" b="16510"/>
                <wp:wrapNone/>
                <wp:docPr id="1207" name="Straight Arrow Connector 1207"/>
                <wp:cNvGraphicFramePr/>
                <a:graphic xmlns:a="http://schemas.openxmlformats.org/drawingml/2006/main">
                  <a:graphicData uri="http://schemas.microsoft.com/office/word/2010/wordprocessingShape">
                    <wps:wsp>
                      <wps:cNvCnPr/>
                      <wps:spPr>
                        <a:xfrm flipV="1">
                          <a:off x="0" y="0"/>
                          <a:ext cx="418465" cy="421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99E34" id="Straight Arrow Connector 1207" o:spid="_x0000_s1026" type="#_x0000_t32" style="position:absolute;margin-left:155.05pt;margin-top:52pt;width:33pt;height:33.2pt;flip:y;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" strokecolor="#5b9bd5 [3204]" strokeweight=".5pt">
                <v:stroke endarrow="block" joinstyle="miter"/>
                <w10:wrap anchorx="margin"/>
              </v:shape>
            </w:pict>
          </mc:Fallback>
        </mc:AlternateContent>
      </w:r>
      <w:r w:rsidR="00782E00">
        <w:rPr>
          <w:noProof/>
          <w:lang w:eastAsia="en-GB"/>
        </w:rPr>
        <w:drawing>
          <wp:inline distT="0" distB="0" distL="0" distR="0" wp14:anchorId="0B85DBE2" wp14:editId="44864E42">
            <wp:extent cx="3209925" cy="1990725"/>
            <wp:effectExtent l="0" t="0" r="9525" b="952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9925" cy="1990725"/>
                    </a:xfrm>
                    <a:prstGeom prst="rect">
                      <a:avLst/>
                    </a:prstGeom>
                    <a:noFill/>
                    <a:ln>
                      <a:noFill/>
                    </a:ln>
                  </pic:spPr>
                </pic:pic>
              </a:graphicData>
            </a:graphic>
          </wp:inline>
        </w:drawing>
      </w:r>
    </w:p>
    <w:p w14:paraId="78EAE188" w14:textId="27CC70FE" w:rsidR="00782E00" w:rsidRDefault="00782E00" w:rsidP="00782E00">
      <w:r>
        <w:rPr>
          <w:noProof/>
          <w:lang w:eastAsia="en-GB"/>
        </w:rPr>
        <w:drawing>
          <wp:anchor distT="0" distB="0" distL="114300" distR="114300" simplePos="0" relativeHeight="252371968" behindDoc="1" locked="0" layoutInCell="1" allowOverlap="1" wp14:anchorId="5F0E6B07" wp14:editId="6F751BC1">
            <wp:simplePos x="0" y="0"/>
            <wp:positionH relativeFrom="column">
              <wp:posOffset>-422275</wp:posOffset>
            </wp:positionH>
            <wp:positionV relativeFrom="paragraph">
              <wp:posOffset>260985</wp:posOffset>
            </wp:positionV>
            <wp:extent cx="4600575" cy="3046730"/>
            <wp:effectExtent l="0" t="0" r="9525" b="1270"/>
            <wp:wrapTight wrapText="bothSides">
              <wp:wrapPolygon edited="0">
                <wp:start x="0" y="0"/>
                <wp:lineTo x="0" y="21474"/>
                <wp:lineTo x="21555" y="21474"/>
                <wp:lineTo x="21555" y="0"/>
                <wp:lineTo x="0" y="0"/>
              </wp:wrapPolygon>
            </wp:wrapTight>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00575" cy="3046730"/>
                    </a:xfrm>
                    <a:prstGeom prst="rect">
                      <a:avLst/>
                    </a:prstGeom>
                    <a:noFill/>
                  </pic:spPr>
                </pic:pic>
              </a:graphicData>
            </a:graphic>
            <wp14:sizeRelH relativeFrom="page">
              <wp14:pctWidth>0</wp14:pctWidth>
            </wp14:sizeRelH>
            <wp14:sizeRelV relativeFrom="page">
              <wp14:pctHeight>0</wp14:pctHeight>
            </wp14:sizeRelV>
          </wp:anchor>
        </w:drawing>
      </w:r>
    </w:p>
    <w:p w14:paraId="65DB1C0F" w14:textId="77777777" w:rsidR="00782E00" w:rsidRDefault="00782E00" w:rsidP="00782E00"/>
    <w:p w14:paraId="21D05CD1" w14:textId="77777777" w:rsidR="00782E00" w:rsidRDefault="00782E00" w:rsidP="00782E00"/>
    <w:p w14:paraId="518590F2" w14:textId="77777777" w:rsidR="00782E00" w:rsidRDefault="00782E00" w:rsidP="00782E00"/>
    <w:p w14:paraId="0C1677A6" w14:textId="12F7D07D" w:rsidR="00782E00" w:rsidRDefault="00782E00" w:rsidP="00782E00"/>
    <w:p w14:paraId="54F8C5B7" w14:textId="1609405F" w:rsidR="00782E00" w:rsidRDefault="00782E00" w:rsidP="00782E00"/>
    <w:p w14:paraId="66C5CFF9" w14:textId="77777777" w:rsidR="00782E00" w:rsidRDefault="00782E00" w:rsidP="00782E00"/>
    <w:p w14:paraId="4DC88322" w14:textId="77777777" w:rsidR="00782E00" w:rsidRDefault="00782E00" w:rsidP="00782E00"/>
    <w:p w14:paraId="205B9CF9" w14:textId="0F4127B1" w:rsidR="00782E00" w:rsidRDefault="00782E00" w:rsidP="00782E00"/>
    <w:p w14:paraId="75A1CC54" w14:textId="5DF2D486" w:rsidR="00782E00" w:rsidRDefault="006E46E5" w:rsidP="00782E00">
      <w:r>
        <w:rPr>
          <w:noProof/>
          <w:lang w:eastAsia="en-GB"/>
        </w:rPr>
        <w:lastRenderedPageBreak/>
        <w:drawing>
          <wp:anchor distT="0" distB="0" distL="114300" distR="114300" simplePos="0" relativeHeight="252372992" behindDoc="1" locked="0" layoutInCell="1" allowOverlap="1" wp14:anchorId="472CE334" wp14:editId="12F60332">
            <wp:simplePos x="0" y="0"/>
            <wp:positionH relativeFrom="margin">
              <wp:posOffset>4492625</wp:posOffset>
            </wp:positionH>
            <wp:positionV relativeFrom="paragraph">
              <wp:posOffset>454660</wp:posOffset>
            </wp:positionV>
            <wp:extent cx="1290955" cy="2819400"/>
            <wp:effectExtent l="0" t="0" r="4445" b="0"/>
            <wp:wrapTight wrapText="bothSides">
              <wp:wrapPolygon edited="0">
                <wp:start x="0" y="0"/>
                <wp:lineTo x="0" y="21454"/>
                <wp:lineTo x="21356" y="21454"/>
                <wp:lineTo x="21356" y="0"/>
                <wp:lineTo x="0" y="0"/>
              </wp:wrapPolygon>
            </wp:wrapTight>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0955" cy="2819400"/>
                    </a:xfrm>
                    <a:prstGeom prst="rect">
                      <a:avLst/>
                    </a:prstGeom>
                    <a:noFill/>
                  </pic:spPr>
                </pic:pic>
              </a:graphicData>
            </a:graphic>
            <wp14:sizeRelH relativeFrom="page">
              <wp14:pctWidth>0</wp14:pctWidth>
            </wp14:sizeRelH>
            <wp14:sizeRelV relativeFrom="page">
              <wp14:pctHeight>0</wp14:pctHeight>
            </wp14:sizeRelV>
          </wp:anchor>
        </w:drawing>
      </w:r>
    </w:p>
    <w:p w14:paraId="5B28A47B" w14:textId="4E52EA49" w:rsidR="00782E00" w:rsidRDefault="00782E00" w:rsidP="00782E00"/>
    <w:p w14:paraId="413AE72A" w14:textId="3DDF3C16" w:rsidR="00782E00" w:rsidRDefault="00782E00" w:rsidP="00782E00"/>
    <w:p w14:paraId="0BC2FFFE" w14:textId="1849095D" w:rsidR="00782E00" w:rsidRDefault="00782E00" w:rsidP="00782E00"/>
    <w:p w14:paraId="52E35C8F" w14:textId="77777777" w:rsidR="00782E00" w:rsidRDefault="00782E00" w:rsidP="00782E00"/>
    <w:p w14:paraId="7762B702" w14:textId="77777777" w:rsidR="00782E00" w:rsidRDefault="00782E00" w:rsidP="00782E00"/>
    <w:p w14:paraId="2113B87F" w14:textId="77777777" w:rsidR="00782E00" w:rsidRDefault="00782E00" w:rsidP="00782E00"/>
    <w:p w14:paraId="0C99A1DA" w14:textId="77777777" w:rsidR="00782E00" w:rsidRDefault="00782E00" w:rsidP="00782E00"/>
    <w:p w14:paraId="7CE2E722" w14:textId="77777777" w:rsidR="00782E00" w:rsidRDefault="00782E00" w:rsidP="00782E00"/>
    <w:p w14:paraId="27C9F35F" w14:textId="008031A0" w:rsidR="00782E00" w:rsidRDefault="00782E00" w:rsidP="00782E00">
      <w:r>
        <w:rPr>
          <w:noProof/>
          <w:lang w:eastAsia="en-GB"/>
        </w:rPr>
        <w:lastRenderedPageBreak/>
        <mc:AlternateContent>
          <mc:Choice Requires="wps">
            <w:drawing>
              <wp:anchor distT="0" distB="0" distL="114300" distR="114300" simplePos="0" relativeHeight="252394496" behindDoc="0" locked="0" layoutInCell="1" allowOverlap="1" wp14:anchorId="20151ECE" wp14:editId="4F794162">
                <wp:simplePos x="0" y="0"/>
                <wp:positionH relativeFrom="margin">
                  <wp:align>right</wp:align>
                </wp:positionH>
                <wp:positionV relativeFrom="paragraph">
                  <wp:posOffset>2542540</wp:posOffset>
                </wp:positionV>
                <wp:extent cx="3828415" cy="1266190"/>
                <wp:effectExtent l="0" t="0" r="19685" b="10160"/>
                <wp:wrapNone/>
                <wp:docPr id="1292" name="Text Box 1292"/>
                <wp:cNvGraphicFramePr/>
                <a:graphic xmlns:a="http://schemas.openxmlformats.org/drawingml/2006/main">
                  <a:graphicData uri="http://schemas.microsoft.com/office/word/2010/wordprocessingShape">
                    <wps:wsp>
                      <wps:cNvSpPr txBox="1"/>
                      <wps:spPr>
                        <a:xfrm>
                          <a:off x="0" y="0"/>
                          <a:ext cx="3828415" cy="1265555"/>
                        </a:xfrm>
                        <a:prstGeom prst="rect">
                          <a:avLst/>
                        </a:prstGeom>
                        <a:solidFill>
                          <a:schemeClr val="lt1"/>
                        </a:solidFill>
                        <a:ln w="6350">
                          <a:solidFill>
                            <a:prstClr val="black"/>
                          </a:solidFill>
                        </a:ln>
                      </wps:spPr>
                      <wps:txbx>
                        <w:txbxContent>
                          <w:p w14:paraId="36F91402" w14:textId="475988F1" w:rsidR="00E71811" w:rsidRDefault="00E71811" w:rsidP="00782E00">
                            <w:pPr>
                              <w:rPr>
                                <w:sz w:val="18"/>
                              </w:rPr>
                            </w:pPr>
                            <w:r>
                              <w:rPr>
                                <w:sz w:val="18"/>
                              </w:rPr>
                              <w:t>Using the colour scheme, which I logged in with to show how it is passed through all the components.</w:t>
                            </w:r>
                          </w:p>
                          <w:p w14:paraId="0C815464" w14:textId="5637FD07" w:rsidR="00E71811" w:rsidRDefault="00E71811" w:rsidP="00782E00">
                            <w:pPr>
                              <w:rPr>
                                <w:sz w:val="18"/>
                              </w:rPr>
                            </w:pPr>
                            <w:r>
                              <w:rPr>
                                <w:sz w:val="18"/>
                              </w:rPr>
                              <w:t>A drop down list is provided in the Receipts and Finance Database, to allow the user to manipulate and change the order of the ListView provided.</w:t>
                            </w:r>
                            <w:r>
                              <w:rPr>
                                <w:sz w:val="18"/>
                              </w:rPr>
                              <w:br/>
                              <w:t>They are able to order it by Date, Price, Quantity bought, more options will be provided. It is possible to another drop down list button here to represent if they want to order it by ascending or descending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1ECE" id="Text Box 1292" o:spid="_x0000_s1904" type="#_x0000_t202" style="position:absolute;margin-left:250.25pt;margin-top:200.2pt;width:301.45pt;height:99.7pt;z-index:25239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" fillcolor="white [3201]" strokeweight=".5pt">
                <v:textbox>
                  <w:txbxContent>
                    <w:p w14:paraId="36F91402" w14:textId="475988F1" w:rsidR="00E71811" w:rsidRDefault="00E71811" w:rsidP="00782E00">
                      <w:pPr>
                        <w:rPr>
                          <w:sz w:val="18"/>
                        </w:rPr>
                      </w:pPr>
                      <w:r>
                        <w:rPr>
                          <w:sz w:val="18"/>
                        </w:rPr>
                        <w:t>Using the colour scheme, which I logged in with to show how it is passed through all the components.</w:t>
                      </w:r>
                    </w:p>
                    <w:p w14:paraId="0C815464" w14:textId="5637FD07" w:rsidR="00E71811" w:rsidRDefault="00E71811" w:rsidP="00782E00">
                      <w:pPr>
                        <w:rPr>
                          <w:sz w:val="18"/>
                        </w:rPr>
                      </w:pPr>
                      <w:r>
                        <w:rPr>
                          <w:sz w:val="18"/>
                        </w:rPr>
                        <w:t>A drop down list is provided in the Receipts and Finance Database, to allow the user to manipulate and change the order of the ListView provided.</w:t>
                      </w:r>
                      <w:r>
                        <w:rPr>
                          <w:sz w:val="18"/>
                        </w:rPr>
                        <w:br/>
                        <w:t>They are able to order it by Date, Price, Quantity bought, more options will be provided. It is possible to another drop down list button here to represent if they want to order it by ascending or descending</w:t>
                      </w:r>
                    </w:p>
                  </w:txbxContent>
                </v:textbox>
                <w10:wrap anchorx="margin"/>
              </v:shape>
            </w:pict>
          </mc:Fallback>
        </mc:AlternateContent>
      </w:r>
      <w:r>
        <w:rPr>
          <w:noProof/>
          <w:lang w:eastAsia="en-GB"/>
        </w:rPr>
        <mc:AlternateContent>
          <mc:Choice Requires="wps">
            <w:drawing>
              <wp:anchor distT="0" distB="0" distL="114300" distR="114300" simplePos="0" relativeHeight="252393472" behindDoc="0" locked="0" layoutInCell="1" allowOverlap="1" wp14:anchorId="654B814D" wp14:editId="79CE1C3F">
                <wp:simplePos x="0" y="0"/>
                <wp:positionH relativeFrom="column">
                  <wp:posOffset>3143250</wp:posOffset>
                </wp:positionH>
                <wp:positionV relativeFrom="paragraph">
                  <wp:posOffset>-581025</wp:posOffset>
                </wp:positionV>
                <wp:extent cx="3371850" cy="1238250"/>
                <wp:effectExtent l="0" t="0" r="19050" b="19050"/>
                <wp:wrapNone/>
                <wp:docPr id="1272" name="Rectangle 1272"/>
                <wp:cNvGraphicFramePr/>
                <a:graphic xmlns:a="http://schemas.openxmlformats.org/drawingml/2006/main">
                  <a:graphicData uri="http://schemas.microsoft.com/office/word/2010/wordprocessingShape">
                    <wps:wsp>
                      <wps:cNvSpPr/>
                      <wps:spPr>
                        <a:xfrm>
                          <a:off x="0" y="0"/>
                          <a:ext cx="3371850" cy="1238250"/>
                        </a:xfrm>
                        <a:prstGeom prst="rect">
                          <a:avLst/>
                        </a:prstGeom>
                      </wps:spPr>
                      <wps:style>
                        <a:lnRef idx="2">
                          <a:schemeClr val="dk1"/>
                        </a:lnRef>
                        <a:fillRef idx="1">
                          <a:schemeClr val="lt1"/>
                        </a:fillRef>
                        <a:effectRef idx="0">
                          <a:schemeClr val="dk1"/>
                        </a:effectRef>
                        <a:fontRef idx="minor">
                          <a:schemeClr val="dk1"/>
                        </a:fontRef>
                      </wps:style>
                      <wps:txbx>
                        <w:txbxContent>
                          <w:p w14:paraId="08E2D617" w14:textId="58381007" w:rsidR="00E71811" w:rsidRDefault="00E71811" w:rsidP="00782E00">
                            <w:pPr>
                              <w:jc w:val="center"/>
                            </w:pPr>
                            <w:r>
                              <w:t>Similar to the Register and Forgot UCs, there radio buttons are placed at the end of the Interface before the user clicks The Modify button, to let the user think and decide before clicking.</w:t>
                            </w:r>
                            <w:r>
                              <w:br/>
                              <w:t>colour scheme is passed on and animation is also provided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B814D" id="Rectangle 1272" o:spid="_x0000_s1905" style="position:absolute;margin-left:247.5pt;margin-top:-45.75pt;width:265.5pt;height:97.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" fillcolor="white [3201]" strokecolor="black [3200]" strokeweight="1pt">
                <v:textbox>
                  <w:txbxContent>
                    <w:p w14:paraId="08E2D617" w14:textId="58381007" w:rsidR="00E71811" w:rsidRDefault="00E71811" w:rsidP="00782E00">
                      <w:pPr>
                        <w:jc w:val="center"/>
                      </w:pPr>
                      <w:r>
                        <w:t>Similar to the Register and Forgot UCs, there radio buttons are placed at the end of the Interface before the user clicks The Modify button, to let the user think and decide before clicking.</w:t>
                      </w:r>
                      <w:r>
                        <w:br/>
                        <w:t>colour scheme is passed on and animation is also provided here.</w:t>
                      </w:r>
                    </w:p>
                  </w:txbxContent>
                </v:textbox>
              </v:rect>
            </w:pict>
          </mc:Fallback>
        </mc:AlternateContent>
      </w:r>
      <w:r>
        <w:rPr>
          <w:noProof/>
          <w:lang w:eastAsia="en-GB"/>
        </w:rPr>
        <mc:AlternateContent>
          <mc:Choice Requires="wps">
            <w:drawing>
              <wp:anchor distT="0" distB="0" distL="114300" distR="114300" simplePos="0" relativeHeight="252392448" behindDoc="0" locked="0" layoutInCell="1" allowOverlap="1" wp14:anchorId="1CAC5738" wp14:editId="731EA04F">
                <wp:simplePos x="0" y="0"/>
                <wp:positionH relativeFrom="column">
                  <wp:posOffset>2457450</wp:posOffset>
                </wp:positionH>
                <wp:positionV relativeFrom="paragraph">
                  <wp:posOffset>-85725</wp:posOffset>
                </wp:positionV>
                <wp:extent cx="1247775" cy="2466975"/>
                <wp:effectExtent l="0" t="38100" r="47625" b="28575"/>
                <wp:wrapNone/>
                <wp:docPr id="1268" name="Straight Arrow Connector 1268"/>
                <wp:cNvGraphicFramePr/>
                <a:graphic xmlns:a="http://schemas.openxmlformats.org/drawingml/2006/main">
                  <a:graphicData uri="http://schemas.microsoft.com/office/word/2010/wordprocessingShape">
                    <wps:wsp>
                      <wps:cNvCnPr/>
                      <wps:spPr>
                        <a:xfrm flipV="1">
                          <a:off x="0" y="0"/>
                          <a:ext cx="1247775" cy="24669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6372E" id="Straight Arrow Connector 1268" o:spid="_x0000_s1026" type="#_x0000_t32" style="position:absolute;margin-left:193.5pt;margin-top:-6.75pt;width:98.25pt;height:194.25pt;flip:y;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" strokecolor="#5b9bd5 [3204]" strokeweight="1.5pt">
                <v:stroke endarrow="block" joinstyle="miter"/>
              </v:shape>
            </w:pict>
          </mc:Fallback>
        </mc:AlternateContent>
      </w:r>
      <w:r>
        <w:rPr>
          <w:noProof/>
          <w:lang w:eastAsia="en-GB"/>
        </w:rPr>
        <mc:AlternateContent>
          <mc:Choice Requires="wps">
            <w:drawing>
              <wp:anchor distT="0" distB="0" distL="114300" distR="114300" simplePos="0" relativeHeight="252391424" behindDoc="0" locked="0" layoutInCell="1" allowOverlap="1" wp14:anchorId="1A9AB692" wp14:editId="78F8E79D">
                <wp:simplePos x="0" y="0"/>
                <wp:positionH relativeFrom="column">
                  <wp:posOffset>1209675</wp:posOffset>
                </wp:positionH>
                <wp:positionV relativeFrom="paragraph">
                  <wp:posOffset>-276225</wp:posOffset>
                </wp:positionV>
                <wp:extent cx="2114550" cy="2286000"/>
                <wp:effectExtent l="0" t="38100" r="57150" b="19050"/>
                <wp:wrapNone/>
                <wp:docPr id="1237" name="Straight Arrow Connector 1237"/>
                <wp:cNvGraphicFramePr/>
                <a:graphic xmlns:a="http://schemas.openxmlformats.org/drawingml/2006/main">
                  <a:graphicData uri="http://schemas.microsoft.com/office/word/2010/wordprocessingShape">
                    <wps:wsp>
                      <wps:cNvCnPr/>
                      <wps:spPr>
                        <a:xfrm flipV="1">
                          <a:off x="0" y="0"/>
                          <a:ext cx="2114550" cy="2286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50DC2D" id="Straight Arrow Connector 1237" o:spid="_x0000_s1026" type="#_x0000_t32" style="position:absolute;margin-left:95.25pt;margin-top:-21.75pt;width:166.5pt;height:180pt;flip: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" strokecolor="#4472c4 [3208]" strokeweight="1.5pt">
                <v:stroke endarrow="block" joinstyle="miter"/>
              </v:shape>
            </w:pict>
          </mc:Fallback>
        </mc:AlternateContent>
      </w:r>
      <w:r>
        <w:rPr>
          <w:noProof/>
          <w:lang w:eastAsia="en-GB"/>
        </w:rPr>
        <w:drawing>
          <wp:inline distT="0" distB="0" distL="0" distR="0" wp14:anchorId="295116EA" wp14:editId="7FDA680B">
            <wp:extent cx="5048250" cy="3629025"/>
            <wp:effectExtent l="0" t="0" r="0"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3629025"/>
                    </a:xfrm>
                    <a:prstGeom prst="rect">
                      <a:avLst/>
                    </a:prstGeom>
                    <a:noFill/>
                    <a:ln>
                      <a:noFill/>
                    </a:ln>
                  </pic:spPr>
                </pic:pic>
              </a:graphicData>
            </a:graphic>
          </wp:inline>
        </w:drawing>
      </w:r>
    </w:p>
    <w:p w14:paraId="098A4C45" w14:textId="692B5F7A" w:rsidR="00782E00" w:rsidRDefault="00782E00" w:rsidP="00782E00">
      <w:r>
        <w:rPr>
          <w:noProof/>
          <w:lang w:eastAsia="en-GB"/>
        </w:rPr>
        <w:drawing>
          <wp:inline distT="0" distB="0" distL="0" distR="0" wp14:anchorId="26E8D01F" wp14:editId="78D6717E">
            <wp:extent cx="4276725" cy="2876550"/>
            <wp:effectExtent l="0" t="0" r="9525"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48" cstate="print">
                      <a:extLst>
                        <a:ext uri="{28A0092B-C50C-407E-A947-70E740481C1C}">
                          <a14:useLocalDpi xmlns:a14="http://schemas.microsoft.com/office/drawing/2010/main" val="0"/>
                        </a:ext>
                      </a:extLst>
                    </a:blip>
                    <a:srcRect l="18988" t="6531" r="16998" b="16814"/>
                    <a:stretch>
                      <a:fillRect/>
                    </a:stretch>
                  </pic:blipFill>
                  <pic:spPr bwMode="auto">
                    <a:xfrm>
                      <a:off x="0" y="0"/>
                      <a:ext cx="4276725" cy="2876550"/>
                    </a:xfrm>
                    <a:prstGeom prst="rect">
                      <a:avLst/>
                    </a:prstGeom>
                    <a:noFill/>
                    <a:ln>
                      <a:noFill/>
                    </a:ln>
                  </pic:spPr>
                </pic:pic>
              </a:graphicData>
            </a:graphic>
          </wp:inline>
        </w:drawing>
      </w:r>
    </w:p>
    <w:p w14:paraId="199CB4DB" w14:textId="77777777" w:rsidR="00782E00" w:rsidRDefault="00782E00" w:rsidP="00782E00"/>
    <w:p w14:paraId="3E0A353A" w14:textId="77777777" w:rsidR="00CB1614" w:rsidRDefault="00CB1614" w:rsidP="00782E00"/>
    <w:p w14:paraId="28A8D98C" w14:textId="77777777" w:rsidR="00CB1614" w:rsidRDefault="00CB1614" w:rsidP="00782E00"/>
    <w:p w14:paraId="70AEA3C7" w14:textId="77777777" w:rsidR="00CB1614" w:rsidRDefault="00CB1614" w:rsidP="00782E00"/>
    <w:p w14:paraId="76CDF3EA" w14:textId="77777777" w:rsidR="00CB1614" w:rsidRDefault="00CB1614" w:rsidP="00782E00"/>
    <w:p w14:paraId="56134421" w14:textId="77777777" w:rsidR="00CB1614" w:rsidRDefault="00CB1614" w:rsidP="00782E00"/>
    <w:p w14:paraId="2BD2FB78" w14:textId="77777777" w:rsidR="00782E00" w:rsidRDefault="00782E00" w:rsidP="00782E00"/>
    <w:p w14:paraId="5805F020" w14:textId="77777777" w:rsidR="00782E00" w:rsidRDefault="00782E00" w:rsidP="00782E00">
      <w:pPr>
        <w:pStyle w:val="Heading2"/>
        <w:rPr>
          <w:rStyle w:val="mw-headline"/>
        </w:rPr>
      </w:pPr>
      <w:bookmarkStart w:id="32" w:name="_Toc445451571"/>
      <w:bookmarkStart w:id="33" w:name="_Toc449432707"/>
      <w:r>
        <w:rPr>
          <w:rStyle w:val="mw-headline"/>
        </w:rPr>
        <w:lastRenderedPageBreak/>
        <w:t>UI sample of planned valid output designs</w:t>
      </w:r>
      <w:bookmarkEnd w:id="32"/>
      <w:bookmarkEnd w:id="33"/>
    </w:p>
    <w:p w14:paraId="76D9EB0A" w14:textId="585C9834" w:rsidR="00782E00" w:rsidRDefault="00782E00" w:rsidP="00782E00">
      <w:r>
        <w:t xml:space="preserve">The Output provided in my program consists of mostly Tables and customer/employee details </w:t>
      </w:r>
      <w:r w:rsidR="00CB1614">
        <w:t>however,</w:t>
      </w:r>
      <w:r>
        <w:t xml:space="preserve"> one of my objectives was to be able to create a receipt file and let the User Print it out.</w:t>
      </w:r>
    </w:p>
    <w:p w14:paraId="211AE2A9" w14:textId="77777777" w:rsidR="00782E00" w:rsidRDefault="00782E00" w:rsidP="00782E00">
      <w:r>
        <w:t>I filled in example data to show how the Outputs will be on tables.</w:t>
      </w:r>
    </w:p>
    <w:p w14:paraId="1F7622F8" w14:textId="3DD895D7" w:rsidR="00782E00" w:rsidRDefault="00782E00" w:rsidP="00782E00">
      <w:r>
        <w:rPr>
          <w:noProof/>
          <w:lang w:eastAsia="en-GB"/>
        </w:rPr>
        <mc:AlternateContent>
          <mc:Choice Requires="wps">
            <w:drawing>
              <wp:anchor distT="0" distB="0" distL="114300" distR="114300" simplePos="0" relativeHeight="252399616" behindDoc="0" locked="0" layoutInCell="1" allowOverlap="1" wp14:anchorId="3C5AAD7F" wp14:editId="55CCE695">
                <wp:simplePos x="0" y="0"/>
                <wp:positionH relativeFrom="column">
                  <wp:posOffset>2501900</wp:posOffset>
                </wp:positionH>
                <wp:positionV relativeFrom="paragraph">
                  <wp:posOffset>1632585</wp:posOffset>
                </wp:positionV>
                <wp:extent cx="1386840" cy="1918970"/>
                <wp:effectExtent l="38100" t="38100" r="22860" b="24130"/>
                <wp:wrapNone/>
                <wp:docPr id="1321" name="Straight Arrow Connector 1321"/>
                <wp:cNvGraphicFramePr/>
                <a:graphic xmlns:a="http://schemas.openxmlformats.org/drawingml/2006/main">
                  <a:graphicData uri="http://schemas.microsoft.com/office/word/2010/wordprocessingShape">
                    <wps:wsp>
                      <wps:cNvCnPr/>
                      <wps:spPr>
                        <a:xfrm flipH="1" flipV="1">
                          <a:off x="0" y="0"/>
                          <a:ext cx="1386205" cy="19189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AE39DE" id="Straight Arrow Connector 1321" o:spid="_x0000_s1026" type="#_x0000_t32" style="position:absolute;margin-left:197pt;margin-top:128.55pt;width:109.2pt;height:151.1pt;flip:x y;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" strokecolor="#ffc000 [3207]" strokeweight="1.5pt">
                <v:stroke endarrow="block" joinstyle="miter"/>
              </v:shape>
            </w:pict>
          </mc:Fallback>
        </mc:AlternateContent>
      </w:r>
      <w:r>
        <w:t xml:space="preserve">In the Receipt and Finance </w:t>
      </w:r>
      <w:r w:rsidR="00893E5F">
        <w:t>UC</w:t>
      </w:r>
      <w:r>
        <w:t xml:space="preserve">, it will show both the Receipt and Finance Table combined together to make one table. Receipt Table contains the ID of the Employee, Of The Finance and ReceiptID as Primary. The EmployeeID tells us who the user is and FinanceID shows us the </w:t>
      </w:r>
    </w:p>
    <w:p w14:paraId="12285911" w14:textId="7D99B65E" w:rsidR="00782E00" w:rsidRDefault="00782E00" w:rsidP="00782E00">
      <w:r>
        <w:rPr>
          <w:noProof/>
          <w:lang w:eastAsia="en-GB"/>
        </w:rPr>
        <w:drawing>
          <wp:anchor distT="0" distB="0" distL="114300" distR="114300" simplePos="0" relativeHeight="252377088" behindDoc="1" locked="0" layoutInCell="1" allowOverlap="1" wp14:anchorId="7DBEAC49" wp14:editId="30B6CD0E">
            <wp:simplePos x="0" y="0"/>
            <wp:positionH relativeFrom="column">
              <wp:posOffset>-603885</wp:posOffset>
            </wp:positionH>
            <wp:positionV relativeFrom="paragraph">
              <wp:posOffset>231775</wp:posOffset>
            </wp:positionV>
            <wp:extent cx="2994025" cy="473710"/>
            <wp:effectExtent l="0" t="0" r="0" b="2540"/>
            <wp:wrapTight wrapText="bothSides">
              <wp:wrapPolygon edited="0">
                <wp:start x="0" y="0"/>
                <wp:lineTo x="0" y="20847"/>
                <wp:lineTo x="21440" y="20847"/>
                <wp:lineTo x="21440" y="0"/>
                <wp:lineTo x="0" y="0"/>
              </wp:wrapPolygon>
            </wp:wrapTight>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4025" cy="473710"/>
                    </a:xfrm>
                    <a:prstGeom prst="rect">
                      <a:avLst/>
                    </a:prstGeom>
                    <a:noFill/>
                  </pic:spPr>
                </pic:pic>
              </a:graphicData>
            </a:graphic>
            <wp14:sizeRelH relativeFrom="page">
              <wp14:pctWidth>0</wp14:pctWidth>
            </wp14:sizeRelH>
            <wp14:sizeRelV relativeFrom="page">
              <wp14:pctHeight>0</wp14:pctHeight>
            </wp14:sizeRelV>
          </wp:anchor>
        </w:drawing>
      </w:r>
      <w:r>
        <w:t>product they bought.</w:t>
      </w:r>
    </w:p>
    <w:p w14:paraId="30ED93E7" w14:textId="7E8FB3E9" w:rsidR="00782E00" w:rsidRDefault="00782E00" w:rsidP="00782E00">
      <w:r>
        <w:rPr>
          <w:noProof/>
          <w:lang w:eastAsia="en-GB"/>
        </w:rPr>
        <mc:AlternateContent>
          <mc:Choice Requires="wps">
            <w:drawing>
              <wp:anchor distT="0" distB="0" distL="114300" distR="114300" simplePos="0" relativeHeight="252396544" behindDoc="0" locked="0" layoutInCell="1" allowOverlap="1" wp14:anchorId="16E473D8" wp14:editId="6FE54D47">
                <wp:simplePos x="0" y="0"/>
                <wp:positionH relativeFrom="column">
                  <wp:posOffset>2717800</wp:posOffset>
                </wp:positionH>
                <wp:positionV relativeFrom="paragraph">
                  <wp:posOffset>606425</wp:posOffset>
                </wp:positionV>
                <wp:extent cx="2673350" cy="1276350"/>
                <wp:effectExtent l="0" t="38100" r="50800" b="19050"/>
                <wp:wrapNone/>
                <wp:docPr id="1309" name="Straight Arrow Connector 1309"/>
                <wp:cNvGraphicFramePr/>
                <a:graphic xmlns:a="http://schemas.openxmlformats.org/drawingml/2006/main">
                  <a:graphicData uri="http://schemas.microsoft.com/office/word/2010/wordprocessingShape">
                    <wps:wsp>
                      <wps:cNvCnPr/>
                      <wps:spPr>
                        <a:xfrm flipV="1">
                          <a:off x="0" y="0"/>
                          <a:ext cx="2673350" cy="12763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9937E" id="Straight Arrow Connector 1309" o:spid="_x0000_s1026" type="#_x0000_t32" style="position:absolute;margin-left:214pt;margin-top:47.75pt;width:210.5pt;height:100.5pt;flip:y;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" strokecolor="red" strokeweight="1.5pt">
                <v:stroke endarrow="block" joinstyle="miter"/>
              </v:shape>
            </w:pict>
          </mc:Fallback>
        </mc:AlternateContent>
      </w:r>
      <w:r>
        <w:rPr>
          <w:noProof/>
          <w:lang w:eastAsia="en-GB"/>
        </w:rPr>
        <mc:AlternateContent>
          <mc:Choice Requires="wps">
            <w:drawing>
              <wp:anchor distT="0" distB="0" distL="114300" distR="114300" simplePos="0" relativeHeight="252397568" behindDoc="0" locked="0" layoutInCell="1" allowOverlap="1" wp14:anchorId="553CDABE" wp14:editId="4AD289AA">
                <wp:simplePos x="0" y="0"/>
                <wp:positionH relativeFrom="column">
                  <wp:posOffset>2016760</wp:posOffset>
                </wp:positionH>
                <wp:positionV relativeFrom="paragraph">
                  <wp:posOffset>1341120</wp:posOffset>
                </wp:positionV>
                <wp:extent cx="2145030" cy="1009015"/>
                <wp:effectExtent l="38100" t="38100" r="26670" b="19685"/>
                <wp:wrapNone/>
                <wp:docPr id="1310" name="Straight Arrow Connector 1310"/>
                <wp:cNvGraphicFramePr/>
                <a:graphic xmlns:a="http://schemas.openxmlformats.org/drawingml/2006/main">
                  <a:graphicData uri="http://schemas.microsoft.com/office/word/2010/wordprocessingShape">
                    <wps:wsp>
                      <wps:cNvCnPr/>
                      <wps:spPr>
                        <a:xfrm flipH="1" flipV="1">
                          <a:off x="0" y="0"/>
                          <a:ext cx="2144395" cy="100901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815B3" id="Straight Arrow Connector 1310" o:spid="_x0000_s1026" type="#_x0000_t32" style="position:absolute;margin-left:158.8pt;margin-top:105.6pt;width:168.9pt;height:79.45pt;flip:x y;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" strokecolor="red" strokeweight="1.5pt">
                <v:stroke endarrow="block" joinstyle="miter"/>
              </v:shape>
            </w:pict>
          </mc:Fallback>
        </mc:AlternateContent>
      </w:r>
      <w:r>
        <w:rPr>
          <w:noProof/>
          <w:lang w:eastAsia="en-GB"/>
        </w:rPr>
        <mc:AlternateContent>
          <mc:Choice Requires="wps">
            <w:drawing>
              <wp:anchor distT="0" distB="0" distL="114300" distR="114300" simplePos="0" relativeHeight="252398592" behindDoc="0" locked="0" layoutInCell="1" allowOverlap="1" wp14:anchorId="1AA08A7C" wp14:editId="09F815C1">
                <wp:simplePos x="0" y="0"/>
                <wp:positionH relativeFrom="column">
                  <wp:posOffset>45720</wp:posOffset>
                </wp:positionH>
                <wp:positionV relativeFrom="paragraph">
                  <wp:posOffset>222885</wp:posOffset>
                </wp:positionV>
                <wp:extent cx="488315" cy="774065"/>
                <wp:effectExtent l="9525" t="0" r="16510" b="92710"/>
                <wp:wrapNone/>
                <wp:docPr id="1315" name="Right Brace 1315"/>
                <wp:cNvGraphicFramePr/>
                <a:graphic xmlns:a="http://schemas.openxmlformats.org/drawingml/2006/main">
                  <a:graphicData uri="http://schemas.microsoft.com/office/word/2010/wordprocessingShape">
                    <wps:wsp>
                      <wps:cNvSpPr/>
                      <wps:spPr>
                        <a:xfrm rot="5400000">
                          <a:off x="0" y="0"/>
                          <a:ext cx="487680" cy="773430"/>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D180" id="Right Brace 1315" o:spid="_x0000_s1026" type="#_x0000_t88" style="position:absolute;margin-left:3.6pt;margin-top:17.55pt;width:38.45pt;height:60.95pt;rotation:90;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" adj="1135" strokecolor="#ffc000 [3207]" strokeweight="1.5pt">
                <v:stroke joinstyle="miter"/>
              </v:shape>
            </w:pict>
          </mc:Fallback>
        </mc:AlternateContent>
      </w:r>
      <w:r>
        <w:rPr>
          <w:noProof/>
          <w:lang w:eastAsia="en-GB"/>
        </w:rPr>
        <w:drawing>
          <wp:anchor distT="0" distB="0" distL="114300" distR="114300" simplePos="0" relativeHeight="252374016" behindDoc="1" locked="0" layoutInCell="1" allowOverlap="1" wp14:anchorId="1BED7A43" wp14:editId="0D673C2C">
            <wp:simplePos x="0" y="0"/>
            <wp:positionH relativeFrom="margin">
              <wp:posOffset>-226695</wp:posOffset>
            </wp:positionH>
            <wp:positionV relativeFrom="paragraph">
              <wp:posOffset>461645</wp:posOffset>
            </wp:positionV>
            <wp:extent cx="4018915" cy="2475865"/>
            <wp:effectExtent l="0" t="0" r="635" b="635"/>
            <wp:wrapTight wrapText="bothSides">
              <wp:wrapPolygon edited="0">
                <wp:start x="0" y="0"/>
                <wp:lineTo x="0" y="21439"/>
                <wp:lineTo x="21501" y="21439"/>
                <wp:lineTo x="21501" y="0"/>
                <wp:lineTo x="0" y="0"/>
              </wp:wrapPolygon>
            </wp:wrapTight>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50" cstate="print">
                      <a:extLst>
                        <a:ext uri="{28A0092B-C50C-407E-A947-70E740481C1C}">
                          <a14:useLocalDpi xmlns:a14="http://schemas.microsoft.com/office/drawing/2010/main" val="0"/>
                        </a:ext>
                      </a:extLst>
                    </a:blip>
                    <a:srcRect l="17357" t="6548" r="17159" b="21736"/>
                    <a:stretch>
                      <a:fillRect/>
                    </a:stretch>
                  </pic:blipFill>
                  <pic:spPr bwMode="auto">
                    <a:xfrm>
                      <a:off x="0" y="0"/>
                      <a:ext cx="4018915" cy="24758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375040" behindDoc="1" locked="0" layoutInCell="1" allowOverlap="1" wp14:anchorId="00780D33" wp14:editId="4C7C1A28">
            <wp:simplePos x="0" y="0"/>
            <wp:positionH relativeFrom="column">
              <wp:posOffset>4218940</wp:posOffset>
            </wp:positionH>
            <wp:positionV relativeFrom="paragraph">
              <wp:posOffset>6985</wp:posOffset>
            </wp:positionV>
            <wp:extent cx="2374265" cy="1200150"/>
            <wp:effectExtent l="0" t="0" r="6985" b="0"/>
            <wp:wrapTight wrapText="bothSides">
              <wp:wrapPolygon edited="0">
                <wp:start x="0" y="0"/>
                <wp:lineTo x="0" y="21257"/>
                <wp:lineTo x="21490" y="21257"/>
                <wp:lineTo x="21490" y="0"/>
                <wp:lineTo x="0" y="0"/>
              </wp:wrapPolygon>
            </wp:wrapTight>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4265" cy="1200150"/>
                    </a:xfrm>
                    <a:prstGeom prst="rect">
                      <a:avLst/>
                    </a:prstGeom>
                    <a:noFill/>
                  </pic:spPr>
                </pic:pic>
              </a:graphicData>
            </a:graphic>
            <wp14:sizeRelH relativeFrom="page">
              <wp14:pctWidth>0</wp14:pctWidth>
            </wp14:sizeRelH>
            <wp14:sizeRelV relativeFrom="page">
              <wp14:pctHeight>0</wp14:pctHeight>
            </wp14:sizeRelV>
          </wp:anchor>
        </w:drawing>
      </w:r>
    </w:p>
    <w:p w14:paraId="254FDDA3" w14:textId="257520CA" w:rsidR="00782E00" w:rsidRDefault="00782E00" w:rsidP="00782E00">
      <w:r>
        <w:rPr>
          <w:noProof/>
          <w:lang w:eastAsia="en-GB"/>
        </w:rPr>
        <mc:AlternateContent>
          <mc:Choice Requires="wps">
            <w:drawing>
              <wp:anchor distT="0" distB="0" distL="114300" distR="114300" simplePos="0" relativeHeight="252395520" behindDoc="0" locked="0" layoutInCell="1" allowOverlap="1" wp14:anchorId="189EFB20" wp14:editId="500456E2">
                <wp:simplePos x="0" y="0"/>
                <wp:positionH relativeFrom="margin">
                  <wp:posOffset>-768350</wp:posOffset>
                </wp:positionH>
                <wp:positionV relativeFrom="paragraph">
                  <wp:posOffset>1518920</wp:posOffset>
                </wp:positionV>
                <wp:extent cx="4260850" cy="1261110"/>
                <wp:effectExtent l="0" t="0" r="25400" b="15240"/>
                <wp:wrapNone/>
                <wp:docPr id="1305" name="Text Box 1305"/>
                <wp:cNvGraphicFramePr/>
                <a:graphic xmlns:a="http://schemas.openxmlformats.org/drawingml/2006/main">
                  <a:graphicData uri="http://schemas.microsoft.com/office/word/2010/wordprocessingShape">
                    <wps:wsp>
                      <wps:cNvSpPr txBox="1"/>
                      <wps:spPr>
                        <a:xfrm>
                          <a:off x="0" y="0"/>
                          <a:ext cx="4260850" cy="1260475"/>
                        </a:xfrm>
                        <a:prstGeom prst="rect">
                          <a:avLst/>
                        </a:prstGeom>
                        <a:solidFill>
                          <a:schemeClr val="lt1"/>
                        </a:solidFill>
                        <a:ln w="6350">
                          <a:solidFill>
                            <a:prstClr val="black"/>
                          </a:solidFill>
                        </a:ln>
                      </wps:spPr>
                      <wps:txbx>
                        <w:txbxContent>
                          <w:p w14:paraId="7083A0DA" w14:textId="77777777" w:rsidR="00E71811" w:rsidRDefault="00E71811" w:rsidP="00782E00">
                            <w:pPr>
                              <w:rPr>
                                <w:sz w:val="18"/>
                              </w:rPr>
                            </w:pPr>
                            <w:r>
                              <w:rPr>
                                <w:sz w:val="18"/>
                              </w:rPr>
                              <w:t>As you can see from the Receipt table in the database, it only consists of FinanceID, CustomerID, EmployeeID. In EmployeeID we have only 1s. That’s the EmployeeID of BarryAllen who is the only current registered employee in this example and we have 4 Barry Allens on ReceiptAndFinance Table as he was the user who conducted the Orders.</w:t>
                            </w:r>
                            <w:r>
                              <w:rPr>
                                <w:sz w:val="18"/>
                              </w:rPr>
                              <w:br/>
                              <w:t>The Other ID gets the Customer’s FullName and Email, while FinanceID gets the Product, DescriptionOfProduct, Quantity, Price, Date. (White and Pink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EFB20" id="Text Box 1305" o:spid="_x0000_s1906" type="#_x0000_t202" style="position:absolute;margin-left:-60.5pt;margin-top:119.6pt;width:335.5pt;height:99.3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" fillcolor="white [3201]" strokeweight=".5pt">
                <v:textbox>
                  <w:txbxContent>
                    <w:p w14:paraId="7083A0DA" w14:textId="77777777" w:rsidR="00E71811" w:rsidRDefault="00E71811" w:rsidP="00782E00">
                      <w:pPr>
                        <w:rPr>
                          <w:sz w:val="18"/>
                        </w:rPr>
                      </w:pPr>
                      <w:r>
                        <w:rPr>
                          <w:sz w:val="18"/>
                        </w:rPr>
                        <w:t>As you can see from the Receipt table in the database, it only consists of FinanceID, CustomerID, EmployeeID. In EmployeeID we have only 1s. That’s the EmployeeID of BarryAllen who is the only current registered employee in this example and we have 4 Barry Allens on ReceiptAndFinance Table as he was the user who conducted the Orders.</w:t>
                      </w:r>
                      <w:r>
                        <w:rPr>
                          <w:sz w:val="18"/>
                        </w:rPr>
                        <w:br/>
                        <w:t>The Other ID gets the Customer’s FullName and Email, while FinanceID gets the Product, DescriptionOfProduct, Quantity, Price, Date. (White and Pink Colour Scheme)</w:t>
                      </w:r>
                    </w:p>
                  </w:txbxContent>
                </v:textbox>
                <w10:wrap anchorx="margin"/>
              </v:shape>
            </w:pict>
          </mc:Fallback>
        </mc:AlternateContent>
      </w:r>
      <w:r>
        <w:rPr>
          <w:noProof/>
          <w:lang w:eastAsia="en-GB"/>
        </w:rPr>
        <w:drawing>
          <wp:anchor distT="0" distB="0" distL="114300" distR="114300" simplePos="0" relativeHeight="252376064" behindDoc="1" locked="0" layoutInCell="1" allowOverlap="1" wp14:anchorId="2614CACD" wp14:editId="5185FA96">
            <wp:simplePos x="0" y="0"/>
            <wp:positionH relativeFrom="page">
              <wp:align>right</wp:align>
            </wp:positionH>
            <wp:positionV relativeFrom="paragraph">
              <wp:posOffset>1300480</wp:posOffset>
            </wp:positionV>
            <wp:extent cx="3134995" cy="996315"/>
            <wp:effectExtent l="0" t="0" r="8255" b="0"/>
            <wp:wrapTight wrapText="bothSides">
              <wp:wrapPolygon edited="0">
                <wp:start x="0" y="0"/>
                <wp:lineTo x="0" y="21063"/>
                <wp:lineTo x="21526" y="21063"/>
                <wp:lineTo x="21526" y="0"/>
                <wp:lineTo x="0" y="0"/>
              </wp:wrapPolygon>
            </wp:wrapTight>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4995" cy="996315"/>
                    </a:xfrm>
                    <a:prstGeom prst="rect">
                      <a:avLst/>
                    </a:prstGeom>
                    <a:noFill/>
                  </pic:spPr>
                </pic:pic>
              </a:graphicData>
            </a:graphic>
            <wp14:sizeRelH relativeFrom="page">
              <wp14:pctWidth>0</wp14:pctWidth>
            </wp14:sizeRelH>
            <wp14:sizeRelV relativeFrom="page">
              <wp14:pctHeight>0</wp14:pctHeight>
            </wp14:sizeRelV>
          </wp:anchor>
        </w:drawing>
      </w:r>
    </w:p>
    <w:p w14:paraId="03F66C18" w14:textId="77777777" w:rsidR="00782E00" w:rsidRDefault="00782E00" w:rsidP="00782E00"/>
    <w:p w14:paraId="3CF2CE8F" w14:textId="280EE935" w:rsidR="006E46E5" w:rsidRDefault="006E46E5" w:rsidP="00782E00"/>
    <w:p w14:paraId="5F15586A" w14:textId="77777777" w:rsidR="00EC47B9" w:rsidRDefault="00EC47B9" w:rsidP="00782E00"/>
    <w:p w14:paraId="49EB15B2" w14:textId="77777777" w:rsidR="006E46E5" w:rsidRDefault="006E46E5" w:rsidP="00782E00"/>
    <w:p w14:paraId="5AAC2E05" w14:textId="77777777" w:rsidR="006E46E5" w:rsidRDefault="006E46E5" w:rsidP="00782E00"/>
    <w:p w14:paraId="1A6E6649" w14:textId="77777777" w:rsidR="006E46E5" w:rsidRDefault="006E46E5" w:rsidP="00782E00"/>
    <w:p w14:paraId="1856CAA6" w14:textId="77777777" w:rsidR="006E46E5" w:rsidRDefault="006E46E5" w:rsidP="00782E00"/>
    <w:p w14:paraId="54A90AC2" w14:textId="77777777" w:rsidR="006E46E5" w:rsidRDefault="006E46E5" w:rsidP="00782E00"/>
    <w:p w14:paraId="740EA71D" w14:textId="77777777" w:rsidR="006E46E5" w:rsidRDefault="006E46E5" w:rsidP="00782E00"/>
    <w:p w14:paraId="712E004A" w14:textId="77777777" w:rsidR="006E46E5" w:rsidRDefault="006E46E5" w:rsidP="00782E00"/>
    <w:p w14:paraId="0CCE015C" w14:textId="77777777" w:rsidR="006E46E5" w:rsidRDefault="006E46E5" w:rsidP="00782E00"/>
    <w:p w14:paraId="5616DE3E" w14:textId="77777777" w:rsidR="006E46E5" w:rsidRDefault="006E46E5" w:rsidP="00782E00"/>
    <w:p w14:paraId="4658D6BA" w14:textId="77777777" w:rsidR="006E46E5" w:rsidRDefault="006E46E5" w:rsidP="00782E00"/>
    <w:p w14:paraId="77317258" w14:textId="497DB299" w:rsidR="00782E00" w:rsidRDefault="00782E00" w:rsidP="00782E00">
      <w:pPr>
        <w:rPr>
          <w:sz w:val="22"/>
        </w:rPr>
      </w:pPr>
      <w:r>
        <w:rPr>
          <w:noProof/>
          <w:lang w:eastAsia="en-GB"/>
        </w:rPr>
        <w:lastRenderedPageBreak/>
        <mc:AlternateContent>
          <mc:Choice Requires="wps">
            <w:drawing>
              <wp:anchor distT="0" distB="0" distL="114300" distR="114300" simplePos="0" relativeHeight="252400640" behindDoc="0" locked="0" layoutInCell="1" allowOverlap="1" wp14:anchorId="06B4E717" wp14:editId="1BEB2835">
                <wp:simplePos x="0" y="0"/>
                <wp:positionH relativeFrom="column">
                  <wp:posOffset>2546350</wp:posOffset>
                </wp:positionH>
                <wp:positionV relativeFrom="paragraph">
                  <wp:posOffset>396240</wp:posOffset>
                </wp:positionV>
                <wp:extent cx="3649980" cy="304800"/>
                <wp:effectExtent l="0" t="0" r="26670" b="19050"/>
                <wp:wrapNone/>
                <wp:docPr id="1326" name="Text Box 1326"/>
                <wp:cNvGraphicFramePr/>
                <a:graphic xmlns:a="http://schemas.openxmlformats.org/drawingml/2006/main">
                  <a:graphicData uri="http://schemas.microsoft.com/office/word/2010/wordprocessingShape">
                    <wps:wsp>
                      <wps:cNvSpPr txBox="1"/>
                      <wps:spPr>
                        <a:xfrm>
                          <a:off x="0" y="0"/>
                          <a:ext cx="3649980" cy="304800"/>
                        </a:xfrm>
                        <a:prstGeom prst="rect">
                          <a:avLst/>
                        </a:prstGeom>
                        <a:solidFill>
                          <a:schemeClr val="lt1"/>
                        </a:solidFill>
                        <a:ln w="6350">
                          <a:solidFill>
                            <a:prstClr val="black"/>
                          </a:solidFill>
                        </a:ln>
                      </wps:spPr>
                      <wps:txbx>
                        <w:txbxContent>
                          <w:p w14:paraId="24631E3A" w14:textId="77777777" w:rsidR="00E71811" w:rsidRDefault="00E71811" w:rsidP="00782E00">
                            <w:r>
                              <w:t>Outputs all the Employees stored 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4E717" id="Text Box 1326" o:spid="_x0000_s1907" type="#_x0000_t202" style="position:absolute;margin-left:200.5pt;margin-top:31.2pt;width:287.4pt;height:24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" fillcolor="white [3201]" strokeweight=".5pt">
                <v:textbox>
                  <w:txbxContent>
                    <w:p w14:paraId="24631E3A" w14:textId="77777777" w:rsidR="00E71811" w:rsidRDefault="00E71811" w:rsidP="00782E00">
                      <w:r>
                        <w:t>Outputs all the Employees stored in the System</w:t>
                      </w:r>
                    </w:p>
                  </w:txbxContent>
                </v:textbox>
              </v:shape>
            </w:pict>
          </mc:Fallback>
        </mc:AlternateContent>
      </w:r>
      <w:r>
        <w:rPr>
          <w:sz w:val="22"/>
        </w:rPr>
        <w:t xml:space="preserve">However, in the Customer, Employee </w:t>
      </w:r>
      <w:r w:rsidR="00893E5F">
        <w:rPr>
          <w:sz w:val="22"/>
        </w:rPr>
        <w:t>UC</w:t>
      </w:r>
      <w:r>
        <w:rPr>
          <w:sz w:val="22"/>
        </w:rPr>
        <w:t>s. It outputs their details and shows them to the User. Employee have their own Images. In this example. The Employee Profile of BarryAllen in the program will be:</w:t>
      </w:r>
    </w:p>
    <w:p w14:paraId="3EFC9A8C" w14:textId="25ED2890" w:rsidR="00782E00" w:rsidRDefault="00782E00" w:rsidP="00782E00">
      <w:r>
        <w:rPr>
          <w:noProof/>
          <w:lang w:eastAsia="en-GB"/>
        </w:rPr>
        <mc:AlternateContent>
          <mc:Choice Requires="wps">
            <w:drawing>
              <wp:anchor distT="0" distB="0" distL="114300" distR="114300" simplePos="0" relativeHeight="252401664" behindDoc="0" locked="0" layoutInCell="1" allowOverlap="1" wp14:anchorId="6512198F" wp14:editId="27723952">
                <wp:simplePos x="0" y="0"/>
                <wp:positionH relativeFrom="column">
                  <wp:posOffset>406400</wp:posOffset>
                </wp:positionH>
                <wp:positionV relativeFrom="paragraph">
                  <wp:posOffset>27940</wp:posOffset>
                </wp:positionV>
                <wp:extent cx="2133600" cy="1136650"/>
                <wp:effectExtent l="38100" t="0" r="19050" b="63500"/>
                <wp:wrapNone/>
                <wp:docPr id="1327" name="Straight Arrow Connector 1327"/>
                <wp:cNvGraphicFramePr/>
                <a:graphic xmlns:a="http://schemas.openxmlformats.org/drawingml/2006/main">
                  <a:graphicData uri="http://schemas.microsoft.com/office/word/2010/wordprocessingShape">
                    <wps:wsp>
                      <wps:cNvCnPr/>
                      <wps:spPr>
                        <a:xfrm flipH="1">
                          <a:off x="0" y="0"/>
                          <a:ext cx="2133600"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669386" id="Straight Arrow Connector 1327" o:spid="_x0000_s1026" type="#_x0000_t32" style="position:absolute;margin-left:32pt;margin-top:2.2pt;width:168pt;height:89.5pt;flip:x;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402688" behindDoc="0" locked="0" layoutInCell="1" allowOverlap="1" wp14:anchorId="026B6DFD" wp14:editId="640DBDE0">
                <wp:simplePos x="0" y="0"/>
                <wp:positionH relativeFrom="column">
                  <wp:posOffset>3314700</wp:posOffset>
                </wp:positionH>
                <wp:positionV relativeFrom="paragraph">
                  <wp:posOffset>193040</wp:posOffset>
                </wp:positionV>
                <wp:extent cx="3302000" cy="679450"/>
                <wp:effectExtent l="0" t="0" r="12700" b="25400"/>
                <wp:wrapNone/>
                <wp:docPr id="1329" name="Text Box 1329"/>
                <wp:cNvGraphicFramePr/>
                <a:graphic xmlns:a="http://schemas.openxmlformats.org/drawingml/2006/main">
                  <a:graphicData uri="http://schemas.microsoft.com/office/word/2010/wordprocessingShape">
                    <wps:wsp>
                      <wps:cNvSpPr txBox="1"/>
                      <wps:spPr>
                        <a:xfrm>
                          <a:off x="0" y="0"/>
                          <a:ext cx="3302000" cy="679450"/>
                        </a:xfrm>
                        <a:prstGeom prst="rect">
                          <a:avLst/>
                        </a:prstGeom>
                        <a:solidFill>
                          <a:schemeClr val="lt1"/>
                        </a:solidFill>
                        <a:ln w="6350">
                          <a:solidFill>
                            <a:prstClr val="black"/>
                          </a:solidFill>
                        </a:ln>
                      </wps:spPr>
                      <wps:txbx>
                        <w:txbxContent>
                          <w:p w14:paraId="43B4209F" w14:textId="77777777" w:rsidR="00E71811" w:rsidRDefault="00E71811" w:rsidP="00782E00">
                            <w:r>
                              <w:t>Displays the selected Employee details and any receipts, finance data related to the selected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6DFD" id="Text Box 1329" o:spid="_x0000_s1908" type="#_x0000_t202" style="position:absolute;margin-left:261pt;margin-top:15.2pt;width:260pt;height:53.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" fillcolor="white [3201]" strokeweight=".5pt">
                <v:textbox>
                  <w:txbxContent>
                    <w:p w14:paraId="43B4209F" w14:textId="77777777" w:rsidR="00E71811" w:rsidRDefault="00E71811" w:rsidP="00782E00">
                      <w:r>
                        <w:t>Displays the selected Employee details and any receipts, finance data related to the selected employee</w:t>
                      </w:r>
                    </w:p>
                  </w:txbxContent>
                </v:textbox>
              </v:shape>
            </w:pict>
          </mc:Fallback>
        </mc:AlternateContent>
      </w:r>
      <w:r>
        <w:rPr>
          <w:noProof/>
          <w:lang w:eastAsia="en-GB"/>
        </w:rPr>
        <w:drawing>
          <wp:anchor distT="0" distB="0" distL="114300" distR="114300" simplePos="0" relativeHeight="252378112" behindDoc="1" locked="0" layoutInCell="1" allowOverlap="1" wp14:anchorId="6E673569" wp14:editId="7E3A3853">
            <wp:simplePos x="0" y="0"/>
            <wp:positionH relativeFrom="column">
              <wp:posOffset>-603250</wp:posOffset>
            </wp:positionH>
            <wp:positionV relativeFrom="paragraph">
              <wp:posOffset>85725</wp:posOffset>
            </wp:positionV>
            <wp:extent cx="5067300" cy="3005455"/>
            <wp:effectExtent l="0" t="0" r="0" b="4445"/>
            <wp:wrapTight wrapText="bothSides">
              <wp:wrapPolygon edited="0">
                <wp:start x="0" y="0"/>
                <wp:lineTo x="0" y="21495"/>
                <wp:lineTo x="21519" y="21495"/>
                <wp:lineTo x="21519" y="0"/>
                <wp:lineTo x="0" y="0"/>
              </wp:wrapPolygon>
            </wp:wrapTight>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7300" cy="3005455"/>
                    </a:xfrm>
                    <a:prstGeom prst="rect">
                      <a:avLst/>
                    </a:prstGeom>
                    <a:noFill/>
                  </pic:spPr>
                </pic:pic>
              </a:graphicData>
            </a:graphic>
            <wp14:sizeRelH relativeFrom="page">
              <wp14:pctWidth>0</wp14:pctWidth>
            </wp14:sizeRelH>
            <wp14:sizeRelV relativeFrom="page">
              <wp14:pctHeight>0</wp14:pctHeight>
            </wp14:sizeRelV>
          </wp:anchor>
        </w:drawing>
      </w:r>
    </w:p>
    <w:p w14:paraId="7BC1BB02" w14:textId="4B14FA69" w:rsidR="00782E00" w:rsidRDefault="00782E00" w:rsidP="00782E00">
      <w:r>
        <w:rPr>
          <w:noProof/>
          <w:lang w:eastAsia="en-GB"/>
        </w:rPr>
        <mc:AlternateContent>
          <mc:Choice Requires="wps">
            <w:drawing>
              <wp:anchor distT="0" distB="0" distL="114300" distR="114300" simplePos="0" relativeHeight="252403712" behindDoc="0" locked="0" layoutInCell="1" allowOverlap="1" wp14:anchorId="0878E753" wp14:editId="1A8FD552">
                <wp:simplePos x="0" y="0"/>
                <wp:positionH relativeFrom="column">
                  <wp:posOffset>-152400</wp:posOffset>
                </wp:positionH>
                <wp:positionV relativeFrom="paragraph">
                  <wp:posOffset>324485</wp:posOffset>
                </wp:positionV>
                <wp:extent cx="3429000" cy="266700"/>
                <wp:effectExtent l="38100" t="0" r="19050" b="95250"/>
                <wp:wrapNone/>
                <wp:docPr id="1330" name="Straight Arrow Connector 1330"/>
                <wp:cNvGraphicFramePr/>
                <a:graphic xmlns:a="http://schemas.openxmlformats.org/drawingml/2006/main">
                  <a:graphicData uri="http://schemas.microsoft.com/office/word/2010/wordprocessingShape">
                    <wps:wsp>
                      <wps:cNvCnPr/>
                      <wps:spPr>
                        <a:xfrm flipH="1">
                          <a:off x="0" y="0"/>
                          <a:ext cx="34290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4558F3" id="Straight Arrow Connector 1330" o:spid="_x0000_s1026" type="#_x0000_t32" style="position:absolute;margin-left:-12pt;margin-top:25.55pt;width:270pt;height:21pt;flip:x;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" strokecolor="#5b9bd5 [3204]" strokeweight=".5pt">
                <v:stroke endarrow="block" joinstyle="miter"/>
              </v:shape>
            </w:pict>
          </mc:Fallback>
        </mc:AlternateContent>
      </w:r>
    </w:p>
    <w:p w14:paraId="523026E0" w14:textId="77777777" w:rsidR="00782E00" w:rsidRDefault="00782E00" w:rsidP="00782E00"/>
    <w:p w14:paraId="1C502FA0" w14:textId="77777777" w:rsidR="00782E00" w:rsidRDefault="00782E00" w:rsidP="00782E00"/>
    <w:p w14:paraId="4B3FD535" w14:textId="77777777" w:rsidR="00782E00" w:rsidRDefault="00782E00" w:rsidP="00782E00"/>
    <w:p w14:paraId="6AE3220D" w14:textId="77777777" w:rsidR="00782E00" w:rsidRDefault="00782E00" w:rsidP="00782E00"/>
    <w:p w14:paraId="269E37B9" w14:textId="77777777" w:rsidR="00782E00" w:rsidRDefault="00782E00" w:rsidP="00782E00"/>
    <w:p w14:paraId="1ECC765F" w14:textId="486F94E4" w:rsidR="00782E00" w:rsidRDefault="00CB1614" w:rsidP="00782E00">
      <w:r>
        <w:rPr>
          <w:noProof/>
          <w:lang w:eastAsia="en-GB"/>
        </w:rPr>
        <mc:AlternateContent>
          <mc:Choice Requires="wps">
            <w:drawing>
              <wp:anchor distT="0" distB="0" distL="114300" distR="114300" simplePos="0" relativeHeight="252509184" behindDoc="0" locked="0" layoutInCell="1" allowOverlap="1" wp14:anchorId="70DA0931" wp14:editId="3D53EBA3">
                <wp:simplePos x="0" y="0"/>
                <wp:positionH relativeFrom="column">
                  <wp:posOffset>1476375</wp:posOffset>
                </wp:positionH>
                <wp:positionV relativeFrom="paragraph">
                  <wp:posOffset>161290</wp:posOffset>
                </wp:positionV>
                <wp:extent cx="1022350" cy="1466850"/>
                <wp:effectExtent l="38100" t="0" r="25400" b="57150"/>
                <wp:wrapNone/>
                <wp:docPr id="1334" name="Straight Arrow Connector 1334"/>
                <wp:cNvGraphicFramePr/>
                <a:graphic xmlns:a="http://schemas.openxmlformats.org/drawingml/2006/main">
                  <a:graphicData uri="http://schemas.microsoft.com/office/word/2010/wordprocessingShape">
                    <wps:wsp>
                      <wps:cNvCnPr/>
                      <wps:spPr>
                        <a:xfrm flipH="1">
                          <a:off x="0" y="0"/>
                          <a:ext cx="102235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4532A" id="Straight Arrow Connector 1334" o:spid="_x0000_s1026" type="#_x0000_t32" style="position:absolute;margin-left:116.25pt;margin-top:12.7pt;width:80.5pt;height:115.5pt;flip:x;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" strokecolor="#5b9bd5 [3204]" strokeweight=".5pt">
                <v:stroke endarrow="block" joinstyle="miter"/>
              </v:shape>
            </w:pict>
          </mc:Fallback>
        </mc:AlternateContent>
      </w:r>
    </w:p>
    <w:p w14:paraId="24E5DCE6" w14:textId="77777777" w:rsidR="00782E00" w:rsidRDefault="00782E00" w:rsidP="00782E00"/>
    <w:p w14:paraId="50D661C2" w14:textId="6E72E2B1" w:rsidR="00782E00" w:rsidRDefault="00CB1614" w:rsidP="00782E00">
      <w:r>
        <w:rPr>
          <w:noProof/>
          <w:lang w:eastAsia="en-GB"/>
        </w:rPr>
        <w:drawing>
          <wp:anchor distT="0" distB="0" distL="114300" distR="114300" simplePos="0" relativeHeight="252508160" behindDoc="1" locked="0" layoutInCell="1" allowOverlap="1" wp14:anchorId="04BF4C47" wp14:editId="5ECEA3A1">
            <wp:simplePos x="0" y="0"/>
            <wp:positionH relativeFrom="margin">
              <wp:align>center</wp:align>
            </wp:positionH>
            <wp:positionV relativeFrom="paragraph">
              <wp:posOffset>335280</wp:posOffset>
            </wp:positionV>
            <wp:extent cx="5362575" cy="3181350"/>
            <wp:effectExtent l="0" t="0" r="9525" b="0"/>
            <wp:wrapTight wrapText="bothSides">
              <wp:wrapPolygon edited="0">
                <wp:start x="0" y="0"/>
                <wp:lineTo x="0" y="21471"/>
                <wp:lineTo x="21562" y="21471"/>
                <wp:lineTo x="21562" y="0"/>
                <wp:lineTo x="0" y="0"/>
              </wp:wrapPolygon>
            </wp:wrapTight>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25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E00">
        <w:rPr>
          <w:noProof/>
          <w:lang w:eastAsia="en-GB"/>
        </w:rPr>
        <mc:AlternateContent>
          <mc:Choice Requires="wps">
            <w:drawing>
              <wp:anchor distT="0" distB="0" distL="114300" distR="114300" simplePos="0" relativeHeight="252510208" behindDoc="0" locked="0" layoutInCell="1" allowOverlap="1" wp14:anchorId="214F0E08" wp14:editId="7BAFBA94">
                <wp:simplePos x="0" y="0"/>
                <wp:positionH relativeFrom="column">
                  <wp:posOffset>4413250</wp:posOffset>
                </wp:positionH>
                <wp:positionV relativeFrom="paragraph">
                  <wp:posOffset>222250</wp:posOffset>
                </wp:positionV>
                <wp:extent cx="463550" cy="1282700"/>
                <wp:effectExtent l="38100" t="0" r="31750" b="50800"/>
                <wp:wrapNone/>
                <wp:docPr id="1339" name="Straight Arrow Connector 1339"/>
                <wp:cNvGraphicFramePr/>
                <a:graphic xmlns:a="http://schemas.openxmlformats.org/drawingml/2006/main">
                  <a:graphicData uri="http://schemas.microsoft.com/office/word/2010/wordprocessingShape">
                    <wps:wsp>
                      <wps:cNvCnPr/>
                      <wps:spPr>
                        <a:xfrm flipH="1">
                          <a:off x="0" y="0"/>
                          <a:ext cx="463550" cy="128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D25146" id="Straight Arrow Connector 1339" o:spid="_x0000_s1026" type="#_x0000_t32" style="position:absolute;margin-left:347.5pt;margin-top:17.5pt;width:36.5pt;height:101pt;flip:x;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" strokecolor="#5b9bd5 [3204]" strokeweight=".5pt">
                <v:stroke endarrow="block" joinstyle="miter"/>
              </v:shape>
            </w:pict>
          </mc:Fallback>
        </mc:AlternateContent>
      </w:r>
      <w:r w:rsidR="00782E00">
        <w:rPr>
          <w:noProof/>
          <w:lang w:eastAsia="en-GB"/>
        </w:rPr>
        <mc:AlternateContent>
          <mc:Choice Requires="wps">
            <w:drawing>
              <wp:anchor distT="0" distB="0" distL="114300" distR="114300" simplePos="0" relativeHeight="252405760" behindDoc="0" locked="0" layoutInCell="1" allowOverlap="1" wp14:anchorId="779F9728" wp14:editId="51167075">
                <wp:simplePos x="0" y="0"/>
                <wp:positionH relativeFrom="column">
                  <wp:posOffset>3403600</wp:posOffset>
                </wp:positionH>
                <wp:positionV relativeFrom="paragraph">
                  <wp:posOffset>-412750</wp:posOffset>
                </wp:positionV>
                <wp:extent cx="3302000" cy="679450"/>
                <wp:effectExtent l="0" t="0" r="12700" b="25400"/>
                <wp:wrapNone/>
                <wp:docPr id="1333" name="Text Box 1333"/>
                <wp:cNvGraphicFramePr/>
                <a:graphic xmlns:a="http://schemas.openxmlformats.org/drawingml/2006/main">
                  <a:graphicData uri="http://schemas.microsoft.com/office/word/2010/wordprocessingShape">
                    <wps:wsp>
                      <wps:cNvSpPr txBox="1"/>
                      <wps:spPr>
                        <a:xfrm>
                          <a:off x="0" y="0"/>
                          <a:ext cx="3302000" cy="679450"/>
                        </a:xfrm>
                        <a:prstGeom prst="rect">
                          <a:avLst/>
                        </a:prstGeom>
                        <a:solidFill>
                          <a:schemeClr val="lt1"/>
                        </a:solidFill>
                        <a:ln w="6350">
                          <a:solidFill>
                            <a:prstClr val="black"/>
                          </a:solidFill>
                        </a:ln>
                      </wps:spPr>
                      <wps:txbx>
                        <w:txbxContent>
                          <w:p w14:paraId="6C5A4850" w14:textId="77777777" w:rsidR="00E71811" w:rsidRDefault="00E71811" w:rsidP="00782E00">
                            <w:r>
                              <w:t>Displays the selected Customer details and any receipts, finance data related to the selected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F9728" id="Text Box 1333" o:spid="_x0000_s1909" type="#_x0000_t202" style="position:absolute;margin-left:268pt;margin-top:-32.5pt;width:260pt;height:53.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" fillcolor="white [3201]" strokeweight=".5pt">
                <v:textbox>
                  <w:txbxContent>
                    <w:p w14:paraId="6C5A4850" w14:textId="77777777" w:rsidR="00E71811" w:rsidRDefault="00E71811" w:rsidP="00782E00">
                      <w:r>
                        <w:t>Displays the selected Customer details and any receipts, finance data related to the selected Customer</w:t>
                      </w:r>
                    </w:p>
                  </w:txbxContent>
                </v:textbox>
              </v:shape>
            </w:pict>
          </mc:Fallback>
        </mc:AlternateContent>
      </w:r>
      <w:r w:rsidR="00782E00">
        <w:rPr>
          <w:noProof/>
          <w:lang w:eastAsia="en-GB"/>
        </w:rPr>
        <mc:AlternateContent>
          <mc:Choice Requires="wps">
            <w:drawing>
              <wp:anchor distT="0" distB="0" distL="114300" distR="114300" simplePos="0" relativeHeight="252404736" behindDoc="0" locked="0" layoutInCell="1" allowOverlap="1" wp14:anchorId="4076CB33" wp14:editId="64E508D3">
                <wp:simplePos x="0" y="0"/>
                <wp:positionH relativeFrom="column">
                  <wp:posOffset>2425700</wp:posOffset>
                </wp:positionH>
                <wp:positionV relativeFrom="paragraph">
                  <wp:posOffset>-717550</wp:posOffset>
                </wp:positionV>
                <wp:extent cx="3649980" cy="304800"/>
                <wp:effectExtent l="0" t="0" r="26670" b="19050"/>
                <wp:wrapNone/>
                <wp:docPr id="1332" name="Text Box 1332"/>
                <wp:cNvGraphicFramePr/>
                <a:graphic xmlns:a="http://schemas.openxmlformats.org/drawingml/2006/main">
                  <a:graphicData uri="http://schemas.microsoft.com/office/word/2010/wordprocessingShape">
                    <wps:wsp>
                      <wps:cNvSpPr txBox="1"/>
                      <wps:spPr>
                        <a:xfrm>
                          <a:off x="0" y="0"/>
                          <a:ext cx="3649980" cy="304800"/>
                        </a:xfrm>
                        <a:prstGeom prst="rect">
                          <a:avLst/>
                        </a:prstGeom>
                        <a:solidFill>
                          <a:schemeClr val="lt1"/>
                        </a:solidFill>
                        <a:ln w="6350">
                          <a:solidFill>
                            <a:prstClr val="black"/>
                          </a:solidFill>
                        </a:ln>
                      </wps:spPr>
                      <wps:txbx>
                        <w:txbxContent>
                          <w:p w14:paraId="1B087059" w14:textId="77777777" w:rsidR="00E71811" w:rsidRDefault="00E71811" w:rsidP="00782E00">
                            <w:r>
                              <w:t>Outputs all the Customers stored 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CB33" id="Text Box 1332" o:spid="_x0000_s1910" type="#_x0000_t202" style="position:absolute;margin-left:191pt;margin-top:-56.5pt;width:287.4pt;height:24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" fillcolor="white [3201]" strokeweight=".5pt">
                <v:textbox>
                  <w:txbxContent>
                    <w:p w14:paraId="1B087059" w14:textId="77777777" w:rsidR="00E71811" w:rsidRDefault="00E71811" w:rsidP="00782E00">
                      <w:r>
                        <w:t>Outputs all the Customers stored in the System</w:t>
                      </w:r>
                    </w:p>
                  </w:txbxContent>
                </v:textbox>
              </v:shape>
            </w:pict>
          </mc:Fallback>
        </mc:AlternateContent>
      </w:r>
    </w:p>
    <w:p w14:paraId="3BB43689" w14:textId="77777777" w:rsidR="00CB1614" w:rsidRDefault="00CB1614" w:rsidP="00782E00"/>
    <w:p w14:paraId="52CC9190" w14:textId="77777777" w:rsidR="00CB1614" w:rsidRDefault="00CB1614" w:rsidP="00782E00"/>
    <w:p w14:paraId="0CF9263F" w14:textId="77777777" w:rsidR="00CB1614" w:rsidRDefault="00CB1614" w:rsidP="00782E00"/>
    <w:p w14:paraId="4D3CE5B3" w14:textId="77777777" w:rsidR="00CB1614" w:rsidRDefault="00CB1614" w:rsidP="00782E00"/>
    <w:p w14:paraId="3444E150" w14:textId="77777777" w:rsidR="00CB1614" w:rsidRDefault="00CB1614" w:rsidP="00782E00"/>
    <w:p w14:paraId="5184995F" w14:textId="77777777" w:rsidR="00CB1614" w:rsidRDefault="00CB1614" w:rsidP="00782E00"/>
    <w:p w14:paraId="66FCAD26" w14:textId="77777777" w:rsidR="00CB1614" w:rsidRDefault="00CB1614" w:rsidP="00782E00"/>
    <w:p w14:paraId="068B6A44" w14:textId="77777777" w:rsidR="00CB1614" w:rsidRDefault="00CB1614" w:rsidP="00782E00"/>
    <w:p w14:paraId="2D7875EA" w14:textId="77777777" w:rsidR="00CB1614" w:rsidRDefault="00CB1614" w:rsidP="00782E00"/>
    <w:p w14:paraId="4B7141E4" w14:textId="43A76245" w:rsidR="00782E00" w:rsidRDefault="00782E00" w:rsidP="00782E00">
      <w:r>
        <w:t xml:space="preserve">As stated one of my objects was to be able to print/output receipts. Which I have been able to make during the </w:t>
      </w:r>
      <w:r w:rsidR="00CB1614">
        <w:t>time bound</w:t>
      </w:r>
      <w:r>
        <w:t xml:space="preserve"> of my course. The colour scheme in the next screenshots are White Theme and Blue style as the user picked. </w:t>
      </w:r>
    </w:p>
    <w:p w14:paraId="52F9AFAE" w14:textId="1CD668F7" w:rsidR="00782E00" w:rsidRDefault="00782E00" w:rsidP="00782E00">
      <w:r>
        <w:t xml:space="preserve">It’s a </w:t>
      </w:r>
      <w:r w:rsidR="00CB1614">
        <w:t>fairly</w:t>
      </w:r>
      <w:r>
        <w:t xml:space="preserve"> good positions on the top bar of the pane, with buttons two one side and drop down list to the other side. I was also able to add a drop down list for Ascending(ASC) and DESC. </w:t>
      </w:r>
      <w:r>
        <w:br/>
        <w:t xml:space="preserve">Its easy to navigate to the button as well. </w:t>
      </w:r>
    </w:p>
    <w:p w14:paraId="4FD5769C" w14:textId="55E594D8" w:rsidR="00782E00" w:rsidRDefault="00782E00" w:rsidP="00782E00">
      <w:r>
        <w:t>The user must pick a selected a receipt at first:</w:t>
      </w:r>
    </w:p>
    <w:p w14:paraId="4B3414B0" w14:textId="1FC33137" w:rsidR="00782E00" w:rsidRDefault="00782E00" w:rsidP="00782E00">
      <w:r>
        <w:rPr>
          <w:noProof/>
          <w:lang w:eastAsia="en-GB"/>
        </w:rPr>
        <w:drawing>
          <wp:inline distT="0" distB="0" distL="0" distR="0" wp14:anchorId="26BE1456" wp14:editId="5EF463DA">
            <wp:extent cx="6334125" cy="2219325"/>
            <wp:effectExtent l="0" t="0" r="9525" b="952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4125" cy="2219325"/>
                    </a:xfrm>
                    <a:prstGeom prst="rect">
                      <a:avLst/>
                    </a:prstGeom>
                    <a:noFill/>
                    <a:ln>
                      <a:noFill/>
                    </a:ln>
                  </pic:spPr>
                </pic:pic>
              </a:graphicData>
            </a:graphic>
          </wp:inline>
        </w:drawing>
      </w:r>
    </w:p>
    <w:p w14:paraId="280A91DC" w14:textId="77777777" w:rsidR="00782E00" w:rsidRDefault="00782E00" w:rsidP="00782E00">
      <w:r>
        <w:t>Then upon clicking the options provided on top, they will be able to produce a print and even store the document as a reminder in their own receipts folders if they wish to.</w:t>
      </w:r>
    </w:p>
    <w:p w14:paraId="388A6A4E" w14:textId="77777777" w:rsidR="00782E00" w:rsidRDefault="00782E00" w:rsidP="00782E00">
      <w:r>
        <w:t>Clicking PrintReceipt causes the PrintDialog to show to let you choose the printer and have properties, however before printing you have to save the document. In the next picture I created a folder for the receipt and saved the new receipt.</w:t>
      </w:r>
    </w:p>
    <w:p w14:paraId="311D13D2" w14:textId="3F93A289" w:rsidR="00782E00" w:rsidRDefault="00782E00" w:rsidP="00782E00">
      <w:r>
        <w:rPr>
          <w:noProof/>
          <w:lang w:eastAsia="en-GB"/>
        </w:rPr>
        <w:lastRenderedPageBreak/>
        <w:drawing>
          <wp:inline distT="0" distB="0" distL="0" distR="0" wp14:anchorId="651EECEC" wp14:editId="345F2820">
            <wp:extent cx="5734050" cy="3438525"/>
            <wp:effectExtent l="0" t="0" r="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38E1ED4" w14:textId="2099F91F" w:rsidR="00782E00" w:rsidRDefault="00782E00" w:rsidP="00782E00">
      <w:r>
        <w:t xml:space="preserve">Once the PDF containing the receipt is saved, it will automatically open showing the </w:t>
      </w:r>
      <w:r w:rsidR="00CB1614">
        <w:t>Receipt. This</w:t>
      </w:r>
      <w:r>
        <w:t xml:space="preserve"> all correlates to the value we had in the ListView, is now printed and saved and can be used again to email which can be send as an attachment in the Email Form.</w:t>
      </w:r>
    </w:p>
    <w:p w14:paraId="3E41860E" w14:textId="04A03FD8" w:rsidR="00782E00" w:rsidRDefault="00782E00" w:rsidP="00782E00">
      <w:r>
        <w:rPr>
          <w:noProof/>
          <w:lang w:eastAsia="en-GB"/>
        </w:rPr>
        <w:drawing>
          <wp:anchor distT="0" distB="0" distL="114300" distR="114300" simplePos="0" relativeHeight="252379136" behindDoc="1" locked="0" layoutInCell="1" allowOverlap="1" wp14:anchorId="26FFFED4" wp14:editId="172C02AA">
            <wp:simplePos x="0" y="0"/>
            <wp:positionH relativeFrom="page">
              <wp:align>left</wp:align>
            </wp:positionH>
            <wp:positionV relativeFrom="paragraph">
              <wp:posOffset>10795</wp:posOffset>
            </wp:positionV>
            <wp:extent cx="5731510" cy="4638040"/>
            <wp:effectExtent l="0" t="0" r="2540" b="0"/>
            <wp:wrapTight wrapText="bothSides">
              <wp:wrapPolygon edited="0">
                <wp:start x="0" y="0"/>
                <wp:lineTo x="0" y="21470"/>
                <wp:lineTo x="21538" y="21470"/>
                <wp:lineTo x="21538" y="0"/>
                <wp:lineTo x="0" y="0"/>
              </wp:wrapPolygon>
            </wp:wrapTight>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638040"/>
                    </a:xfrm>
                    <a:prstGeom prst="rect">
                      <a:avLst/>
                    </a:prstGeom>
                    <a:noFill/>
                  </pic:spPr>
                </pic:pic>
              </a:graphicData>
            </a:graphic>
            <wp14:sizeRelH relativeFrom="page">
              <wp14:pctWidth>0</wp14:pctWidth>
            </wp14:sizeRelH>
            <wp14:sizeRelV relativeFrom="page">
              <wp14:pctHeight>0</wp14:pctHeight>
            </wp14:sizeRelV>
          </wp:anchor>
        </w:drawing>
      </w:r>
    </w:p>
    <w:p w14:paraId="72C09529" w14:textId="77777777" w:rsidR="00782E00" w:rsidRDefault="00782E00" w:rsidP="00782E00"/>
    <w:p w14:paraId="61272A12" w14:textId="71F6BE11" w:rsidR="00782E00" w:rsidRDefault="00782E00" w:rsidP="00782E00">
      <w:r>
        <w:rPr>
          <w:noProof/>
          <w:lang w:eastAsia="en-GB"/>
        </w:rPr>
        <mc:AlternateContent>
          <mc:Choice Requires="wps">
            <w:drawing>
              <wp:anchor distT="0" distB="0" distL="114300" distR="114300" simplePos="0" relativeHeight="252409856" behindDoc="0" locked="0" layoutInCell="1" allowOverlap="1" wp14:anchorId="45DFCFCD" wp14:editId="589D0D64">
                <wp:simplePos x="0" y="0"/>
                <wp:positionH relativeFrom="column">
                  <wp:posOffset>3924300</wp:posOffset>
                </wp:positionH>
                <wp:positionV relativeFrom="paragraph">
                  <wp:posOffset>2563495</wp:posOffset>
                </wp:positionV>
                <wp:extent cx="809625" cy="923925"/>
                <wp:effectExtent l="38100" t="76200" r="47625" b="85725"/>
                <wp:wrapNone/>
                <wp:docPr id="1008" name="Elbow Connector 1008"/>
                <wp:cNvGraphicFramePr/>
                <a:graphic xmlns:a="http://schemas.openxmlformats.org/drawingml/2006/main">
                  <a:graphicData uri="http://schemas.microsoft.com/office/word/2010/wordprocessingShape">
                    <wps:wsp>
                      <wps:cNvCnPr/>
                      <wps:spPr>
                        <a:xfrm>
                          <a:off x="0" y="0"/>
                          <a:ext cx="809625" cy="923925"/>
                        </a:xfrm>
                        <a:prstGeom prst="bentConnector3">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2D1F66" id="Elbow Connector 1008" o:spid="_x0000_s1026" type="#_x0000_t34" style="position:absolute;margin-left:309pt;margin-top:201.85pt;width:63.75pt;height:72.7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" strokecolor="#ed7d31 [3205]" strokeweight="1.5pt">
                <v:stroke startarrow="block" endarrow="block"/>
              </v:shape>
            </w:pict>
          </mc:Fallback>
        </mc:AlternateContent>
      </w:r>
    </w:p>
    <w:p w14:paraId="13DA5F0B" w14:textId="4435F1B1" w:rsidR="00CB1614" w:rsidRPr="00CB1614" w:rsidRDefault="00E71811" w:rsidP="00CB1614">
      <w:bookmarkStart w:id="34" w:name="_Toc445451572"/>
      <w:r>
        <w:rPr>
          <w:noProof/>
          <w:lang w:eastAsia="en-GB"/>
        </w:rPr>
        <w:drawing>
          <wp:anchor distT="0" distB="0" distL="114300" distR="114300" simplePos="0" relativeHeight="252380160" behindDoc="1" locked="0" layoutInCell="1" allowOverlap="1" wp14:anchorId="3FCFEE91" wp14:editId="2129307D">
            <wp:simplePos x="0" y="0"/>
            <wp:positionH relativeFrom="page">
              <wp:align>right</wp:align>
            </wp:positionH>
            <wp:positionV relativeFrom="paragraph">
              <wp:posOffset>293914</wp:posOffset>
            </wp:positionV>
            <wp:extent cx="1985645" cy="3531235"/>
            <wp:effectExtent l="0" t="0" r="0" b="0"/>
            <wp:wrapThrough wrapText="bothSides">
              <wp:wrapPolygon edited="0">
                <wp:start x="0" y="0"/>
                <wp:lineTo x="0" y="21441"/>
                <wp:lineTo x="21344" y="21441"/>
                <wp:lineTo x="21344" y="0"/>
                <wp:lineTo x="0" y="0"/>
              </wp:wrapPolygon>
            </wp:wrapThrough>
            <wp:docPr id="1010" name="Picture 1010" descr="20160307_14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20160307_1408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5645" cy="3531235"/>
                    </a:xfrm>
                    <a:prstGeom prst="rect">
                      <a:avLst/>
                    </a:prstGeom>
                    <a:noFill/>
                  </pic:spPr>
                </pic:pic>
              </a:graphicData>
            </a:graphic>
            <wp14:sizeRelH relativeFrom="page">
              <wp14:pctWidth>0</wp14:pctWidth>
            </wp14:sizeRelH>
            <wp14:sizeRelV relativeFrom="page">
              <wp14:pctHeight>0</wp14:pctHeight>
            </wp14:sizeRelV>
          </wp:anchor>
        </w:drawing>
      </w:r>
    </w:p>
    <w:bookmarkStart w:id="35" w:name="_Toc449432708"/>
    <w:p w14:paraId="3685EF33" w14:textId="70A4BBB8" w:rsidR="00782E00" w:rsidRDefault="00A262DB" w:rsidP="00782E00">
      <w:pPr>
        <w:pStyle w:val="Heading2"/>
        <w:rPr>
          <w:rStyle w:val="mw-headline"/>
        </w:rPr>
      </w:pPr>
      <w:r>
        <w:rPr>
          <w:noProof/>
          <w:lang w:eastAsia="en-GB"/>
        </w:rPr>
        <w:lastRenderedPageBreak/>
        <mc:AlternateContent>
          <mc:Choice Requires="wpg">
            <w:drawing>
              <wp:anchor distT="0" distB="0" distL="114300" distR="114300" simplePos="0" relativeHeight="252477440" behindDoc="0" locked="0" layoutInCell="1" allowOverlap="1" wp14:anchorId="7AC26FE9" wp14:editId="1DA8C816">
                <wp:simplePos x="0" y="0"/>
                <wp:positionH relativeFrom="column">
                  <wp:posOffset>136478</wp:posOffset>
                </wp:positionH>
                <wp:positionV relativeFrom="paragraph">
                  <wp:posOffset>143301</wp:posOffset>
                </wp:positionV>
                <wp:extent cx="4906369" cy="2278882"/>
                <wp:effectExtent l="0" t="0" r="0" b="26670"/>
                <wp:wrapNone/>
                <wp:docPr id="1249" name="Group 1249"/>
                <wp:cNvGraphicFramePr/>
                <a:graphic xmlns:a="http://schemas.openxmlformats.org/drawingml/2006/main">
                  <a:graphicData uri="http://schemas.microsoft.com/office/word/2010/wordprocessingGroup">
                    <wpg:wgp>
                      <wpg:cNvGrpSpPr/>
                      <wpg:grpSpPr>
                        <a:xfrm>
                          <a:off x="0" y="0"/>
                          <a:ext cx="4906369" cy="2278882"/>
                          <a:chOff x="0" y="0"/>
                          <a:chExt cx="4906369" cy="2278882"/>
                        </a:xfrm>
                      </wpg:grpSpPr>
                      <wpg:grpSp>
                        <wpg:cNvPr id="1242" name="Group 1242"/>
                        <wpg:cNvGrpSpPr/>
                        <wpg:grpSpPr>
                          <a:xfrm>
                            <a:off x="0" y="0"/>
                            <a:ext cx="4038927" cy="2278882"/>
                            <a:chOff x="0" y="0"/>
                            <a:chExt cx="4038927" cy="2278882"/>
                          </a:xfrm>
                        </wpg:grpSpPr>
                        <wpg:grpSp>
                          <wpg:cNvPr id="1241" name="Group 1241"/>
                          <wpg:cNvGrpSpPr/>
                          <wpg:grpSpPr>
                            <a:xfrm>
                              <a:off x="0" y="0"/>
                              <a:ext cx="4038927" cy="2278882"/>
                              <a:chOff x="0" y="0"/>
                              <a:chExt cx="4038927" cy="2278882"/>
                            </a:xfrm>
                          </wpg:grpSpPr>
                          <wpg:grpSp>
                            <wpg:cNvPr id="1240" name="Group 1240"/>
                            <wpg:cNvGrpSpPr/>
                            <wpg:grpSpPr>
                              <a:xfrm>
                                <a:off x="566382" y="0"/>
                                <a:ext cx="3472545" cy="2278882"/>
                                <a:chOff x="0" y="0"/>
                                <a:chExt cx="3472545" cy="2278882"/>
                              </a:xfrm>
                            </wpg:grpSpPr>
                            <wpg:grpSp>
                              <wpg:cNvPr id="1204" name="Group 1204"/>
                              <wpg:cNvGrpSpPr/>
                              <wpg:grpSpPr>
                                <a:xfrm>
                                  <a:off x="150126" y="382137"/>
                                  <a:ext cx="3288666" cy="1896745"/>
                                  <a:chOff x="20470" y="0"/>
                                  <a:chExt cx="3288666" cy="1896745"/>
                                </a:xfrm>
                              </wpg:grpSpPr>
                              <wps:wsp>
                                <wps:cNvPr id="1119" name="Rectangle 1119"/>
                                <wps:cNvSpPr/>
                                <wps:spPr>
                                  <a:xfrm>
                                    <a:off x="20471" y="0"/>
                                    <a:ext cx="3288665" cy="18967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Rectangle 1121"/>
                                <wps:cNvSpPr/>
                                <wps:spPr>
                                  <a:xfrm>
                                    <a:off x="20470" y="375313"/>
                                    <a:ext cx="2470245" cy="368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Rectangle 1122"/>
                                <wps:cNvSpPr/>
                                <wps:spPr>
                                  <a:xfrm>
                                    <a:off x="1317009" y="429904"/>
                                    <a:ext cx="347980" cy="14986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Rectangle 1123"/>
                                <wps:cNvSpPr/>
                                <wps:spPr>
                                  <a:xfrm>
                                    <a:off x="75062" y="429904"/>
                                    <a:ext cx="368300" cy="25209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Rectangle 1125"/>
                                <wps:cNvSpPr/>
                                <wps:spPr>
                                  <a:xfrm>
                                    <a:off x="3111689" y="600501"/>
                                    <a:ext cx="170152" cy="28660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Rectangle 1126"/>
                                <wps:cNvSpPr/>
                                <wps:spPr>
                                  <a:xfrm>
                                    <a:off x="3104865" y="996286"/>
                                    <a:ext cx="170152" cy="28660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Rectangle 1127"/>
                                <wps:cNvSpPr/>
                                <wps:spPr>
                                  <a:xfrm>
                                    <a:off x="3111689" y="1433015"/>
                                    <a:ext cx="170152" cy="28660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Rectangle 1128"/>
                                <wps:cNvSpPr/>
                                <wps:spPr>
                                  <a:xfrm>
                                    <a:off x="1733265" y="429904"/>
                                    <a:ext cx="348018" cy="150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Oval 1129"/>
                                <wps:cNvSpPr/>
                                <wps:spPr>
                                  <a:xfrm>
                                    <a:off x="95534" y="798394"/>
                                    <a:ext cx="156845" cy="15684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Oval 1130"/>
                                <wps:cNvSpPr/>
                                <wps:spPr>
                                  <a:xfrm>
                                    <a:off x="1317009" y="777922"/>
                                    <a:ext cx="156845" cy="15684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Oval 1131"/>
                                <wps:cNvSpPr/>
                                <wps:spPr>
                                  <a:xfrm>
                                    <a:off x="1542197" y="777922"/>
                                    <a:ext cx="156845" cy="15684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Oval 1156"/>
                                <wps:cNvSpPr/>
                                <wps:spPr>
                                  <a:xfrm>
                                    <a:off x="1003110" y="1125940"/>
                                    <a:ext cx="156949" cy="15694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Oval 1161"/>
                                <wps:cNvSpPr/>
                                <wps:spPr>
                                  <a:xfrm>
                                    <a:off x="2920621" y="668740"/>
                                    <a:ext cx="156949" cy="15694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Oval 1162"/>
                                <wps:cNvSpPr/>
                                <wps:spPr>
                                  <a:xfrm>
                                    <a:off x="2920621" y="1057701"/>
                                    <a:ext cx="156949" cy="15694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Oval 1163"/>
                                <wps:cNvSpPr/>
                                <wps:spPr>
                                  <a:xfrm>
                                    <a:off x="2920621" y="1494430"/>
                                    <a:ext cx="156949" cy="15694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Oval 1168"/>
                                <wps:cNvSpPr/>
                                <wps:spPr>
                                  <a:xfrm>
                                    <a:off x="102358" y="184244"/>
                                    <a:ext cx="156845" cy="15684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Oval 1200"/>
                                <wps:cNvSpPr/>
                                <wps:spPr>
                                  <a:xfrm>
                                    <a:off x="1371600" y="184244"/>
                                    <a:ext cx="156845" cy="15684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Oval 1202"/>
                                <wps:cNvSpPr/>
                                <wps:spPr>
                                  <a:xfrm>
                                    <a:off x="1808328" y="170597"/>
                                    <a:ext cx="156949" cy="156949"/>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Rectangle 1203"/>
                                <wps:cNvSpPr/>
                                <wps:spPr>
                                  <a:xfrm>
                                    <a:off x="313898" y="0"/>
                                    <a:ext cx="368490" cy="1429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9" name="Straight Arrow Connector 1229"/>
                              <wps:cNvCnPr/>
                              <wps:spPr>
                                <a:xfrm flipV="1">
                                  <a:off x="791570" y="184245"/>
                                  <a:ext cx="341196" cy="252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0" name="Text Box 1230"/>
                              <wps:cNvSpPr txBox="1"/>
                              <wps:spPr>
                                <a:xfrm>
                                  <a:off x="1057358" y="0"/>
                                  <a:ext cx="484505"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57CBA" w14:textId="2A6D99FA" w:rsidR="00E71811" w:rsidRDefault="00E71811">
                                    <w:r>
                                      <w:t>Door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1" name="Text Box 1231"/>
                              <wps:cNvSpPr txBox="1"/>
                              <wps:spPr>
                                <a:xfrm>
                                  <a:off x="2504170" y="477567"/>
                                  <a:ext cx="9683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A16C8" w14:textId="23F6DCCC" w:rsidR="00E71811" w:rsidRPr="00A262DB" w:rsidRDefault="00E71811" w:rsidP="00A262DB">
                                    <w:pPr>
                                      <w:rPr>
                                        <w:sz w:val="22"/>
                                      </w:rPr>
                                    </w:pPr>
                                    <w:r w:rsidRPr="00A262DB">
                                      <w:rPr>
                                        <w:sz w:val="22"/>
                                      </w:rPr>
                                      <w:t>Store counter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2" name="Straight Arrow Connector 1232"/>
                              <wps:cNvCnPr/>
                              <wps:spPr>
                                <a:xfrm flipV="1">
                                  <a:off x="2442949" y="614149"/>
                                  <a:ext cx="116006" cy="129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3" name="Straight Arrow Connector 1233"/>
                              <wps:cNvCnPr/>
                              <wps:spPr>
                                <a:xfrm flipV="1">
                                  <a:off x="525439" y="866633"/>
                                  <a:ext cx="252484" cy="8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4" name="Text Box 1234"/>
                              <wps:cNvSpPr txBox="1"/>
                              <wps:spPr>
                                <a:xfrm>
                                  <a:off x="764195" y="764107"/>
                                  <a:ext cx="34290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60CE2" w14:textId="365AB313" w:rsidR="00E71811" w:rsidRDefault="00E71811" w:rsidP="00A262DB">
                                    <w:r>
                                      <w:t>PC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5" name="Straight Arrow Connector 1235"/>
                              <wps:cNvCnPr/>
                              <wps:spPr>
                                <a:xfrm>
                                  <a:off x="395785" y="1296537"/>
                                  <a:ext cx="191069" cy="2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6" name="Text Box 1236"/>
                              <wps:cNvSpPr txBox="1"/>
                              <wps:spPr>
                                <a:xfrm>
                                  <a:off x="545854" y="1180271"/>
                                  <a:ext cx="767715" cy="238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351002" w14:textId="4A04F5D4" w:rsidR="00E71811" w:rsidRDefault="00E71811" w:rsidP="00A262DB">
                                    <w:r>
                                      <w:t>Customer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8" name="Straight Arrow Connector 1238"/>
                              <wps:cNvCnPr/>
                              <wps:spPr>
                                <a:xfrm flipH="1" flipV="1">
                                  <a:off x="0" y="614149"/>
                                  <a:ext cx="27928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9" name="Text Box 1239"/>
                            <wps:cNvSpPr txBox="1"/>
                            <wps:spPr>
                              <a:xfrm>
                                <a:off x="0" y="395698"/>
                                <a:ext cx="77597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BF96BD" w14:textId="09474D48" w:rsidR="00E71811" w:rsidRDefault="00E71811" w:rsidP="00A262DB">
                                  <w:r>
                                    <w:t>Employee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227" name="Rectangle 1227"/>
                          <wps:cNvSpPr/>
                          <wps:spPr>
                            <a:xfrm>
                              <a:off x="1467134" y="2135875"/>
                              <a:ext cx="368490" cy="1429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8" name="Text Box 1248"/>
                        <wps:cNvSpPr txBox="1"/>
                        <wps:spPr>
                          <a:xfrm>
                            <a:off x="4019265" y="812042"/>
                            <a:ext cx="887104" cy="1241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A8054" w14:textId="6C8DFCEB" w:rsidR="00E71811" w:rsidRDefault="00E71811">
                              <w:r>
                                <w:t>*Simplified illustration of the store used to explain*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C26FE9" id="Group 1249" o:spid="_x0000_s1911" style="position:absolute;left:0;text-align:left;margin-left:10.75pt;margin-top:11.3pt;width:386.35pt;height:179.45pt;z-index:252477440" coordsize="49063,2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">
                <v:group id="Group 1242" o:spid="_x0000_s1912" style="position:absolute;width:40389;height:22788" coordsize="40389,22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6qFrsQAAADdAAAADwAAAGRycy9kb3ducmV2LnhtbERPS2vCQBC+F/wPywje&#10;6iaxFYmuIqLSgxR8gHgbsmMSzM6G7JrEf98tFHqbj+85i1VvKtFS40rLCuJxBII4s7rkXMHlvHuf&#10;gXAeWWNlmRS8yMFqOXhbYKptx0dqTz4XIYRdigoK7+tUSpcVZNCNbU0cuLttDPoAm1zqBrsQbiqZ&#10;RNFUGiw5NBRY06ag7HF6GgX7Drv1JN62h8d987qdP7+vh5iUGg379RyEp97/i//cXzrMTz4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6qFrsQAAADdAAAA&#10;DwAAAAAAAAAAAAAAAACqAgAAZHJzL2Rvd25yZXYueG1sUEsFBgAAAAAEAAQA+gAAAJsDAAAAAA==&#10;">
                  <v:group id="Group 1241" o:spid="_x0000_s1913" style="position:absolute;width:40389;height:22788" coordsize="40389,22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group id="Group 1240" o:spid="_x0000_s1914" style="position:absolute;left:5663;width:34726;height:22788" coordsize="34725,22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S+QscAAADdAAAADwAAAGRycy9kb3ducmV2LnhtbESPQWvCQBCF74X+h2UK&#10;3uom2kpJXUWkLT1IwVgQb0N2TILZ2ZDdJvHfdw6Ctxnem/e+Wa5H16ieulB7NpBOE1DEhbc1lwZ+&#10;D5/Pb6BCRLbYeCYDVwqwXj0+LDGzfuA99XkslYRwyNBAFWObaR2KihyGqW+JRTv7zmGUtSu17XCQ&#10;cNfoWZIstMOapaHClrYVFZf8zxn4GnDYzNOPfnc5b6+nw+vPcZeSMZOncfMOKtIY7+bb9bcV/NmL&#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DS+QscAAADd&#10;AAAADwAAAAAAAAAAAAAAAACqAgAAZHJzL2Rvd25yZXYueG1sUEsFBgAAAAAEAAQA+gAAAJ4DAAAA&#10;AA==&#10;">
                      <v:group id="Group 1204" o:spid="_x0000_s1915" style="position:absolute;left:1501;top:3821;width:32886;height:18967" coordorigin="204" coordsize="32886,18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gcUAAADdAAAADwAAAGRycy9kb3ducmV2LnhtbERPS2vCQBC+F/wPywi9&#10;1U1iKyV1FREtPUjBRCi9DdkxCWZnQ3bN4993C4Xe5uN7zno7mkb01LnasoJ4EYEgLqyuuVRwyY9P&#10;ryCcR9bYWCYFEznYbmYPa0y1HfhMfeZLEULYpaig8r5NpXRFRQbdwrbEgbvazqAPsCul7nAI4aaR&#10;SRStpMGaQ0OFLe0rKm7Z3Sh4H3DYLeNDf7pd99N3/vL5dYpJqcf5uHsD4Wn0/+I/94cO85Po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AYHFAAAA3QAA&#10;AA8AAAAAAAAAAAAAAAAAqgIAAGRycy9kb3ducmV2LnhtbFBLBQYAAAAABAAEAPoAAACcAwAAAAA=&#10;">
                        <v:rect id="Rectangle 1119" o:spid="_x0000_s1916" style="position:absolute;left:204;width:32887;height:189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gpgMQA&#10;AADdAAAADwAAAGRycy9kb3ducmV2LnhtbERPS2vCQBC+F/oflil4q5t4sDW6hiAKBUvFx8HjkB2T&#10;YHY27G6T+O+7hUJv8/E9Z5WPphU9Od9YVpBOExDEpdUNVwou593rOwgfkDW2lknBgzzk6+enFWba&#10;Dnyk/hQqEUPYZ6igDqHLpPRlTQb91HbEkbtZZzBE6CqpHQ4x3LRyliRzabDh2FBjR5uayvvp2yiw&#10;h+bRFm7x1X/S23V/CMkwzrdKTV7GYgki0Bj+xX/uDx3np+kCfr+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oKYDEAAAA3QAAAA8AAAAAAAAAAAAAAAAAmAIAAGRycy9k&#10;b3ducmV2LnhtbFBLBQYAAAAABAAEAPUAAACJAwAAAAA=&#10;" fillcolor="white [3201]" strokecolor="black [3200]" strokeweight="1pt"/>
                        <v:rect id="Rectangle 1121" o:spid="_x0000_s1917" style="position:absolute;left:204;top:3753;width:24703;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LvO8MA&#10;AADdAAAADwAAAGRycy9kb3ducmV2LnhtbERPTWvCQBC9C/0PyxS86SYe1KauIkWhoCimPfQ4ZKdJ&#10;aHY27G6T+O9dQfA2j/c5q81gGtGR87VlBek0AUFcWF1zqeD7az9ZgvABWWNjmRRcycNm/TJaYaZt&#10;zxfq8lCKGMI+QwVVCG0mpS8qMuintiWO3K91BkOErpTaYR/DTSNnSTKXBmuODRW29FFR8Zf/GwX2&#10;XF+brXs7dUda/BzOIemH+U6p8euwfQcRaAhP8cP9qeP8dJbC/Z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LvO8MAAADdAAAADwAAAAAAAAAAAAAAAACYAgAAZHJzL2Rv&#10;d25yZXYueG1sUEsFBgAAAAAEAAQA9QAAAIgDAAAAAA==&#10;" fillcolor="white [3201]" strokecolor="black [3200]" strokeweight="1pt"/>
                        <v:rect id="Rectangle 1122" o:spid="_x0000_s1918" style="position:absolute;left:13170;top:4299;width:3479;height:1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gkcMA&#10;AADdAAAADwAAAGRycy9kb3ducmV2LnhtbERPS2sCMRC+C/0PYQq9iGZdRHQ1iggt3oqPg96GzZhs&#10;u5ksm3Rd/30jFHqbj+85q03vatFRGyrPCibjDARx6XXFRsH59D6agwgRWWPtmRQ8KMBm/TJYYaH9&#10;nQ/UHaMRKYRDgQpsjE0hZSgtOQxj3xAn7uZbhzHB1kjd4j2Fu1rmWTaTDitODRYb2lkqv48/TsFi&#10;+hmns4f5yi8f3XVoFvtgm4tSb6/9dgkiUh//xX/uvU7zJ3kOz2/S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3gkcMAAADdAAAADwAAAAAAAAAAAAAAAACYAgAAZHJzL2Rv&#10;d25yZXYueG1sUEsFBgAAAAAEAAQA9QAAAIgDAAAAAA==&#10;" fillcolor="#a5a5a5 [3206]" strokecolor="#525252 [1606]" strokeweight="1pt"/>
                        <v:rect id="Rectangle 1123" o:spid="_x0000_s1919" style="position:absolute;left:750;top:4299;width:3683;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FFCsQA&#10;AADdAAAADwAAAGRycy9kb3ducmV2LnhtbERPTWsCMRC9F/wPYYReSs26FdGtUUSweJNaD/Y2bKbJ&#10;6maybOK6/vtGKPQ2j/c5i1XvatFRGyrPCsajDARx6XXFRsHxa/s6AxEissbaMym4U4DVcvC0wEL7&#10;G39Sd4hGpBAOBSqwMTaFlKG05DCMfEOcuB/fOowJtkbqFm8p3NUyz7KpdFhxarDY0MZSeTlcnYL5&#10;ZB8n07s556eP7vvFzHfBNielnof9+h1EpD7+i//cO53mj/M3eHy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RRQrEAAAA3QAAAA8AAAAAAAAAAAAAAAAAmAIAAGRycy9k&#10;b3ducmV2LnhtbFBLBQYAAAAABAAEAPUAAACJAwAAAAA=&#10;" fillcolor="#a5a5a5 [3206]" strokecolor="#525252 [1606]" strokeweight="1pt"/>
                        <v:rect id="Rectangle 1125" o:spid="_x0000_s1920" style="position:absolute;left:31116;top:6005;width:1702;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45cQA&#10;AADdAAAADwAAAGRycy9kb3ducmV2LnhtbERPTWsCMRC9F/ofwhS8lJp1Ualbo4hQ8SZqD/Y2bKbJ&#10;6maybNJ1/femUPA2j/c582XvatFRGyrPCkbDDARx6XXFRsHX8fPtHUSIyBprz6TgRgGWi+enORba&#10;X3lP3SEakUI4FKjAxtgUUobSksMw9A1x4n586zAm2BqpW7ymcFfLPMum0mHFqcFiQ2tL5eXw6xTM&#10;xrs4nt7MOT9tuu9XM9sG25yUGrz0qw8Qkfr4EP+7tzrNH+UT+Psmn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0eOXEAAAA3QAAAA8AAAAAAAAAAAAAAAAAmAIAAGRycy9k&#10;b3ducmV2LnhtbFBLBQYAAAAABAAEAPUAAACJAwAAAAA=&#10;" fillcolor="#a5a5a5 [3206]" strokecolor="#525252 [1606]" strokeweight="1pt"/>
                        <v:rect id="Rectangle 1126" o:spid="_x0000_s1921" style="position:absolute;left:31048;top:9962;width:1702;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mksQA&#10;AADdAAAADwAAAGRycy9kb3ducmV2LnhtbERPTWsCMRC9F/wPYQQvpWZdZNHVKCJUvJWqB3sbNmOy&#10;7WaybNJ1/fdNodDbPN7nrLeDa0RPXag9K5hNMxDEldc1GwWX8+vLAkSIyBobz6TgQQG2m9HTGkvt&#10;7/xO/SkakUI4lKjAxtiWUobKksMw9S1x4m6+cxgT7IzUHd5TuGtknmWFdFhzarDY0t5S9XX6dgqW&#10;87c4Lx7mM78e+o9nszwG216VmoyH3QpEpCH+i//cR53mz/ICfr9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m5pLEAAAA3QAAAA8AAAAAAAAAAAAAAAAAmAIAAGRycy9k&#10;b3ducmV2LnhtbFBLBQYAAAAABAAEAPUAAACJAwAAAAA=&#10;" fillcolor="#a5a5a5 [3206]" strokecolor="#525252 [1606]" strokeweight="1pt"/>
                        <v:rect id="Rectangle 1127" o:spid="_x0000_s1922" style="position:absolute;left:31116;top:14330;width:1702;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DCcQA&#10;AADdAAAADwAAAGRycy9kb3ducmV2LnhtbERPTWsCMRC9F/wPYQQvRbMuYnVrFCko3kptD3obNmOy&#10;dTNZNum6/ntTKPQ2j/c5q03vatFRGyrPCqaTDARx6XXFRsHX5268ABEissbaMym4U4DNevC0wkL7&#10;G39Qd4xGpBAOBSqwMTaFlKG05DBMfEOcuItvHcYEWyN1i7cU7mqZZ9lcOqw4NVhs6M1SeT3+OAXL&#10;2Xucze/mOz/tu/OzWR6CbU5KjYb99hVEpD7+i//cB53mT/MX+P0mn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qQwnEAAAA3QAAAA8AAAAAAAAAAAAAAAAAmAIAAGRycy9k&#10;b3ducmV2LnhtbFBLBQYAAAAABAAEAPUAAACJAwAAAAA=&#10;" fillcolor="#a5a5a5 [3206]" strokecolor="#525252 [1606]" strokeweight="1pt"/>
                        <v:rect id="Rectangle 1128" o:spid="_x0000_s1923" style="position:absolute;left:17332;top:4299;width:3480;height:1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XXe8cA&#10;AADdAAAADwAAAGRycy9kb3ducmV2LnhtbESPQWvDMAyF74P+B6PCLmN1GkpZs7qlDDZ6G+t26G4i&#10;Vu20sRxiL03//XQY7Cbxnt77tN6OoVUD9amJbGA+K0AR19E27Ax8fb4+PoFKGdliG5kM3CjBdjO5&#10;W2Nl45U/aDhkpySEU4UGfM5dpXWqPQVMs9gRi3aKfcAsa++07fEq4aHVZVEsdcCGpcFjRy+e6svh&#10;JxhYLd7zYnlz5/L4Nnw/uNU++e5ozP103D2DyjTmf/Pf9d4K/rwUXPlGR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113vHAAAA3QAAAA8AAAAAAAAAAAAAAAAAmAIAAGRy&#10;cy9kb3ducmV2LnhtbFBLBQYAAAAABAAEAPUAAACMAwAAAAA=&#10;" fillcolor="#a5a5a5 [3206]" strokecolor="#525252 [1606]" strokeweight="1pt"/>
                        <v:oval id="Oval 1129" o:spid="_x0000_s1924" style="position:absolute;left:955;top:7983;width:1568;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41E8MA&#10;AADdAAAADwAAAGRycy9kb3ducmV2LnhtbERPTYvCMBC9L+x/CCPsbU31IFqNIspiWQSx9uBxaMa2&#10;2kxKE233328Ewds83ucsVr2pxYNaV1lWMBpGIIhzqysuFGSnn+8pCOeRNdaWScEfOVgtPz8WGGvb&#10;8ZEeqS9ECGEXo4LS+yaW0uUlGXRD2xAH7mJbgz7AtpC6xS6Em1qOo2giDVYcGkpsaFNSfkvvRkGy&#10;3R3O2+uvnTmT9+nukHT77KzU16Bfz0F46v1b/HInOswfjWfw/Cac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41E8MAAADdAAAADwAAAAAAAAAAAAAAAACYAgAAZHJzL2Rv&#10;d25yZXYueG1sUEsFBgAAAAAEAAQA9QAAAIgDAAAAAA==&#10;" fillcolor="#ed7d31 [3205]" strokecolor="#823b0b [1605]" strokeweight="1pt">
                          <v:stroke joinstyle="miter"/>
                        </v:oval>
                        <v:oval id="Oval 1130" o:spid="_x0000_s1925" style="position:absolute;left:13170;top:7779;width:1568;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0KU8YA&#10;AADdAAAADwAAAGRycy9kb3ducmV2LnhtbESPQWvCQBCF74L/YRnBm25UKG3qKqIUQxGkqQePQ3aa&#10;pGZnQ3Zr0n/fOQi9zfDevPfNeju4Rt2pC7VnA4t5Aoq48Lbm0sDl8232DCpEZIuNZzLwSwG2m/Fo&#10;jan1PX/QPY+lkhAOKRqoYmxTrUNRkcMw9y2xaF++cxhl7UptO+wl3DV6mSRP2mHN0lBhS/uKilv+&#10;4wxkh+P5evh+9y/BFUN+PGf96XI1ZjoZdq+gIg3x3/y4zqzgL1bCL9/IC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0KU8YAAADdAAAADwAAAAAAAAAAAAAAAACYAgAAZHJz&#10;L2Rvd25yZXYueG1sUEsFBgAAAAAEAAQA9QAAAIsDAAAAAA==&#10;" fillcolor="#ed7d31 [3205]" strokecolor="#823b0b [1605]" strokeweight="1pt">
                          <v:stroke joinstyle="miter"/>
                        </v:oval>
                        <v:oval id="Oval 1131" o:spid="_x0000_s1926" style="position:absolute;left:15421;top:7779;width:1569;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vyMQA&#10;AADdAAAADwAAAGRycy9kb3ducmV2LnhtbERPTWvCQBC9F/wPywi91U0qlBqzEVGKoRTE6MHjkB2T&#10;aHY2ZFeT/vtuodDbPN7npKvRtOJBvWssK4hnEQji0uqGKwWn48fLOwjnkTW2lknBNzlYZZOnFBNt&#10;Bz7Qo/CVCCHsElRQe98lUrqyJoNuZjviwF1sb9AH2FdS9ziEcNPK1yh6kwYbDg01drSpqbwVd6Mg&#10;3+725+310y6cKcdit8+Hr9NZqefpuF6C8DT6f/GfO9dhfjyP4febcIL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xr8jEAAAA3QAAAA8AAAAAAAAAAAAAAAAAmAIAAGRycy9k&#10;b3ducmV2LnhtbFBLBQYAAAAABAAEAPUAAACJAwAAAAA=&#10;" fillcolor="#ed7d31 [3205]" strokecolor="#823b0b [1605]" strokeweight="1pt">
                          <v:stroke joinstyle="miter"/>
                        </v:oval>
                        <v:oval id="Oval 1156" o:spid="_x0000_s1927" style="position:absolute;left:10031;top:11259;width:1569;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SHMMA&#10;AADdAAAADwAAAGRycy9kb3ducmV2LnhtbERPTYvCMBC9L/gfwgje1lRBWatRRFkssiBWDx6HZmyr&#10;zaQ0WVv//UYQ9jaP9zmLVWcq8aDGlZYVjIYRCOLM6pJzBefT9+cXCOeRNVaWScGTHKyWvY8Fxtq2&#10;fKRH6nMRQtjFqKDwvo6ldFlBBt3Q1sSBu9rGoA+wyaVusA3hppLjKJpKgyWHhgJr2hSU3dNfoyDZ&#10;7g6X7W1vZ85kXbo7JO3P+aLUoN+t5yA8df5f/HYnOswfTabw+i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fSHMMAAADdAAAADwAAAAAAAAAAAAAAAACYAgAAZHJzL2Rv&#10;d25yZXYueG1sUEsFBgAAAAAEAAQA9QAAAIgDAAAAAA==&#10;" fillcolor="#ed7d31 [3205]" strokecolor="#823b0b [1605]" strokeweight="1pt">
                          <v:stroke joinstyle="miter"/>
                        </v:oval>
                        <v:oval id="Oval 1161" o:spid="_x0000_s1928" style="position:absolute;left:29206;top:6687;width:1569;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1cMA&#10;AADdAAAADwAAAGRycy9kb3ducmV2LnhtbERPTYvCMBC9L/gfwgh7W9N6kLUaRRSxyIJYPXgcmrGt&#10;NpPSZG3995sFwds83ufMl72pxYNaV1lWEI8iEMS51RUXCs6n7dc3COeRNdaWScGTHCwXg485Jtp2&#10;fKRH5gsRQtglqKD0vkmkdHlJBt3INsSBu9rWoA+wLaRusQvhppbjKJpIgxWHhhIbWpeU37NfoyDd&#10;7A6XzW1vp87kfbY7pN3P+aLU57BfzUB46v1b/HKnOsyPJzH8fx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A1cMAAADdAAAADwAAAAAAAAAAAAAAAACYAgAAZHJzL2Rv&#10;d25yZXYueG1sUEsFBgAAAAAEAAQA9QAAAIgDAAAAAA==&#10;" fillcolor="#ed7d31 [3205]" strokecolor="#823b0b [1605]" strokeweight="1pt">
                          <v:stroke joinstyle="miter"/>
                        </v:oval>
                        <v:oval id="Oval 1162" o:spid="_x0000_s1929" style="position:absolute;left:29206;top:10577;width:1569;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eosQA&#10;AADdAAAADwAAAGRycy9kb3ducmV2LnhtbERPTWvCQBC9F/wPywi91Y0eQpu6iiiSIIXQ1IPHITsm&#10;0exsyG6T+O+7hUJv83ifs95OphUD9a6xrGC5iEAQl1Y3XCk4fx1fXkE4j6yxtUwKHuRgu5k9rTHR&#10;duRPGgpfiRDCLkEFtfddIqUrazLoFrYjDtzV9gZ9gH0ldY9jCDetXEVRLA02HBpq7GhfU3kvvo2C&#10;7JDml8PtZN+cKacizbPx43xR6nk+7d5BeJr8v/jPnekwfxmv4PebcIL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QHqLEAAAA3QAAAA8AAAAAAAAAAAAAAAAAmAIAAGRycy9k&#10;b3ducmV2LnhtbFBLBQYAAAAABAAEAPUAAACJAwAAAAA=&#10;" fillcolor="#ed7d31 [3205]" strokecolor="#823b0b [1605]" strokeweight="1pt">
                          <v:stroke joinstyle="miter"/>
                        </v:oval>
                        <v:oval id="Oval 1163" o:spid="_x0000_s1930" style="position:absolute;left:29206;top:14944;width:1569;height:1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7OcMA&#10;AADdAAAADwAAAGRycy9kb3ducmV2LnhtbERPTYvCMBC9L/gfwgje1lQFWatRRFkssiBWDx6HZmyr&#10;zaQ0WVv//UYQ9jaP9zmLVWcq8aDGlZYVjIYRCOLM6pJzBefT9+cXCOeRNVaWScGTHKyWvY8Fxtq2&#10;fKRH6nMRQtjFqKDwvo6ldFlBBt3Q1sSBu9rGoA+wyaVusA3hppLjKJpKgyWHhgJr2hSU3dNfoyDZ&#10;7g6X7W1vZ85kXbo7JO3P+aLUoN+t5yA8df5f/HYnOswfTSfw+i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y7OcMAAADdAAAADwAAAAAAAAAAAAAAAACYAgAAZHJzL2Rv&#10;d25yZXYueG1sUEsFBgAAAAAEAAQA9QAAAIgDAAAAAA==&#10;" fillcolor="#ed7d31 [3205]" strokecolor="#823b0b [1605]" strokeweight="1pt">
                          <v:stroke joinstyle="miter"/>
                        </v:oval>
                        <v:oval id="Oval 1168" o:spid="_x0000_s1931" style="position:absolute;left:1023;top:1842;width:1569;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LC8MA&#10;AADdAAAADwAAAGRycy9kb3ducmV2LnhtbESPQWsCQQyF70L/w5BCbzprD1JXRylCwUMpVv0BYSfd&#10;HdxJ1p2prv/eHARvCe/lvS/L9RBbc6E+BWEH00kBhrgSH7h2cDx8jT/ApIzssRUmBzdKsF69jJZY&#10;ernyL132uTYawqlEB03OXWltqhqKmCbSEav2J33ErGtfW9/jVcNja9+LYmYjBtaGBjvaNFSd9v/R&#10;wWm+7c6F0FG+f3wIWW47n4Jzb6/D5wJMpiE/zY/rrVf86Uxx9Rsdwa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QLC8MAAADdAAAADwAAAAAAAAAAAAAAAACYAgAAZHJzL2Rv&#10;d25yZXYueG1sUEsFBgAAAAAEAAQA9QAAAIgDAAAAAA==&#10;" fillcolor="#70ad47 [3209]" strokecolor="#375623 [1609]" strokeweight="1pt">
                          <v:stroke joinstyle="miter"/>
                        </v:oval>
                        <v:oval id="Oval 1200" o:spid="_x0000_s1932" style="position:absolute;left:13716;top:1842;width:1568;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0cEA&#10;AADdAAAADwAAAGRycy9kb3ducmV2LnhtbESPQYvCMBCF74L/IYywN031IG7XKCIIHkTU7Q8Ymtk2&#10;2MzUJmr99xthYW8zvPe+ebNc975RD+qCEzYwnWSgiEuxjisDxfduvAAVIrLFRpgMvCjAejUcLDG3&#10;8uQzPS6xUgnCIUcDdYxtrnUoa/IYJtISJ+1HOo8xrV2lbYfPBPeNnmXZXHt0nC7U2NK2pvJ6uXsD&#10;1899e8uECjkcrXNRXicbnDEfo37zBSpSH//Nf+m9TfUTEt7fpBH0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4g9HBAAAA3QAAAA8AAAAAAAAAAAAAAAAAmAIAAGRycy9kb3du&#10;cmV2LnhtbFBLBQYAAAAABAAEAPUAAACGAwAAAAA=&#10;" fillcolor="#70ad47 [3209]" strokecolor="#375623 [1609]" strokeweight="1pt">
                          <v:stroke joinstyle="miter"/>
                        </v:oval>
                        <v:oval id="Oval 1202" o:spid="_x0000_s1933" style="position:absolute;left:18083;top:1705;width:1569;height:1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PcEA&#10;AADdAAAADwAAAGRycy9kb3ducmV2LnhtbERPzWrCQBC+C77DMkJvumsOpY1uQikIHqS01gcYstNk&#10;MTuTZleNb98tFHqbj+93tvUUenWlMXphC+uVAUXciPPcWjh97pZPoGJCdtgLk4U7Rair+WyLpZMb&#10;f9D1mFqVQziWaKFLaSi1jk1HAeNKBuLMfckYMGU4ttqNeMvhodeFMY86oOfc0OFArx015+MlWDg/&#10;74dvI3SSw5vzPsn93UVv7cNietmASjSlf/Gfe+/y/MIU8PtNPkF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muD3BAAAA3QAAAA8AAAAAAAAAAAAAAAAAmAIAAGRycy9kb3du&#10;cmV2LnhtbFBLBQYAAAAABAAEAPUAAACGAwAAAAA=&#10;" fillcolor="#70ad47 [3209]" strokecolor="#375623 [1609]" strokeweight="1pt">
                          <v:stroke joinstyle="miter"/>
                        </v:oval>
                        <v:rect id="Rectangle 1203" o:spid="_x0000_s1934" style="position:absolute;left:3138;width:3685;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lcQA&#10;AADdAAAADwAAAGRycy9kb3ducmV2LnhtbESP3WrCQBCF74W+wzIF73SjQisxqxShIIIXsT7AkB2z&#10;MdnZkF3z8/ZuodC7Gc6Z853JDqNtRE+drxwrWC0TEMSF0xWXCm4/34stCB+QNTaOScFEHg77t1mG&#10;qXYD59RfQyliCPsUFZgQ2lRKXxiy6JeuJY7a3XUWQ1y7UuoOhxhuG7lOkg9pseJIMNjS0VBRX582&#10;QpDyafU5HOuLGc8VNdODnpNS8/fxawci0Bj+zX/XJx3rr5MN/H4TR5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HdpXEAAAA3QAAAA8AAAAAAAAAAAAAAAAAmAIAAGRycy9k&#10;b3ducmV2LnhtbFBLBQYAAAAABAAEAPUAAACJAwAAAAA=&#10;" fillcolor="#5b9bd5 [3204]" strokecolor="#1f4d78 [1604]" strokeweight="1pt"/>
                      </v:group>
                      <v:shape id="Straight Arrow Connector 1229" o:spid="_x0000_s1935" type="#_x0000_t32" style="position:absolute;left:7915;top:1842;width:3412;height:2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BHRsYAAADdAAAADwAAAGRycy9kb3ducmV2LnhtbERPS0/CQBC+m/gfNmPixcjWKgYLC9ES&#10;Eq88EvA26Q7dYne2dtdS+PWsCYm3+fI9ZzLrbS06an3lWMHTIAFBXDhdcalgs148jkD4gKyxdkwK&#10;TuRhNr29mWCm3ZGX1K1CKWII+wwVmBCaTEpfGLLoB64hjtzetRZDhG0pdYvHGG5rmSbJq7RYcWww&#10;2FBuqPhe/VoFX/uh7j7yeVWYXf68fXg5/xx2c6Xu7/r3MYhAffgXX92fOs5P0zf4+yaeIK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QR0bGAAAA3QAAAA8AAAAAAAAA&#10;AAAAAAAAoQIAAGRycy9kb3ducmV2LnhtbFBLBQYAAAAABAAEAPkAAACUAwAAAAA=&#10;" strokecolor="#5b9bd5 [3204]" strokeweight=".5pt">
                        <v:stroke endarrow="block" joinstyle="miter"/>
                      </v:shape>
                      <v:shape id="Text Box 1230" o:spid="_x0000_s1936" type="#_x0000_t202" style="position:absolute;left:10573;width:4845;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h8gA&#10;AADdAAAADwAAAGRycy9kb3ducmV2LnhtbESPQWsCMRCF7wX/Q5hCL6Vma0FkNUottEhplaoUj8Nm&#10;ulncTJYk6vrvO4dCbzO8N+99M1v0vlVniqkJbOBxWIAiroJtuDaw370+TECljGyxDUwGrpRgMR/c&#10;zLC04cJfdN7mWkkIpxINuJy7UutUOfKYhqEjFu0nRI9Z1lhrG/Ei4b7Vo6IYa48NS4PDjl4cVcft&#10;yRs4uvf7TfH2ufwer65xvTuFQ/w4GHN32z9PQWXq87/573plBX/0JPzyjYy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37uHyAAAAN0AAAAPAAAAAAAAAAAAAAAAAJgCAABk&#10;cnMvZG93bnJldi54bWxQSwUGAAAAAAQABAD1AAAAjQMAAAAA&#10;" filled="f" stroked="f" strokeweight=".5pt">
                        <v:textbox>
                          <w:txbxContent>
                            <w:p w14:paraId="02057CBA" w14:textId="2A6D99FA" w:rsidR="00E71811" w:rsidRDefault="00E71811">
                              <w:r>
                                <w:t>Door</w:t>
                              </w:r>
                            </w:p>
                          </w:txbxContent>
                        </v:textbox>
                      </v:shape>
                      <v:shape id="Text Box 1231" o:spid="_x0000_s1937" type="#_x0000_t202" style="position:absolute;left:25041;top:4775;width:9684;height:23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eHMUA&#10;AADdAAAADwAAAGRycy9kb3ducmV2LnhtbERP22oCMRB9L/QfwhT6IjWrBZHVKG2hRYoXqiI+Dptx&#10;s7iZLEnU9e+NIPRtDuc642lra3EmHyrHCnrdDARx4XTFpYLt5vttCCJEZI21Y1JwpQDTyfPTGHPt&#10;LvxH53UsRQrhkKMCE2OTSxkKQxZD1zXEiTs4bzEm6EupPV5SuK1lP8sG0mLFqcFgQ1+GiuP6ZBUc&#10;zW9nlf0sPneD2dUvNye39/O9Uq8v7ccIRKQ2/osf7plO8/vvPbh/k06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x4cxQAAAN0AAAAPAAAAAAAAAAAAAAAAAJgCAABkcnMv&#10;ZG93bnJldi54bWxQSwUGAAAAAAQABAD1AAAAigMAAAAA&#10;" filled="f" stroked="f" strokeweight=".5pt">
                        <v:textbox>
                          <w:txbxContent>
                            <w:p w14:paraId="0ECA16C8" w14:textId="23F6DCCC" w:rsidR="00E71811" w:rsidRPr="00A262DB" w:rsidRDefault="00E71811" w:rsidP="00A262DB">
                              <w:pPr>
                                <w:rPr>
                                  <w:sz w:val="22"/>
                                </w:rPr>
                              </w:pPr>
                              <w:r w:rsidRPr="00A262DB">
                                <w:rPr>
                                  <w:sz w:val="22"/>
                                </w:rPr>
                                <w:t>Store counter</w:t>
                              </w:r>
                            </w:p>
                          </w:txbxContent>
                        </v:textbox>
                      </v:shape>
                      <v:shape id="Straight Arrow Connector 1232" o:spid="_x0000_s1938" type="#_x0000_t32" style="position:absolute;left:24429;top:6141;width:1160;height:12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1D6sUAAADdAAAADwAAAGRycy9kb3ducmV2LnhtbERPTWvCQBC9F/oflin0InVj1FJSV2kj&#10;Qq9qofY2ZMds2uxszK4x9de7gtDbPN7nzBa9rUVHra8cKxgNExDEhdMVlwo+t6unFxA+IGusHZOC&#10;P/KwmN/fzTDT7sRr6jahFDGEfYYKTAhNJqUvDFn0Q9cQR27vWoshwraUusVTDLe1TJPkWVqsODYY&#10;bCg3VPxujlbB936qu/d8WRVml4+/BpPz4We3VOrxoX97BRGoD//im/tDx/npOIXrN/EEO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1D6sUAAADdAAAADwAAAAAAAAAA&#10;AAAAAAChAgAAZHJzL2Rvd25yZXYueG1sUEsFBgAAAAAEAAQA+QAAAJMDAAAAAA==&#10;" strokecolor="#5b9bd5 [3204]" strokeweight=".5pt">
                        <v:stroke endarrow="block" joinstyle="miter"/>
                      </v:shape>
                      <v:shape id="Straight Arrow Connector 1233" o:spid="_x0000_s1939" type="#_x0000_t32" style="position:absolute;left:5254;top:8666;width:2525;height:8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HmccUAAADdAAAADwAAAGRycy9kb3ducmV2LnhtbERPTWvCQBC9F/oflin0InWj0VJSV2kj&#10;Qq9qofY2ZMds2uxszK4x9de7gtDbPN7nzBa9rUVHra8cKxgNExDEhdMVlwo+t6unFxA+IGusHZOC&#10;P/KwmN/fzTDT7sRr6jahFDGEfYYKTAhNJqUvDFn0Q9cQR27vWoshwraUusVTDLe1HCfJs7RYcWww&#10;2FBuqPjdHK2C7/1Ud+/5sirMLk+/BpPz4We3VOrxoX97BRGoD//im/tDx/njNIXrN/EEO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HmccUAAADdAAAADwAAAAAAAAAA&#10;AAAAAAChAgAAZHJzL2Rvd25yZXYueG1sUEsFBgAAAAAEAAQA+QAAAJMDAAAAAA==&#10;" strokecolor="#5b9bd5 [3204]" strokeweight=".5pt">
                        <v:stroke endarrow="block" joinstyle="miter"/>
                      </v:shape>
                      <v:shape id="Text Box 1234" o:spid="_x0000_s1940" type="#_x0000_t202" style="position:absolute;left:7641;top:7641;width:3429;height:2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S9hMUA&#10;AADdAAAADwAAAGRycy9kb3ducmV2LnhtbERP22oCMRB9L/gPYQRfSs3WFilbo2jBIqUqXhAfh810&#10;s7iZLEnU9e+bQsG3OZzrjCatrcWFfKgcK3juZyCIC6crLhXsd/OnNxAhImusHZOCGwWYjDsPI8y1&#10;u/KGLttYihTCIUcFJsYmlzIUhiyGvmuIE/fjvMWYoC+l9nhN4baWgywbSosVpwaDDX0YKk7bs1Vw&#10;Ml+P6+xzOTsMFze/2p3d0X8flep12+k7iEhtvIv/3Qud5g9eXuHvm3SCH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L2ExQAAAN0AAAAPAAAAAAAAAAAAAAAAAJgCAABkcnMv&#10;ZG93bnJldi54bWxQSwUGAAAAAAQABAD1AAAAigMAAAAA&#10;" filled="f" stroked="f" strokeweight=".5pt">
                        <v:textbox>
                          <w:txbxContent>
                            <w:p w14:paraId="57360CE2" w14:textId="365AB313" w:rsidR="00E71811" w:rsidRDefault="00E71811" w:rsidP="00A262DB">
                              <w:r>
                                <w:t>PC</w:t>
                              </w:r>
                            </w:p>
                          </w:txbxContent>
                        </v:textbox>
                      </v:shape>
                      <v:shape id="Straight Arrow Connector 1235" o:spid="_x0000_s1941" type="#_x0000_t32" style="position:absolute;left:3957;top:12965;width:1911;height:2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3cxsUAAADdAAAADwAAAGRycy9kb3ducmV2LnhtbESPQWvCQBCF74X+h2WEXkQ3pio2ukop&#10;lPbaVMXjkJ1mg9nZkJ1q/PfdQqG3Gd6b973Z7Abfqgv1sQlsYDbNQBFXwTZcG9h/vk5WoKIgW2wD&#10;k4EbRdht7+82WNhw5Q+6lFKrFMKxQANOpCu0jpUjj3EaOuKkfYXeo6S1r7Xt8ZrCfavzLFtqjw0n&#10;gsOOXhxV5/LbJy7t83G5GD/Nz294OB2d3OYzMeZhNDyvQQkN8m/+u363qX7+uIDfb9IIe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3cxsUAAADdAAAADwAAAAAAAAAA&#10;AAAAAAChAgAAZHJzL2Rvd25yZXYueG1sUEsFBgAAAAAEAAQA+QAAAJMDAAAAAA==&#10;" strokecolor="#5b9bd5 [3204]" strokeweight=".5pt">
                        <v:stroke endarrow="block" joinstyle="miter"/>
                      </v:shape>
                      <v:shape id="Text Box 1236" o:spid="_x0000_s1942" type="#_x0000_t202" style="position:absolute;left:5458;top:11802;width:7677;height:23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qGaMUA&#10;AADdAAAADwAAAGRycy9kb3ducmV2LnhtbERPTWsCMRC9F/wPYYReSs2qsJStUapgEalKtRSPw2a6&#10;WdxMliTq+u8bodDbPN7nTGadbcSFfKgdKxgOMhDEpdM1Vwq+DsvnFxAhImtsHJOCGwWYTXsPEyy0&#10;u/InXfaxEimEQ4EKTIxtIWUoDVkMA9cSJ+7HeYsxQV9J7fGawm0jR1mWS4s1pwaDLS0Mlaf92So4&#10;mfXTLnvfzL/z1c1vD2d39B9HpR773dsriEhd/Bf/uVc6zR+Nc7h/k06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oZoxQAAAN0AAAAPAAAAAAAAAAAAAAAAAJgCAABkcnMv&#10;ZG93bnJldi54bWxQSwUGAAAAAAQABAD1AAAAigMAAAAA&#10;" filled="f" stroked="f" strokeweight=".5pt">
                        <v:textbox>
                          <w:txbxContent>
                            <w:p w14:paraId="29351002" w14:textId="4A04F5D4" w:rsidR="00E71811" w:rsidRDefault="00E71811" w:rsidP="00A262DB">
                              <w:r>
                                <w:t>Customer</w:t>
                              </w:r>
                            </w:p>
                          </w:txbxContent>
                        </v:textbox>
                      </v:shape>
                      <v:shape id="Straight Arrow Connector 1238" o:spid="_x0000_s1943" type="#_x0000_t32" style="position:absolute;top:6141;width:2792;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BcdcYAAADdAAAADwAAAGRycy9kb3ducmV2LnhtbESPzWrDQAyE74W+w6JCbs26SRuCk01o&#10;A8W9hPw+gPAqtolXa3bXifP21aHQm8SMZj4t14Nr1Y1CbDwbeBtnoIhLbxuuDJxP369zUDEhW2w9&#10;k4EHRVivnp+WmFt/5wPdjqlSEsIxRwN1Sl2udSxrchjHviMW7eKDwyRrqLQNeJdw1+pJls20w4al&#10;ocaONjWV12PvDPTF7Nx9fYTTbl+8b3fbYjPvw8OY0cvwuQCVaEj/5r/rHyv4k6ngyjcygl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XHXGAAAA3QAAAA8AAAAAAAAA&#10;AAAAAAAAoQIAAGRycy9kb3ducmV2LnhtbFBLBQYAAAAABAAEAPkAAACUAwAAAAA=&#10;" strokecolor="#5b9bd5 [3204]" strokeweight=".5pt">
                        <v:stroke endarrow="block" joinstyle="miter"/>
                      </v:shape>
                    </v:group>
                    <v:shape id="Text Box 1239" o:spid="_x0000_s1944" type="#_x0000_t202" style="position:absolute;top:3956;width:7759;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GsUA&#10;AADdAAAADwAAAGRycy9kb3ducmV2LnhtbERP22oCMRB9L/gPYQRfSs3WgtitUbRgkVIVL4iPw2a6&#10;WdxMliTq+vdNodC3OZzrjKetrcWVfKgcK3juZyCIC6crLhUc9ounEYgQkTXWjknBnQJMJ52HMeba&#10;3XhL110sRQrhkKMCE2OTSxkKQxZD3zXEift23mJM0JdSe7ylcFvLQZYNpcWKU4PBht4NFefdxSo4&#10;m8/HTfaxmh+Hy7tf7y/u5L9OSvW67ewNRKQ2/ov/3Eud5g9eXuH3m3SCn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RIaxQAAAN0AAAAPAAAAAAAAAAAAAAAAAJgCAABkcnMv&#10;ZG93bnJldi54bWxQSwUGAAAAAAQABAD1AAAAigMAAAAA&#10;" filled="f" stroked="f" strokeweight=".5pt">
                      <v:textbox>
                        <w:txbxContent>
                          <w:p w14:paraId="10BF96BD" w14:textId="09474D48" w:rsidR="00E71811" w:rsidRDefault="00E71811" w:rsidP="00A262DB">
                            <w:r>
                              <w:t>Employee</w:t>
                            </w:r>
                          </w:p>
                        </w:txbxContent>
                      </v:textbox>
                    </v:shape>
                  </v:group>
                  <v:rect id="Rectangle 1227" o:spid="_x0000_s1945" style="position:absolute;left:14671;top:21358;width:3685;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s9sMA&#10;AADdAAAADwAAAGRycy9kb3ducmV2LnhtbESP3YrCMBCF74V9hzCCdza1FyrVWERYEGEv/HmAoZlt&#10;um0mpYm2ffvNwoJ3M5wz5zuzL0bbihf1vnasYJWkIIhLp2uuFDzun8stCB+QNbaOScFEHorDx2yP&#10;uXYDX+l1C5WIIexzVGBC6HIpfWnIok9cRxy1b9dbDHHtK6l7HGK4bWWWpmtpseZIMNjRyVDZ3J42&#10;QpCu02oznJovM15qaqcfek5KLebjcQci0Bje5v/rs471s2wDf9/EEe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ks9sMAAADdAAAADwAAAAAAAAAAAAAAAACYAgAAZHJzL2Rv&#10;d25yZXYueG1sUEsFBgAAAAAEAAQA9QAAAIgDAAAAAA==&#10;" fillcolor="#5b9bd5 [3204]" strokecolor="#1f4d78 [1604]" strokeweight="1pt"/>
                </v:group>
                <v:shape id="Text Box 1248" o:spid="_x0000_s1946" type="#_x0000_t202" style="position:absolute;left:40192;top:8120;width:8871;height:1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NkcgA&#10;AADdAAAADwAAAGRycy9kb3ducmV2LnhtbESPT2vCQBDF74V+h2UK3uqmoRZJXUUC0iJ68M/F25gd&#10;k9DsbJrdavTTO4eCtxnem/d+M5n1rlFn6kLt2cDbMAFFXHhbc2lgv1u8jkGFiGyx8UwGrhRgNn1+&#10;mmBm/YU3dN7GUkkIhwwNVDG2mdahqMhhGPqWWLST7xxGWbtS2w4vEu4anSbJh3ZYszRU2FJeUfGz&#10;/XMGlvlijZtj6sa3Jv9anebt7/4wMmbw0s8/QUXq48P8f/1tBT99F1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k42RyAAAAN0AAAAPAAAAAAAAAAAAAAAAAJgCAABk&#10;cnMvZG93bnJldi54bWxQSwUGAAAAAAQABAD1AAAAjQMAAAAA&#10;" filled="f" stroked="f" strokeweight=".5pt">
                  <v:textbox>
                    <w:txbxContent>
                      <w:p w14:paraId="796A8054" w14:textId="6C8DFCEB" w:rsidR="00E71811" w:rsidRDefault="00E71811">
                        <w:r>
                          <w:t>*Simplified illustration of the store used to explain*</w:t>
                        </w:r>
                      </w:p>
                    </w:txbxContent>
                  </v:textbox>
                </v:shape>
              </v:group>
            </w:pict>
          </mc:Fallback>
        </mc:AlternateContent>
      </w:r>
      <w:r w:rsidR="00782E00">
        <w:rPr>
          <w:rStyle w:val="mw-headline"/>
        </w:rPr>
        <w:t>Description of measures planned for security and integrity of data</w:t>
      </w:r>
      <w:bookmarkEnd w:id="34"/>
      <w:bookmarkEnd w:id="35"/>
    </w:p>
    <w:p w14:paraId="2AEED347" w14:textId="5A01CA05" w:rsidR="00A262DB" w:rsidRDefault="00A262DB" w:rsidP="00A262DB"/>
    <w:p w14:paraId="2EA285CF" w14:textId="77777777" w:rsidR="00A262DB" w:rsidRDefault="00A262DB" w:rsidP="00A262DB"/>
    <w:p w14:paraId="616776F9" w14:textId="0858AF75" w:rsidR="00A262DB" w:rsidRDefault="00A262DB" w:rsidP="00A262DB"/>
    <w:p w14:paraId="594C1BC7" w14:textId="1C824D2F" w:rsidR="00A262DB" w:rsidRDefault="00A262DB" w:rsidP="00A262DB"/>
    <w:p w14:paraId="57D27BA8" w14:textId="5D26BF6E" w:rsidR="00A262DB" w:rsidRDefault="00A262DB" w:rsidP="00A262DB"/>
    <w:p w14:paraId="40DEB81E" w14:textId="3F925E8E" w:rsidR="00A262DB" w:rsidRDefault="00A262DB" w:rsidP="00A262DB"/>
    <w:p w14:paraId="3B4A39CE" w14:textId="1413DCCA" w:rsidR="00A262DB" w:rsidRDefault="00A262DB" w:rsidP="00A262DB"/>
    <w:p w14:paraId="299864AF" w14:textId="3B772BB4" w:rsidR="00A262DB" w:rsidRPr="00A262DB" w:rsidRDefault="00A262DB" w:rsidP="00A262DB"/>
    <w:p w14:paraId="4B363844" w14:textId="593FBA09" w:rsidR="00782E00" w:rsidRDefault="00782E00" w:rsidP="00782E00">
      <w:pPr>
        <w:rPr>
          <w:shd w:val="clear" w:color="auto" w:fill="FFFFFF"/>
        </w:rPr>
      </w:pPr>
      <w:r>
        <w:rPr>
          <w:b/>
        </w:rPr>
        <w:t>Security</w:t>
      </w:r>
      <w:r>
        <w:t xml:space="preserve"> means </w:t>
      </w:r>
      <w:r>
        <w:rPr>
          <w:shd w:val="clear" w:color="auto" w:fill="FFFFFF"/>
        </w:rPr>
        <w:t>preventing unauthorised people accessing areas of your work.</w:t>
      </w:r>
      <w:r>
        <w:rPr>
          <w:shd w:val="clear" w:color="auto" w:fill="FFFFFF"/>
        </w:rPr>
        <w:br/>
        <w:t xml:space="preserve">The Laptops Clinic deals with multiples customers daily and deals with them on the store </w:t>
      </w:r>
      <w:r w:rsidR="008B4D68">
        <w:rPr>
          <w:shd w:val="clear" w:color="auto" w:fill="FFFFFF"/>
        </w:rPr>
        <w:t>counter;</w:t>
      </w:r>
      <w:r>
        <w:rPr>
          <w:shd w:val="clear" w:color="auto" w:fill="FFFFFF"/>
        </w:rPr>
        <w:t xml:space="preserve"> the store counter is just a long table that separate the customers in one side and the employee to the other side. However, in the counter, Laptop and computers</w:t>
      </w:r>
      <w:r w:rsidR="00A262DB">
        <w:rPr>
          <w:shd w:val="clear" w:color="auto" w:fill="FFFFFF"/>
        </w:rPr>
        <w:t xml:space="preserve"> (PC)</w:t>
      </w:r>
      <w:r>
        <w:rPr>
          <w:shd w:val="clear" w:color="auto" w:fill="FFFFFF"/>
        </w:rPr>
        <w:t xml:space="preserve"> are placed </w:t>
      </w:r>
      <w:r w:rsidR="008B4D68">
        <w:rPr>
          <w:shd w:val="clear" w:color="auto" w:fill="FFFFFF"/>
        </w:rPr>
        <w:t>in the store counter,</w:t>
      </w:r>
      <w:r>
        <w:rPr>
          <w:shd w:val="clear" w:color="auto" w:fill="FFFFFF"/>
        </w:rPr>
        <w:t xml:space="preserve"> just as any store that has to deal with </w:t>
      </w:r>
      <w:r w:rsidR="008B4D68">
        <w:rPr>
          <w:shd w:val="clear" w:color="auto" w:fill="FFFFFF"/>
        </w:rPr>
        <w:t>customers;</w:t>
      </w:r>
      <w:r>
        <w:rPr>
          <w:shd w:val="clear" w:color="auto" w:fill="FFFFFF"/>
        </w:rPr>
        <w:t xml:space="preserve"> they talk to them while they use the Laptop/computer to store their information. There is a potential risk of a Customer turning the Laptops/Computer around to “hack” or check for details however that fairly impossible as there is </w:t>
      </w:r>
      <w:r w:rsidR="00A262DB">
        <w:rPr>
          <w:shd w:val="clear" w:color="auto" w:fill="FFFFFF"/>
        </w:rPr>
        <w:t>always an</w:t>
      </w:r>
      <w:r>
        <w:rPr>
          <w:shd w:val="clear" w:color="auto" w:fill="FFFFFF"/>
        </w:rPr>
        <w:t xml:space="preserve"> Employee in the counter and will be spotted. </w:t>
      </w:r>
    </w:p>
    <w:p w14:paraId="7A196024" w14:textId="57259306" w:rsidR="00782E00" w:rsidRDefault="00782E00" w:rsidP="00782E00">
      <w:pPr>
        <w:rPr>
          <w:shd w:val="clear" w:color="auto" w:fill="FFFFFF"/>
        </w:rPr>
      </w:pPr>
      <w:r>
        <w:rPr>
          <w:shd w:val="clear" w:color="auto" w:fill="FFFFFF"/>
        </w:rPr>
        <w:t>The potential security risk comes from the Employee mostly, for example a corrupt Employee might seeks to trash</w:t>
      </w:r>
      <w:r w:rsidR="00A262DB">
        <w:rPr>
          <w:shd w:val="clear" w:color="auto" w:fill="FFFFFF"/>
        </w:rPr>
        <w:t xml:space="preserve"> the software</w:t>
      </w:r>
      <w:r>
        <w:rPr>
          <w:shd w:val="clear" w:color="auto" w:fill="FFFFFF"/>
        </w:rPr>
        <w:t xml:space="preserve"> with information </w:t>
      </w:r>
      <w:r w:rsidR="00A262DB">
        <w:rPr>
          <w:shd w:val="clear" w:color="auto" w:fill="FFFFFF"/>
        </w:rPr>
        <w:t>or</w:t>
      </w:r>
      <w:r>
        <w:rPr>
          <w:shd w:val="clear" w:color="auto" w:fill="FFFFFF"/>
        </w:rPr>
        <w:t xml:space="preserve"> delete them, they could for example; delete all the receipts, add tons of unauthorised people as “Employee”, delete customers and employees and maybe even admins. </w:t>
      </w:r>
    </w:p>
    <w:p w14:paraId="3A8A444F" w14:textId="597B03EE" w:rsidR="00782E00" w:rsidRDefault="00A262DB" w:rsidP="00782E00">
      <w:pPr>
        <w:rPr>
          <w:shd w:val="clear" w:color="auto" w:fill="FFFFFF"/>
        </w:rPr>
      </w:pPr>
      <w:r>
        <w:rPr>
          <w:shd w:val="clear" w:color="auto" w:fill="FFFFFF"/>
        </w:rPr>
        <w:t>To l</w:t>
      </w:r>
      <w:r w:rsidR="00782E00">
        <w:rPr>
          <w:shd w:val="clear" w:color="auto" w:fill="FFFFFF"/>
        </w:rPr>
        <w:t xml:space="preserve">imit this security threat, I made sure Administrator have an </w:t>
      </w:r>
      <w:r>
        <w:rPr>
          <w:shd w:val="clear" w:color="auto" w:fill="FFFFFF"/>
        </w:rPr>
        <w:t>adminkey</w:t>
      </w:r>
      <w:r w:rsidR="00782E00">
        <w:rPr>
          <w:shd w:val="clear" w:color="auto" w:fill="FFFFFF"/>
        </w:rPr>
        <w:t xml:space="preserve">, this key is used to give access to features like Adding a New Employee, deleting a Receipt, deleting an Employee, therefore making it hard for corrupt employee to trash the system, also made it so that no Administrator can edit any Employee details. Only Employee can edit their own details. </w:t>
      </w:r>
    </w:p>
    <w:p w14:paraId="656B4EA8" w14:textId="28978DAE" w:rsidR="00782E00" w:rsidRDefault="00782E00" w:rsidP="00782E00">
      <w:pPr>
        <w:rPr>
          <w:shd w:val="clear" w:color="auto" w:fill="FFFFFF"/>
        </w:rPr>
      </w:pPr>
      <w:r>
        <w:rPr>
          <w:shd w:val="clear" w:color="auto" w:fill="FFFFFF"/>
        </w:rPr>
        <w:t xml:space="preserve">Other than that, my program </w:t>
      </w:r>
      <w:r w:rsidR="00A262DB">
        <w:rPr>
          <w:shd w:val="clear" w:color="auto" w:fill="FFFFFF"/>
        </w:rPr>
        <w:t>meets</w:t>
      </w:r>
      <w:r>
        <w:rPr>
          <w:shd w:val="clear" w:color="auto" w:fill="FFFFFF"/>
        </w:rPr>
        <w:t xml:space="preserve"> the strict rules called “the data protection principles”, all the details of the Customer and Employee are used fairly and lawfully, used in a relevant and no excessive way, kept safe and secure, used for a limited, specifically stated purpose.  The information we store </w:t>
      </w:r>
      <w:r w:rsidR="00A262DB">
        <w:rPr>
          <w:shd w:val="clear" w:color="auto" w:fill="FFFFFF"/>
        </w:rPr>
        <w:t>concerning</w:t>
      </w:r>
      <w:r>
        <w:rPr>
          <w:shd w:val="clear" w:color="auto" w:fill="FFFFFF"/>
        </w:rPr>
        <w:t xml:space="preserve"> the Customer is required as a form of contact and delivery to </w:t>
      </w:r>
      <w:r w:rsidR="00A262DB">
        <w:rPr>
          <w:shd w:val="clear" w:color="auto" w:fill="FFFFFF"/>
        </w:rPr>
        <w:t>them</w:t>
      </w:r>
      <w:r>
        <w:rPr>
          <w:shd w:val="clear" w:color="auto" w:fill="FFFFFF"/>
        </w:rPr>
        <w:t xml:space="preserve"> for the Employees. The program </w:t>
      </w:r>
      <w:r w:rsidR="00A262DB">
        <w:rPr>
          <w:shd w:val="clear" w:color="auto" w:fill="FFFFFF"/>
        </w:rPr>
        <w:t>does not</w:t>
      </w:r>
      <w:r>
        <w:rPr>
          <w:shd w:val="clear" w:color="auto" w:fill="FFFFFF"/>
        </w:rPr>
        <w:t xml:space="preserve"> store </w:t>
      </w:r>
      <w:r w:rsidR="00A262DB">
        <w:rPr>
          <w:shd w:val="clear" w:color="auto" w:fill="FFFFFF"/>
        </w:rPr>
        <w:t>irrelevant</w:t>
      </w:r>
      <w:r>
        <w:rPr>
          <w:shd w:val="clear" w:color="auto" w:fill="FFFFFF"/>
        </w:rPr>
        <w:t xml:space="preserve"> information such as </w:t>
      </w:r>
      <w:r w:rsidR="00A262DB">
        <w:rPr>
          <w:shd w:val="clear" w:color="auto" w:fill="FFFFFF"/>
        </w:rPr>
        <w:t>Religion</w:t>
      </w:r>
      <w:r>
        <w:rPr>
          <w:shd w:val="clear" w:color="auto" w:fill="FFFFFF"/>
        </w:rPr>
        <w:t>, health, background e.g.</w:t>
      </w:r>
    </w:p>
    <w:p w14:paraId="5E36095F" w14:textId="1286A464" w:rsidR="00C97137" w:rsidRDefault="00782E00" w:rsidP="00782E00">
      <w:r>
        <w:rPr>
          <w:b/>
        </w:rPr>
        <w:t>Integrity:</w:t>
      </w:r>
      <w:r>
        <w:t xml:space="preserve">  To ensure any data that is stored or inputted </w:t>
      </w:r>
      <w:r w:rsidR="00A262DB">
        <w:t>is not</w:t>
      </w:r>
      <w:r>
        <w:t xml:space="preserve"> corrupt, I have used IF/Else condition to catch the d</w:t>
      </w:r>
      <w:r w:rsidR="00A262DB">
        <w:t xml:space="preserve">ata that violate certain rules </w:t>
      </w:r>
      <w:r>
        <w:t xml:space="preserve">e.g. Data entered </w:t>
      </w:r>
      <w:r w:rsidR="00A262DB">
        <w:t>cannot</w:t>
      </w:r>
      <w:r>
        <w:t xml:space="preserve"> be blank, IF/ELSE checks that the data is blank and acts upon on it. Furthermore, the attribute in my tables have the correct </w:t>
      </w:r>
      <w:r w:rsidR="00A262DB">
        <w:t>field type (</w:t>
      </w:r>
      <w:r w:rsidR="00CB1614">
        <w:t>e.g.</w:t>
      </w:r>
      <w:r w:rsidR="00A262DB">
        <w:t xml:space="preserve"> IDs are integer, Quantity is Integer)</w:t>
      </w:r>
      <w:r>
        <w:t>,</w:t>
      </w:r>
      <w:r w:rsidR="00A262DB">
        <w:t xml:space="preserve"> so</w:t>
      </w:r>
      <w:r>
        <w:t xml:space="preserve"> if the user tries to enter a text </w:t>
      </w:r>
      <w:r w:rsidR="00A262DB">
        <w:t>field type into the Quantity or ID attributes, the software will ignore the text and s</w:t>
      </w:r>
      <w:r>
        <w:t xml:space="preserve">et the </w:t>
      </w:r>
      <w:r w:rsidR="00A262DB">
        <w:t xml:space="preserve">them </w:t>
      </w:r>
      <w:r>
        <w:t>to 0</w:t>
      </w:r>
      <w:r w:rsidR="00A262DB">
        <w:t xml:space="preserve"> or null instead since they don’t match the field type</w:t>
      </w:r>
      <w:r>
        <w:t xml:space="preserve">. All these IF/Else and </w:t>
      </w:r>
      <w:r w:rsidR="00A262DB">
        <w:t xml:space="preserve">field types </w:t>
      </w:r>
      <w:r>
        <w:t xml:space="preserve">ensure the right format is entered in the database. </w:t>
      </w:r>
    </w:p>
    <w:p w14:paraId="60B57991" w14:textId="0842E9E8" w:rsidR="00782E00" w:rsidRDefault="00782E00" w:rsidP="00782E00">
      <w:r>
        <w:lastRenderedPageBreak/>
        <w:t>Referential integrity is also maintained</w:t>
      </w:r>
      <w:r w:rsidR="00C97137">
        <w:t xml:space="preserve"> in my program, this means that my program </w:t>
      </w:r>
      <w:r w:rsidR="00A262DB">
        <w:t>does not</w:t>
      </w:r>
      <w:r>
        <w:t xml:space="preserve"> allow user to add or manipulate </w:t>
      </w:r>
      <w:r w:rsidR="00A262DB">
        <w:t>ids</w:t>
      </w:r>
      <w:r>
        <w:t xml:space="preserve"> for any tables and upon the deletion of a user</w:t>
      </w:r>
      <w:r w:rsidR="00C97137">
        <w:t>. When deleting a customer from the database, the program will remove all it details in the customer table and other tables that use that customer’s CustomerID, e.g. Receipt table uses CustomerID to retrieve information about the customer to show in a receipt form and present them in a table to show. If they aren’t deleted to from all the other tables, it will cause error when presenting tables as the customerID won’t exist and will cause the program to crash.</w:t>
      </w:r>
      <w:r>
        <w:t xml:space="preserve">  </w:t>
      </w:r>
    </w:p>
    <w:p w14:paraId="2D059727" w14:textId="77777777" w:rsidR="00782E00" w:rsidRDefault="00782E00" w:rsidP="00782E00">
      <w:pPr>
        <w:pStyle w:val="Heading2"/>
        <w:rPr>
          <w:rStyle w:val="mw-headline"/>
        </w:rPr>
      </w:pPr>
      <w:bookmarkStart w:id="36" w:name="_Toc445451573"/>
      <w:bookmarkStart w:id="37" w:name="_Toc449432709"/>
      <w:r>
        <w:rPr>
          <w:rStyle w:val="mw-headline"/>
        </w:rPr>
        <w:t>Description of measures planned for system security</w:t>
      </w:r>
      <w:bookmarkEnd w:id="36"/>
      <w:bookmarkEnd w:id="37"/>
    </w:p>
    <w:p w14:paraId="4A848716" w14:textId="04CC35F3" w:rsidR="00782E00" w:rsidRDefault="00782E00" w:rsidP="00782E00">
      <w:r>
        <w:t xml:space="preserve">To further prevent unauthorised access, the end user is going to store the program in a secure location or behind </w:t>
      </w:r>
      <w:r w:rsidR="00C97137">
        <w:t>operating</w:t>
      </w:r>
      <w:r>
        <w:t xml:space="preserve"> system passwords. The end user can place the program in a secure file location that is protected and requires Administrator Password to open. </w:t>
      </w:r>
    </w:p>
    <w:p w14:paraId="593F419D" w14:textId="293E6520" w:rsidR="00782E00" w:rsidRDefault="00782E00" w:rsidP="00782E00">
      <w:r>
        <w:t>In the event, that the system becomes corrupt or lost. If the system becomes corrupt. If the database is lost, the program at startup</w:t>
      </w:r>
      <w:r w:rsidR="00C97137">
        <w:t xml:space="preserve"> will</w:t>
      </w:r>
      <w:r>
        <w:t xml:space="preserve"> check if the Database exist, if it doesn’t it will create the database again and will function normally. If the system does become corrupt, the user can just reinstall the program that I made and move the database so that they can use it on the reinstalled program.</w:t>
      </w:r>
    </w:p>
    <w:p w14:paraId="6AC51014" w14:textId="77777777" w:rsidR="00782E00" w:rsidRDefault="00782E00" w:rsidP="00782E00">
      <w:pPr>
        <w:pStyle w:val="Heading2"/>
      </w:pPr>
      <w:bookmarkStart w:id="38" w:name="_Toc445451574"/>
      <w:bookmarkStart w:id="39" w:name="_Toc449432710"/>
      <w:r>
        <w:rPr>
          <w:rStyle w:val="mw-headline"/>
        </w:rPr>
        <w:t>Overall test strategy</w:t>
      </w:r>
      <w:bookmarkEnd w:id="38"/>
      <w:bookmarkEnd w:id="39"/>
    </w:p>
    <w:p w14:paraId="7771CA34" w14:textId="77777777" w:rsidR="00C61E15" w:rsidRPr="006F364B" w:rsidRDefault="009302D3" w:rsidP="006F364B">
      <w:pPr>
        <w:rPr>
          <w:shd w:val="clear" w:color="auto" w:fill="FFFFFF"/>
        </w:rPr>
      </w:pPr>
      <w:r w:rsidRPr="006F364B">
        <w:rPr>
          <w:shd w:val="clear" w:color="auto" w:fill="FFFFFF"/>
        </w:rPr>
        <w:t xml:space="preserve">There are several different ways that you could test </w:t>
      </w:r>
      <w:r w:rsidR="00C61E15" w:rsidRPr="006F364B">
        <w:rPr>
          <w:shd w:val="clear" w:color="auto" w:fill="FFFFFF"/>
        </w:rPr>
        <w:t>my system, i will be testing my system through a combination of black box and white box testing and using break point. There are some parts of the code that can only be tested via black box testing only, for example when navigating before different forms and user controls.</w:t>
      </w:r>
    </w:p>
    <w:p w14:paraId="5F9C452F" w14:textId="7191BCAF" w:rsidR="006F364B" w:rsidRPr="006F364B" w:rsidRDefault="00C61E15" w:rsidP="006F364B">
      <w:pPr>
        <w:rPr>
          <w:shd w:val="clear" w:color="auto" w:fill="FFFFFF"/>
        </w:rPr>
      </w:pPr>
      <w:r w:rsidRPr="006F364B">
        <w:rPr>
          <w:shd w:val="clear" w:color="auto" w:fill="FFFFFF"/>
        </w:rPr>
        <w:t xml:space="preserve">Visual Stuido consists of debugging tools such as </w:t>
      </w:r>
      <w:r w:rsidR="006F364B" w:rsidRPr="006F364B">
        <w:rPr>
          <w:shd w:val="clear" w:color="auto" w:fill="FFFFFF"/>
        </w:rPr>
        <w:t>breakpoints, which</w:t>
      </w:r>
      <w:r w:rsidRPr="006F364B">
        <w:rPr>
          <w:shd w:val="clear" w:color="auto" w:fill="FFFFFF"/>
        </w:rPr>
        <w:t xml:space="preserve"> allow the programmer to half the program at a certain line of code, this would be used for white box testing to test the code at the line and check their values. For example, if a breakpoint was made at an SQL Query, it would half the query and allow the programmer to see the code and values of the SQL Query before it is executed. This is white box and will be used to test all the components of the system.</w:t>
      </w:r>
    </w:p>
    <w:p w14:paraId="2BC7BF9D" w14:textId="5FB18053" w:rsidR="00C61E15" w:rsidRPr="006F364B" w:rsidRDefault="00C61E15" w:rsidP="006F364B">
      <w:r w:rsidRPr="006F364B">
        <w:rPr>
          <w:shd w:val="clear" w:color="auto" w:fill="FFFFFF"/>
        </w:rPr>
        <w:t>A combination of white Box with breakPoints and black box testing will be used to ensure each part of my program works as designed. Although some of my codes can only be tested by black box testing. However I would use all possible debugging tools offered by Visual Stuido to test my codes, so that no issues would arise causing the program to crash and the system to fail, it is essential each part of my code be tested to minimise the chances of the system crashing when completed and used by the end user.</w:t>
      </w:r>
      <w:r w:rsidRPr="006F364B">
        <w:t xml:space="preserve"> </w:t>
      </w:r>
    </w:p>
    <w:p w14:paraId="6B0870BA" w14:textId="77777777" w:rsidR="002770A0" w:rsidRDefault="002770A0" w:rsidP="002770A0"/>
    <w:p w14:paraId="3DD98150" w14:textId="77777777" w:rsidR="002770A0" w:rsidRDefault="002770A0" w:rsidP="002770A0"/>
    <w:p w14:paraId="5C42A9B6" w14:textId="77777777" w:rsidR="002770A0" w:rsidRPr="002770A0" w:rsidRDefault="002770A0" w:rsidP="002770A0"/>
    <w:p w14:paraId="0AC94FDA" w14:textId="2E39A1D8" w:rsidR="00782E00" w:rsidRPr="002770A0" w:rsidRDefault="002770A0" w:rsidP="002770A0">
      <w:pPr>
        <w:pStyle w:val="Heading2"/>
        <w:rPr>
          <w:rStyle w:val="Titlesz1Char"/>
        </w:rPr>
      </w:pPr>
      <w:r>
        <w:lastRenderedPageBreak/>
        <w:t>Test Plan</w:t>
      </w:r>
    </w:p>
    <w:tbl>
      <w:tblPr>
        <w:tblStyle w:val="GridTable3-Accent5"/>
        <w:tblpPr w:leftFromText="180" w:rightFromText="180" w:vertAnchor="text" w:horzAnchor="margin" w:tblpXSpec="center" w:tblpY="1261"/>
        <w:tblW w:w="11340" w:type="dxa"/>
        <w:tblInd w:w="0" w:type="dxa"/>
        <w:tblLayout w:type="fixed"/>
        <w:tblLook w:val="04A0" w:firstRow="1" w:lastRow="0" w:firstColumn="1" w:lastColumn="0" w:noHBand="0" w:noVBand="1"/>
      </w:tblPr>
      <w:tblGrid>
        <w:gridCol w:w="704"/>
        <w:gridCol w:w="1134"/>
        <w:gridCol w:w="1990"/>
        <w:gridCol w:w="3538"/>
        <w:gridCol w:w="1139"/>
        <w:gridCol w:w="1555"/>
        <w:gridCol w:w="1280"/>
      </w:tblGrid>
      <w:tr w:rsidR="002770A0" w14:paraId="4A605876" w14:textId="77777777" w:rsidTr="00AC26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hideMark/>
          </w:tcPr>
          <w:p w14:paraId="504DBF71" w14:textId="77777777" w:rsidR="002770A0" w:rsidRDefault="002770A0" w:rsidP="00AC26CB">
            <w:r>
              <w:t>Test No.</w:t>
            </w:r>
          </w:p>
        </w:tc>
        <w:tc>
          <w:tcPr>
            <w:tcW w:w="1134" w:type="dxa"/>
            <w:hideMark/>
          </w:tcPr>
          <w:p w14:paraId="51B62F43" w14:textId="77777777" w:rsidR="002770A0" w:rsidRDefault="002770A0" w:rsidP="00AC26CB">
            <w:pPr>
              <w:cnfStyle w:val="100000000000" w:firstRow="1" w:lastRow="0" w:firstColumn="0" w:lastColumn="0" w:oddVBand="0" w:evenVBand="0" w:oddHBand="0" w:evenHBand="0" w:firstRowFirstColumn="0" w:firstRowLastColumn="0" w:lastRowFirstColumn="0" w:lastRowLastColumn="0"/>
            </w:pPr>
            <w:r>
              <w:t>Description</w:t>
            </w:r>
          </w:p>
        </w:tc>
        <w:tc>
          <w:tcPr>
            <w:tcW w:w="1990" w:type="dxa"/>
            <w:hideMark/>
          </w:tcPr>
          <w:p w14:paraId="553FF5AE" w14:textId="77777777" w:rsidR="002770A0" w:rsidRDefault="002770A0" w:rsidP="00AC26CB">
            <w:pPr>
              <w:cnfStyle w:val="100000000000" w:firstRow="1" w:lastRow="0" w:firstColumn="0" w:lastColumn="0" w:oddVBand="0" w:evenVBand="0" w:oddHBand="0" w:evenHBand="0" w:firstRowFirstColumn="0" w:firstRowLastColumn="0" w:lastRowFirstColumn="0" w:lastRowLastColumn="0"/>
            </w:pPr>
            <w:r>
              <w:t>TEX (Typical, Erroneous, Extreme)</w:t>
            </w:r>
          </w:p>
        </w:tc>
        <w:tc>
          <w:tcPr>
            <w:tcW w:w="3538" w:type="dxa"/>
            <w:hideMark/>
          </w:tcPr>
          <w:p w14:paraId="11C0F3F9" w14:textId="68A685B8" w:rsidR="002770A0" w:rsidRDefault="002770A0" w:rsidP="002770A0">
            <w:pPr>
              <w:cnfStyle w:val="100000000000" w:firstRow="1" w:lastRow="0" w:firstColumn="0" w:lastColumn="0" w:oddVBand="0" w:evenVBand="0" w:oddHBand="0" w:evenHBand="0" w:firstRowFirstColumn="0" w:firstRowLastColumn="0" w:lastRowFirstColumn="0" w:lastRowLastColumn="0"/>
            </w:pPr>
            <w:r>
              <w:t xml:space="preserve">Expected Outcome </w:t>
            </w:r>
          </w:p>
        </w:tc>
        <w:tc>
          <w:tcPr>
            <w:tcW w:w="1139" w:type="dxa"/>
            <w:hideMark/>
          </w:tcPr>
          <w:p w14:paraId="325C502E" w14:textId="77777777" w:rsidR="002770A0" w:rsidRDefault="002770A0" w:rsidP="00AC26CB">
            <w:pPr>
              <w:cnfStyle w:val="100000000000" w:firstRow="1" w:lastRow="0" w:firstColumn="0" w:lastColumn="0" w:oddVBand="0" w:evenVBand="0" w:oddHBand="0" w:evenHBand="0" w:firstRowFirstColumn="0" w:firstRowLastColumn="0" w:lastRowFirstColumn="0" w:lastRowLastColumn="0"/>
            </w:pPr>
            <w:r>
              <w:t>Actual Outcome</w:t>
            </w:r>
          </w:p>
        </w:tc>
        <w:tc>
          <w:tcPr>
            <w:tcW w:w="1555" w:type="dxa"/>
            <w:hideMark/>
          </w:tcPr>
          <w:p w14:paraId="1A7CBB72" w14:textId="77777777" w:rsidR="002770A0" w:rsidRDefault="002770A0" w:rsidP="00AC26CB">
            <w:pPr>
              <w:cnfStyle w:val="100000000000" w:firstRow="1" w:lastRow="0" w:firstColumn="0" w:lastColumn="0" w:oddVBand="0" w:evenVBand="0" w:oddHBand="0" w:evenHBand="0" w:firstRowFirstColumn="0" w:firstRowLastColumn="0" w:lastRowFirstColumn="0" w:lastRowLastColumn="0"/>
            </w:pPr>
            <w:r>
              <w:t>Comment and Corrective Actions</w:t>
            </w:r>
          </w:p>
        </w:tc>
        <w:tc>
          <w:tcPr>
            <w:tcW w:w="1280" w:type="dxa"/>
            <w:hideMark/>
          </w:tcPr>
          <w:p w14:paraId="3E2FC9DF" w14:textId="77777777" w:rsidR="002770A0" w:rsidRDefault="002770A0" w:rsidP="00AC26CB">
            <w:pPr>
              <w:cnfStyle w:val="100000000000" w:firstRow="1" w:lastRow="0" w:firstColumn="0" w:lastColumn="0" w:oddVBand="0" w:evenVBand="0" w:oddHBand="0" w:evenHBand="0" w:firstRowFirstColumn="0" w:firstRowLastColumn="0" w:lastRowFirstColumn="0" w:lastRowLastColumn="0"/>
            </w:pPr>
            <w:r>
              <w:t>Code being tested</w:t>
            </w:r>
          </w:p>
        </w:tc>
      </w:tr>
      <w:tr w:rsidR="002770A0" w14:paraId="08BF0C68" w14:textId="77777777" w:rsidTr="002770A0">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6D2E88A5" w14:textId="77777777" w:rsidR="002770A0" w:rsidRDefault="002770A0" w:rsidP="00AC26CB">
            <w:pPr>
              <w:rPr>
                <w:sz w:val="18"/>
                <w:szCs w:val="18"/>
              </w:rPr>
            </w:pPr>
            <w:r>
              <w:rPr>
                <w:sz w:val="18"/>
                <w:szCs w:val="18"/>
              </w:rPr>
              <w:t>1</w:t>
            </w:r>
          </w:p>
        </w:tc>
        <w:tc>
          <w:tcPr>
            <w:tcW w:w="1134" w:type="dxa"/>
            <w:vMerge w:val="restart"/>
            <w:hideMark/>
          </w:tcPr>
          <w:p w14:paraId="2D3D23B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Program checks if a database exits. – in Login Form</w:t>
            </w:r>
          </w:p>
        </w:tc>
        <w:tc>
          <w:tcPr>
            <w:tcW w:w="1990" w:type="dxa"/>
            <w:hideMark/>
          </w:tcPr>
          <w:p w14:paraId="1D90146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3B6B5CA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System check if the Database exists in the directory.</w:t>
            </w:r>
            <w:r>
              <w:rPr>
                <w:sz w:val="18"/>
                <w:szCs w:val="18"/>
              </w:rPr>
              <w:br/>
              <w:t>If the Database exists, then CreateSystem UC will slide into view.</w:t>
            </w:r>
          </w:p>
          <w:p w14:paraId="20CD629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Else, nothing will come into view and remain at Login Form. </w:t>
            </w:r>
          </w:p>
        </w:tc>
        <w:tc>
          <w:tcPr>
            <w:tcW w:w="3538" w:type="dxa"/>
            <w:hideMark/>
          </w:tcPr>
          <w:p w14:paraId="024BBCA8" w14:textId="2BF6171E" w:rsidR="002770A0" w:rsidRPr="005E353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sidRPr="005E3534">
              <w:rPr>
                <w:sz w:val="18"/>
                <w:szCs w:val="18"/>
              </w:rPr>
              <w:t>Database does exist and nothing slides into vi</w:t>
            </w:r>
            <w:r>
              <w:rPr>
                <w:sz w:val="18"/>
                <w:szCs w:val="18"/>
              </w:rPr>
              <w:t>ew (remains in Login Form)</w:t>
            </w:r>
          </w:p>
          <w:p w14:paraId="2E913A4C" w14:textId="77777777" w:rsidR="002770A0" w:rsidRPr="005E353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546ABD5" w14:textId="4EBDBC32" w:rsidR="002770A0" w:rsidRPr="005E353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sidRPr="005E3534">
              <w:rPr>
                <w:sz w:val="18"/>
                <w:szCs w:val="18"/>
              </w:rPr>
              <w:t>If the database does not exist, therefore CreateSystem slides into view. (not p</w:t>
            </w:r>
            <w:r>
              <w:rPr>
                <w:sz w:val="18"/>
                <w:szCs w:val="18"/>
              </w:rPr>
              <w:t xml:space="preserve">ossible to show animation) </w:t>
            </w:r>
          </w:p>
          <w:p w14:paraId="533AC7BF" w14:textId="77777777" w:rsidR="002770A0" w:rsidRPr="005E353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56D1E664"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4D8063A4" w14:textId="25BAFD73"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517B783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6EDC4345" w14:textId="77777777" w:rsidTr="002770A0">
        <w:trPr>
          <w:trHeight w:val="119"/>
        </w:trPr>
        <w:tc>
          <w:tcPr>
            <w:cnfStyle w:val="001000000000" w:firstRow="0" w:lastRow="0" w:firstColumn="1" w:lastColumn="0" w:oddVBand="0" w:evenVBand="0" w:oddHBand="0" w:evenHBand="0" w:firstRowFirstColumn="0" w:firstRowLastColumn="0" w:lastRowFirstColumn="0" w:lastRowLastColumn="0"/>
            <w:tcW w:w="704" w:type="dxa"/>
            <w:vMerge/>
            <w:hideMark/>
          </w:tcPr>
          <w:p w14:paraId="244B9706" w14:textId="77777777" w:rsidR="002770A0" w:rsidRDefault="002770A0" w:rsidP="00AC26CB">
            <w:pPr>
              <w:rPr>
                <w:sz w:val="18"/>
                <w:szCs w:val="18"/>
              </w:rPr>
            </w:pPr>
          </w:p>
        </w:tc>
        <w:tc>
          <w:tcPr>
            <w:tcW w:w="1134" w:type="dxa"/>
            <w:vMerge/>
            <w:hideMark/>
          </w:tcPr>
          <w:p w14:paraId="02ED7F3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6C36707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7F857F5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p>
        </w:tc>
        <w:tc>
          <w:tcPr>
            <w:tcW w:w="3538" w:type="dxa"/>
          </w:tcPr>
          <w:p w14:paraId="3F74068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612C1B20"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7419748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0F98AAC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49AC1DD9" w14:textId="77777777" w:rsidTr="002770A0">
        <w:trPr>
          <w:cnfStyle w:val="000000100000" w:firstRow="0" w:lastRow="0" w:firstColumn="0" w:lastColumn="0" w:oddVBand="0" w:evenVBand="0" w:oddHBand="1" w:evenHBand="0" w:firstRowFirstColumn="0" w:firstRowLastColumn="0" w:lastRowFirstColumn="0" w:lastRowLastColumn="0"/>
          <w:trHeight w:val="2454"/>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130DAA00" w14:textId="77777777" w:rsidR="002770A0" w:rsidRDefault="002770A0" w:rsidP="00AC26CB">
            <w:pPr>
              <w:rPr>
                <w:sz w:val="18"/>
                <w:szCs w:val="18"/>
              </w:rPr>
            </w:pPr>
            <w:r>
              <w:rPr>
                <w:sz w:val="18"/>
                <w:szCs w:val="18"/>
              </w:rPr>
              <w:t>2</w:t>
            </w:r>
          </w:p>
        </w:tc>
        <w:tc>
          <w:tcPr>
            <w:tcW w:w="1134" w:type="dxa"/>
            <w:vMerge w:val="restart"/>
            <w:hideMark/>
          </w:tcPr>
          <w:p w14:paraId="0E3F864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Creating the Database - in CreateSystems UC </w:t>
            </w:r>
          </w:p>
          <w:p w14:paraId="360E7E0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505832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990" w:type="dxa"/>
            <w:hideMark/>
          </w:tcPr>
          <w:p w14:paraId="1F86046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7363BFF4"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All the fields must be filled in correctly, </w:t>
            </w:r>
          </w:p>
          <w:p w14:paraId="54C7D9F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202C3E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Database is created </w:t>
            </w:r>
          </w:p>
          <w:p w14:paraId="0F2284E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and  the First Administrator/Account is inserted into it  and then CreateSystem will slide out of view and return to Login Form</w:t>
            </w:r>
          </w:p>
        </w:tc>
        <w:tc>
          <w:tcPr>
            <w:tcW w:w="3538" w:type="dxa"/>
            <w:hideMark/>
          </w:tcPr>
          <w:p w14:paraId="3A527CA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984AC26" w14:textId="2E975268"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Notify the user that the database has been created along with the first administrator </w:t>
            </w:r>
          </w:p>
          <w:p w14:paraId="41CCD7F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A86E8DD" w14:textId="23A410C0"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CreatedSystems UC slides out view and shows login form. (Not possible to show the animation) –</w:t>
            </w:r>
          </w:p>
          <w:p w14:paraId="54A04BF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1E53E0BA"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12E0FC44" w14:textId="1199D99B"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5C3A751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5E9C94A9" w14:textId="77777777" w:rsidTr="002770A0">
        <w:trPr>
          <w:trHeight w:val="701"/>
        </w:trPr>
        <w:tc>
          <w:tcPr>
            <w:cnfStyle w:val="001000000000" w:firstRow="0" w:lastRow="0" w:firstColumn="1" w:lastColumn="0" w:oddVBand="0" w:evenVBand="0" w:oddHBand="0" w:evenHBand="0" w:firstRowFirstColumn="0" w:firstRowLastColumn="0" w:lastRowFirstColumn="0" w:lastRowLastColumn="0"/>
            <w:tcW w:w="704" w:type="dxa"/>
            <w:vMerge/>
            <w:hideMark/>
          </w:tcPr>
          <w:p w14:paraId="6B01E3C6" w14:textId="77777777" w:rsidR="002770A0" w:rsidRDefault="002770A0" w:rsidP="00AC26CB">
            <w:pPr>
              <w:rPr>
                <w:sz w:val="18"/>
                <w:szCs w:val="18"/>
              </w:rPr>
            </w:pPr>
          </w:p>
        </w:tc>
        <w:tc>
          <w:tcPr>
            <w:tcW w:w="1134" w:type="dxa"/>
            <w:vMerge/>
            <w:hideMark/>
          </w:tcPr>
          <w:p w14:paraId="428C09E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hideMark/>
          </w:tcPr>
          <w:p w14:paraId="1163ECC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b/>
                <w:sz w:val="18"/>
                <w:szCs w:val="18"/>
              </w:rPr>
              <w:t>Erroneous:</w:t>
            </w:r>
            <w:r>
              <w:rPr>
                <w:sz w:val="18"/>
                <w:szCs w:val="18"/>
              </w:rPr>
              <w:t xml:space="preserve"> </w:t>
            </w:r>
          </w:p>
          <w:p w14:paraId="417E972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Unfilled Fields,  Username, </w:t>
            </w:r>
            <w:r>
              <w:rPr>
                <w:b/>
                <w:sz w:val="18"/>
                <w:szCs w:val="18"/>
              </w:rPr>
              <w:t xml:space="preserve">, </w:t>
            </w:r>
            <w:r>
              <w:rPr>
                <w:sz w:val="18"/>
                <w:szCs w:val="18"/>
              </w:rPr>
              <w:t>Password are incorrect and Confirm Password &amp; Retry Password don’t match</w:t>
            </w:r>
          </w:p>
        </w:tc>
        <w:tc>
          <w:tcPr>
            <w:tcW w:w="3538" w:type="dxa"/>
          </w:tcPr>
          <w:p w14:paraId="3079BAB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Message boxes will appear when an erroneous event occurs: </w:t>
            </w:r>
          </w:p>
          <w:p w14:paraId="48FCC88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By Notify I mean that a message box will appear with the specific message or warning.</w:t>
            </w:r>
          </w:p>
          <w:p w14:paraId="24A50EC0"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B33A853" w14:textId="7E411D5E"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their required to fill in the required fields to create an account </w:t>
            </w:r>
          </w:p>
          <w:p w14:paraId="37CD6A6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E7864DC" w14:textId="2310AB31"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password entered and the retry password doesn’t match </w:t>
            </w:r>
          </w:p>
          <w:p w14:paraId="4BC22B8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30CD18D" w14:textId="088C924A" w:rsidR="002770A0" w:rsidRDefault="002770A0" w:rsidP="002770A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phone number they have entered is not numeric.</w:t>
            </w:r>
          </w:p>
        </w:tc>
        <w:tc>
          <w:tcPr>
            <w:tcW w:w="1139" w:type="dxa"/>
          </w:tcPr>
          <w:p w14:paraId="4025702C" w14:textId="77777777" w:rsidR="002770A0" w:rsidRPr="00C709C8"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774D1F0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64AD121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5AAC15D1" w14:textId="77777777" w:rsidTr="002770A0">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38000517" w14:textId="77777777" w:rsidR="002770A0" w:rsidRDefault="002770A0" w:rsidP="00AC26CB">
            <w:pPr>
              <w:rPr>
                <w:sz w:val="18"/>
                <w:szCs w:val="18"/>
              </w:rPr>
            </w:pPr>
            <w:r>
              <w:rPr>
                <w:sz w:val="18"/>
                <w:szCs w:val="18"/>
              </w:rPr>
              <w:t>3</w:t>
            </w:r>
          </w:p>
        </w:tc>
        <w:tc>
          <w:tcPr>
            <w:tcW w:w="1134" w:type="dxa"/>
            <w:vMerge w:val="restart"/>
            <w:hideMark/>
          </w:tcPr>
          <w:p w14:paraId="73D01A3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Register UC – A UC that slides into Login form after Register Button is clicked in Login Form.</w:t>
            </w:r>
          </w:p>
          <w:p w14:paraId="1189DE0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-Used to register Administrators and Employees</w:t>
            </w:r>
          </w:p>
        </w:tc>
        <w:tc>
          <w:tcPr>
            <w:tcW w:w="1990" w:type="dxa"/>
            <w:hideMark/>
          </w:tcPr>
          <w:p w14:paraId="7116D7A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145C153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All Fields must be filled in correctly this include basic information (FullName, email, address e.g.) and login details (Username and Password) and an admin key to grant access to make register an account. User can also pick an image for their Profile if they wish.</w:t>
            </w:r>
          </w:p>
        </w:tc>
        <w:tc>
          <w:tcPr>
            <w:tcW w:w="3538" w:type="dxa"/>
          </w:tcPr>
          <w:p w14:paraId="2BA66FB1" w14:textId="13D4D9AE"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Notify the user that the Employee has successfully been added to the database </w:t>
            </w:r>
          </w:p>
          <w:p w14:paraId="2B17A02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468FE78" w14:textId="67AFB5E9"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Notify the user that the Administrator has been successfully been added to the database </w:t>
            </w:r>
          </w:p>
          <w:p w14:paraId="0AF721CE" w14:textId="77777777" w:rsidR="002770A0" w:rsidRPr="0044652A"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214C32BC" w14:textId="77777777" w:rsidR="002770A0" w:rsidRDefault="002770A0" w:rsidP="00AC26CB">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03431E02" w14:textId="563DC4F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40E2DFA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4B8BA625" w14:textId="77777777" w:rsidTr="002770A0">
        <w:trPr>
          <w:trHeight w:val="701"/>
        </w:trPr>
        <w:tc>
          <w:tcPr>
            <w:cnfStyle w:val="001000000000" w:firstRow="0" w:lastRow="0" w:firstColumn="1" w:lastColumn="0" w:oddVBand="0" w:evenVBand="0" w:oddHBand="0" w:evenHBand="0" w:firstRowFirstColumn="0" w:firstRowLastColumn="0" w:lastRowFirstColumn="0" w:lastRowLastColumn="0"/>
            <w:tcW w:w="704" w:type="dxa"/>
            <w:vMerge/>
            <w:hideMark/>
          </w:tcPr>
          <w:p w14:paraId="16CDCA38" w14:textId="77777777" w:rsidR="002770A0" w:rsidRDefault="002770A0" w:rsidP="00AC26CB">
            <w:pPr>
              <w:rPr>
                <w:sz w:val="18"/>
                <w:szCs w:val="18"/>
              </w:rPr>
            </w:pPr>
          </w:p>
        </w:tc>
        <w:tc>
          <w:tcPr>
            <w:tcW w:w="1134" w:type="dxa"/>
            <w:vMerge/>
            <w:hideMark/>
          </w:tcPr>
          <w:p w14:paraId="6FD3914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2278F67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 xml:space="preserve">Erroneous: </w:t>
            </w:r>
          </w:p>
          <w:p w14:paraId="1594B49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Admin Key is incorrect,</w:t>
            </w:r>
          </w:p>
          <w:p w14:paraId="04E19C0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E2BFD8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Required fields are empty and needs to be filled in.</w:t>
            </w:r>
          </w:p>
          <w:p w14:paraId="58AA125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0F8E557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make an account with the same Username and Email as another Employee</w:t>
            </w:r>
          </w:p>
          <w:p w14:paraId="6271A97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D7F485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Password and retry passwords don’t match.</w:t>
            </w:r>
          </w:p>
          <w:p w14:paraId="57082DF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FD750B0"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make an administrator account with the same Admin Key as another administrator.</w:t>
            </w:r>
          </w:p>
        </w:tc>
        <w:tc>
          <w:tcPr>
            <w:tcW w:w="3538" w:type="dxa"/>
            <w:hideMark/>
          </w:tcPr>
          <w:p w14:paraId="323F5D7C" w14:textId="5AE29358"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there is a user already with that Username and Password </w:t>
            </w:r>
          </w:p>
          <w:p w14:paraId="43F2271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BD2EE1B" w14:textId="22A26D02"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 required fields are not filled in </w:t>
            </w:r>
          </w:p>
          <w:p w14:paraId="26055D99" w14:textId="77777777" w:rsidR="002770A0" w:rsidRDefault="002770A0" w:rsidP="00AC26CB">
            <w:pPr>
              <w:ind w:left="360"/>
              <w:cnfStyle w:val="000000000000" w:firstRow="0" w:lastRow="0" w:firstColumn="0" w:lastColumn="0" w:oddVBand="0" w:evenVBand="0" w:oddHBand="0" w:evenHBand="0" w:firstRowFirstColumn="0" w:firstRowLastColumn="0" w:lastRowFirstColumn="0" w:lastRowLastColumn="0"/>
              <w:rPr>
                <w:sz w:val="18"/>
                <w:szCs w:val="18"/>
              </w:rPr>
            </w:pPr>
          </w:p>
          <w:p w14:paraId="36E47D9D" w14:textId="4C3CAC89"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 admin key entered is incorrect </w:t>
            </w:r>
          </w:p>
          <w:p w14:paraId="76B3D15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B73DB1D" w14:textId="6346F27E"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Password and Retry Password don’t match</w:t>
            </w:r>
          </w:p>
          <w:p w14:paraId="56A9CAF7" w14:textId="77777777" w:rsidR="002770A0" w:rsidRPr="0044652A"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7EB9131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1D1F865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5D70CD9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5DA4B969" w14:textId="77777777" w:rsidTr="002770A0">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771AB30" w14:textId="77777777" w:rsidR="002770A0" w:rsidRDefault="002770A0" w:rsidP="00AC26CB">
            <w:pPr>
              <w:rPr>
                <w:sz w:val="18"/>
                <w:szCs w:val="18"/>
              </w:rPr>
            </w:pPr>
            <w:r>
              <w:rPr>
                <w:sz w:val="18"/>
                <w:szCs w:val="18"/>
              </w:rPr>
              <w:t>4</w:t>
            </w:r>
          </w:p>
        </w:tc>
        <w:tc>
          <w:tcPr>
            <w:tcW w:w="1134" w:type="dxa"/>
            <w:vMerge w:val="restart"/>
            <w:hideMark/>
          </w:tcPr>
          <w:p w14:paraId="6EC130C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Forgot UC– A UC that slides into Login form after a user click Forgot Button.</w:t>
            </w:r>
          </w:p>
          <w:p w14:paraId="0479CC3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F9C262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is able to retrieve their forgotten information from the database.</w:t>
            </w:r>
          </w:p>
        </w:tc>
        <w:tc>
          <w:tcPr>
            <w:tcW w:w="1990" w:type="dxa"/>
            <w:hideMark/>
          </w:tcPr>
          <w:p w14:paraId="3471A88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0759FEA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uses Forgot UC to retrieve their lost details; these are either Employee Account details (Password or Username) or retrieving the Admin Key.</w:t>
            </w:r>
          </w:p>
        </w:tc>
        <w:tc>
          <w:tcPr>
            <w:tcW w:w="3538" w:type="dxa"/>
            <w:hideMark/>
          </w:tcPr>
          <w:p w14:paraId="228B49C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Selecting a radio buttons will come with the desired reaction (e.g. Selecting (x) radio button will show all the components that is relevant to (x) instead of (y). ;</w:t>
            </w:r>
          </w:p>
          <w:p w14:paraId="549AFDF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590E9572" w14:textId="3E5F6802" w:rsidR="002770A0" w:rsidRDefault="002770A0" w:rsidP="00AC26CB">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w:t>
            </w:r>
            <w:r w:rsidRPr="006E46E5">
              <w:rPr>
                <w:sz w:val="18"/>
                <w:szCs w:val="18"/>
              </w:rPr>
              <w:t xml:space="preserve"> Employee Account </w:t>
            </w:r>
            <w:r>
              <w:rPr>
                <w:sz w:val="18"/>
                <w:szCs w:val="18"/>
              </w:rPr>
              <w:t xml:space="preserve">radio button </w:t>
            </w:r>
            <w:r w:rsidRPr="006E46E5">
              <w:rPr>
                <w:sz w:val="18"/>
                <w:szCs w:val="18"/>
              </w:rPr>
              <w:t>and Forgot Password</w:t>
            </w:r>
            <w:r>
              <w:rPr>
                <w:sz w:val="18"/>
                <w:szCs w:val="18"/>
              </w:rPr>
              <w:t xml:space="preserve"> button </w:t>
            </w:r>
          </w:p>
          <w:p w14:paraId="1F881BA5" w14:textId="77777777" w:rsidR="002770A0" w:rsidRPr="00133B2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3994BA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program has successfully updated the Employee account with the new password – 4b</w:t>
            </w:r>
          </w:p>
          <w:p w14:paraId="6AF72C4A" w14:textId="77777777" w:rsidR="002770A0" w:rsidRPr="00133B2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276AF3B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D139ADA" w14:textId="6D25E62C" w:rsidR="002770A0" w:rsidRDefault="002770A0" w:rsidP="00AC26CB">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w:t>
            </w:r>
            <w:r w:rsidRPr="006E46E5">
              <w:rPr>
                <w:sz w:val="18"/>
                <w:szCs w:val="18"/>
              </w:rPr>
              <w:t xml:space="preserve"> Employee Account </w:t>
            </w:r>
            <w:r>
              <w:rPr>
                <w:sz w:val="18"/>
                <w:szCs w:val="18"/>
              </w:rPr>
              <w:t>radio button</w:t>
            </w:r>
            <w:r w:rsidRPr="006E46E5">
              <w:rPr>
                <w:sz w:val="18"/>
                <w:szCs w:val="18"/>
              </w:rPr>
              <w:t xml:space="preserve"> and Retrieve Username</w:t>
            </w:r>
            <w:r>
              <w:rPr>
                <w:sz w:val="18"/>
                <w:szCs w:val="18"/>
              </w:rPr>
              <w:t xml:space="preserve"> radio button </w:t>
            </w:r>
          </w:p>
          <w:p w14:paraId="042876F7" w14:textId="77777777" w:rsidR="002770A0" w:rsidRPr="00133B2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F688613" w14:textId="61FC10D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Notify the user that an email has been sent to their Email with their Username </w:t>
            </w:r>
          </w:p>
          <w:p w14:paraId="07EC3E0E" w14:textId="77777777" w:rsidR="002770A0" w:rsidRPr="00133B24"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D154694" w14:textId="1E1E961F" w:rsidR="002770A0" w:rsidRPr="006E46E5" w:rsidRDefault="002770A0" w:rsidP="00AC26CB">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 AdminKey radio button</w:t>
            </w:r>
          </w:p>
          <w:p w14:paraId="044144A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56F4816E" w14:textId="1671D577" w:rsidR="002770A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Notify the user that an email has been sent to their Email with their AdminKey </w:t>
            </w:r>
          </w:p>
        </w:tc>
        <w:tc>
          <w:tcPr>
            <w:tcW w:w="1139" w:type="dxa"/>
          </w:tcPr>
          <w:p w14:paraId="586E0B3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10B1535D" w14:textId="1AB9C6F2"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7DD7DF7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0C0C67AD" w14:textId="77777777" w:rsidTr="002770A0">
        <w:trPr>
          <w:trHeight w:val="562"/>
        </w:trPr>
        <w:tc>
          <w:tcPr>
            <w:cnfStyle w:val="001000000000" w:firstRow="0" w:lastRow="0" w:firstColumn="1" w:lastColumn="0" w:oddVBand="0" w:evenVBand="0" w:oddHBand="0" w:evenHBand="0" w:firstRowFirstColumn="0" w:firstRowLastColumn="0" w:lastRowFirstColumn="0" w:lastRowLastColumn="0"/>
            <w:tcW w:w="704" w:type="dxa"/>
            <w:vMerge/>
            <w:hideMark/>
          </w:tcPr>
          <w:p w14:paraId="1369E19D" w14:textId="77777777" w:rsidR="002770A0" w:rsidRDefault="002770A0" w:rsidP="00AC26CB">
            <w:pPr>
              <w:rPr>
                <w:sz w:val="18"/>
                <w:szCs w:val="18"/>
              </w:rPr>
            </w:pPr>
          </w:p>
        </w:tc>
        <w:tc>
          <w:tcPr>
            <w:tcW w:w="1134" w:type="dxa"/>
            <w:vMerge/>
            <w:hideMark/>
          </w:tcPr>
          <w:p w14:paraId="6001102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23D5E3B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 xml:space="preserve">Erroneous: </w:t>
            </w:r>
          </w:p>
          <w:p w14:paraId="5F8DAFC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FullName and Email provided.</w:t>
            </w:r>
          </w:p>
          <w:p w14:paraId="599C7BD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348DE0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Username is provided when user tries to change their password.</w:t>
            </w:r>
          </w:p>
          <w:p w14:paraId="7D7B497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DBF96D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A0B240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Password when user is trying to retrieve their Username(which they forgot)</w:t>
            </w:r>
          </w:p>
          <w:p w14:paraId="5871091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037773B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Can’t email, due to no access to the internet.</w:t>
            </w:r>
          </w:p>
          <w:p w14:paraId="189E95E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16E8E29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email, due to incorrect user details (FullName, Email)</w:t>
            </w:r>
          </w:p>
        </w:tc>
        <w:tc>
          <w:tcPr>
            <w:tcW w:w="3538" w:type="dxa"/>
          </w:tcPr>
          <w:p w14:paraId="7F4A3689" w14:textId="28170488"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 xml:space="preserve">Notify the user that the details provided are incorrect (FullName and Email) </w:t>
            </w:r>
          </w:p>
          <w:p w14:paraId="5D1B2AF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64D2A9C" w14:textId="1615A821"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When user seeks to make a new password but enters the wrong username of that Employee account – Notify that there is no Employee in the system with that Username </w:t>
            </w:r>
          </w:p>
          <w:p w14:paraId="0968A8C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0F2052FC" w14:textId="57DFC1D8"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 password entered and the retry password doesn’t match </w:t>
            </w:r>
          </w:p>
          <w:p w14:paraId="661C3BD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430FDC6" w14:textId="3E1C5CBA"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When user seeks to get their Username from the system but however enters the wrong password for that Employee Account – Notify that the password entered doesn’t match the password stored for that Employee </w:t>
            </w:r>
          </w:p>
          <w:p w14:paraId="46847E2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3E792B9" w14:textId="20FE9BFF"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can’t be emailed since they haven’t full email details at the Login Form</w:t>
            </w:r>
          </w:p>
          <w:p w14:paraId="45F4C22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9C88703" w14:textId="62B3410E" w:rsidR="002770A0" w:rsidRDefault="002770A0" w:rsidP="002770A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that the user cannot be emailed due to no internet access or network issues. </w:t>
            </w:r>
          </w:p>
        </w:tc>
        <w:tc>
          <w:tcPr>
            <w:tcW w:w="1139" w:type="dxa"/>
          </w:tcPr>
          <w:p w14:paraId="7CF0772C" w14:textId="6411E085"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3018C13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40B8C93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635F491B" w14:textId="77777777" w:rsidTr="002770A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52F214C3" w14:textId="77777777" w:rsidR="002770A0" w:rsidRDefault="002770A0" w:rsidP="00AC26CB">
            <w:pPr>
              <w:rPr>
                <w:sz w:val="18"/>
                <w:szCs w:val="18"/>
              </w:rPr>
            </w:pPr>
            <w:r>
              <w:rPr>
                <w:sz w:val="18"/>
                <w:szCs w:val="18"/>
              </w:rPr>
              <w:t>5</w:t>
            </w:r>
          </w:p>
        </w:tc>
        <w:tc>
          <w:tcPr>
            <w:tcW w:w="1134" w:type="dxa"/>
            <w:vMerge w:val="restart"/>
            <w:hideMark/>
          </w:tcPr>
          <w:p w14:paraId="2C13708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Logging in – at Login Form</w:t>
            </w:r>
          </w:p>
        </w:tc>
        <w:tc>
          <w:tcPr>
            <w:tcW w:w="1990" w:type="dxa"/>
            <w:hideMark/>
          </w:tcPr>
          <w:p w14:paraId="00D0D64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66B8C5C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fills in their login details and logs into the Main Form. Before logging in user can change theme and provide email details.</w:t>
            </w:r>
          </w:p>
        </w:tc>
        <w:tc>
          <w:tcPr>
            <w:tcW w:w="3538" w:type="dxa"/>
            <w:hideMark/>
          </w:tcPr>
          <w:p w14:paraId="5987F2F4" w14:textId="11D39180"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provides correct login details and logins in Main Form. </w:t>
            </w:r>
          </w:p>
          <w:p w14:paraId="4F805E8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AB6F308" w14:textId="7C81A60D"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decides to click the setting button and a UC appears with tabs and options. </w:t>
            </w:r>
          </w:p>
          <w:p w14:paraId="27961DC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501F52C" w14:textId="14CC36AA"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decides to change the theme and style colour in the Theme tab </w:t>
            </w:r>
          </w:p>
          <w:p w14:paraId="77277F8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1558457" w14:textId="7959C7A2" w:rsidR="002770A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decides to provides the email details and saves these details. – Notify that their details has been saved. </w:t>
            </w:r>
          </w:p>
        </w:tc>
        <w:tc>
          <w:tcPr>
            <w:tcW w:w="1139" w:type="dxa"/>
          </w:tcPr>
          <w:p w14:paraId="343D943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396AF6B1" w14:textId="1CDF2769"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5786A47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109BCD68" w14:textId="77777777" w:rsidTr="002770A0">
        <w:trPr>
          <w:trHeight w:val="277"/>
        </w:trPr>
        <w:tc>
          <w:tcPr>
            <w:cnfStyle w:val="001000000000" w:firstRow="0" w:lastRow="0" w:firstColumn="1" w:lastColumn="0" w:oddVBand="0" w:evenVBand="0" w:oddHBand="0" w:evenHBand="0" w:firstRowFirstColumn="0" w:firstRowLastColumn="0" w:lastRowFirstColumn="0" w:lastRowLastColumn="0"/>
            <w:tcW w:w="704" w:type="dxa"/>
            <w:vMerge/>
            <w:hideMark/>
          </w:tcPr>
          <w:p w14:paraId="59848AA4" w14:textId="77777777" w:rsidR="002770A0" w:rsidRDefault="002770A0" w:rsidP="00AC26CB">
            <w:pPr>
              <w:rPr>
                <w:sz w:val="18"/>
                <w:szCs w:val="18"/>
              </w:rPr>
            </w:pPr>
          </w:p>
        </w:tc>
        <w:tc>
          <w:tcPr>
            <w:tcW w:w="1134" w:type="dxa"/>
            <w:vMerge/>
            <w:hideMark/>
          </w:tcPr>
          <w:p w14:paraId="4CC79CC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20D5768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3830C76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Username is inputted</w:t>
            </w:r>
          </w:p>
          <w:p w14:paraId="425F64C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0AA31B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C42D46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2ADB953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Password</w:t>
            </w:r>
          </w:p>
        </w:tc>
        <w:tc>
          <w:tcPr>
            <w:tcW w:w="3538" w:type="dxa"/>
          </w:tcPr>
          <w:p w14:paraId="44F73292" w14:textId="044C94AE"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there is no Employee with that username </w:t>
            </w:r>
          </w:p>
          <w:p w14:paraId="5A5BE69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12AA7A70" w14:textId="08F09063"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that the password provided is incorrect for the username entered. </w:t>
            </w:r>
          </w:p>
          <w:p w14:paraId="3127E20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216B0A8" w14:textId="0FDFC9C9" w:rsidR="002770A0" w:rsidRDefault="002770A0" w:rsidP="002770A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if the email details couldn’t be saved due to no internet access. </w:t>
            </w:r>
          </w:p>
        </w:tc>
        <w:tc>
          <w:tcPr>
            <w:tcW w:w="1139" w:type="dxa"/>
          </w:tcPr>
          <w:p w14:paraId="57112727" w14:textId="37F7997F"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4817E95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5860B20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04B773FE" w14:textId="77777777" w:rsidTr="002770A0">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423CE19" w14:textId="77777777" w:rsidR="002770A0" w:rsidRDefault="002770A0" w:rsidP="00AC26CB">
            <w:pPr>
              <w:rPr>
                <w:sz w:val="18"/>
                <w:szCs w:val="18"/>
              </w:rPr>
            </w:pPr>
            <w:r>
              <w:rPr>
                <w:sz w:val="18"/>
                <w:szCs w:val="18"/>
              </w:rPr>
              <w:t>6</w:t>
            </w:r>
          </w:p>
        </w:tc>
        <w:tc>
          <w:tcPr>
            <w:tcW w:w="1134" w:type="dxa"/>
            <w:vMerge w:val="restart"/>
            <w:hideMark/>
          </w:tcPr>
          <w:p w14:paraId="2CA65B3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Main Form </w:t>
            </w:r>
          </w:p>
        </w:tc>
        <w:tc>
          <w:tcPr>
            <w:tcW w:w="1990" w:type="dxa"/>
            <w:hideMark/>
          </w:tcPr>
          <w:p w14:paraId="0506276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582316E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clicks on a button to call upon a UC to come in front view of Main Form, another buttons for signing out and settings.</w:t>
            </w:r>
          </w:p>
        </w:tc>
        <w:tc>
          <w:tcPr>
            <w:tcW w:w="3538" w:type="dxa"/>
            <w:hideMark/>
          </w:tcPr>
          <w:p w14:paraId="553360E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is redirected to the form or UC relevant to the button click.</w:t>
            </w:r>
          </w:p>
        </w:tc>
        <w:tc>
          <w:tcPr>
            <w:tcW w:w="1139" w:type="dxa"/>
            <w:vMerge w:val="restart"/>
          </w:tcPr>
          <w:p w14:paraId="2F188F53" w14:textId="15E5225B"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5C3F3918" w14:textId="30C87960"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007E34A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1FF74577" w14:textId="77777777" w:rsidTr="002770A0">
        <w:trPr>
          <w:trHeight w:val="142"/>
        </w:trPr>
        <w:tc>
          <w:tcPr>
            <w:cnfStyle w:val="001000000000" w:firstRow="0" w:lastRow="0" w:firstColumn="1" w:lastColumn="0" w:oddVBand="0" w:evenVBand="0" w:oddHBand="0" w:evenHBand="0" w:firstRowFirstColumn="0" w:firstRowLastColumn="0" w:lastRowFirstColumn="0" w:lastRowLastColumn="0"/>
            <w:tcW w:w="704" w:type="dxa"/>
            <w:vMerge/>
            <w:hideMark/>
          </w:tcPr>
          <w:p w14:paraId="0CE99206" w14:textId="77777777" w:rsidR="002770A0" w:rsidRDefault="002770A0" w:rsidP="00AC26CB">
            <w:pPr>
              <w:rPr>
                <w:sz w:val="18"/>
                <w:szCs w:val="18"/>
              </w:rPr>
            </w:pPr>
          </w:p>
        </w:tc>
        <w:tc>
          <w:tcPr>
            <w:tcW w:w="1134" w:type="dxa"/>
            <w:vMerge/>
            <w:hideMark/>
          </w:tcPr>
          <w:p w14:paraId="7793985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74496B2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3FA19AB4"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Double clicking causes for a UC to be called upon twice-thus making two UCs to be made and slide into view.</w:t>
            </w:r>
          </w:p>
        </w:tc>
        <w:tc>
          <w:tcPr>
            <w:tcW w:w="3538" w:type="dxa"/>
            <w:hideMark/>
          </w:tcPr>
          <w:p w14:paraId="35B8C0E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Causes multiple UCs to cast on top of each, it is possible disable the button clicked for a few seconds after the first click to stop double clicking.</w:t>
            </w:r>
          </w:p>
        </w:tc>
        <w:tc>
          <w:tcPr>
            <w:tcW w:w="1139" w:type="dxa"/>
            <w:vMerge/>
          </w:tcPr>
          <w:p w14:paraId="0BCC819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3F94F98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513601F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190C7E03" w14:textId="77777777" w:rsidTr="00AC26CB">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C30B80D" w14:textId="77777777" w:rsidR="002770A0" w:rsidRDefault="002770A0" w:rsidP="00AC26CB">
            <w:pPr>
              <w:rPr>
                <w:sz w:val="18"/>
                <w:szCs w:val="18"/>
              </w:rPr>
            </w:pPr>
            <w:r>
              <w:rPr>
                <w:sz w:val="18"/>
                <w:szCs w:val="18"/>
              </w:rPr>
              <w:t>7</w:t>
            </w:r>
          </w:p>
        </w:tc>
        <w:tc>
          <w:tcPr>
            <w:tcW w:w="1134" w:type="dxa"/>
            <w:vMerge w:val="restart"/>
          </w:tcPr>
          <w:p w14:paraId="2411B20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UC</w:t>
            </w:r>
          </w:p>
        </w:tc>
        <w:tc>
          <w:tcPr>
            <w:tcW w:w="1990" w:type="dxa"/>
          </w:tcPr>
          <w:p w14:paraId="55E862C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 xml:space="preserve">Typical: </w:t>
            </w:r>
          </w:p>
          <w:p w14:paraId="4F22662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On load, it will present the user with all the customers stored in a ListView, arranged in an alphabetic order</w:t>
            </w:r>
          </w:p>
          <w:p w14:paraId="75B4C0C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325556E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can be selected from the List of Customer and their details will be shown along with their previous receipts.</w:t>
            </w:r>
          </w:p>
          <w:p w14:paraId="0EF2F0D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90E790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Customers details can be modified/updates</w:t>
            </w:r>
          </w:p>
          <w:p w14:paraId="5B45738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26E038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2189DA5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can be added to the system or deleted and even searched.</w:t>
            </w:r>
          </w:p>
          <w:p w14:paraId="408ADB7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2A12D248" w14:textId="77777777" w:rsidR="002770A0" w:rsidRPr="00D36D7D"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An order can be placed for a customer, if the customer wishes to make an order.</w:t>
            </w:r>
          </w:p>
        </w:tc>
        <w:tc>
          <w:tcPr>
            <w:tcW w:w="3538" w:type="dxa"/>
          </w:tcPr>
          <w:p w14:paraId="2F19CA68" w14:textId="174CD0C1"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After Customer button is clicked, Customer UC is swiped into view and presents the user with a list view of all the customer stored in the system in an alphabetic order </w:t>
            </w:r>
          </w:p>
          <w:p w14:paraId="0B76BEB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5803306" w14:textId="6F15EC6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Shows the selected customer in the list, shows their details along with any previous receipts they have ordered).</w:t>
            </w:r>
          </w:p>
          <w:p w14:paraId="0232494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5E31989B" w14:textId="5A42486D"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if the program has successfully updates the Customer details</w:t>
            </w:r>
          </w:p>
          <w:p w14:paraId="2FB86986" w14:textId="335C181D"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p w14:paraId="50B503C8" w14:textId="486705F3"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if it failed to update the Customer Customers.</w:t>
            </w:r>
          </w:p>
          <w:p w14:paraId="4B5F022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6E23443" w14:textId="0F659DE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clicks add customer and causes Add Customer Form to pop into view.</w:t>
            </w:r>
          </w:p>
          <w:p w14:paraId="7EFBBA9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1A3315C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clicks delete customer, notifies them of this decision with a Yes or No messagebox then either deletes this customer or not, depending on their input. No = nothing changes (therefore no screenshot is </w:t>
            </w:r>
            <w:r>
              <w:rPr>
                <w:sz w:val="18"/>
                <w:szCs w:val="18"/>
              </w:rPr>
              <w:lastRenderedPageBreak/>
              <w:t>provided), Yes = Deletes customer from the list view and refreshes the list view.</w:t>
            </w:r>
          </w:p>
          <w:p w14:paraId="34D7D0D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56743FAB" w14:textId="1B1F9D60"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If the customer wishes to make an order, employee selects this customer and clicks on Make an Order button. It will pop MakeAnOrderForm into view with the customer and employee details already filled in.</w:t>
            </w:r>
          </w:p>
          <w:p w14:paraId="44BB625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3B911BA" w14:textId="26E524D3" w:rsidR="002770A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Show the results of any searches made in the search textbox. </w:t>
            </w:r>
          </w:p>
        </w:tc>
        <w:tc>
          <w:tcPr>
            <w:tcW w:w="1139" w:type="dxa"/>
            <w:vMerge w:val="restart"/>
          </w:tcPr>
          <w:p w14:paraId="4DE9F02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22AECB0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26AEC01A"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2784E1AD" w14:textId="77777777" w:rsidTr="00AC26CB">
        <w:trPr>
          <w:trHeight w:val="1846"/>
        </w:trPr>
        <w:tc>
          <w:tcPr>
            <w:cnfStyle w:val="001000000000" w:firstRow="0" w:lastRow="0" w:firstColumn="1" w:lastColumn="0" w:oddVBand="0" w:evenVBand="0" w:oddHBand="0" w:evenHBand="0" w:firstRowFirstColumn="0" w:firstRowLastColumn="0" w:lastRowFirstColumn="0" w:lastRowLastColumn="0"/>
            <w:tcW w:w="704" w:type="dxa"/>
            <w:vMerge/>
          </w:tcPr>
          <w:p w14:paraId="0F4B0765" w14:textId="77777777" w:rsidR="002770A0" w:rsidRDefault="002770A0" w:rsidP="00AC26CB">
            <w:pPr>
              <w:rPr>
                <w:sz w:val="18"/>
                <w:szCs w:val="18"/>
              </w:rPr>
            </w:pPr>
          </w:p>
        </w:tc>
        <w:tc>
          <w:tcPr>
            <w:tcW w:w="1134" w:type="dxa"/>
            <w:vMerge/>
          </w:tcPr>
          <w:p w14:paraId="4C675A0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33F66C94"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tc>
        <w:tc>
          <w:tcPr>
            <w:tcW w:w="3538" w:type="dxa"/>
          </w:tcPr>
          <w:p w14:paraId="0FB04B07" w14:textId="2019CE8F"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Notifies there is no customer is selected whenever the Employee clicks delete customer, or modify or make an Order button since you cannot use these buttons if no customer is selected.</w:t>
            </w:r>
          </w:p>
          <w:p w14:paraId="793AF62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660303BF" w14:textId="70D5277E" w:rsidR="002770A0" w:rsidRDefault="002770A0" w:rsidP="002770A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Notifies if it couldn’t update the customer’s details. </w:t>
            </w:r>
          </w:p>
        </w:tc>
        <w:tc>
          <w:tcPr>
            <w:tcW w:w="1139" w:type="dxa"/>
            <w:vMerge/>
          </w:tcPr>
          <w:p w14:paraId="1CB3A9B4"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338226C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23163F3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62BB6118" w14:textId="77777777" w:rsidTr="00AC26CB">
        <w:trPr>
          <w:cnfStyle w:val="000000100000" w:firstRow="0" w:lastRow="0" w:firstColumn="0" w:lastColumn="0" w:oddVBand="0" w:evenVBand="0" w:oddHBand="1" w:evenHBand="0" w:firstRowFirstColumn="0" w:firstRowLastColumn="0" w:lastRowFirstColumn="0" w:lastRowLastColumn="0"/>
          <w:trHeight w:val="2138"/>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FD26D82" w14:textId="77777777" w:rsidR="002770A0" w:rsidRDefault="002770A0" w:rsidP="00AC26CB">
            <w:pPr>
              <w:rPr>
                <w:sz w:val="18"/>
                <w:szCs w:val="18"/>
              </w:rPr>
            </w:pPr>
            <w:r>
              <w:rPr>
                <w:sz w:val="18"/>
                <w:szCs w:val="18"/>
              </w:rPr>
              <w:t>8</w:t>
            </w:r>
          </w:p>
        </w:tc>
        <w:tc>
          <w:tcPr>
            <w:tcW w:w="1134" w:type="dxa"/>
            <w:vMerge w:val="restart"/>
          </w:tcPr>
          <w:p w14:paraId="36BFEEE4"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UC</w:t>
            </w:r>
          </w:p>
        </w:tc>
        <w:tc>
          <w:tcPr>
            <w:tcW w:w="1990" w:type="dxa"/>
          </w:tcPr>
          <w:p w14:paraId="7C3C726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 xml:space="preserve">Typical: </w:t>
            </w:r>
          </w:p>
          <w:p w14:paraId="35FE920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On load, it will present the user with all the Employees stored in a ListView, arranged in an alphabetic order</w:t>
            </w:r>
          </w:p>
          <w:p w14:paraId="02349C2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3757C2A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Employees can be selected from the List of Employees and their details will be shown along with any receipts that they helped with.</w:t>
            </w:r>
          </w:p>
          <w:p w14:paraId="3CD2B6B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7AB8709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details can be modified by selecting the employee and clicking Modify, which navigates them to UpdateEmployee Form to modify their details.</w:t>
            </w:r>
          </w:p>
          <w:p w14:paraId="10C4DA4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AF5B17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Employees can be deleted, however to be able to delete an Employee, you are required to be an administrator.</w:t>
            </w:r>
          </w:p>
          <w:p w14:paraId="6EA6623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012001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b/>
                <w:sz w:val="18"/>
                <w:szCs w:val="18"/>
              </w:rPr>
            </w:pPr>
            <w:r>
              <w:rPr>
                <w:sz w:val="18"/>
                <w:szCs w:val="18"/>
              </w:rPr>
              <w:t>An order can be placed for a customer, if the customer wishes to make an order.</w:t>
            </w:r>
          </w:p>
        </w:tc>
        <w:tc>
          <w:tcPr>
            <w:tcW w:w="3538" w:type="dxa"/>
          </w:tcPr>
          <w:p w14:paraId="4D9A49CC" w14:textId="3C590363"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After Employee button is clicked,  Employee UC is swiped into view and presents the user with a list view of all the Employees stored in the system in an alphabetic order </w:t>
            </w:r>
          </w:p>
          <w:p w14:paraId="330DEFFA"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38BC1B45" w14:textId="3DE3B51F"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Shows the selected customer in the list, shows their details along with any previous receipts they have ordered. </w:t>
            </w:r>
          </w:p>
          <w:p w14:paraId="236EEA8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7128FDC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C9DDF31" w14:textId="78611DC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 an Employee and clicks Modify Employee.</w:t>
            </w:r>
          </w:p>
          <w:p w14:paraId="5F88315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6D9CEF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If the User is an Administrator that is logged in and selected an employee then clicks delete, it will warn them and provides a Yes or No option to delete this Employee. </w:t>
            </w:r>
          </w:p>
          <w:p w14:paraId="6CE4C27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Yes causes employee to be deleted</w:t>
            </w:r>
          </w:p>
          <w:p w14:paraId="1F0499E2" w14:textId="40BFF3CB"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 – nothing occurs. </w:t>
            </w:r>
            <w:r>
              <w:rPr>
                <w:sz w:val="18"/>
                <w:szCs w:val="18"/>
              </w:rPr>
              <w:br/>
              <w:t>Then the Employee ListView is refreshed. -</w:t>
            </w:r>
          </w:p>
          <w:p w14:paraId="0E90405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F01A0F3" w14:textId="1EF89BDF"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can search for a specific Employee , the result of the search will be shown in the list view. </w:t>
            </w:r>
          </w:p>
          <w:p w14:paraId="0C88657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7A9623E" w14:textId="42808DC8" w:rsidR="002770A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Notifies the user when they have successfully deleted an Employee or Administrator from the system. </w:t>
            </w:r>
          </w:p>
        </w:tc>
        <w:tc>
          <w:tcPr>
            <w:tcW w:w="1139" w:type="dxa"/>
            <w:vMerge w:val="restart"/>
          </w:tcPr>
          <w:p w14:paraId="682AC07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4B2643D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160541D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19ADA392" w14:textId="77777777" w:rsidTr="00AC26CB">
        <w:trPr>
          <w:trHeight w:val="2137"/>
        </w:trPr>
        <w:tc>
          <w:tcPr>
            <w:cnfStyle w:val="001000000000" w:firstRow="0" w:lastRow="0" w:firstColumn="1" w:lastColumn="0" w:oddVBand="0" w:evenVBand="0" w:oddHBand="0" w:evenHBand="0" w:firstRowFirstColumn="0" w:firstRowLastColumn="0" w:lastRowFirstColumn="0" w:lastRowLastColumn="0"/>
            <w:tcW w:w="704" w:type="dxa"/>
            <w:vMerge/>
          </w:tcPr>
          <w:p w14:paraId="4988B1F5" w14:textId="77777777" w:rsidR="002770A0" w:rsidRDefault="002770A0" w:rsidP="00AC26CB">
            <w:pPr>
              <w:rPr>
                <w:sz w:val="18"/>
                <w:szCs w:val="18"/>
              </w:rPr>
            </w:pPr>
          </w:p>
        </w:tc>
        <w:tc>
          <w:tcPr>
            <w:tcW w:w="1134" w:type="dxa"/>
            <w:vMerge/>
          </w:tcPr>
          <w:p w14:paraId="1C1FCE7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0B4133A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tc>
        <w:tc>
          <w:tcPr>
            <w:tcW w:w="3538" w:type="dxa"/>
          </w:tcPr>
          <w:p w14:paraId="5F6767E1" w14:textId="274F13E5"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Clicking Modify or Delete Employee without having selected an Employee will causes a messagebox (notify) the user that an Employee needs to be selected.</w:t>
            </w:r>
          </w:p>
          <w:p w14:paraId="1D09174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00CDDD67" w14:textId="4AC9C26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 possible to delete an employee without being an Administrator, notifies the user who is logged in that they can’t delete since their not an Administrator.</w:t>
            </w:r>
          </w:p>
          <w:p w14:paraId="74B3622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20C952A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Administrator is required for providing access to register new employees and other features, thus therefore it is not possible to delete all the administrator in the database or you won’t be able to add/delete employee e.g. </w:t>
            </w:r>
          </w:p>
          <w:p w14:paraId="66759A6D" w14:textId="550CFAE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Due to this, it will notify the user that it ain’t possible to delete the only administrator stored in the system unless they add a new administrator.</w:t>
            </w:r>
          </w:p>
          <w:p w14:paraId="48B230CC"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706DCD8" w14:textId="6E02439C"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when their deleting oneself (administrator deleting themselves) as the system will have to delete the user and close the Employee UC, main form , navigating back to the login form.</w:t>
            </w:r>
          </w:p>
          <w:p w14:paraId="5D53496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F339C81" w14:textId="67E8B3C0" w:rsidR="002770A0" w:rsidRDefault="002770A0" w:rsidP="002770A0">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they can’t modify the details of other accounts since it doesn’t belong to them </w:t>
            </w:r>
          </w:p>
        </w:tc>
        <w:tc>
          <w:tcPr>
            <w:tcW w:w="1139" w:type="dxa"/>
            <w:vMerge/>
          </w:tcPr>
          <w:p w14:paraId="5A07E18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7B63914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35C9CC4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0FBEB082" w14:textId="77777777" w:rsidTr="002770A0">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3568D63B" w14:textId="77777777" w:rsidR="002770A0" w:rsidRDefault="002770A0" w:rsidP="00AC26CB">
            <w:pPr>
              <w:rPr>
                <w:sz w:val="18"/>
                <w:szCs w:val="18"/>
              </w:rPr>
            </w:pPr>
            <w:r>
              <w:rPr>
                <w:sz w:val="18"/>
                <w:szCs w:val="18"/>
              </w:rPr>
              <w:t>9</w:t>
            </w:r>
          </w:p>
        </w:tc>
        <w:tc>
          <w:tcPr>
            <w:tcW w:w="1134" w:type="dxa"/>
            <w:vMerge w:val="restart"/>
            <w:hideMark/>
          </w:tcPr>
          <w:p w14:paraId="11EF662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Receipt &amp; Finance </w:t>
            </w:r>
            <w:r>
              <w:rPr>
                <w:sz w:val="18"/>
                <w:szCs w:val="18"/>
              </w:rPr>
              <w:br/>
              <w:t>UC</w:t>
            </w:r>
          </w:p>
        </w:tc>
        <w:tc>
          <w:tcPr>
            <w:tcW w:w="1990" w:type="dxa"/>
          </w:tcPr>
          <w:p w14:paraId="282DF1E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Typical:</w:t>
            </w:r>
          </w:p>
          <w:p w14:paraId="05A5222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Shows all the receipts that are stored in the system, linking them to the customer, employee and the product (finance) it belongs to, displaying them.</w:t>
            </w:r>
          </w:p>
          <w:p w14:paraId="2B1CDF3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DACADD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search, delete and rearrange the order of how the receipts are displayed in the list view.</w:t>
            </w:r>
          </w:p>
          <w:p w14:paraId="34957E3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618333C" w14:textId="77777777" w:rsidR="002770A0" w:rsidRPr="00EA261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also print out receipts.</w:t>
            </w:r>
          </w:p>
          <w:p w14:paraId="49727F8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3538" w:type="dxa"/>
          </w:tcPr>
          <w:p w14:paraId="55DBC7DB" w14:textId="6544C528"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After Receipt &amp; Finance button is clicked, the UC will swipe into view, with a loaded list of all the receipts. It will be in ordered by descending date on load.</w:t>
            </w:r>
          </w:p>
          <w:p w14:paraId="1A4C8BC4"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B8EF5CC" w14:textId="16BF4748"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can modify the order of the list. </w:t>
            </w:r>
          </w:p>
          <w:p w14:paraId="667879C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36E401FC" w14:textId="431E4F8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can search for a specific receipt </w:t>
            </w:r>
          </w:p>
          <w:p w14:paraId="642CF9B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2C749ACD" w14:textId="60673C02"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have receipt printed out.</w:t>
            </w:r>
          </w:p>
          <w:p w14:paraId="1063829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5495A5B5" w14:textId="7376097E" w:rsidR="002770A0" w:rsidRPr="00EA261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can delete receipts, however required to be an administrator to delete and be notified when the receipt is printed out. </w:t>
            </w:r>
          </w:p>
        </w:tc>
        <w:tc>
          <w:tcPr>
            <w:tcW w:w="1139" w:type="dxa"/>
          </w:tcPr>
          <w:p w14:paraId="69921C7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255C2A86" w14:textId="1263C5AB"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5BD8303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1AE3762F" w14:textId="77777777" w:rsidTr="002770A0">
        <w:trPr>
          <w:trHeight w:val="142"/>
        </w:trPr>
        <w:tc>
          <w:tcPr>
            <w:cnfStyle w:val="001000000000" w:firstRow="0" w:lastRow="0" w:firstColumn="1" w:lastColumn="0" w:oddVBand="0" w:evenVBand="0" w:oddHBand="0" w:evenHBand="0" w:firstRowFirstColumn="0" w:firstRowLastColumn="0" w:lastRowFirstColumn="0" w:lastRowLastColumn="0"/>
            <w:tcW w:w="704" w:type="dxa"/>
            <w:vMerge/>
            <w:hideMark/>
          </w:tcPr>
          <w:p w14:paraId="21862EBD" w14:textId="059A97D4" w:rsidR="002770A0" w:rsidRDefault="002770A0" w:rsidP="00AC26CB">
            <w:pPr>
              <w:rPr>
                <w:sz w:val="18"/>
                <w:szCs w:val="18"/>
              </w:rPr>
            </w:pPr>
          </w:p>
        </w:tc>
        <w:tc>
          <w:tcPr>
            <w:tcW w:w="1134" w:type="dxa"/>
            <w:vMerge/>
            <w:hideMark/>
          </w:tcPr>
          <w:p w14:paraId="33BBD56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hideMark/>
          </w:tcPr>
          <w:p w14:paraId="47F610C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45EF808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 administrator rights</w:t>
            </w:r>
          </w:p>
          <w:p w14:paraId="1021D49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7CE67F9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User needs to select an receipt before deleting or modifying it.</w:t>
            </w:r>
          </w:p>
        </w:tc>
        <w:tc>
          <w:tcPr>
            <w:tcW w:w="3538" w:type="dxa"/>
            <w:hideMark/>
          </w:tcPr>
          <w:p w14:paraId="31BAE8E1" w14:textId="77777777" w:rsidR="002770A0" w:rsidRPr="00277FB4"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6A84CBC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038AEC3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03958A3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7B8366BB" w14:textId="77777777" w:rsidTr="002770A0">
        <w:trPr>
          <w:cnfStyle w:val="000000100000" w:firstRow="0" w:lastRow="0" w:firstColumn="0" w:lastColumn="0" w:oddVBand="0" w:evenVBand="0" w:oddHBand="1" w:evenHBand="0" w:firstRowFirstColumn="0" w:firstRowLastColumn="0" w:lastRowFirstColumn="0" w:lastRowLastColumn="0"/>
          <w:trHeight w:val="2826"/>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2339B0A2" w14:textId="77777777" w:rsidR="002770A0" w:rsidRDefault="002770A0" w:rsidP="00AC26CB">
            <w:pPr>
              <w:rPr>
                <w:sz w:val="18"/>
                <w:szCs w:val="18"/>
              </w:rPr>
            </w:pPr>
            <w:r>
              <w:rPr>
                <w:sz w:val="18"/>
                <w:szCs w:val="18"/>
              </w:rPr>
              <w:lastRenderedPageBreak/>
              <w:t>9</w:t>
            </w:r>
          </w:p>
        </w:tc>
        <w:tc>
          <w:tcPr>
            <w:tcW w:w="1134" w:type="dxa"/>
            <w:vMerge w:val="restart"/>
            <w:hideMark/>
          </w:tcPr>
          <w:p w14:paraId="7739FC3B"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Updating Employee at UpdateEmployee Form</w:t>
            </w:r>
          </w:p>
        </w:tc>
        <w:tc>
          <w:tcPr>
            <w:tcW w:w="1990" w:type="dxa"/>
            <w:hideMark/>
          </w:tcPr>
          <w:p w14:paraId="068E6B48"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Gets the selected employee from the Employee Table in Employee UC, display their value and lets the user modify the value and save it to the database. Employee can only edit their own data so they need to verify the Employee by Username and Password. </w:t>
            </w:r>
          </w:p>
        </w:tc>
        <w:tc>
          <w:tcPr>
            <w:tcW w:w="3538" w:type="dxa"/>
            <w:hideMark/>
          </w:tcPr>
          <w:p w14:paraId="20B668C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Updates the Employee details</w:t>
            </w:r>
          </w:p>
        </w:tc>
        <w:tc>
          <w:tcPr>
            <w:tcW w:w="1139" w:type="dxa"/>
            <w:vMerge w:val="restart"/>
          </w:tcPr>
          <w:p w14:paraId="10DE2F9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36D3E45C" w14:textId="18A2E4F9"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tcPr>
          <w:p w14:paraId="79EC5B9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14EE279C" w14:textId="77777777" w:rsidTr="002770A0">
        <w:trPr>
          <w:trHeight w:val="1833"/>
        </w:trPr>
        <w:tc>
          <w:tcPr>
            <w:cnfStyle w:val="001000000000" w:firstRow="0" w:lastRow="0" w:firstColumn="1" w:lastColumn="0" w:oddVBand="0" w:evenVBand="0" w:oddHBand="0" w:evenHBand="0" w:firstRowFirstColumn="0" w:firstRowLastColumn="0" w:lastRowFirstColumn="0" w:lastRowLastColumn="0"/>
            <w:tcW w:w="704" w:type="dxa"/>
            <w:vMerge/>
            <w:hideMark/>
          </w:tcPr>
          <w:p w14:paraId="7B0905E5" w14:textId="77777777" w:rsidR="002770A0" w:rsidRDefault="002770A0" w:rsidP="00AC26CB">
            <w:pPr>
              <w:rPr>
                <w:sz w:val="18"/>
                <w:szCs w:val="18"/>
              </w:rPr>
            </w:pPr>
          </w:p>
        </w:tc>
        <w:tc>
          <w:tcPr>
            <w:tcW w:w="1134" w:type="dxa"/>
            <w:vMerge/>
            <w:hideMark/>
          </w:tcPr>
          <w:p w14:paraId="24342D0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00B07C14"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0D94BB8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Details provided to verify that their same Employee that their modifying is incorrect.</w:t>
            </w:r>
          </w:p>
          <w:p w14:paraId="1DEAB64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05ED84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Required Fields are empty</w:t>
            </w:r>
          </w:p>
        </w:tc>
        <w:tc>
          <w:tcPr>
            <w:tcW w:w="3538" w:type="dxa"/>
          </w:tcPr>
          <w:p w14:paraId="619B28B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1876CB3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Messagebox to show incorrect login details </w:t>
            </w:r>
          </w:p>
          <w:p w14:paraId="205E5CF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5F221A3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A55AF8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Messagebox to alert the fields aren’t empty</w:t>
            </w:r>
          </w:p>
        </w:tc>
        <w:tc>
          <w:tcPr>
            <w:tcW w:w="1139" w:type="dxa"/>
            <w:vMerge/>
          </w:tcPr>
          <w:p w14:paraId="043C140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0FD8402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7622178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7BC3A5D0" w14:textId="77777777" w:rsidTr="002770A0">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0F7245BF" w14:textId="77777777" w:rsidR="002770A0" w:rsidRDefault="002770A0" w:rsidP="00AC26CB">
            <w:pPr>
              <w:jc w:val="center"/>
              <w:rPr>
                <w:sz w:val="18"/>
                <w:szCs w:val="18"/>
              </w:rPr>
            </w:pPr>
            <w:r>
              <w:rPr>
                <w:sz w:val="18"/>
                <w:szCs w:val="18"/>
              </w:rPr>
              <w:t>10</w:t>
            </w:r>
          </w:p>
        </w:tc>
        <w:tc>
          <w:tcPr>
            <w:tcW w:w="1134" w:type="dxa"/>
            <w:vMerge w:val="restart"/>
            <w:hideMark/>
          </w:tcPr>
          <w:p w14:paraId="2DEA5B1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Add a Customer at AddCustomer form</w:t>
            </w:r>
          </w:p>
        </w:tc>
        <w:tc>
          <w:tcPr>
            <w:tcW w:w="1990" w:type="dxa"/>
            <w:hideMark/>
          </w:tcPr>
          <w:p w14:paraId="12B5961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adds the details of the Customer and it is stored in the database.</w:t>
            </w:r>
          </w:p>
          <w:p w14:paraId="5B4BB92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Required fields must be filled</w:t>
            </w:r>
          </w:p>
        </w:tc>
        <w:tc>
          <w:tcPr>
            <w:tcW w:w="3538" w:type="dxa"/>
          </w:tcPr>
          <w:p w14:paraId="030C2F32" w14:textId="72B484C4" w:rsidR="002770A0" w:rsidRDefault="002770A0" w:rsidP="002770A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(messagebox) the user that they customer has been added into the that database .</w:t>
            </w:r>
          </w:p>
        </w:tc>
        <w:tc>
          <w:tcPr>
            <w:tcW w:w="1139" w:type="dxa"/>
            <w:vMerge w:val="restart"/>
          </w:tcPr>
          <w:p w14:paraId="057B52F4" w14:textId="23060F7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672A208D" w14:textId="3C36F29C"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562F9DC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5C8A0446" w14:textId="77777777" w:rsidTr="00AC26CB">
        <w:trPr>
          <w:trHeight w:val="963"/>
        </w:trPr>
        <w:tc>
          <w:tcPr>
            <w:cnfStyle w:val="001000000000" w:firstRow="0" w:lastRow="0" w:firstColumn="1" w:lastColumn="0" w:oddVBand="0" w:evenVBand="0" w:oddHBand="0" w:evenHBand="0" w:firstRowFirstColumn="0" w:firstRowLastColumn="0" w:lastRowFirstColumn="0" w:lastRowLastColumn="0"/>
            <w:tcW w:w="704" w:type="dxa"/>
            <w:vMerge/>
          </w:tcPr>
          <w:p w14:paraId="1BBD1F51" w14:textId="77777777" w:rsidR="002770A0" w:rsidRDefault="002770A0" w:rsidP="00AC26CB">
            <w:pPr>
              <w:jc w:val="center"/>
              <w:rPr>
                <w:sz w:val="18"/>
                <w:szCs w:val="18"/>
              </w:rPr>
            </w:pPr>
          </w:p>
        </w:tc>
        <w:tc>
          <w:tcPr>
            <w:tcW w:w="1134" w:type="dxa"/>
            <w:vMerge/>
          </w:tcPr>
          <w:p w14:paraId="4167188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2B25C6EB" w14:textId="77777777" w:rsidR="002770A0" w:rsidRPr="008973D4"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634CFC3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Customer already exists with the same email,</w:t>
            </w:r>
          </w:p>
          <w:p w14:paraId="1B74917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FullName and Email not filled in,</w:t>
            </w:r>
          </w:p>
          <w:p w14:paraId="61FD40A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Failed to Add Customer</w:t>
            </w:r>
          </w:p>
        </w:tc>
        <w:tc>
          <w:tcPr>
            <w:tcW w:w="3538" w:type="dxa"/>
          </w:tcPr>
          <w:p w14:paraId="4BA5DF8B" w14:textId="779037AB"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there is an already a customer with the same email.</w:t>
            </w:r>
          </w:p>
          <w:p w14:paraId="357DBD0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3C96DBE" w14:textId="124B82D8"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need to fill the FullName and Email to be able to add a customer.</w:t>
            </w:r>
          </w:p>
          <w:p w14:paraId="5183CE5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488FC1E9" w14:textId="75E752AF"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Notify the user that they need to input a correct phone number (integer). </w:t>
            </w:r>
          </w:p>
          <w:p w14:paraId="4E0EED7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2DB90F0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if the Insert SQL failed to run.</w:t>
            </w:r>
          </w:p>
          <w:p w14:paraId="2F8251BE" w14:textId="53D0120A"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586A377"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vMerge/>
          </w:tcPr>
          <w:p w14:paraId="0939E3F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0CEB95D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44DFE61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5D2E419D" w14:textId="77777777" w:rsidTr="002770A0">
        <w:trPr>
          <w:cnfStyle w:val="000000100000" w:firstRow="0" w:lastRow="0" w:firstColumn="0" w:lastColumn="0" w:oddVBand="0" w:evenVBand="0" w:oddHBand="1" w:evenHBand="0" w:firstRowFirstColumn="0" w:firstRowLastColumn="0" w:lastRowFirstColumn="0" w:lastRowLastColumn="0"/>
          <w:trHeight w:val="1365"/>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35D2D310" w14:textId="77777777" w:rsidR="002770A0" w:rsidRDefault="002770A0" w:rsidP="00AC26CB">
            <w:pPr>
              <w:rPr>
                <w:sz w:val="18"/>
                <w:szCs w:val="18"/>
              </w:rPr>
            </w:pPr>
            <w:r>
              <w:rPr>
                <w:sz w:val="18"/>
                <w:szCs w:val="18"/>
              </w:rPr>
              <w:t>11</w:t>
            </w:r>
          </w:p>
        </w:tc>
        <w:tc>
          <w:tcPr>
            <w:tcW w:w="1134" w:type="dxa"/>
            <w:vMerge w:val="restart"/>
            <w:hideMark/>
          </w:tcPr>
          <w:p w14:paraId="73F7DA49"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Make An Order at MakeAnOrder Form</w:t>
            </w:r>
          </w:p>
        </w:tc>
        <w:tc>
          <w:tcPr>
            <w:tcW w:w="1990" w:type="dxa"/>
            <w:hideMark/>
          </w:tcPr>
          <w:p w14:paraId="067E1BAF"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adds the details of the Customer’s order and it is stored in the database.</w:t>
            </w:r>
          </w:p>
          <w:p w14:paraId="2EF8B11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Required fields must be filled and right format of input e.g. Quantity is integer values </w:t>
            </w:r>
          </w:p>
          <w:p w14:paraId="15AF6347"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0480680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Saves the details of the purchase, </w:t>
            </w:r>
          </w:p>
          <w:p w14:paraId="4D24524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b/>
                <w:sz w:val="18"/>
                <w:szCs w:val="18"/>
              </w:rPr>
            </w:pPr>
            <w:r>
              <w:rPr>
                <w:sz w:val="18"/>
                <w:szCs w:val="18"/>
              </w:rPr>
              <w:t>Converts the price into British pound currency</w:t>
            </w:r>
          </w:p>
        </w:tc>
        <w:tc>
          <w:tcPr>
            <w:tcW w:w="3538" w:type="dxa"/>
          </w:tcPr>
          <w:p w14:paraId="05743C7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when the purchase/order has been saved.</w:t>
            </w:r>
          </w:p>
          <w:p w14:paraId="573F70B3"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vMerge w:val="restart"/>
          </w:tcPr>
          <w:p w14:paraId="37D35EF7" w14:textId="200EB375"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42EEFEB3" w14:textId="3A8BCB9A"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65ADF21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7229CE75" w14:textId="77777777" w:rsidTr="00AC26CB">
        <w:trPr>
          <w:trHeight w:val="1365"/>
        </w:trPr>
        <w:tc>
          <w:tcPr>
            <w:cnfStyle w:val="001000000000" w:firstRow="0" w:lastRow="0" w:firstColumn="1" w:lastColumn="0" w:oddVBand="0" w:evenVBand="0" w:oddHBand="0" w:evenHBand="0" w:firstRowFirstColumn="0" w:firstRowLastColumn="0" w:lastRowFirstColumn="0" w:lastRowLastColumn="0"/>
            <w:tcW w:w="704" w:type="dxa"/>
            <w:vMerge/>
          </w:tcPr>
          <w:p w14:paraId="52980045" w14:textId="77777777" w:rsidR="002770A0" w:rsidRDefault="002770A0" w:rsidP="00AC26CB">
            <w:pPr>
              <w:rPr>
                <w:sz w:val="18"/>
                <w:szCs w:val="18"/>
              </w:rPr>
            </w:pPr>
          </w:p>
        </w:tc>
        <w:tc>
          <w:tcPr>
            <w:tcW w:w="1134" w:type="dxa"/>
            <w:vMerge/>
          </w:tcPr>
          <w:p w14:paraId="2C4F47E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78867E3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5AA6377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Employee needs to enter a correct price and quantity (needs to be integer) no letters or currency symbols needed.</w:t>
            </w:r>
          </w:p>
          <w:p w14:paraId="35AA9E6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Employee needs to fill in all the fields.</w:t>
            </w:r>
          </w:p>
          <w:p w14:paraId="6D8ADA6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02E8D811"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Failed to add the order.</w:t>
            </w:r>
          </w:p>
          <w:p w14:paraId="39B5BE6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 </w:t>
            </w:r>
          </w:p>
        </w:tc>
        <w:tc>
          <w:tcPr>
            <w:tcW w:w="3538" w:type="dxa"/>
          </w:tcPr>
          <w:p w14:paraId="0C5607B5"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Notifies the user to fill in all the fields and quantity and price must both be integer values.</w:t>
            </w:r>
          </w:p>
          <w:p w14:paraId="5B725B2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4D1FF468"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Notifies if it fails to execute the Insert SQL </w:t>
            </w:r>
          </w:p>
        </w:tc>
        <w:tc>
          <w:tcPr>
            <w:tcW w:w="1139" w:type="dxa"/>
            <w:vMerge/>
          </w:tcPr>
          <w:p w14:paraId="5DF022AE"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606F5270"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29BA7BBD"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r w:rsidR="002770A0" w14:paraId="6923DB04" w14:textId="77777777" w:rsidTr="002770A0">
        <w:trPr>
          <w:cnfStyle w:val="000000100000" w:firstRow="0" w:lastRow="0" w:firstColumn="0" w:lastColumn="0" w:oddVBand="0" w:evenVBand="0" w:oddHBand="1" w:evenHBand="0" w:firstRowFirstColumn="0" w:firstRowLastColumn="0" w:lastRowFirstColumn="0" w:lastRowLastColumn="0"/>
          <w:trHeight w:val="1506"/>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8E265AD" w14:textId="77777777" w:rsidR="002770A0" w:rsidRDefault="002770A0" w:rsidP="00AC26CB">
            <w:pPr>
              <w:rPr>
                <w:sz w:val="18"/>
                <w:szCs w:val="18"/>
              </w:rPr>
            </w:pPr>
            <w:r>
              <w:rPr>
                <w:sz w:val="18"/>
                <w:szCs w:val="18"/>
              </w:rPr>
              <w:t>12</w:t>
            </w:r>
          </w:p>
        </w:tc>
        <w:tc>
          <w:tcPr>
            <w:tcW w:w="1134" w:type="dxa"/>
            <w:vMerge w:val="restart"/>
            <w:hideMark/>
          </w:tcPr>
          <w:p w14:paraId="30636B66"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adds a Calendar Event in Calendar UC</w:t>
            </w:r>
          </w:p>
        </w:tc>
        <w:tc>
          <w:tcPr>
            <w:tcW w:w="1990" w:type="dxa"/>
          </w:tcPr>
          <w:p w14:paraId="711C01D1"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Calendar event is added to the calendar and inserted into the database.</w:t>
            </w:r>
          </w:p>
          <w:p w14:paraId="5A7E9FF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6CCB0D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All the fields must be filled to be able to add calendar events or delete them</w:t>
            </w:r>
          </w:p>
          <w:p w14:paraId="35A9BCB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4BBA902D"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Loads the calendar events when the form loads</w:t>
            </w:r>
          </w:p>
        </w:tc>
        <w:tc>
          <w:tcPr>
            <w:tcW w:w="3538" w:type="dxa"/>
          </w:tcPr>
          <w:p w14:paraId="4F39EF4E"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Notifies the user when program has succeeded in adding the calendar event to the database or deleting it from the database</w:t>
            </w:r>
          </w:p>
          <w:p w14:paraId="7C9E5ED2"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p w14:paraId="62A8962C"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Loads the calendar events are the start and presents them.</w:t>
            </w:r>
          </w:p>
          <w:p w14:paraId="789607CC" w14:textId="77777777" w:rsidR="002770A0" w:rsidRDefault="002770A0" w:rsidP="00AC26CB">
            <w:pPr>
              <w:pStyle w:val="ListParagraph"/>
              <w:cnfStyle w:val="000000100000" w:firstRow="0" w:lastRow="0" w:firstColumn="0" w:lastColumn="0" w:oddVBand="0" w:evenVBand="0" w:oddHBand="1" w:evenHBand="0" w:firstRowFirstColumn="0" w:firstRowLastColumn="0" w:lastRowFirstColumn="0" w:lastRowLastColumn="0"/>
              <w:rPr>
                <w:sz w:val="18"/>
                <w:szCs w:val="18"/>
              </w:rPr>
            </w:pPr>
          </w:p>
          <w:p w14:paraId="2EB619F1" w14:textId="77777777" w:rsidR="002770A0" w:rsidRDefault="002770A0" w:rsidP="00AC26CB">
            <w:pPr>
              <w:pStyle w:val="ListParagraph"/>
              <w:cnfStyle w:val="000000100000" w:firstRow="0" w:lastRow="0" w:firstColumn="0" w:lastColumn="0" w:oddVBand="0" w:evenVBand="0" w:oddHBand="1" w:evenHBand="0" w:firstRowFirstColumn="0" w:firstRowLastColumn="0" w:lastRowFirstColumn="0" w:lastRowLastColumn="0"/>
              <w:rPr>
                <w:sz w:val="18"/>
                <w:szCs w:val="18"/>
              </w:rPr>
            </w:pPr>
          </w:p>
          <w:p w14:paraId="1B0DFDB5"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vMerge w:val="restart"/>
          </w:tcPr>
          <w:p w14:paraId="02CAC35A" w14:textId="045C6BF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37B508D2" w14:textId="6F07412E"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372031D0" w14:textId="77777777" w:rsidR="002770A0" w:rsidRDefault="002770A0" w:rsidP="00AC26CB">
            <w:pPr>
              <w:cnfStyle w:val="000000100000" w:firstRow="0" w:lastRow="0" w:firstColumn="0" w:lastColumn="0" w:oddVBand="0" w:evenVBand="0" w:oddHBand="1" w:evenHBand="0" w:firstRowFirstColumn="0" w:firstRowLastColumn="0" w:lastRowFirstColumn="0" w:lastRowLastColumn="0"/>
              <w:rPr>
                <w:sz w:val="18"/>
                <w:szCs w:val="18"/>
              </w:rPr>
            </w:pPr>
          </w:p>
        </w:tc>
      </w:tr>
      <w:tr w:rsidR="002770A0" w14:paraId="0B6E68E6" w14:textId="77777777" w:rsidTr="00AC26CB">
        <w:trPr>
          <w:trHeight w:val="1505"/>
        </w:trPr>
        <w:tc>
          <w:tcPr>
            <w:cnfStyle w:val="001000000000" w:firstRow="0" w:lastRow="0" w:firstColumn="1" w:lastColumn="0" w:oddVBand="0" w:evenVBand="0" w:oddHBand="0" w:evenHBand="0" w:firstRowFirstColumn="0" w:firstRowLastColumn="0" w:lastRowFirstColumn="0" w:lastRowLastColumn="0"/>
            <w:tcW w:w="704" w:type="dxa"/>
            <w:vMerge/>
          </w:tcPr>
          <w:p w14:paraId="1F961C38" w14:textId="77777777" w:rsidR="002770A0" w:rsidRDefault="002770A0" w:rsidP="00AC26CB">
            <w:pPr>
              <w:rPr>
                <w:sz w:val="18"/>
                <w:szCs w:val="18"/>
              </w:rPr>
            </w:pPr>
          </w:p>
        </w:tc>
        <w:tc>
          <w:tcPr>
            <w:tcW w:w="1134" w:type="dxa"/>
            <w:vMerge/>
          </w:tcPr>
          <w:p w14:paraId="5CC55C2B"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1A6DD6E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3538" w:type="dxa"/>
          </w:tcPr>
          <w:p w14:paraId="02DB453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Notifies the user to provide all the fields, checks that the components aren’t empty E.g. Time can’t be empty due their required to specifying the time of the event.</w:t>
            </w:r>
          </w:p>
          <w:p w14:paraId="30FB709A"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p w14:paraId="391B9612"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Notifies the user if the system failed to execute the INSERT or Delete SQL </w:t>
            </w:r>
          </w:p>
          <w:p w14:paraId="7258FE03"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br/>
            </w:r>
          </w:p>
        </w:tc>
        <w:tc>
          <w:tcPr>
            <w:tcW w:w="1139" w:type="dxa"/>
            <w:vMerge/>
          </w:tcPr>
          <w:p w14:paraId="5B15B23F"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6A641026"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1BCC65E9" w14:textId="77777777" w:rsidR="002770A0" w:rsidRDefault="002770A0" w:rsidP="00AC26CB">
            <w:pPr>
              <w:cnfStyle w:val="000000000000" w:firstRow="0" w:lastRow="0" w:firstColumn="0" w:lastColumn="0" w:oddVBand="0" w:evenVBand="0" w:oddHBand="0" w:evenHBand="0" w:firstRowFirstColumn="0" w:firstRowLastColumn="0" w:lastRowFirstColumn="0" w:lastRowLastColumn="0"/>
              <w:rPr>
                <w:sz w:val="18"/>
                <w:szCs w:val="18"/>
              </w:rPr>
            </w:pPr>
          </w:p>
        </w:tc>
      </w:tr>
    </w:tbl>
    <w:p w14:paraId="4154DA38" w14:textId="77777777" w:rsidR="00782E00" w:rsidRDefault="00782E00" w:rsidP="00782E00"/>
    <w:p w14:paraId="7050F993" w14:textId="77777777" w:rsidR="002770A0" w:rsidRDefault="002770A0" w:rsidP="00782E00"/>
    <w:p w14:paraId="6D83647A" w14:textId="77777777" w:rsidR="002770A0" w:rsidRDefault="002770A0" w:rsidP="00782E00"/>
    <w:p w14:paraId="64B281B2" w14:textId="77777777" w:rsidR="002770A0" w:rsidRDefault="002770A0" w:rsidP="00782E00"/>
    <w:p w14:paraId="2F2680BA" w14:textId="77777777" w:rsidR="002770A0" w:rsidRDefault="002770A0" w:rsidP="00782E00"/>
    <w:p w14:paraId="553F2446" w14:textId="77777777" w:rsidR="002770A0" w:rsidRDefault="002770A0" w:rsidP="00782E00"/>
    <w:p w14:paraId="725F6BDE" w14:textId="77777777" w:rsidR="002770A0" w:rsidRDefault="002770A0" w:rsidP="00782E00"/>
    <w:p w14:paraId="51BA06B4" w14:textId="77777777" w:rsidR="002770A0" w:rsidRDefault="002770A0" w:rsidP="00782E00"/>
    <w:p w14:paraId="68A00653" w14:textId="77777777" w:rsidR="002770A0" w:rsidRDefault="002770A0" w:rsidP="00782E00"/>
    <w:p w14:paraId="5E1F7D4F" w14:textId="77777777" w:rsidR="002770A0" w:rsidRDefault="002770A0" w:rsidP="00782E00"/>
    <w:p w14:paraId="791733C3" w14:textId="77777777" w:rsidR="002770A0" w:rsidRDefault="002770A0" w:rsidP="00782E00"/>
    <w:p w14:paraId="0A29A78B" w14:textId="77777777" w:rsidR="002770A0" w:rsidRDefault="002770A0" w:rsidP="00782E00"/>
    <w:p w14:paraId="7B0D41F4" w14:textId="77777777" w:rsidR="002770A0" w:rsidRDefault="002770A0" w:rsidP="00782E00"/>
    <w:p w14:paraId="46A83243" w14:textId="77777777" w:rsidR="002770A0" w:rsidRDefault="002770A0" w:rsidP="00782E00"/>
    <w:p w14:paraId="50212AC2" w14:textId="77777777" w:rsidR="002770A0" w:rsidRDefault="002770A0" w:rsidP="00782E00"/>
    <w:p w14:paraId="30ABAFF9" w14:textId="1F4337BE" w:rsidR="00782E00" w:rsidRPr="00CB1614" w:rsidRDefault="00782E00" w:rsidP="00CB1614">
      <w:pPr>
        <w:pStyle w:val="Heading2"/>
      </w:pPr>
      <w:bookmarkStart w:id="40" w:name="_Toc445451575"/>
      <w:bookmarkStart w:id="41" w:name="_Toc449432711"/>
      <w:r>
        <w:lastRenderedPageBreak/>
        <w:t>Navigation Testing Design</w:t>
      </w:r>
      <w:bookmarkEnd w:id="40"/>
      <w:bookmarkEnd w:id="41"/>
    </w:p>
    <w:p w14:paraId="458AA339" w14:textId="1D404BAC" w:rsidR="00782E00" w:rsidRDefault="00782E00" w:rsidP="00782E00">
      <w:pPr>
        <w:rPr>
          <w:szCs w:val="23"/>
        </w:rPr>
      </w:pPr>
      <w:r>
        <w:rPr>
          <w:szCs w:val="23"/>
        </w:rPr>
        <w:t xml:space="preserve">To be able to see at a glance which forms and </w:t>
      </w:r>
      <w:r w:rsidR="00893E5F">
        <w:rPr>
          <w:szCs w:val="23"/>
        </w:rPr>
        <w:t>UC</w:t>
      </w:r>
      <w:r>
        <w:rPr>
          <w:szCs w:val="23"/>
        </w:rPr>
        <w:t xml:space="preserve">s are linked to each other and which can only navigate through other forms or </w:t>
      </w:r>
      <w:r w:rsidR="00893E5F">
        <w:rPr>
          <w:szCs w:val="23"/>
        </w:rPr>
        <w:t>UC</w:t>
      </w:r>
      <w:r>
        <w:rPr>
          <w:szCs w:val="23"/>
        </w:rPr>
        <w:t xml:space="preserve">s, I’ve created a table. It is unidirectional (being able to navigate from form A to B for example does not mean that the user can directly navigate from form B back to A, it may only be able to return focus to A upon closing.) </w:t>
      </w:r>
    </w:p>
    <w:p w14:paraId="72A48B49" w14:textId="11660DC4" w:rsidR="00782E00" w:rsidRDefault="00782E00" w:rsidP="00782E00">
      <w:pPr>
        <w:rPr>
          <w:szCs w:val="23"/>
        </w:rPr>
      </w:pPr>
      <w:r>
        <w:rPr>
          <w:szCs w:val="23"/>
        </w:rPr>
        <w:t xml:space="preserve">The table can simply be filled in with ticks or crosses to test the navigation works as expected. Until implementation is complete, I cannot know for sure how many forms or </w:t>
      </w:r>
      <w:r w:rsidR="00893E5F">
        <w:rPr>
          <w:szCs w:val="23"/>
        </w:rPr>
        <w:t>UC</w:t>
      </w:r>
      <w:r>
        <w:rPr>
          <w:szCs w:val="23"/>
        </w:rPr>
        <w:t>s there will be in the system so the following table with forms A-H is merely an estimate. The finished system could have more or less, but not drastically so.</w:t>
      </w:r>
    </w:p>
    <w:tbl>
      <w:tblPr>
        <w:tblStyle w:val="TableGrid"/>
        <w:tblpPr w:leftFromText="180" w:rightFromText="180" w:vertAnchor="text" w:horzAnchor="margin" w:tblpXSpec="center" w:tblpY="71"/>
        <w:tblW w:w="11625" w:type="dxa"/>
        <w:tblLayout w:type="fixed"/>
        <w:tblLook w:val="04A0" w:firstRow="1" w:lastRow="0" w:firstColumn="1" w:lastColumn="0" w:noHBand="0" w:noVBand="1"/>
      </w:tblPr>
      <w:tblGrid>
        <w:gridCol w:w="847"/>
        <w:gridCol w:w="710"/>
        <w:gridCol w:w="1136"/>
        <w:gridCol w:w="708"/>
        <w:gridCol w:w="709"/>
        <w:gridCol w:w="567"/>
        <w:gridCol w:w="851"/>
        <w:gridCol w:w="1135"/>
        <w:gridCol w:w="1135"/>
        <w:gridCol w:w="567"/>
        <w:gridCol w:w="850"/>
        <w:gridCol w:w="851"/>
        <w:gridCol w:w="708"/>
        <w:gridCol w:w="851"/>
      </w:tblGrid>
      <w:tr w:rsidR="00782E00" w14:paraId="4D4EB8B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tcPr>
          <w:p w14:paraId="2D805799" w14:textId="77777777" w:rsidR="00782E00" w:rsidRDefault="00782E00">
            <w:pPr>
              <w:pStyle w:val="Titlesz"/>
              <w:rPr>
                <w:sz w:val="16"/>
              </w:rPr>
            </w:pPr>
          </w:p>
        </w:tc>
        <w:tc>
          <w:tcPr>
            <w:tcW w:w="709" w:type="dxa"/>
            <w:tcBorders>
              <w:top w:val="single" w:sz="4" w:space="0" w:color="auto"/>
              <w:left w:val="single" w:sz="4" w:space="0" w:color="auto"/>
              <w:bottom w:val="single" w:sz="4" w:space="0" w:color="auto"/>
              <w:right w:val="single" w:sz="4" w:space="0" w:color="auto"/>
            </w:tcBorders>
            <w:hideMark/>
          </w:tcPr>
          <w:p w14:paraId="2FAD4799" w14:textId="77777777" w:rsidR="00782E00" w:rsidRDefault="00782E00">
            <w:pPr>
              <w:pStyle w:val="Titlesz"/>
              <w:rPr>
                <w:sz w:val="14"/>
              </w:rPr>
            </w:pPr>
            <w:r>
              <w:rPr>
                <w:color w:val="000000" w:themeColor="text1"/>
                <w:sz w:val="14"/>
              </w:rPr>
              <w:t xml:space="preserve">Login </w:t>
            </w:r>
          </w:p>
        </w:tc>
        <w:tc>
          <w:tcPr>
            <w:tcW w:w="1134" w:type="dxa"/>
            <w:tcBorders>
              <w:top w:val="single" w:sz="4" w:space="0" w:color="auto"/>
              <w:left w:val="single" w:sz="4" w:space="0" w:color="auto"/>
              <w:bottom w:val="single" w:sz="4" w:space="0" w:color="auto"/>
              <w:right w:val="single" w:sz="4" w:space="0" w:color="auto"/>
            </w:tcBorders>
            <w:hideMark/>
          </w:tcPr>
          <w:p w14:paraId="25A08935" w14:textId="77777777" w:rsidR="00782E00" w:rsidRDefault="00782E00">
            <w:pPr>
              <w:pStyle w:val="Titlesz"/>
              <w:rPr>
                <w:sz w:val="14"/>
              </w:rPr>
            </w:pPr>
            <w:r>
              <w:rPr>
                <w:color w:val="000000" w:themeColor="text1"/>
                <w:sz w:val="14"/>
              </w:rPr>
              <w:t>CreateSystems</w:t>
            </w:r>
          </w:p>
        </w:tc>
        <w:tc>
          <w:tcPr>
            <w:tcW w:w="708" w:type="dxa"/>
            <w:tcBorders>
              <w:top w:val="single" w:sz="4" w:space="0" w:color="auto"/>
              <w:left w:val="single" w:sz="4" w:space="0" w:color="auto"/>
              <w:bottom w:val="single" w:sz="4" w:space="0" w:color="auto"/>
              <w:right w:val="single" w:sz="4" w:space="0" w:color="auto"/>
            </w:tcBorders>
            <w:hideMark/>
          </w:tcPr>
          <w:p w14:paraId="1ABC7AD1" w14:textId="77777777" w:rsidR="00782E00" w:rsidRDefault="00782E00">
            <w:pPr>
              <w:pStyle w:val="Titlesz"/>
              <w:rPr>
                <w:sz w:val="14"/>
              </w:rPr>
            </w:pPr>
            <w:r>
              <w:rPr>
                <w:color w:val="000000" w:themeColor="text1"/>
                <w:sz w:val="14"/>
              </w:rPr>
              <w:t xml:space="preserve">Forgot </w:t>
            </w:r>
          </w:p>
        </w:tc>
        <w:tc>
          <w:tcPr>
            <w:tcW w:w="709" w:type="dxa"/>
            <w:tcBorders>
              <w:top w:val="single" w:sz="4" w:space="0" w:color="auto"/>
              <w:left w:val="single" w:sz="4" w:space="0" w:color="auto"/>
              <w:bottom w:val="single" w:sz="4" w:space="0" w:color="auto"/>
              <w:right w:val="single" w:sz="4" w:space="0" w:color="auto"/>
            </w:tcBorders>
            <w:hideMark/>
          </w:tcPr>
          <w:p w14:paraId="4BC05F1E" w14:textId="77777777" w:rsidR="00782E00" w:rsidRDefault="00782E00">
            <w:pPr>
              <w:pStyle w:val="Titlesz"/>
              <w:rPr>
                <w:sz w:val="14"/>
              </w:rPr>
            </w:pPr>
            <w:r>
              <w:rPr>
                <w:color w:val="000000" w:themeColor="text1"/>
                <w:sz w:val="14"/>
              </w:rPr>
              <w:t xml:space="preserve">Register </w:t>
            </w:r>
          </w:p>
        </w:tc>
        <w:tc>
          <w:tcPr>
            <w:tcW w:w="567" w:type="dxa"/>
            <w:tcBorders>
              <w:top w:val="single" w:sz="4" w:space="0" w:color="auto"/>
              <w:left w:val="single" w:sz="4" w:space="0" w:color="auto"/>
              <w:bottom w:val="single" w:sz="4" w:space="0" w:color="auto"/>
              <w:right w:val="single" w:sz="4" w:space="0" w:color="auto"/>
            </w:tcBorders>
            <w:hideMark/>
          </w:tcPr>
          <w:p w14:paraId="2E0DEEC5" w14:textId="77777777" w:rsidR="00782E00" w:rsidRDefault="00782E00">
            <w:pPr>
              <w:pStyle w:val="Titlesz"/>
              <w:rPr>
                <w:sz w:val="14"/>
              </w:rPr>
            </w:pPr>
            <w:r>
              <w:rPr>
                <w:color w:val="000000" w:themeColor="text1"/>
                <w:sz w:val="14"/>
              </w:rPr>
              <w:t xml:space="preserve">Main </w:t>
            </w:r>
          </w:p>
        </w:tc>
        <w:tc>
          <w:tcPr>
            <w:tcW w:w="851" w:type="dxa"/>
            <w:tcBorders>
              <w:top w:val="single" w:sz="4" w:space="0" w:color="auto"/>
              <w:left w:val="single" w:sz="4" w:space="0" w:color="auto"/>
              <w:bottom w:val="single" w:sz="4" w:space="0" w:color="auto"/>
              <w:right w:val="single" w:sz="4" w:space="0" w:color="auto"/>
            </w:tcBorders>
            <w:hideMark/>
          </w:tcPr>
          <w:p w14:paraId="678DD27B" w14:textId="77777777" w:rsidR="00782E00" w:rsidRDefault="00782E00">
            <w:pPr>
              <w:pStyle w:val="Titlesz"/>
              <w:rPr>
                <w:color w:val="000000" w:themeColor="text1"/>
                <w:sz w:val="14"/>
              </w:rPr>
            </w:pPr>
            <w:r>
              <w:rPr>
                <w:color w:val="000000" w:themeColor="text1"/>
                <w:sz w:val="14"/>
              </w:rPr>
              <w:t xml:space="preserve">Customer </w:t>
            </w:r>
          </w:p>
        </w:tc>
        <w:tc>
          <w:tcPr>
            <w:tcW w:w="1134" w:type="dxa"/>
            <w:tcBorders>
              <w:top w:val="single" w:sz="4" w:space="0" w:color="auto"/>
              <w:left w:val="single" w:sz="4" w:space="0" w:color="auto"/>
              <w:bottom w:val="single" w:sz="4" w:space="0" w:color="auto"/>
              <w:right w:val="single" w:sz="4" w:space="0" w:color="auto"/>
            </w:tcBorders>
            <w:hideMark/>
          </w:tcPr>
          <w:p w14:paraId="46D0AD7F" w14:textId="77777777" w:rsidR="00782E00" w:rsidRDefault="00782E00">
            <w:pPr>
              <w:pStyle w:val="Titlesz"/>
              <w:rPr>
                <w:color w:val="000000" w:themeColor="text1"/>
                <w:sz w:val="14"/>
              </w:rPr>
            </w:pPr>
            <w:r>
              <w:rPr>
                <w:color w:val="000000" w:themeColor="text1"/>
                <w:sz w:val="14"/>
              </w:rPr>
              <w:t xml:space="preserve">AddCustomer </w:t>
            </w:r>
          </w:p>
        </w:tc>
        <w:tc>
          <w:tcPr>
            <w:tcW w:w="1134" w:type="dxa"/>
            <w:tcBorders>
              <w:top w:val="single" w:sz="4" w:space="0" w:color="auto"/>
              <w:left w:val="single" w:sz="4" w:space="0" w:color="auto"/>
              <w:bottom w:val="single" w:sz="4" w:space="0" w:color="auto"/>
              <w:right w:val="single" w:sz="4" w:space="0" w:color="auto"/>
            </w:tcBorders>
            <w:hideMark/>
          </w:tcPr>
          <w:p w14:paraId="4E9CC1CB" w14:textId="77777777" w:rsidR="00782E00" w:rsidRDefault="00782E00">
            <w:pPr>
              <w:pStyle w:val="Titlesz"/>
              <w:rPr>
                <w:color w:val="000000" w:themeColor="text1"/>
                <w:sz w:val="14"/>
              </w:rPr>
            </w:pPr>
            <w:r>
              <w:rPr>
                <w:color w:val="000000" w:themeColor="text1"/>
                <w:sz w:val="14"/>
              </w:rPr>
              <w:t xml:space="preserve">MakeAnOrder </w:t>
            </w:r>
          </w:p>
        </w:tc>
        <w:tc>
          <w:tcPr>
            <w:tcW w:w="567" w:type="dxa"/>
            <w:tcBorders>
              <w:top w:val="single" w:sz="4" w:space="0" w:color="auto"/>
              <w:left w:val="single" w:sz="4" w:space="0" w:color="auto"/>
              <w:bottom w:val="single" w:sz="4" w:space="0" w:color="auto"/>
              <w:right w:val="single" w:sz="4" w:space="0" w:color="auto"/>
            </w:tcBorders>
            <w:hideMark/>
          </w:tcPr>
          <w:p w14:paraId="6EC36EB9" w14:textId="77777777" w:rsidR="00782E00" w:rsidRDefault="00782E00">
            <w:pPr>
              <w:pStyle w:val="Titlesz"/>
              <w:rPr>
                <w:color w:val="000000" w:themeColor="text1"/>
                <w:sz w:val="14"/>
              </w:rPr>
            </w:pPr>
            <w:r>
              <w:rPr>
                <w:color w:val="000000" w:themeColor="text1"/>
                <w:sz w:val="14"/>
              </w:rPr>
              <w:t xml:space="preserve">Email </w:t>
            </w:r>
          </w:p>
        </w:tc>
        <w:tc>
          <w:tcPr>
            <w:tcW w:w="850" w:type="dxa"/>
            <w:tcBorders>
              <w:top w:val="single" w:sz="4" w:space="0" w:color="auto"/>
              <w:left w:val="single" w:sz="4" w:space="0" w:color="auto"/>
              <w:bottom w:val="single" w:sz="4" w:space="0" w:color="auto"/>
              <w:right w:val="single" w:sz="4" w:space="0" w:color="auto"/>
            </w:tcBorders>
            <w:hideMark/>
          </w:tcPr>
          <w:p w14:paraId="5A7B9136" w14:textId="77777777" w:rsidR="00782E00" w:rsidRDefault="00782E00">
            <w:pPr>
              <w:pStyle w:val="Titlesz"/>
              <w:rPr>
                <w:color w:val="000000" w:themeColor="text1"/>
                <w:sz w:val="14"/>
              </w:rPr>
            </w:pPr>
            <w:r>
              <w:rPr>
                <w:color w:val="000000" w:themeColor="text1"/>
                <w:sz w:val="14"/>
              </w:rPr>
              <w:t>Employee</w:t>
            </w:r>
          </w:p>
        </w:tc>
        <w:tc>
          <w:tcPr>
            <w:tcW w:w="851" w:type="dxa"/>
            <w:tcBorders>
              <w:top w:val="single" w:sz="4" w:space="0" w:color="auto"/>
              <w:left w:val="single" w:sz="4" w:space="0" w:color="auto"/>
              <w:bottom w:val="single" w:sz="4" w:space="0" w:color="auto"/>
              <w:right w:val="single" w:sz="4" w:space="0" w:color="auto"/>
            </w:tcBorders>
            <w:hideMark/>
          </w:tcPr>
          <w:p w14:paraId="517EB4EF" w14:textId="77777777" w:rsidR="00782E00" w:rsidRDefault="00782E00">
            <w:pPr>
              <w:pStyle w:val="Titlesz"/>
              <w:rPr>
                <w:color w:val="000000" w:themeColor="text1"/>
                <w:sz w:val="14"/>
              </w:rPr>
            </w:pPr>
            <w:r>
              <w:rPr>
                <w:color w:val="000000" w:themeColor="text1"/>
                <w:sz w:val="14"/>
              </w:rPr>
              <w:t>Update Employee</w:t>
            </w:r>
          </w:p>
        </w:tc>
        <w:tc>
          <w:tcPr>
            <w:tcW w:w="708" w:type="dxa"/>
            <w:tcBorders>
              <w:top w:val="single" w:sz="4" w:space="0" w:color="auto"/>
              <w:left w:val="single" w:sz="4" w:space="0" w:color="auto"/>
              <w:bottom w:val="single" w:sz="4" w:space="0" w:color="auto"/>
              <w:right w:val="single" w:sz="4" w:space="0" w:color="auto"/>
            </w:tcBorders>
            <w:hideMark/>
          </w:tcPr>
          <w:p w14:paraId="04F01962" w14:textId="77777777" w:rsidR="00782E00" w:rsidRDefault="00782E00">
            <w:pPr>
              <w:pStyle w:val="Titlesz"/>
              <w:rPr>
                <w:color w:val="000000" w:themeColor="text1"/>
                <w:sz w:val="14"/>
              </w:rPr>
            </w:pPr>
            <w:r>
              <w:rPr>
                <w:color w:val="000000" w:themeColor="text1"/>
                <w:sz w:val="14"/>
              </w:rPr>
              <w:t xml:space="preserve">Receipt and Finance </w:t>
            </w:r>
          </w:p>
        </w:tc>
        <w:tc>
          <w:tcPr>
            <w:tcW w:w="851" w:type="dxa"/>
            <w:tcBorders>
              <w:top w:val="single" w:sz="4" w:space="0" w:color="auto"/>
              <w:left w:val="single" w:sz="4" w:space="0" w:color="auto"/>
              <w:bottom w:val="single" w:sz="4" w:space="0" w:color="auto"/>
              <w:right w:val="single" w:sz="4" w:space="0" w:color="auto"/>
            </w:tcBorders>
            <w:hideMark/>
          </w:tcPr>
          <w:p w14:paraId="0A0A6EF1" w14:textId="77777777" w:rsidR="00782E00" w:rsidRDefault="00782E00">
            <w:pPr>
              <w:pStyle w:val="Titlesz"/>
              <w:rPr>
                <w:color w:val="000000" w:themeColor="text1"/>
                <w:sz w:val="14"/>
              </w:rPr>
            </w:pPr>
            <w:r>
              <w:rPr>
                <w:color w:val="000000" w:themeColor="text1"/>
                <w:sz w:val="14"/>
              </w:rPr>
              <w:t>Calendar</w:t>
            </w:r>
          </w:p>
        </w:tc>
      </w:tr>
      <w:tr w:rsidR="00782E00" w14:paraId="2906194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601121EA" w14:textId="77777777" w:rsidR="00782E00" w:rsidRDefault="00782E00">
            <w:pPr>
              <w:pStyle w:val="Titlesz"/>
              <w:rPr>
                <w:color w:val="000000" w:themeColor="text1"/>
                <w:sz w:val="14"/>
              </w:rPr>
            </w:pPr>
            <w:r>
              <w:rPr>
                <w:color w:val="000000" w:themeColor="text1"/>
                <w:sz w:val="14"/>
              </w:rPr>
              <w:t>Login</w:t>
            </w:r>
          </w:p>
        </w:tc>
        <w:tc>
          <w:tcPr>
            <w:tcW w:w="709" w:type="dxa"/>
            <w:tcBorders>
              <w:top w:val="single" w:sz="4" w:space="0" w:color="auto"/>
              <w:left w:val="single" w:sz="4" w:space="0" w:color="auto"/>
              <w:bottom w:val="single" w:sz="4" w:space="0" w:color="auto"/>
              <w:right w:val="single" w:sz="4" w:space="0" w:color="auto"/>
            </w:tcBorders>
            <w:shd w:val="clear" w:color="auto" w:fill="000000" w:themeFill="text1"/>
          </w:tcPr>
          <w:p w14:paraId="0C4EFB42" w14:textId="77777777" w:rsidR="00782E00" w:rsidRDefault="00782E00">
            <w:pPr>
              <w:pStyle w:val="Titlesz"/>
              <w:rPr>
                <w:color w:val="0070C0"/>
                <w:sz w:val="16"/>
              </w:rPr>
            </w:pPr>
          </w:p>
        </w:tc>
        <w:tc>
          <w:tcPr>
            <w:tcW w:w="1134" w:type="dxa"/>
            <w:tcBorders>
              <w:top w:val="single" w:sz="4" w:space="0" w:color="auto"/>
              <w:left w:val="single" w:sz="4" w:space="0" w:color="auto"/>
              <w:bottom w:val="single" w:sz="4" w:space="0" w:color="auto"/>
              <w:right w:val="single" w:sz="4" w:space="0" w:color="auto"/>
            </w:tcBorders>
          </w:tcPr>
          <w:p w14:paraId="4D09C002" w14:textId="77777777" w:rsidR="00782E00" w:rsidRDefault="00782E00">
            <w:pPr>
              <w:pStyle w:val="Titlesz"/>
              <w:rPr>
                <w:sz w:val="16"/>
              </w:rPr>
            </w:pPr>
          </w:p>
        </w:tc>
        <w:tc>
          <w:tcPr>
            <w:tcW w:w="708" w:type="dxa"/>
            <w:tcBorders>
              <w:top w:val="single" w:sz="4" w:space="0" w:color="auto"/>
              <w:left w:val="single" w:sz="4" w:space="0" w:color="auto"/>
              <w:bottom w:val="single" w:sz="4" w:space="0" w:color="auto"/>
              <w:right w:val="single" w:sz="4" w:space="0" w:color="auto"/>
            </w:tcBorders>
          </w:tcPr>
          <w:p w14:paraId="0A17ECF0" w14:textId="77777777" w:rsidR="00782E00" w:rsidRDefault="00782E00">
            <w:pPr>
              <w:pStyle w:val="Titlesz"/>
              <w:rPr>
                <w:sz w:val="16"/>
              </w:rPr>
            </w:pPr>
          </w:p>
        </w:tc>
        <w:tc>
          <w:tcPr>
            <w:tcW w:w="709" w:type="dxa"/>
            <w:tcBorders>
              <w:top w:val="single" w:sz="4" w:space="0" w:color="auto"/>
              <w:left w:val="single" w:sz="4" w:space="0" w:color="auto"/>
              <w:bottom w:val="single" w:sz="4" w:space="0" w:color="auto"/>
              <w:right w:val="single" w:sz="4" w:space="0" w:color="auto"/>
            </w:tcBorders>
          </w:tcPr>
          <w:p w14:paraId="52E96F5B" w14:textId="77777777" w:rsidR="00782E00" w:rsidRDefault="00782E00">
            <w:pPr>
              <w:pStyle w:val="Titlesz"/>
              <w:rPr>
                <w:sz w:val="16"/>
              </w:rPr>
            </w:pPr>
          </w:p>
        </w:tc>
        <w:tc>
          <w:tcPr>
            <w:tcW w:w="567" w:type="dxa"/>
            <w:tcBorders>
              <w:top w:val="single" w:sz="4" w:space="0" w:color="auto"/>
              <w:left w:val="single" w:sz="4" w:space="0" w:color="auto"/>
              <w:bottom w:val="single" w:sz="4" w:space="0" w:color="auto"/>
              <w:right w:val="single" w:sz="4" w:space="0" w:color="auto"/>
            </w:tcBorders>
          </w:tcPr>
          <w:p w14:paraId="6061CA6D" w14:textId="77777777" w:rsidR="00782E00" w:rsidRDefault="00782E00">
            <w:pPr>
              <w:pStyle w:val="Titlesz"/>
              <w:rPr>
                <w:sz w:val="16"/>
              </w:rPr>
            </w:pPr>
          </w:p>
        </w:tc>
        <w:tc>
          <w:tcPr>
            <w:tcW w:w="851" w:type="dxa"/>
            <w:tcBorders>
              <w:top w:val="single" w:sz="4" w:space="0" w:color="auto"/>
              <w:left w:val="single" w:sz="4" w:space="0" w:color="auto"/>
              <w:bottom w:val="single" w:sz="4" w:space="0" w:color="auto"/>
              <w:right w:val="single" w:sz="4" w:space="0" w:color="auto"/>
            </w:tcBorders>
          </w:tcPr>
          <w:p w14:paraId="229FA5AB" w14:textId="77777777" w:rsidR="00782E00" w:rsidRDefault="00782E00">
            <w:pPr>
              <w:pStyle w:val="Titlesz"/>
              <w:rPr>
                <w:sz w:val="22"/>
              </w:rPr>
            </w:pPr>
          </w:p>
        </w:tc>
        <w:tc>
          <w:tcPr>
            <w:tcW w:w="1134" w:type="dxa"/>
            <w:tcBorders>
              <w:top w:val="single" w:sz="4" w:space="0" w:color="auto"/>
              <w:left w:val="single" w:sz="4" w:space="0" w:color="auto"/>
              <w:bottom w:val="single" w:sz="4" w:space="0" w:color="auto"/>
              <w:right w:val="single" w:sz="4" w:space="0" w:color="auto"/>
            </w:tcBorders>
          </w:tcPr>
          <w:p w14:paraId="61A36471" w14:textId="77777777" w:rsidR="00782E00" w:rsidRDefault="00782E00">
            <w:pPr>
              <w:pStyle w:val="Titlesz"/>
              <w:rPr>
                <w:sz w:val="22"/>
              </w:rPr>
            </w:pPr>
          </w:p>
        </w:tc>
        <w:tc>
          <w:tcPr>
            <w:tcW w:w="1134" w:type="dxa"/>
            <w:tcBorders>
              <w:top w:val="single" w:sz="4" w:space="0" w:color="auto"/>
              <w:left w:val="single" w:sz="4" w:space="0" w:color="auto"/>
              <w:bottom w:val="single" w:sz="4" w:space="0" w:color="auto"/>
              <w:right w:val="single" w:sz="4" w:space="0" w:color="auto"/>
            </w:tcBorders>
          </w:tcPr>
          <w:p w14:paraId="54511C4A" w14:textId="77777777" w:rsidR="00782E00" w:rsidRDefault="00782E00">
            <w:pPr>
              <w:pStyle w:val="Titlesz"/>
              <w:rPr>
                <w:sz w:val="22"/>
              </w:rPr>
            </w:pPr>
          </w:p>
        </w:tc>
        <w:tc>
          <w:tcPr>
            <w:tcW w:w="567" w:type="dxa"/>
            <w:tcBorders>
              <w:top w:val="single" w:sz="4" w:space="0" w:color="auto"/>
              <w:left w:val="single" w:sz="4" w:space="0" w:color="auto"/>
              <w:bottom w:val="single" w:sz="4" w:space="0" w:color="auto"/>
              <w:right w:val="single" w:sz="4" w:space="0" w:color="auto"/>
            </w:tcBorders>
          </w:tcPr>
          <w:p w14:paraId="46B72989" w14:textId="77777777" w:rsidR="00782E00" w:rsidRDefault="00782E00">
            <w:pPr>
              <w:pStyle w:val="Titlesz"/>
              <w:rPr>
                <w:sz w:val="22"/>
              </w:rPr>
            </w:pPr>
          </w:p>
        </w:tc>
        <w:tc>
          <w:tcPr>
            <w:tcW w:w="850" w:type="dxa"/>
            <w:tcBorders>
              <w:top w:val="single" w:sz="4" w:space="0" w:color="auto"/>
              <w:left w:val="single" w:sz="4" w:space="0" w:color="auto"/>
              <w:bottom w:val="single" w:sz="4" w:space="0" w:color="auto"/>
              <w:right w:val="single" w:sz="4" w:space="0" w:color="auto"/>
            </w:tcBorders>
          </w:tcPr>
          <w:p w14:paraId="7BC140C3" w14:textId="77777777" w:rsidR="00782E00" w:rsidRDefault="00782E00">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3FDE6A6E" w14:textId="77777777" w:rsidR="00782E00" w:rsidRDefault="00782E00">
            <w:pPr>
              <w:pStyle w:val="Titlesz"/>
              <w:rPr>
                <w:sz w:val="22"/>
              </w:rPr>
            </w:pPr>
          </w:p>
        </w:tc>
        <w:tc>
          <w:tcPr>
            <w:tcW w:w="708" w:type="dxa"/>
            <w:tcBorders>
              <w:top w:val="single" w:sz="4" w:space="0" w:color="auto"/>
              <w:left w:val="single" w:sz="4" w:space="0" w:color="auto"/>
              <w:bottom w:val="single" w:sz="4" w:space="0" w:color="auto"/>
              <w:right w:val="single" w:sz="4" w:space="0" w:color="auto"/>
            </w:tcBorders>
          </w:tcPr>
          <w:p w14:paraId="52A5E5E3" w14:textId="77777777" w:rsidR="00782E00" w:rsidRDefault="00782E00">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41710CD5" w14:textId="77777777" w:rsidR="00782E00" w:rsidRDefault="00782E00">
            <w:pPr>
              <w:pStyle w:val="Titlesz"/>
              <w:rPr>
                <w:sz w:val="22"/>
              </w:rPr>
            </w:pPr>
          </w:p>
        </w:tc>
      </w:tr>
      <w:tr w:rsidR="00782E00" w14:paraId="42FFDBD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6A0480B9" w14:textId="77777777" w:rsidR="00782E00" w:rsidRDefault="00782E00">
            <w:pPr>
              <w:pStyle w:val="Titlesz"/>
              <w:rPr>
                <w:color w:val="000000" w:themeColor="text1"/>
                <w:sz w:val="14"/>
              </w:rPr>
            </w:pPr>
            <w:r>
              <w:rPr>
                <w:color w:val="000000" w:themeColor="text1"/>
                <w:sz w:val="14"/>
              </w:rPr>
              <w:t>CreateSystems</w:t>
            </w:r>
          </w:p>
        </w:tc>
        <w:tc>
          <w:tcPr>
            <w:tcW w:w="709" w:type="dxa"/>
            <w:tcBorders>
              <w:top w:val="single" w:sz="4" w:space="0" w:color="auto"/>
              <w:left w:val="single" w:sz="4" w:space="0" w:color="auto"/>
              <w:bottom w:val="single" w:sz="4" w:space="0" w:color="auto"/>
              <w:right w:val="single" w:sz="4" w:space="0" w:color="auto"/>
            </w:tcBorders>
          </w:tcPr>
          <w:p w14:paraId="49CB216F" w14:textId="77777777" w:rsidR="00782E00" w:rsidRDefault="00782E00">
            <w:pPr>
              <w:pStyle w:val="Titlesz"/>
              <w:rPr>
                <w:color w:val="0070C0"/>
                <w:sz w:val="16"/>
              </w:rPr>
            </w:pPr>
          </w:p>
        </w:tc>
        <w:tc>
          <w:tcPr>
            <w:tcW w:w="1134" w:type="dxa"/>
            <w:tcBorders>
              <w:top w:val="single" w:sz="4" w:space="0" w:color="auto"/>
              <w:left w:val="single" w:sz="4" w:space="0" w:color="auto"/>
              <w:bottom w:val="single" w:sz="4" w:space="0" w:color="auto"/>
              <w:right w:val="single" w:sz="4" w:space="0" w:color="auto"/>
            </w:tcBorders>
            <w:shd w:val="clear" w:color="auto" w:fill="000000" w:themeFill="text1"/>
          </w:tcPr>
          <w:p w14:paraId="10CE6C34" w14:textId="77777777" w:rsidR="00782E00" w:rsidRDefault="00782E00">
            <w:pPr>
              <w:pStyle w:val="Titlesz"/>
              <w:rPr>
                <w:sz w:val="16"/>
              </w:rPr>
            </w:pPr>
          </w:p>
        </w:tc>
        <w:tc>
          <w:tcPr>
            <w:tcW w:w="708" w:type="dxa"/>
            <w:tcBorders>
              <w:top w:val="single" w:sz="4" w:space="0" w:color="auto"/>
              <w:left w:val="single" w:sz="4" w:space="0" w:color="auto"/>
              <w:bottom w:val="single" w:sz="4" w:space="0" w:color="auto"/>
              <w:right w:val="single" w:sz="4" w:space="0" w:color="auto"/>
            </w:tcBorders>
          </w:tcPr>
          <w:p w14:paraId="5A19C84D" w14:textId="77777777" w:rsidR="00782E00" w:rsidRDefault="00782E00">
            <w:pPr>
              <w:pStyle w:val="Titlesz"/>
              <w:rPr>
                <w:sz w:val="16"/>
              </w:rPr>
            </w:pPr>
          </w:p>
        </w:tc>
        <w:tc>
          <w:tcPr>
            <w:tcW w:w="709" w:type="dxa"/>
            <w:tcBorders>
              <w:top w:val="single" w:sz="4" w:space="0" w:color="auto"/>
              <w:left w:val="single" w:sz="4" w:space="0" w:color="auto"/>
              <w:bottom w:val="single" w:sz="4" w:space="0" w:color="auto"/>
              <w:right w:val="single" w:sz="4" w:space="0" w:color="auto"/>
            </w:tcBorders>
          </w:tcPr>
          <w:p w14:paraId="2A2621C4" w14:textId="77777777" w:rsidR="00782E00" w:rsidRDefault="00782E00">
            <w:pPr>
              <w:pStyle w:val="Titlesz"/>
              <w:rPr>
                <w:sz w:val="16"/>
              </w:rPr>
            </w:pPr>
          </w:p>
        </w:tc>
        <w:tc>
          <w:tcPr>
            <w:tcW w:w="567" w:type="dxa"/>
            <w:tcBorders>
              <w:top w:val="single" w:sz="4" w:space="0" w:color="auto"/>
              <w:left w:val="single" w:sz="4" w:space="0" w:color="auto"/>
              <w:bottom w:val="single" w:sz="4" w:space="0" w:color="auto"/>
              <w:right w:val="single" w:sz="4" w:space="0" w:color="auto"/>
            </w:tcBorders>
          </w:tcPr>
          <w:p w14:paraId="13EA3658" w14:textId="77777777" w:rsidR="00782E00" w:rsidRDefault="00782E00">
            <w:pPr>
              <w:pStyle w:val="Titlesz"/>
              <w:rPr>
                <w:sz w:val="16"/>
              </w:rPr>
            </w:pPr>
          </w:p>
        </w:tc>
        <w:tc>
          <w:tcPr>
            <w:tcW w:w="851" w:type="dxa"/>
            <w:tcBorders>
              <w:top w:val="single" w:sz="4" w:space="0" w:color="auto"/>
              <w:left w:val="single" w:sz="4" w:space="0" w:color="auto"/>
              <w:bottom w:val="single" w:sz="4" w:space="0" w:color="auto"/>
              <w:right w:val="single" w:sz="4" w:space="0" w:color="auto"/>
            </w:tcBorders>
          </w:tcPr>
          <w:p w14:paraId="1B339527" w14:textId="77777777" w:rsidR="00782E00" w:rsidRDefault="00782E00">
            <w:pPr>
              <w:pStyle w:val="Titlesz"/>
              <w:rPr>
                <w:sz w:val="22"/>
              </w:rPr>
            </w:pPr>
          </w:p>
        </w:tc>
        <w:tc>
          <w:tcPr>
            <w:tcW w:w="1134" w:type="dxa"/>
            <w:tcBorders>
              <w:top w:val="single" w:sz="4" w:space="0" w:color="auto"/>
              <w:left w:val="single" w:sz="4" w:space="0" w:color="auto"/>
              <w:bottom w:val="single" w:sz="4" w:space="0" w:color="auto"/>
              <w:right w:val="single" w:sz="4" w:space="0" w:color="auto"/>
            </w:tcBorders>
          </w:tcPr>
          <w:p w14:paraId="24EDC213" w14:textId="77777777" w:rsidR="00782E00" w:rsidRDefault="00782E00">
            <w:pPr>
              <w:pStyle w:val="Titlesz"/>
              <w:rPr>
                <w:sz w:val="22"/>
              </w:rPr>
            </w:pPr>
          </w:p>
        </w:tc>
        <w:tc>
          <w:tcPr>
            <w:tcW w:w="1134" w:type="dxa"/>
            <w:tcBorders>
              <w:top w:val="single" w:sz="4" w:space="0" w:color="auto"/>
              <w:left w:val="single" w:sz="4" w:space="0" w:color="auto"/>
              <w:bottom w:val="single" w:sz="4" w:space="0" w:color="auto"/>
              <w:right w:val="single" w:sz="4" w:space="0" w:color="auto"/>
            </w:tcBorders>
          </w:tcPr>
          <w:p w14:paraId="503B22A0" w14:textId="77777777" w:rsidR="00782E00" w:rsidRDefault="00782E00">
            <w:pPr>
              <w:pStyle w:val="Titlesz"/>
              <w:rPr>
                <w:sz w:val="22"/>
              </w:rPr>
            </w:pPr>
          </w:p>
        </w:tc>
        <w:tc>
          <w:tcPr>
            <w:tcW w:w="567" w:type="dxa"/>
            <w:tcBorders>
              <w:top w:val="single" w:sz="4" w:space="0" w:color="auto"/>
              <w:left w:val="single" w:sz="4" w:space="0" w:color="auto"/>
              <w:bottom w:val="single" w:sz="4" w:space="0" w:color="auto"/>
              <w:right w:val="single" w:sz="4" w:space="0" w:color="auto"/>
            </w:tcBorders>
          </w:tcPr>
          <w:p w14:paraId="07AC3828" w14:textId="77777777" w:rsidR="00782E00" w:rsidRDefault="00782E00">
            <w:pPr>
              <w:pStyle w:val="Titlesz"/>
              <w:rPr>
                <w:sz w:val="22"/>
              </w:rPr>
            </w:pPr>
          </w:p>
        </w:tc>
        <w:tc>
          <w:tcPr>
            <w:tcW w:w="850" w:type="dxa"/>
            <w:tcBorders>
              <w:top w:val="single" w:sz="4" w:space="0" w:color="auto"/>
              <w:left w:val="single" w:sz="4" w:space="0" w:color="auto"/>
              <w:bottom w:val="single" w:sz="4" w:space="0" w:color="auto"/>
              <w:right w:val="single" w:sz="4" w:space="0" w:color="auto"/>
            </w:tcBorders>
          </w:tcPr>
          <w:p w14:paraId="74F31CD0" w14:textId="77777777" w:rsidR="00782E00" w:rsidRDefault="00782E00">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2DA53FF0" w14:textId="77777777" w:rsidR="00782E00" w:rsidRDefault="00782E00">
            <w:pPr>
              <w:pStyle w:val="Titlesz"/>
              <w:rPr>
                <w:sz w:val="22"/>
              </w:rPr>
            </w:pPr>
          </w:p>
        </w:tc>
        <w:tc>
          <w:tcPr>
            <w:tcW w:w="708" w:type="dxa"/>
            <w:tcBorders>
              <w:top w:val="single" w:sz="4" w:space="0" w:color="auto"/>
              <w:left w:val="single" w:sz="4" w:space="0" w:color="auto"/>
              <w:bottom w:val="single" w:sz="4" w:space="0" w:color="auto"/>
              <w:right w:val="single" w:sz="4" w:space="0" w:color="auto"/>
            </w:tcBorders>
          </w:tcPr>
          <w:p w14:paraId="3792B514" w14:textId="77777777" w:rsidR="00782E00" w:rsidRDefault="00782E00">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12398068" w14:textId="77777777" w:rsidR="00782E00" w:rsidRDefault="00782E00">
            <w:pPr>
              <w:pStyle w:val="Titlesz"/>
              <w:rPr>
                <w:sz w:val="22"/>
              </w:rPr>
            </w:pPr>
          </w:p>
        </w:tc>
      </w:tr>
      <w:tr w:rsidR="00782E00" w14:paraId="5E16646B"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6CA19A93" w14:textId="77777777" w:rsidR="00782E00" w:rsidRDefault="00782E00">
            <w:pPr>
              <w:pStyle w:val="Titlesz"/>
              <w:rPr>
                <w:color w:val="000000" w:themeColor="text1"/>
                <w:sz w:val="14"/>
              </w:rPr>
            </w:pPr>
            <w:r>
              <w:rPr>
                <w:color w:val="000000" w:themeColor="text1"/>
                <w:sz w:val="14"/>
              </w:rPr>
              <w:t xml:space="preserve">Forgot </w:t>
            </w:r>
          </w:p>
        </w:tc>
        <w:tc>
          <w:tcPr>
            <w:tcW w:w="709" w:type="dxa"/>
            <w:tcBorders>
              <w:top w:val="single" w:sz="4" w:space="0" w:color="auto"/>
              <w:left w:val="single" w:sz="4" w:space="0" w:color="auto"/>
              <w:bottom w:val="single" w:sz="4" w:space="0" w:color="auto"/>
              <w:right w:val="single" w:sz="4" w:space="0" w:color="auto"/>
            </w:tcBorders>
          </w:tcPr>
          <w:p w14:paraId="0EB3E095"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25BB6C41"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shd w:val="clear" w:color="auto" w:fill="000000" w:themeFill="text1"/>
          </w:tcPr>
          <w:p w14:paraId="2234AEF7"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5A28F9CB"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7103C632"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38D76A1F"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B0EE7C7"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45DE7FD4"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03DACD3F"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7C00AC92"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0E95034"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51B6BBC6"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6A4E6F72" w14:textId="77777777" w:rsidR="00782E00" w:rsidRDefault="00782E00">
            <w:pPr>
              <w:pStyle w:val="Titlesz"/>
              <w:rPr>
                <w:color w:val="000000" w:themeColor="text1"/>
                <w:sz w:val="22"/>
              </w:rPr>
            </w:pPr>
          </w:p>
        </w:tc>
      </w:tr>
      <w:tr w:rsidR="00782E00" w14:paraId="7C15E623"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1C174E51" w14:textId="77777777" w:rsidR="00782E00" w:rsidRDefault="00782E00">
            <w:pPr>
              <w:pStyle w:val="Titlesz"/>
              <w:rPr>
                <w:color w:val="000000" w:themeColor="text1"/>
                <w:sz w:val="14"/>
              </w:rPr>
            </w:pPr>
            <w:r>
              <w:rPr>
                <w:color w:val="000000" w:themeColor="text1"/>
                <w:sz w:val="14"/>
              </w:rPr>
              <w:t>Register</w:t>
            </w:r>
          </w:p>
        </w:tc>
        <w:tc>
          <w:tcPr>
            <w:tcW w:w="709" w:type="dxa"/>
            <w:tcBorders>
              <w:top w:val="single" w:sz="4" w:space="0" w:color="auto"/>
              <w:left w:val="single" w:sz="4" w:space="0" w:color="auto"/>
              <w:bottom w:val="single" w:sz="4" w:space="0" w:color="auto"/>
              <w:right w:val="single" w:sz="4" w:space="0" w:color="auto"/>
            </w:tcBorders>
          </w:tcPr>
          <w:p w14:paraId="45242D0D"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7E12B55"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34482D07"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shd w:val="clear" w:color="auto" w:fill="000000" w:themeFill="text1"/>
          </w:tcPr>
          <w:p w14:paraId="4FF43484"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668F9706"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2DA1B0AD"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2F039B1D"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8627F34"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35B6B54C"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3D56026C"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27A7AC99"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6695285F"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33AA699" w14:textId="77777777" w:rsidR="00782E00" w:rsidRDefault="00782E00">
            <w:pPr>
              <w:pStyle w:val="Titlesz"/>
              <w:rPr>
                <w:color w:val="000000" w:themeColor="text1"/>
                <w:sz w:val="22"/>
              </w:rPr>
            </w:pPr>
          </w:p>
        </w:tc>
      </w:tr>
      <w:tr w:rsidR="00782E00" w14:paraId="58258C15"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6F2AD383" w14:textId="77777777" w:rsidR="00782E00" w:rsidRDefault="00782E00">
            <w:pPr>
              <w:pStyle w:val="Titlesz"/>
              <w:rPr>
                <w:color w:val="000000" w:themeColor="text1"/>
                <w:sz w:val="14"/>
              </w:rPr>
            </w:pPr>
            <w:r>
              <w:rPr>
                <w:color w:val="000000" w:themeColor="text1"/>
                <w:sz w:val="14"/>
              </w:rPr>
              <w:t>Main</w:t>
            </w:r>
          </w:p>
        </w:tc>
        <w:tc>
          <w:tcPr>
            <w:tcW w:w="709" w:type="dxa"/>
            <w:tcBorders>
              <w:top w:val="single" w:sz="4" w:space="0" w:color="auto"/>
              <w:left w:val="single" w:sz="4" w:space="0" w:color="auto"/>
              <w:bottom w:val="single" w:sz="4" w:space="0" w:color="auto"/>
              <w:right w:val="single" w:sz="4" w:space="0" w:color="auto"/>
            </w:tcBorders>
          </w:tcPr>
          <w:p w14:paraId="590130AA"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DB4CF23"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3C7B4257"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5FACC82A"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000000" w:themeFill="text1"/>
          </w:tcPr>
          <w:p w14:paraId="0287D4D2"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2FFC1C6F"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75DBA53E"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065F20FB"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0A80EE91"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0F4CD8B1"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1221B1A1"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31A8313A"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1C753957" w14:textId="77777777" w:rsidR="00782E00" w:rsidRDefault="00782E00">
            <w:pPr>
              <w:pStyle w:val="Titlesz"/>
              <w:rPr>
                <w:color w:val="000000" w:themeColor="text1"/>
                <w:sz w:val="22"/>
              </w:rPr>
            </w:pPr>
          </w:p>
        </w:tc>
      </w:tr>
      <w:tr w:rsidR="00782E00" w14:paraId="30EC9BB6"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337BD46D" w14:textId="77777777" w:rsidR="00782E00" w:rsidRDefault="00782E00">
            <w:pPr>
              <w:pStyle w:val="Titlesz"/>
              <w:rPr>
                <w:color w:val="000000" w:themeColor="text1"/>
                <w:sz w:val="14"/>
              </w:rPr>
            </w:pPr>
            <w:r>
              <w:rPr>
                <w:color w:val="000000" w:themeColor="text1"/>
                <w:sz w:val="14"/>
              </w:rPr>
              <w:t xml:space="preserve">Customer </w:t>
            </w:r>
          </w:p>
        </w:tc>
        <w:tc>
          <w:tcPr>
            <w:tcW w:w="709" w:type="dxa"/>
            <w:tcBorders>
              <w:top w:val="single" w:sz="4" w:space="0" w:color="auto"/>
              <w:left w:val="single" w:sz="4" w:space="0" w:color="auto"/>
              <w:bottom w:val="single" w:sz="4" w:space="0" w:color="auto"/>
              <w:right w:val="single" w:sz="4" w:space="0" w:color="auto"/>
            </w:tcBorders>
          </w:tcPr>
          <w:p w14:paraId="3091286C"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4BC8945F"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68F0D1E2"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79B0AEFA"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0A35B1E6"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48F66872"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011B77B"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2B8A9E6"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715AA994"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3E28887A"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340897F2"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48BA00C5"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22BC67F3" w14:textId="77777777" w:rsidR="00782E00" w:rsidRDefault="00782E00">
            <w:pPr>
              <w:pStyle w:val="Titlesz"/>
              <w:rPr>
                <w:color w:val="000000" w:themeColor="text1"/>
                <w:sz w:val="22"/>
              </w:rPr>
            </w:pPr>
          </w:p>
        </w:tc>
      </w:tr>
      <w:tr w:rsidR="00782E00" w14:paraId="1E43C822"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001E6512" w14:textId="77777777" w:rsidR="00782E00" w:rsidRDefault="00782E00">
            <w:pPr>
              <w:pStyle w:val="Titlesz"/>
              <w:rPr>
                <w:color w:val="000000" w:themeColor="text1"/>
                <w:sz w:val="14"/>
              </w:rPr>
            </w:pPr>
            <w:r>
              <w:rPr>
                <w:color w:val="000000" w:themeColor="text1"/>
                <w:sz w:val="14"/>
              </w:rPr>
              <w:t xml:space="preserve">AddCustomer </w:t>
            </w:r>
          </w:p>
        </w:tc>
        <w:tc>
          <w:tcPr>
            <w:tcW w:w="709" w:type="dxa"/>
            <w:tcBorders>
              <w:top w:val="single" w:sz="4" w:space="0" w:color="auto"/>
              <w:left w:val="single" w:sz="4" w:space="0" w:color="auto"/>
              <w:bottom w:val="single" w:sz="4" w:space="0" w:color="auto"/>
              <w:right w:val="single" w:sz="4" w:space="0" w:color="auto"/>
            </w:tcBorders>
          </w:tcPr>
          <w:p w14:paraId="29180FC0"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B20F2AC"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5A0A8201"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602A522D"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529F852D"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4CC500B7"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shd w:val="clear" w:color="auto" w:fill="000000" w:themeFill="text1"/>
          </w:tcPr>
          <w:p w14:paraId="3CB93F80"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29C5F53B"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2A5DA935"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663128BF"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6F52711"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05E87E70"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3473833" w14:textId="77777777" w:rsidR="00782E00" w:rsidRDefault="00782E00">
            <w:pPr>
              <w:pStyle w:val="Titlesz"/>
              <w:rPr>
                <w:color w:val="000000" w:themeColor="text1"/>
                <w:sz w:val="22"/>
              </w:rPr>
            </w:pPr>
          </w:p>
        </w:tc>
      </w:tr>
      <w:tr w:rsidR="00782E00" w14:paraId="72A70F3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29617E65" w14:textId="77777777" w:rsidR="00782E00" w:rsidRDefault="00782E00">
            <w:pPr>
              <w:pStyle w:val="Titlesz"/>
              <w:rPr>
                <w:color w:val="000000" w:themeColor="text1"/>
                <w:sz w:val="14"/>
              </w:rPr>
            </w:pPr>
            <w:r>
              <w:rPr>
                <w:color w:val="000000" w:themeColor="text1"/>
                <w:sz w:val="14"/>
              </w:rPr>
              <w:t xml:space="preserve">MakeAnOrder </w:t>
            </w:r>
          </w:p>
        </w:tc>
        <w:tc>
          <w:tcPr>
            <w:tcW w:w="709" w:type="dxa"/>
            <w:tcBorders>
              <w:top w:val="single" w:sz="4" w:space="0" w:color="auto"/>
              <w:left w:val="single" w:sz="4" w:space="0" w:color="auto"/>
              <w:bottom w:val="single" w:sz="4" w:space="0" w:color="auto"/>
              <w:right w:val="single" w:sz="4" w:space="0" w:color="auto"/>
            </w:tcBorders>
          </w:tcPr>
          <w:p w14:paraId="1C3AAB74"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1D054EA"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00564B56"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0994C9CF"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2C0EBA15"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4C057C1B"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0976E327"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shd w:val="clear" w:color="auto" w:fill="000000" w:themeFill="text1"/>
          </w:tcPr>
          <w:p w14:paraId="30F507F7"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433F5C6E"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70C9CFA9"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9306F39"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222795AE"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63A601FC" w14:textId="77777777" w:rsidR="00782E00" w:rsidRDefault="00782E00">
            <w:pPr>
              <w:pStyle w:val="Titlesz"/>
              <w:rPr>
                <w:color w:val="000000" w:themeColor="text1"/>
                <w:sz w:val="22"/>
              </w:rPr>
            </w:pPr>
          </w:p>
        </w:tc>
      </w:tr>
      <w:tr w:rsidR="00782E00" w14:paraId="034773CC"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0DFF95B0" w14:textId="77777777" w:rsidR="00782E00" w:rsidRDefault="00782E00">
            <w:pPr>
              <w:pStyle w:val="Titlesz"/>
              <w:rPr>
                <w:color w:val="000000" w:themeColor="text1"/>
                <w:sz w:val="14"/>
              </w:rPr>
            </w:pPr>
            <w:r>
              <w:rPr>
                <w:color w:val="000000" w:themeColor="text1"/>
                <w:sz w:val="14"/>
              </w:rPr>
              <w:t>Email</w:t>
            </w:r>
          </w:p>
        </w:tc>
        <w:tc>
          <w:tcPr>
            <w:tcW w:w="709" w:type="dxa"/>
            <w:tcBorders>
              <w:top w:val="single" w:sz="4" w:space="0" w:color="auto"/>
              <w:left w:val="single" w:sz="4" w:space="0" w:color="auto"/>
              <w:bottom w:val="single" w:sz="4" w:space="0" w:color="auto"/>
              <w:right w:val="single" w:sz="4" w:space="0" w:color="auto"/>
            </w:tcBorders>
          </w:tcPr>
          <w:p w14:paraId="211E3936"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F858FE8"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61EE6F1A"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13291EA7"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2B8996DB"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586D0D26"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6A9E507B"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56826B2E"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shd w:val="clear" w:color="auto" w:fill="000000" w:themeFill="text1"/>
          </w:tcPr>
          <w:p w14:paraId="64569E26"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69FDFADC"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F8DA8B5"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088DF8FB"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99564C3" w14:textId="77777777" w:rsidR="00782E00" w:rsidRDefault="00782E00">
            <w:pPr>
              <w:pStyle w:val="Titlesz"/>
              <w:rPr>
                <w:color w:val="000000" w:themeColor="text1"/>
                <w:sz w:val="22"/>
              </w:rPr>
            </w:pPr>
          </w:p>
        </w:tc>
      </w:tr>
      <w:tr w:rsidR="00782E00" w14:paraId="1475E156"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6731FC40" w14:textId="77777777" w:rsidR="00782E00" w:rsidRDefault="00782E00">
            <w:pPr>
              <w:pStyle w:val="Titlesz"/>
              <w:rPr>
                <w:color w:val="000000" w:themeColor="text1"/>
                <w:sz w:val="14"/>
              </w:rPr>
            </w:pPr>
            <w:r>
              <w:rPr>
                <w:color w:val="000000" w:themeColor="text1"/>
                <w:sz w:val="14"/>
              </w:rPr>
              <w:t xml:space="preserve">Employee </w:t>
            </w:r>
          </w:p>
        </w:tc>
        <w:tc>
          <w:tcPr>
            <w:tcW w:w="709" w:type="dxa"/>
            <w:tcBorders>
              <w:top w:val="single" w:sz="4" w:space="0" w:color="auto"/>
              <w:left w:val="single" w:sz="4" w:space="0" w:color="auto"/>
              <w:bottom w:val="single" w:sz="4" w:space="0" w:color="auto"/>
              <w:right w:val="single" w:sz="4" w:space="0" w:color="auto"/>
            </w:tcBorders>
          </w:tcPr>
          <w:p w14:paraId="03A7045D"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395F177D"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1014D6A1"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0A7A8528"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1952F885"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1F14C782"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7B367ABF"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740FFE40"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2499C9AC"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shd w:val="clear" w:color="auto" w:fill="000000" w:themeFill="text1"/>
          </w:tcPr>
          <w:p w14:paraId="3ADA9F08"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7013BDAF"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4060E33A"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5FF9FD43" w14:textId="77777777" w:rsidR="00782E00" w:rsidRDefault="00782E00">
            <w:pPr>
              <w:pStyle w:val="Titlesz"/>
              <w:rPr>
                <w:color w:val="000000" w:themeColor="text1"/>
                <w:sz w:val="22"/>
              </w:rPr>
            </w:pPr>
          </w:p>
        </w:tc>
      </w:tr>
      <w:tr w:rsidR="00782E00" w14:paraId="5501F90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09526C99" w14:textId="77777777" w:rsidR="00782E00" w:rsidRDefault="00782E00">
            <w:pPr>
              <w:pStyle w:val="Titlesz"/>
              <w:rPr>
                <w:color w:val="000000" w:themeColor="text1"/>
                <w:sz w:val="14"/>
              </w:rPr>
            </w:pPr>
            <w:r>
              <w:rPr>
                <w:color w:val="000000" w:themeColor="text1"/>
                <w:sz w:val="14"/>
              </w:rPr>
              <w:t xml:space="preserve">Update Employee </w:t>
            </w:r>
          </w:p>
        </w:tc>
        <w:tc>
          <w:tcPr>
            <w:tcW w:w="709" w:type="dxa"/>
            <w:tcBorders>
              <w:top w:val="single" w:sz="4" w:space="0" w:color="auto"/>
              <w:left w:val="single" w:sz="4" w:space="0" w:color="auto"/>
              <w:bottom w:val="single" w:sz="4" w:space="0" w:color="auto"/>
              <w:right w:val="single" w:sz="4" w:space="0" w:color="auto"/>
            </w:tcBorders>
          </w:tcPr>
          <w:p w14:paraId="3A1CE095"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00E0740C"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3DD0A183"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07D0FE6E"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77BD66BF"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381BB4B5"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19F05F65"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5885ECA"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4BA92E98"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346D5470"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614D10A5"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6484807A"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A41AFCC" w14:textId="77777777" w:rsidR="00782E00" w:rsidRDefault="00782E00">
            <w:pPr>
              <w:pStyle w:val="Titlesz"/>
              <w:rPr>
                <w:color w:val="000000" w:themeColor="text1"/>
                <w:sz w:val="22"/>
              </w:rPr>
            </w:pPr>
          </w:p>
        </w:tc>
      </w:tr>
      <w:tr w:rsidR="00782E00" w14:paraId="1B9BB0F7"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47BB6C2A" w14:textId="77777777" w:rsidR="00782E00" w:rsidRDefault="00782E00">
            <w:pPr>
              <w:pStyle w:val="Titlesz"/>
              <w:rPr>
                <w:color w:val="000000" w:themeColor="text1"/>
                <w:sz w:val="14"/>
              </w:rPr>
            </w:pPr>
            <w:r>
              <w:rPr>
                <w:color w:val="000000" w:themeColor="text1"/>
                <w:sz w:val="14"/>
              </w:rPr>
              <w:t xml:space="preserve">Receipt and Finance </w:t>
            </w:r>
          </w:p>
        </w:tc>
        <w:tc>
          <w:tcPr>
            <w:tcW w:w="709" w:type="dxa"/>
            <w:tcBorders>
              <w:top w:val="single" w:sz="4" w:space="0" w:color="auto"/>
              <w:left w:val="single" w:sz="4" w:space="0" w:color="auto"/>
              <w:bottom w:val="single" w:sz="4" w:space="0" w:color="auto"/>
              <w:right w:val="single" w:sz="4" w:space="0" w:color="auto"/>
            </w:tcBorders>
          </w:tcPr>
          <w:p w14:paraId="7C31734D"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10214E55"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68C6C202"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2C0DAA3C"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23487BAB"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2EBD079E"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24DA1097"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5CBB42AD"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16F9CE2D"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08675A56"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0013B63"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shd w:val="clear" w:color="auto" w:fill="000000" w:themeFill="text1"/>
          </w:tcPr>
          <w:p w14:paraId="4A4FE389"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75D8DCCE" w14:textId="77777777" w:rsidR="00782E00" w:rsidRDefault="00782E00">
            <w:pPr>
              <w:pStyle w:val="Titlesz"/>
              <w:rPr>
                <w:color w:val="000000" w:themeColor="text1"/>
                <w:sz w:val="22"/>
              </w:rPr>
            </w:pPr>
          </w:p>
        </w:tc>
      </w:tr>
      <w:tr w:rsidR="00782E00" w14:paraId="024601FD" w14:textId="77777777" w:rsidTr="00782E00">
        <w:trPr>
          <w:trHeight w:val="428"/>
        </w:trPr>
        <w:tc>
          <w:tcPr>
            <w:tcW w:w="846" w:type="dxa"/>
            <w:tcBorders>
              <w:top w:val="single" w:sz="4" w:space="0" w:color="auto"/>
              <w:left w:val="single" w:sz="4" w:space="0" w:color="auto"/>
              <w:bottom w:val="single" w:sz="4" w:space="0" w:color="auto"/>
              <w:right w:val="single" w:sz="4" w:space="0" w:color="auto"/>
            </w:tcBorders>
            <w:hideMark/>
          </w:tcPr>
          <w:p w14:paraId="3EE0BD63" w14:textId="77777777" w:rsidR="00782E00" w:rsidRDefault="00782E00">
            <w:pPr>
              <w:pStyle w:val="Titlesz"/>
              <w:rPr>
                <w:color w:val="000000" w:themeColor="text1"/>
                <w:sz w:val="14"/>
              </w:rPr>
            </w:pPr>
            <w:r>
              <w:rPr>
                <w:color w:val="000000" w:themeColor="text1"/>
                <w:sz w:val="14"/>
              </w:rPr>
              <w:t>Calendar</w:t>
            </w:r>
          </w:p>
        </w:tc>
        <w:tc>
          <w:tcPr>
            <w:tcW w:w="709" w:type="dxa"/>
            <w:tcBorders>
              <w:top w:val="single" w:sz="4" w:space="0" w:color="auto"/>
              <w:left w:val="single" w:sz="4" w:space="0" w:color="auto"/>
              <w:bottom w:val="single" w:sz="4" w:space="0" w:color="auto"/>
              <w:right w:val="single" w:sz="4" w:space="0" w:color="auto"/>
            </w:tcBorders>
          </w:tcPr>
          <w:p w14:paraId="4ECE47A5" w14:textId="77777777" w:rsidR="00782E00" w:rsidRDefault="00782E00">
            <w:pPr>
              <w:pStyle w:val="Titlesz"/>
              <w:rPr>
                <w:color w:val="000000" w:themeColor="text1"/>
                <w:sz w:val="16"/>
              </w:rPr>
            </w:pPr>
          </w:p>
        </w:tc>
        <w:tc>
          <w:tcPr>
            <w:tcW w:w="1134" w:type="dxa"/>
            <w:tcBorders>
              <w:top w:val="single" w:sz="4" w:space="0" w:color="auto"/>
              <w:left w:val="single" w:sz="4" w:space="0" w:color="auto"/>
              <w:bottom w:val="single" w:sz="4" w:space="0" w:color="auto"/>
              <w:right w:val="single" w:sz="4" w:space="0" w:color="auto"/>
            </w:tcBorders>
          </w:tcPr>
          <w:p w14:paraId="5A9F661F" w14:textId="77777777" w:rsidR="00782E00" w:rsidRDefault="00782E00">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301DA3A8" w14:textId="77777777" w:rsidR="00782E00" w:rsidRDefault="00782E00">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7C1C2930" w14:textId="77777777" w:rsidR="00782E00" w:rsidRDefault="00782E00">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5F650960" w14:textId="77777777" w:rsidR="00782E00" w:rsidRDefault="00782E00">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42259A4A"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379CF0BC" w14:textId="77777777" w:rsidR="00782E00" w:rsidRDefault="00782E00">
            <w:pPr>
              <w:pStyle w:val="Titlesz"/>
              <w:rPr>
                <w:color w:val="000000" w:themeColor="text1"/>
                <w:sz w:val="22"/>
              </w:rPr>
            </w:pPr>
          </w:p>
        </w:tc>
        <w:tc>
          <w:tcPr>
            <w:tcW w:w="1134" w:type="dxa"/>
            <w:tcBorders>
              <w:top w:val="single" w:sz="4" w:space="0" w:color="auto"/>
              <w:left w:val="single" w:sz="4" w:space="0" w:color="auto"/>
              <w:bottom w:val="single" w:sz="4" w:space="0" w:color="auto"/>
              <w:right w:val="single" w:sz="4" w:space="0" w:color="auto"/>
            </w:tcBorders>
          </w:tcPr>
          <w:p w14:paraId="1ACC2CB3" w14:textId="77777777" w:rsidR="00782E00" w:rsidRDefault="00782E00">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25DB7EAF" w14:textId="77777777" w:rsidR="00782E00" w:rsidRDefault="00782E00">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7097C721"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9BF28BD" w14:textId="77777777" w:rsidR="00782E00" w:rsidRDefault="00782E00">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058A95EF" w14:textId="77777777" w:rsidR="00782E00" w:rsidRDefault="00782E00">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30A698F0" w14:textId="77777777" w:rsidR="00782E00" w:rsidRDefault="00782E00">
            <w:pPr>
              <w:pStyle w:val="Titlesz"/>
              <w:rPr>
                <w:color w:val="000000" w:themeColor="text1"/>
                <w:sz w:val="22"/>
              </w:rPr>
            </w:pPr>
          </w:p>
        </w:tc>
      </w:tr>
    </w:tbl>
    <w:p w14:paraId="52C6EF5F" w14:textId="77777777" w:rsidR="00782E00" w:rsidRDefault="00782E00" w:rsidP="00782E00"/>
    <w:p w14:paraId="34D9ECA7" w14:textId="77777777" w:rsidR="00782E00" w:rsidRDefault="00782E00" w:rsidP="00782E00"/>
    <w:p w14:paraId="275884AE" w14:textId="77777777" w:rsidR="00782E00" w:rsidRDefault="00782E00" w:rsidP="00782E00"/>
    <w:p w14:paraId="09E6E207" w14:textId="77777777" w:rsidR="00782E00" w:rsidRDefault="00782E00" w:rsidP="00782E00"/>
    <w:p w14:paraId="7979DFB6" w14:textId="77777777" w:rsidR="00782E00" w:rsidRDefault="00782E00" w:rsidP="00782E00"/>
    <w:p w14:paraId="538839A9" w14:textId="77777777" w:rsidR="00782E00" w:rsidRDefault="00782E00" w:rsidP="00782E00">
      <w:pPr>
        <w:pStyle w:val="Titlesz"/>
        <w:rPr>
          <w:sz w:val="18"/>
        </w:rPr>
      </w:pPr>
    </w:p>
    <w:p w14:paraId="2C18DBA4" w14:textId="77777777" w:rsidR="00782E00" w:rsidRDefault="00782E00" w:rsidP="00782E00">
      <w:pPr>
        <w:pStyle w:val="Titlesz"/>
        <w:rPr>
          <w:sz w:val="25"/>
        </w:rPr>
      </w:pPr>
    </w:p>
    <w:p w14:paraId="50AEF4D9" w14:textId="77777777" w:rsidR="00782E00" w:rsidRDefault="00782E00" w:rsidP="00782E00">
      <w:pPr>
        <w:pStyle w:val="Titlesz"/>
      </w:pPr>
    </w:p>
    <w:p w14:paraId="62F4139A" w14:textId="77777777" w:rsidR="00782E00" w:rsidRDefault="00782E00" w:rsidP="00782E00">
      <w:pPr>
        <w:pStyle w:val="Heading1"/>
      </w:pPr>
      <w:bookmarkStart w:id="42" w:name="_Toc445451576"/>
      <w:bookmarkStart w:id="43" w:name="_Toc449432712"/>
      <w:r>
        <w:lastRenderedPageBreak/>
        <w:t>Testing</w:t>
      </w:r>
      <w:bookmarkEnd w:id="42"/>
      <w:bookmarkEnd w:id="43"/>
    </w:p>
    <w:p w14:paraId="48A0F4EE" w14:textId="77777777" w:rsidR="00782E00" w:rsidRDefault="00782E00" w:rsidP="00782E00">
      <w:pPr>
        <w:pStyle w:val="Heading2"/>
      </w:pPr>
      <w:bookmarkStart w:id="44" w:name="_Toc445451577"/>
      <w:bookmarkStart w:id="45" w:name="_Toc449432713"/>
      <w:r>
        <w:t>Input and Output Testing</w:t>
      </w:r>
      <w:bookmarkEnd w:id="44"/>
      <w:bookmarkEnd w:id="45"/>
      <w:r>
        <w:t xml:space="preserve"> </w:t>
      </w:r>
    </w:p>
    <w:p w14:paraId="61E11D35" w14:textId="77777777" w:rsidR="00782E00" w:rsidRDefault="00782E00" w:rsidP="00782E00">
      <w:r>
        <w:rPr>
          <w:rFonts w:ascii="Calibri" w:hAnsi="Calibri" w:cs="Calibri"/>
          <w:szCs w:val="23"/>
        </w:rPr>
        <w:t xml:space="preserve">This table is an overview of the basic input and output tests conducted on the system in order to make sure the expected outcome of every action is the actual outcome when using the system. </w:t>
      </w:r>
    </w:p>
    <w:tbl>
      <w:tblPr>
        <w:tblStyle w:val="GridTable3-Accent5"/>
        <w:tblpPr w:leftFromText="180" w:rightFromText="180" w:vertAnchor="text" w:horzAnchor="margin" w:tblpXSpec="center" w:tblpY="1261"/>
        <w:tblW w:w="11340" w:type="dxa"/>
        <w:tblInd w:w="0" w:type="dxa"/>
        <w:tblLayout w:type="fixed"/>
        <w:tblLook w:val="04A0" w:firstRow="1" w:lastRow="0" w:firstColumn="1" w:lastColumn="0" w:noHBand="0" w:noVBand="1"/>
      </w:tblPr>
      <w:tblGrid>
        <w:gridCol w:w="704"/>
        <w:gridCol w:w="1134"/>
        <w:gridCol w:w="1990"/>
        <w:gridCol w:w="3538"/>
        <w:gridCol w:w="1139"/>
        <w:gridCol w:w="1555"/>
        <w:gridCol w:w="1280"/>
      </w:tblGrid>
      <w:tr w:rsidR="00FE5732" w14:paraId="167C8AA6" w14:textId="77777777" w:rsidTr="00997C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hideMark/>
          </w:tcPr>
          <w:p w14:paraId="3F05ED6D" w14:textId="77777777" w:rsidR="00FE5732" w:rsidRDefault="00FE5732" w:rsidP="00997C07">
            <w:bookmarkStart w:id="46" w:name="_Toc445451579"/>
            <w:r>
              <w:t>Test No.</w:t>
            </w:r>
          </w:p>
        </w:tc>
        <w:tc>
          <w:tcPr>
            <w:tcW w:w="1134" w:type="dxa"/>
            <w:hideMark/>
          </w:tcPr>
          <w:p w14:paraId="61724FB4"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Description</w:t>
            </w:r>
          </w:p>
        </w:tc>
        <w:tc>
          <w:tcPr>
            <w:tcW w:w="1990" w:type="dxa"/>
            <w:hideMark/>
          </w:tcPr>
          <w:p w14:paraId="796895D0"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TEX (Typical, Erroneous, Extreme)</w:t>
            </w:r>
          </w:p>
        </w:tc>
        <w:tc>
          <w:tcPr>
            <w:tcW w:w="3538" w:type="dxa"/>
            <w:hideMark/>
          </w:tcPr>
          <w:p w14:paraId="3C483C35"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Expected Outcome &amp; (white box &amp; black box reference)</w:t>
            </w:r>
          </w:p>
        </w:tc>
        <w:tc>
          <w:tcPr>
            <w:tcW w:w="1139" w:type="dxa"/>
            <w:hideMark/>
          </w:tcPr>
          <w:p w14:paraId="3A3A899B"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Actual Outcome</w:t>
            </w:r>
          </w:p>
        </w:tc>
        <w:tc>
          <w:tcPr>
            <w:tcW w:w="1555" w:type="dxa"/>
            <w:hideMark/>
          </w:tcPr>
          <w:p w14:paraId="72BDDCAB"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Comment and Corrective Actions</w:t>
            </w:r>
          </w:p>
        </w:tc>
        <w:tc>
          <w:tcPr>
            <w:tcW w:w="1280" w:type="dxa"/>
            <w:hideMark/>
          </w:tcPr>
          <w:p w14:paraId="78C77265" w14:textId="77777777" w:rsidR="00FE5732" w:rsidRDefault="00FE5732" w:rsidP="00997C07">
            <w:pPr>
              <w:cnfStyle w:val="100000000000" w:firstRow="1" w:lastRow="0" w:firstColumn="0" w:lastColumn="0" w:oddVBand="0" w:evenVBand="0" w:oddHBand="0" w:evenHBand="0" w:firstRowFirstColumn="0" w:firstRowLastColumn="0" w:lastRowFirstColumn="0" w:lastRowLastColumn="0"/>
            </w:pPr>
            <w:r>
              <w:t>Code being tested</w:t>
            </w:r>
          </w:p>
        </w:tc>
      </w:tr>
      <w:tr w:rsidR="00FE5732" w14:paraId="32217E4F" w14:textId="77777777" w:rsidTr="00997C07">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2DFC2D1" w14:textId="77777777" w:rsidR="00FE5732" w:rsidRDefault="00FE5732" w:rsidP="00997C07">
            <w:pPr>
              <w:rPr>
                <w:sz w:val="18"/>
                <w:szCs w:val="18"/>
              </w:rPr>
            </w:pPr>
            <w:r>
              <w:rPr>
                <w:sz w:val="18"/>
                <w:szCs w:val="18"/>
              </w:rPr>
              <w:t>1</w:t>
            </w:r>
          </w:p>
        </w:tc>
        <w:tc>
          <w:tcPr>
            <w:tcW w:w="1134" w:type="dxa"/>
            <w:vMerge w:val="restart"/>
            <w:hideMark/>
          </w:tcPr>
          <w:p w14:paraId="1D41B4D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Program checks if a database exits. – in Login Form</w:t>
            </w:r>
          </w:p>
        </w:tc>
        <w:tc>
          <w:tcPr>
            <w:tcW w:w="1990" w:type="dxa"/>
            <w:hideMark/>
          </w:tcPr>
          <w:p w14:paraId="7CC2E7E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5C468BC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System check if the Database exists in the directory.</w:t>
            </w:r>
            <w:r>
              <w:rPr>
                <w:sz w:val="18"/>
                <w:szCs w:val="18"/>
              </w:rPr>
              <w:br/>
              <w:t>If the Database exists, then CreateSystem UC will slide into view.</w:t>
            </w:r>
          </w:p>
          <w:p w14:paraId="196D915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Else, nothing will come into view and remain at Login Form. </w:t>
            </w:r>
          </w:p>
        </w:tc>
        <w:tc>
          <w:tcPr>
            <w:tcW w:w="3538" w:type="dxa"/>
            <w:hideMark/>
          </w:tcPr>
          <w:p w14:paraId="1B6D58A0" w14:textId="77777777" w:rsidR="00FE5732" w:rsidRPr="005E353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sidRPr="005E3534">
              <w:rPr>
                <w:sz w:val="18"/>
                <w:szCs w:val="18"/>
              </w:rPr>
              <w:t>Database does exist and nothing slides into view (remains in Login Form) – 1a)</w:t>
            </w:r>
          </w:p>
          <w:p w14:paraId="4CEDB76F" w14:textId="77777777" w:rsidR="00FE5732" w:rsidRPr="005E353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56A2F7D6" w14:textId="77777777" w:rsidR="00FE5732" w:rsidRPr="005E353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sidRPr="005E3534">
              <w:rPr>
                <w:sz w:val="18"/>
                <w:szCs w:val="18"/>
              </w:rPr>
              <w:t>If the database does not exist, therefore CreateSystem slides into view. (not possible to show animation) -1b)</w:t>
            </w:r>
          </w:p>
          <w:p w14:paraId="450AB6C4" w14:textId="77777777" w:rsidR="00FE5732" w:rsidRPr="005E353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71257DE" w14:textId="77777777" w:rsidR="00FE5732" w:rsidRPr="005E353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25C1B13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12B9905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73E1F90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3F1C0CB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42455A85" w14:textId="77777777" w:rsidTr="00997C07">
        <w:trPr>
          <w:trHeight w:val="119"/>
        </w:trPr>
        <w:tc>
          <w:tcPr>
            <w:cnfStyle w:val="001000000000" w:firstRow="0" w:lastRow="0" w:firstColumn="1" w:lastColumn="0" w:oddVBand="0" w:evenVBand="0" w:oddHBand="0" w:evenHBand="0" w:firstRowFirstColumn="0" w:firstRowLastColumn="0" w:lastRowFirstColumn="0" w:lastRowLastColumn="0"/>
            <w:tcW w:w="704" w:type="dxa"/>
            <w:vMerge/>
            <w:hideMark/>
          </w:tcPr>
          <w:p w14:paraId="49F779C3" w14:textId="77777777" w:rsidR="00FE5732" w:rsidRDefault="00FE5732" w:rsidP="00997C07">
            <w:pPr>
              <w:rPr>
                <w:sz w:val="18"/>
                <w:szCs w:val="18"/>
              </w:rPr>
            </w:pPr>
          </w:p>
        </w:tc>
        <w:tc>
          <w:tcPr>
            <w:tcW w:w="1134" w:type="dxa"/>
            <w:vMerge/>
            <w:hideMark/>
          </w:tcPr>
          <w:p w14:paraId="3606F83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446E4A8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562DD50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p>
        </w:tc>
        <w:tc>
          <w:tcPr>
            <w:tcW w:w="3538" w:type="dxa"/>
          </w:tcPr>
          <w:p w14:paraId="3751C83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577B47B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2F7C025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4373886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2E83A0CC" w14:textId="77777777" w:rsidTr="00997C07">
        <w:trPr>
          <w:cnfStyle w:val="000000100000" w:firstRow="0" w:lastRow="0" w:firstColumn="0" w:lastColumn="0" w:oddVBand="0" w:evenVBand="0" w:oddHBand="1" w:evenHBand="0" w:firstRowFirstColumn="0" w:firstRowLastColumn="0" w:lastRowFirstColumn="0" w:lastRowLastColumn="0"/>
          <w:trHeight w:val="2454"/>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79AE7E80" w14:textId="77777777" w:rsidR="00FE5732" w:rsidRDefault="00FE5732" w:rsidP="00997C07">
            <w:pPr>
              <w:rPr>
                <w:sz w:val="18"/>
                <w:szCs w:val="18"/>
              </w:rPr>
            </w:pPr>
            <w:r>
              <w:rPr>
                <w:sz w:val="18"/>
                <w:szCs w:val="18"/>
              </w:rPr>
              <w:t>2</w:t>
            </w:r>
          </w:p>
        </w:tc>
        <w:tc>
          <w:tcPr>
            <w:tcW w:w="1134" w:type="dxa"/>
            <w:vMerge w:val="restart"/>
            <w:hideMark/>
          </w:tcPr>
          <w:p w14:paraId="3637DAB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Creating the Database - in CreateSystems UC </w:t>
            </w:r>
          </w:p>
          <w:p w14:paraId="17CDFBF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54470A2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990" w:type="dxa"/>
            <w:hideMark/>
          </w:tcPr>
          <w:p w14:paraId="445CECC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3BF3949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All the fields must be filled in correctly, </w:t>
            </w:r>
          </w:p>
          <w:p w14:paraId="0A98FF1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A7FB83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Database is created </w:t>
            </w:r>
          </w:p>
          <w:p w14:paraId="00CB67D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and  the First Administrator/Account is inserted into it  and then CreateSystem will slide out of view and return to Login Form</w:t>
            </w:r>
          </w:p>
        </w:tc>
        <w:tc>
          <w:tcPr>
            <w:tcW w:w="3538" w:type="dxa"/>
            <w:hideMark/>
          </w:tcPr>
          <w:p w14:paraId="165C0DC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6489879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the database has been created along with the first administrator – 2a)</w:t>
            </w:r>
          </w:p>
          <w:p w14:paraId="0B23EB0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7BFC906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CreatedSystems UC slides out view and shows login form. (Not possible to show the animation) – 2b </w:t>
            </w:r>
          </w:p>
          <w:p w14:paraId="233BF0D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4D926D7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057DA15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3FA3EBF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0EA0164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390C0724" w14:textId="77777777" w:rsidTr="00997C07">
        <w:trPr>
          <w:trHeight w:val="701"/>
        </w:trPr>
        <w:tc>
          <w:tcPr>
            <w:cnfStyle w:val="001000000000" w:firstRow="0" w:lastRow="0" w:firstColumn="1" w:lastColumn="0" w:oddVBand="0" w:evenVBand="0" w:oddHBand="0" w:evenHBand="0" w:firstRowFirstColumn="0" w:firstRowLastColumn="0" w:lastRowFirstColumn="0" w:lastRowLastColumn="0"/>
            <w:tcW w:w="704" w:type="dxa"/>
            <w:vMerge/>
            <w:hideMark/>
          </w:tcPr>
          <w:p w14:paraId="0ABC8762" w14:textId="77777777" w:rsidR="00FE5732" w:rsidRDefault="00FE5732" w:rsidP="00997C07">
            <w:pPr>
              <w:rPr>
                <w:sz w:val="18"/>
                <w:szCs w:val="18"/>
              </w:rPr>
            </w:pPr>
          </w:p>
        </w:tc>
        <w:tc>
          <w:tcPr>
            <w:tcW w:w="1134" w:type="dxa"/>
            <w:vMerge/>
            <w:hideMark/>
          </w:tcPr>
          <w:p w14:paraId="7DA262D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hideMark/>
          </w:tcPr>
          <w:p w14:paraId="59B69A5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b/>
                <w:sz w:val="18"/>
                <w:szCs w:val="18"/>
              </w:rPr>
              <w:t>Erroneous:</w:t>
            </w:r>
            <w:r>
              <w:rPr>
                <w:sz w:val="18"/>
                <w:szCs w:val="18"/>
              </w:rPr>
              <w:t xml:space="preserve"> </w:t>
            </w:r>
          </w:p>
          <w:p w14:paraId="4D4BB2F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Unfilled Fields,  Username, </w:t>
            </w:r>
            <w:r>
              <w:rPr>
                <w:b/>
                <w:sz w:val="18"/>
                <w:szCs w:val="18"/>
              </w:rPr>
              <w:t xml:space="preserve">, </w:t>
            </w:r>
            <w:r>
              <w:rPr>
                <w:sz w:val="18"/>
                <w:szCs w:val="18"/>
              </w:rPr>
              <w:t>Password are incorrect and Confirm Password &amp; Retry Password don’t match</w:t>
            </w:r>
          </w:p>
        </w:tc>
        <w:tc>
          <w:tcPr>
            <w:tcW w:w="3538" w:type="dxa"/>
          </w:tcPr>
          <w:p w14:paraId="6C1E039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Message boxes will appear when an erroneous event occurs: </w:t>
            </w:r>
          </w:p>
          <w:p w14:paraId="567C07A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By Notify I mean that a message box will appear with the specific message or warning.</w:t>
            </w:r>
          </w:p>
          <w:p w14:paraId="6F3F59A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C5E50E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their required to fill in the required fields to create an account – 2c</w:t>
            </w:r>
          </w:p>
          <w:p w14:paraId="7952787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BE4899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password entered and the retry password doesn’t match – 2d</w:t>
            </w:r>
          </w:p>
          <w:p w14:paraId="397FDC7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938D2D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phone number they have entered is not numeric. -2e</w:t>
            </w:r>
          </w:p>
        </w:tc>
        <w:tc>
          <w:tcPr>
            <w:tcW w:w="1139" w:type="dxa"/>
          </w:tcPr>
          <w:p w14:paraId="13FE2CC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 As expected.</w:t>
            </w:r>
          </w:p>
          <w:p w14:paraId="19085C4F" w14:textId="77777777" w:rsidR="00FE5732" w:rsidRPr="00C709C8"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70C9F4E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0EC5103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0CAE82C2" w14:textId="77777777" w:rsidTr="00997C07">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1D7ABEE8" w14:textId="77777777" w:rsidR="00FE5732" w:rsidRDefault="00FE5732" w:rsidP="00997C07">
            <w:pPr>
              <w:rPr>
                <w:sz w:val="18"/>
                <w:szCs w:val="18"/>
              </w:rPr>
            </w:pPr>
            <w:r>
              <w:rPr>
                <w:sz w:val="18"/>
                <w:szCs w:val="18"/>
              </w:rPr>
              <w:t>3</w:t>
            </w:r>
          </w:p>
        </w:tc>
        <w:tc>
          <w:tcPr>
            <w:tcW w:w="1134" w:type="dxa"/>
            <w:vMerge w:val="restart"/>
            <w:hideMark/>
          </w:tcPr>
          <w:p w14:paraId="08FA810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Register UC – A UC that slides into Login form after Register Button is </w:t>
            </w:r>
            <w:r>
              <w:rPr>
                <w:sz w:val="18"/>
                <w:szCs w:val="18"/>
              </w:rPr>
              <w:lastRenderedPageBreak/>
              <w:t>clicked in Login Form.</w:t>
            </w:r>
          </w:p>
          <w:p w14:paraId="0D35C77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-Used to register Administrators and Employees</w:t>
            </w:r>
          </w:p>
        </w:tc>
        <w:tc>
          <w:tcPr>
            <w:tcW w:w="1990" w:type="dxa"/>
            <w:hideMark/>
          </w:tcPr>
          <w:p w14:paraId="6331B76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lastRenderedPageBreak/>
              <w:t>Typical:</w:t>
            </w:r>
            <w:r>
              <w:rPr>
                <w:sz w:val="18"/>
                <w:szCs w:val="18"/>
              </w:rPr>
              <w:t xml:space="preserve"> </w:t>
            </w:r>
          </w:p>
          <w:p w14:paraId="0555095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All Fields must be filled in correctly this include basic information (FullName, email, address e.g.) and login details (Username and Password) and an </w:t>
            </w:r>
            <w:r>
              <w:rPr>
                <w:sz w:val="18"/>
                <w:szCs w:val="18"/>
              </w:rPr>
              <w:lastRenderedPageBreak/>
              <w:t>admin key to grant access to make register an account. User can also pick an image for their Profile if they wish.</w:t>
            </w:r>
          </w:p>
        </w:tc>
        <w:tc>
          <w:tcPr>
            <w:tcW w:w="3538" w:type="dxa"/>
          </w:tcPr>
          <w:p w14:paraId="2A530C5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Notify the user that the Employee has successfully been added to the database – 3a</w:t>
            </w:r>
          </w:p>
          <w:p w14:paraId="4F0C597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7D1F6F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the Administrator has been successfully been added to the database -3b</w:t>
            </w:r>
          </w:p>
          <w:p w14:paraId="3CFD14F0" w14:textId="77777777" w:rsidR="00FE5732" w:rsidRPr="0044652A"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tcPr>
          <w:p w14:paraId="54190A89" w14:textId="77777777" w:rsidR="00FE5732" w:rsidRPr="00202421"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5FB61152" w14:textId="77777777" w:rsidR="00FE5732" w:rsidRDefault="00FE5732" w:rsidP="00997C07">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66C351A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6E21405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695B7D14" w14:textId="77777777" w:rsidTr="00997C07">
        <w:trPr>
          <w:trHeight w:val="701"/>
        </w:trPr>
        <w:tc>
          <w:tcPr>
            <w:cnfStyle w:val="001000000000" w:firstRow="0" w:lastRow="0" w:firstColumn="1" w:lastColumn="0" w:oddVBand="0" w:evenVBand="0" w:oddHBand="0" w:evenHBand="0" w:firstRowFirstColumn="0" w:firstRowLastColumn="0" w:lastRowFirstColumn="0" w:lastRowLastColumn="0"/>
            <w:tcW w:w="704" w:type="dxa"/>
            <w:vMerge/>
            <w:hideMark/>
          </w:tcPr>
          <w:p w14:paraId="1DDAF9A9" w14:textId="77777777" w:rsidR="00FE5732" w:rsidRDefault="00FE5732" w:rsidP="00997C07">
            <w:pPr>
              <w:rPr>
                <w:sz w:val="18"/>
                <w:szCs w:val="18"/>
              </w:rPr>
            </w:pPr>
          </w:p>
        </w:tc>
        <w:tc>
          <w:tcPr>
            <w:tcW w:w="1134" w:type="dxa"/>
            <w:vMerge/>
            <w:hideMark/>
          </w:tcPr>
          <w:p w14:paraId="74A8902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01AFE8A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 xml:space="preserve">Erroneous: </w:t>
            </w:r>
          </w:p>
          <w:p w14:paraId="547C8A6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Admin Key is incorrect,</w:t>
            </w:r>
          </w:p>
          <w:p w14:paraId="48D6A5C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DA2A6A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Required fields are empty and needs to be filled in.</w:t>
            </w:r>
          </w:p>
          <w:p w14:paraId="13E0029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13D08EC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make an account with the same Username and Email as another Employee</w:t>
            </w:r>
          </w:p>
          <w:p w14:paraId="430186E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2CA0873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Password and retry passwords don’t match.</w:t>
            </w:r>
          </w:p>
          <w:p w14:paraId="256FE6C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0F62B8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make an administrator account with the same Admin Key as another administrator.</w:t>
            </w:r>
          </w:p>
        </w:tc>
        <w:tc>
          <w:tcPr>
            <w:tcW w:w="3538" w:type="dxa"/>
            <w:hideMark/>
          </w:tcPr>
          <w:p w14:paraId="0EF19B5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there is a user already with that Username and Password – 3c</w:t>
            </w:r>
          </w:p>
          <w:p w14:paraId="65E1074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4E15B9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required fields are not filled in – 3d)</w:t>
            </w:r>
          </w:p>
          <w:p w14:paraId="5483115C" w14:textId="77777777" w:rsidR="00FE5732" w:rsidRDefault="00FE5732" w:rsidP="00997C07">
            <w:pPr>
              <w:ind w:left="360"/>
              <w:cnfStyle w:val="000000000000" w:firstRow="0" w:lastRow="0" w:firstColumn="0" w:lastColumn="0" w:oddVBand="0" w:evenVBand="0" w:oddHBand="0" w:evenHBand="0" w:firstRowFirstColumn="0" w:firstRowLastColumn="0" w:lastRowFirstColumn="0" w:lastRowLastColumn="0"/>
              <w:rPr>
                <w:sz w:val="18"/>
                <w:szCs w:val="18"/>
              </w:rPr>
            </w:pPr>
          </w:p>
          <w:p w14:paraId="433DD30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admin key entered is incorrect – 3e)</w:t>
            </w:r>
          </w:p>
          <w:p w14:paraId="35D5C73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548D66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Password and Retry Password don’t match-</w:t>
            </w:r>
          </w:p>
          <w:p w14:paraId="36573C69" w14:textId="77777777" w:rsidR="00FE5732" w:rsidRPr="0044652A"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4BB56B0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u w:val="single"/>
              </w:rPr>
            </w:pPr>
            <w:r>
              <w:rPr>
                <w:sz w:val="18"/>
                <w:szCs w:val="18"/>
              </w:rPr>
              <w:t>As expected.</w:t>
            </w:r>
          </w:p>
          <w:p w14:paraId="09D8A29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56E1948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270AEE0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6F7C20C2" w14:textId="77777777" w:rsidTr="00997C0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75DA5AFA" w14:textId="77777777" w:rsidR="00FE5732" w:rsidRDefault="00FE5732" w:rsidP="00997C07">
            <w:pPr>
              <w:rPr>
                <w:sz w:val="18"/>
                <w:szCs w:val="18"/>
              </w:rPr>
            </w:pPr>
            <w:r>
              <w:rPr>
                <w:sz w:val="18"/>
                <w:szCs w:val="18"/>
              </w:rPr>
              <w:t>4</w:t>
            </w:r>
          </w:p>
        </w:tc>
        <w:tc>
          <w:tcPr>
            <w:tcW w:w="1134" w:type="dxa"/>
            <w:vMerge w:val="restart"/>
            <w:hideMark/>
          </w:tcPr>
          <w:p w14:paraId="54E12C8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Forgot UC– A UC that slides into Login form after a user click Forgot Button.</w:t>
            </w:r>
          </w:p>
          <w:p w14:paraId="5D76B6E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E54613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is able to retrieve their forgotten information from the database.</w:t>
            </w:r>
          </w:p>
        </w:tc>
        <w:tc>
          <w:tcPr>
            <w:tcW w:w="1990" w:type="dxa"/>
            <w:hideMark/>
          </w:tcPr>
          <w:p w14:paraId="7621460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7588615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uses Forgot UC to retrieve their lost details; these are either Employee Account details (Password or Username) or retrieving the Admin Key.</w:t>
            </w:r>
          </w:p>
        </w:tc>
        <w:tc>
          <w:tcPr>
            <w:tcW w:w="3538" w:type="dxa"/>
            <w:hideMark/>
          </w:tcPr>
          <w:p w14:paraId="0C0B4EE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Selecting a radio buttons will come with the desired reaction (e.g. Selecting (x) radio button will show all the components that is relevant to (x) instead of (y). ;</w:t>
            </w:r>
          </w:p>
          <w:p w14:paraId="28DEB6F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31E8478" w14:textId="77777777" w:rsidR="00FE5732" w:rsidRDefault="00FE5732" w:rsidP="00C70552">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w:t>
            </w:r>
            <w:r w:rsidRPr="006E46E5">
              <w:rPr>
                <w:sz w:val="18"/>
                <w:szCs w:val="18"/>
              </w:rPr>
              <w:t xml:space="preserve"> Employee Account </w:t>
            </w:r>
            <w:r>
              <w:rPr>
                <w:sz w:val="18"/>
                <w:szCs w:val="18"/>
              </w:rPr>
              <w:t xml:space="preserve">radio button </w:t>
            </w:r>
            <w:r w:rsidRPr="006E46E5">
              <w:rPr>
                <w:sz w:val="18"/>
                <w:szCs w:val="18"/>
              </w:rPr>
              <w:t>and Forgot Password</w:t>
            </w:r>
            <w:r>
              <w:rPr>
                <w:sz w:val="18"/>
                <w:szCs w:val="18"/>
              </w:rPr>
              <w:t xml:space="preserve"> button -4a)</w:t>
            </w:r>
          </w:p>
          <w:p w14:paraId="44CC956F" w14:textId="77777777" w:rsidR="00FE5732" w:rsidRPr="00133B2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778D92B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program has successfully updated the Employee account with the new password – 4b</w:t>
            </w:r>
          </w:p>
          <w:p w14:paraId="0D43AEEA" w14:textId="77777777" w:rsidR="00FE5732" w:rsidRPr="00133B2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7899EE7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45F4D69" w14:textId="77777777" w:rsidR="00FE5732" w:rsidRDefault="00FE5732" w:rsidP="00C70552">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w:t>
            </w:r>
            <w:r w:rsidRPr="006E46E5">
              <w:rPr>
                <w:sz w:val="18"/>
                <w:szCs w:val="18"/>
              </w:rPr>
              <w:t xml:space="preserve"> Employee Account </w:t>
            </w:r>
            <w:r>
              <w:rPr>
                <w:sz w:val="18"/>
                <w:szCs w:val="18"/>
              </w:rPr>
              <w:t>radio button</w:t>
            </w:r>
            <w:r w:rsidRPr="006E46E5">
              <w:rPr>
                <w:sz w:val="18"/>
                <w:szCs w:val="18"/>
              </w:rPr>
              <w:t xml:space="preserve"> and Retrieve Username</w:t>
            </w:r>
            <w:r>
              <w:rPr>
                <w:sz w:val="18"/>
                <w:szCs w:val="18"/>
              </w:rPr>
              <w:t xml:space="preserve"> radio button – 4c</w:t>
            </w:r>
          </w:p>
          <w:p w14:paraId="172995E1" w14:textId="77777777" w:rsidR="00FE5732" w:rsidRPr="00133B2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1679F5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an email has been sent to their Email with their Username – 4d</w:t>
            </w:r>
          </w:p>
          <w:p w14:paraId="6F57EAAC" w14:textId="77777777" w:rsidR="00FE5732" w:rsidRPr="00133B24"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1AD2B92E" w14:textId="77777777" w:rsidR="00FE5732" w:rsidRPr="006E46E5" w:rsidRDefault="00FE5732" w:rsidP="00C70552">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 AdminKey radio button– 4e</w:t>
            </w:r>
          </w:p>
          <w:p w14:paraId="2116D46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3DE6FB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that an email has been sent to their Email with their AdminKey – 4f</w:t>
            </w:r>
          </w:p>
        </w:tc>
        <w:tc>
          <w:tcPr>
            <w:tcW w:w="1139" w:type="dxa"/>
            <w:hideMark/>
          </w:tcPr>
          <w:p w14:paraId="076FCD1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671AD10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0AD0E65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0B20417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193E0C99" w14:textId="77777777" w:rsidTr="00997C07">
        <w:trPr>
          <w:trHeight w:val="562"/>
        </w:trPr>
        <w:tc>
          <w:tcPr>
            <w:cnfStyle w:val="001000000000" w:firstRow="0" w:lastRow="0" w:firstColumn="1" w:lastColumn="0" w:oddVBand="0" w:evenVBand="0" w:oddHBand="0" w:evenHBand="0" w:firstRowFirstColumn="0" w:firstRowLastColumn="0" w:lastRowFirstColumn="0" w:lastRowLastColumn="0"/>
            <w:tcW w:w="704" w:type="dxa"/>
            <w:vMerge/>
            <w:hideMark/>
          </w:tcPr>
          <w:p w14:paraId="0801AAF7" w14:textId="77777777" w:rsidR="00FE5732" w:rsidRDefault="00FE5732" w:rsidP="00997C07">
            <w:pPr>
              <w:rPr>
                <w:sz w:val="18"/>
                <w:szCs w:val="18"/>
              </w:rPr>
            </w:pPr>
          </w:p>
        </w:tc>
        <w:tc>
          <w:tcPr>
            <w:tcW w:w="1134" w:type="dxa"/>
            <w:vMerge/>
            <w:hideMark/>
          </w:tcPr>
          <w:p w14:paraId="43087C3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3791B2C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 xml:space="preserve">Erroneous: </w:t>
            </w:r>
          </w:p>
          <w:p w14:paraId="6B83641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FullName and Email provided.</w:t>
            </w:r>
          </w:p>
          <w:p w14:paraId="2AA489B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5453CB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Username is provided when user tries to change their password.</w:t>
            </w:r>
          </w:p>
          <w:p w14:paraId="4C378B5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9E8F49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48FC7EA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Incorrect Password when user is trying to retrieve their Username(which they forgot)</w:t>
            </w:r>
          </w:p>
          <w:p w14:paraId="19949EA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597EE9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email, due to no access to the internet.</w:t>
            </w:r>
          </w:p>
          <w:p w14:paraId="60A838D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3098ABC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Can’t email, due to incorrect user details (FullName, Email)</w:t>
            </w:r>
          </w:p>
        </w:tc>
        <w:tc>
          <w:tcPr>
            <w:tcW w:w="3538" w:type="dxa"/>
          </w:tcPr>
          <w:p w14:paraId="6C02C2D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 xml:space="preserve">Notify the user that the details provided are incorrect (FullName and Email) –4g </w:t>
            </w:r>
          </w:p>
          <w:p w14:paraId="40F8976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1BD43AC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When user seeks to make a new password but enters the wrong username of that Employee account – Notify that there is no Employee in the system with that Username – 4h</w:t>
            </w:r>
          </w:p>
          <w:p w14:paraId="37DFDCA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221FDB6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 password entered and the retry password doesn’t match – 4i</w:t>
            </w:r>
          </w:p>
          <w:p w14:paraId="3B30491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467004C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When user seeks to get their Username from the system but however enters the wrong password for that Employee Account – Notify that the password entered doesn’t match the password stored for that Employee – 4j</w:t>
            </w:r>
          </w:p>
          <w:p w14:paraId="52749DA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ED0516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can’t be emailed since they haven’t full email details at the Login Form– 4k</w:t>
            </w:r>
          </w:p>
          <w:p w14:paraId="78CFB86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3E32FE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that the user cannot be emailed due to no internet access or network issues. – 4l</w:t>
            </w:r>
          </w:p>
        </w:tc>
        <w:tc>
          <w:tcPr>
            <w:tcW w:w="1139" w:type="dxa"/>
          </w:tcPr>
          <w:p w14:paraId="4DB15F9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sidRPr="00FE3212">
              <w:rPr>
                <w:sz w:val="18"/>
                <w:szCs w:val="18"/>
              </w:rPr>
              <w:lastRenderedPageBreak/>
              <w:t>As expected.</w:t>
            </w:r>
          </w:p>
        </w:tc>
        <w:tc>
          <w:tcPr>
            <w:tcW w:w="1555" w:type="dxa"/>
            <w:vMerge/>
            <w:hideMark/>
          </w:tcPr>
          <w:p w14:paraId="28AD50A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1BFB782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19E10CB3" w14:textId="77777777" w:rsidTr="00997C07">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7C761089" w14:textId="77777777" w:rsidR="00FE5732" w:rsidRDefault="00FE5732" w:rsidP="00997C07">
            <w:pPr>
              <w:rPr>
                <w:sz w:val="18"/>
                <w:szCs w:val="18"/>
              </w:rPr>
            </w:pPr>
            <w:r>
              <w:rPr>
                <w:sz w:val="18"/>
                <w:szCs w:val="18"/>
              </w:rPr>
              <w:t>5</w:t>
            </w:r>
          </w:p>
        </w:tc>
        <w:tc>
          <w:tcPr>
            <w:tcW w:w="1134" w:type="dxa"/>
            <w:vMerge w:val="restart"/>
            <w:hideMark/>
          </w:tcPr>
          <w:p w14:paraId="5865587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Logging in – at Login Form</w:t>
            </w:r>
          </w:p>
        </w:tc>
        <w:tc>
          <w:tcPr>
            <w:tcW w:w="1990" w:type="dxa"/>
            <w:hideMark/>
          </w:tcPr>
          <w:p w14:paraId="4300DC6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1313195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fills in their login details and logs into the Main Form. Before logging in user can change theme and provide email details.</w:t>
            </w:r>
          </w:p>
        </w:tc>
        <w:tc>
          <w:tcPr>
            <w:tcW w:w="3538" w:type="dxa"/>
            <w:hideMark/>
          </w:tcPr>
          <w:p w14:paraId="5EC080A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provides correct login details and logins in Main Form. -5a)</w:t>
            </w:r>
          </w:p>
          <w:p w14:paraId="1A14D3F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C14C59C" w14:textId="6F21BDDC"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decides to click the setting button and a </w:t>
            </w:r>
            <w:r w:rsidR="00893E5F">
              <w:rPr>
                <w:sz w:val="18"/>
                <w:szCs w:val="18"/>
              </w:rPr>
              <w:t>UC</w:t>
            </w:r>
            <w:r>
              <w:rPr>
                <w:sz w:val="18"/>
                <w:szCs w:val="18"/>
              </w:rPr>
              <w:t xml:space="preserve"> appears with tabs and options. -5b)</w:t>
            </w:r>
          </w:p>
          <w:p w14:paraId="33EDB67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17D769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decides to change the theme and style colour in the Theme tab – 5c)</w:t>
            </w:r>
          </w:p>
          <w:p w14:paraId="053BD27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6305842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decides to provides the email details and saves these details. – Notify that their details has been saved. – 5d)</w:t>
            </w:r>
          </w:p>
        </w:tc>
        <w:tc>
          <w:tcPr>
            <w:tcW w:w="1139" w:type="dxa"/>
            <w:hideMark/>
          </w:tcPr>
          <w:p w14:paraId="65ACC2F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2FC0209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78AE6CA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568A7CC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5FD31DED" w14:textId="77777777" w:rsidTr="00997C07">
        <w:trPr>
          <w:trHeight w:val="277"/>
        </w:trPr>
        <w:tc>
          <w:tcPr>
            <w:cnfStyle w:val="001000000000" w:firstRow="0" w:lastRow="0" w:firstColumn="1" w:lastColumn="0" w:oddVBand="0" w:evenVBand="0" w:oddHBand="0" w:evenHBand="0" w:firstRowFirstColumn="0" w:firstRowLastColumn="0" w:lastRowFirstColumn="0" w:lastRowLastColumn="0"/>
            <w:tcW w:w="704" w:type="dxa"/>
            <w:vMerge/>
            <w:hideMark/>
          </w:tcPr>
          <w:p w14:paraId="69B0E9EB" w14:textId="77777777" w:rsidR="00FE5732" w:rsidRDefault="00FE5732" w:rsidP="00997C07">
            <w:pPr>
              <w:rPr>
                <w:sz w:val="18"/>
                <w:szCs w:val="18"/>
              </w:rPr>
            </w:pPr>
          </w:p>
        </w:tc>
        <w:tc>
          <w:tcPr>
            <w:tcW w:w="1134" w:type="dxa"/>
            <w:vMerge/>
            <w:hideMark/>
          </w:tcPr>
          <w:p w14:paraId="430AD3B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1169945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1A6C743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Username is inputted</w:t>
            </w:r>
          </w:p>
          <w:p w14:paraId="4DB26A8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0AE422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482D462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BE8706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Incorrect Password</w:t>
            </w:r>
          </w:p>
        </w:tc>
        <w:tc>
          <w:tcPr>
            <w:tcW w:w="3538" w:type="dxa"/>
          </w:tcPr>
          <w:p w14:paraId="6F2BED8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there is no Employee with that username – 5e)</w:t>
            </w:r>
          </w:p>
          <w:p w14:paraId="034498B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9A4106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that the password provided is incorrect for the username entered. – 5f)</w:t>
            </w:r>
          </w:p>
          <w:p w14:paraId="2617254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0FDF32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if the email details couldn’t be saved due to no internet access. -5g)</w:t>
            </w:r>
          </w:p>
        </w:tc>
        <w:tc>
          <w:tcPr>
            <w:tcW w:w="1139" w:type="dxa"/>
          </w:tcPr>
          <w:p w14:paraId="096506C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6b)</w:t>
            </w:r>
          </w:p>
          <w:p w14:paraId="03C1558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2AFA40E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D99C91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FC4875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189FF5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615462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6c)</w:t>
            </w:r>
          </w:p>
        </w:tc>
        <w:tc>
          <w:tcPr>
            <w:tcW w:w="1555" w:type="dxa"/>
            <w:vMerge/>
            <w:hideMark/>
          </w:tcPr>
          <w:p w14:paraId="7931440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720C603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602B9156" w14:textId="77777777" w:rsidTr="00997C0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12FFD1E" w14:textId="77777777" w:rsidR="00FE5732" w:rsidRDefault="00FE5732" w:rsidP="00997C07">
            <w:pPr>
              <w:rPr>
                <w:sz w:val="18"/>
                <w:szCs w:val="18"/>
              </w:rPr>
            </w:pPr>
            <w:r>
              <w:rPr>
                <w:sz w:val="18"/>
                <w:szCs w:val="18"/>
              </w:rPr>
              <w:t>6</w:t>
            </w:r>
          </w:p>
        </w:tc>
        <w:tc>
          <w:tcPr>
            <w:tcW w:w="1134" w:type="dxa"/>
            <w:vMerge w:val="restart"/>
            <w:hideMark/>
          </w:tcPr>
          <w:p w14:paraId="690E309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Main Form </w:t>
            </w:r>
          </w:p>
        </w:tc>
        <w:tc>
          <w:tcPr>
            <w:tcW w:w="1990" w:type="dxa"/>
            <w:hideMark/>
          </w:tcPr>
          <w:p w14:paraId="606A7EF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b/>
                <w:sz w:val="18"/>
                <w:szCs w:val="18"/>
              </w:rPr>
              <w:t>Typical:</w:t>
            </w:r>
            <w:r>
              <w:rPr>
                <w:sz w:val="18"/>
                <w:szCs w:val="18"/>
              </w:rPr>
              <w:t xml:space="preserve"> </w:t>
            </w:r>
          </w:p>
          <w:p w14:paraId="7094FA4E" w14:textId="773141AF"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clicks on a button to call upon a </w:t>
            </w:r>
            <w:r w:rsidR="00893E5F">
              <w:rPr>
                <w:sz w:val="18"/>
                <w:szCs w:val="18"/>
              </w:rPr>
              <w:t>UC</w:t>
            </w:r>
            <w:r>
              <w:rPr>
                <w:sz w:val="18"/>
                <w:szCs w:val="18"/>
              </w:rPr>
              <w:t xml:space="preserve"> to come in front view of Main Form, another buttons for signing out and settings.</w:t>
            </w:r>
          </w:p>
        </w:tc>
        <w:tc>
          <w:tcPr>
            <w:tcW w:w="3538" w:type="dxa"/>
            <w:hideMark/>
          </w:tcPr>
          <w:p w14:paraId="1E536DDC" w14:textId="3B8C6D6C"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User is redirected to the form or </w:t>
            </w:r>
            <w:r w:rsidR="00893E5F">
              <w:rPr>
                <w:sz w:val="18"/>
                <w:szCs w:val="18"/>
              </w:rPr>
              <w:t>UC</w:t>
            </w:r>
            <w:r>
              <w:rPr>
                <w:sz w:val="18"/>
                <w:szCs w:val="18"/>
              </w:rPr>
              <w:t xml:space="preserve"> relevant to the button click.</w:t>
            </w:r>
          </w:p>
        </w:tc>
        <w:tc>
          <w:tcPr>
            <w:tcW w:w="1139" w:type="dxa"/>
            <w:vMerge w:val="restart"/>
            <w:hideMark/>
          </w:tcPr>
          <w:p w14:paraId="01AA5D9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tc>
        <w:tc>
          <w:tcPr>
            <w:tcW w:w="1555" w:type="dxa"/>
            <w:vMerge w:val="restart"/>
            <w:hideMark/>
          </w:tcPr>
          <w:p w14:paraId="7FD4A34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1B888A3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568B67C5" w14:textId="77777777" w:rsidTr="00997C07">
        <w:trPr>
          <w:trHeight w:val="142"/>
        </w:trPr>
        <w:tc>
          <w:tcPr>
            <w:cnfStyle w:val="001000000000" w:firstRow="0" w:lastRow="0" w:firstColumn="1" w:lastColumn="0" w:oddVBand="0" w:evenVBand="0" w:oddHBand="0" w:evenHBand="0" w:firstRowFirstColumn="0" w:firstRowLastColumn="0" w:lastRowFirstColumn="0" w:lastRowLastColumn="0"/>
            <w:tcW w:w="704" w:type="dxa"/>
            <w:vMerge/>
            <w:hideMark/>
          </w:tcPr>
          <w:p w14:paraId="027367EA" w14:textId="77777777" w:rsidR="00FE5732" w:rsidRDefault="00FE5732" w:rsidP="00997C07">
            <w:pPr>
              <w:rPr>
                <w:sz w:val="18"/>
                <w:szCs w:val="18"/>
              </w:rPr>
            </w:pPr>
          </w:p>
        </w:tc>
        <w:tc>
          <w:tcPr>
            <w:tcW w:w="1134" w:type="dxa"/>
            <w:vMerge/>
            <w:hideMark/>
          </w:tcPr>
          <w:p w14:paraId="20661D0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0875598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18F8B723" w14:textId="2C75C6D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Double clicking causes for a </w:t>
            </w:r>
            <w:r w:rsidR="00893E5F">
              <w:rPr>
                <w:sz w:val="18"/>
                <w:szCs w:val="18"/>
              </w:rPr>
              <w:t>UC</w:t>
            </w:r>
            <w:r>
              <w:rPr>
                <w:sz w:val="18"/>
                <w:szCs w:val="18"/>
              </w:rPr>
              <w:t xml:space="preserve"> to be called upon twice-thus making two </w:t>
            </w:r>
            <w:r w:rsidR="00893E5F">
              <w:rPr>
                <w:sz w:val="18"/>
                <w:szCs w:val="18"/>
              </w:rPr>
              <w:t>UC</w:t>
            </w:r>
            <w:r>
              <w:rPr>
                <w:sz w:val="18"/>
                <w:szCs w:val="18"/>
              </w:rPr>
              <w:t>s to be made and slide into view.</w:t>
            </w:r>
          </w:p>
        </w:tc>
        <w:tc>
          <w:tcPr>
            <w:tcW w:w="3538" w:type="dxa"/>
            <w:hideMark/>
          </w:tcPr>
          <w:p w14:paraId="18966F71" w14:textId="4071FBF3"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Causes multiple </w:t>
            </w:r>
            <w:r w:rsidR="00893E5F">
              <w:rPr>
                <w:sz w:val="18"/>
                <w:szCs w:val="18"/>
              </w:rPr>
              <w:t>UC</w:t>
            </w:r>
            <w:r>
              <w:rPr>
                <w:sz w:val="18"/>
                <w:szCs w:val="18"/>
              </w:rPr>
              <w:t>s to cast on top of each, it is possible disable the button clicked for a few seconds after the first click to stop double clicking.</w:t>
            </w:r>
          </w:p>
        </w:tc>
        <w:tc>
          <w:tcPr>
            <w:tcW w:w="1139" w:type="dxa"/>
            <w:vMerge/>
            <w:hideMark/>
          </w:tcPr>
          <w:p w14:paraId="5E3DFE9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0B5CDE1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04C00BA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34DEDD62" w14:textId="77777777" w:rsidTr="00997C07">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D18DE90" w14:textId="77777777" w:rsidR="00FE5732" w:rsidRDefault="00FE5732" w:rsidP="00997C07">
            <w:pPr>
              <w:rPr>
                <w:sz w:val="18"/>
                <w:szCs w:val="18"/>
              </w:rPr>
            </w:pPr>
            <w:r>
              <w:rPr>
                <w:sz w:val="18"/>
                <w:szCs w:val="18"/>
              </w:rPr>
              <w:t>7</w:t>
            </w:r>
          </w:p>
        </w:tc>
        <w:tc>
          <w:tcPr>
            <w:tcW w:w="1134" w:type="dxa"/>
            <w:vMerge w:val="restart"/>
          </w:tcPr>
          <w:p w14:paraId="7E1F06A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UC</w:t>
            </w:r>
          </w:p>
        </w:tc>
        <w:tc>
          <w:tcPr>
            <w:tcW w:w="1990" w:type="dxa"/>
          </w:tcPr>
          <w:p w14:paraId="074F851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 xml:space="preserve">Typical: </w:t>
            </w:r>
          </w:p>
          <w:p w14:paraId="10B2B65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On load, it will present the user with all the customers stored in a ListView, arranged in an alphabetic order</w:t>
            </w:r>
          </w:p>
          <w:p w14:paraId="3309739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CA4D8E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can be selected from the List of Customer and their details will be shown along with their previous receipts.</w:t>
            </w:r>
          </w:p>
          <w:p w14:paraId="2B21D65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C2942F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Customers details can be modified/updates</w:t>
            </w:r>
          </w:p>
          <w:p w14:paraId="65FBCD4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7FE45A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0C2E7F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Customer can be added to the system or deleted and even searched.</w:t>
            </w:r>
          </w:p>
          <w:p w14:paraId="104ACA5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0409DD5" w14:textId="77777777" w:rsidR="00FE5732" w:rsidRPr="00D36D7D"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An order can be placed for a customer, if the customer wishes to make an order.</w:t>
            </w:r>
          </w:p>
        </w:tc>
        <w:tc>
          <w:tcPr>
            <w:tcW w:w="3538" w:type="dxa"/>
          </w:tcPr>
          <w:p w14:paraId="69F3B96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After Customer button is clicked, Customer UC is swiped into view and presents the user with a list view of all the customer stored in the system in an alphabetic order – 7a)</w:t>
            </w:r>
          </w:p>
          <w:p w14:paraId="461BEFF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8D1D13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Shows the selected customer in the list, shows their details along with any previous receipts they have ordered. -7b)</w:t>
            </w:r>
          </w:p>
          <w:p w14:paraId="6454EA5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8AE51D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if the program has successfully updates the Customer details.- 7b)</w:t>
            </w:r>
          </w:p>
          <w:p w14:paraId="428656D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6BF00C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if it failed to update the Customer Customers.-7c)</w:t>
            </w:r>
          </w:p>
          <w:p w14:paraId="588D976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AF529D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User clicks add customer and causes Add Customer Form to pop into view. – 7d)</w:t>
            </w:r>
          </w:p>
          <w:p w14:paraId="3A5339D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5DF601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clicks delete customer, notifies them of this decision with a Yes or No messagebox then either deletes this customer or not, depending on their input. No = nothing changes (therefore no screenshot is provided), Yes = Deletes customer from the list view and refreshes the list view.</w:t>
            </w:r>
          </w:p>
          <w:p w14:paraId="05767B3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D62E36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If the customer wishes to make an order, employee selects this customer and clicks on Make an Order button. It will pop MakeAnOrderForm into view with the customer and employee details already filled in. -7e)</w:t>
            </w:r>
          </w:p>
          <w:p w14:paraId="45BA8CC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0B7AE7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 the results of any searches made in the search textbox. – 7f)</w:t>
            </w:r>
          </w:p>
        </w:tc>
        <w:tc>
          <w:tcPr>
            <w:tcW w:w="1139" w:type="dxa"/>
            <w:vMerge w:val="restart"/>
          </w:tcPr>
          <w:p w14:paraId="41AE0FC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4DA1519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40C3DC1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731F69E6" w14:textId="77777777" w:rsidTr="00997C07">
        <w:trPr>
          <w:trHeight w:val="1846"/>
        </w:trPr>
        <w:tc>
          <w:tcPr>
            <w:cnfStyle w:val="001000000000" w:firstRow="0" w:lastRow="0" w:firstColumn="1" w:lastColumn="0" w:oddVBand="0" w:evenVBand="0" w:oddHBand="0" w:evenHBand="0" w:firstRowFirstColumn="0" w:firstRowLastColumn="0" w:lastRowFirstColumn="0" w:lastRowLastColumn="0"/>
            <w:tcW w:w="704" w:type="dxa"/>
            <w:vMerge/>
          </w:tcPr>
          <w:p w14:paraId="64DFC494" w14:textId="77777777" w:rsidR="00FE5732" w:rsidRDefault="00FE5732" w:rsidP="00997C07">
            <w:pPr>
              <w:rPr>
                <w:sz w:val="18"/>
                <w:szCs w:val="18"/>
              </w:rPr>
            </w:pPr>
          </w:p>
        </w:tc>
        <w:tc>
          <w:tcPr>
            <w:tcW w:w="1134" w:type="dxa"/>
            <w:vMerge/>
          </w:tcPr>
          <w:p w14:paraId="778542A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4E5AAED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tc>
        <w:tc>
          <w:tcPr>
            <w:tcW w:w="3538" w:type="dxa"/>
          </w:tcPr>
          <w:p w14:paraId="07F1AA4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Notifies there is no customer is selected whenever the Employee clicks delete customer, or modify or make an Order button since you cannot use these buttons if no customer is selected. – 7g)</w:t>
            </w:r>
          </w:p>
          <w:p w14:paraId="5D1EF0B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070469E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Notifies if it couldn’t update the customer’s details. -7h)</w:t>
            </w:r>
          </w:p>
        </w:tc>
        <w:tc>
          <w:tcPr>
            <w:tcW w:w="1139" w:type="dxa"/>
            <w:vMerge/>
          </w:tcPr>
          <w:p w14:paraId="4F6088B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456958E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758464E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1E388BA2" w14:textId="77777777" w:rsidTr="00997C07">
        <w:trPr>
          <w:cnfStyle w:val="000000100000" w:firstRow="0" w:lastRow="0" w:firstColumn="0" w:lastColumn="0" w:oddVBand="0" w:evenVBand="0" w:oddHBand="1" w:evenHBand="0" w:firstRowFirstColumn="0" w:firstRowLastColumn="0" w:lastRowFirstColumn="0" w:lastRowLastColumn="0"/>
          <w:trHeight w:val="2138"/>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172E8C20" w14:textId="77777777" w:rsidR="00FE5732" w:rsidRDefault="00FE5732" w:rsidP="00997C07">
            <w:pPr>
              <w:rPr>
                <w:sz w:val="18"/>
                <w:szCs w:val="18"/>
              </w:rPr>
            </w:pPr>
            <w:r>
              <w:rPr>
                <w:sz w:val="18"/>
                <w:szCs w:val="18"/>
              </w:rPr>
              <w:t>8</w:t>
            </w:r>
          </w:p>
        </w:tc>
        <w:tc>
          <w:tcPr>
            <w:tcW w:w="1134" w:type="dxa"/>
            <w:vMerge w:val="restart"/>
          </w:tcPr>
          <w:p w14:paraId="6FC26CE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UC</w:t>
            </w:r>
          </w:p>
        </w:tc>
        <w:tc>
          <w:tcPr>
            <w:tcW w:w="1990" w:type="dxa"/>
          </w:tcPr>
          <w:p w14:paraId="10D9E75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 xml:space="preserve">Typical: </w:t>
            </w:r>
          </w:p>
          <w:p w14:paraId="128CB84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On load, it will present the user with all the Employees stored in a ListView, arranged in an alphabetic order</w:t>
            </w:r>
          </w:p>
          <w:p w14:paraId="3B85E35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1A705EB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Employees can be selected from the List of Employees and their details will be shown along with any receipts that they helped with.</w:t>
            </w:r>
          </w:p>
          <w:p w14:paraId="63EF97C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799FB28B"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details can be modified by selecting the employee and clicking Modify, which navigates them to UpdateEmployee Form to modify their details.</w:t>
            </w:r>
          </w:p>
          <w:p w14:paraId="7E91703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C8BA3C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Employees can be deleted, however to be able to delete an Employee, you are required to be an administrator.</w:t>
            </w:r>
          </w:p>
          <w:p w14:paraId="0418195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2B90C99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b/>
                <w:sz w:val="18"/>
                <w:szCs w:val="18"/>
              </w:rPr>
            </w:pPr>
            <w:r>
              <w:rPr>
                <w:sz w:val="18"/>
                <w:szCs w:val="18"/>
              </w:rPr>
              <w:t>An order can be placed for a customer, if the customer wishes to make an order.</w:t>
            </w:r>
          </w:p>
        </w:tc>
        <w:tc>
          <w:tcPr>
            <w:tcW w:w="3538" w:type="dxa"/>
          </w:tcPr>
          <w:p w14:paraId="6C936FE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After Employee button is clicked,  Employee UC is swiped into view and presents the user with a list view of all the Employees stored in the system in an alphabetic order – 8a)</w:t>
            </w:r>
          </w:p>
          <w:p w14:paraId="6F3942B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2C1571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Shows the selected customer in the list, shows their details along with any previous receipts they have ordered. -8b)</w:t>
            </w:r>
          </w:p>
          <w:p w14:paraId="4E37343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6DB35E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12AF4BB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selects an Employee and clicks Modify Employee – 8c)</w:t>
            </w:r>
          </w:p>
          <w:p w14:paraId="69F9585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1DBE004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If the User is an Administrator that is logged in and selected an employee then clicks delete, it will warn them and provides a Yes or No option to delete this Employee. </w:t>
            </w:r>
          </w:p>
          <w:p w14:paraId="1D1D905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Yes causes employee to be deleted</w:t>
            </w:r>
          </w:p>
          <w:p w14:paraId="1238213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No – nothing occurs. </w:t>
            </w:r>
            <w:r>
              <w:rPr>
                <w:sz w:val="18"/>
                <w:szCs w:val="18"/>
              </w:rPr>
              <w:br/>
              <w:t>Then the Employee ListView is refreshed. -8d)</w:t>
            </w:r>
          </w:p>
          <w:p w14:paraId="0E5E33B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EF3927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search for a specific Employee , the result of the search will be shown in the list view. – 8e)</w:t>
            </w:r>
          </w:p>
          <w:p w14:paraId="7146603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3E5929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Notifies the user when they have successfully deleted an Employee or Administrator from the system. – 8f)</w:t>
            </w:r>
          </w:p>
        </w:tc>
        <w:tc>
          <w:tcPr>
            <w:tcW w:w="1139" w:type="dxa"/>
            <w:vMerge w:val="restart"/>
          </w:tcPr>
          <w:p w14:paraId="093593A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tcPr>
          <w:p w14:paraId="676F587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280" w:type="dxa"/>
            <w:vMerge w:val="restart"/>
          </w:tcPr>
          <w:p w14:paraId="35A1E0C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213277E1" w14:textId="77777777" w:rsidTr="00997C07">
        <w:trPr>
          <w:trHeight w:val="2137"/>
        </w:trPr>
        <w:tc>
          <w:tcPr>
            <w:cnfStyle w:val="001000000000" w:firstRow="0" w:lastRow="0" w:firstColumn="1" w:lastColumn="0" w:oddVBand="0" w:evenVBand="0" w:oddHBand="0" w:evenHBand="0" w:firstRowFirstColumn="0" w:firstRowLastColumn="0" w:lastRowFirstColumn="0" w:lastRowLastColumn="0"/>
            <w:tcW w:w="704" w:type="dxa"/>
            <w:vMerge/>
          </w:tcPr>
          <w:p w14:paraId="7A5183D0" w14:textId="77777777" w:rsidR="00FE5732" w:rsidRDefault="00FE5732" w:rsidP="00997C07">
            <w:pPr>
              <w:rPr>
                <w:sz w:val="18"/>
                <w:szCs w:val="18"/>
              </w:rPr>
            </w:pPr>
          </w:p>
        </w:tc>
        <w:tc>
          <w:tcPr>
            <w:tcW w:w="1134" w:type="dxa"/>
            <w:vMerge/>
          </w:tcPr>
          <w:p w14:paraId="243ACB1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7E8DBCA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tc>
        <w:tc>
          <w:tcPr>
            <w:tcW w:w="3538" w:type="dxa"/>
          </w:tcPr>
          <w:p w14:paraId="1E8BD65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Clicking Modify or Delete Employee without having selected an Employee will causes a messagebox (notify) the user that an Employee needs to be selected. -8g)</w:t>
            </w:r>
          </w:p>
          <w:p w14:paraId="75ABC3D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5985EED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 possible to delete an employee without being an Administrator, notifies the user who is logged in that they can’t delete since their not an Administrator. – 8h)</w:t>
            </w:r>
          </w:p>
          <w:p w14:paraId="0227B9B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490D847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Administrator is required for providing access to register new employees and other features, thus therefore it is not possible to delete all the administrator in the database or you won’t be able to add/delete employee e.g. </w:t>
            </w:r>
          </w:p>
          <w:p w14:paraId="26A0A0C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Due to this, it will notify the user that it ain’t possible to delete the only administrator stored in the system unless they add a new administrator. -8i)</w:t>
            </w:r>
          </w:p>
          <w:p w14:paraId="7B44DC5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1BC4EA1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when their deleting oneself (administrator deleting themselves) as the system will have to delete the user and close the Employee UC, main form , navigating back to the login form. -8j)</w:t>
            </w:r>
          </w:p>
          <w:p w14:paraId="6C55461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1E6F33C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can’t modify the details of other accounts since it doesn’t belong to them – 8k)</w:t>
            </w:r>
          </w:p>
        </w:tc>
        <w:tc>
          <w:tcPr>
            <w:tcW w:w="1139" w:type="dxa"/>
            <w:vMerge/>
          </w:tcPr>
          <w:p w14:paraId="2B23301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7FF8BC6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04613B7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32B167D8" w14:textId="77777777" w:rsidTr="00997C07">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282DC90F" w14:textId="77777777" w:rsidR="00FE5732" w:rsidRDefault="00FE5732" w:rsidP="00997C07">
            <w:pPr>
              <w:rPr>
                <w:sz w:val="18"/>
                <w:szCs w:val="18"/>
              </w:rPr>
            </w:pPr>
            <w:r>
              <w:rPr>
                <w:sz w:val="18"/>
                <w:szCs w:val="18"/>
              </w:rPr>
              <w:t>9</w:t>
            </w:r>
          </w:p>
        </w:tc>
        <w:tc>
          <w:tcPr>
            <w:tcW w:w="1134" w:type="dxa"/>
            <w:vMerge w:val="restart"/>
            <w:hideMark/>
          </w:tcPr>
          <w:p w14:paraId="7F87018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Receipt &amp; Finance </w:t>
            </w:r>
            <w:r>
              <w:rPr>
                <w:sz w:val="18"/>
                <w:szCs w:val="18"/>
              </w:rPr>
              <w:br/>
              <w:t>UC</w:t>
            </w:r>
          </w:p>
        </w:tc>
        <w:tc>
          <w:tcPr>
            <w:tcW w:w="1990" w:type="dxa"/>
          </w:tcPr>
          <w:p w14:paraId="7952003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Typical:</w:t>
            </w:r>
          </w:p>
          <w:p w14:paraId="59DF211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Shows all the receipts that are stored in the system, linking them to the customer, employee and the product (finance) it belongs to, displaying them.</w:t>
            </w:r>
          </w:p>
          <w:p w14:paraId="600614F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6460751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search, delete and rearrange the order of how the receipts are displayed in the list view.</w:t>
            </w:r>
          </w:p>
          <w:p w14:paraId="637805B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E80E11B" w14:textId="77777777" w:rsidR="00FE5732" w:rsidRPr="00EA2610"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also print out receipts.</w:t>
            </w:r>
          </w:p>
          <w:p w14:paraId="01487A3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3538" w:type="dxa"/>
          </w:tcPr>
          <w:p w14:paraId="548451D0" w14:textId="4F9A260E"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After Receipt &amp; Finance button is clicked, the </w:t>
            </w:r>
            <w:r w:rsidR="00893E5F">
              <w:rPr>
                <w:sz w:val="18"/>
                <w:szCs w:val="18"/>
              </w:rPr>
              <w:t>UC</w:t>
            </w:r>
            <w:r>
              <w:rPr>
                <w:sz w:val="18"/>
                <w:szCs w:val="18"/>
              </w:rPr>
              <w:t xml:space="preserve"> will swipe into view, with a loaded list of all the receipts. It will be in ordered by descending date on load. -9a)</w:t>
            </w:r>
          </w:p>
          <w:p w14:paraId="7343724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7D82F6C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modify the order of the list. – 9b)</w:t>
            </w:r>
          </w:p>
          <w:p w14:paraId="2443634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4843786C"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search for a specific receipt -9c)</w:t>
            </w:r>
          </w:p>
          <w:p w14:paraId="5F6FAFD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5AB96E1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have receipt printed out. -9d)</w:t>
            </w:r>
          </w:p>
          <w:p w14:paraId="16C1884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1994F0EB" w14:textId="77777777" w:rsidR="00FE5732" w:rsidRPr="00EA2610"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User can delete receipts, however required to be an administrator to delete and be notified when the receipt is printed out. –9e)</w:t>
            </w:r>
          </w:p>
        </w:tc>
        <w:tc>
          <w:tcPr>
            <w:tcW w:w="1139" w:type="dxa"/>
            <w:hideMark/>
          </w:tcPr>
          <w:p w14:paraId="01EB2FE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p w14:paraId="3699842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3A70118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785D69D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5BBE36AE" w14:textId="77777777" w:rsidTr="00997C07">
        <w:trPr>
          <w:trHeight w:val="142"/>
        </w:trPr>
        <w:tc>
          <w:tcPr>
            <w:cnfStyle w:val="001000000000" w:firstRow="0" w:lastRow="0" w:firstColumn="1" w:lastColumn="0" w:oddVBand="0" w:evenVBand="0" w:oddHBand="0" w:evenHBand="0" w:firstRowFirstColumn="0" w:firstRowLastColumn="0" w:lastRowFirstColumn="0" w:lastRowLastColumn="0"/>
            <w:tcW w:w="704" w:type="dxa"/>
            <w:vMerge/>
            <w:hideMark/>
          </w:tcPr>
          <w:p w14:paraId="5AE9991E" w14:textId="77777777" w:rsidR="00FE5732" w:rsidRDefault="00FE5732" w:rsidP="00997C07">
            <w:pPr>
              <w:rPr>
                <w:sz w:val="18"/>
                <w:szCs w:val="18"/>
              </w:rPr>
            </w:pPr>
          </w:p>
        </w:tc>
        <w:tc>
          <w:tcPr>
            <w:tcW w:w="1134" w:type="dxa"/>
            <w:vMerge/>
            <w:hideMark/>
          </w:tcPr>
          <w:p w14:paraId="4EA3F0F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hideMark/>
          </w:tcPr>
          <w:p w14:paraId="025FD7C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31E5889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 administrator rights</w:t>
            </w:r>
          </w:p>
          <w:p w14:paraId="4DB5010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33F4B4D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User needs to select an receipt before deleting or modifying it.</w:t>
            </w:r>
          </w:p>
        </w:tc>
        <w:tc>
          <w:tcPr>
            <w:tcW w:w="3538" w:type="dxa"/>
            <w:hideMark/>
          </w:tcPr>
          <w:p w14:paraId="4DCB8E40" w14:textId="77777777" w:rsidR="00FE5732" w:rsidRPr="00277FB4"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tcPr>
          <w:p w14:paraId="151D12C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17663AD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47EC9FE0"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0ED3137E" w14:textId="77777777" w:rsidTr="00997C07">
        <w:trPr>
          <w:cnfStyle w:val="000000100000" w:firstRow="0" w:lastRow="0" w:firstColumn="0" w:lastColumn="0" w:oddVBand="0" w:evenVBand="0" w:oddHBand="1" w:evenHBand="0" w:firstRowFirstColumn="0" w:firstRowLastColumn="0" w:lastRowFirstColumn="0" w:lastRowLastColumn="0"/>
          <w:trHeight w:val="2826"/>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2B44970A" w14:textId="77777777" w:rsidR="00FE5732" w:rsidRDefault="00FE5732" w:rsidP="00997C07">
            <w:pPr>
              <w:rPr>
                <w:sz w:val="18"/>
                <w:szCs w:val="18"/>
              </w:rPr>
            </w:pPr>
            <w:r>
              <w:rPr>
                <w:sz w:val="18"/>
                <w:szCs w:val="18"/>
              </w:rPr>
              <w:lastRenderedPageBreak/>
              <w:t>9</w:t>
            </w:r>
          </w:p>
        </w:tc>
        <w:tc>
          <w:tcPr>
            <w:tcW w:w="1134" w:type="dxa"/>
            <w:vMerge w:val="restart"/>
            <w:hideMark/>
          </w:tcPr>
          <w:p w14:paraId="01632EB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Updating Employee at UpdateEmployee Form</w:t>
            </w:r>
          </w:p>
        </w:tc>
        <w:tc>
          <w:tcPr>
            <w:tcW w:w="1990" w:type="dxa"/>
            <w:hideMark/>
          </w:tcPr>
          <w:p w14:paraId="55038196" w14:textId="4FC29438"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Gets the selected employee from the Employee Table in Employee </w:t>
            </w:r>
            <w:r w:rsidR="00893E5F">
              <w:rPr>
                <w:sz w:val="18"/>
                <w:szCs w:val="18"/>
              </w:rPr>
              <w:t>UC</w:t>
            </w:r>
            <w:r>
              <w:rPr>
                <w:sz w:val="18"/>
                <w:szCs w:val="18"/>
              </w:rPr>
              <w:t xml:space="preserve">, display their value and lets the user modify the value and save it to the database. Employee can only edit their own data so they need to verify the Employee by Username and Password. </w:t>
            </w:r>
          </w:p>
        </w:tc>
        <w:tc>
          <w:tcPr>
            <w:tcW w:w="3538" w:type="dxa"/>
            <w:hideMark/>
          </w:tcPr>
          <w:p w14:paraId="028F3B4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Updates the Employee details</w:t>
            </w:r>
          </w:p>
        </w:tc>
        <w:tc>
          <w:tcPr>
            <w:tcW w:w="1139" w:type="dxa"/>
            <w:vMerge w:val="restart"/>
          </w:tcPr>
          <w:p w14:paraId="4BE2B5D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555" w:type="dxa"/>
            <w:vMerge w:val="restart"/>
            <w:hideMark/>
          </w:tcPr>
          <w:p w14:paraId="5365D94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tcPr>
          <w:p w14:paraId="054DA58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0D9C7642" w14:textId="77777777" w:rsidTr="00997C07">
        <w:trPr>
          <w:trHeight w:val="1833"/>
        </w:trPr>
        <w:tc>
          <w:tcPr>
            <w:cnfStyle w:val="001000000000" w:firstRow="0" w:lastRow="0" w:firstColumn="1" w:lastColumn="0" w:oddVBand="0" w:evenVBand="0" w:oddHBand="0" w:evenHBand="0" w:firstRowFirstColumn="0" w:firstRowLastColumn="0" w:lastRowFirstColumn="0" w:lastRowLastColumn="0"/>
            <w:tcW w:w="704" w:type="dxa"/>
            <w:vMerge/>
            <w:hideMark/>
          </w:tcPr>
          <w:p w14:paraId="529F8324" w14:textId="77777777" w:rsidR="00FE5732" w:rsidRDefault="00FE5732" w:rsidP="00997C07">
            <w:pPr>
              <w:rPr>
                <w:sz w:val="18"/>
                <w:szCs w:val="18"/>
              </w:rPr>
            </w:pPr>
          </w:p>
        </w:tc>
        <w:tc>
          <w:tcPr>
            <w:tcW w:w="1134" w:type="dxa"/>
            <w:vMerge/>
            <w:hideMark/>
          </w:tcPr>
          <w:p w14:paraId="4C76E90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08D6691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24897B8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Details provided to verify that their same Employee that their modifying is incorrect.</w:t>
            </w:r>
          </w:p>
          <w:p w14:paraId="4953E4E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328107A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Required Fields are empty</w:t>
            </w:r>
          </w:p>
        </w:tc>
        <w:tc>
          <w:tcPr>
            <w:tcW w:w="3538" w:type="dxa"/>
          </w:tcPr>
          <w:p w14:paraId="1B0F38B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31FF439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Messagebox to show incorrect login details </w:t>
            </w:r>
          </w:p>
          <w:p w14:paraId="28D07E1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1817BA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3F71FDA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Messagebox to alert the fields aren’t empty</w:t>
            </w:r>
          </w:p>
        </w:tc>
        <w:tc>
          <w:tcPr>
            <w:tcW w:w="1139" w:type="dxa"/>
            <w:vMerge/>
            <w:hideMark/>
          </w:tcPr>
          <w:p w14:paraId="131CC1CB"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hideMark/>
          </w:tcPr>
          <w:p w14:paraId="51433F3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tcPr>
          <w:p w14:paraId="1BDD233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2027E748" w14:textId="77777777" w:rsidTr="00997C07">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467178D3" w14:textId="77777777" w:rsidR="00FE5732" w:rsidRDefault="00FE5732" w:rsidP="00997C07">
            <w:pPr>
              <w:jc w:val="center"/>
              <w:rPr>
                <w:sz w:val="18"/>
                <w:szCs w:val="18"/>
              </w:rPr>
            </w:pPr>
            <w:r>
              <w:rPr>
                <w:sz w:val="18"/>
                <w:szCs w:val="18"/>
              </w:rPr>
              <w:t>10</w:t>
            </w:r>
          </w:p>
        </w:tc>
        <w:tc>
          <w:tcPr>
            <w:tcW w:w="1134" w:type="dxa"/>
            <w:vMerge w:val="restart"/>
            <w:hideMark/>
          </w:tcPr>
          <w:p w14:paraId="0A350EF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Add a Customer at AddCustomer form</w:t>
            </w:r>
          </w:p>
        </w:tc>
        <w:tc>
          <w:tcPr>
            <w:tcW w:w="1990" w:type="dxa"/>
            <w:hideMark/>
          </w:tcPr>
          <w:p w14:paraId="308D060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adds the details of the Customer and it is stored in the database.</w:t>
            </w:r>
          </w:p>
          <w:p w14:paraId="2D2D3FFE"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Required fields must be filled</w:t>
            </w:r>
          </w:p>
        </w:tc>
        <w:tc>
          <w:tcPr>
            <w:tcW w:w="3538" w:type="dxa"/>
          </w:tcPr>
          <w:p w14:paraId="3BFCBA0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(messagebox) the user that they customer has been added into the that database -10a)</w:t>
            </w:r>
          </w:p>
        </w:tc>
        <w:tc>
          <w:tcPr>
            <w:tcW w:w="1139" w:type="dxa"/>
            <w:vMerge w:val="restart"/>
            <w:hideMark/>
          </w:tcPr>
          <w:p w14:paraId="6978A42F"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tc>
        <w:tc>
          <w:tcPr>
            <w:tcW w:w="1555" w:type="dxa"/>
            <w:vMerge w:val="restart"/>
            <w:hideMark/>
          </w:tcPr>
          <w:p w14:paraId="543F878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vMerge w:val="restart"/>
          </w:tcPr>
          <w:p w14:paraId="243F0177"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5F95376B" w14:textId="77777777" w:rsidTr="00997C07">
        <w:trPr>
          <w:trHeight w:val="963"/>
        </w:trPr>
        <w:tc>
          <w:tcPr>
            <w:cnfStyle w:val="001000000000" w:firstRow="0" w:lastRow="0" w:firstColumn="1" w:lastColumn="0" w:oddVBand="0" w:evenVBand="0" w:oddHBand="0" w:evenHBand="0" w:firstRowFirstColumn="0" w:firstRowLastColumn="0" w:lastRowFirstColumn="0" w:lastRowLastColumn="0"/>
            <w:tcW w:w="704" w:type="dxa"/>
            <w:vMerge/>
          </w:tcPr>
          <w:p w14:paraId="35E07FB6" w14:textId="77777777" w:rsidR="00FE5732" w:rsidRDefault="00FE5732" w:rsidP="00997C07">
            <w:pPr>
              <w:jc w:val="center"/>
              <w:rPr>
                <w:sz w:val="18"/>
                <w:szCs w:val="18"/>
              </w:rPr>
            </w:pPr>
          </w:p>
        </w:tc>
        <w:tc>
          <w:tcPr>
            <w:tcW w:w="1134" w:type="dxa"/>
            <w:vMerge/>
          </w:tcPr>
          <w:p w14:paraId="009038B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37DBB465" w14:textId="77777777" w:rsidR="00FE5732" w:rsidRPr="008973D4"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02A4553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Customer already exists with the same email,</w:t>
            </w:r>
          </w:p>
          <w:p w14:paraId="7566121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FullName and Email not filled in,</w:t>
            </w:r>
          </w:p>
          <w:p w14:paraId="67D01661"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Failed to Add Customer</w:t>
            </w:r>
          </w:p>
        </w:tc>
        <w:tc>
          <w:tcPr>
            <w:tcW w:w="3538" w:type="dxa"/>
          </w:tcPr>
          <w:p w14:paraId="34F76FE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there is an already a customer with the same email -10b)</w:t>
            </w:r>
          </w:p>
          <w:p w14:paraId="138D345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2B1D6FE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need to fill the FullName and Email to be able to add a customer -10c)</w:t>
            </w:r>
          </w:p>
          <w:p w14:paraId="235BC92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13402F1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that they need to input a correct phone number (integer). -10d)</w:t>
            </w:r>
          </w:p>
          <w:p w14:paraId="205B43F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684C61C7"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Notify the user if the Insert SQL failed to run.</w:t>
            </w:r>
          </w:p>
          <w:p w14:paraId="55500ED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-10e)</w:t>
            </w:r>
          </w:p>
          <w:p w14:paraId="7B556DF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139" w:type="dxa"/>
            <w:vMerge/>
          </w:tcPr>
          <w:p w14:paraId="1768C19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28D6EF4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58A57C0F"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3A238D2F" w14:textId="77777777" w:rsidTr="00997C07">
        <w:trPr>
          <w:cnfStyle w:val="000000100000" w:firstRow="0" w:lastRow="0" w:firstColumn="0" w:lastColumn="0" w:oddVBand="0" w:evenVBand="0" w:oddHBand="1" w:evenHBand="0" w:firstRowFirstColumn="0" w:firstRowLastColumn="0" w:lastRowFirstColumn="0" w:lastRowLastColumn="0"/>
          <w:trHeight w:val="1365"/>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7A7BFA41" w14:textId="77777777" w:rsidR="00FE5732" w:rsidRDefault="00FE5732" w:rsidP="00997C07">
            <w:pPr>
              <w:rPr>
                <w:sz w:val="18"/>
                <w:szCs w:val="18"/>
              </w:rPr>
            </w:pPr>
            <w:r>
              <w:rPr>
                <w:sz w:val="18"/>
                <w:szCs w:val="18"/>
              </w:rPr>
              <w:t>11</w:t>
            </w:r>
          </w:p>
        </w:tc>
        <w:tc>
          <w:tcPr>
            <w:tcW w:w="1134" w:type="dxa"/>
            <w:vMerge w:val="restart"/>
            <w:hideMark/>
          </w:tcPr>
          <w:p w14:paraId="013C8F85"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Make An Order at MakeAnOrder Form</w:t>
            </w:r>
          </w:p>
        </w:tc>
        <w:tc>
          <w:tcPr>
            <w:tcW w:w="1990" w:type="dxa"/>
            <w:hideMark/>
          </w:tcPr>
          <w:p w14:paraId="0B5A973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Employee adds the details of the Customer’s order and it is stored in the database.</w:t>
            </w:r>
          </w:p>
          <w:p w14:paraId="2D66FD4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Required fields must be filled and right format of input e.g. Quantity is integer values </w:t>
            </w:r>
          </w:p>
          <w:p w14:paraId="630F874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65C4FE3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Saves the details of the purchase, </w:t>
            </w:r>
          </w:p>
          <w:p w14:paraId="5158DF6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b/>
                <w:sz w:val="18"/>
                <w:szCs w:val="18"/>
              </w:rPr>
            </w:pPr>
            <w:r>
              <w:rPr>
                <w:sz w:val="18"/>
                <w:szCs w:val="18"/>
              </w:rPr>
              <w:t>Converts the price into British pound currency</w:t>
            </w:r>
          </w:p>
        </w:tc>
        <w:tc>
          <w:tcPr>
            <w:tcW w:w="3538" w:type="dxa"/>
          </w:tcPr>
          <w:p w14:paraId="597FCD2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Notify the user when the purchase/order has been saved.</w:t>
            </w:r>
          </w:p>
          <w:p w14:paraId="16ED733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vMerge w:val="restart"/>
            <w:hideMark/>
          </w:tcPr>
          <w:p w14:paraId="2E699AA3"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tc>
        <w:tc>
          <w:tcPr>
            <w:tcW w:w="1555" w:type="dxa"/>
            <w:vMerge w:val="restart"/>
            <w:hideMark/>
          </w:tcPr>
          <w:p w14:paraId="245E25A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vMerge w:val="restart"/>
          </w:tcPr>
          <w:p w14:paraId="4AD7214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31182AFB" w14:textId="77777777" w:rsidTr="00997C07">
        <w:trPr>
          <w:trHeight w:val="1365"/>
        </w:trPr>
        <w:tc>
          <w:tcPr>
            <w:cnfStyle w:val="001000000000" w:firstRow="0" w:lastRow="0" w:firstColumn="1" w:lastColumn="0" w:oddVBand="0" w:evenVBand="0" w:oddHBand="0" w:evenHBand="0" w:firstRowFirstColumn="0" w:firstRowLastColumn="0" w:lastRowFirstColumn="0" w:lastRowLastColumn="0"/>
            <w:tcW w:w="704" w:type="dxa"/>
            <w:vMerge/>
          </w:tcPr>
          <w:p w14:paraId="00EC245C" w14:textId="77777777" w:rsidR="00FE5732" w:rsidRDefault="00FE5732" w:rsidP="00997C07">
            <w:pPr>
              <w:rPr>
                <w:sz w:val="18"/>
                <w:szCs w:val="18"/>
              </w:rPr>
            </w:pPr>
          </w:p>
        </w:tc>
        <w:tc>
          <w:tcPr>
            <w:tcW w:w="1134" w:type="dxa"/>
            <w:vMerge/>
          </w:tcPr>
          <w:p w14:paraId="7E3BA08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508B5E3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Erroneous:</w:t>
            </w:r>
          </w:p>
          <w:p w14:paraId="0DA99E3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Employee needs to enter a correct price and quantity (needs to be integer) no letters or currency symbols needed.</w:t>
            </w:r>
          </w:p>
          <w:p w14:paraId="3F27C66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Employee needs to fill in all the fields.</w:t>
            </w:r>
          </w:p>
          <w:p w14:paraId="73F415A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5EF30C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Failed to add the order.</w:t>
            </w:r>
          </w:p>
          <w:p w14:paraId="7430555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 </w:t>
            </w:r>
          </w:p>
        </w:tc>
        <w:tc>
          <w:tcPr>
            <w:tcW w:w="3538" w:type="dxa"/>
          </w:tcPr>
          <w:p w14:paraId="7D46798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Notifies the user to fill in all the fields and quantity and price must both be integer values.</w:t>
            </w:r>
          </w:p>
          <w:p w14:paraId="13B09C7D"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97031A9"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Notifies if it fails to execute the Insert SQL </w:t>
            </w:r>
          </w:p>
        </w:tc>
        <w:tc>
          <w:tcPr>
            <w:tcW w:w="1139" w:type="dxa"/>
            <w:vMerge/>
          </w:tcPr>
          <w:p w14:paraId="602E20D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64ADFF04"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021D176C"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r w:rsidR="00FE5732" w14:paraId="76ABEDBF" w14:textId="77777777" w:rsidTr="00997C07">
        <w:trPr>
          <w:cnfStyle w:val="000000100000" w:firstRow="0" w:lastRow="0" w:firstColumn="0" w:lastColumn="0" w:oddVBand="0" w:evenVBand="0" w:oddHBand="1" w:evenHBand="0" w:firstRowFirstColumn="0" w:firstRowLastColumn="0" w:lastRowFirstColumn="0" w:lastRowLastColumn="0"/>
          <w:trHeight w:val="1506"/>
        </w:trPr>
        <w:tc>
          <w:tcPr>
            <w:cnfStyle w:val="001000000000" w:firstRow="0" w:lastRow="0" w:firstColumn="1" w:lastColumn="0" w:oddVBand="0" w:evenVBand="0" w:oddHBand="0" w:evenHBand="0" w:firstRowFirstColumn="0" w:firstRowLastColumn="0" w:lastRowFirstColumn="0" w:lastRowLastColumn="0"/>
            <w:tcW w:w="704" w:type="dxa"/>
            <w:vMerge w:val="restart"/>
            <w:hideMark/>
          </w:tcPr>
          <w:p w14:paraId="0735A120" w14:textId="77777777" w:rsidR="00FE5732" w:rsidRDefault="00FE5732" w:rsidP="00997C07">
            <w:pPr>
              <w:rPr>
                <w:sz w:val="18"/>
                <w:szCs w:val="18"/>
              </w:rPr>
            </w:pPr>
            <w:r>
              <w:rPr>
                <w:sz w:val="18"/>
                <w:szCs w:val="18"/>
              </w:rPr>
              <w:t>12</w:t>
            </w:r>
          </w:p>
        </w:tc>
        <w:tc>
          <w:tcPr>
            <w:tcW w:w="1134" w:type="dxa"/>
            <w:vMerge w:val="restart"/>
            <w:hideMark/>
          </w:tcPr>
          <w:p w14:paraId="2F730D1C" w14:textId="4A4EEAA9"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Employee adds a Calendar Event in Calendar </w:t>
            </w:r>
            <w:r w:rsidR="00893E5F">
              <w:rPr>
                <w:sz w:val="18"/>
                <w:szCs w:val="18"/>
              </w:rPr>
              <w:t>UC</w:t>
            </w:r>
          </w:p>
        </w:tc>
        <w:tc>
          <w:tcPr>
            <w:tcW w:w="1990" w:type="dxa"/>
          </w:tcPr>
          <w:p w14:paraId="6BCAC5C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Calendar event is added to the calendar and inserted into the database.</w:t>
            </w:r>
          </w:p>
          <w:p w14:paraId="5D119478"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0679962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All the fields must be filled to be able to add calendar events or delete them</w:t>
            </w:r>
          </w:p>
          <w:p w14:paraId="01818EB1"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624BC4D6"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Loads the calendar events when the form loads</w:t>
            </w:r>
          </w:p>
        </w:tc>
        <w:tc>
          <w:tcPr>
            <w:tcW w:w="3538" w:type="dxa"/>
          </w:tcPr>
          <w:p w14:paraId="0FCB29DA"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Notifies the user when program has succeeded in adding the calendar event to the database or deleting it from the database</w:t>
            </w:r>
          </w:p>
          <w:p w14:paraId="0011428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p w14:paraId="3132D119"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Loads the calendar events are the start and presents them.</w:t>
            </w:r>
          </w:p>
          <w:p w14:paraId="058C7691" w14:textId="77777777" w:rsidR="00FE5732" w:rsidRDefault="00FE5732" w:rsidP="00997C07">
            <w:pPr>
              <w:pStyle w:val="ListParagraph"/>
              <w:cnfStyle w:val="000000100000" w:firstRow="0" w:lastRow="0" w:firstColumn="0" w:lastColumn="0" w:oddVBand="0" w:evenVBand="0" w:oddHBand="1" w:evenHBand="0" w:firstRowFirstColumn="0" w:firstRowLastColumn="0" w:lastRowFirstColumn="0" w:lastRowLastColumn="0"/>
              <w:rPr>
                <w:sz w:val="18"/>
                <w:szCs w:val="18"/>
              </w:rPr>
            </w:pPr>
          </w:p>
          <w:p w14:paraId="78AD488D" w14:textId="77777777" w:rsidR="00FE5732" w:rsidRDefault="00FE5732" w:rsidP="00997C07">
            <w:pPr>
              <w:pStyle w:val="ListParagraph"/>
              <w:cnfStyle w:val="000000100000" w:firstRow="0" w:lastRow="0" w:firstColumn="0" w:lastColumn="0" w:oddVBand="0" w:evenVBand="0" w:oddHBand="1" w:evenHBand="0" w:firstRowFirstColumn="0" w:firstRowLastColumn="0" w:lastRowFirstColumn="0" w:lastRowLastColumn="0"/>
              <w:rPr>
                <w:sz w:val="18"/>
                <w:szCs w:val="18"/>
              </w:rPr>
            </w:pPr>
          </w:p>
          <w:p w14:paraId="2AC54C0D"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c>
          <w:tcPr>
            <w:tcW w:w="1139" w:type="dxa"/>
            <w:vMerge w:val="restart"/>
            <w:hideMark/>
          </w:tcPr>
          <w:p w14:paraId="6E0347E4"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As expected.</w:t>
            </w:r>
          </w:p>
        </w:tc>
        <w:tc>
          <w:tcPr>
            <w:tcW w:w="1555" w:type="dxa"/>
            <w:vMerge w:val="restart"/>
            <w:hideMark/>
          </w:tcPr>
          <w:p w14:paraId="0EE9E660"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None required.</w:t>
            </w:r>
          </w:p>
        </w:tc>
        <w:tc>
          <w:tcPr>
            <w:tcW w:w="1280" w:type="dxa"/>
            <w:vMerge w:val="restart"/>
          </w:tcPr>
          <w:p w14:paraId="3E379DC2" w14:textId="77777777" w:rsidR="00FE5732" w:rsidRDefault="00FE5732" w:rsidP="00997C07">
            <w:pPr>
              <w:cnfStyle w:val="000000100000" w:firstRow="0" w:lastRow="0" w:firstColumn="0" w:lastColumn="0" w:oddVBand="0" w:evenVBand="0" w:oddHBand="1" w:evenHBand="0" w:firstRowFirstColumn="0" w:firstRowLastColumn="0" w:lastRowFirstColumn="0" w:lastRowLastColumn="0"/>
              <w:rPr>
                <w:sz w:val="18"/>
                <w:szCs w:val="18"/>
              </w:rPr>
            </w:pPr>
          </w:p>
        </w:tc>
      </w:tr>
      <w:tr w:rsidR="00FE5732" w14:paraId="08A7228C" w14:textId="77777777" w:rsidTr="00997C07">
        <w:trPr>
          <w:trHeight w:val="1505"/>
        </w:trPr>
        <w:tc>
          <w:tcPr>
            <w:cnfStyle w:val="001000000000" w:firstRow="0" w:lastRow="0" w:firstColumn="1" w:lastColumn="0" w:oddVBand="0" w:evenVBand="0" w:oddHBand="0" w:evenHBand="0" w:firstRowFirstColumn="0" w:firstRowLastColumn="0" w:lastRowFirstColumn="0" w:lastRowLastColumn="0"/>
            <w:tcW w:w="704" w:type="dxa"/>
            <w:vMerge/>
          </w:tcPr>
          <w:p w14:paraId="3CCCA329" w14:textId="77777777" w:rsidR="00FE5732" w:rsidRDefault="00FE5732" w:rsidP="00997C07">
            <w:pPr>
              <w:rPr>
                <w:sz w:val="18"/>
                <w:szCs w:val="18"/>
              </w:rPr>
            </w:pPr>
          </w:p>
        </w:tc>
        <w:tc>
          <w:tcPr>
            <w:tcW w:w="1134" w:type="dxa"/>
            <w:vMerge/>
          </w:tcPr>
          <w:p w14:paraId="119C2F98"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990" w:type="dxa"/>
          </w:tcPr>
          <w:p w14:paraId="2FDA899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3538" w:type="dxa"/>
          </w:tcPr>
          <w:p w14:paraId="6DDC9E7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Notifies the user to provide all the fields, checks that the components aren’t empty E.g. Time can’t be empty due their required to specifying the time of the event.</w:t>
            </w:r>
          </w:p>
          <w:p w14:paraId="43B777A5"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p w14:paraId="7075D512"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Notifies the user if the system failed to execute the INSERT or Delete SQL </w:t>
            </w:r>
          </w:p>
          <w:p w14:paraId="737C1576"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br/>
            </w:r>
          </w:p>
        </w:tc>
        <w:tc>
          <w:tcPr>
            <w:tcW w:w="1139" w:type="dxa"/>
            <w:vMerge/>
          </w:tcPr>
          <w:p w14:paraId="7A504EDE"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555" w:type="dxa"/>
            <w:vMerge/>
          </w:tcPr>
          <w:p w14:paraId="75EE965A"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c>
          <w:tcPr>
            <w:tcW w:w="1280" w:type="dxa"/>
            <w:vMerge/>
          </w:tcPr>
          <w:p w14:paraId="5D0AF6B3" w14:textId="77777777" w:rsidR="00FE5732" w:rsidRDefault="00FE5732" w:rsidP="00997C07">
            <w:pPr>
              <w:cnfStyle w:val="000000000000" w:firstRow="0" w:lastRow="0" w:firstColumn="0" w:lastColumn="0" w:oddVBand="0" w:evenVBand="0" w:oddHBand="0" w:evenHBand="0" w:firstRowFirstColumn="0" w:firstRowLastColumn="0" w:lastRowFirstColumn="0" w:lastRowLastColumn="0"/>
              <w:rPr>
                <w:sz w:val="18"/>
                <w:szCs w:val="18"/>
              </w:rPr>
            </w:pPr>
          </w:p>
        </w:tc>
      </w:tr>
    </w:tbl>
    <w:p w14:paraId="0C0FD2D3" w14:textId="77777777" w:rsidR="00B71BC6" w:rsidRDefault="00B71BC6" w:rsidP="00B71BC6"/>
    <w:p w14:paraId="0F6EC52B" w14:textId="77777777" w:rsidR="008A0964" w:rsidRDefault="008A0964" w:rsidP="00B71BC6"/>
    <w:p w14:paraId="278EB6B3" w14:textId="77777777" w:rsidR="008A0964" w:rsidRDefault="008A0964" w:rsidP="00B71BC6"/>
    <w:p w14:paraId="2903ADB9" w14:textId="77777777" w:rsidR="008A0964" w:rsidRDefault="008A0964" w:rsidP="00B71BC6"/>
    <w:p w14:paraId="18F6DF3D" w14:textId="77777777" w:rsidR="005044FA" w:rsidRDefault="005044FA" w:rsidP="00B71BC6"/>
    <w:p w14:paraId="51DEEFC4" w14:textId="77777777" w:rsidR="005044FA" w:rsidRDefault="005044FA" w:rsidP="00B71BC6"/>
    <w:p w14:paraId="70A10C6A" w14:textId="77777777" w:rsidR="005044FA" w:rsidRDefault="005044FA" w:rsidP="00B71BC6"/>
    <w:p w14:paraId="6D663305" w14:textId="77777777" w:rsidR="005044FA" w:rsidRDefault="005044FA" w:rsidP="00B71BC6"/>
    <w:p w14:paraId="04C0320B" w14:textId="77777777" w:rsidR="005044FA" w:rsidRDefault="005044FA" w:rsidP="00B71BC6"/>
    <w:p w14:paraId="5C4C80C6" w14:textId="77777777" w:rsidR="005044FA" w:rsidRDefault="005044FA" w:rsidP="00B71BC6"/>
    <w:p w14:paraId="7DF50F48" w14:textId="77777777" w:rsidR="005044FA" w:rsidRDefault="005044FA" w:rsidP="00B71BC6"/>
    <w:p w14:paraId="3D5837D0" w14:textId="77777777" w:rsidR="005044FA" w:rsidRDefault="005044FA" w:rsidP="00B71BC6"/>
    <w:p w14:paraId="7C620DBC" w14:textId="77777777" w:rsidR="005044FA" w:rsidRDefault="005044FA" w:rsidP="00B71BC6"/>
    <w:p w14:paraId="58B5EA12" w14:textId="77777777" w:rsidR="005044FA" w:rsidRDefault="005044FA" w:rsidP="00B71BC6"/>
    <w:p w14:paraId="55E18948" w14:textId="77777777" w:rsidR="005044FA" w:rsidRDefault="005044FA" w:rsidP="00B71BC6"/>
    <w:p w14:paraId="485C79B4" w14:textId="77777777" w:rsidR="005044FA" w:rsidRDefault="005044FA" w:rsidP="00B71BC6"/>
    <w:p w14:paraId="33C1C310" w14:textId="77777777" w:rsidR="008A0964" w:rsidRDefault="008A0964" w:rsidP="00B71BC6"/>
    <w:p w14:paraId="2B64FD7A" w14:textId="77777777" w:rsidR="008A0964" w:rsidRDefault="008A0964" w:rsidP="00B71BC6"/>
    <w:p w14:paraId="362241C7" w14:textId="77777777" w:rsidR="00782E00" w:rsidRDefault="00782E00" w:rsidP="00782E00">
      <w:pPr>
        <w:pStyle w:val="Heading2"/>
      </w:pPr>
      <w:bookmarkStart w:id="47" w:name="_Toc449432714"/>
      <w:r>
        <w:t>Black Box Testing (Images)</w:t>
      </w:r>
      <w:bookmarkEnd w:id="46"/>
      <w:bookmarkEnd w:id="47"/>
    </w:p>
    <w:p w14:paraId="1FE6D6C1" w14:textId="598F2D8D" w:rsidR="00B71BC6" w:rsidRPr="00B71BC6" w:rsidRDefault="007A4D17" w:rsidP="00B71BC6">
      <w:r>
        <w:t>Screenshots showing the output of my white box testing. These are not the official end design of my program.</w:t>
      </w:r>
    </w:p>
    <w:tbl>
      <w:tblPr>
        <w:tblStyle w:val="GridTable4-Accent5"/>
        <w:tblpPr w:leftFromText="180" w:rightFromText="180" w:vertAnchor="text" w:horzAnchor="margin" w:tblpXSpec="center" w:tblpY="876"/>
        <w:tblW w:w="11305" w:type="dxa"/>
        <w:tblInd w:w="0" w:type="dxa"/>
        <w:tblLayout w:type="fixed"/>
        <w:tblLook w:val="04A0" w:firstRow="1" w:lastRow="0" w:firstColumn="1" w:lastColumn="0" w:noHBand="0" w:noVBand="1"/>
      </w:tblPr>
      <w:tblGrid>
        <w:gridCol w:w="421"/>
        <w:gridCol w:w="567"/>
        <w:gridCol w:w="10317"/>
      </w:tblGrid>
      <w:tr w:rsidR="00472C23" w14:paraId="2A5E0FEC" w14:textId="77777777" w:rsidTr="003A1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hideMark/>
          </w:tcPr>
          <w:p w14:paraId="5B423FC4" w14:textId="77777777" w:rsidR="00782E00" w:rsidRDefault="00782E00">
            <w:r>
              <w:t>Test No</w:t>
            </w:r>
          </w:p>
        </w:tc>
        <w:tc>
          <w:tcPr>
            <w:tcW w:w="567" w:type="dxa"/>
            <w:hideMark/>
          </w:tcPr>
          <w:p w14:paraId="17951F31" w14:textId="417B11A2" w:rsidR="00782E00" w:rsidRDefault="00782E00">
            <w:pPr>
              <w:cnfStyle w:val="100000000000" w:firstRow="1" w:lastRow="0" w:firstColumn="0" w:lastColumn="0" w:oddVBand="0" w:evenVBand="0" w:oddHBand="0" w:evenHBand="0" w:firstRowFirstColumn="0" w:firstRowLastColumn="0" w:lastRowFirstColumn="0" w:lastRowLastColumn="0"/>
            </w:pPr>
          </w:p>
        </w:tc>
        <w:tc>
          <w:tcPr>
            <w:tcW w:w="10317" w:type="dxa"/>
            <w:hideMark/>
          </w:tcPr>
          <w:p w14:paraId="4EDA5E3C" w14:textId="77777777" w:rsidR="00782E00" w:rsidRDefault="00782E00">
            <w:pPr>
              <w:cnfStyle w:val="100000000000" w:firstRow="1" w:lastRow="0" w:firstColumn="0" w:lastColumn="0" w:oddVBand="0" w:evenVBand="0" w:oddHBand="0" w:evenHBand="0" w:firstRowFirstColumn="0" w:firstRowLastColumn="0" w:lastRowFirstColumn="0" w:lastRowLastColumn="0"/>
            </w:pPr>
            <w:r>
              <w:t>Black Box Image</w:t>
            </w:r>
          </w:p>
        </w:tc>
      </w:tr>
      <w:tr w:rsidR="00472C23" w14:paraId="542BA7F8"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hideMark/>
          </w:tcPr>
          <w:p w14:paraId="75958854" w14:textId="77777777" w:rsidR="00782E00" w:rsidRDefault="00782E00">
            <w:r>
              <w:t>1</w:t>
            </w:r>
          </w:p>
        </w:tc>
        <w:tc>
          <w:tcPr>
            <w:tcW w:w="567" w:type="dxa"/>
          </w:tcPr>
          <w:p w14:paraId="049BF62E" w14:textId="68890179" w:rsidR="00782E00" w:rsidRDefault="00B71BC6">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p>
          <w:p w14:paraId="6E3FF955" w14:textId="77777777" w:rsidR="00782E00" w:rsidRDefault="00782E00">
            <w:pPr>
              <w:cnfStyle w:val="000000100000" w:firstRow="0" w:lastRow="0" w:firstColumn="0" w:lastColumn="0" w:oddVBand="0" w:evenVBand="0" w:oddHBand="1" w:evenHBand="0" w:firstRowFirstColumn="0" w:firstRowLastColumn="0" w:lastRowFirstColumn="0" w:lastRowLastColumn="0"/>
            </w:pPr>
          </w:p>
        </w:tc>
        <w:tc>
          <w:tcPr>
            <w:tcW w:w="10317" w:type="dxa"/>
            <w:hideMark/>
          </w:tcPr>
          <w:p w14:paraId="3B601B7B" w14:textId="0BA8E9CE" w:rsidR="00782E00" w:rsidRDefault="003F39F0">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1E2FF7" wp14:editId="23231669">
                  <wp:extent cx="6234430" cy="18300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34430" cy="1830070"/>
                          </a:xfrm>
                          <a:prstGeom prst="rect">
                            <a:avLst/>
                          </a:prstGeom>
                        </pic:spPr>
                      </pic:pic>
                    </a:graphicData>
                  </a:graphic>
                </wp:inline>
              </w:drawing>
            </w:r>
          </w:p>
          <w:p w14:paraId="0BB1EE40" w14:textId="416E04B3" w:rsidR="00FE5732" w:rsidRDefault="00FE5732">
            <w:pPr>
              <w:cnfStyle w:val="000000100000" w:firstRow="0" w:lastRow="0" w:firstColumn="0" w:lastColumn="0" w:oddVBand="0" w:evenVBand="0" w:oddHBand="1" w:evenHBand="0" w:firstRowFirstColumn="0" w:firstRowLastColumn="0" w:lastRowFirstColumn="0" w:lastRowLastColumn="0"/>
            </w:pPr>
            <w:r>
              <w:t>Break points are used to show my white box testings, breakpoints are a feature provided by the debugger in Microsoft Visual Studio that allows breaking execution of code at runtime when debugging application. However, over an element will show their value at run time.</w:t>
            </w:r>
          </w:p>
          <w:p w14:paraId="6A5734F2" w14:textId="77777777" w:rsidR="00FE5732" w:rsidRDefault="00FE5732">
            <w:pPr>
              <w:cnfStyle w:val="000000100000" w:firstRow="0" w:lastRow="0" w:firstColumn="0" w:lastColumn="0" w:oddVBand="0" w:evenVBand="0" w:oddHBand="1" w:evenHBand="0" w:firstRowFirstColumn="0" w:firstRowLastColumn="0" w:lastRowFirstColumn="0" w:lastRowLastColumn="0"/>
              <w:rPr>
                <w:rFonts w:ascii="Segoe UI" w:hAnsi="Segoe UI" w:cs="Segoe UI"/>
                <w:color w:val="333333"/>
                <w:sz w:val="20"/>
                <w:szCs w:val="20"/>
              </w:rPr>
            </w:pPr>
          </w:p>
          <w:p w14:paraId="49E0302D" w14:textId="0E76F627" w:rsidR="00FE5732" w:rsidRDefault="00FE5732" w:rsidP="00FE5732">
            <w:pPr>
              <w:cnfStyle w:val="000000100000" w:firstRow="0" w:lastRow="0" w:firstColumn="0" w:lastColumn="0" w:oddVBand="0" w:evenVBand="0" w:oddHBand="1" w:evenHBand="0" w:firstRowFirstColumn="0" w:firstRowLastColumn="0" w:lastRowFirstColumn="0" w:lastRowLastColumn="0"/>
            </w:pPr>
            <w:r>
              <w:t>Using the IF condition, we can work out if the code worked or not.</w:t>
            </w:r>
          </w:p>
          <w:p w14:paraId="04CDECF2" w14:textId="1EA94CB9" w:rsidR="00FE5732" w:rsidRDefault="006C575D" w:rsidP="00FE5732">
            <w:pPr>
              <w:cnfStyle w:val="000000100000" w:firstRow="0" w:lastRow="0" w:firstColumn="0" w:lastColumn="0" w:oddVBand="0" w:evenVBand="0" w:oddHBand="1" w:evenHBand="0" w:firstRowFirstColumn="0" w:firstRowLastColumn="0" w:lastRowFirstColumn="0" w:lastRowLastColumn="0"/>
            </w:pPr>
            <w:r>
              <w:t>If its True, then nothing occurs as it implies that the database has been located in that directory.</w:t>
            </w:r>
          </w:p>
          <w:p w14:paraId="5FF12527" w14:textId="3D590E55" w:rsidR="006C575D" w:rsidRDefault="006C575D" w:rsidP="00FE5732">
            <w:pPr>
              <w:cnfStyle w:val="000000100000" w:firstRow="0" w:lastRow="0" w:firstColumn="0" w:lastColumn="0" w:oddVBand="0" w:evenVBand="0" w:oddHBand="1" w:evenHBand="0" w:firstRowFirstColumn="0" w:firstRowLastColumn="0" w:lastRowFirstColumn="0" w:lastRowLastColumn="0"/>
            </w:pPr>
            <w:r>
              <w:t>Else it would have CreateSystem slide into view.</w:t>
            </w:r>
          </w:p>
          <w:p w14:paraId="274D1BAE" w14:textId="4EFA8CE9" w:rsidR="00FE5732" w:rsidRDefault="00FE573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CFCB47C" wp14:editId="05A50431">
                  <wp:extent cx="5021713" cy="32289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940" cy="3231693"/>
                          </a:xfrm>
                          <a:prstGeom prst="rect">
                            <a:avLst/>
                          </a:prstGeom>
                        </pic:spPr>
                      </pic:pic>
                    </a:graphicData>
                  </a:graphic>
                </wp:inline>
              </w:drawing>
            </w:r>
          </w:p>
        </w:tc>
      </w:tr>
      <w:tr w:rsidR="00472C23" w14:paraId="3ABA8E1D"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9D7B30E" w14:textId="77777777" w:rsidR="00782E00" w:rsidRDefault="00782E00"/>
        </w:tc>
        <w:tc>
          <w:tcPr>
            <w:tcW w:w="567" w:type="dxa"/>
          </w:tcPr>
          <w:p w14:paraId="4CC51983" w14:textId="753D048A" w:rsidR="00782E00" w:rsidRDefault="00B71BC6" w:rsidP="00B71BC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w:t>
            </w:r>
          </w:p>
        </w:tc>
        <w:tc>
          <w:tcPr>
            <w:tcW w:w="10317" w:type="dxa"/>
            <w:hideMark/>
          </w:tcPr>
          <w:p w14:paraId="1D7C3495" w14:textId="755F3EEC" w:rsidR="00782E00" w:rsidRDefault="008A0964" w:rsidP="003F39F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2513280" behindDoc="1" locked="0" layoutInCell="1" allowOverlap="1" wp14:anchorId="7B971EAC" wp14:editId="1F2661B6">
                  <wp:simplePos x="0" y="0"/>
                  <wp:positionH relativeFrom="column">
                    <wp:posOffset>148590</wp:posOffset>
                  </wp:positionH>
                  <wp:positionV relativeFrom="paragraph">
                    <wp:posOffset>260350</wp:posOffset>
                  </wp:positionV>
                  <wp:extent cx="5114925" cy="2752725"/>
                  <wp:effectExtent l="0" t="0" r="9525" b="9525"/>
                  <wp:wrapTight wrapText="bothSides">
                    <wp:wrapPolygon edited="0">
                      <wp:start x="80" y="0"/>
                      <wp:lineTo x="80" y="21525"/>
                      <wp:lineTo x="21560" y="21525"/>
                      <wp:lineTo x="21560" y="0"/>
                      <wp:lineTo x="80" y="0"/>
                    </wp:wrapPolygon>
                  </wp:wrapTight>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rotWithShape="1">
                          <a:blip r:embed="rId61">
                            <a:extLst>
                              <a:ext uri="{28A0092B-C50C-407E-A947-70E740481C1C}">
                                <a14:useLocalDpi xmlns:a14="http://schemas.microsoft.com/office/drawing/2010/main" val="0"/>
                              </a:ext>
                            </a:extLst>
                          </a:blip>
                          <a:srcRect l="-1038" t="1" r="-258" b="15534"/>
                          <a:stretch/>
                        </pic:blipFill>
                        <pic:spPr bwMode="auto">
                          <a:xfrm>
                            <a:off x="0" y="0"/>
                            <a:ext cx="5114925" cy="275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39F0">
              <w:rPr>
                <w:noProof/>
                <w:lang w:eastAsia="en-GB"/>
              </w:rPr>
              <w:t xml:space="preserve">Using code in 1a), if mypath is false so it hasn’t found the directory, it will cause the </w:t>
            </w:r>
            <w:r w:rsidR="00893E5F">
              <w:rPr>
                <w:noProof/>
                <w:lang w:eastAsia="en-GB"/>
              </w:rPr>
              <w:t>UC</w:t>
            </w:r>
            <w:r w:rsidR="003F39F0">
              <w:rPr>
                <w:noProof/>
                <w:lang w:eastAsia="en-GB"/>
              </w:rPr>
              <w:t xml:space="preserve"> (CreateSystemUC) to swipe(true), swipe(true) is used to initate the swipe animation and makes the form host the </w:t>
            </w:r>
            <w:r w:rsidR="00893E5F">
              <w:rPr>
                <w:noProof/>
                <w:lang w:eastAsia="en-GB"/>
              </w:rPr>
              <w:t>UC</w:t>
            </w:r>
            <w:r w:rsidR="003F39F0">
              <w:rPr>
                <w:noProof/>
                <w:lang w:eastAsia="en-GB"/>
              </w:rPr>
              <w:t>.When set to swipe(true), then it will animate into view and come in front of Login Form.</w:t>
            </w:r>
          </w:p>
          <w:p w14:paraId="4070996C" w14:textId="6DF811F2" w:rsidR="003F39F0" w:rsidRDefault="003F39F0" w:rsidP="003F39F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When its swipe(false), then it will come out of the view and show the login form instead.</w:t>
            </w:r>
          </w:p>
        </w:tc>
      </w:tr>
      <w:tr w:rsidR="00C709C8" w14:paraId="3F8E6B59"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0474D23" w14:textId="40F9F57F" w:rsidR="00C709C8" w:rsidRDefault="00B71BC6">
            <w:r>
              <w:t>2</w:t>
            </w:r>
          </w:p>
        </w:tc>
        <w:tc>
          <w:tcPr>
            <w:tcW w:w="567" w:type="dxa"/>
          </w:tcPr>
          <w:p w14:paraId="41466CA6" w14:textId="0A981245" w:rsidR="00C709C8" w:rsidRDefault="00B71BC6" w:rsidP="00C709C8">
            <w:pPr>
              <w:autoSpaceDE w:val="0"/>
              <w:autoSpaceDN w:val="0"/>
              <w:adjustRightInd w:val="0"/>
              <w:spacing w:line="252"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Pr>
                <w:rFonts w:ascii="Calibri" w:hAnsi="Calibri" w:cs="Calibri"/>
                <w:sz w:val="18"/>
                <w:szCs w:val="18"/>
              </w:rPr>
              <w:t>a)</w:t>
            </w:r>
          </w:p>
          <w:p w14:paraId="7A672E66" w14:textId="1039A3DE" w:rsidR="00C709C8" w:rsidRDefault="00C709C8">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tcPr>
          <w:p w14:paraId="7F38000F" w14:textId="77777777" w:rsidR="00C709C8" w:rsidRDefault="003F39F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42E1D63" wp14:editId="782A0613">
                  <wp:extent cx="6024880" cy="1685925"/>
                  <wp:effectExtent l="0" t="0" r="0" b="9525"/>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rotWithShape="1">
                          <a:blip r:embed="rId62"/>
                          <a:srcRect t="26165" r="29568" b="49198"/>
                          <a:stretch/>
                        </pic:blipFill>
                        <pic:spPr bwMode="auto">
                          <a:xfrm>
                            <a:off x="0" y="0"/>
                            <a:ext cx="6024880" cy="1685925"/>
                          </a:xfrm>
                          <a:prstGeom prst="rect">
                            <a:avLst/>
                          </a:prstGeom>
                          <a:ln>
                            <a:noFill/>
                          </a:ln>
                          <a:extLst>
                            <a:ext uri="{53640926-AAD7-44D8-BBD7-CCE9431645EC}">
                              <a14:shadowObscured xmlns:a14="http://schemas.microsoft.com/office/drawing/2010/main"/>
                            </a:ext>
                          </a:extLst>
                        </pic:spPr>
                      </pic:pic>
                    </a:graphicData>
                  </a:graphic>
                </wp:inline>
              </w:drawing>
            </w:r>
          </w:p>
          <w:p w14:paraId="222D7075" w14:textId="77777777" w:rsidR="003F39F0" w:rsidRDefault="003F39F0" w:rsidP="003F39F0">
            <w:pPr>
              <w:cnfStyle w:val="000000100000" w:firstRow="0" w:lastRow="0" w:firstColumn="0" w:lastColumn="0" w:oddVBand="0" w:evenVBand="0" w:oddHBand="1" w:evenHBand="0" w:firstRowFirstColumn="0" w:firstRowLastColumn="0" w:lastRowFirstColumn="0" w:lastRowLastColumn="0"/>
              <w:rPr>
                <w:noProof/>
                <w:sz w:val="20"/>
                <w:lang w:eastAsia="en-GB"/>
              </w:rPr>
            </w:pPr>
            <w:r>
              <w:rPr>
                <w:noProof/>
                <w:lang w:eastAsia="en-GB"/>
              </w:rPr>
              <w:t>If the Boolean returns true , then therefore the system has created the tables. It is possible for me to make boolean variables to show they all return true for all the other Tables (Employee e.g.) but I will provide a screenshot of my SQL database browser which shows all the tables. If CreateAdministratorTable = true therefore the first line of code is correct with the CreateFile(“TheLaptopsClinicDatabase.sqlite”) since you can’t make a table in a database that doesn’t exist.</w:t>
            </w:r>
          </w:p>
          <w:p w14:paraId="51171128" w14:textId="77777777" w:rsidR="003F39F0" w:rsidRDefault="003F39F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21D370B" wp14:editId="35D54078">
                  <wp:extent cx="6047105" cy="733425"/>
                  <wp:effectExtent l="0" t="0" r="0" b="9525"/>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rotWithShape="1">
                          <a:blip r:embed="rId63"/>
                          <a:srcRect t="48893" r="28193" b="40221"/>
                          <a:stretch/>
                        </pic:blipFill>
                        <pic:spPr bwMode="auto">
                          <a:xfrm>
                            <a:off x="0" y="0"/>
                            <a:ext cx="6047105" cy="733425"/>
                          </a:xfrm>
                          <a:prstGeom prst="rect">
                            <a:avLst/>
                          </a:prstGeom>
                          <a:ln>
                            <a:noFill/>
                          </a:ln>
                          <a:extLst>
                            <a:ext uri="{53640926-AAD7-44D8-BBD7-CCE9431645EC}">
                              <a14:shadowObscured xmlns:a14="http://schemas.microsoft.com/office/drawing/2010/main"/>
                            </a:ext>
                          </a:extLst>
                        </pic:spPr>
                      </pic:pic>
                    </a:graphicData>
                  </a:graphic>
                </wp:inline>
              </w:drawing>
            </w:r>
          </w:p>
          <w:p w14:paraId="68C083C8" w14:textId="77777777" w:rsidR="003F39F0" w:rsidRDefault="003F39F0" w:rsidP="003F39F0">
            <w:pPr>
              <w:cnfStyle w:val="000000100000" w:firstRow="0" w:lastRow="0" w:firstColumn="0" w:lastColumn="0" w:oddVBand="0" w:evenVBand="0" w:oddHBand="1" w:evenHBand="0" w:firstRowFirstColumn="0" w:firstRowLastColumn="0" w:lastRowFirstColumn="0" w:lastRowLastColumn="0"/>
              <w:rPr>
                <w:noProof/>
                <w:sz w:val="20"/>
                <w:lang w:eastAsia="en-GB"/>
              </w:rPr>
            </w:pPr>
          </w:p>
          <w:p w14:paraId="3C8C8538" w14:textId="77777777" w:rsidR="003F39F0" w:rsidRDefault="003F39F0" w:rsidP="003F39F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Made another Boolean variable to test if it actually inserted an Adminstrator into the system, as you hover over the Boolean variables, it returned true, so therefore it has successfully inserted the Administrator. Then a MessageBox will appear showing that it has created the database.</w:t>
            </w:r>
          </w:p>
          <w:p w14:paraId="636BF477" w14:textId="5112FBCA" w:rsidR="003F39F0" w:rsidRDefault="003F39F0" w:rsidP="003F39F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15858F14" wp14:editId="3FCEAA9D">
                  <wp:extent cx="4370070" cy="2807970"/>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0070" cy="2807970"/>
                          </a:xfrm>
                          <a:prstGeom prst="rect">
                            <a:avLst/>
                          </a:prstGeom>
                          <a:noFill/>
                        </pic:spPr>
                      </pic:pic>
                    </a:graphicData>
                  </a:graphic>
                </wp:inline>
              </w:drawing>
            </w:r>
            <w:r>
              <w:rPr>
                <w:noProof/>
                <w:lang w:eastAsia="en-GB"/>
              </w:rPr>
              <w:t>and then swipe(false), as explained in 1b), it will cause it to slide out view</w:t>
            </w:r>
            <w:r w:rsidR="00E20D53">
              <w:rPr>
                <w:noProof/>
                <w:lang w:eastAsia="en-GB"/>
              </w:rPr>
              <w:t>(2b)</w:t>
            </w:r>
            <w:r>
              <w:rPr>
                <w:noProof/>
                <w:lang w:eastAsia="en-GB"/>
              </w:rPr>
              <w:t xml:space="preserve"> and show the Login Form. This leads the user back to 1a)- with the view of the Login Form. </w:t>
            </w:r>
          </w:p>
        </w:tc>
      </w:tr>
      <w:tr w:rsidR="00B71BC6" w14:paraId="0328F3F1"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E5D9474" w14:textId="5CF17F66" w:rsidR="00B71BC6" w:rsidRDefault="00B71BC6"/>
        </w:tc>
        <w:tc>
          <w:tcPr>
            <w:tcW w:w="567" w:type="dxa"/>
          </w:tcPr>
          <w:p w14:paraId="0714ECCD" w14:textId="2A6DEA5A" w:rsidR="00B71BC6" w:rsidRDefault="00B71BC6">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b</w:t>
            </w:r>
          </w:p>
        </w:tc>
        <w:tc>
          <w:tcPr>
            <w:tcW w:w="10317" w:type="dxa"/>
          </w:tcPr>
          <w:p w14:paraId="407E7DB5" w14:textId="77777777" w:rsidR="005044FA" w:rsidRDefault="00FC4CDA" w:rsidP="00FC4CDA">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46F64786" wp14:editId="0B894F82">
                  <wp:extent cx="5625931"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9389" cy="3672851"/>
                          </a:xfrm>
                          <a:prstGeom prst="rect">
                            <a:avLst/>
                          </a:prstGeom>
                        </pic:spPr>
                      </pic:pic>
                    </a:graphicData>
                  </a:graphic>
                </wp:inline>
              </w:drawing>
            </w:r>
          </w:p>
          <w:p w14:paraId="101254D3" w14:textId="77777777" w:rsidR="00B71BC6" w:rsidRDefault="00FC4CDA" w:rsidP="00FC4CDA">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 xml:space="preserve">A screenshot of the animation, after the user click “OK” on the message box on 2a), it will save their details and swipe CreateSystems out of view. Red arrow shows the direction of the swiping out. </w:t>
            </w:r>
          </w:p>
          <w:p w14:paraId="48CD32F6" w14:textId="4FA95DCC" w:rsidR="00E20D53" w:rsidRDefault="00E20D53" w:rsidP="00FC4CDA">
            <w:pPr>
              <w:cnfStyle w:val="000000000000" w:firstRow="0" w:lastRow="0" w:firstColumn="0" w:lastColumn="0" w:oddVBand="0" w:evenVBand="0" w:oddHBand="0" w:evenHBand="0" w:firstRowFirstColumn="0" w:firstRowLastColumn="0" w:lastRowFirstColumn="0" w:lastRowLastColumn="0"/>
              <w:rPr>
                <w:noProof/>
                <w:lang w:eastAsia="en-GB"/>
              </w:rPr>
            </w:pPr>
          </w:p>
        </w:tc>
      </w:tr>
      <w:tr w:rsidR="00472C23" w14:paraId="64170733"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hideMark/>
          </w:tcPr>
          <w:p w14:paraId="21EACC1F" w14:textId="1855DC82" w:rsidR="00782E00" w:rsidRDefault="00782E00"/>
        </w:tc>
        <w:tc>
          <w:tcPr>
            <w:tcW w:w="567" w:type="dxa"/>
          </w:tcPr>
          <w:p w14:paraId="47A59615" w14:textId="267D5DAE" w:rsidR="00782E00" w:rsidRDefault="00782E0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r w:rsidR="00FC4CDA">
              <w:rPr>
                <w:sz w:val="18"/>
                <w:szCs w:val="18"/>
              </w:rPr>
              <w:t>c</w:t>
            </w:r>
          </w:p>
          <w:p w14:paraId="367B6EC8" w14:textId="77777777" w:rsidR="00782E00" w:rsidRDefault="00782E00">
            <w:pPr>
              <w:cnfStyle w:val="000000100000" w:firstRow="0" w:lastRow="0" w:firstColumn="0" w:lastColumn="0" w:oddVBand="0" w:evenVBand="0" w:oddHBand="1" w:evenHBand="0" w:firstRowFirstColumn="0" w:firstRowLastColumn="0" w:lastRowFirstColumn="0" w:lastRowLastColumn="0"/>
              <w:rPr>
                <w:sz w:val="18"/>
                <w:szCs w:val="18"/>
              </w:rPr>
            </w:pPr>
          </w:p>
          <w:p w14:paraId="3855CF9D" w14:textId="77777777" w:rsidR="00782E00" w:rsidRDefault="00782E00">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hideMark/>
          </w:tcPr>
          <w:p w14:paraId="60524C32" w14:textId="2CAD53CD" w:rsidR="00782E00" w:rsidRDefault="00E20D53">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0749A38" wp14:editId="644D1967">
                  <wp:extent cx="6324600" cy="1083945"/>
                  <wp:effectExtent l="0" t="0" r="0" b="1905"/>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4600" cy="1083945"/>
                          </a:xfrm>
                          <a:prstGeom prst="rect">
                            <a:avLst/>
                          </a:prstGeom>
                        </pic:spPr>
                      </pic:pic>
                    </a:graphicData>
                  </a:graphic>
                </wp:inline>
              </w:drawing>
            </w:r>
          </w:p>
          <w:p w14:paraId="0A626268" w14:textId="50F0A28C" w:rsidR="009D3787" w:rsidRDefault="009D378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Checks that the txt boxes are not white space or null. If they are then a messagebox will show.</w:t>
            </w:r>
          </w:p>
          <w:p w14:paraId="4F0A9586" w14:textId="030FD8EA" w:rsidR="00E20D53" w:rsidRDefault="00E20D53">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12013DAF" wp14:editId="54A830A7">
                  <wp:extent cx="5305682" cy="3429000"/>
                  <wp:effectExtent l="0" t="0" r="952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2677" cy="3433521"/>
                          </a:xfrm>
                          <a:prstGeom prst="rect">
                            <a:avLst/>
                          </a:prstGeom>
                          <a:noFill/>
                          <a:ln>
                            <a:noFill/>
                          </a:ln>
                        </pic:spPr>
                      </pic:pic>
                    </a:graphicData>
                  </a:graphic>
                </wp:inline>
              </w:drawing>
            </w:r>
          </w:p>
        </w:tc>
      </w:tr>
      <w:tr w:rsidR="00472C23" w14:paraId="6329FC84"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27C2157" w14:textId="77777777" w:rsidR="00782E00" w:rsidRDefault="00782E00"/>
        </w:tc>
        <w:tc>
          <w:tcPr>
            <w:tcW w:w="567" w:type="dxa"/>
          </w:tcPr>
          <w:p w14:paraId="4F18036F" w14:textId="2F69F1C8" w:rsidR="00782E00" w:rsidRDefault="00FC4CD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2d)</w:t>
            </w:r>
          </w:p>
          <w:p w14:paraId="6748AAB0" w14:textId="77777777" w:rsidR="00782E00" w:rsidRDefault="00782E00">
            <w:pPr>
              <w:cnfStyle w:val="000000000000" w:firstRow="0" w:lastRow="0" w:firstColumn="0" w:lastColumn="0" w:oddVBand="0" w:evenVBand="0" w:oddHBand="0" w:evenHBand="0" w:firstRowFirstColumn="0" w:firstRowLastColumn="0" w:lastRowFirstColumn="0" w:lastRowLastColumn="0"/>
              <w:rPr>
                <w:sz w:val="18"/>
                <w:szCs w:val="18"/>
              </w:rPr>
            </w:pPr>
          </w:p>
        </w:tc>
        <w:tc>
          <w:tcPr>
            <w:tcW w:w="10317" w:type="dxa"/>
            <w:hideMark/>
          </w:tcPr>
          <w:p w14:paraId="1A97C2E4" w14:textId="0BF3578E" w:rsidR="005E3534" w:rsidRDefault="00E20D53">
            <w:pPr>
              <w:cnfStyle w:val="000000000000" w:firstRow="0" w:lastRow="0" w:firstColumn="0" w:lastColumn="0" w:oddVBand="0" w:evenVBand="0" w:oddHBand="0" w:evenHBand="0" w:firstRowFirstColumn="0" w:firstRowLastColumn="0" w:lastRowFirstColumn="0" w:lastRowLastColumn="0"/>
            </w:pPr>
            <w:r>
              <w:object w:dxaOrig="14955" w:dyaOrig="1035" w14:anchorId="0716F200">
                <v:shape id="_x0000_i1026" type="#_x0000_t75" style="width:504.75pt;height:34.95pt" o:ole="">
                  <v:imagedata r:id="rId68" o:title=""/>
                </v:shape>
                <o:OLEObject Type="Embed" ProgID="PBrush" ShapeID="_x0000_i1026" DrawAspect="Content" ObjectID="_1548226653" r:id="rId69"/>
              </w:object>
            </w:r>
            <w:r>
              <w:t xml:space="preserve">Above screenshot shows that, if the txtAdminPassword.Text and TxtConfirmAdminPassword it will cause a messagebox to appear. (below screenshow). Placed a breakpoint before the message box appears, to show what the values of txtAdminPassword.Text and TxtConfirmAdminPassword were. </w:t>
            </w:r>
          </w:p>
          <w:p w14:paraId="1172A2F4" w14:textId="68245DD4" w:rsidR="00E20D53" w:rsidRDefault="00E20D53">
            <w:pPr>
              <w:cnfStyle w:val="000000000000" w:firstRow="0" w:lastRow="0" w:firstColumn="0" w:lastColumn="0" w:oddVBand="0" w:evenVBand="0" w:oddHBand="0" w:evenHBand="0" w:firstRowFirstColumn="0" w:firstRowLastColumn="0" w:lastRowFirstColumn="0" w:lastRowLastColumn="0"/>
            </w:pPr>
            <w:r>
              <w:t>Above screenshot shows they are “password1” and “password123” which then caused the messagebox to pop up.</w:t>
            </w:r>
          </w:p>
          <w:p w14:paraId="69C91B52" w14:textId="35FEB29D" w:rsidR="00782E00" w:rsidRDefault="00782E0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2410880" behindDoc="0" locked="0" layoutInCell="1" allowOverlap="1" wp14:anchorId="3633BB92" wp14:editId="73B48703">
                  <wp:simplePos x="0" y="0"/>
                  <wp:positionH relativeFrom="column">
                    <wp:posOffset>0</wp:posOffset>
                  </wp:positionH>
                  <wp:positionV relativeFrom="paragraph">
                    <wp:posOffset>0</wp:posOffset>
                  </wp:positionV>
                  <wp:extent cx="4657725" cy="2988310"/>
                  <wp:effectExtent l="0" t="0" r="9525" b="2540"/>
                  <wp:wrapThrough wrapText="bothSides">
                    <wp:wrapPolygon edited="0">
                      <wp:start x="0" y="0"/>
                      <wp:lineTo x="0" y="21481"/>
                      <wp:lineTo x="21556" y="21481"/>
                      <wp:lineTo x="21556" y="0"/>
                      <wp:lineTo x="0" y="0"/>
                    </wp:wrapPolygon>
                  </wp:wrapThrough>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725" cy="2988310"/>
                          </a:xfrm>
                          <a:prstGeom prst="rect">
                            <a:avLst/>
                          </a:prstGeom>
                          <a:noFill/>
                        </pic:spPr>
                      </pic:pic>
                    </a:graphicData>
                  </a:graphic>
                  <wp14:sizeRelH relativeFrom="page">
                    <wp14:pctWidth>0</wp14:pctWidth>
                  </wp14:sizeRelH>
                  <wp14:sizeRelV relativeFrom="page">
                    <wp14:pctHeight>0</wp14:pctHeight>
                  </wp14:sizeRelV>
                </wp:anchor>
              </w:drawing>
            </w:r>
          </w:p>
        </w:tc>
      </w:tr>
      <w:tr w:rsidR="00472C23" w14:paraId="1DC137D9"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CC94B16" w14:textId="75E21F3D" w:rsidR="00782E00" w:rsidRDefault="00782E00"/>
        </w:tc>
        <w:tc>
          <w:tcPr>
            <w:tcW w:w="567" w:type="dxa"/>
            <w:hideMark/>
          </w:tcPr>
          <w:p w14:paraId="315283DA" w14:textId="615A2EB4" w:rsidR="00782E00" w:rsidRDefault="00FC4CDA" w:rsidP="00FC4CD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2e)</w:t>
            </w:r>
          </w:p>
        </w:tc>
        <w:tc>
          <w:tcPr>
            <w:tcW w:w="10317" w:type="dxa"/>
            <w:hideMark/>
          </w:tcPr>
          <w:p w14:paraId="4AAD5FDD" w14:textId="220EBED4" w:rsidR="00782E00" w:rsidRDefault="00E20D53" w:rsidP="00E20D53">
            <w:pPr>
              <w:cnfStyle w:val="000000100000" w:firstRow="0" w:lastRow="0" w:firstColumn="0" w:lastColumn="0" w:oddVBand="0" w:evenVBand="0" w:oddHBand="1" w:evenHBand="0" w:firstRowFirstColumn="0" w:firstRowLastColumn="0" w:lastRowFirstColumn="0" w:lastRowLastColumn="0"/>
            </w:pPr>
            <w:r>
              <w:object w:dxaOrig="16695" w:dyaOrig="1080" w14:anchorId="41A0D444">
                <v:shape id="_x0000_i1027" type="#_x0000_t75" style="width:505pt;height:32.65pt" o:ole="">
                  <v:imagedata r:id="rId71" o:title=""/>
                </v:shape>
                <o:OLEObject Type="Embed" ProgID="PBrush" ShapeID="_x0000_i1027" DrawAspect="Content" ObjectID="_1548226654" r:id="rId72"/>
              </w:object>
            </w:r>
            <w:r>
              <w:t>tested that this code works by entering “twentyfive” a string instead of a number into the txtAdminPhoneNumber.Text, since it is not an integer. It will cause the messagebox to appear shown below.</w:t>
            </w:r>
          </w:p>
          <w:p w14:paraId="4B9DA4DC" w14:textId="3DE8D405" w:rsidR="00E20D53" w:rsidRPr="00C709C8" w:rsidRDefault="00E20D53" w:rsidP="00E20D53">
            <w:pPr>
              <w:cnfStyle w:val="000000100000" w:firstRow="0" w:lastRow="0" w:firstColumn="0" w:lastColumn="0" w:oddVBand="0" w:evenVBand="0" w:oddHBand="1" w:evenHBand="0" w:firstRowFirstColumn="0" w:firstRowLastColumn="0" w:lastRowFirstColumn="0" w:lastRowLastColumn="0"/>
              <w:rPr>
                <w:lang w:eastAsia="en-GB"/>
              </w:rPr>
            </w:pPr>
            <w:r>
              <w:rPr>
                <w:noProof/>
                <w:lang w:eastAsia="en-GB"/>
              </w:rPr>
              <w:lastRenderedPageBreak/>
              <w:drawing>
                <wp:inline distT="0" distB="0" distL="0" distR="0" wp14:anchorId="281A89E0" wp14:editId="1D2829D9">
                  <wp:extent cx="4695825" cy="3042866"/>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172" cy="3050867"/>
                          </a:xfrm>
                          <a:prstGeom prst="rect">
                            <a:avLst/>
                          </a:prstGeom>
                        </pic:spPr>
                      </pic:pic>
                    </a:graphicData>
                  </a:graphic>
                </wp:inline>
              </w:drawing>
            </w:r>
          </w:p>
        </w:tc>
      </w:tr>
      <w:tr w:rsidR="00472C23" w14:paraId="1903B0FF" w14:textId="77777777" w:rsidTr="003A1B0A">
        <w:tc>
          <w:tcPr>
            <w:cnfStyle w:val="001000000000" w:firstRow="0" w:lastRow="0" w:firstColumn="1" w:lastColumn="0" w:oddVBand="0" w:evenVBand="0" w:oddHBand="0" w:evenHBand="0" w:firstRowFirstColumn="0" w:firstRowLastColumn="0" w:lastRowFirstColumn="0" w:lastRowLastColumn="0"/>
            <w:tcW w:w="421" w:type="dxa"/>
            <w:hideMark/>
          </w:tcPr>
          <w:p w14:paraId="18884FB5" w14:textId="77777777" w:rsidR="00782E00" w:rsidRDefault="00782E00">
            <w:r>
              <w:lastRenderedPageBreak/>
              <w:t>3</w:t>
            </w:r>
          </w:p>
        </w:tc>
        <w:tc>
          <w:tcPr>
            <w:tcW w:w="567" w:type="dxa"/>
            <w:hideMark/>
          </w:tcPr>
          <w:p w14:paraId="40669E5B" w14:textId="1E39301C" w:rsidR="00782E00" w:rsidRDefault="00782E00" w:rsidP="00FC4CDA">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3a) </w:t>
            </w:r>
          </w:p>
        </w:tc>
        <w:tc>
          <w:tcPr>
            <w:tcW w:w="10317" w:type="dxa"/>
            <w:hideMark/>
          </w:tcPr>
          <w:p w14:paraId="1F138C3C" w14:textId="09311940" w:rsidR="005E3534" w:rsidRDefault="00E20D53">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3BA26A71" wp14:editId="60DA41BF">
                  <wp:extent cx="6244590" cy="1676400"/>
                  <wp:effectExtent l="0" t="0" r="381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344" t="31556" b="41715"/>
                          <a:stretch/>
                        </pic:blipFill>
                        <pic:spPr bwMode="auto">
                          <a:xfrm>
                            <a:off x="0" y="0"/>
                            <a:ext cx="6246851" cy="1677007"/>
                          </a:xfrm>
                          <a:prstGeom prst="rect">
                            <a:avLst/>
                          </a:prstGeom>
                          <a:ln>
                            <a:noFill/>
                          </a:ln>
                          <a:extLst>
                            <a:ext uri="{53640926-AAD7-44D8-BBD7-CCE9431645EC}">
                              <a14:shadowObscured xmlns:a14="http://schemas.microsoft.com/office/drawing/2010/main"/>
                            </a:ext>
                          </a:extLst>
                        </pic:spPr>
                      </pic:pic>
                    </a:graphicData>
                  </a:graphic>
                </wp:inline>
              </w:drawing>
            </w:r>
          </w:p>
          <w:p w14:paraId="2ABB94E6" w14:textId="26DCD4F9" w:rsidR="00E20D53" w:rsidRDefault="00E20D53">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The code for inserting Employee and Administrator is similar to the code shown above, in Administrator you have an extra fields (AdminKey) and uses the Administrator Table. However in this example. I made a boolean Variable to test where if the Insert into Employee worked. Its called “DoesitInsertEmployee”. I made a break point before the messagebox appears. When hovering over the boolean variable during run time it shows that its true therefore it has inserted the employee. If its true, as shown in the highlighted yellow code, then a messagebox would appear, shown below.</w:t>
            </w:r>
          </w:p>
          <w:p w14:paraId="3BD5ED77" w14:textId="36771DE3" w:rsidR="00782E00" w:rsidRDefault="00782E0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2515328" behindDoc="1" locked="0" layoutInCell="1" allowOverlap="1" wp14:anchorId="284EE130" wp14:editId="1812E939">
                  <wp:simplePos x="0" y="0"/>
                  <wp:positionH relativeFrom="column">
                    <wp:posOffset>635</wp:posOffset>
                  </wp:positionH>
                  <wp:positionV relativeFrom="paragraph">
                    <wp:posOffset>3175</wp:posOffset>
                  </wp:positionV>
                  <wp:extent cx="4724400" cy="3049270"/>
                  <wp:effectExtent l="0" t="0" r="0" b="0"/>
                  <wp:wrapTight wrapText="bothSides">
                    <wp:wrapPolygon edited="0">
                      <wp:start x="0" y="0"/>
                      <wp:lineTo x="0" y="21456"/>
                      <wp:lineTo x="21513" y="21456"/>
                      <wp:lineTo x="21513" y="0"/>
                      <wp:lineTo x="0" y="0"/>
                    </wp:wrapPolygon>
                  </wp:wrapTight>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30492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72C23" w14:paraId="6423026E"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DA9D40B" w14:textId="77777777" w:rsidR="00782E00" w:rsidRDefault="00782E00"/>
        </w:tc>
        <w:tc>
          <w:tcPr>
            <w:tcW w:w="567" w:type="dxa"/>
          </w:tcPr>
          <w:p w14:paraId="0E93B581" w14:textId="2889F41E" w:rsidR="00782E00" w:rsidRDefault="00782E0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3b) </w:t>
            </w:r>
          </w:p>
          <w:p w14:paraId="53A6C5BE" w14:textId="77777777" w:rsidR="00782E00" w:rsidRDefault="00782E00">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hideMark/>
          </w:tcPr>
          <w:p w14:paraId="4AAC8CA6" w14:textId="423134F5" w:rsidR="00782E00" w:rsidRDefault="00BA1C7D">
            <w:pPr>
              <w:cnfStyle w:val="000000100000" w:firstRow="0" w:lastRow="0" w:firstColumn="0" w:lastColumn="0" w:oddVBand="0" w:evenVBand="0" w:oddHBand="1" w:evenHBand="0" w:firstRowFirstColumn="0" w:firstRowLastColumn="0" w:lastRowFirstColumn="0" w:lastRowLastColumn="0"/>
            </w:pPr>
            <w:r>
              <w:object w:dxaOrig="12345" w:dyaOrig="6825" w14:anchorId="0E592639">
                <v:shape id="_x0000_i1028" type="#_x0000_t75" style="width:499.95pt;height:276.4pt" o:ole="">
                  <v:imagedata r:id="rId76" o:title=""/>
                </v:shape>
                <o:OLEObject Type="Embed" ProgID="PBrush" ShapeID="_x0000_i1028" DrawAspect="Content" ObjectID="_1548226655" r:id="rId77"/>
              </w:object>
            </w:r>
          </w:p>
          <w:p w14:paraId="709D6448" w14:textId="02F428F8" w:rsidR="00BA1C7D" w:rsidRDefault="00BA1C7D">
            <w:pPr>
              <w:cnfStyle w:val="000000100000" w:firstRow="0" w:lastRow="0" w:firstColumn="0" w:lastColumn="0" w:oddVBand="0" w:evenVBand="0" w:oddHBand="1" w:evenHBand="0" w:firstRowFirstColumn="0" w:firstRowLastColumn="0" w:lastRowFirstColumn="0" w:lastRowLastColumn="0"/>
            </w:pPr>
            <w:r>
              <w:t>Screenshot of the code. Similar to 3a), I made a Boolean variable to check if the ExectueNonQuery worked or not (return true or false). To register an Administrator, you insert them into Employee which (DoesitInsertAdministrator) checks. GetEmployeeID is a string which gets the EmployeeID of the employee we just inserted. Then to make the employee an Administrator, we use their EmployeeID and insert it into Administrator. (InsertEmployeeIntoAdministrator) checks if it has inserted it into Adminstrator , by either returning true or false.  As shown,</w:t>
            </w:r>
            <w:r w:rsidR="00235AB1">
              <w:t xml:space="preserve"> in the above screenshot, they returned True, 2- which is the EmployeeID and true also for inserting into Administrator.</w:t>
            </w:r>
          </w:p>
          <w:p w14:paraId="6BD450E3" w14:textId="63276DCD" w:rsidR="00235AB1" w:rsidRDefault="00235AB1">
            <w:pPr>
              <w:cnfStyle w:val="000000100000" w:firstRow="0" w:lastRow="0" w:firstColumn="0" w:lastColumn="0" w:oddVBand="0" w:evenVBand="0" w:oddHBand="1" w:evenHBand="0" w:firstRowFirstColumn="0" w:firstRowLastColumn="0" w:lastRowFirstColumn="0" w:lastRowLastColumn="0"/>
              <w:rPr>
                <w:noProof/>
                <w:lang w:eastAsia="en-GB"/>
              </w:rPr>
            </w:pPr>
            <w:r>
              <w:t>The Highlighted Code checks where it has returned true for inserting into Employee and Administrator, so therefore an Administrator has been added and shows the message box. Shown Below.</w:t>
            </w:r>
          </w:p>
          <w:p w14:paraId="3FFCE67C" w14:textId="143EFC99" w:rsidR="00BA1C7D" w:rsidRDefault="00BA1C7D">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4F6D2B8F" wp14:editId="2A2CECB6">
                  <wp:extent cx="4715194" cy="3048000"/>
                  <wp:effectExtent l="0" t="0" r="9525"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7434" cy="3055912"/>
                          </a:xfrm>
                          <a:prstGeom prst="rect">
                            <a:avLst/>
                          </a:prstGeom>
                          <a:noFill/>
                          <a:ln>
                            <a:noFill/>
                          </a:ln>
                        </pic:spPr>
                      </pic:pic>
                    </a:graphicData>
                  </a:graphic>
                </wp:inline>
              </w:drawing>
            </w:r>
          </w:p>
        </w:tc>
      </w:tr>
      <w:tr w:rsidR="00472C23" w14:paraId="35025A54" w14:textId="77777777" w:rsidTr="003A1B0A">
        <w:tc>
          <w:tcPr>
            <w:cnfStyle w:val="001000000000" w:firstRow="0" w:lastRow="0" w:firstColumn="1" w:lastColumn="0" w:oddVBand="0" w:evenVBand="0" w:oddHBand="0" w:evenHBand="0" w:firstRowFirstColumn="0" w:firstRowLastColumn="0" w:lastRowFirstColumn="0" w:lastRowLastColumn="0"/>
            <w:tcW w:w="421" w:type="dxa"/>
            <w:hideMark/>
          </w:tcPr>
          <w:p w14:paraId="2E211891" w14:textId="4B300768" w:rsidR="00782E00" w:rsidRDefault="00782E00"/>
        </w:tc>
        <w:tc>
          <w:tcPr>
            <w:tcW w:w="567" w:type="dxa"/>
            <w:hideMark/>
          </w:tcPr>
          <w:p w14:paraId="46B84E03" w14:textId="02155AE8" w:rsidR="00782E00"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3c)</w:t>
            </w:r>
          </w:p>
        </w:tc>
        <w:tc>
          <w:tcPr>
            <w:tcW w:w="10317" w:type="dxa"/>
            <w:hideMark/>
          </w:tcPr>
          <w:p w14:paraId="31A52CB5" w14:textId="7B862B00" w:rsidR="00782E00" w:rsidRDefault="00F065A1">
            <w:pPr>
              <w:cnfStyle w:val="000000000000" w:firstRow="0" w:lastRow="0" w:firstColumn="0" w:lastColumn="0" w:oddVBand="0" w:evenVBand="0" w:oddHBand="0" w:evenHBand="0" w:firstRowFirstColumn="0" w:firstRowLastColumn="0" w:lastRowFirstColumn="0" w:lastRowLastColumn="0"/>
            </w:pPr>
            <w:r>
              <w:object w:dxaOrig="13410" w:dyaOrig="4830" w14:anchorId="2B58C8FC">
                <v:shape id="_x0000_i1029" type="#_x0000_t75" style="width:512.95pt;height:125.8pt" o:ole="">
                  <v:imagedata r:id="rId79" o:title="" croptop="20989f"/>
                </v:shape>
                <o:OLEObject Type="Embed" ProgID="PBrush" ShapeID="_x0000_i1029" DrawAspect="Content" ObjectID="_1548226656" r:id="rId80"/>
              </w:object>
            </w:r>
            <w:r>
              <w:t xml:space="preserve">After the user clicks the Register button,  it would check </w:t>
            </w:r>
            <w:r w:rsidR="009D3787">
              <w:t>if there is an Employee in the database that has the same email or username. It does it by having a Select Query From Employee and using the OR, to check for either Username or Email.</w:t>
            </w:r>
          </w:p>
          <w:p w14:paraId="652C9503" w14:textId="250156D9" w:rsidR="009D3787" w:rsidRDefault="009D3787">
            <w:pPr>
              <w:cnfStyle w:val="000000000000" w:firstRow="0" w:lastRow="0" w:firstColumn="0" w:lastColumn="0" w:oddVBand="0" w:evenVBand="0" w:oddHBand="0" w:evenHBand="0" w:firstRowFirstColumn="0" w:firstRowLastColumn="0" w:lastRowFirstColumn="0" w:lastRowLastColumn="0"/>
              <w:rPr>
                <w:noProof/>
                <w:lang w:eastAsia="en-GB"/>
              </w:rPr>
            </w:pPr>
            <w:r>
              <w:t>In this example, CheckIfExists returned true, therefore an Employee already exists with the same email OR username, if its True, then messagebox is box.</w:t>
            </w:r>
          </w:p>
          <w:p w14:paraId="2795B30A" w14:textId="55267BD8" w:rsidR="00235AB1" w:rsidRDefault="00235AB1" w:rsidP="00235AB1">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F8312AD" wp14:editId="42704F6A">
                  <wp:extent cx="4644147" cy="3000375"/>
                  <wp:effectExtent l="0" t="0" r="444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8312" cy="3028908"/>
                          </a:xfrm>
                          <a:prstGeom prst="rect">
                            <a:avLst/>
                          </a:prstGeom>
                          <a:noFill/>
                          <a:ln>
                            <a:noFill/>
                          </a:ln>
                        </pic:spPr>
                      </pic:pic>
                    </a:graphicData>
                  </a:graphic>
                </wp:inline>
              </w:drawing>
            </w:r>
          </w:p>
        </w:tc>
      </w:tr>
      <w:tr w:rsidR="00472C23" w14:paraId="6030C439"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6501E3C" w14:textId="7A5D7139" w:rsidR="00782E00" w:rsidRDefault="00782E00"/>
        </w:tc>
        <w:tc>
          <w:tcPr>
            <w:tcW w:w="567" w:type="dxa"/>
            <w:hideMark/>
          </w:tcPr>
          <w:p w14:paraId="3AA4B5D8" w14:textId="1E645CB2" w:rsidR="00782E00" w:rsidRDefault="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3d)</w:t>
            </w:r>
          </w:p>
        </w:tc>
        <w:tc>
          <w:tcPr>
            <w:tcW w:w="10317" w:type="dxa"/>
            <w:hideMark/>
          </w:tcPr>
          <w:p w14:paraId="167A9ECB" w14:textId="0C360393" w:rsidR="00F065A1" w:rsidRDefault="005703D5">
            <w:pPr>
              <w:cnfStyle w:val="000000100000" w:firstRow="0" w:lastRow="0" w:firstColumn="0" w:lastColumn="0" w:oddVBand="0" w:evenVBand="0" w:oddHBand="1" w:evenHBand="0" w:firstRowFirstColumn="0" w:firstRowLastColumn="0" w:lastRowFirstColumn="0" w:lastRowLastColumn="0"/>
              <w:rPr>
                <w:noProof/>
                <w:lang w:eastAsia="en-GB"/>
              </w:rPr>
            </w:pPr>
            <w:r>
              <w:object w:dxaOrig="16710" w:dyaOrig="2910" w14:anchorId="77717AAD">
                <v:shape id="_x0000_i1030" type="#_x0000_t75" style="width:583.2pt;height:101.1pt" o:ole="">
                  <v:imagedata r:id="rId82" o:title=""/>
                </v:shape>
                <o:OLEObject Type="Embed" ProgID="PBrush" ShapeID="_x0000_i1030" DrawAspect="Content" ObjectID="_1548226657" r:id="rId83"/>
              </w:object>
            </w:r>
            <w:r w:rsidR="00F065A1">
              <w:rPr>
                <w:noProof/>
                <w:lang w:eastAsia="en-GB"/>
              </w:rPr>
              <w:t xml:space="preserve">After Register button is clicked (btnRegister_Click). It will check that all the values entered are not Null or WhiteSpace then finally it would try and parse (txtPhoneNumber.Text) </w:t>
            </w:r>
            <w:r>
              <w:rPr>
                <w:noProof/>
                <w:lang w:eastAsia="en-GB"/>
              </w:rPr>
              <w:t>–</w:t>
            </w:r>
            <w:r w:rsidR="00F065A1">
              <w:rPr>
                <w:noProof/>
                <w:lang w:eastAsia="en-GB"/>
              </w:rPr>
              <w:t xml:space="preserve"> </w:t>
            </w:r>
            <w:r>
              <w:rPr>
                <w:noProof/>
                <w:lang w:eastAsia="en-GB"/>
              </w:rPr>
              <w:t xml:space="preserve">to try and parse is to try and convert a value into an integer. try and parse int64 (txtphone.text), will convert the value of the phone number to string, if it works, then therefore the phonenumber entered is a integer, however in this example txtPhoneNumber.Text is not numeric and would therefore make the program show a messagebox. </w:t>
            </w:r>
          </w:p>
          <w:p w14:paraId="17AB44BC" w14:textId="1E2A4BAA" w:rsidR="00F065A1" w:rsidRDefault="005703D5">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57A57BD1" wp14:editId="028BF093">
                  <wp:extent cx="6414135" cy="4163060"/>
                  <wp:effectExtent l="0" t="0" r="5715" b="889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14135" cy="4163060"/>
                          </a:xfrm>
                          <a:prstGeom prst="rect">
                            <a:avLst/>
                          </a:prstGeom>
                        </pic:spPr>
                      </pic:pic>
                    </a:graphicData>
                  </a:graphic>
                </wp:inline>
              </w:drawing>
            </w:r>
          </w:p>
          <w:p w14:paraId="09744067" w14:textId="77777777" w:rsidR="00235AB1" w:rsidRDefault="00235AB1">
            <w:pPr>
              <w:cnfStyle w:val="000000100000" w:firstRow="0" w:lastRow="0" w:firstColumn="0" w:lastColumn="0" w:oddVBand="0" w:evenVBand="0" w:oddHBand="1" w:evenHBand="0" w:firstRowFirstColumn="0" w:firstRowLastColumn="0" w:lastRowFirstColumn="0" w:lastRowLastColumn="0"/>
              <w:rPr>
                <w:noProof/>
                <w:lang w:eastAsia="en-GB"/>
              </w:rPr>
            </w:pPr>
          </w:p>
          <w:p w14:paraId="5BE0F556" w14:textId="5CA7CB3F" w:rsidR="005C7747" w:rsidRDefault="005C7747">
            <w:pPr>
              <w:cnfStyle w:val="000000100000" w:firstRow="0" w:lastRow="0" w:firstColumn="0" w:lastColumn="0" w:oddVBand="0" w:evenVBand="0" w:oddHBand="1" w:evenHBand="0" w:firstRowFirstColumn="0" w:firstRowLastColumn="0" w:lastRowFirstColumn="0" w:lastRowLastColumn="0"/>
              <w:rPr>
                <w:noProof/>
                <w:lang w:eastAsia="en-GB"/>
              </w:rPr>
            </w:pPr>
          </w:p>
        </w:tc>
      </w:tr>
      <w:tr w:rsidR="00472C23" w14:paraId="6E1AC8C6"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49E4B2B2" w14:textId="77777777" w:rsidR="00782E00" w:rsidRDefault="00782E00"/>
        </w:tc>
        <w:tc>
          <w:tcPr>
            <w:tcW w:w="567" w:type="dxa"/>
          </w:tcPr>
          <w:p w14:paraId="01620AA4" w14:textId="338E9E16" w:rsidR="00782E00"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3e)</w:t>
            </w:r>
          </w:p>
        </w:tc>
        <w:tc>
          <w:tcPr>
            <w:tcW w:w="10317" w:type="dxa"/>
            <w:hideMark/>
          </w:tcPr>
          <w:p w14:paraId="6F7D1EFB" w14:textId="6182985F" w:rsidR="005703D5" w:rsidRDefault="005703D5" w:rsidP="005703D5">
            <w:pPr>
              <w:cnfStyle w:val="000000000000" w:firstRow="0" w:lastRow="0" w:firstColumn="0" w:lastColumn="0" w:oddVBand="0" w:evenVBand="0" w:oddHBand="0" w:evenHBand="0" w:firstRowFirstColumn="0" w:firstRowLastColumn="0" w:lastRowFirstColumn="0" w:lastRowLastColumn="0"/>
            </w:pPr>
            <w:r>
              <w:object w:dxaOrig="16605" w:dyaOrig="3285" w14:anchorId="27FCB5D3">
                <v:shape id="_x0000_i1031" type="#_x0000_t75" style="width:504.8pt;height:99.85pt" o:ole="">
                  <v:imagedata r:id="rId85" o:title=""/>
                </v:shape>
                <o:OLEObject Type="Embed" ProgID="PBrush" ShapeID="_x0000_i1031" DrawAspect="Content" ObjectID="_1548226658" r:id="rId86"/>
              </w:object>
            </w:r>
          </w:p>
          <w:p w14:paraId="46D0E582" w14:textId="3F6D9794" w:rsidR="005703D5" w:rsidRDefault="005703D5" w:rsidP="005703D5">
            <w:pPr>
              <w:cnfStyle w:val="000000000000" w:firstRow="0" w:lastRow="0" w:firstColumn="0" w:lastColumn="0" w:oddVBand="0" w:evenVBand="0" w:oddHBand="0" w:evenHBand="0" w:firstRowFirstColumn="0" w:firstRowLastColumn="0" w:lastRowFirstColumn="0" w:lastRowLastColumn="0"/>
            </w:pPr>
            <w:r>
              <w:t>To check if the AdminKey is correct and exists, it will run a Select Query in the Administrator Table to check</w:t>
            </w:r>
            <w:r w:rsidR="009D3787">
              <w:t xml:space="preserve"> if</w:t>
            </w:r>
            <w:r>
              <w:t xml:space="preserve"> it exists. Boolean IsAdminkeyCorrect was created to test this, as if the Adminkey existed, it would return true else if it did not exist then it would return false. In this test run example, I entered an AdminKey which would return false. When it returns false, it will return a messagebox to alter the user that the AdminKey is incorrect</w:t>
            </w:r>
            <w:r w:rsidR="009A2A43">
              <w:t>.</w:t>
            </w:r>
          </w:p>
          <w:p w14:paraId="405FDD75" w14:textId="0F671A83" w:rsidR="005703D5" w:rsidRDefault="005703D5" w:rsidP="005703D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170C067" wp14:editId="5D91D45B">
                  <wp:extent cx="6414135" cy="433705"/>
                  <wp:effectExtent l="0" t="0" r="5715" b="4445"/>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14135" cy="433705"/>
                          </a:xfrm>
                          <a:prstGeom prst="rect">
                            <a:avLst/>
                          </a:prstGeom>
                        </pic:spPr>
                      </pic:pic>
                    </a:graphicData>
                  </a:graphic>
                </wp:inline>
              </w:drawing>
            </w:r>
          </w:p>
          <w:p w14:paraId="57019546" w14:textId="77777777" w:rsidR="005703D5" w:rsidRDefault="005703D5" w:rsidP="005703D5">
            <w:pPr>
              <w:cnfStyle w:val="000000000000" w:firstRow="0" w:lastRow="0" w:firstColumn="0" w:lastColumn="0" w:oddVBand="0" w:evenVBand="0" w:oddHBand="0" w:evenHBand="0" w:firstRowFirstColumn="0" w:firstRowLastColumn="0" w:lastRowFirstColumn="0" w:lastRowLastColumn="0"/>
            </w:pPr>
          </w:p>
          <w:p w14:paraId="72C89197" w14:textId="77777777" w:rsidR="005703D5" w:rsidRDefault="005703D5" w:rsidP="005703D5">
            <w:pPr>
              <w:cnfStyle w:val="000000000000" w:firstRow="0" w:lastRow="0" w:firstColumn="0" w:lastColumn="0" w:oddVBand="0" w:evenVBand="0" w:oddHBand="0" w:evenHBand="0" w:firstRowFirstColumn="0" w:firstRowLastColumn="0" w:lastRowFirstColumn="0" w:lastRowLastColumn="0"/>
            </w:pPr>
          </w:p>
          <w:p w14:paraId="13865507" w14:textId="77777777" w:rsidR="005703D5" w:rsidRDefault="005703D5" w:rsidP="005703D5">
            <w:pPr>
              <w:cnfStyle w:val="000000000000" w:firstRow="0" w:lastRow="0" w:firstColumn="0" w:lastColumn="0" w:oddVBand="0" w:evenVBand="0" w:oddHBand="0" w:evenHBand="0" w:firstRowFirstColumn="0" w:firstRowLastColumn="0" w:lastRowFirstColumn="0" w:lastRowLastColumn="0"/>
            </w:pPr>
          </w:p>
          <w:p w14:paraId="293EED1A" w14:textId="50BC7B17" w:rsidR="005703D5" w:rsidRDefault="00F065A1" w:rsidP="005703D5">
            <w:pPr>
              <w:cnfStyle w:val="000000000000" w:firstRow="0" w:lastRow="0" w:firstColumn="0" w:lastColumn="0" w:oddVBand="0" w:evenVBand="0" w:oddHBand="0" w:evenHBand="0" w:firstRowFirstColumn="0" w:firstRowLastColumn="0" w:lastRowFirstColumn="0" w:lastRowLastColumn="0"/>
            </w:pPr>
            <w:r>
              <w:lastRenderedPageBreak/>
              <w:t xml:space="preserve"> </w:t>
            </w:r>
            <w:r w:rsidR="005703D5">
              <w:rPr>
                <w:noProof/>
                <w:lang w:eastAsia="en-GB"/>
              </w:rPr>
              <w:drawing>
                <wp:inline distT="0" distB="0" distL="0" distR="0" wp14:anchorId="527080A8" wp14:editId="41048D50">
                  <wp:extent cx="5734050" cy="370086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7085" cy="3709273"/>
                          </a:xfrm>
                          <a:prstGeom prst="rect">
                            <a:avLst/>
                          </a:prstGeom>
                          <a:noFill/>
                          <a:ln>
                            <a:noFill/>
                          </a:ln>
                        </pic:spPr>
                      </pic:pic>
                    </a:graphicData>
                  </a:graphic>
                </wp:inline>
              </w:drawing>
            </w:r>
          </w:p>
        </w:tc>
      </w:tr>
      <w:tr w:rsidR="006D3F37" w14:paraId="7CC327A3"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6007B46" w14:textId="38BFA07B" w:rsidR="006D3F37" w:rsidRDefault="006D3F37">
            <w:r>
              <w:lastRenderedPageBreak/>
              <w:t>4</w:t>
            </w:r>
          </w:p>
        </w:tc>
        <w:tc>
          <w:tcPr>
            <w:tcW w:w="567" w:type="dxa"/>
          </w:tcPr>
          <w:p w14:paraId="3B861F38" w14:textId="33BEE164"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4a)</w:t>
            </w:r>
          </w:p>
        </w:tc>
        <w:tc>
          <w:tcPr>
            <w:tcW w:w="10317" w:type="dxa"/>
          </w:tcPr>
          <w:p w14:paraId="3B944C70" w14:textId="77777777" w:rsidR="006D3F37" w:rsidRDefault="006D3F37" w:rsidP="0061051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anchor distT="0" distB="0" distL="114300" distR="114300" simplePos="0" relativeHeight="252523520" behindDoc="1" locked="0" layoutInCell="1" allowOverlap="1" wp14:anchorId="0369C336" wp14:editId="5440BB35">
                  <wp:simplePos x="0" y="0"/>
                  <wp:positionH relativeFrom="column">
                    <wp:posOffset>-8890</wp:posOffset>
                  </wp:positionH>
                  <wp:positionV relativeFrom="paragraph">
                    <wp:posOffset>3175</wp:posOffset>
                  </wp:positionV>
                  <wp:extent cx="4519930" cy="2933700"/>
                  <wp:effectExtent l="0" t="0" r="0" b="0"/>
                  <wp:wrapTight wrapText="bothSides">
                    <wp:wrapPolygon edited="0">
                      <wp:start x="0" y="0"/>
                      <wp:lineTo x="0" y="21460"/>
                      <wp:lineTo x="21485" y="21460"/>
                      <wp:lineTo x="21485"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519930" cy="2933700"/>
                          </a:xfrm>
                          <a:prstGeom prst="rect">
                            <a:avLst/>
                          </a:prstGeom>
                        </pic:spPr>
                      </pic:pic>
                    </a:graphicData>
                  </a:graphic>
                  <wp14:sizeRelH relativeFrom="page">
                    <wp14:pctWidth>0</wp14:pctWidth>
                  </wp14:sizeRelH>
                  <wp14:sizeRelV relativeFrom="page">
                    <wp14:pctHeight>0</wp14:pctHeight>
                  </wp14:sizeRelV>
                </wp:anchor>
              </w:drawing>
            </w:r>
            <w:r w:rsidR="0061051A">
              <w:rPr>
                <w:noProof/>
                <w:lang w:eastAsia="en-GB"/>
              </w:rPr>
              <w:t xml:space="preserve"> </w:t>
            </w:r>
          </w:p>
          <w:p w14:paraId="69227858" w14:textId="77777777" w:rsidR="009D3787" w:rsidRDefault="009D3787" w:rsidP="0061051A">
            <w:pPr>
              <w:cnfStyle w:val="000000100000" w:firstRow="0" w:lastRow="0" w:firstColumn="0" w:lastColumn="0" w:oddVBand="0" w:evenVBand="0" w:oddHBand="1" w:evenHBand="0" w:firstRowFirstColumn="0" w:firstRowLastColumn="0" w:lastRowFirstColumn="0" w:lastRowLastColumn="0"/>
              <w:rPr>
                <w:noProof/>
                <w:lang w:eastAsia="en-GB"/>
              </w:rPr>
            </w:pPr>
          </w:p>
          <w:p w14:paraId="420186E3" w14:textId="77777777" w:rsidR="0061051A" w:rsidRDefault="009D3787" w:rsidP="009D378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mc:AlternateContent>
                <mc:Choice Requires="wps">
                  <w:drawing>
                    <wp:anchor distT="0" distB="0" distL="114300" distR="114300" simplePos="0" relativeHeight="252787712" behindDoc="0" locked="0" layoutInCell="1" allowOverlap="1" wp14:anchorId="6AF98986" wp14:editId="2DB7A48C">
                      <wp:simplePos x="0" y="0"/>
                      <wp:positionH relativeFrom="column">
                        <wp:posOffset>2803038</wp:posOffset>
                      </wp:positionH>
                      <wp:positionV relativeFrom="paragraph">
                        <wp:posOffset>841892</wp:posOffset>
                      </wp:positionV>
                      <wp:extent cx="2083981" cy="552893"/>
                      <wp:effectExtent l="38100" t="0" r="12065" b="76200"/>
                      <wp:wrapNone/>
                      <wp:docPr id="1832" name="Straight Arrow Connector 1832"/>
                      <wp:cNvGraphicFramePr/>
                      <a:graphic xmlns:a="http://schemas.openxmlformats.org/drawingml/2006/main">
                        <a:graphicData uri="http://schemas.microsoft.com/office/word/2010/wordprocessingShape">
                          <wps:wsp>
                            <wps:cNvCnPr/>
                            <wps:spPr>
                              <a:xfrm flipH="1">
                                <a:off x="0" y="0"/>
                                <a:ext cx="2083981" cy="552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36BA8" id="Straight Arrow Connector 1832" o:spid="_x0000_s1026" type="#_x0000_t32" style="position:absolute;margin-left:220.7pt;margin-top:66.3pt;width:164.1pt;height:43.55pt;flip:x;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" strokecolor="#5b9bd5 [3204]" strokeweight=".5pt">
                      <v:stroke endarrow="block" joinstyle="miter"/>
                    </v:shape>
                  </w:pict>
                </mc:Fallback>
              </mc:AlternateContent>
            </w:r>
            <w:r>
              <w:rPr>
                <w:noProof/>
                <w:lang w:eastAsia="en-GB"/>
              </w:rPr>
              <w:t xml:space="preserve">As the code below showns, when the Forgot Password is checked, it would cause the prompt text of the textbox to be “Provide your Username” and make the two textboxes below is visible and enabled. </w:t>
            </w:r>
          </w:p>
          <w:p w14:paraId="525ACE19" w14:textId="77777777" w:rsidR="00680E80" w:rsidRDefault="00680E80" w:rsidP="009D3787">
            <w:pPr>
              <w:cnfStyle w:val="000000100000" w:firstRow="0" w:lastRow="0" w:firstColumn="0" w:lastColumn="0" w:oddVBand="0" w:evenVBand="0" w:oddHBand="1" w:evenHBand="0" w:firstRowFirstColumn="0" w:firstRowLastColumn="0" w:lastRowFirstColumn="0" w:lastRowLastColumn="0"/>
              <w:rPr>
                <w:noProof/>
                <w:lang w:eastAsia="en-GB"/>
              </w:rPr>
            </w:pPr>
          </w:p>
          <w:p w14:paraId="00A179DD" w14:textId="34C36F9C" w:rsidR="00680E80" w:rsidRDefault="00680E80" w:rsidP="009D378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 xml:space="preserve">It is due as when Forgotten Details is loaded, Retrieve </w:t>
            </w:r>
            <w:r w:rsidR="00EB4917">
              <w:rPr>
                <w:noProof/>
                <w:lang w:eastAsia="en-GB"/>
              </w:rPr>
              <w:t>username is checked ins</w:t>
            </w:r>
            <w:r>
              <w:rPr>
                <w:noProof/>
                <w:lang w:eastAsia="en-GB"/>
              </w:rPr>
              <w:t>tead of Forgot Password. The effects of Retrieve Username is that It makes the text buttons not visible nor enabled. Forgot Password checked counter reacts these, by changing the promt message from “Provide Your Password” into “Provide your Username” and enables the txtboxes by setting their Visible and Enabled to True.</w:t>
            </w:r>
          </w:p>
          <w:p w14:paraId="23688BAD" w14:textId="20A25B24" w:rsidR="00680E80" w:rsidRDefault="00680E80" w:rsidP="009D3787">
            <w:pPr>
              <w:cnfStyle w:val="000000100000" w:firstRow="0" w:lastRow="0" w:firstColumn="0" w:lastColumn="0" w:oddVBand="0" w:evenVBand="0" w:oddHBand="1" w:evenHBand="0" w:firstRowFirstColumn="0" w:firstRowLastColumn="0" w:lastRowFirstColumn="0" w:lastRowLastColumn="0"/>
              <w:rPr>
                <w:noProof/>
                <w:lang w:eastAsia="en-GB"/>
              </w:rPr>
            </w:pPr>
            <w:r>
              <w:object w:dxaOrig="15285" w:dyaOrig="2235" w14:anchorId="1DD1CB7C">
                <v:shape id="_x0000_i1032" type="#_x0000_t75" style="width:568.6pt;height:82.8pt" o:ole="">
                  <v:imagedata r:id="rId90" o:title=""/>
                </v:shape>
                <o:OLEObject Type="Embed" ProgID="PBrush" ShapeID="_x0000_i1032" DrawAspect="Content" ObjectID="_1548226659" r:id="rId91"/>
              </w:object>
            </w:r>
          </w:p>
        </w:tc>
      </w:tr>
      <w:tr w:rsidR="006D3F37" w14:paraId="08297587"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BD3D74B" w14:textId="77777777" w:rsidR="006D3F37" w:rsidRDefault="006D3F37"/>
        </w:tc>
        <w:tc>
          <w:tcPr>
            <w:tcW w:w="567" w:type="dxa"/>
          </w:tcPr>
          <w:p w14:paraId="28F712FE" w14:textId="398E61E2"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4b)</w:t>
            </w:r>
          </w:p>
        </w:tc>
        <w:tc>
          <w:tcPr>
            <w:tcW w:w="10317" w:type="dxa"/>
          </w:tcPr>
          <w:p w14:paraId="0F49C2B0" w14:textId="502E000A" w:rsidR="006D3F37" w:rsidRDefault="00664943">
            <w:pPr>
              <w:cnfStyle w:val="000000000000" w:firstRow="0" w:lastRow="0" w:firstColumn="0" w:lastColumn="0" w:oddVBand="0" w:evenVBand="0" w:oddHBand="0" w:evenHBand="0" w:firstRowFirstColumn="0" w:firstRowLastColumn="0" w:lastRowFirstColumn="0" w:lastRowLastColumn="0"/>
              <w:rPr>
                <w:noProof/>
                <w:lang w:eastAsia="en-GB"/>
              </w:rPr>
            </w:pPr>
            <w:r w:rsidRPr="00664943">
              <w:rPr>
                <w:noProof/>
                <w:lang w:eastAsia="en-GB"/>
              </w:rPr>
              <w:drawing>
                <wp:inline distT="0" distB="0" distL="0" distR="0" wp14:anchorId="0594D3C4" wp14:editId="1140EECF">
                  <wp:extent cx="7639038" cy="4654691"/>
                  <wp:effectExtent l="0" t="0" r="635" b="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40301" cy="4655461"/>
                          </a:xfrm>
                          <a:prstGeom prst="rect">
                            <a:avLst/>
                          </a:prstGeom>
                          <a:noFill/>
                          <a:ln>
                            <a:noFill/>
                          </a:ln>
                        </pic:spPr>
                      </pic:pic>
                    </a:graphicData>
                  </a:graphic>
                </wp:inline>
              </w:drawing>
            </w:r>
          </w:p>
          <w:p w14:paraId="19410146" w14:textId="57CC0A28"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p>
          <w:p w14:paraId="0808FB3A" w14:textId="4FB7B04A" w:rsidR="00EB4917" w:rsidRDefault="00EB491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The program checks that the details provided (FullName and Email) is correct, the Variable CheckForDetails runs a boolean SQL Select Query to check if it does, in this example it returned true, so therefore the Employee Exists, else if it returned false, a messagebox would appear as shown in 4g) In this example, the user has selected Forgot Password (radio button) and needs to provide the correct Username. The boolean variable CheckForUsername runs  SQL query for that entered Username, it returned true as shown in the pop up message as run time.  Else if the username provided doesn’t exists, messagebox is shown altering them that there is no Employee with that Username name as shown in 4h).</w:t>
            </w:r>
          </w:p>
          <w:p w14:paraId="7ADDFF35" w14:textId="2B65C59A" w:rsidR="00EB4917" w:rsidRDefault="00EB491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 xml:space="preserve">However, it returned true as shown and then the user is requried to enter a new password for that Employee account that exists and has the same username. It checks that the text boxes aren’t empty and that “txtConfirmNewPassword.Text == txtPassword.Text” (double confirmation for password). If it returns true messagebox is shown as in 4i). Nevertheless, I provided the correct details and the software now hashes the new password and updates the Employee Account. </w:t>
            </w:r>
          </w:p>
          <w:p w14:paraId="1C62D07E" w14:textId="16EDA16B" w:rsidR="00680E80" w:rsidRDefault="00EB491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Boolean Variable UpdateEmployee is used to check whether the employee account has been Updated, because all the other conditions have returned true, UpdateEmployee should return true unless there is a mistake in the SQL query. As shown in the above image, it returned true so has sucessfully updated Employee, notifies the user with the messagebox shown below.</w:t>
            </w:r>
          </w:p>
          <w:p w14:paraId="29A05D56" w14:textId="3D7337FD" w:rsidR="00680E80" w:rsidRDefault="00EB491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0B99E5A8" wp14:editId="1BBD04F0">
                  <wp:extent cx="4816549" cy="3122590"/>
                  <wp:effectExtent l="0" t="0" r="3175" b="190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4175" cy="3134017"/>
                          </a:xfrm>
                          <a:prstGeom prst="rect">
                            <a:avLst/>
                          </a:prstGeom>
                        </pic:spPr>
                      </pic:pic>
                    </a:graphicData>
                  </a:graphic>
                </wp:inline>
              </w:drawing>
            </w:r>
          </w:p>
        </w:tc>
      </w:tr>
      <w:tr w:rsidR="006D3F37" w14:paraId="3D74B5E7"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29E8A35" w14:textId="7B4BE75F" w:rsidR="006D3F37" w:rsidRDefault="006D3F37"/>
        </w:tc>
        <w:tc>
          <w:tcPr>
            <w:tcW w:w="567" w:type="dxa"/>
          </w:tcPr>
          <w:p w14:paraId="1728C11D" w14:textId="41732E58"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4c)</w:t>
            </w:r>
          </w:p>
        </w:tc>
        <w:tc>
          <w:tcPr>
            <w:tcW w:w="10317" w:type="dxa"/>
          </w:tcPr>
          <w:p w14:paraId="47BC7DED" w14:textId="49D5EA82" w:rsidR="006D3F37" w:rsidRDefault="00E6717C">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2790784" behindDoc="0" locked="0" layoutInCell="1" allowOverlap="1" wp14:anchorId="5804BF1F" wp14:editId="5B5150DF">
                      <wp:simplePos x="0" y="0"/>
                      <wp:positionH relativeFrom="column">
                        <wp:posOffset>3855661</wp:posOffset>
                      </wp:positionH>
                      <wp:positionV relativeFrom="paragraph">
                        <wp:posOffset>1062960</wp:posOffset>
                      </wp:positionV>
                      <wp:extent cx="1562986" cy="754912"/>
                      <wp:effectExtent l="38100" t="38100" r="18415" b="26670"/>
                      <wp:wrapNone/>
                      <wp:docPr id="1838" name="Straight Arrow Connector 1838"/>
                      <wp:cNvGraphicFramePr/>
                      <a:graphic xmlns:a="http://schemas.openxmlformats.org/drawingml/2006/main">
                        <a:graphicData uri="http://schemas.microsoft.com/office/word/2010/wordprocessingShape">
                          <wps:wsp>
                            <wps:cNvCnPr/>
                            <wps:spPr>
                              <a:xfrm flipH="1" flipV="1">
                                <a:off x="0" y="0"/>
                                <a:ext cx="1562986" cy="754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2DEF4" id="Straight Arrow Connector 1838" o:spid="_x0000_s1026" type="#_x0000_t32" style="position:absolute;margin-left:303.6pt;margin-top:83.7pt;width:123.05pt;height:59.45pt;flip:x y;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789760" behindDoc="0" locked="0" layoutInCell="1" allowOverlap="1" wp14:anchorId="496CD4D4" wp14:editId="1DC0387B">
                      <wp:simplePos x="0" y="0"/>
                      <wp:positionH relativeFrom="column">
                        <wp:posOffset>1963066</wp:posOffset>
                      </wp:positionH>
                      <wp:positionV relativeFrom="paragraph">
                        <wp:posOffset>563230</wp:posOffset>
                      </wp:positionV>
                      <wp:extent cx="1807534" cy="1318437"/>
                      <wp:effectExtent l="0" t="38100" r="59690" b="34290"/>
                      <wp:wrapNone/>
                      <wp:docPr id="1837" name="Straight Arrow Connector 1837"/>
                      <wp:cNvGraphicFramePr/>
                      <a:graphic xmlns:a="http://schemas.openxmlformats.org/drawingml/2006/main">
                        <a:graphicData uri="http://schemas.microsoft.com/office/word/2010/wordprocessingShape">
                          <wps:wsp>
                            <wps:cNvCnPr/>
                            <wps:spPr>
                              <a:xfrm flipV="1">
                                <a:off x="0" y="0"/>
                                <a:ext cx="1807534" cy="1318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29950" id="Straight Arrow Connector 1837" o:spid="_x0000_s1026" type="#_x0000_t32" style="position:absolute;margin-left:154.55pt;margin-top:44.35pt;width:142.35pt;height:103.8pt;flip:y;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788736" behindDoc="0" locked="0" layoutInCell="1" allowOverlap="1" wp14:anchorId="42AF9140" wp14:editId="03880BB2">
                      <wp:simplePos x="0" y="0"/>
                      <wp:positionH relativeFrom="column">
                        <wp:posOffset>431976</wp:posOffset>
                      </wp:positionH>
                      <wp:positionV relativeFrom="paragraph">
                        <wp:posOffset>1562690</wp:posOffset>
                      </wp:positionV>
                      <wp:extent cx="1881963" cy="2200939"/>
                      <wp:effectExtent l="0" t="0" r="61595" b="66040"/>
                      <wp:wrapNone/>
                      <wp:docPr id="1824" name="Straight Arrow Connector 1824"/>
                      <wp:cNvGraphicFramePr/>
                      <a:graphic xmlns:a="http://schemas.openxmlformats.org/drawingml/2006/main">
                        <a:graphicData uri="http://schemas.microsoft.com/office/word/2010/wordprocessingShape">
                          <wps:wsp>
                            <wps:cNvCnPr/>
                            <wps:spPr>
                              <a:xfrm>
                                <a:off x="0" y="0"/>
                                <a:ext cx="1881963" cy="2200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A174D" id="Straight Arrow Connector 1824" o:spid="_x0000_s1026" type="#_x0000_t32" style="position:absolute;margin-left:34pt;margin-top:123.05pt;width:148.2pt;height:173.3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" strokecolor="#5b9bd5 [3204]" strokeweight=".5pt">
                      <v:stroke endarrow="block" joinstyle="miter"/>
                    </v:shape>
                  </w:pict>
                </mc:Fallback>
              </mc:AlternateContent>
            </w:r>
            <w:r>
              <w:object w:dxaOrig="11655" w:dyaOrig="2010" w14:anchorId="2C751AEC">
                <v:shape id="_x0000_i1033" type="#_x0000_t75" style="width:505.85pt;height:87.15pt" o:ole="">
                  <v:imagedata r:id="rId94" o:title=""/>
                </v:shape>
                <o:OLEObject Type="Embed" ProgID="PBrush" ShapeID="_x0000_i1033" DrawAspect="Content" ObjectID="_1548226660" r:id="rId95"/>
              </w:object>
            </w:r>
            <w:r w:rsidR="00EB4917">
              <w:t xml:space="preserve">As explained in 4a). When the ForgotUsername is checked, it </w:t>
            </w:r>
            <w:r>
              <w:t>would counter act the effects of Forgot Password. In 4a) ForgotPassword makes the two textboxes visible and changes the prompt to “Provide Yoru Username” however, when RetrieveUsername is checked, it would set the text (txtUsernameOrPassword.WaterMark” to “Provide Your Password”, before that it had “Provide your Username as its value as shown. Then sets the textboxes to false, which were originally true.  This is because they are not required when Retrieveing Username.</w:t>
            </w:r>
          </w:p>
          <w:p w14:paraId="2537C60A" w14:textId="77777777" w:rsidR="00EB4917" w:rsidRDefault="00EB4917">
            <w:pPr>
              <w:cnfStyle w:val="000000100000" w:firstRow="0" w:lastRow="0" w:firstColumn="0" w:lastColumn="0" w:oddVBand="0" w:evenVBand="0" w:oddHBand="1" w:evenHBand="0" w:firstRowFirstColumn="0" w:firstRowLastColumn="0" w:lastRowFirstColumn="0" w:lastRowLastColumn="0"/>
            </w:pPr>
          </w:p>
          <w:p w14:paraId="11852F4F" w14:textId="6E704491" w:rsidR="00EB4917" w:rsidRDefault="00EB491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4036669" wp14:editId="717CAE2C">
                  <wp:extent cx="5284215" cy="341054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1531" cy="3421719"/>
                          </a:xfrm>
                          <a:prstGeom prst="rect">
                            <a:avLst/>
                          </a:prstGeom>
                        </pic:spPr>
                      </pic:pic>
                    </a:graphicData>
                  </a:graphic>
                </wp:inline>
              </w:drawing>
            </w:r>
          </w:p>
        </w:tc>
      </w:tr>
      <w:tr w:rsidR="006D3F37" w14:paraId="6E2A0B2F"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800B9A1" w14:textId="77777777" w:rsidR="006D3F37" w:rsidRDefault="006D3F37"/>
        </w:tc>
        <w:tc>
          <w:tcPr>
            <w:tcW w:w="567" w:type="dxa"/>
          </w:tcPr>
          <w:p w14:paraId="7EDE4C8C" w14:textId="7AB12C24"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4d)</w:t>
            </w:r>
          </w:p>
        </w:tc>
        <w:tc>
          <w:tcPr>
            <w:tcW w:w="10317" w:type="dxa"/>
          </w:tcPr>
          <w:p w14:paraId="312B88C0" w14:textId="77777777"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p>
        </w:tc>
      </w:tr>
      <w:tr w:rsidR="006D3F37" w14:paraId="7CB99226"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AA6EC50" w14:textId="77777777" w:rsidR="006D3F37" w:rsidRDefault="006D3F37"/>
        </w:tc>
        <w:tc>
          <w:tcPr>
            <w:tcW w:w="567" w:type="dxa"/>
          </w:tcPr>
          <w:p w14:paraId="00C493A8" w14:textId="7628BFA3"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4e)</w:t>
            </w:r>
          </w:p>
        </w:tc>
        <w:tc>
          <w:tcPr>
            <w:tcW w:w="10317" w:type="dxa"/>
          </w:tcPr>
          <w:p w14:paraId="5BF6D8FD" w14:textId="152E6F6B" w:rsidR="006D3F37" w:rsidRDefault="00E6717C">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34720CFA" wp14:editId="1668A8FE">
                  <wp:extent cx="6414135" cy="991870"/>
                  <wp:effectExtent l="0" t="0" r="5715" b="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4135" cy="991870"/>
                          </a:xfrm>
                          <a:prstGeom prst="rect">
                            <a:avLst/>
                          </a:prstGeom>
                        </pic:spPr>
                      </pic:pic>
                    </a:graphicData>
                  </a:graphic>
                </wp:inline>
              </w:drawing>
            </w:r>
          </w:p>
          <w:p w14:paraId="6D9ADA20" w14:textId="77777777" w:rsidR="00E6717C" w:rsidRDefault="00E6717C">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Not possible to test this out using breakpoint, it is possible to see rbForgotUsername.checked change from False to true. As explainined in 4c). Checking ForgotUsername would make the textboxes not visible, that’s the whole point in this example as those components are not required to be visible or enabled when dealing with Administrator Key, their only used in Forgot Password.</w:t>
            </w:r>
          </w:p>
          <w:p w14:paraId="7D05B0AF" w14:textId="77777777" w:rsidR="00E6717C" w:rsidRDefault="00E6717C">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3238092" wp14:editId="4C74A52D">
                  <wp:extent cx="4657061" cy="3029585"/>
                  <wp:effectExtent l="0" t="0" r="0" b="0"/>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760" t="18649" r="13616" b="22298"/>
                          <a:stretch/>
                        </pic:blipFill>
                        <pic:spPr bwMode="auto">
                          <a:xfrm>
                            <a:off x="0" y="0"/>
                            <a:ext cx="4658145" cy="30302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t xml:space="preserve"> This screenshot shows as the components required for Administrator Key swipe into view and hover over the other components under it. If rbForgot.Checked isn’t set to true then the two extra textbox would be shown which aren’t required and would look like : </w:t>
            </w:r>
          </w:p>
          <w:p w14:paraId="3032AE02" w14:textId="495388D4" w:rsidR="0061051A" w:rsidRDefault="00E6717C">
            <w:pPr>
              <w:cnfStyle w:val="000000100000" w:firstRow="0" w:lastRow="0" w:firstColumn="0" w:lastColumn="0" w:oddVBand="0" w:evenVBand="0" w:oddHBand="1" w:evenHBand="0" w:firstRowFirstColumn="0" w:firstRowLastColumn="0" w:lastRowFirstColumn="0" w:lastRowLastColumn="0"/>
              <w:rPr>
                <w:noProof/>
                <w:lang w:eastAsia="en-GB"/>
              </w:rPr>
            </w:pPr>
            <w:r>
              <w:object w:dxaOrig="13950" w:dyaOrig="9000" w14:anchorId="418B3D29">
                <v:shape id="_x0000_i1034" type="#_x0000_t75" style="width:399.65pt;height:257.4pt" o:ole="">
                  <v:imagedata r:id="rId99" o:title=""/>
                </v:shape>
                <o:OLEObject Type="Embed" ProgID="PBrush" ShapeID="_x0000_i1034" DrawAspect="Content" ObjectID="_1548226661" r:id="rId100"/>
              </w:object>
            </w:r>
            <w:r>
              <w:rPr>
                <w:noProof/>
                <w:lang w:eastAsia="en-GB"/>
              </w:rPr>
              <w:t xml:space="preserve"> which doesn’t look pleasant at all and are not required. Hence why rbForgotUsername is checked in the code above to hide the components and make it look like this instead:</w:t>
            </w:r>
          </w:p>
          <w:p w14:paraId="541E76A4" w14:textId="77777777" w:rsidR="00E6717C" w:rsidRDefault="00E6717C">
            <w:pPr>
              <w:cnfStyle w:val="000000100000" w:firstRow="0" w:lastRow="0" w:firstColumn="0" w:lastColumn="0" w:oddVBand="0" w:evenVBand="0" w:oddHBand="1" w:evenHBand="0" w:firstRowFirstColumn="0" w:firstRowLastColumn="0" w:lastRowFirstColumn="0" w:lastRowLastColumn="0"/>
              <w:rPr>
                <w:noProof/>
                <w:lang w:eastAsia="en-GB"/>
              </w:rPr>
            </w:pPr>
          </w:p>
          <w:p w14:paraId="1061384D" w14:textId="1887092C" w:rsidR="0061051A" w:rsidRDefault="00E6717C">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F77A5AB" wp14:editId="7C1B4BF0">
                  <wp:extent cx="5378426" cy="3479042"/>
                  <wp:effectExtent l="0" t="0" r="0" b="762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9834" cy="3499358"/>
                          </a:xfrm>
                          <a:prstGeom prst="rect">
                            <a:avLst/>
                          </a:prstGeom>
                        </pic:spPr>
                      </pic:pic>
                    </a:graphicData>
                  </a:graphic>
                </wp:inline>
              </w:drawing>
            </w:r>
          </w:p>
        </w:tc>
      </w:tr>
      <w:tr w:rsidR="006D3F37" w14:paraId="61EB0D4C"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07A15669" w14:textId="2FBA5E9A" w:rsidR="006D3F37" w:rsidRDefault="006D3F37"/>
        </w:tc>
        <w:tc>
          <w:tcPr>
            <w:tcW w:w="567" w:type="dxa"/>
          </w:tcPr>
          <w:p w14:paraId="537CBCFB" w14:textId="116A116D"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4f)</w:t>
            </w:r>
          </w:p>
        </w:tc>
        <w:tc>
          <w:tcPr>
            <w:tcW w:w="10317" w:type="dxa"/>
          </w:tcPr>
          <w:p w14:paraId="736AC3EB" w14:textId="77777777"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p>
        </w:tc>
      </w:tr>
      <w:tr w:rsidR="006D3F37" w14:paraId="2D3A0E28"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C0DA46D" w14:textId="77777777" w:rsidR="006D3F37" w:rsidRDefault="006D3F37"/>
        </w:tc>
        <w:tc>
          <w:tcPr>
            <w:tcW w:w="567" w:type="dxa"/>
          </w:tcPr>
          <w:p w14:paraId="5269A7CA" w14:textId="273DF1F8"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4g)</w:t>
            </w:r>
          </w:p>
        </w:tc>
        <w:tc>
          <w:tcPr>
            <w:tcW w:w="10317" w:type="dxa"/>
          </w:tcPr>
          <w:p w14:paraId="6DD7D74D" w14:textId="10EF6565" w:rsidR="00DD1274" w:rsidRDefault="00DD1274">
            <w:pPr>
              <w:cnfStyle w:val="000000100000" w:firstRow="0" w:lastRow="0" w:firstColumn="0" w:lastColumn="0" w:oddVBand="0" w:evenVBand="0" w:oddHBand="1" w:evenHBand="0" w:firstRowFirstColumn="0" w:firstRowLastColumn="0" w:lastRowFirstColumn="0" w:lastRowLastColumn="0"/>
            </w:pPr>
            <w:r>
              <w:object w:dxaOrig="14460" w:dyaOrig="4800" w14:anchorId="44A53502">
                <v:shape id="_x0000_i1035" type="#_x0000_t75" style="width:504.65pt;height:167.5pt" o:ole="">
                  <v:imagedata r:id="rId102" o:title=""/>
                </v:shape>
                <o:OLEObject Type="Embed" ProgID="PBrush" ShapeID="_x0000_i1035" DrawAspect="Content" ObjectID="_1548226662" r:id="rId103"/>
              </w:object>
            </w:r>
          </w:p>
          <w:p w14:paraId="0C6B94B2" w14:textId="4B119B19" w:rsidR="00DD1274" w:rsidRDefault="00DD1274">
            <w:pPr>
              <w:cnfStyle w:val="000000100000" w:firstRow="0" w:lastRow="0" w:firstColumn="0" w:lastColumn="0" w:oddVBand="0" w:evenVBand="0" w:oddHBand="1" w:evenHBand="0" w:firstRowFirstColumn="0" w:firstRowLastColumn="0" w:lastRowFirstColumn="0" w:lastRowLastColumn="0"/>
            </w:pPr>
            <w:r>
              <w:t xml:space="preserve">Explained in 4b as well). </w:t>
            </w:r>
          </w:p>
          <w:p w14:paraId="16341D8D" w14:textId="179E2466" w:rsidR="00DD1274" w:rsidRDefault="00DD1274">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8E71660" wp14:editId="445238FE">
                  <wp:extent cx="6414135" cy="503555"/>
                  <wp:effectExtent l="0" t="0" r="5715" b="0"/>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14135" cy="503555"/>
                          </a:xfrm>
                          <a:prstGeom prst="rect">
                            <a:avLst/>
                          </a:prstGeom>
                        </pic:spPr>
                      </pic:pic>
                    </a:graphicData>
                  </a:graphic>
                </wp:inline>
              </w:drawing>
            </w:r>
          </w:p>
          <w:p w14:paraId="2566816C" w14:textId="22EE7FA1" w:rsidR="006D3F37"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 xml:space="preserve">If CheckForDetails returns false, then the If( checkForDetails == true) is false and the else of the If Condition would make a messagebox appear as shown in the code above. Messagebox shown below. </w:t>
            </w:r>
          </w:p>
          <w:p w14:paraId="039BE533" w14:textId="5CDA6D46"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p>
          <w:p w14:paraId="0EB49A77" w14:textId="1CB43B38"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4950968E" wp14:editId="33AC9CCE">
                  <wp:extent cx="4810125" cy="3124200"/>
                  <wp:effectExtent l="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10125" cy="3124200"/>
                          </a:xfrm>
                          <a:prstGeom prst="rect">
                            <a:avLst/>
                          </a:prstGeom>
                          <a:noFill/>
                          <a:ln>
                            <a:noFill/>
                          </a:ln>
                        </pic:spPr>
                      </pic:pic>
                    </a:graphicData>
                  </a:graphic>
                </wp:inline>
              </w:drawing>
            </w:r>
          </w:p>
          <w:p w14:paraId="303128E9" w14:textId="12F88399" w:rsidR="0061051A" w:rsidRDefault="0061051A">
            <w:pPr>
              <w:cnfStyle w:val="000000100000" w:firstRow="0" w:lastRow="0" w:firstColumn="0" w:lastColumn="0" w:oddVBand="0" w:evenVBand="0" w:oddHBand="1" w:evenHBand="0" w:firstRowFirstColumn="0" w:firstRowLastColumn="0" w:lastRowFirstColumn="0" w:lastRowLastColumn="0"/>
            </w:pPr>
          </w:p>
          <w:p w14:paraId="3A56C115" w14:textId="3B0D5FCC" w:rsidR="0061051A" w:rsidRPr="0061051A" w:rsidRDefault="0061051A">
            <w:pPr>
              <w:cnfStyle w:val="000000100000" w:firstRow="0" w:lastRow="0" w:firstColumn="0" w:lastColumn="0" w:oddVBand="0" w:evenVBand="0" w:oddHBand="1" w:evenHBand="0" w:firstRowFirstColumn="0" w:firstRowLastColumn="0" w:lastRowFirstColumn="0" w:lastRowLastColumn="0"/>
              <w:rPr>
                <w:b/>
                <w:noProof/>
                <w:lang w:eastAsia="en-GB"/>
              </w:rPr>
            </w:pPr>
          </w:p>
        </w:tc>
      </w:tr>
      <w:tr w:rsidR="006D3F37" w14:paraId="19A9B3EF"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39D00C9E" w14:textId="77777777" w:rsidR="006D3F37" w:rsidRDefault="006D3F37"/>
        </w:tc>
        <w:tc>
          <w:tcPr>
            <w:tcW w:w="567" w:type="dxa"/>
          </w:tcPr>
          <w:p w14:paraId="7D80EEC6" w14:textId="1E689305"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4h)</w:t>
            </w:r>
          </w:p>
        </w:tc>
        <w:tc>
          <w:tcPr>
            <w:tcW w:w="10317" w:type="dxa"/>
          </w:tcPr>
          <w:p w14:paraId="7D77EBE4" w14:textId="77777777"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B850029" wp14:editId="1E088375">
                  <wp:extent cx="4623602" cy="2981325"/>
                  <wp:effectExtent l="0" t="0" r="571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868" cy="2997617"/>
                          </a:xfrm>
                          <a:prstGeom prst="rect">
                            <a:avLst/>
                          </a:prstGeom>
                        </pic:spPr>
                      </pic:pic>
                    </a:graphicData>
                  </a:graphic>
                </wp:inline>
              </w:drawing>
            </w:r>
          </w:p>
          <w:p w14:paraId="565518EA" w14:textId="7CA1738C" w:rsidR="00DD1274" w:rsidRDefault="00DD1274">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Explained in 4b)</w:t>
            </w:r>
          </w:p>
        </w:tc>
      </w:tr>
      <w:tr w:rsidR="006D3F37" w14:paraId="4440D444"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EB54D8A" w14:textId="77777777" w:rsidR="006D3F37" w:rsidRDefault="006D3F37"/>
        </w:tc>
        <w:tc>
          <w:tcPr>
            <w:tcW w:w="567" w:type="dxa"/>
          </w:tcPr>
          <w:p w14:paraId="0C6CA28B" w14:textId="061C0D33"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4i)</w:t>
            </w:r>
          </w:p>
        </w:tc>
        <w:tc>
          <w:tcPr>
            <w:tcW w:w="10317" w:type="dxa"/>
          </w:tcPr>
          <w:p w14:paraId="58DACD73" w14:textId="77777777" w:rsidR="006D3F37" w:rsidRDefault="006D3F3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7264C63" wp14:editId="28A1A722">
                  <wp:extent cx="4619625" cy="2986538"/>
                  <wp:effectExtent l="0" t="0" r="0" b="444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2501" cy="2988397"/>
                          </a:xfrm>
                          <a:prstGeom prst="rect">
                            <a:avLst/>
                          </a:prstGeom>
                        </pic:spPr>
                      </pic:pic>
                    </a:graphicData>
                  </a:graphic>
                </wp:inline>
              </w:drawing>
            </w:r>
          </w:p>
          <w:p w14:paraId="3EA46844" w14:textId="5D089DE6"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Explained in 4b)</w:t>
            </w:r>
          </w:p>
        </w:tc>
      </w:tr>
      <w:tr w:rsidR="006D3F37" w14:paraId="03687875"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F632CCC" w14:textId="77777777" w:rsidR="006D3F37" w:rsidRDefault="006D3F37"/>
        </w:tc>
        <w:tc>
          <w:tcPr>
            <w:tcW w:w="567" w:type="dxa"/>
          </w:tcPr>
          <w:p w14:paraId="4ABA7BE1" w14:textId="59E1DB2C"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4j)</w:t>
            </w:r>
          </w:p>
        </w:tc>
        <w:tc>
          <w:tcPr>
            <w:tcW w:w="10317" w:type="dxa"/>
          </w:tcPr>
          <w:p w14:paraId="6F2F449F" w14:textId="099DBA4D"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300E2B6" wp14:editId="27983B28">
                  <wp:extent cx="4629150" cy="2974766"/>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42"/>
                          <a:stretch/>
                        </pic:blipFill>
                        <pic:spPr bwMode="auto">
                          <a:xfrm>
                            <a:off x="0" y="0"/>
                            <a:ext cx="4662601" cy="2996262"/>
                          </a:xfrm>
                          <a:prstGeom prst="rect">
                            <a:avLst/>
                          </a:prstGeom>
                          <a:ln>
                            <a:noFill/>
                          </a:ln>
                          <a:extLst>
                            <a:ext uri="{53640926-AAD7-44D8-BBD7-CCE9431645EC}">
                              <a14:shadowObscured xmlns:a14="http://schemas.microsoft.com/office/drawing/2010/main"/>
                            </a:ext>
                          </a:extLst>
                        </pic:spPr>
                      </pic:pic>
                    </a:graphicData>
                  </a:graphic>
                </wp:inline>
              </w:drawing>
            </w:r>
          </w:p>
        </w:tc>
      </w:tr>
      <w:tr w:rsidR="006D3F37" w14:paraId="57E8AA5D"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DB89DDB" w14:textId="77777777" w:rsidR="006D3F37" w:rsidRDefault="006D3F37"/>
        </w:tc>
        <w:tc>
          <w:tcPr>
            <w:tcW w:w="567" w:type="dxa"/>
          </w:tcPr>
          <w:p w14:paraId="0E8CD06D" w14:textId="13DC99DD" w:rsidR="006D3F37" w:rsidRDefault="006D3F37" w:rsidP="006D3F3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4k)</w:t>
            </w:r>
          </w:p>
        </w:tc>
        <w:tc>
          <w:tcPr>
            <w:tcW w:w="10317" w:type="dxa"/>
          </w:tcPr>
          <w:p w14:paraId="0316241D" w14:textId="39573C40" w:rsidR="006D3F37"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object w:dxaOrig="15840" w:dyaOrig="8340" w14:anchorId="7F995B79">
                <v:shape id="_x0000_i1036" type="#_x0000_t75" style="width:506.9pt;height:266.45pt" o:ole="">
                  <v:imagedata r:id="rId109" o:title=""/>
                </v:shape>
                <o:OLEObject Type="Embed" ProgID="PBrush" ShapeID="_x0000_i1036" DrawAspect="Content" ObjectID="_1548226663" r:id="rId110"/>
              </w:object>
            </w:r>
          </w:p>
          <w:p w14:paraId="32A31742" w14:textId="1EC5C574"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 xml:space="preserve">When the user has forgotten their Username or Administrator key, they are emailed their forgotten details. </w:t>
            </w:r>
          </w:p>
          <w:p w14:paraId="2434A7BE" w14:textId="676A8015"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In this example, I didn’t fill in all the Email Details – (check 5d) on saving Email details to the program.</w:t>
            </w:r>
          </w:p>
          <w:p w14:paraId="7BC08EC0" w14:textId="7543220C"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The program firstly checks that there is internet available before emailing the Employee.</w:t>
            </w:r>
          </w:p>
          <w:p w14:paraId="1A9BFC06" w14:textId="77777777"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Bool bb in the 3</w:t>
            </w:r>
            <w:r w:rsidRPr="00DD1274">
              <w:rPr>
                <w:noProof/>
                <w:vertAlign w:val="superscript"/>
                <w:lang w:eastAsia="en-GB"/>
              </w:rPr>
              <w:t>rd</w:t>
            </w:r>
            <w:r>
              <w:rPr>
                <w:noProof/>
                <w:lang w:eastAsia="en-GB"/>
              </w:rPr>
              <w:t xml:space="preserve"> line of code, check if internet access is available. It has returned true , due to internet access was available in this test run, the program then retrieves the email address of the Employee to email to. In this example, the user is retrieving their Username so has provided their password (storedHashedPassword) as a method of confirmation of being the actual account holder. It retrieves the email, in which it was </w:t>
            </w:r>
            <w:hyperlink r:id="rId111" w:history="1">
              <w:r w:rsidRPr="00561A5C">
                <w:rPr>
                  <w:rStyle w:val="Hyperlink"/>
                  <w:noProof/>
                  <w:lang w:eastAsia="en-GB"/>
                </w:rPr>
                <w:t>abonobmussie@gmail.com</w:t>
              </w:r>
            </w:hyperlink>
            <w:r>
              <w:rPr>
                <w:noProof/>
                <w:lang w:eastAsia="en-GB"/>
              </w:rPr>
              <w:t xml:space="preserve"> at this run time example.</w:t>
            </w:r>
          </w:p>
          <w:p w14:paraId="2B7E1AE0" w14:textId="626AEC36"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Then an If Condition is ran to check the email details stored in Variables (Global Variables) aren’t empty and the email retrieved from the Employee isn’t empty also.</w:t>
            </w:r>
          </w:p>
          <w:p w14:paraId="3AF4BB8B" w14:textId="62885A00"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Due to the fact I didn’t provide email details, Variabiles.GetEmail is “” , since I didn’t provide and save the details, this cause the messagebox to appear as shown below.</w:t>
            </w:r>
          </w:p>
          <w:p w14:paraId="35C01BAA" w14:textId="3DE1BA9A" w:rsidR="00DD1274" w:rsidRDefault="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 xml:space="preserve">If there is no Internet connection then bb returns false and shows </w:t>
            </w:r>
            <w:r w:rsidRPr="00DD1274">
              <w:rPr>
                <w:noProof/>
                <w:highlight w:val="yellow"/>
                <w:lang w:eastAsia="en-GB"/>
              </w:rPr>
              <w:t>a messagebox as shown in</w:t>
            </w:r>
            <w:r>
              <w:rPr>
                <w:noProof/>
                <w:lang w:eastAsia="en-GB"/>
              </w:rPr>
              <w:t xml:space="preserve"> </w:t>
            </w:r>
          </w:p>
          <w:p w14:paraId="4B24A55C" w14:textId="6BF839A8" w:rsidR="00DD1274" w:rsidRDefault="00DD1274" w:rsidP="00DD1274">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494486EB" wp14:editId="56ADF2F8">
                  <wp:extent cx="4912242" cy="3183860"/>
                  <wp:effectExtent l="0" t="0" r="317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7962" cy="3194049"/>
                          </a:xfrm>
                          <a:prstGeom prst="rect">
                            <a:avLst/>
                          </a:prstGeom>
                          <a:noFill/>
                          <a:ln>
                            <a:noFill/>
                          </a:ln>
                        </pic:spPr>
                      </pic:pic>
                    </a:graphicData>
                  </a:graphic>
                </wp:inline>
              </w:drawing>
            </w:r>
          </w:p>
        </w:tc>
      </w:tr>
      <w:tr w:rsidR="006D3F37" w14:paraId="609B2471"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C991658" w14:textId="59CB9ADC" w:rsidR="006D3F37" w:rsidRDefault="006D3F37"/>
        </w:tc>
        <w:tc>
          <w:tcPr>
            <w:tcW w:w="567" w:type="dxa"/>
          </w:tcPr>
          <w:p w14:paraId="37FADF59" w14:textId="3AD1ED26" w:rsidR="006D3F37" w:rsidRDefault="006D3F37" w:rsidP="006D3F3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4i)</w:t>
            </w:r>
          </w:p>
        </w:tc>
        <w:tc>
          <w:tcPr>
            <w:tcW w:w="10317" w:type="dxa"/>
          </w:tcPr>
          <w:p w14:paraId="2E5727B5" w14:textId="77777777" w:rsidR="006D3F37" w:rsidRDefault="006D3F37">
            <w:pPr>
              <w:cnfStyle w:val="000000000000" w:firstRow="0" w:lastRow="0" w:firstColumn="0" w:lastColumn="0" w:oddVBand="0" w:evenVBand="0" w:oddHBand="0" w:evenHBand="0" w:firstRowFirstColumn="0" w:firstRowLastColumn="0" w:lastRowFirstColumn="0" w:lastRowLastColumn="0"/>
              <w:rPr>
                <w:noProof/>
                <w:lang w:eastAsia="en-GB"/>
              </w:rPr>
            </w:pPr>
          </w:p>
        </w:tc>
      </w:tr>
      <w:tr w:rsidR="008A0964" w14:paraId="1DBEEECC"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DBB4598" w14:textId="3CCBE624" w:rsidR="00D028AF" w:rsidRDefault="00660110" w:rsidP="00D028AF">
            <w:r>
              <w:t>5</w:t>
            </w:r>
          </w:p>
        </w:tc>
        <w:tc>
          <w:tcPr>
            <w:tcW w:w="567" w:type="dxa"/>
          </w:tcPr>
          <w:p w14:paraId="4469B821" w14:textId="7548B4DD" w:rsidR="00D028AF" w:rsidRDefault="00660110"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5a)</w:t>
            </w:r>
          </w:p>
        </w:tc>
        <w:tc>
          <w:tcPr>
            <w:tcW w:w="10317" w:type="dxa"/>
          </w:tcPr>
          <w:p w14:paraId="26C990A6" w14:textId="35263EBA" w:rsidR="00D028AF" w:rsidRDefault="00660110" w:rsidP="00D028A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741306D" wp14:editId="25AD225F">
                  <wp:extent cx="4625163" cy="3292450"/>
                  <wp:effectExtent l="0" t="0" r="4445"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4175" cy="3298865"/>
                          </a:xfrm>
                          <a:prstGeom prst="rect">
                            <a:avLst/>
                          </a:prstGeom>
                        </pic:spPr>
                      </pic:pic>
                    </a:graphicData>
                  </a:graphic>
                </wp:inline>
              </w:drawing>
            </w:r>
          </w:p>
        </w:tc>
      </w:tr>
      <w:tr w:rsidR="008A0964" w14:paraId="38E3E082"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22D6839" w14:textId="77777777" w:rsidR="00D028AF" w:rsidRDefault="00D028AF" w:rsidP="00D028AF"/>
        </w:tc>
        <w:tc>
          <w:tcPr>
            <w:tcW w:w="567" w:type="dxa"/>
          </w:tcPr>
          <w:p w14:paraId="43042068" w14:textId="7934212E" w:rsidR="00D028AF" w:rsidRDefault="00660110"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5b)</w:t>
            </w:r>
          </w:p>
        </w:tc>
        <w:tc>
          <w:tcPr>
            <w:tcW w:w="10317" w:type="dxa"/>
          </w:tcPr>
          <w:p w14:paraId="74B64978" w14:textId="5F492F14" w:rsidR="009A2A43" w:rsidRDefault="009A2A43" w:rsidP="009A2A43">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2785664" behindDoc="1" locked="0" layoutInCell="1" allowOverlap="1" wp14:anchorId="53D5A597" wp14:editId="41640F5B">
                  <wp:simplePos x="0" y="0"/>
                  <wp:positionH relativeFrom="column">
                    <wp:posOffset>-43815</wp:posOffset>
                  </wp:positionH>
                  <wp:positionV relativeFrom="paragraph">
                    <wp:posOffset>17145</wp:posOffset>
                  </wp:positionV>
                  <wp:extent cx="2172970" cy="3038475"/>
                  <wp:effectExtent l="0" t="0" r="0" b="9525"/>
                  <wp:wrapSquare wrapText="bothSides"/>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b="3580"/>
                          <a:stretch/>
                        </pic:blipFill>
                        <pic:spPr bwMode="auto">
                          <a:xfrm>
                            <a:off x="0" y="0"/>
                            <a:ext cx="2172970"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Metro framework has 14 avaiable styles with a default, the default style is blue, so therefore 13 colours instead of 14. Each colour corresponds with a number. I will be using this number tags for each colour to change the style colours.</w:t>
            </w:r>
          </w:p>
          <w:p w14:paraId="358281D5" w14:textId="77777777" w:rsidR="009A2A43" w:rsidRDefault="009A2A43" w:rsidP="009A2A43">
            <w:pPr>
              <w:cnfStyle w:val="000000000000" w:firstRow="0" w:lastRow="0" w:firstColumn="0" w:lastColumn="0" w:oddVBand="0" w:evenVBand="0" w:oddHBand="0" w:evenHBand="0" w:firstRowFirstColumn="0" w:firstRowLastColumn="0" w:lastRowFirstColumn="0" w:lastRowLastColumn="0"/>
            </w:pPr>
            <w:r>
              <w:object w:dxaOrig="11760" w:dyaOrig="5475" w14:anchorId="6B555632">
                <v:shape id="_x0000_i1037" type="#_x0000_t75" style="width:435.1pt;height:203.1pt" o:ole="">
                  <v:imagedata r:id="rId115" o:title=""/>
                </v:shape>
                <o:OLEObject Type="Embed" ProgID="PBrush" ShapeID="_x0000_i1037" DrawAspect="Content" ObjectID="_1548226664" r:id="rId116"/>
              </w:object>
            </w:r>
          </w:p>
          <w:p w14:paraId="4B687578" w14:textId="77777777" w:rsidR="0070267D" w:rsidRDefault="009A2A43" w:rsidP="009A2A43">
            <w:pPr>
              <w:cnfStyle w:val="000000000000" w:firstRow="0" w:lastRow="0" w:firstColumn="0" w:lastColumn="0" w:oddVBand="0" w:evenVBand="0" w:oddHBand="0" w:evenHBand="0" w:firstRowFirstColumn="0" w:firstRowLastColumn="0" w:lastRowFirstColumn="0" w:lastRowLastColumn="0"/>
            </w:pPr>
            <w:r>
              <w:t>When the Login Form loads, it will create metrotiles(buttons), they will have size of 30,30 and will have a tag value of “i”, since there is 14 colours, it will loop 14 times and assign each button a tag number and creates a click function for each button. At the end of the for loop, it would have made 14 buttons  which have different styles</w:t>
            </w:r>
            <w:r w:rsidR="00D363C1">
              <w:t xml:space="preserve"> colours and their event click handler is called “ _tile_Click”,  which is used to set the metrostyle of a form into the style of the MetroTile(button) clicked. </w:t>
            </w:r>
          </w:p>
          <w:p w14:paraId="4515B583" w14:textId="362E3DD8" w:rsidR="009A2A43" w:rsidRDefault="00D363C1" w:rsidP="009A2A43">
            <w:pPr>
              <w:cnfStyle w:val="000000000000" w:firstRow="0" w:lastRow="0" w:firstColumn="0" w:lastColumn="0" w:oddVBand="0" w:evenVBand="0" w:oddHBand="0" w:evenHBand="0" w:firstRowFirstColumn="0" w:firstRowLastColumn="0" w:lastRowFirstColumn="0" w:lastRowLastColumn="0"/>
            </w:pPr>
            <w:r>
              <w:t>At start/default, the style is</w:t>
            </w:r>
            <w:r w:rsidR="009A2A43">
              <w:t xml:space="preserve"> </w:t>
            </w:r>
            <w:r>
              <w:t>blue shown in the pop up.</w:t>
            </w:r>
            <w:r w:rsidR="0070267D">
              <w:t xml:space="preserve"> As shown in the highlighted code above (msmLogin) , the default(when the programloads each time) is blue, however when you clicked a metrotile which has a tag and colour set to it, it would change the style colour of msmLogin.Style to the tag. In example 5c), Orange metrotile is clicked, orange as a tag number of 8 as shown in the list of colours and number above. This causes the style of the form to change to orange. </w:t>
            </w:r>
            <w:r>
              <w:t>As shown in 5c)</w:t>
            </w:r>
          </w:p>
          <w:p w14:paraId="24188CD2" w14:textId="77777777" w:rsidR="00D363C1" w:rsidRDefault="00D363C1" w:rsidP="009A2A43">
            <w:pPr>
              <w:cnfStyle w:val="000000000000" w:firstRow="0" w:lastRow="0" w:firstColumn="0" w:lastColumn="0" w:oddVBand="0" w:evenVBand="0" w:oddHBand="0" w:evenHBand="0" w:firstRowFirstColumn="0" w:firstRowLastColumn="0" w:lastRowFirstColumn="0" w:lastRowLastColumn="0"/>
            </w:pPr>
          </w:p>
          <w:p w14:paraId="74257144" w14:textId="77777777" w:rsidR="00D363C1" w:rsidRDefault="00D363C1" w:rsidP="009A2A43">
            <w:pPr>
              <w:cnfStyle w:val="000000000000" w:firstRow="0" w:lastRow="0" w:firstColumn="0" w:lastColumn="0" w:oddVBand="0" w:evenVBand="0" w:oddHBand="0" w:evenHBand="0" w:firstRowFirstColumn="0" w:firstRowLastColumn="0" w:lastRowFirstColumn="0" w:lastRowLastColumn="0"/>
            </w:pPr>
            <w:r>
              <w:t xml:space="preserve">To change themes, </w:t>
            </w:r>
          </w:p>
          <w:p w14:paraId="5B7744CC" w14:textId="1F941014" w:rsidR="00D363C1" w:rsidRDefault="00D363C1" w:rsidP="009A2A43">
            <w:pPr>
              <w:cnfStyle w:val="000000000000" w:firstRow="0" w:lastRow="0" w:firstColumn="0" w:lastColumn="0" w:oddVBand="0" w:evenVBand="0" w:oddHBand="0" w:evenHBand="0" w:firstRowFirstColumn="0" w:firstRowLastColumn="0" w:lastRowFirstColumn="0" w:lastRowLastColumn="0"/>
            </w:pPr>
            <w:r>
              <w:object w:dxaOrig="9420" w:dyaOrig="1995" w14:anchorId="3A5EB5A8">
                <v:shape id="_x0000_i1038" type="#_x0000_t75" style="width:390.95pt;height:83pt" o:ole="">
                  <v:imagedata r:id="rId117" o:title=""/>
                </v:shape>
                <o:OLEObject Type="Embed" ProgID="PBrush" ShapeID="_x0000_i1038" DrawAspect="Content" ObjectID="_1548226665" r:id="rId118"/>
              </w:object>
            </w:r>
          </w:p>
          <w:p w14:paraId="397964F8" w14:textId="68049062" w:rsidR="009A2A43" w:rsidRDefault="00D363C1" w:rsidP="009A2A43">
            <w:pPr>
              <w:cnfStyle w:val="000000000000" w:firstRow="0" w:lastRow="0" w:firstColumn="0" w:lastColumn="0" w:oddVBand="0" w:evenVBand="0" w:oddHBand="0" w:evenHBand="0" w:firstRowFirstColumn="0" w:firstRowLastColumn="0" w:lastRowFirstColumn="0" w:lastRowLastColumn="0"/>
            </w:pPr>
            <w:r>
              <w:lastRenderedPageBreak/>
              <w:t xml:space="preserve">User will either check a white or dark radio button and then check the theme. In the 5c) example. Black radiobutton was checked, which turned the the white them into the dark theme, as shown during run time. </w:t>
            </w:r>
            <w:r>
              <w:rPr>
                <w:noProof/>
                <w:lang w:eastAsia="en-GB"/>
              </w:rPr>
              <w:drawing>
                <wp:inline distT="0" distB="0" distL="0" distR="0" wp14:anchorId="1223F4CB" wp14:editId="0872C686">
                  <wp:extent cx="6414135" cy="4149725"/>
                  <wp:effectExtent l="0" t="0" r="5715" b="3175"/>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14135" cy="4149725"/>
                          </a:xfrm>
                          <a:prstGeom prst="rect">
                            <a:avLst/>
                          </a:prstGeom>
                        </pic:spPr>
                      </pic:pic>
                    </a:graphicData>
                  </a:graphic>
                </wp:inline>
              </w:drawing>
            </w:r>
          </w:p>
          <w:p w14:paraId="105C1D7C" w14:textId="75C7EFB3" w:rsidR="00D028AF" w:rsidRDefault="00D363C1" w:rsidP="00D363C1">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The screenshot shown all the metrotiles on the side with all their different style colours available.</w:t>
            </w:r>
          </w:p>
        </w:tc>
      </w:tr>
      <w:tr w:rsidR="008A0964" w14:paraId="6D0788E5"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928B97D" w14:textId="09973322" w:rsidR="00D028AF" w:rsidRDefault="00D028AF" w:rsidP="00D028AF"/>
        </w:tc>
        <w:tc>
          <w:tcPr>
            <w:tcW w:w="567" w:type="dxa"/>
          </w:tcPr>
          <w:p w14:paraId="4A60B738" w14:textId="7F290AC4" w:rsidR="00D028AF" w:rsidRDefault="00660110"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5c)</w:t>
            </w:r>
          </w:p>
        </w:tc>
        <w:tc>
          <w:tcPr>
            <w:tcW w:w="10317" w:type="dxa"/>
          </w:tcPr>
          <w:p w14:paraId="2317504A" w14:textId="05734B5B" w:rsidR="00D028AF" w:rsidRDefault="00E627A2" w:rsidP="00D028AF">
            <w:pPr>
              <w:cnfStyle w:val="000000100000" w:firstRow="0" w:lastRow="0" w:firstColumn="0" w:lastColumn="0" w:oddVBand="0" w:evenVBand="0" w:oddHBand="1" w:evenHBand="0" w:firstRowFirstColumn="0" w:firstRowLastColumn="0" w:lastRowFirstColumn="0" w:lastRowLastColumn="0"/>
            </w:pPr>
            <w:r>
              <w:object w:dxaOrig="13905" w:dyaOrig="9000" w14:anchorId="2BF9BA33">
                <v:shape id="_x0000_i1039" type="#_x0000_t75" style="width:494.3pt;height:320.4pt" o:ole="">
                  <v:imagedata r:id="rId120" o:title=""/>
                </v:shape>
                <o:OLEObject Type="Embed" ProgID="PBrush" ShapeID="_x0000_i1039" DrawAspect="Content" ObjectID="_1548226666" r:id="rId121"/>
              </w:object>
            </w:r>
          </w:p>
          <w:p w14:paraId="506FE539" w14:textId="62355979" w:rsidR="00E627A2" w:rsidRDefault="0070267D" w:rsidP="00D028AF">
            <w:pPr>
              <w:cnfStyle w:val="000000100000" w:firstRow="0" w:lastRow="0" w:firstColumn="0" w:lastColumn="0" w:oddVBand="0" w:evenVBand="0" w:oddHBand="1" w:evenHBand="0" w:firstRowFirstColumn="0" w:firstRowLastColumn="0" w:lastRowFirstColumn="0" w:lastRowLastColumn="0"/>
            </w:pPr>
            <w:r>
              <w:lastRenderedPageBreak/>
              <w:t>Explained in 5b)</w:t>
            </w:r>
          </w:p>
          <w:p w14:paraId="7B61ABC4" w14:textId="06EFC37C" w:rsidR="00E627A2" w:rsidRDefault="00E627A2" w:rsidP="00D028AF">
            <w:pPr>
              <w:cnfStyle w:val="000000100000" w:firstRow="0" w:lastRow="0" w:firstColumn="0" w:lastColumn="0" w:oddVBand="0" w:evenVBand="0" w:oddHBand="1" w:evenHBand="0" w:firstRowFirstColumn="0" w:firstRowLastColumn="0" w:lastRowFirstColumn="0" w:lastRowLastColumn="0"/>
              <w:rPr>
                <w:noProof/>
                <w:lang w:eastAsia="en-GB"/>
              </w:rPr>
            </w:pPr>
          </w:p>
        </w:tc>
      </w:tr>
      <w:tr w:rsidR="008A0964" w14:paraId="79D6DB5B"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551B9B6C" w14:textId="77777777" w:rsidR="00D028AF" w:rsidRDefault="00D028AF" w:rsidP="00D028AF"/>
        </w:tc>
        <w:tc>
          <w:tcPr>
            <w:tcW w:w="567" w:type="dxa"/>
          </w:tcPr>
          <w:p w14:paraId="1F265D2C" w14:textId="79BAA225" w:rsidR="00D028AF" w:rsidRDefault="00660110"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5d)</w:t>
            </w:r>
          </w:p>
        </w:tc>
        <w:tc>
          <w:tcPr>
            <w:tcW w:w="10317" w:type="dxa"/>
          </w:tcPr>
          <w:p w14:paraId="3A776129" w14:textId="19F8A70E" w:rsidR="00D028AF" w:rsidRDefault="005C7747" w:rsidP="00D028AF">
            <w:pPr>
              <w:cnfStyle w:val="000000000000" w:firstRow="0" w:lastRow="0" w:firstColumn="0" w:lastColumn="0" w:oddVBand="0" w:evenVBand="0" w:oddHBand="0" w:evenHBand="0" w:firstRowFirstColumn="0" w:firstRowLastColumn="0" w:lastRowFirstColumn="0" w:lastRowLastColumn="0"/>
            </w:pPr>
            <w:r>
              <w:object w:dxaOrig="13950" w:dyaOrig="9045" w14:anchorId="75400F87">
                <v:shape id="_x0000_i1040" type="#_x0000_t75" style="width:475pt;height:309.8pt" o:ole="">
                  <v:imagedata r:id="rId122" o:title=""/>
                </v:shape>
                <o:OLEObject Type="Embed" ProgID="PBrush" ShapeID="_x0000_i1040" DrawAspect="Content" ObjectID="_1548226667" r:id="rId123"/>
              </w:object>
            </w:r>
          </w:p>
          <w:p w14:paraId="02B360FC" w14:textId="0891EC65" w:rsidR="00660110" w:rsidRDefault="00B41A1B" w:rsidP="00D028AF">
            <w:pPr>
              <w:cnfStyle w:val="000000000000" w:firstRow="0" w:lastRow="0" w:firstColumn="0" w:lastColumn="0" w:oddVBand="0" w:evenVBand="0" w:oddHBand="0" w:evenHBand="0" w:firstRowFirstColumn="0" w:firstRowLastColumn="0" w:lastRowFirstColumn="0" w:lastRowLastColumn="0"/>
            </w:pPr>
            <w:r>
              <w:t>For the user to be able to use the email function, they are required to provide the system with the email details, client, port and their login details to be able to email from the program. In this example, I filled in the fields and clicked the “Test and Save” button.</w:t>
            </w:r>
          </w:p>
          <w:p w14:paraId="0981FC7F" w14:textId="5E6177DC" w:rsidR="00B41A1B" w:rsidRDefault="00B41A1B" w:rsidP="00D028AF">
            <w:pPr>
              <w:cnfStyle w:val="000000000000" w:firstRow="0" w:lastRow="0" w:firstColumn="0" w:lastColumn="0" w:oddVBand="0" w:evenVBand="0" w:oddHBand="0" w:evenHBand="0" w:firstRowFirstColumn="0" w:firstRowLastColumn="0" w:lastRowFirstColumn="0" w:lastRowLastColumn="0"/>
            </w:pPr>
            <w:r>
              <w:object w:dxaOrig="14520" w:dyaOrig="4815" w14:anchorId="468E5BB8">
                <v:shape id="_x0000_i1041" type="#_x0000_t75" style="width:504.55pt;height:167.3pt" o:ole="">
                  <v:imagedata r:id="rId124" o:title=""/>
                </v:shape>
                <o:OLEObject Type="Embed" ProgID="PBrush" ShapeID="_x0000_i1041" DrawAspect="Content" ObjectID="_1548226668" r:id="rId125"/>
              </w:object>
            </w:r>
          </w:p>
          <w:p w14:paraId="5C402C4E" w14:textId="3DED76E8" w:rsidR="00B41A1B" w:rsidRDefault="00B41A1B" w:rsidP="00D028AF">
            <w:pPr>
              <w:cnfStyle w:val="000000000000" w:firstRow="0" w:lastRow="0" w:firstColumn="0" w:lastColumn="0" w:oddVBand="0" w:evenVBand="0" w:oddHBand="0" w:evenHBand="0" w:firstRowFirstColumn="0" w:firstRowLastColumn="0" w:lastRowFirstColumn="0" w:lastRowLastColumn="0"/>
            </w:pPr>
            <w:r>
              <w:t>Once “Test and Save” (btnEmailTest) button is clicked, it will firstly check for internet access, in this example, internet access is available. Therefore bb returns true, when hovered over durng run time, since internet is available. It would then save the email details to Variables(which stores global variables) and show a messagebox telling them that it has successfully saved their details. Message box is shown below.</w:t>
            </w:r>
          </w:p>
          <w:p w14:paraId="2BE9AA14" w14:textId="01521F7B" w:rsidR="00E627A2" w:rsidRDefault="00E627A2" w:rsidP="00D028AF">
            <w:pPr>
              <w:cnfStyle w:val="000000000000" w:firstRow="0" w:lastRow="0" w:firstColumn="0" w:lastColumn="0" w:oddVBand="0" w:evenVBand="0" w:oddHBand="0" w:evenHBand="0" w:firstRowFirstColumn="0" w:firstRowLastColumn="0" w:lastRowFirstColumn="0" w:lastRowLastColumn="0"/>
            </w:pPr>
          </w:p>
          <w:p w14:paraId="1DD119C8" w14:textId="4976C609" w:rsidR="00660110" w:rsidRDefault="00660110" w:rsidP="00D36D7D">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6127E1E8" wp14:editId="5498BBC6">
                  <wp:extent cx="6096000" cy="3956376"/>
                  <wp:effectExtent l="0" t="0" r="0" b="635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16239" cy="3969511"/>
                          </a:xfrm>
                          <a:prstGeom prst="rect">
                            <a:avLst/>
                          </a:prstGeom>
                        </pic:spPr>
                      </pic:pic>
                    </a:graphicData>
                  </a:graphic>
                </wp:inline>
              </w:drawing>
            </w:r>
          </w:p>
        </w:tc>
      </w:tr>
      <w:tr w:rsidR="008A0964" w14:paraId="75831C9A"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2AA19C2" w14:textId="5AC03986" w:rsidR="00D028AF" w:rsidRDefault="00D028AF" w:rsidP="00D028AF"/>
        </w:tc>
        <w:tc>
          <w:tcPr>
            <w:tcW w:w="567" w:type="dxa"/>
          </w:tcPr>
          <w:p w14:paraId="12AB104E" w14:textId="0CAA2640" w:rsidR="00D028AF" w:rsidRDefault="00660110"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5e)</w:t>
            </w:r>
          </w:p>
        </w:tc>
        <w:tc>
          <w:tcPr>
            <w:tcW w:w="10317" w:type="dxa"/>
          </w:tcPr>
          <w:p w14:paraId="1DB023B2" w14:textId="069B1C4A" w:rsidR="00D028AF" w:rsidRDefault="00B41A1B" w:rsidP="00D028AF">
            <w:pPr>
              <w:cnfStyle w:val="000000100000" w:firstRow="0" w:lastRow="0" w:firstColumn="0" w:lastColumn="0" w:oddVBand="0" w:evenVBand="0" w:oddHBand="1" w:evenHBand="0" w:firstRowFirstColumn="0" w:firstRowLastColumn="0" w:lastRowFirstColumn="0" w:lastRowLastColumn="0"/>
            </w:pPr>
            <w:r>
              <w:object w:dxaOrig="14535" w:dyaOrig="2625" w14:anchorId="1A9CA60E">
                <v:shape id="_x0000_i1042" type="#_x0000_t75" style="width:504.35pt;height:91.1pt" o:ole="">
                  <v:imagedata r:id="rId127" o:title=""/>
                </v:shape>
                <o:OLEObject Type="Embed" ProgID="PBrush" ShapeID="_x0000_i1042" DrawAspect="Content" ObjectID="_1548226669" r:id="rId128"/>
              </w:object>
            </w:r>
          </w:p>
          <w:p w14:paraId="0798F503" w14:textId="4562CFE2" w:rsidR="00B41A1B" w:rsidRDefault="00B41A1B" w:rsidP="00D028A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 xml:space="preserve">Once btnLogin is clicked, at login. To check that the Employee Username exists, we run a select query for the encrypted hashed-salted password of that employee and save it in encryptedPassword. If encryptedPassword is equal to null , it would mean that the Select Query has found no employee with that Username therefore returns null. As shown in this example, I entered an username which isn’t stored in the system and has returned null. This causes the messagebox to appear as shown below. </w:t>
            </w:r>
          </w:p>
          <w:p w14:paraId="479D383B" w14:textId="56FF48E7" w:rsidR="00157BD5" w:rsidRDefault="00157BD5" w:rsidP="00D028A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054BE0F8" wp14:editId="43C88658">
                  <wp:extent cx="5954568" cy="3847606"/>
                  <wp:effectExtent l="0" t="0" r="8255"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3861" cy="3860072"/>
                          </a:xfrm>
                          <a:prstGeom prst="rect">
                            <a:avLst/>
                          </a:prstGeom>
                        </pic:spPr>
                      </pic:pic>
                    </a:graphicData>
                  </a:graphic>
                </wp:inline>
              </w:drawing>
            </w:r>
          </w:p>
        </w:tc>
      </w:tr>
      <w:tr w:rsidR="008A0964" w14:paraId="5E7D8D33"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48D89CFF" w14:textId="77777777" w:rsidR="00D028AF" w:rsidRDefault="00D028AF" w:rsidP="00D028AF"/>
        </w:tc>
        <w:tc>
          <w:tcPr>
            <w:tcW w:w="567" w:type="dxa"/>
          </w:tcPr>
          <w:p w14:paraId="390BCD1A" w14:textId="3235C4C4" w:rsidR="00D028AF" w:rsidRDefault="00660110"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5f)</w:t>
            </w:r>
          </w:p>
        </w:tc>
        <w:tc>
          <w:tcPr>
            <w:tcW w:w="10317" w:type="dxa"/>
          </w:tcPr>
          <w:p w14:paraId="53483342" w14:textId="33103440" w:rsidR="00D028AF" w:rsidRDefault="00157BD5" w:rsidP="00D028AF">
            <w:pPr>
              <w:cnfStyle w:val="000000000000" w:firstRow="0" w:lastRow="0" w:firstColumn="0" w:lastColumn="0" w:oddVBand="0" w:evenVBand="0" w:oddHBand="0" w:evenHBand="0" w:firstRowFirstColumn="0" w:firstRowLastColumn="0" w:lastRowFirstColumn="0" w:lastRowLastColumn="0"/>
            </w:pPr>
            <w:r>
              <w:object w:dxaOrig="14625" w:dyaOrig="10845" w14:anchorId="2EF3DF23">
                <v:shape id="_x0000_i1043" type="#_x0000_t75" style="width:503.1pt;height:372.55pt" o:ole="">
                  <v:imagedata r:id="rId130" o:title=""/>
                </v:shape>
                <o:OLEObject Type="Embed" ProgID="PBrush" ShapeID="_x0000_i1043" DrawAspect="Content" ObjectID="_1548226670" r:id="rId131"/>
              </w:object>
            </w:r>
          </w:p>
          <w:p w14:paraId="42CA2C2D" w14:textId="77777777" w:rsidR="00B41A1B" w:rsidRDefault="00B41A1B" w:rsidP="00D028AF">
            <w:pPr>
              <w:cnfStyle w:val="000000000000" w:firstRow="0" w:lastRow="0" w:firstColumn="0" w:lastColumn="0" w:oddVBand="0" w:evenVBand="0" w:oddHBand="0" w:evenHBand="0" w:firstRowFirstColumn="0" w:firstRowLastColumn="0" w:lastRowFirstColumn="0" w:lastRowLastColumn="0"/>
            </w:pPr>
            <w:r>
              <w:lastRenderedPageBreak/>
              <w:t>Similar to 5e), in this runtime, I provided an Employee username that actually exists, so therefore encryptedpassword doesn’t return null, but returns the encrypted password as shown in the image.</w:t>
            </w:r>
          </w:p>
          <w:p w14:paraId="7ACDD954" w14:textId="29766C9F" w:rsidR="00B41A1B" w:rsidRDefault="00B41A1B" w:rsidP="00D028AF">
            <w:pPr>
              <w:cnfStyle w:val="000000000000" w:firstRow="0" w:lastRow="0" w:firstColumn="0" w:lastColumn="0" w:oddVBand="0" w:evenVBand="0" w:oddHBand="0" w:evenHBand="0" w:firstRowFirstColumn="0" w:firstRowLastColumn="0" w:lastRowFirstColumn="0" w:lastRowLastColumn="0"/>
            </w:pPr>
            <w:r>
              <w:t>This means the Username inputted is correct, the next lines check that the entered password is correct. It gets the user input and compares with the encrypted password using the Hashing class. (</w:t>
            </w:r>
            <w:r w:rsidR="002D74D8">
              <w:t>It</w:t>
            </w:r>
            <w:r>
              <w:t xml:space="preserve"> encrypts the input password of the user (txtPassword.Text) and check if it returns encrypted). Boolean match is used for this example to show whethere if the inputted password matches the password stored for the employee.</w:t>
            </w:r>
          </w:p>
          <w:p w14:paraId="358A1671" w14:textId="0AF0F045" w:rsidR="00B41A1B" w:rsidRDefault="00B41A1B" w:rsidP="00D028AF">
            <w:pPr>
              <w:cnfStyle w:val="000000000000" w:firstRow="0" w:lastRow="0" w:firstColumn="0" w:lastColumn="0" w:oddVBand="0" w:evenVBand="0" w:oddHBand="0" w:evenHBand="0" w:firstRowFirstColumn="0" w:firstRowLastColumn="0" w:lastRowFirstColumn="0" w:lastRowLastColumn="0"/>
              <w:rPr>
                <w:noProof/>
                <w:lang w:eastAsia="en-GB"/>
              </w:rPr>
            </w:pPr>
            <w:r>
              <w:t xml:space="preserve">I provided an incorrect password for this example, so matching has returned false when hovered during run time, thus causing the messagebox shown below to appear. </w:t>
            </w:r>
          </w:p>
          <w:p w14:paraId="13E35095" w14:textId="625E1A69" w:rsidR="00157BD5" w:rsidRDefault="00157BD5" w:rsidP="00D028AF">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4F282B46" wp14:editId="0B4F40AE">
                  <wp:extent cx="5783283" cy="3713954"/>
                  <wp:effectExtent l="0" t="0" r="8255" b="127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176"/>
                          <a:stretch/>
                        </pic:blipFill>
                        <pic:spPr bwMode="auto">
                          <a:xfrm>
                            <a:off x="0" y="0"/>
                            <a:ext cx="5817221" cy="3735749"/>
                          </a:xfrm>
                          <a:prstGeom prst="rect">
                            <a:avLst/>
                          </a:prstGeom>
                          <a:ln>
                            <a:noFill/>
                          </a:ln>
                          <a:extLst>
                            <a:ext uri="{53640926-AAD7-44D8-BBD7-CCE9431645EC}">
                              <a14:shadowObscured xmlns:a14="http://schemas.microsoft.com/office/drawing/2010/main"/>
                            </a:ext>
                          </a:extLst>
                        </pic:spPr>
                      </pic:pic>
                    </a:graphicData>
                  </a:graphic>
                </wp:inline>
              </w:drawing>
            </w:r>
          </w:p>
          <w:p w14:paraId="3F31C9C2" w14:textId="7415E194" w:rsidR="002D74D8" w:rsidRDefault="002D74D8" w:rsidP="00D028AF">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Else if match is true</w:t>
            </w:r>
          </w:p>
          <w:p w14:paraId="112C1182" w14:textId="77777777" w:rsidR="00157BD5" w:rsidRDefault="002D74D8" w:rsidP="004B68C2">
            <w:pPr>
              <w:cnfStyle w:val="000000000000" w:firstRow="0" w:lastRow="0" w:firstColumn="0" w:lastColumn="0" w:oddVBand="0" w:evenVBand="0" w:oddHBand="0" w:evenHBand="0" w:firstRowFirstColumn="0" w:firstRowLastColumn="0" w:lastRowFirstColumn="0" w:lastRowLastColumn="0"/>
            </w:pPr>
            <w:r>
              <w:object w:dxaOrig="16530" w:dyaOrig="8190" w14:anchorId="5E0A8564">
                <v:shape id="_x0000_i1044" type="#_x0000_t75" style="width:624.85pt;height:310.4pt" o:ole="">
                  <v:imagedata r:id="rId133" o:title=""/>
                </v:shape>
                <o:OLEObject Type="Embed" ProgID="PBrush" ShapeID="_x0000_i1044" DrawAspect="Content" ObjectID="_1548226671" r:id="rId134"/>
              </w:object>
            </w:r>
            <w:r>
              <w:t>In this run time, I provided a existing Username and correct password so match returns true as shown. If Match is true, it will do a Select Query to recheck that the there is an Employee with that Password as return a Boolean to Employee Login. Employee Login returns true at run time as the details are all correct, it would then also run more Select Query which are used to get details of the Employee stored, for example their ID ( EmployeeID)</w:t>
            </w:r>
            <w:r w:rsidR="004B68C2">
              <w:t>, in this example, the employee logged in has the ID of “1” and saves these details along with their Username and FullName to Variables(which stores the global variables). These are required in the system as e.g. when employee is deleteing; we need their ID to confirm if their administrator, when creating receipts, the employee ID is required and Username to link the receipt to employee. Having these details saved, shows us who is currently logged in.</w:t>
            </w:r>
          </w:p>
          <w:p w14:paraId="14C82D46" w14:textId="6E350B58" w:rsidR="004B68C2" w:rsidRDefault="004B68C2" w:rsidP="004B68C2">
            <w:pPr>
              <w:cnfStyle w:val="000000000000" w:firstRow="0" w:lastRow="0" w:firstColumn="0" w:lastColumn="0" w:oddVBand="0" w:evenVBand="0" w:oddHBand="0" w:evenHBand="0" w:firstRowFirstColumn="0" w:firstRowLastColumn="0" w:lastRowFirstColumn="0" w:lastRowLastColumn="0"/>
              <w:rPr>
                <w:noProof/>
                <w:lang w:eastAsia="en-GB"/>
              </w:rPr>
            </w:pPr>
            <w:r>
              <w:t xml:space="preserve">After it has saved these details, it would create a new instance of Main Form and pass the theme (light) and style (blue) to it so that it would have a light theme and blue style. This is how forms and usercontrols have the same theme and style since we are passing the theme and style around when making them </w:t>
            </w:r>
            <w:r w:rsidR="00822B48">
              <w:t>appear (creating</w:t>
            </w:r>
            <w:r>
              <w:t xml:space="preserve"> new instances). Then the login form will “this.hide”, which hides the form and OpenMainForm.ShowDialog() shows the main form which Login form is out of view. 6a) shows the Main Form after the code has been run.</w:t>
            </w:r>
          </w:p>
        </w:tc>
      </w:tr>
      <w:tr w:rsidR="008A0964" w14:paraId="5BF34157"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19ED544" w14:textId="0D8BC1CC" w:rsidR="00D028AF" w:rsidRDefault="00D028AF" w:rsidP="00D028AF"/>
        </w:tc>
        <w:tc>
          <w:tcPr>
            <w:tcW w:w="567" w:type="dxa"/>
          </w:tcPr>
          <w:p w14:paraId="15684F39" w14:textId="7E1A7796" w:rsidR="00D028AF" w:rsidRDefault="00D36D7D"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5g)</w:t>
            </w:r>
          </w:p>
        </w:tc>
        <w:tc>
          <w:tcPr>
            <w:tcW w:w="10317" w:type="dxa"/>
          </w:tcPr>
          <w:p w14:paraId="5DB3F60D" w14:textId="77777777" w:rsidR="00D028AF" w:rsidRDefault="00D028AF" w:rsidP="00D028AF">
            <w:pPr>
              <w:cnfStyle w:val="000000100000" w:firstRow="0" w:lastRow="0" w:firstColumn="0" w:lastColumn="0" w:oddVBand="0" w:evenVBand="0" w:oddHBand="1" w:evenHBand="0" w:firstRowFirstColumn="0" w:firstRowLastColumn="0" w:lastRowFirstColumn="0" w:lastRowLastColumn="0"/>
              <w:rPr>
                <w:noProof/>
                <w:lang w:eastAsia="en-GB"/>
              </w:rPr>
            </w:pPr>
          </w:p>
        </w:tc>
      </w:tr>
      <w:tr w:rsidR="008A0964" w14:paraId="00F9BE70"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E1E80AC" w14:textId="7DB165E0" w:rsidR="00D028AF" w:rsidRDefault="00FA0539" w:rsidP="00D028AF">
            <w:r>
              <w:t>6</w:t>
            </w:r>
          </w:p>
        </w:tc>
        <w:tc>
          <w:tcPr>
            <w:tcW w:w="567" w:type="dxa"/>
          </w:tcPr>
          <w:p w14:paraId="133B06B3" w14:textId="77777777" w:rsidR="00D028AF" w:rsidRDefault="00D028AF" w:rsidP="00D028AF">
            <w:pPr>
              <w:cnfStyle w:val="000000000000" w:firstRow="0" w:lastRow="0" w:firstColumn="0" w:lastColumn="0" w:oddVBand="0" w:evenVBand="0" w:oddHBand="0" w:evenHBand="0" w:firstRowFirstColumn="0" w:firstRowLastColumn="0" w:lastRowFirstColumn="0" w:lastRowLastColumn="0"/>
              <w:rPr>
                <w:sz w:val="18"/>
                <w:szCs w:val="18"/>
              </w:rPr>
            </w:pPr>
          </w:p>
        </w:tc>
        <w:tc>
          <w:tcPr>
            <w:tcW w:w="10317" w:type="dxa"/>
          </w:tcPr>
          <w:p w14:paraId="5A7CCE0D" w14:textId="77777777" w:rsidR="00D028AF" w:rsidRDefault="00D028AF" w:rsidP="00D028AF">
            <w:pPr>
              <w:cnfStyle w:val="000000000000" w:firstRow="0" w:lastRow="0" w:firstColumn="0" w:lastColumn="0" w:oddVBand="0" w:evenVBand="0" w:oddHBand="0" w:evenHBand="0" w:firstRowFirstColumn="0" w:firstRowLastColumn="0" w:lastRowFirstColumn="0" w:lastRowLastColumn="0"/>
              <w:rPr>
                <w:noProof/>
                <w:lang w:eastAsia="en-GB"/>
              </w:rPr>
            </w:pPr>
          </w:p>
        </w:tc>
      </w:tr>
      <w:tr w:rsidR="008A0964" w14:paraId="52C61395"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hideMark/>
          </w:tcPr>
          <w:p w14:paraId="0958767D" w14:textId="65D1EBEE" w:rsidR="00D028AF" w:rsidRDefault="00FA0539" w:rsidP="00D028AF">
            <w:r>
              <w:lastRenderedPageBreak/>
              <w:t>7</w:t>
            </w:r>
          </w:p>
        </w:tc>
        <w:tc>
          <w:tcPr>
            <w:tcW w:w="567" w:type="dxa"/>
            <w:hideMark/>
          </w:tcPr>
          <w:p w14:paraId="21C64505" w14:textId="72A35B7E" w:rsidR="00D028AF" w:rsidRDefault="00FA0539"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r w:rsidR="00D028AF">
              <w:rPr>
                <w:sz w:val="18"/>
                <w:szCs w:val="18"/>
              </w:rPr>
              <w:t>a)</w:t>
            </w:r>
          </w:p>
        </w:tc>
        <w:tc>
          <w:tcPr>
            <w:tcW w:w="10317" w:type="dxa"/>
            <w:hideMark/>
          </w:tcPr>
          <w:p w14:paraId="46084C23" w14:textId="77777777" w:rsidR="00D028AF" w:rsidRDefault="00FA0539" w:rsidP="00D028A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9374068" wp14:editId="4B6E94D9">
                  <wp:extent cx="6234430" cy="392430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142"/>
                          <a:stretch/>
                        </pic:blipFill>
                        <pic:spPr bwMode="auto">
                          <a:xfrm>
                            <a:off x="0" y="0"/>
                            <a:ext cx="6234430" cy="3924300"/>
                          </a:xfrm>
                          <a:prstGeom prst="rect">
                            <a:avLst/>
                          </a:prstGeom>
                          <a:ln>
                            <a:noFill/>
                          </a:ln>
                          <a:extLst>
                            <a:ext uri="{53640926-AAD7-44D8-BBD7-CCE9431645EC}">
                              <a14:shadowObscured xmlns:a14="http://schemas.microsoft.com/office/drawing/2010/main"/>
                            </a:ext>
                          </a:extLst>
                        </pic:spPr>
                      </pic:pic>
                    </a:graphicData>
                  </a:graphic>
                </wp:inline>
              </w:drawing>
            </w:r>
          </w:p>
          <w:p w14:paraId="4E529FB7" w14:textId="1B96A7D5" w:rsidR="00FA0539" w:rsidRDefault="00FA0539" w:rsidP="00FA0539">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Customer UC is swiping into view, infront of the components of the Main Form. Arrow shows the direction. You can also see the list of the customer already has been done quickly while its swipping into view.</w:t>
            </w:r>
          </w:p>
        </w:tc>
      </w:tr>
      <w:tr w:rsidR="00FA0539" w14:paraId="71152A31" w14:textId="77777777" w:rsidTr="003A1B0A">
        <w:trPr>
          <w:trHeight w:val="399"/>
        </w:trPr>
        <w:tc>
          <w:tcPr>
            <w:cnfStyle w:val="001000000000" w:firstRow="0" w:lastRow="0" w:firstColumn="1" w:lastColumn="0" w:oddVBand="0" w:evenVBand="0" w:oddHBand="0" w:evenHBand="0" w:firstRowFirstColumn="0" w:firstRowLastColumn="0" w:lastRowFirstColumn="0" w:lastRowLastColumn="0"/>
            <w:tcW w:w="421" w:type="dxa"/>
          </w:tcPr>
          <w:p w14:paraId="13EA2EBF" w14:textId="7FF9E7C2" w:rsidR="00D028AF" w:rsidRDefault="00D028AF" w:rsidP="00D028AF"/>
        </w:tc>
        <w:tc>
          <w:tcPr>
            <w:tcW w:w="567" w:type="dxa"/>
            <w:hideMark/>
          </w:tcPr>
          <w:p w14:paraId="1A101348" w14:textId="39AC4547" w:rsidR="00D028AF" w:rsidRDefault="00FA0539"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7b)</w:t>
            </w:r>
          </w:p>
        </w:tc>
        <w:tc>
          <w:tcPr>
            <w:tcW w:w="10317" w:type="dxa"/>
            <w:hideMark/>
          </w:tcPr>
          <w:p w14:paraId="62D1D865" w14:textId="5AC81600" w:rsidR="00157BD5" w:rsidRDefault="004B68C2" w:rsidP="00FA0539">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F6CB591" wp14:editId="687E7715">
                  <wp:extent cx="6234430" cy="3705225"/>
                  <wp:effectExtent l="0" t="0" r="0" b="952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7027"/>
                          <a:stretch/>
                        </pic:blipFill>
                        <pic:spPr bwMode="auto">
                          <a:xfrm>
                            <a:off x="0" y="0"/>
                            <a:ext cx="6234430" cy="3705225"/>
                          </a:xfrm>
                          <a:prstGeom prst="rect">
                            <a:avLst/>
                          </a:prstGeom>
                          <a:ln>
                            <a:noFill/>
                          </a:ln>
                          <a:extLst>
                            <a:ext uri="{53640926-AAD7-44D8-BBD7-CCE9431645EC}">
                              <a14:shadowObscured xmlns:a14="http://schemas.microsoft.com/office/drawing/2010/main"/>
                            </a:ext>
                          </a:extLst>
                        </pic:spPr>
                      </pic:pic>
                    </a:graphicData>
                  </a:graphic>
                </wp:inline>
              </w:drawing>
            </w:r>
            <w:r w:rsidR="00FA0539">
              <w:rPr>
                <w:noProof/>
                <w:lang w:eastAsia="en-GB"/>
              </w:rPr>
              <w:t>In this example, I selected an</w:t>
            </w:r>
            <w:r>
              <w:rPr>
                <w:noProof/>
                <w:lang w:eastAsia="en-GB"/>
              </w:rPr>
              <w:t xml:space="preserve"> Customer </w:t>
            </w:r>
            <w:r w:rsidR="00FA0539">
              <w:rPr>
                <w:noProof/>
                <w:lang w:eastAsia="en-GB"/>
              </w:rPr>
              <w:t>called Tyrion Lannister, it shows me his details on the right on the screen and any receipts made. Unlock button is used to make the textbox which has Tyrion Lannister’s details to become enabled so that Employee can change them and Modify them by clicking the Modify button.</w:t>
            </w:r>
          </w:p>
          <w:p w14:paraId="49723A1C" w14:textId="11654C8C" w:rsidR="00157BD5" w:rsidRDefault="004B68C2" w:rsidP="00FA0539">
            <w:pPr>
              <w:cnfStyle w:val="000000000000" w:firstRow="0" w:lastRow="0" w:firstColumn="0" w:lastColumn="0" w:oddVBand="0" w:evenVBand="0" w:oddHBand="0" w:evenHBand="0" w:firstRowFirstColumn="0" w:firstRowLastColumn="0" w:lastRowFirstColumn="0" w:lastRowLastColumn="0"/>
              <w:rPr>
                <w:noProof/>
                <w:lang w:eastAsia="en-GB"/>
              </w:rPr>
            </w:pPr>
            <w:r>
              <w:object w:dxaOrig="14970" w:dyaOrig="7515" w14:anchorId="753F74A4">
                <v:shape id="_x0000_i1045" type="#_x0000_t75" style="width:504.5pt;height:253.25pt" o:ole="">
                  <v:imagedata r:id="rId137" o:title=""/>
                </v:shape>
                <o:OLEObject Type="Embed" ProgID="PBrush" ShapeID="_x0000_i1045" DrawAspect="Content" ObjectID="_1548226672" r:id="rId138"/>
              </w:object>
            </w:r>
          </w:p>
          <w:p w14:paraId="75C065FA" w14:textId="5F50DBED" w:rsidR="00D028AF" w:rsidRDefault="00D028AF" w:rsidP="00FA0539">
            <w:pPr>
              <w:cnfStyle w:val="000000000000" w:firstRow="0" w:lastRow="0" w:firstColumn="0" w:lastColumn="0" w:oddVBand="0" w:evenVBand="0" w:oddHBand="0" w:evenHBand="0" w:firstRowFirstColumn="0" w:firstRowLastColumn="0" w:lastRowFirstColumn="0" w:lastRowLastColumn="0"/>
              <w:rPr>
                <w:noProof/>
                <w:lang w:eastAsia="en-GB"/>
              </w:rPr>
            </w:pPr>
          </w:p>
        </w:tc>
      </w:tr>
      <w:tr w:rsidR="008A0964" w14:paraId="37F33530"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4009C1A" w14:textId="77777777" w:rsidR="00D028AF" w:rsidRDefault="00D028AF" w:rsidP="00D028AF"/>
        </w:tc>
        <w:tc>
          <w:tcPr>
            <w:tcW w:w="567" w:type="dxa"/>
            <w:hideMark/>
          </w:tcPr>
          <w:p w14:paraId="3671667D" w14:textId="34A4B757" w:rsidR="00D028AF" w:rsidRDefault="00D028AF" w:rsidP="00D028AF">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hideMark/>
          </w:tcPr>
          <w:p w14:paraId="7E8B6C59" w14:textId="18D866AE" w:rsidR="00D028AF" w:rsidRDefault="0030161A" w:rsidP="0030161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Continuing with the example, I unlocked the text boxes that contain the details of Tyrion Lannister, I changed his FullName to “Robert Lannister” and modified it. Clicking modify while update this name and ensure that his receipts are also mainted to his account. As you can see the Textboxes in the image are more visible instead of the Id since that can’t be modified. After modifying , it will lock the textboxes and refresh the customer list.</w:t>
            </w:r>
            <w:r>
              <w:rPr>
                <w:noProof/>
                <w:lang w:eastAsia="en-GB"/>
              </w:rPr>
              <w:drawing>
                <wp:inline distT="0" distB="0" distL="0" distR="0" wp14:anchorId="4BFEB899" wp14:editId="05FCAD36">
                  <wp:extent cx="6234430" cy="353377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20386"/>
                          <a:stretch/>
                        </pic:blipFill>
                        <pic:spPr bwMode="auto">
                          <a:xfrm>
                            <a:off x="0" y="0"/>
                            <a:ext cx="6234430" cy="3533775"/>
                          </a:xfrm>
                          <a:prstGeom prst="rect">
                            <a:avLst/>
                          </a:prstGeom>
                          <a:ln>
                            <a:noFill/>
                          </a:ln>
                          <a:extLst>
                            <a:ext uri="{53640926-AAD7-44D8-BBD7-CCE9431645EC}">
                              <a14:shadowObscured xmlns:a14="http://schemas.microsoft.com/office/drawing/2010/main"/>
                            </a:ext>
                          </a:extLst>
                        </pic:spPr>
                      </pic:pic>
                    </a:graphicData>
                  </a:graphic>
                </wp:inline>
              </w:drawing>
            </w:r>
          </w:p>
          <w:p w14:paraId="1F9F1C59" w14:textId="31A7ED63" w:rsidR="0030161A" w:rsidRDefault="0030161A" w:rsidP="0030161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Name is changed, has the same ID and still the same receipts and textboxs are automatically locked .</w:t>
            </w:r>
          </w:p>
          <w:p w14:paraId="360F3A01" w14:textId="38495916" w:rsidR="0030161A" w:rsidRDefault="0030161A" w:rsidP="0030161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70EB6ADE" wp14:editId="71BE29B5">
                  <wp:extent cx="6234430" cy="3857625"/>
                  <wp:effectExtent l="0" t="0" r="0" b="952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224"/>
                          <a:stretch/>
                        </pic:blipFill>
                        <pic:spPr bwMode="auto">
                          <a:xfrm>
                            <a:off x="0" y="0"/>
                            <a:ext cx="6234430" cy="3857625"/>
                          </a:xfrm>
                          <a:prstGeom prst="rect">
                            <a:avLst/>
                          </a:prstGeom>
                          <a:ln>
                            <a:noFill/>
                          </a:ln>
                          <a:extLst>
                            <a:ext uri="{53640926-AAD7-44D8-BBD7-CCE9431645EC}">
                              <a14:shadowObscured xmlns:a14="http://schemas.microsoft.com/office/drawing/2010/main"/>
                            </a:ext>
                          </a:extLst>
                        </pic:spPr>
                      </pic:pic>
                    </a:graphicData>
                  </a:graphic>
                </wp:inline>
              </w:drawing>
            </w:r>
          </w:p>
          <w:p w14:paraId="013110A2" w14:textId="77777777" w:rsidR="0030161A" w:rsidRDefault="0030161A" w:rsidP="0030161A">
            <w:pPr>
              <w:cnfStyle w:val="000000100000" w:firstRow="0" w:lastRow="0" w:firstColumn="0" w:lastColumn="0" w:oddVBand="0" w:evenVBand="0" w:oddHBand="1" w:evenHBand="0" w:firstRowFirstColumn="0" w:firstRowLastColumn="0" w:lastRowFirstColumn="0" w:lastRowLastColumn="0"/>
              <w:rPr>
                <w:noProof/>
                <w:lang w:eastAsia="en-GB"/>
              </w:rPr>
            </w:pPr>
          </w:p>
          <w:p w14:paraId="3775A978" w14:textId="3828B068" w:rsidR="0030161A" w:rsidRDefault="0030161A" w:rsidP="0030161A">
            <w:pPr>
              <w:cnfStyle w:val="000000100000" w:firstRow="0" w:lastRow="0" w:firstColumn="0" w:lastColumn="0" w:oddVBand="0" w:evenVBand="0" w:oddHBand="1" w:evenHBand="0" w:firstRowFirstColumn="0" w:firstRowLastColumn="0" w:lastRowFirstColumn="0" w:lastRowLastColumn="0"/>
              <w:rPr>
                <w:noProof/>
                <w:lang w:eastAsia="en-GB"/>
              </w:rPr>
            </w:pPr>
          </w:p>
        </w:tc>
      </w:tr>
      <w:tr w:rsidR="008A0964" w14:paraId="1354AFA2"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0FC79D00" w14:textId="77777777" w:rsidR="00D028AF" w:rsidRDefault="00D028AF" w:rsidP="00D028AF"/>
        </w:tc>
        <w:tc>
          <w:tcPr>
            <w:tcW w:w="567" w:type="dxa"/>
          </w:tcPr>
          <w:p w14:paraId="77DEB654" w14:textId="410B569A" w:rsidR="00D028AF" w:rsidRDefault="0030161A"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7c)</w:t>
            </w:r>
          </w:p>
        </w:tc>
        <w:tc>
          <w:tcPr>
            <w:tcW w:w="10317" w:type="dxa"/>
          </w:tcPr>
          <w:p w14:paraId="6E334D18" w14:textId="01D31E43" w:rsidR="00D028AF" w:rsidRDefault="008E660B" w:rsidP="00D028AF">
            <w:pPr>
              <w:cnfStyle w:val="000000000000" w:firstRow="0" w:lastRow="0" w:firstColumn="0" w:lastColumn="0" w:oddVBand="0" w:evenVBand="0" w:oddHBand="0" w:evenHBand="0" w:firstRowFirstColumn="0" w:firstRowLastColumn="0" w:lastRowFirstColumn="0" w:lastRowLastColumn="0"/>
            </w:pPr>
            <w:r>
              <w:rPr>
                <w:noProof/>
                <w:lang w:eastAsia="en-GB"/>
              </w:rPr>
              <w:t>Deleting Customers</w:t>
            </w:r>
            <w:r w:rsidR="00692CED">
              <w:object w:dxaOrig="15960" w:dyaOrig="5685" w14:anchorId="6FCF6142">
                <v:shape id="_x0000_i1046" type="#_x0000_t75" style="width:504.35pt;height:179.65pt" o:ole="">
                  <v:imagedata r:id="rId141" o:title=""/>
                </v:shape>
                <o:OLEObject Type="Embed" ProgID="PBrush" ShapeID="_x0000_i1046" DrawAspect="Content" ObjectID="_1548226673" r:id="rId142"/>
              </w:object>
            </w:r>
          </w:p>
          <w:p w14:paraId="60B3BEE4" w14:textId="77777777" w:rsidR="00692CED" w:rsidRDefault="00692CED" w:rsidP="00D028AF">
            <w:pPr>
              <w:cnfStyle w:val="000000000000" w:firstRow="0" w:lastRow="0" w:firstColumn="0" w:lastColumn="0" w:oddVBand="0" w:evenVBand="0" w:oddHBand="0" w:evenHBand="0" w:firstRowFirstColumn="0" w:firstRowLastColumn="0" w:lastRowFirstColumn="0" w:lastRowLastColumn="0"/>
            </w:pPr>
            <w:r>
              <w:t>When deleting a customer, there must be a customer picked, hence why CustomerListView.SelectedItem.Count returns in the screenshot above to show that a customer is picked. Since a customer is already picked, and the delete button is clicked, it would show a messagebox (shown below) of the customer their about to delete. The yes or no response in the screenshot below, decide what the value of the DiagonalResult DeleteUser is.</w:t>
            </w:r>
          </w:p>
          <w:p w14:paraId="00BFB4C9" w14:textId="5E7AC4F4" w:rsidR="00692CED" w:rsidRDefault="00692CED" w:rsidP="00D028AF">
            <w:pPr>
              <w:cnfStyle w:val="000000000000" w:firstRow="0" w:lastRow="0" w:firstColumn="0" w:lastColumn="0" w:oddVBand="0" w:evenVBand="0" w:oddHBand="0" w:evenHBand="0" w:firstRowFirstColumn="0" w:firstRowLastColumn="0" w:lastRowFirstColumn="0" w:lastRowLastColumn="0"/>
            </w:pPr>
          </w:p>
          <w:p w14:paraId="4D025148" w14:textId="7B0649B3" w:rsidR="008E660B" w:rsidRDefault="008E660B" w:rsidP="00D028AF">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3B4649C5" wp14:editId="5E4B6D56">
                  <wp:extent cx="6414135" cy="3619500"/>
                  <wp:effectExtent l="0" t="0" r="5715" b="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20646"/>
                          <a:stretch/>
                        </pic:blipFill>
                        <pic:spPr bwMode="auto">
                          <a:xfrm>
                            <a:off x="0" y="0"/>
                            <a:ext cx="6414135" cy="3619500"/>
                          </a:xfrm>
                          <a:prstGeom prst="rect">
                            <a:avLst/>
                          </a:prstGeom>
                          <a:ln>
                            <a:noFill/>
                          </a:ln>
                          <a:extLst>
                            <a:ext uri="{53640926-AAD7-44D8-BBD7-CCE9431645EC}">
                              <a14:shadowObscured xmlns:a14="http://schemas.microsoft.com/office/drawing/2010/main"/>
                            </a:ext>
                          </a:extLst>
                        </pic:spPr>
                      </pic:pic>
                    </a:graphicData>
                  </a:graphic>
                </wp:inline>
              </w:drawing>
            </w:r>
          </w:p>
          <w:p w14:paraId="27284D0B" w14:textId="3A067B1B" w:rsidR="008E660B" w:rsidRDefault="00692CED" w:rsidP="00D028AF">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In this example, DeleteUser has a value of Yes since Yes button was clicked to delete the employee. Therefore if DeleteUser returns Yes then, it would do a DELETE SQL to remove them and refresh the Customer Table. (ShowCustomerTable())</w:t>
            </w:r>
          </w:p>
          <w:p w14:paraId="3605B099" w14:textId="5E4EF256" w:rsidR="008E660B" w:rsidRDefault="008E660B" w:rsidP="00D028AF">
            <w:pPr>
              <w:cnfStyle w:val="000000000000" w:firstRow="0" w:lastRow="0" w:firstColumn="0" w:lastColumn="0" w:oddVBand="0" w:evenVBand="0" w:oddHBand="0" w:evenHBand="0" w:firstRowFirstColumn="0" w:firstRowLastColumn="0" w:lastRowFirstColumn="0" w:lastRowLastColumn="0"/>
              <w:rPr>
                <w:noProof/>
                <w:lang w:eastAsia="en-GB"/>
              </w:rPr>
            </w:pPr>
          </w:p>
        </w:tc>
      </w:tr>
      <w:tr w:rsidR="008A0964" w14:paraId="32AB0E2A"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473225F" w14:textId="6AAF0BA4" w:rsidR="00D028AF" w:rsidRDefault="00D028AF" w:rsidP="00D028AF"/>
        </w:tc>
        <w:tc>
          <w:tcPr>
            <w:tcW w:w="567" w:type="dxa"/>
          </w:tcPr>
          <w:p w14:paraId="4FFA365B" w14:textId="6B06177A" w:rsidR="00D028AF" w:rsidRDefault="0030161A"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7d)</w:t>
            </w:r>
          </w:p>
        </w:tc>
        <w:tc>
          <w:tcPr>
            <w:tcW w:w="10317" w:type="dxa"/>
          </w:tcPr>
          <w:p w14:paraId="4D042277" w14:textId="68E645FB" w:rsidR="00D028AF" w:rsidRDefault="0030161A" w:rsidP="00D028A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5179848" wp14:editId="61BC2D0F">
                  <wp:extent cx="5229225" cy="2900095"/>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2424"/>
                          <a:stretch/>
                        </pic:blipFill>
                        <pic:spPr bwMode="auto">
                          <a:xfrm>
                            <a:off x="0" y="0"/>
                            <a:ext cx="5234643" cy="2903100"/>
                          </a:xfrm>
                          <a:prstGeom prst="rect">
                            <a:avLst/>
                          </a:prstGeom>
                          <a:ln>
                            <a:noFill/>
                          </a:ln>
                          <a:extLst>
                            <a:ext uri="{53640926-AAD7-44D8-BBD7-CCE9431645EC}">
                              <a14:shadowObscured xmlns:a14="http://schemas.microsoft.com/office/drawing/2010/main"/>
                            </a:ext>
                          </a:extLst>
                        </pic:spPr>
                      </pic:pic>
                    </a:graphicData>
                  </a:graphic>
                </wp:inline>
              </w:drawing>
            </w:r>
          </w:p>
        </w:tc>
      </w:tr>
      <w:tr w:rsidR="008A0964" w14:paraId="24F42866"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C96297C" w14:textId="77777777" w:rsidR="00D028AF" w:rsidRDefault="00D028AF" w:rsidP="00D028AF"/>
        </w:tc>
        <w:tc>
          <w:tcPr>
            <w:tcW w:w="567" w:type="dxa"/>
          </w:tcPr>
          <w:p w14:paraId="57C2584E" w14:textId="14CC0143" w:rsidR="00D028AF" w:rsidRDefault="0030161A" w:rsidP="00D028AF">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7e)</w:t>
            </w:r>
          </w:p>
        </w:tc>
        <w:tc>
          <w:tcPr>
            <w:tcW w:w="10317" w:type="dxa"/>
          </w:tcPr>
          <w:p w14:paraId="0B1C1DD0" w14:textId="1EF7956D" w:rsidR="00D028AF" w:rsidRDefault="0030161A" w:rsidP="0030161A">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 xml:space="preserve">In this example, I selected </w:t>
            </w:r>
            <w:r w:rsidRPr="0030161A">
              <w:rPr>
                <w:noProof/>
                <w:lang w:eastAsia="en-GB"/>
              </w:rPr>
              <w:t>Adrianne Palicki</w:t>
            </w:r>
            <w:r>
              <w:rPr>
                <w:noProof/>
                <w:lang w:eastAsia="en-GB"/>
              </w:rPr>
              <w:t xml:space="preserve"> and clicked MakeAnOrder. Pops MakeAnOrder into view, with Adrianne’s details and the </w:t>
            </w:r>
            <w:r w:rsidR="008A0964">
              <w:rPr>
                <w:noProof/>
                <w:lang w:eastAsia="en-GB"/>
              </w:rPr>
              <w:t xml:space="preserve">current employee (their username e.g. AmanuelManny in this example) </w:t>
            </w:r>
            <w:r>
              <w:rPr>
                <w:noProof/>
                <w:lang w:eastAsia="en-GB"/>
              </w:rPr>
              <w:t>logged in. Receipts needs to be able to link to the Customer and Employee that dealt with them.</w:t>
            </w:r>
            <w:r w:rsidR="008A0964">
              <w:rPr>
                <w:noProof/>
                <w:lang w:eastAsia="en-GB"/>
              </w:rPr>
              <w:t xml:space="preserve"> </w:t>
            </w:r>
          </w:p>
          <w:p w14:paraId="4A135AB1" w14:textId="3DB9FEF3" w:rsidR="008A0964" w:rsidRDefault="008A0964" w:rsidP="0030161A">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Behind the MakeAnOrder, we can see Adrianne’s details on the right as she is selected.</w:t>
            </w:r>
          </w:p>
          <w:p w14:paraId="512EAD12" w14:textId="6ACC4C58" w:rsidR="00157BD5" w:rsidRDefault="00692CED" w:rsidP="0030161A">
            <w:pPr>
              <w:cnfStyle w:val="000000000000" w:firstRow="0" w:lastRow="0" w:firstColumn="0" w:lastColumn="0" w:oddVBand="0" w:evenVBand="0" w:oddHBand="0" w:evenHBand="0" w:firstRowFirstColumn="0" w:firstRowLastColumn="0" w:lastRowFirstColumn="0" w:lastRowLastColumn="0"/>
              <w:rPr>
                <w:noProof/>
                <w:lang w:eastAsia="en-GB"/>
              </w:rPr>
            </w:pPr>
            <w:r>
              <w:object w:dxaOrig="14700" w:dyaOrig="5340" w14:anchorId="4F3BBBE8">
                <v:shape id="_x0000_i1047" type="#_x0000_t75" style="width:455.7pt;height:165.8pt" o:ole="">
                  <v:imagedata r:id="rId145" o:title=""/>
                </v:shape>
                <o:OLEObject Type="Embed" ProgID="PBrush" ShapeID="_x0000_i1047" DrawAspect="Content" ObjectID="_1548226674" r:id="rId146"/>
              </w:object>
            </w:r>
          </w:p>
          <w:p w14:paraId="55C295A8" w14:textId="0C97F81C" w:rsidR="00157BD5" w:rsidRDefault="0030161A" w:rsidP="0030161A">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34E658E5" wp14:editId="52867DE1">
                  <wp:extent cx="5981700" cy="3326551"/>
                  <wp:effectExtent l="0" t="0" r="0" b="762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21698"/>
                          <a:stretch/>
                        </pic:blipFill>
                        <pic:spPr bwMode="auto">
                          <a:xfrm>
                            <a:off x="0" y="0"/>
                            <a:ext cx="5983290" cy="3327435"/>
                          </a:xfrm>
                          <a:prstGeom prst="rect">
                            <a:avLst/>
                          </a:prstGeom>
                          <a:ln>
                            <a:noFill/>
                          </a:ln>
                          <a:extLst>
                            <a:ext uri="{53640926-AAD7-44D8-BBD7-CCE9431645EC}">
                              <a14:shadowObscured xmlns:a14="http://schemas.microsoft.com/office/drawing/2010/main"/>
                            </a:ext>
                          </a:extLst>
                        </pic:spPr>
                      </pic:pic>
                    </a:graphicData>
                  </a:graphic>
                </wp:inline>
              </w:drawing>
            </w:r>
          </w:p>
        </w:tc>
      </w:tr>
      <w:tr w:rsidR="008A0964" w14:paraId="29259BF2"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73E520E" w14:textId="77777777" w:rsidR="008A0964" w:rsidRDefault="008A0964" w:rsidP="00D028AF"/>
        </w:tc>
        <w:tc>
          <w:tcPr>
            <w:tcW w:w="567" w:type="dxa"/>
          </w:tcPr>
          <w:p w14:paraId="0CDEC10D" w14:textId="22DC4F62" w:rsidR="008A0964" w:rsidRDefault="008A0964" w:rsidP="00D028A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7f)</w:t>
            </w:r>
          </w:p>
        </w:tc>
        <w:tc>
          <w:tcPr>
            <w:tcW w:w="10317" w:type="dxa"/>
          </w:tcPr>
          <w:p w14:paraId="5059660D" w14:textId="5C6D233C" w:rsidR="008A0964" w:rsidRDefault="00692CED" w:rsidP="008A0964">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2791808" behindDoc="0" locked="0" layoutInCell="1" allowOverlap="1" wp14:anchorId="61ED9FB8" wp14:editId="7CCC06D8">
                      <wp:simplePos x="0" y="0"/>
                      <wp:positionH relativeFrom="column">
                        <wp:posOffset>3418840</wp:posOffset>
                      </wp:positionH>
                      <wp:positionV relativeFrom="paragraph">
                        <wp:posOffset>1241425</wp:posOffset>
                      </wp:positionV>
                      <wp:extent cx="2476500" cy="2181225"/>
                      <wp:effectExtent l="0" t="38100" r="57150" b="28575"/>
                      <wp:wrapNone/>
                      <wp:docPr id="1817" name="Straight Arrow Connector 1817"/>
                      <wp:cNvGraphicFramePr/>
                      <a:graphic xmlns:a="http://schemas.openxmlformats.org/drawingml/2006/main">
                        <a:graphicData uri="http://schemas.microsoft.com/office/word/2010/wordprocessingShape">
                          <wps:wsp>
                            <wps:cNvCnPr/>
                            <wps:spPr>
                              <a:xfrm flipV="1">
                                <a:off x="0" y="0"/>
                                <a:ext cx="2476500" cy="2181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6015C" id="Straight Arrow Connector 1817" o:spid="_x0000_s1026" type="#_x0000_t32" style="position:absolute;margin-left:269.2pt;margin-top:97.75pt;width:195pt;height:171.75pt;flip:y;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" strokecolor="#5b9bd5 [3204]" strokeweight=".5pt">
                      <v:stroke endarrow="block" joinstyle="miter"/>
                    </v:shape>
                  </w:pict>
                </mc:Fallback>
              </mc:AlternateContent>
            </w:r>
            <w:r w:rsidR="008A0964">
              <w:t>In this example I searched for any users that have a phone number that starts with “0790”</w:t>
            </w:r>
            <w:r>
              <w:object w:dxaOrig="15990" w:dyaOrig="5760" w14:anchorId="71221BF4">
                <v:shape id="_x0000_i1048" type="#_x0000_t75" style="width:504.5pt;height:181.75pt" o:ole="">
                  <v:imagedata r:id="rId148" o:title=""/>
                </v:shape>
                <o:OLEObject Type="Embed" ProgID="PBrush" ShapeID="_x0000_i1048" DrawAspect="Content" ObjectID="_1548226675" r:id="rId149"/>
              </w:object>
            </w:r>
          </w:p>
          <w:p w14:paraId="7C08ACE0" w14:textId="19C40152" w:rsidR="00692CED" w:rsidRDefault="00692CED" w:rsidP="008A0964">
            <w:pPr>
              <w:cnfStyle w:val="000000100000" w:firstRow="0" w:lastRow="0" w:firstColumn="0" w:lastColumn="0" w:oddVBand="0" w:evenVBand="0" w:oddHBand="1" w:evenHBand="0" w:firstRowFirstColumn="0" w:firstRowLastColumn="0" w:lastRowFirstColumn="0" w:lastRowLastColumn="0"/>
            </w:pPr>
            <w:r>
              <w:t>The highlighted yellow line shows the breakpoint on which the program is halted to see the variables and components value at that present line of code.</w:t>
            </w:r>
          </w:p>
          <w:p w14:paraId="0F736FC6" w14:textId="3BCC7F36" w:rsidR="00692CED" w:rsidRDefault="00692CED" w:rsidP="008A0964">
            <w:pPr>
              <w:cnfStyle w:val="000000100000" w:firstRow="0" w:lastRow="0" w:firstColumn="0" w:lastColumn="0" w:oddVBand="0" w:evenVBand="0" w:oddHBand="1" w:evenHBand="0" w:firstRowFirstColumn="0" w:firstRowLastColumn="0" w:lastRowFirstColumn="0" w:lastRowLastColumn="0"/>
            </w:pPr>
            <w:r>
              <w:t xml:space="preserve">Since I searched “0790” it runs a Select Query using LIKE txtSearchBar.Text which has the value of 0790, showing that my program is running the 0790 search.  It returns a DataTable which stores all the values that </w:t>
            </w:r>
            <w:r>
              <w:lastRenderedPageBreak/>
              <w:t>return true (all the customers that have “0790”) and using the DataTable for every row, we add them to the list. As shown in the first run of this search, “Brett Dalton” is being added to the list”</w:t>
            </w:r>
          </w:p>
          <w:p w14:paraId="58A0BAA8" w14:textId="2F39095E" w:rsidR="00664943" w:rsidRDefault="008A0964" w:rsidP="008A0964">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C6C0D4A" wp14:editId="6CC8E4AC">
                  <wp:extent cx="6234430" cy="4416425"/>
                  <wp:effectExtent l="0" t="0" r="0" b="317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34430" cy="4416425"/>
                          </a:xfrm>
                          <a:prstGeom prst="rect">
                            <a:avLst/>
                          </a:prstGeom>
                        </pic:spPr>
                      </pic:pic>
                    </a:graphicData>
                  </a:graphic>
                </wp:inline>
              </w:drawing>
            </w:r>
          </w:p>
        </w:tc>
      </w:tr>
      <w:tr w:rsidR="008A0964" w14:paraId="658C06E1"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7C85D32B" w14:textId="5A93AF42" w:rsidR="00D028AF" w:rsidRDefault="00D028AF" w:rsidP="00D028AF"/>
        </w:tc>
        <w:tc>
          <w:tcPr>
            <w:tcW w:w="567" w:type="dxa"/>
          </w:tcPr>
          <w:p w14:paraId="3503032C" w14:textId="7E5D4844" w:rsidR="00D028AF" w:rsidRDefault="008A0964"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7g)</w:t>
            </w:r>
          </w:p>
        </w:tc>
        <w:tc>
          <w:tcPr>
            <w:tcW w:w="10317" w:type="dxa"/>
          </w:tcPr>
          <w:p w14:paraId="62895E98" w14:textId="77777777" w:rsidR="00D028AF" w:rsidRDefault="008A0964" w:rsidP="008A0964">
            <w:pPr>
              <w:cnfStyle w:val="000000000000" w:firstRow="0" w:lastRow="0" w:firstColumn="0" w:lastColumn="0" w:oddVBand="0" w:evenVBand="0" w:oddHBand="0" w:evenHBand="0" w:firstRowFirstColumn="0" w:firstRowLastColumn="0" w:lastRowFirstColumn="0" w:lastRowLastColumn="0"/>
            </w:pPr>
            <w:r>
              <w:t>Texts boxes on the right side are empty due to no customer is selected.</w:t>
            </w:r>
          </w:p>
          <w:p w14:paraId="4FD2EA00" w14:textId="2DFAF86C" w:rsidR="00900FF4" w:rsidRDefault="00692CED" w:rsidP="008A0964">
            <w:pPr>
              <w:cnfStyle w:val="000000000000" w:firstRow="0" w:lastRow="0" w:firstColumn="0" w:lastColumn="0" w:oddVBand="0" w:evenVBand="0" w:oddHBand="0" w:evenHBand="0" w:firstRowFirstColumn="0" w:firstRowLastColumn="0" w:lastRowFirstColumn="0" w:lastRowLastColumn="0"/>
            </w:pPr>
            <w:r>
              <w:object w:dxaOrig="15915" w:dyaOrig="2130" w14:anchorId="18A566EA">
                <v:shape id="_x0000_i1049" type="#_x0000_t75" style="width:494.15pt;height:66.25pt" o:ole="">
                  <v:imagedata r:id="rId151" o:title=""/>
                </v:shape>
                <o:OLEObject Type="Embed" ProgID="PBrush" ShapeID="_x0000_i1049" DrawAspect="Content" ObjectID="_1548226676" r:id="rId152"/>
              </w:object>
            </w:r>
          </w:p>
          <w:p w14:paraId="3A293151" w14:textId="45316B2C" w:rsidR="00692CED" w:rsidRDefault="00692CED" w:rsidP="008A0964">
            <w:pPr>
              <w:cnfStyle w:val="000000000000" w:firstRow="0" w:lastRow="0" w:firstColumn="0" w:lastColumn="0" w:oddVBand="0" w:evenVBand="0" w:oddHBand="0" w:evenHBand="0" w:firstRowFirstColumn="0" w:firstRowLastColumn="0" w:lastRowFirstColumn="0" w:lastRowLastColumn="0"/>
            </w:pPr>
            <w:r>
              <w:rPr>
                <w:noProof/>
                <w:lang w:eastAsia="en-GB"/>
              </w:rPr>
              <mc:AlternateContent>
                <mc:Choice Requires="wps">
                  <w:drawing>
                    <wp:anchor distT="0" distB="0" distL="114300" distR="114300" simplePos="0" relativeHeight="252792832" behindDoc="0" locked="0" layoutInCell="1" allowOverlap="1" wp14:anchorId="13E95925" wp14:editId="6CF191FE">
                      <wp:simplePos x="0" y="0"/>
                      <wp:positionH relativeFrom="column">
                        <wp:posOffset>1694815</wp:posOffset>
                      </wp:positionH>
                      <wp:positionV relativeFrom="paragraph">
                        <wp:posOffset>479425</wp:posOffset>
                      </wp:positionV>
                      <wp:extent cx="2457450" cy="1200150"/>
                      <wp:effectExtent l="0" t="0" r="76200" b="57150"/>
                      <wp:wrapNone/>
                      <wp:docPr id="1840" name="Straight Arrow Connector 1840"/>
                      <wp:cNvGraphicFramePr/>
                      <a:graphic xmlns:a="http://schemas.openxmlformats.org/drawingml/2006/main">
                        <a:graphicData uri="http://schemas.microsoft.com/office/word/2010/wordprocessingShape">
                          <wps:wsp>
                            <wps:cNvCnPr/>
                            <wps:spPr>
                              <a:xfrm>
                                <a:off x="0" y="0"/>
                                <a:ext cx="245745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1C0B5" id="Straight Arrow Connector 1840" o:spid="_x0000_s1026" type="#_x0000_t32" style="position:absolute;margin-left:133.45pt;margin-top:37.75pt;width:193.5pt;height:94.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" strokecolor="#5b9bd5 [3204]" strokeweight=".5pt">
                      <v:stroke endarrow="block" joinstyle="miter"/>
                    </v:shape>
                  </w:pict>
                </mc:Fallback>
              </mc:AlternateContent>
            </w:r>
            <w:r>
              <w:t xml:space="preserve">CustoemrListView.SelectedItems.Count returns 0 therefore no customer is selected from the Customer ListView, hence they the messagebox pops up alerting the user and the textboxs are empty on the right side since no customer is selected. </w:t>
            </w:r>
          </w:p>
          <w:p w14:paraId="4F9D6DD9" w14:textId="1A1FFEF6" w:rsidR="008A0964" w:rsidRDefault="008A0964" w:rsidP="008A0964">
            <w:pPr>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5884ED3F" wp14:editId="744FB869">
                  <wp:extent cx="6234430" cy="400050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9794"/>
                          <a:stretch/>
                        </pic:blipFill>
                        <pic:spPr bwMode="auto">
                          <a:xfrm>
                            <a:off x="0" y="0"/>
                            <a:ext cx="6234430" cy="4000500"/>
                          </a:xfrm>
                          <a:prstGeom prst="rect">
                            <a:avLst/>
                          </a:prstGeom>
                          <a:ln>
                            <a:noFill/>
                          </a:ln>
                          <a:extLst>
                            <a:ext uri="{53640926-AAD7-44D8-BBD7-CCE9431645EC}">
                              <a14:shadowObscured xmlns:a14="http://schemas.microsoft.com/office/drawing/2010/main"/>
                            </a:ext>
                          </a:extLst>
                        </pic:spPr>
                      </pic:pic>
                    </a:graphicData>
                  </a:graphic>
                </wp:inline>
              </w:drawing>
            </w:r>
          </w:p>
        </w:tc>
      </w:tr>
      <w:tr w:rsidR="008A0964" w14:paraId="422E024E"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C7487D1" w14:textId="77777777" w:rsidR="008A0964" w:rsidRDefault="008A0964" w:rsidP="00D028AF"/>
        </w:tc>
        <w:tc>
          <w:tcPr>
            <w:tcW w:w="567" w:type="dxa"/>
          </w:tcPr>
          <w:p w14:paraId="1D8B4E4B" w14:textId="3063D691" w:rsidR="008A0964" w:rsidRDefault="008A0964"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7h)</w:t>
            </w:r>
          </w:p>
        </w:tc>
        <w:tc>
          <w:tcPr>
            <w:tcW w:w="10317" w:type="dxa"/>
          </w:tcPr>
          <w:p w14:paraId="04476658" w14:textId="77777777" w:rsidR="008A0964" w:rsidRDefault="008A0964" w:rsidP="008A0964">
            <w:pPr>
              <w:cnfStyle w:val="000000100000" w:firstRow="0" w:lastRow="0" w:firstColumn="0" w:lastColumn="0" w:oddVBand="0" w:evenVBand="0" w:oddHBand="1" w:evenHBand="0" w:firstRowFirstColumn="0" w:firstRowLastColumn="0" w:lastRowFirstColumn="0" w:lastRowLastColumn="0"/>
            </w:pPr>
          </w:p>
        </w:tc>
      </w:tr>
      <w:tr w:rsidR="008A0964" w14:paraId="299022A3"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3209E918" w14:textId="77777777" w:rsidR="008A0964" w:rsidRDefault="008A0964" w:rsidP="00D028AF"/>
        </w:tc>
        <w:tc>
          <w:tcPr>
            <w:tcW w:w="567" w:type="dxa"/>
          </w:tcPr>
          <w:p w14:paraId="41401948" w14:textId="20B18575" w:rsidR="008A0964" w:rsidRDefault="00A11E09"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8a)</w:t>
            </w:r>
          </w:p>
        </w:tc>
        <w:tc>
          <w:tcPr>
            <w:tcW w:w="10317" w:type="dxa"/>
          </w:tcPr>
          <w:p w14:paraId="5316B7A5" w14:textId="47D81DA7" w:rsidR="008A0964" w:rsidRDefault="00A11E09" w:rsidP="00D65107">
            <w:pPr>
              <w:cnfStyle w:val="000000000000" w:firstRow="0" w:lastRow="0" w:firstColumn="0" w:lastColumn="0" w:oddVBand="0" w:evenVBand="0" w:oddHBand="0" w:evenHBand="0" w:firstRowFirstColumn="0" w:firstRowLastColumn="0" w:lastRowFirstColumn="0" w:lastRowLastColumn="0"/>
            </w:pPr>
            <w:r>
              <w:t xml:space="preserve">Not possible to show the animations but a screenshot showing the </w:t>
            </w:r>
            <w:r w:rsidR="00893E5F">
              <w:t>UC</w:t>
            </w:r>
            <w:r>
              <w:t xml:space="preserve"> swiping into view from the side.</w:t>
            </w:r>
            <w:r w:rsidR="00D65107">
              <w:t xml:space="preserve"> The Employee </w:t>
            </w:r>
            <w:r w:rsidR="00893E5F">
              <w:t>UC</w:t>
            </w:r>
            <w:r w:rsidR="00D65107">
              <w:t xml:space="preserve"> will hover the Main Form, the list of employee is already loaded but won’t be seen until the </w:t>
            </w:r>
            <w:r w:rsidR="00893E5F">
              <w:t>UC</w:t>
            </w:r>
            <w:r w:rsidR="00D65107">
              <w:t xml:space="preserve"> has fully slided into view.</w:t>
            </w:r>
            <w:r>
              <w:rPr>
                <w:noProof/>
                <w:lang w:eastAsia="en-GB"/>
              </w:rPr>
              <w:drawing>
                <wp:inline distT="0" distB="0" distL="0" distR="0" wp14:anchorId="33AB75D1" wp14:editId="1B8FC729">
                  <wp:extent cx="5996305" cy="4199490"/>
                  <wp:effectExtent l="0" t="0" r="4445"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8565" cy="4208076"/>
                          </a:xfrm>
                          <a:prstGeom prst="rect">
                            <a:avLst/>
                          </a:prstGeom>
                        </pic:spPr>
                      </pic:pic>
                    </a:graphicData>
                  </a:graphic>
                </wp:inline>
              </w:drawing>
            </w:r>
          </w:p>
        </w:tc>
      </w:tr>
      <w:tr w:rsidR="00D65107" w14:paraId="0198FBB0"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2303EBB" w14:textId="77777777" w:rsidR="00D65107" w:rsidRDefault="00D65107" w:rsidP="00D028AF"/>
        </w:tc>
        <w:tc>
          <w:tcPr>
            <w:tcW w:w="567" w:type="dxa"/>
          </w:tcPr>
          <w:p w14:paraId="0FE32E07" w14:textId="64FC49E7" w:rsidR="00D65107" w:rsidRDefault="00D65107"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8b)</w:t>
            </w:r>
          </w:p>
        </w:tc>
        <w:tc>
          <w:tcPr>
            <w:tcW w:w="10317" w:type="dxa"/>
          </w:tcPr>
          <w:p w14:paraId="05BAB5B2" w14:textId="4F8E2116" w:rsidR="00D65107" w:rsidRDefault="00D65107" w:rsidP="00D65107">
            <w:pPr>
              <w:cnfStyle w:val="000000100000" w:firstRow="0" w:lastRow="0" w:firstColumn="0" w:lastColumn="0" w:oddVBand="0" w:evenVBand="0" w:oddHBand="1" w:evenHBand="0" w:firstRowFirstColumn="0" w:firstRowLastColumn="0" w:lastRowFirstColumn="0" w:lastRowLastColumn="0"/>
            </w:pPr>
            <w:r>
              <w:t xml:space="preserve">Selecting </w:t>
            </w:r>
            <w:r w:rsidR="005A0B4B">
              <w:t>an</w:t>
            </w:r>
            <w:r>
              <w:t xml:space="preserve"> Employee, shows all their details and an Image of their login account. Textboxes </w:t>
            </w:r>
            <w:r w:rsidR="005A0B4B">
              <w:t>are not</w:t>
            </w:r>
            <w:r>
              <w:t xml:space="preserve"> used like in the Customer </w:t>
            </w:r>
            <w:r w:rsidR="00893E5F">
              <w:t>UC</w:t>
            </w:r>
            <w:r>
              <w:t>. Sansa Stark is selected here and as shown</w:t>
            </w:r>
            <w:r w:rsidR="005A0B4B">
              <w:t>,</w:t>
            </w:r>
            <w:r>
              <w:t xml:space="preserve"> it has a blank list in the Linked Receipt and Finance data , this is due to the fact Sansa Stark has yet done any orders for any customers at all.</w:t>
            </w:r>
          </w:p>
          <w:p w14:paraId="28618EF9" w14:textId="77777777" w:rsidR="005A0B4B" w:rsidRDefault="005A0B4B" w:rsidP="00D65107">
            <w:pPr>
              <w:cnfStyle w:val="000000100000" w:firstRow="0" w:lastRow="0" w:firstColumn="0" w:lastColumn="0" w:oddVBand="0" w:evenVBand="0" w:oddHBand="1" w:evenHBand="0" w:firstRowFirstColumn="0" w:firstRowLastColumn="0" w:lastRowFirstColumn="0" w:lastRowLastColumn="0"/>
            </w:pPr>
            <w:r>
              <w:object w:dxaOrig="14640" w:dyaOrig="7830" w14:anchorId="1F6721F1">
                <v:shape id="_x0000_i1050" type="#_x0000_t75" style="width:504.35pt;height:269.75pt" o:ole="">
                  <v:imagedata r:id="rId155" o:title=""/>
                </v:shape>
                <o:OLEObject Type="Embed" ProgID="PBrush" ShapeID="_x0000_i1050" DrawAspect="Content" ObjectID="_1548226677" r:id="rId156"/>
              </w:object>
            </w:r>
          </w:p>
          <w:p w14:paraId="58DBABDC" w14:textId="77777777" w:rsidR="002C5A23" w:rsidRDefault="005A0B4B" w:rsidP="00D65107">
            <w:pPr>
              <w:cnfStyle w:val="000000100000" w:firstRow="0" w:lastRow="0" w:firstColumn="0" w:lastColumn="0" w:oddVBand="0" w:evenVBand="0" w:oddHBand="1" w:evenHBand="0" w:firstRowFirstColumn="0" w:firstRowLastColumn="0" w:lastRowFirstColumn="0" w:lastRowLastColumn="0"/>
            </w:pPr>
            <w:r>
              <w:t xml:space="preserve">Each time a </w:t>
            </w:r>
            <w:r w:rsidR="002C5A23">
              <w:t>different employee is selected, it grabs their details as shown in the Screenshow above, it has taken Sansa Stark’s FullName and Email, and has gotten their ID (string GetEmployeeID) by running a SELECT Query from the Employee Table using the FullName and Email provided, and uses this GetEmployeeID to run a SELECT Query on Administrator to check whether their an Employee or Administrator, depending on this, it will set lblEmployeeStatus to either Employee or Administrator.</w:t>
            </w:r>
          </w:p>
          <w:p w14:paraId="48B9F34C" w14:textId="23DD56A6" w:rsidR="002A2DF8" w:rsidRDefault="002C5A23" w:rsidP="00D65107">
            <w:pPr>
              <w:cnfStyle w:val="000000100000" w:firstRow="0" w:lastRow="0" w:firstColumn="0" w:lastColumn="0" w:oddVBand="0" w:evenVBand="0" w:oddHBand="1" w:evenHBand="0" w:firstRowFirstColumn="0" w:firstRowLastColumn="0" w:lastRowFirstColumn="0" w:lastRowLastColumn="0"/>
            </w:pPr>
            <w:r>
              <w:t>After that, it will call upon the sub routine GetSelectedEmployeeImage() to retrieve the Sansa Stark’s user image and also call upon ShowEmployeeReceiptAndFinanceTable providing them the lblID.text which is the Employee ID, this is used to show any receipts that the Employee has dealt with.</w:t>
            </w:r>
          </w:p>
          <w:p w14:paraId="237AAB5D" w14:textId="41B69BE2" w:rsidR="00D65107" w:rsidRDefault="00D65107" w:rsidP="00D65107">
            <w:pPr>
              <w:cnfStyle w:val="000000100000" w:firstRow="0" w:lastRow="0" w:firstColumn="0" w:lastColumn="0" w:oddVBand="0" w:evenVBand="0" w:oddHBand="1" w:evenHBand="0" w:firstRowFirstColumn="0" w:firstRowLastColumn="0" w:lastRowFirstColumn="0" w:lastRowLastColumn="0"/>
            </w:pPr>
            <w:r>
              <w:object w:dxaOrig="4320" w:dyaOrig="2811" w14:anchorId="0A4DDE49">
                <v:shape id="_x0000_i1051" type="#_x0000_t75" style="width:446.45pt;height:4in" o:ole="">
                  <v:imagedata r:id="rId157" o:title=""/>
                </v:shape>
                <o:OLEObject Type="Embed" ProgID="PBrush" ShapeID="_x0000_i1051" DrawAspect="Content" ObjectID="_1548226678" r:id="rId158"/>
              </w:object>
            </w:r>
            <w:r>
              <w:t xml:space="preserve"> </w:t>
            </w:r>
          </w:p>
          <w:p w14:paraId="3FE77EF1" w14:textId="70C444D8" w:rsidR="002C5A23" w:rsidRDefault="002C5A23" w:rsidP="00D65107">
            <w:pPr>
              <w:cnfStyle w:val="000000100000" w:firstRow="0" w:lastRow="0" w:firstColumn="0" w:lastColumn="0" w:oddVBand="0" w:evenVBand="0" w:oddHBand="1" w:evenHBand="0" w:firstRowFirstColumn="0" w:firstRowLastColumn="0" w:lastRowFirstColumn="0" w:lastRowLastColumn="0"/>
            </w:pPr>
            <w:r>
              <w:t>The screenshot shows the Employee Sansa Stark, their details, their status and id also. It has a blank Linked Receipt and Finance Data due to the fact Sanasa Stark hasn’t done any receipts.</w:t>
            </w:r>
          </w:p>
          <w:p w14:paraId="19698ED3" w14:textId="3FDF21B2" w:rsidR="003A1B0A" w:rsidRDefault="003A1B0A" w:rsidP="00D65107">
            <w:pPr>
              <w:cnfStyle w:val="000000100000" w:firstRow="0" w:lastRow="0" w:firstColumn="0" w:lastColumn="0" w:oddVBand="0" w:evenVBand="0" w:oddHBand="1" w:evenHBand="0" w:firstRowFirstColumn="0" w:firstRowLastColumn="0" w:lastRowFirstColumn="0" w:lastRowLastColumn="0"/>
            </w:pPr>
          </w:p>
        </w:tc>
      </w:tr>
      <w:tr w:rsidR="00D65107" w14:paraId="1E448A03"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A82421E" w14:textId="77777777" w:rsidR="00D65107" w:rsidRDefault="00D65107" w:rsidP="00D028AF"/>
        </w:tc>
        <w:tc>
          <w:tcPr>
            <w:tcW w:w="567" w:type="dxa"/>
          </w:tcPr>
          <w:p w14:paraId="622F3E5B" w14:textId="466F4A24" w:rsidR="00D65107" w:rsidRDefault="00D65107"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8c)</w:t>
            </w:r>
          </w:p>
        </w:tc>
        <w:tc>
          <w:tcPr>
            <w:tcW w:w="10317" w:type="dxa"/>
          </w:tcPr>
          <w:p w14:paraId="0D015BCE" w14:textId="5F84ECB2" w:rsidR="00A375A7" w:rsidRDefault="002C5A23" w:rsidP="00D65107">
            <w:pPr>
              <w:cnfStyle w:val="000000000000" w:firstRow="0" w:lastRow="0" w:firstColumn="0" w:lastColumn="0" w:oddVBand="0" w:evenVBand="0" w:oddHBand="0" w:evenHBand="0" w:firstRowFirstColumn="0" w:firstRowLastColumn="0" w:lastRowFirstColumn="0" w:lastRowLastColumn="0"/>
            </w:pPr>
            <w:r>
              <w:object w:dxaOrig="15870" w:dyaOrig="8145" w14:anchorId="4C3EB115">
                <v:shape id="_x0000_i1052" type="#_x0000_t75" style="width:499.1pt;height:256.55pt" o:ole="">
                  <v:imagedata r:id="rId159" o:title=""/>
                </v:shape>
                <o:OLEObject Type="Embed" ProgID="PBrush" ShapeID="_x0000_i1052" DrawAspect="Content" ObjectID="_1548226679" r:id="rId160"/>
              </w:object>
            </w:r>
          </w:p>
          <w:p w14:paraId="0CDF1631" w14:textId="765D9EF8" w:rsidR="002C5A23" w:rsidRDefault="00897D86" w:rsidP="00D65107">
            <w:pPr>
              <w:cnfStyle w:val="000000000000" w:firstRow="0" w:lastRow="0" w:firstColumn="0" w:lastColumn="0" w:oddVBand="0" w:evenVBand="0" w:oddHBand="0" w:evenHBand="0" w:firstRowFirstColumn="0" w:firstRowLastColumn="0" w:lastRowFirstColumn="0" w:lastRowLastColumn="0"/>
            </w:pPr>
            <w:r>
              <w:t>Carryi</w:t>
            </w:r>
            <w:r w:rsidR="002C5A23">
              <w:t>n</w:t>
            </w:r>
            <w:r>
              <w:t>g</w:t>
            </w:r>
            <w:r w:rsidR="002C5A23">
              <w:t xml:space="preserve"> on with the example of using Sansa Stark. I have logged in as Sansa Stark and decided to click Modify Employee.</w:t>
            </w:r>
          </w:p>
          <w:p w14:paraId="43D35A19" w14:textId="5ACC06C6" w:rsidR="002C5A23" w:rsidRDefault="002C5A23" w:rsidP="00D65107">
            <w:pPr>
              <w:cnfStyle w:val="000000000000" w:firstRow="0" w:lastRow="0" w:firstColumn="0" w:lastColumn="0" w:oddVBand="0" w:evenVBand="0" w:oddHBand="0" w:evenHBand="0" w:firstRowFirstColumn="0" w:firstRowLastColumn="0" w:lastRowFirstColumn="0" w:lastRowLastColumn="0"/>
            </w:pPr>
            <w:r>
              <w:t xml:space="preserve">Since Sansa Stark is </w:t>
            </w:r>
            <w:r w:rsidR="00897D86">
              <w:t>selected,</w:t>
            </w:r>
            <w:r>
              <w:t xml:space="preserve"> EmployeeListView.SelectedItems.Count returns 1 since an Sansa is selected, else a messagebox would have appeared shown in 7g).</w:t>
            </w:r>
          </w:p>
          <w:p w14:paraId="4E626075" w14:textId="307539CB" w:rsidR="002C5A23" w:rsidRDefault="002C5A23" w:rsidP="00D65107">
            <w:pPr>
              <w:cnfStyle w:val="000000000000" w:firstRow="0" w:lastRow="0" w:firstColumn="0" w:lastColumn="0" w:oddVBand="0" w:evenVBand="0" w:oddHBand="0" w:evenHBand="0" w:firstRowFirstColumn="0" w:firstRowLastColumn="0" w:lastRowFirstColumn="0" w:lastRowLastColumn="0"/>
            </w:pPr>
            <w:r>
              <w:t xml:space="preserve">The program that I have made doesn’t allow other users to modify other user’s details, hence why it checks the current logged in user’s ID and the employee that is to be modified ID. Sansa Stark is logged in and her ID was saved in Variable.userID – (Check 5c to see how the ID of employee is stored to Variables when login). The program compares the logged in Employee ID (Variable.UserID) and the selected Employee to be </w:t>
            </w:r>
            <w:r>
              <w:lastRenderedPageBreak/>
              <w:t xml:space="preserve">modified (lblID.text), if their equal then it means that the current logged in user is modifying their own details. In this example, they both returned 2 (check screenshot above) so its true. It would then call upon UpdateEmployee Form and pass the details of the </w:t>
            </w:r>
            <w:r w:rsidR="002A2DF8">
              <w:t>Employee selected from Employee UC to UpdateEmployee Form.</w:t>
            </w:r>
          </w:p>
          <w:p w14:paraId="1C36E1DC" w14:textId="77777777" w:rsidR="00D65107" w:rsidRDefault="00D65107" w:rsidP="00D65107">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96EC8C6" wp14:editId="0F993849">
                  <wp:extent cx="6234430" cy="3943350"/>
                  <wp:effectExtent l="0" t="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0609"/>
                          <a:stretch/>
                        </pic:blipFill>
                        <pic:spPr bwMode="auto">
                          <a:xfrm>
                            <a:off x="0" y="0"/>
                            <a:ext cx="6234430" cy="3943350"/>
                          </a:xfrm>
                          <a:prstGeom prst="rect">
                            <a:avLst/>
                          </a:prstGeom>
                          <a:ln>
                            <a:noFill/>
                          </a:ln>
                          <a:extLst>
                            <a:ext uri="{53640926-AAD7-44D8-BBD7-CCE9431645EC}">
                              <a14:shadowObscured xmlns:a14="http://schemas.microsoft.com/office/drawing/2010/main"/>
                            </a:ext>
                          </a:extLst>
                        </pic:spPr>
                      </pic:pic>
                    </a:graphicData>
                  </a:graphic>
                </wp:inline>
              </w:drawing>
            </w:r>
          </w:p>
          <w:p w14:paraId="49781182" w14:textId="2847ED9F" w:rsidR="002A2DF8" w:rsidRDefault="002A2DF8" w:rsidP="00D65107">
            <w:pPr>
              <w:cnfStyle w:val="000000000000" w:firstRow="0" w:lastRow="0" w:firstColumn="0" w:lastColumn="0" w:oddVBand="0" w:evenVBand="0" w:oddHBand="0" w:evenHBand="0" w:firstRowFirstColumn="0" w:firstRowLastColumn="0" w:lastRowFirstColumn="0" w:lastRowLastColumn="0"/>
            </w:pPr>
            <w:r>
              <w:t>Screenshot above shows what occurs after Update Employee is clicked and UpdateEmployeeForm shows up with the selected employee (Sansa Stark) with their details and image.</w:t>
            </w:r>
          </w:p>
        </w:tc>
      </w:tr>
      <w:tr w:rsidR="00D65107" w14:paraId="11CDCBC8"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E74DBDF" w14:textId="2F1B3648" w:rsidR="00D65107" w:rsidRDefault="00D65107" w:rsidP="00D028AF"/>
        </w:tc>
        <w:tc>
          <w:tcPr>
            <w:tcW w:w="567" w:type="dxa"/>
          </w:tcPr>
          <w:p w14:paraId="5423C444" w14:textId="395E8695" w:rsidR="00D65107" w:rsidRDefault="00C02DCA"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8d)</w:t>
            </w:r>
          </w:p>
        </w:tc>
        <w:tc>
          <w:tcPr>
            <w:tcW w:w="10317" w:type="dxa"/>
          </w:tcPr>
          <w:p w14:paraId="5FB3FFC3" w14:textId="3F86DAF3" w:rsidR="00D65107" w:rsidRDefault="002A2DF8" w:rsidP="00D65107">
            <w:pPr>
              <w:cnfStyle w:val="000000100000" w:firstRow="0" w:lastRow="0" w:firstColumn="0" w:lastColumn="0" w:oddVBand="0" w:evenVBand="0" w:oddHBand="1" w:evenHBand="0" w:firstRowFirstColumn="0" w:firstRowLastColumn="0" w:lastRowFirstColumn="0" w:lastRowLastColumn="0"/>
            </w:pPr>
            <w:r>
              <w:t xml:space="preserve">This is similar to 7c) It retrieves the selected Employee to be deleted details and then presents it in a MessageBox as shown below, if the user selects Yes on the messagebox, then DeleteUser would be set to “Yes”. IF DeleteUser is set to Yes, it would then therefore delete the Employee, showing messagebox to inform the user they have deleted the Employee – 8f). </w:t>
            </w:r>
          </w:p>
          <w:p w14:paraId="338A7751" w14:textId="7BA7FD6D" w:rsidR="002A2DF8" w:rsidRDefault="002A2DF8" w:rsidP="00D65107">
            <w:pPr>
              <w:cnfStyle w:val="000000100000" w:firstRow="0" w:lastRow="0" w:firstColumn="0" w:lastColumn="0" w:oddVBand="0" w:evenVBand="0" w:oddHBand="1" w:evenHBand="0" w:firstRowFirstColumn="0" w:firstRowLastColumn="0" w:lastRowFirstColumn="0" w:lastRowLastColumn="0"/>
            </w:pPr>
            <w:r>
              <w:t>Check 7c) for more details.</w:t>
            </w:r>
          </w:p>
          <w:p w14:paraId="0EA49656" w14:textId="7F27B85F" w:rsidR="002A2DF8" w:rsidRDefault="002A2DF8" w:rsidP="00D65107">
            <w:pPr>
              <w:cnfStyle w:val="000000100000" w:firstRow="0" w:lastRow="0" w:firstColumn="0" w:lastColumn="0" w:oddVBand="0" w:evenVBand="0" w:oddHBand="1" w:evenHBand="0" w:firstRowFirstColumn="0" w:firstRowLastColumn="0" w:lastRowFirstColumn="0" w:lastRowLastColumn="0"/>
            </w:pPr>
            <w:r>
              <w:object w:dxaOrig="15975" w:dyaOrig="1515" w14:anchorId="10E01238">
                <v:shape id="_x0000_i1053" type="#_x0000_t75" style="width:7in;height:48.05pt" o:ole="">
                  <v:imagedata r:id="rId162" o:title=""/>
                </v:shape>
                <o:OLEObject Type="Embed" ProgID="PBrush" ShapeID="_x0000_i1053" DrawAspect="Content" ObjectID="_1548226680" r:id="rId163"/>
              </w:object>
            </w:r>
          </w:p>
          <w:p w14:paraId="747B8579" w14:textId="6674518A" w:rsidR="003A1B0A" w:rsidRDefault="003A1B0A" w:rsidP="00D65107">
            <w:pPr>
              <w:cnfStyle w:val="000000100000" w:firstRow="0" w:lastRow="0" w:firstColumn="0" w:lastColumn="0" w:oddVBand="0" w:evenVBand="0" w:oddHBand="1" w:evenHBand="0" w:firstRowFirstColumn="0" w:firstRowLastColumn="0" w:lastRowFirstColumn="0" w:lastRowLastColumn="0"/>
            </w:pPr>
            <w:r>
              <w:rPr>
                <w:noProof/>
                <w:lang w:eastAsia="en-GB"/>
              </w:rPr>
              <w:lastRenderedPageBreak/>
              <w:drawing>
                <wp:inline distT="0" distB="0" distL="0" distR="0" wp14:anchorId="176906CF" wp14:editId="3336E75A">
                  <wp:extent cx="5731510" cy="4055110"/>
                  <wp:effectExtent l="0" t="0" r="2540" b="254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055110"/>
                          </a:xfrm>
                          <a:prstGeom prst="rect">
                            <a:avLst/>
                          </a:prstGeom>
                        </pic:spPr>
                      </pic:pic>
                    </a:graphicData>
                  </a:graphic>
                </wp:inline>
              </w:drawing>
            </w:r>
          </w:p>
          <w:p w14:paraId="7B2D3EC3" w14:textId="03E73674" w:rsidR="003A1B0A" w:rsidRDefault="003A1B0A" w:rsidP="00D65107">
            <w:pPr>
              <w:cnfStyle w:val="000000100000" w:firstRow="0" w:lastRow="0" w:firstColumn="0" w:lastColumn="0" w:oddVBand="0" w:evenVBand="0" w:oddHBand="1" w:evenHBand="0" w:firstRowFirstColumn="0" w:firstRowLastColumn="0" w:lastRowFirstColumn="0" w:lastRowLastColumn="0"/>
            </w:pPr>
          </w:p>
        </w:tc>
      </w:tr>
      <w:tr w:rsidR="00C02DCA" w14:paraId="4D44B307"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88970F6" w14:textId="62102C80" w:rsidR="00C02DCA" w:rsidRDefault="00C02DCA" w:rsidP="00D028AF"/>
        </w:tc>
        <w:tc>
          <w:tcPr>
            <w:tcW w:w="567" w:type="dxa"/>
          </w:tcPr>
          <w:p w14:paraId="3BBF5D3E" w14:textId="5F94FCAA" w:rsidR="00C02DCA" w:rsidRDefault="00C02DCA"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8e)</w:t>
            </w:r>
          </w:p>
        </w:tc>
        <w:tc>
          <w:tcPr>
            <w:tcW w:w="10317" w:type="dxa"/>
          </w:tcPr>
          <w:p w14:paraId="3768DF20" w14:textId="77777777" w:rsidR="00C02DCA" w:rsidRDefault="00C02DCA" w:rsidP="00D65107">
            <w:pPr>
              <w:cnfStyle w:val="000000000000" w:firstRow="0" w:lastRow="0" w:firstColumn="0" w:lastColumn="0" w:oddVBand="0" w:evenVBand="0" w:oddHBand="0" w:evenHBand="0" w:firstRowFirstColumn="0" w:firstRowLastColumn="0" w:lastRowFirstColumn="0" w:lastRowLastColumn="0"/>
              <w:rPr>
                <w:noProof/>
                <w:lang w:eastAsia="en-GB"/>
              </w:rPr>
            </w:pPr>
          </w:p>
        </w:tc>
      </w:tr>
      <w:tr w:rsidR="00C47CD1" w14:paraId="1848C792"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56DCD3D" w14:textId="77777777" w:rsidR="00C47CD1" w:rsidRDefault="00C47CD1" w:rsidP="00D028AF"/>
        </w:tc>
        <w:tc>
          <w:tcPr>
            <w:tcW w:w="567" w:type="dxa"/>
          </w:tcPr>
          <w:p w14:paraId="00676565" w14:textId="3B1CFD51" w:rsidR="00C47CD1" w:rsidRDefault="00C47CD1"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8f)</w:t>
            </w:r>
          </w:p>
        </w:tc>
        <w:tc>
          <w:tcPr>
            <w:tcW w:w="10317" w:type="dxa"/>
          </w:tcPr>
          <w:p w14:paraId="343E7016" w14:textId="01DC8D89" w:rsidR="003A1B0A" w:rsidRDefault="003A1B0A" w:rsidP="00D65107">
            <w:pPr>
              <w:cnfStyle w:val="000000100000" w:firstRow="0" w:lastRow="0" w:firstColumn="0" w:lastColumn="0" w:oddVBand="0" w:evenVBand="0" w:oddHBand="1" w:evenHBand="0" w:firstRowFirstColumn="0" w:firstRowLastColumn="0" w:lastRowFirstColumn="0" w:lastRowLastColumn="0"/>
              <w:rPr>
                <w:noProof/>
                <w:lang w:eastAsia="en-GB"/>
              </w:rPr>
            </w:pPr>
          </w:p>
          <w:p w14:paraId="0412D47C" w14:textId="77777777" w:rsidR="003A1B0A" w:rsidRDefault="003A1B0A" w:rsidP="00D65107">
            <w:pPr>
              <w:cnfStyle w:val="000000100000" w:firstRow="0" w:lastRow="0" w:firstColumn="0" w:lastColumn="0" w:oddVBand="0" w:evenVBand="0" w:oddHBand="1" w:evenHBand="0" w:firstRowFirstColumn="0" w:firstRowLastColumn="0" w:lastRowFirstColumn="0" w:lastRowLastColumn="0"/>
              <w:rPr>
                <w:noProof/>
                <w:lang w:eastAsia="en-GB"/>
              </w:rPr>
            </w:pPr>
          </w:p>
          <w:p w14:paraId="616E4E05" w14:textId="0772CD0C" w:rsidR="003A1B0A" w:rsidRDefault="00897D86"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A30EFFE" wp14:editId="2273CAAD">
                  <wp:extent cx="5731510" cy="4070985"/>
                  <wp:effectExtent l="0" t="0" r="2540" b="571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70985"/>
                          </a:xfrm>
                          <a:prstGeom prst="rect">
                            <a:avLst/>
                          </a:prstGeom>
                        </pic:spPr>
                      </pic:pic>
                    </a:graphicData>
                  </a:graphic>
                </wp:inline>
              </w:drawing>
            </w:r>
          </w:p>
          <w:p w14:paraId="19A98B11" w14:textId="5A5EDB60" w:rsidR="00C47CD1" w:rsidRDefault="00C47CD1"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34823B4E" wp14:editId="0329F462">
                  <wp:extent cx="5731510" cy="4072890"/>
                  <wp:effectExtent l="0" t="0" r="2540" b="381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72890"/>
                          </a:xfrm>
                          <a:prstGeom prst="rect">
                            <a:avLst/>
                          </a:prstGeom>
                        </pic:spPr>
                      </pic:pic>
                    </a:graphicData>
                  </a:graphic>
                </wp:inline>
              </w:drawing>
            </w:r>
          </w:p>
        </w:tc>
      </w:tr>
      <w:tr w:rsidR="00C02DCA" w14:paraId="60878820"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9DB08D9" w14:textId="77777777" w:rsidR="00C02DCA" w:rsidRDefault="00C02DCA" w:rsidP="00D028AF"/>
        </w:tc>
        <w:tc>
          <w:tcPr>
            <w:tcW w:w="567" w:type="dxa"/>
          </w:tcPr>
          <w:p w14:paraId="12EF6B8A" w14:textId="0ABD8C4E" w:rsidR="00C02DCA" w:rsidRDefault="00C02DCA" w:rsidP="00C47CD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r w:rsidR="00C47CD1">
              <w:rPr>
                <w:sz w:val="18"/>
                <w:szCs w:val="18"/>
              </w:rPr>
              <w:t>g</w:t>
            </w:r>
            <w:r>
              <w:rPr>
                <w:sz w:val="18"/>
                <w:szCs w:val="18"/>
              </w:rPr>
              <w:t>)</w:t>
            </w:r>
          </w:p>
        </w:tc>
        <w:tc>
          <w:tcPr>
            <w:tcW w:w="10317" w:type="dxa"/>
          </w:tcPr>
          <w:p w14:paraId="60402B45" w14:textId="5BD7A0A3" w:rsidR="00897D86" w:rsidRDefault="00897D86" w:rsidP="00D65107">
            <w:pPr>
              <w:cnfStyle w:val="000000000000" w:firstRow="0" w:lastRow="0" w:firstColumn="0" w:lastColumn="0" w:oddVBand="0" w:evenVBand="0" w:oddHBand="0" w:evenHBand="0" w:firstRowFirstColumn="0" w:firstRowLastColumn="0" w:lastRowFirstColumn="0" w:lastRowLastColumn="0"/>
            </w:pPr>
            <w:r>
              <w:object w:dxaOrig="12660" w:dyaOrig="1965" w14:anchorId="1F82111F">
                <v:shape id="_x0000_i1054" type="#_x0000_t75" style="width:489.3pt;height:75.55pt" o:ole="">
                  <v:imagedata r:id="rId167" o:title=""/>
                </v:shape>
                <o:OLEObject Type="Embed" ProgID="PBrush" ShapeID="_x0000_i1054" DrawAspect="Content" ObjectID="_1548226681" r:id="rId168"/>
              </w:object>
            </w:r>
          </w:p>
          <w:p w14:paraId="7A3A66E7" w14:textId="3C051984" w:rsidR="00897D86" w:rsidRDefault="00897D86"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An Employee must be selected before they can be modified or deleted, in this breakpoint. EmployeeListView.SelectedItemsCount returns 0, indicating no employee is selected in the Employee ListView, hence why the lables to the side and image is empty and null and messagebox pops up:</w:t>
            </w:r>
          </w:p>
          <w:p w14:paraId="62CE35DE" w14:textId="77777777" w:rsidR="00897D86" w:rsidRDefault="003A1B0A" w:rsidP="00D65107">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5853103" wp14:editId="536C94DE">
                  <wp:extent cx="5610225" cy="3351392"/>
                  <wp:effectExtent l="0" t="0" r="0" b="190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5636"/>
                          <a:stretch/>
                        </pic:blipFill>
                        <pic:spPr bwMode="auto">
                          <a:xfrm>
                            <a:off x="0" y="0"/>
                            <a:ext cx="5613198" cy="3353168"/>
                          </a:xfrm>
                          <a:prstGeom prst="rect">
                            <a:avLst/>
                          </a:prstGeom>
                          <a:ln>
                            <a:noFill/>
                          </a:ln>
                          <a:extLst>
                            <a:ext uri="{53640926-AAD7-44D8-BBD7-CCE9431645EC}">
                              <a14:shadowObscured xmlns:a14="http://schemas.microsoft.com/office/drawing/2010/main"/>
                            </a:ext>
                          </a:extLst>
                        </pic:spPr>
                      </pic:pic>
                    </a:graphicData>
                  </a:graphic>
                </wp:inline>
              </w:drawing>
            </w:r>
          </w:p>
          <w:p w14:paraId="05FD4688" w14:textId="57F9A6D5" w:rsidR="003A1B0A" w:rsidRDefault="003A1B0A" w:rsidP="00D65107">
            <w:pPr>
              <w:cnfStyle w:val="000000000000" w:firstRow="0" w:lastRow="0" w:firstColumn="0" w:lastColumn="0" w:oddVBand="0" w:evenVBand="0" w:oddHBand="0" w:evenHBand="0" w:firstRowFirstColumn="0" w:firstRowLastColumn="0" w:lastRowFirstColumn="0" w:lastRowLastColumn="0"/>
              <w:rPr>
                <w:noProof/>
                <w:lang w:eastAsia="en-GB"/>
              </w:rPr>
            </w:pPr>
          </w:p>
        </w:tc>
      </w:tr>
      <w:tr w:rsidR="00C02DCA" w14:paraId="04F7EAB0"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28063C1" w14:textId="77777777" w:rsidR="00C02DCA" w:rsidRDefault="00C02DCA" w:rsidP="00D028AF"/>
        </w:tc>
        <w:tc>
          <w:tcPr>
            <w:tcW w:w="567" w:type="dxa"/>
          </w:tcPr>
          <w:p w14:paraId="727FDAFF" w14:textId="642E08A3" w:rsidR="00C02DCA" w:rsidRDefault="00C02DCA" w:rsidP="00C47CD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C47CD1">
              <w:rPr>
                <w:sz w:val="18"/>
                <w:szCs w:val="18"/>
              </w:rPr>
              <w:t>h</w:t>
            </w:r>
            <w:r>
              <w:rPr>
                <w:sz w:val="18"/>
                <w:szCs w:val="18"/>
              </w:rPr>
              <w:t>)</w:t>
            </w:r>
          </w:p>
        </w:tc>
        <w:tc>
          <w:tcPr>
            <w:tcW w:w="10317" w:type="dxa"/>
          </w:tcPr>
          <w:p w14:paraId="58B3C046" w14:textId="2AB0AA35" w:rsidR="00C02DCA" w:rsidRDefault="00C02DCA"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21306846" wp14:editId="46F01478">
                  <wp:extent cx="5731510" cy="3543300"/>
                  <wp:effectExtent l="0" t="0" r="254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2745"/>
                          <a:stretch/>
                        </pic:blipFill>
                        <pic:spPr bwMode="auto">
                          <a:xfrm>
                            <a:off x="0" y="0"/>
                            <a:ext cx="5731510" cy="3543300"/>
                          </a:xfrm>
                          <a:prstGeom prst="rect">
                            <a:avLst/>
                          </a:prstGeom>
                          <a:ln>
                            <a:noFill/>
                          </a:ln>
                          <a:extLst>
                            <a:ext uri="{53640926-AAD7-44D8-BBD7-CCE9431645EC}">
                              <a14:shadowObscured xmlns:a14="http://schemas.microsoft.com/office/drawing/2010/main"/>
                            </a:ext>
                          </a:extLst>
                        </pic:spPr>
                      </pic:pic>
                    </a:graphicData>
                  </a:graphic>
                </wp:inline>
              </w:drawing>
            </w:r>
            <w:r w:rsidR="00900FF4">
              <w:rPr>
                <w:noProof/>
                <w:lang w:eastAsia="en-GB"/>
              </w:rPr>
              <w:drawing>
                <wp:inline distT="0" distB="0" distL="0" distR="0" wp14:anchorId="788BA13C" wp14:editId="63253E30">
                  <wp:extent cx="6105525" cy="418278"/>
                  <wp:effectExtent l="0" t="0" r="0" b="127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87676" cy="423906"/>
                          </a:xfrm>
                          <a:prstGeom prst="rect">
                            <a:avLst/>
                          </a:prstGeom>
                        </pic:spPr>
                      </pic:pic>
                    </a:graphicData>
                  </a:graphic>
                </wp:inline>
              </w:drawing>
            </w:r>
          </w:p>
          <w:p w14:paraId="2D3AD243" w14:textId="77777777" w:rsidR="003A1B0A" w:rsidRDefault="003A1B0A" w:rsidP="00D65107">
            <w:pPr>
              <w:cnfStyle w:val="000000100000" w:firstRow="0" w:lastRow="0" w:firstColumn="0" w:lastColumn="0" w:oddVBand="0" w:evenVBand="0" w:oddHBand="1" w:evenHBand="0" w:firstRowFirstColumn="0" w:firstRowLastColumn="0" w:lastRowFirstColumn="0" w:lastRowLastColumn="0"/>
              <w:rPr>
                <w:noProof/>
                <w:lang w:eastAsia="en-GB"/>
              </w:rPr>
            </w:pPr>
          </w:p>
          <w:p w14:paraId="44A12E2E" w14:textId="77777777" w:rsidR="003A1B0A" w:rsidRDefault="003A1B0A" w:rsidP="00D65107">
            <w:pPr>
              <w:cnfStyle w:val="000000100000" w:firstRow="0" w:lastRow="0" w:firstColumn="0" w:lastColumn="0" w:oddVBand="0" w:evenVBand="0" w:oddHBand="1" w:evenHBand="0" w:firstRowFirstColumn="0" w:firstRowLastColumn="0" w:lastRowFirstColumn="0" w:lastRowLastColumn="0"/>
              <w:rPr>
                <w:noProof/>
                <w:lang w:eastAsia="en-GB"/>
              </w:rPr>
            </w:pPr>
          </w:p>
          <w:p w14:paraId="2E015A74" w14:textId="7E30621A" w:rsidR="003A1B0A" w:rsidRDefault="003A1B0A" w:rsidP="00D65107">
            <w:pPr>
              <w:cnfStyle w:val="000000100000" w:firstRow="0" w:lastRow="0" w:firstColumn="0" w:lastColumn="0" w:oddVBand="0" w:evenVBand="0" w:oddHBand="1" w:evenHBand="0" w:firstRowFirstColumn="0" w:firstRowLastColumn="0" w:lastRowFirstColumn="0" w:lastRowLastColumn="0"/>
              <w:rPr>
                <w:noProof/>
                <w:lang w:eastAsia="en-GB"/>
              </w:rPr>
            </w:pPr>
          </w:p>
        </w:tc>
      </w:tr>
      <w:tr w:rsidR="00C02DCA" w14:paraId="7CCBD944"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0B89162" w14:textId="77777777" w:rsidR="00C02DCA" w:rsidRDefault="00C02DCA" w:rsidP="00D028AF"/>
        </w:tc>
        <w:tc>
          <w:tcPr>
            <w:tcW w:w="567" w:type="dxa"/>
          </w:tcPr>
          <w:p w14:paraId="13AE1A92" w14:textId="21C49D7C" w:rsidR="00C02DCA" w:rsidRDefault="00C02DCA" w:rsidP="00C47CD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r w:rsidR="00C47CD1">
              <w:rPr>
                <w:sz w:val="18"/>
                <w:szCs w:val="18"/>
              </w:rPr>
              <w:t>i</w:t>
            </w:r>
          </w:p>
        </w:tc>
        <w:tc>
          <w:tcPr>
            <w:tcW w:w="10317" w:type="dxa"/>
          </w:tcPr>
          <w:p w14:paraId="6FBACBEF" w14:textId="1BB6AD09" w:rsidR="00897D86" w:rsidRDefault="00897D86" w:rsidP="00D65107">
            <w:pPr>
              <w:cnfStyle w:val="000000000000" w:firstRow="0" w:lastRow="0" w:firstColumn="0" w:lastColumn="0" w:oddVBand="0" w:evenVBand="0" w:oddHBand="0" w:evenHBand="0" w:firstRowFirstColumn="0" w:firstRowLastColumn="0" w:lastRowFirstColumn="0" w:lastRowLastColumn="0"/>
            </w:pPr>
            <w:r>
              <w:object w:dxaOrig="14085" w:dyaOrig="3420" w14:anchorId="4890E9C6">
                <v:shape id="_x0000_i1055" type="#_x0000_t75" style="width:509.15pt;height:123.45pt" o:ole="">
                  <v:imagedata r:id="rId172" o:title=""/>
                </v:shape>
                <o:OLEObject Type="Embed" ProgID="PBrush" ShapeID="_x0000_i1055" DrawAspect="Content" ObjectID="_1548226682" r:id="rId173"/>
              </w:object>
            </w:r>
            <w:r>
              <w:t>To ensure and the program doesn’t delete all the administrators in the system, it will do firstly count all the Administrators stored in the database. CountsAdmin is an Int Variable which runs a SQL Query to count the amount of Administrators stored.</w:t>
            </w:r>
          </w:p>
          <w:p w14:paraId="4A18EE5D" w14:textId="31A3793F" w:rsidR="00897D86" w:rsidRDefault="00897D86" w:rsidP="00D65107">
            <w:pPr>
              <w:cnfStyle w:val="000000000000" w:firstRow="0" w:lastRow="0" w:firstColumn="0" w:lastColumn="0" w:oddVBand="0" w:evenVBand="0" w:oddHBand="0" w:evenHBand="0" w:firstRowFirstColumn="0" w:firstRowLastColumn="0" w:lastRowFirstColumn="0" w:lastRowLastColumn="0"/>
            </w:pPr>
            <w:r>
              <w:t>If CountsAdmins returned 1 instead of 5, and lblEmployeeStatus.Text == ‘Administrator’ –(meaning the employee to be deleted and is selected is an Administrator) – so the last administrator is being deleted since, it would return a messagebox alerting the user that you can’t delete the only stored administrator in the system.</w:t>
            </w:r>
          </w:p>
          <w:p w14:paraId="676F2EB7" w14:textId="386C32CA" w:rsidR="00897D86" w:rsidRDefault="00897D86" w:rsidP="00D65107">
            <w:pPr>
              <w:cnfStyle w:val="000000000000" w:firstRow="0" w:lastRow="0" w:firstColumn="0" w:lastColumn="0" w:oddVBand="0" w:evenVBand="0" w:oddHBand="0" w:evenHBand="0" w:firstRowFirstColumn="0" w:firstRowLastColumn="0" w:lastRowFirstColumn="0" w:lastRowLastColumn="0"/>
            </w:pPr>
            <w:r>
              <w:t>However in this example, it CountsAdmins retuns 5, therefore there is 5 administrator stored in the database.</w:t>
            </w:r>
          </w:p>
          <w:p w14:paraId="44BCBE43" w14:textId="4ADFE681" w:rsidR="003A1B0A" w:rsidRDefault="00897D86"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Messagebox below shows what the messagebox would show if the selected Employee is Administrator as shown in the screenshot and CountsAdmins is 0.</w:t>
            </w:r>
          </w:p>
          <w:p w14:paraId="17DBF14D" w14:textId="7CD9BF68" w:rsidR="003A1B0A" w:rsidRDefault="003A1B0A" w:rsidP="00D65107">
            <w:pPr>
              <w:cnfStyle w:val="000000000000" w:firstRow="0" w:lastRow="0" w:firstColumn="0" w:lastColumn="0" w:oddVBand="0" w:evenVBand="0" w:oddHBand="0" w:evenHBand="0" w:firstRowFirstColumn="0" w:firstRowLastColumn="0" w:lastRowFirstColumn="0" w:lastRowLastColumn="0"/>
              <w:rPr>
                <w:noProof/>
                <w:lang w:eastAsia="en-GB"/>
              </w:rPr>
            </w:pPr>
          </w:p>
          <w:p w14:paraId="193E0ED6" w14:textId="086462F8" w:rsidR="003A1B0A" w:rsidRDefault="003A1B0A" w:rsidP="00897D86">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5E308F92" wp14:editId="6FD33E3A">
                  <wp:extent cx="5419725" cy="3269488"/>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15161"/>
                          <a:stretch/>
                        </pic:blipFill>
                        <pic:spPr bwMode="auto">
                          <a:xfrm>
                            <a:off x="0" y="0"/>
                            <a:ext cx="5422305" cy="3271044"/>
                          </a:xfrm>
                          <a:prstGeom prst="rect">
                            <a:avLst/>
                          </a:prstGeom>
                          <a:ln>
                            <a:noFill/>
                          </a:ln>
                          <a:extLst>
                            <a:ext uri="{53640926-AAD7-44D8-BBD7-CCE9431645EC}">
                              <a14:shadowObscured xmlns:a14="http://schemas.microsoft.com/office/drawing/2010/main"/>
                            </a:ext>
                          </a:extLst>
                        </pic:spPr>
                      </pic:pic>
                    </a:graphicData>
                  </a:graphic>
                </wp:inline>
              </w:drawing>
            </w:r>
            <w:r w:rsidR="00897D86">
              <w:rPr>
                <w:noProof/>
                <w:lang w:eastAsia="en-GB"/>
              </w:rPr>
              <w:t xml:space="preserve">Administrator Amanuel Yosief-Mussie is selected here, Status Administrator also. </w:t>
            </w:r>
          </w:p>
        </w:tc>
      </w:tr>
      <w:tr w:rsidR="00C02DCA" w14:paraId="6698BCEA"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9D13496" w14:textId="2F60119A" w:rsidR="00C02DCA" w:rsidRDefault="00C02DCA" w:rsidP="00D028AF"/>
        </w:tc>
        <w:tc>
          <w:tcPr>
            <w:tcW w:w="567" w:type="dxa"/>
          </w:tcPr>
          <w:p w14:paraId="19DB49F1" w14:textId="6BE8CBA5" w:rsidR="00C02DCA" w:rsidRDefault="00C02DCA" w:rsidP="00C47CD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r w:rsidR="00C47CD1">
              <w:rPr>
                <w:sz w:val="18"/>
                <w:szCs w:val="18"/>
              </w:rPr>
              <w:t>j</w:t>
            </w:r>
            <w:r>
              <w:rPr>
                <w:sz w:val="18"/>
                <w:szCs w:val="18"/>
              </w:rPr>
              <w:t>)</w:t>
            </w:r>
          </w:p>
        </w:tc>
        <w:tc>
          <w:tcPr>
            <w:tcW w:w="10317" w:type="dxa"/>
          </w:tcPr>
          <w:p w14:paraId="7CF66105" w14:textId="65E4CA58" w:rsidR="00EA2610" w:rsidRDefault="00EA2610" w:rsidP="00EA261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Even though you can see the employee details of “Sansa Stark” on the right, it doesn’t mean their sel</w:t>
            </w:r>
            <w:r w:rsidR="00897D86">
              <w:rPr>
                <w:noProof/>
                <w:lang w:eastAsia="en-GB"/>
              </w:rPr>
              <w:t xml:space="preserve">ected, but rather that she was </w:t>
            </w:r>
            <w:r>
              <w:rPr>
                <w:noProof/>
                <w:lang w:eastAsia="en-GB"/>
              </w:rPr>
              <w:t>peviously selected. Will make modifcation that when no employee is selected that those fields and image is empty however, it doesn’t affect the program. A user still needs to be selected to delete or modify. Just cause Sansa Stark’s details are shown on the right, it doesn’t mean their selected.</w:t>
            </w:r>
          </w:p>
          <w:p w14:paraId="1939448D" w14:textId="4420F14B" w:rsidR="003A1B0A" w:rsidRDefault="00EA2610" w:rsidP="00EA2610">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In the example below, I added more employees to the system then searched for employees that have phone numbers that start with “0790”</w:t>
            </w:r>
            <w:r w:rsidR="00897D86">
              <w:rPr>
                <w:noProof/>
                <w:lang w:eastAsia="en-GB"/>
              </w:rPr>
              <w:drawing>
                <wp:inline distT="0" distB="0" distL="0" distR="0" wp14:anchorId="3ED5A01D" wp14:editId="246C5885">
                  <wp:extent cx="6250211" cy="377190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5041"/>
                          <a:stretch/>
                        </pic:blipFill>
                        <pic:spPr bwMode="auto">
                          <a:xfrm>
                            <a:off x="0" y="0"/>
                            <a:ext cx="6273576" cy="3786000"/>
                          </a:xfrm>
                          <a:prstGeom prst="rect">
                            <a:avLst/>
                          </a:prstGeom>
                          <a:ln>
                            <a:noFill/>
                          </a:ln>
                          <a:extLst>
                            <a:ext uri="{53640926-AAD7-44D8-BBD7-CCE9431645EC}">
                              <a14:shadowObscured xmlns:a14="http://schemas.microsoft.com/office/drawing/2010/main"/>
                            </a:ext>
                          </a:extLst>
                        </pic:spPr>
                      </pic:pic>
                    </a:graphicData>
                  </a:graphic>
                </wp:inline>
              </w:drawing>
            </w:r>
          </w:p>
          <w:p w14:paraId="5C8C0B90" w14:textId="715B1A04" w:rsidR="00EA2610" w:rsidRDefault="00897D86" w:rsidP="00EA2610">
            <w:pPr>
              <w:cnfStyle w:val="000000100000" w:firstRow="0" w:lastRow="0" w:firstColumn="0" w:lastColumn="0" w:oddVBand="0" w:evenVBand="0" w:oddHBand="1" w:evenHBand="0" w:firstRowFirstColumn="0" w:firstRowLastColumn="0" w:lastRowFirstColumn="0" w:lastRowLastColumn="0"/>
              <w:rPr>
                <w:noProof/>
                <w:lang w:eastAsia="en-GB"/>
              </w:rPr>
            </w:pPr>
            <w:r>
              <w:object w:dxaOrig="15735" w:dyaOrig="6345" w14:anchorId="667F7D1D">
                <v:shape id="_x0000_i1056" type="#_x0000_t75" style="width:508.25pt;height:205.6pt" o:ole="">
                  <v:imagedata r:id="rId176" o:title=""/>
                </v:shape>
                <o:OLEObject Type="Embed" ProgID="PBrush" ShapeID="_x0000_i1056" DrawAspect="Content" ObjectID="_1548226683" r:id="rId177"/>
              </w:object>
            </w:r>
            <w:r>
              <w:t xml:space="preserve">Above code shows that a run time, it is running an SQL SELECT SQL Query from the Employee Table and uses our input of 0790 </w:t>
            </w:r>
            <w:r w:rsidR="00E13250">
              <w:t xml:space="preserve">as a condition. </w:t>
            </w:r>
            <w:r w:rsidR="000B43BF">
              <w:t>Variable DataTable sdt stores all the Employee data that it returns from the SQL Query and then the dataTable stores this in an array and row by row, adds the employee to the list view.</w:t>
            </w:r>
          </w:p>
          <w:p w14:paraId="0CB0682A" w14:textId="0F144F77" w:rsidR="003A1B0A" w:rsidRDefault="00C47CD1" w:rsidP="003A1B0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41E0983E" wp14:editId="0FC90097">
                  <wp:extent cx="5753231" cy="345440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15785"/>
                          <a:stretch/>
                        </pic:blipFill>
                        <pic:spPr bwMode="auto">
                          <a:xfrm>
                            <a:off x="0" y="0"/>
                            <a:ext cx="5758670" cy="3457666"/>
                          </a:xfrm>
                          <a:prstGeom prst="rect">
                            <a:avLst/>
                          </a:prstGeom>
                          <a:ln>
                            <a:noFill/>
                          </a:ln>
                          <a:extLst>
                            <a:ext uri="{53640926-AAD7-44D8-BBD7-CCE9431645EC}">
                              <a14:shadowObscured xmlns:a14="http://schemas.microsoft.com/office/drawing/2010/main"/>
                            </a:ext>
                          </a:extLst>
                        </pic:spPr>
                      </pic:pic>
                    </a:graphicData>
                  </a:graphic>
                </wp:inline>
              </w:drawing>
            </w:r>
          </w:p>
        </w:tc>
      </w:tr>
      <w:tr w:rsidR="007B4C95" w14:paraId="06BCCA04"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612B171" w14:textId="77777777" w:rsidR="007B4C95" w:rsidRDefault="007B4C95" w:rsidP="00D028AF"/>
        </w:tc>
        <w:tc>
          <w:tcPr>
            <w:tcW w:w="567" w:type="dxa"/>
          </w:tcPr>
          <w:p w14:paraId="362DF599" w14:textId="139EC1AA" w:rsidR="007B4C95" w:rsidRDefault="007B4C95" w:rsidP="00C47CD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8k)</w:t>
            </w:r>
          </w:p>
        </w:tc>
        <w:tc>
          <w:tcPr>
            <w:tcW w:w="10317" w:type="dxa"/>
          </w:tcPr>
          <w:p w14:paraId="5979B3F6" w14:textId="27951770" w:rsidR="007B4C95" w:rsidRDefault="000B43BF" w:rsidP="00EA261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 xml:space="preserve">This is the same as 8c) however in this example, the user isn’t modifying their own details. Check 8c for more details on this. </w:t>
            </w:r>
          </w:p>
          <w:p w14:paraId="1DB0EF84" w14:textId="515B0378" w:rsidR="000B43BF" w:rsidRDefault="000B43BF" w:rsidP="00EA261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However in this example (check code below), lblID.text is the ID of the current employee selected while Variable.UserID is the ID of the employee that is logged into the system. LblID.text returned 2 while Variables.UserID returned 1, meaning that the current employee that is logged on has the ID of 1 while the employee selected has an ID of 2, since their not equal to each other, then the logged in user isn’t modifying their own details and therefore the If condition is false and goes to the else which is highlighted, this shows the messagebox shown below.</w:t>
            </w:r>
          </w:p>
          <w:p w14:paraId="18AE9DD5" w14:textId="76A4168E" w:rsidR="00345F70" w:rsidRDefault="00345F70" w:rsidP="00EA2610">
            <w:pPr>
              <w:cnfStyle w:val="000000000000" w:firstRow="0" w:lastRow="0" w:firstColumn="0" w:lastColumn="0" w:oddVBand="0" w:evenVBand="0" w:oddHBand="0" w:evenHBand="0" w:firstRowFirstColumn="0" w:firstRowLastColumn="0" w:lastRowFirstColumn="0" w:lastRowLastColumn="0"/>
              <w:rPr>
                <w:noProof/>
                <w:lang w:eastAsia="en-GB"/>
              </w:rPr>
            </w:pPr>
            <w:r w:rsidRPr="00345F70">
              <w:rPr>
                <w:noProof/>
                <w:lang w:eastAsia="en-GB"/>
              </w:rPr>
              <w:lastRenderedPageBreak/>
              <w:drawing>
                <wp:inline distT="0" distB="0" distL="0" distR="0" wp14:anchorId="13F2C26C" wp14:editId="537D72A9">
                  <wp:extent cx="6295706" cy="3687126"/>
                  <wp:effectExtent l="0" t="0" r="0" b="8890"/>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7065" cy="3693779"/>
                          </a:xfrm>
                          <a:prstGeom prst="rect">
                            <a:avLst/>
                          </a:prstGeom>
                          <a:noFill/>
                          <a:ln>
                            <a:noFill/>
                          </a:ln>
                        </pic:spPr>
                      </pic:pic>
                    </a:graphicData>
                  </a:graphic>
                </wp:inline>
              </w:drawing>
            </w:r>
          </w:p>
          <w:p w14:paraId="1C33B53E" w14:textId="499D63DA" w:rsidR="00345F70" w:rsidRDefault="00345F70" w:rsidP="00EA2610">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360C7046" wp14:editId="163BEB40">
                  <wp:extent cx="5731510" cy="3438525"/>
                  <wp:effectExtent l="0" t="0" r="2540" b="9525"/>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15536"/>
                          <a:stretch/>
                        </pic:blipFill>
                        <pic:spPr bwMode="auto">
                          <a:xfrm>
                            <a:off x="0" y="0"/>
                            <a:ext cx="5731510" cy="3438525"/>
                          </a:xfrm>
                          <a:prstGeom prst="rect">
                            <a:avLst/>
                          </a:prstGeom>
                          <a:ln>
                            <a:noFill/>
                          </a:ln>
                          <a:extLst>
                            <a:ext uri="{53640926-AAD7-44D8-BBD7-CCE9431645EC}">
                              <a14:shadowObscured xmlns:a14="http://schemas.microsoft.com/office/drawing/2010/main"/>
                            </a:ext>
                          </a:extLst>
                        </pic:spPr>
                      </pic:pic>
                    </a:graphicData>
                  </a:graphic>
                </wp:inline>
              </w:drawing>
            </w:r>
          </w:p>
        </w:tc>
      </w:tr>
      <w:tr w:rsidR="00C02DCA" w14:paraId="4C35FCD8"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C945CEA" w14:textId="27E16DE7" w:rsidR="00C02DCA" w:rsidRDefault="00422203" w:rsidP="00D028AF">
            <w:r>
              <w:lastRenderedPageBreak/>
              <w:t>9</w:t>
            </w:r>
          </w:p>
        </w:tc>
        <w:tc>
          <w:tcPr>
            <w:tcW w:w="567" w:type="dxa"/>
          </w:tcPr>
          <w:p w14:paraId="32BD32CF" w14:textId="6DC5E5DB" w:rsidR="00C02DCA" w:rsidRDefault="00422203"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9a)</w:t>
            </w:r>
          </w:p>
        </w:tc>
        <w:tc>
          <w:tcPr>
            <w:tcW w:w="10317" w:type="dxa"/>
          </w:tcPr>
          <w:p w14:paraId="1F52F2B6" w14:textId="7FDECB0C" w:rsidR="00C02DCA" w:rsidRDefault="0002605C" w:rsidP="00D65107">
            <w:pPr>
              <w:cnfStyle w:val="000000100000" w:firstRow="0" w:lastRow="0" w:firstColumn="0" w:lastColumn="0" w:oddVBand="0" w:evenVBand="0" w:oddHBand="1" w:evenHBand="0" w:firstRowFirstColumn="0" w:firstRowLastColumn="0" w:lastRowFirstColumn="0" w:lastRowLastColumn="0"/>
              <w:rPr>
                <w:noProof/>
                <w:lang w:eastAsia="en-GB"/>
              </w:rPr>
            </w:pPr>
            <w:r>
              <w:object w:dxaOrig="4320" w:dyaOrig="3139" w14:anchorId="7AB86E0C">
                <v:shape id="_x0000_i1057" type="#_x0000_t75" style="width:454.25pt;height:327.55pt" o:ole="">
                  <v:imagedata r:id="rId181" o:title=""/>
                </v:shape>
                <o:OLEObject Type="Embed" ProgID="PBrush" ShapeID="_x0000_i1057" DrawAspect="Content" ObjectID="_1548226684" r:id="rId182"/>
              </w:object>
            </w:r>
          </w:p>
        </w:tc>
      </w:tr>
      <w:tr w:rsidR="00C02DCA" w14:paraId="2F3A63F6"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3FA0C925" w14:textId="7D94BDCD" w:rsidR="00C02DCA" w:rsidRDefault="00801101" w:rsidP="00D028AF">
            <w:r>
              <w:t xml:space="preserve"> </w:t>
            </w:r>
          </w:p>
        </w:tc>
        <w:tc>
          <w:tcPr>
            <w:tcW w:w="567" w:type="dxa"/>
          </w:tcPr>
          <w:p w14:paraId="16515C32" w14:textId="1DDEAC28" w:rsidR="00C02DCA" w:rsidRDefault="00422203"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9b)</w:t>
            </w:r>
          </w:p>
        </w:tc>
        <w:tc>
          <w:tcPr>
            <w:tcW w:w="10317" w:type="dxa"/>
          </w:tcPr>
          <w:p w14:paraId="4754AFFB" w14:textId="4D655EE1" w:rsidR="000B43BF" w:rsidRDefault="000B43BF"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When the User Control (ReceiptAndFinance) loads, it would do a SQL Query to show all the receipts, however it orders it by “Date” and making it in descending “DESC” order (check screenshot) and then calls upon ShowReceiptAndFinanceTable (cbASCDesc, cbOrderBy) which does the SQL Query and orders them.</w:t>
            </w:r>
          </w:p>
          <w:p w14:paraId="44F5B81A" w14:textId="77777777" w:rsidR="000B43BF" w:rsidRDefault="00345F70"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2859F581" wp14:editId="218E829E">
                  <wp:extent cx="5734050" cy="1042031"/>
                  <wp:effectExtent l="0" t="0" r="0" b="635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6811" cy="1047985"/>
                          </a:xfrm>
                          <a:prstGeom prst="rect">
                            <a:avLst/>
                          </a:prstGeom>
                        </pic:spPr>
                      </pic:pic>
                    </a:graphicData>
                  </a:graphic>
                </wp:inline>
              </w:drawing>
            </w:r>
          </w:p>
          <w:p w14:paraId="4756CCC2" w14:textId="77777777" w:rsidR="000B43BF" w:rsidRDefault="000B43BF"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mc:AlternateContent>
                <mc:Choice Requires="wps">
                  <w:drawing>
                    <wp:anchor distT="0" distB="0" distL="114300" distR="114300" simplePos="0" relativeHeight="252793856" behindDoc="0" locked="0" layoutInCell="1" allowOverlap="1" wp14:anchorId="7D0B6D83" wp14:editId="2A45F1CA">
                      <wp:simplePos x="0" y="0"/>
                      <wp:positionH relativeFrom="column">
                        <wp:posOffset>4133215</wp:posOffset>
                      </wp:positionH>
                      <wp:positionV relativeFrom="paragraph">
                        <wp:posOffset>121920</wp:posOffset>
                      </wp:positionV>
                      <wp:extent cx="200025" cy="561975"/>
                      <wp:effectExtent l="38100" t="0" r="28575" b="47625"/>
                      <wp:wrapNone/>
                      <wp:docPr id="1826" name="Straight Arrow Connector 1826"/>
                      <wp:cNvGraphicFramePr/>
                      <a:graphic xmlns:a="http://schemas.openxmlformats.org/drawingml/2006/main">
                        <a:graphicData uri="http://schemas.microsoft.com/office/word/2010/wordprocessingShape">
                          <wps:wsp>
                            <wps:cNvCnPr/>
                            <wps:spPr>
                              <a:xfrm flipH="1">
                                <a:off x="0" y="0"/>
                                <a:ext cx="2000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07656" id="Straight Arrow Connector 1826" o:spid="_x0000_s1026" type="#_x0000_t32" style="position:absolute;margin-left:325.45pt;margin-top:9.6pt;width:15.75pt;height:44.25pt;flip:x;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" strokecolor="#5b9bd5 [3204]" strokeweight=".5pt">
                      <v:stroke endarrow="block" joinstyle="miter"/>
                    </v:shape>
                  </w:pict>
                </mc:Fallback>
              </mc:AlternateContent>
            </w:r>
            <w:r>
              <w:rPr>
                <w:noProof/>
                <w:lang w:eastAsia="en-GB"/>
              </w:rPr>
              <w:t>In this example: cbOrderBy which is a drop down box has been set to Quantity and cbAscDesc also a drop down box is set to ASC (which means ascending). It shows all the receipts with ascending values of Quantity.</w:t>
            </w:r>
          </w:p>
          <w:p w14:paraId="63F6F527" w14:textId="191EA2C3" w:rsidR="000B43BF" w:rsidRDefault="00422203"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1415E36B" wp14:editId="6234549E">
                  <wp:extent cx="5731510" cy="2667000"/>
                  <wp:effectExtent l="0" t="0" r="254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34262"/>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0C9F2791" w14:textId="77777777" w:rsidR="000B43BF" w:rsidRDefault="000B43BF" w:rsidP="00D65107">
            <w:pPr>
              <w:cnfStyle w:val="000000000000" w:firstRow="0" w:lastRow="0" w:firstColumn="0" w:lastColumn="0" w:oddVBand="0" w:evenVBand="0" w:oddHBand="0" w:evenHBand="0" w:firstRowFirstColumn="0" w:firstRowLastColumn="0" w:lastRowFirstColumn="0" w:lastRowLastColumn="0"/>
              <w:rPr>
                <w:noProof/>
                <w:lang w:eastAsia="en-GB"/>
              </w:rPr>
            </w:pPr>
          </w:p>
          <w:p w14:paraId="2A688ED6" w14:textId="5DF97322" w:rsidR="00422203" w:rsidRDefault="00B34A4C"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mc:AlternateContent>
                <mc:Choice Requires="wps">
                  <w:drawing>
                    <wp:anchor distT="0" distB="0" distL="114300" distR="114300" simplePos="0" relativeHeight="252794880" behindDoc="0" locked="0" layoutInCell="1" allowOverlap="1" wp14:anchorId="45C2C002" wp14:editId="1E9CC548">
                      <wp:simplePos x="0" y="0"/>
                      <wp:positionH relativeFrom="column">
                        <wp:posOffset>4495165</wp:posOffset>
                      </wp:positionH>
                      <wp:positionV relativeFrom="paragraph">
                        <wp:posOffset>117475</wp:posOffset>
                      </wp:positionV>
                      <wp:extent cx="552450" cy="790575"/>
                      <wp:effectExtent l="38100" t="0" r="19050" b="47625"/>
                      <wp:wrapNone/>
                      <wp:docPr id="1841" name="Straight Arrow Connector 1841"/>
                      <wp:cNvGraphicFramePr/>
                      <a:graphic xmlns:a="http://schemas.openxmlformats.org/drawingml/2006/main">
                        <a:graphicData uri="http://schemas.microsoft.com/office/word/2010/wordprocessingShape">
                          <wps:wsp>
                            <wps:cNvCnPr/>
                            <wps:spPr>
                              <a:xfrm flipH="1">
                                <a:off x="0" y="0"/>
                                <a:ext cx="55245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A9782" id="Straight Arrow Connector 1841" o:spid="_x0000_s1026" type="#_x0000_t32" style="position:absolute;margin-left:353.95pt;margin-top:9.25pt;width:43.5pt;height:62.25pt;flip:x;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" strokecolor="#5b9bd5 [3204]" strokeweight=".5pt">
                      <v:stroke endarrow="block" joinstyle="miter"/>
                    </v:shape>
                  </w:pict>
                </mc:Fallback>
              </mc:AlternateContent>
            </w:r>
            <w:r w:rsidR="00422203">
              <w:rPr>
                <w:noProof/>
                <w:lang w:eastAsia="en-GB"/>
              </w:rPr>
              <w:t>Arranged the order by Quantity Descending order:</w:t>
            </w:r>
            <w:r w:rsidR="000B43BF">
              <w:rPr>
                <w:noProof/>
                <w:lang w:eastAsia="en-GB"/>
              </w:rPr>
              <w:t xml:space="preserve">  </w:t>
            </w:r>
            <w:r>
              <w:rPr>
                <w:noProof/>
                <w:lang w:eastAsia="en-GB"/>
              </w:rPr>
              <w:t xml:space="preserve"> cbAscDesc is set to DESC so rearranges it into  Descending order</w:t>
            </w:r>
          </w:p>
          <w:p w14:paraId="0310EBE2" w14:textId="1D69E5D1" w:rsidR="00422203" w:rsidRDefault="00422203"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2A23D00" wp14:editId="41A83653">
                  <wp:extent cx="5731510" cy="2743200"/>
                  <wp:effectExtent l="0" t="0" r="254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32405"/>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7F492C00" w14:textId="77777777" w:rsidR="00B34A4C" w:rsidRDefault="00B34A4C" w:rsidP="00D65107">
            <w:pPr>
              <w:cnfStyle w:val="000000000000" w:firstRow="0" w:lastRow="0" w:firstColumn="0" w:lastColumn="0" w:oddVBand="0" w:evenVBand="0" w:oddHBand="0" w:evenHBand="0" w:firstRowFirstColumn="0" w:firstRowLastColumn="0" w:lastRowFirstColumn="0" w:lastRowLastColumn="0"/>
              <w:rPr>
                <w:noProof/>
                <w:lang w:eastAsia="en-GB"/>
              </w:rPr>
            </w:pPr>
          </w:p>
          <w:p w14:paraId="4A4AB624" w14:textId="08B1CAB4" w:rsidR="00422203" w:rsidRDefault="00422203" w:rsidP="00D65107">
            <w:pPr>
              <w:cnfStyle w:val="000000000000" w:firstRow="0" w:lastRow="0" w:firstColumn="0" w:lastColumn="0" w:oddVBand="0" w:evenVBand="0" w:oddHBand="0" w:evenHBand="0" w:firstRowFirstColumn="0" w:firstRowLastColumn="0" w:lastRowFirstColumn="0" w:lastRowLastColumn="0"/>
              <w:rPr>
                <w:noProof/>
                <w:lang w:eastAsia="en-GB"/>
              </w:rPr>
            </w:pPr>
          </w:p>
        </w:tc>
      </w:tr>
      <w:tr w:rsidR="00C02DCA" w14:paraId="344EAC1C"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E19A8E2" w14:textId="67FA17F9" w:rsidR="00C02DCA" w:rsidRDefault="00C02DCA" w:rsidP="00D028AF"/>
        </w:tc>
        <w:tc>
          <w:tcPr>
            <w:tcW w:w="567" w:type="dxa"/>
          </w:tcPr>
          <w:p w14:paraId="6970E21B" w14:textId="2B68B521" w:rsidR="00C02DCA" w:rsidRDefault="00422203"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9c)</w:t>
            </w:r>
          </w:p>
        </w:tc>
        <w:tc>
          <w:tcPr>
            <w:tcW w:w="10317" w:type="dxa"/>
          </w:tcPr>
          <w:p w14:paraId="3236A8FD" w14:textId="0D88BCB0" w:rsidR="00C02DCA" w:rsidRDefault="00422203"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Looking for receipts where an customer has brought an Asus product</w:t>
            </w:r>
            <w:r w:rsidR="00AC6FB4">
              <w:rPr>
                <w:noProof/>
                <w:lang w:eastAsia="en-GB"/>
              </w:rPr>
              <w:t xml:space="preserve">, </w:t>
            </w:r>
          </w:p>
          <w:p w14:paraId="602B90EE" w14:textId="147B5499" w:rsidR="00345F70" w:rsidRDefault="00345F70"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A692222" wp14:editId="11E22F6D">
                  <wp:extent cx="5848350" cy="2371635"/>
                  <wp:effectExtent l="0" t="0" r="0" b="0"/>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57271" cy="2375253"/>
                          </a:xfrm>
                          <a:prstGeom prst="rect">
                            <a:avLst/>
                          </a:prstGeom>
                        </pic:spPr>
                      </pic:pic>
                    </a:graphicData>
                  </a:graphic>
                </wp:inline>
              </w:drawing>
            </w:r>
          </w:p>
          <w:p w14:paraId="2A9F1754" w14:textId="521919D4" w:rsidR="0010550E" w:rsidRDefault="0010550E"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2800BF8C" wp14:editId="3FC1160E">
                  <wp:extent cx="6234430" cy="4447540"/>
                  <wp:effectExtent l="0" t="0" r="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34430" cy="4447540"/>
                          </a:xfrm>
                          <a:prstGeom prst="rect">
                            <a:avLst/>
                          </a:prstGeom>
                        </pic:spPr>
                      </pic:pic>
                    </a:graphicData>
                  </a:graphic>
                </wp:inline>
              </w:drawing>
            </w:r>
          </w:p>
        </w:tc>
      </w:tr>
      <w:tr w:rsidR="00C02DCA" w14:paraId="5D5B2031"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492D89A9" w14:textId="77777777" w:rsidR="00C02DCA" w:rsidRDefault="00C02DCA" w:rsidP="00D028AF"/>
        </w:tc>
        <w:tc>
          <w:tcPr>
            <w:tcW w:w="567" w:type="dxa"/>
          </w:tcPr>
          <w:p w14:paraId="7306E9EA" w14:textId="3015F2B6" w:rsidR="00C02DCA" w:rsidRDefault="00422203"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9d)</w:t>
            </w:r>
          </w:p>
        </w:tc>
        <w:tc>
          <w:tcPr>
            <w:tcW w:w="10317" w:type="dxa"/>
          </w:tcPr>
          <w:p w14:paraId="60A11DFC" w14:textId="65C871CB" w:rsidR="00B34A4C" w:rsidRDefault="00C217A8" w:rsidP="00D65107">
            <w:pPr>
              <w:cnfStyle w:val="000000000000" w:firstRow="0" w:lastRow="0" w:firstColumn="0" w:lastColumn="0" w:oddVBand="0" w:evenVBand="0" w:oddHBand="0" w:evenHBand="0" w:firstRowFirstColumn="0" w:firstRowLastColumn="0" w:lastRowFirstColumn="0" w:lastRowLastColumn="0"/>
            </w:pPr>
            <w:r>
              <w:rPr>
                <w:noProof/>
                <w:lang w:eastAsia="en-GB"/>
              </w:rPr>
              <w:t xml:space="preserve"> </w:t>
            </w:r>
            <w:r w:rsidR="00822B48">
              <w:object w:dxaOrig="13425" w:dyaOrig="2655" w14:anchorId="605B2A7C">
                <v:shape id="_x0000_i1058" type="#_x0000_t75" style="width:496.7pt;height:97.95pt" o:ole="">
                  <v:imagedata r:id="rId188" o:title=""/>
                </v:shape>
                <o:OLEObject Type="Embed" ProgID="PBrush" ShapeID="_x0000_i1058" DrawAspect="Content" ObjectID="_1548226685" r:id="rId189"/>
              </w:object>
            </w:r>
          </w:p>
          <w:p w14:paraId="19D99D9B" w14:textId="77777777" w:rsidR="00822B48" w:rsidRDefault="00822B48" w:rsidP="00D65107">
            <w:pPr>
              <w:cnfStyle w:val="000000000000" w:firstRow="0" w:lastRow="0" w:firstColumn="0" w:lastColumn="0" w:oddVBand="0" w:evenVBand="0" w:oddHBand="0" w:evenHBand="0" w:firstRowFirstColumn="0" w:firstRowLastColumn="0" w:lastRowFirstColumn="0" w:lastRowLastColumn="0"/>
            </w:pPr>
            <w:r>
              <w:t>User must firstly select an Receipt (ReceiptFinanceListView.SelectedItems.Count == 1) to print , else a messagebox will appear. In this example, it returns 1 as shown in the image above so it would call upon PriceReceipt()</w:t>
            </w:r>
          </w:p>
          <w:p w14:paraId="53C26553" w14:textId="2416CD95" w:rsidR="00822B48" w:rsidRDefault="00822B48"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2085FB1C" wp14:editId="2515E36C">
                  <wp:extent cx="5399405" cy="2751667"/>
                  <wp:effectExtent l="0" t="0" r="0" b="0"/>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28344"/>
                          <a:stretch/>
                        </pic:blipFill>
                        <pic:spPr bwMode="auto">
                          <a:xfrm>
                            <a:off x="0" y="0"/>
                            <a:ext cx="5405804" cy="2754928"/>
                          </a:xfrm>
                          <a:prstGeom prst="rect">
                            <a:avLst/>
                          </a:prstGeom>
                          <a:ln>
                            <a:noFill/>
                          </a:ln>
                          <a:extLst>
                            <a:ext uri="{53640926-AAD7-44D8-BBD7-CCE9431645EC}">
                              <a14:shadowObscured xmlns:a14="http://schemas.microsoft.com/office/drawing/2010/main"/>
                            </a:ext>
                          </a:extLst>
                        </pic:spPr>
                      </pic:pic>
                    </a:graphicData>
                  </a:graphic>
                </wp:inline>
              </w:drawing>
            </w:r>
          </w:p>
          <w:p w14:paraId="64A40942" w14:textId="7AA44AD4" w:rsidR="00822B48" w:rsidRDefault="00822B48"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E98300B" wp14:editId="75942AD3">
                  <wp:extent cx="3234267" cy="1481113"/>
                  <wp:effectExtent l="0" t="0" r="4445" b="5080"/>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3573" cy="1485375"/>
                          </a:xfrm>
                          <a:prstGeom prst="rect">
                            <a:avLst/>
                          </a:prstGeom>
                        </pic:spPr>
                      </pic:pic>
                    </a:graphicData>
                  </a:graphic>
                </wp:inline>
              </w:drawing>
            </w:r>
            <w:r>
              <w:rPr>
                <w:noProof/>
                <w:lang w:eastAsia="en-GB"/>
              </w:rPr>
              <w:t xml:space="preserve">PrintReceipt() will show the Print Dialog as shown in the Image below( user can pick on which printer to prick , copies and properties, I will be printing mine as Adobe PDF-which saves the receipt as an Adobe PDF document). </w:t>
            </w:r>
          </w:p>
          <w:p w14:paraId="4805628B" w14:textId="3F56E977" w:rsidR="00C02DCA" w:rsidRDefault="00B34A4C"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t xml:space="preserve"> </w:t>
            </w:r>
            <w:r>
              <w:t xml:space="preserve"> </w:t>
            </w:r>
            <w:r w:rsidR="00822B48">
              <w:rPr>
                <w:noProof/>
                <w:lang w:eastAsia="en-GB"/>
              </w:rPr>
              <w:drawing>
                <wp:inline distT="0" distB="0" distL="0" distR="0" wp14:anchorId="04475D11" wp14:editId="40C9F8B1">
                  <wp:extent cx="6234430" cy="4415790"/>
                  <wp:effectExtent l="0" t="0" r="0" b="381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34430" cy="4415790"/>
                          </a:xfrm>
                          <a:prstGeom prst="rect">
                            <a:avLst/>
                          </a:prstGeom>
                        </pic:spPr>
                      </pic:pic>
                    </a:graphicData>
                  </a:graphic>
                </wp:inline>
              </w:drawing>
            </w:r>
            <w:r>
              <w:rPr>
                <w:noProof/>
                <w:lang w:eastAsia="en-GB"/>
              </w:rPr>
              <w:t xml:space="preserve"> </w:t>
            </w:r>
          </w:p>
          <w:p w14:paraId="7765655A" w14:textId="0EB0FE6C" w:rsidR="00822B48" w:rsidRDefault="00822B48"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t>And also call upon PrintDocument_PrintPage</w:t>
            </w:r>
          </w:p>
          <w:p w14:paraId="5F232FF8" w14:textId="13732A9F" w:rsidR="00822B48" w:rsidRDefault="00822B48" w:rsidP="00D65107">
            <w:pPr>
              <w:cnfStyle w:val="000000000000" w:firstRow="0" w:lastRow="0" w:firstColumn="0" w:lastColumn="0" w:oddVBand="0" w:evenVBand="0" w:oddHBand="0" w:evenHBand="0" w:firstRowFirstColumn="0" w:firstRowLastColumn="0" w:lastRowFirstColumn="0" w:lastRowLastColumn="0"/>
              <w:rPr>
                <w:noProof/>
                <w:lang w:eastAsia="en-GB"/>
              </w:rPr>
            </w:pPr>
          </w:p>
          <w:p w14:paraId="3372710C" w14:textId="77777777" w:rsidR="00822B48" w:rsidRDefault="00822B48" w:rsidP="00D65107">
            <w:pPr>
              <w:cnfStyle w:val="000000000000" w:firstRow="0" w:lastRow="0" w:firstColumn="0" w:lastColumn="0" w:oddVBand="0" w:evenVBand="0" w:oddHBand="0" w:evenHBand="0" w:firstRowFirstColumn="0" w:firstRowLastColumn="0" w:lastRowFirstColumn="0" w:lastRowLastColumn="0"/>
            </w:pPr>
            <w:r>
              <w:t>Which designs the receipt pdf document, how it looks, front and retrieves the customer details. Since I picked Nick Blood in the above image, it retrieves the details of the Receipt, which are the Customer, Employee, Product, Description, Quantity, Date of Purchase and Total price and then saves the design of the pdf document before saving it. Offset is to represent the vertical spacing between each line of words.</w:t>
            </w:r>
          </w:p>
          <w:p w14:paraId="42F9B930" w14:textId="29F0A536" w:rsidR="00C217A8" w:rsidRDefault="00822B48" w:rsidP="00D65107">
            <w:pPr>
              <w:cnfStyle w:val="000000000000" w:firstRow="0" w:lastRow="0" w:firstColumn="0" w:lastColumn="0" w:oddVBand="0" w:evenVBand="0" w:oddHBand="0" w:evenHBand="0" w:firstRowFirstColumn="0" w:firstRowLastColumn="0" w:lastRowFirstColumn="0" w:lastRowLastColumn="0"/>
            </w:pPr>
            <w:r>
              <w:lastRenderedPageBreak/>
              <w:t xml:space="preserve">e.g. Offset+20 ensures that there is a vertical spacing of 20 pixels down the last line of words. </w:t>
            </w:r>
            <w:r w:rsidR="00B34A4C">
              <w:object w:dxaOrig="16140" w:dyaOrig="9630" w14:anchorId="5BFB3A37">
                <v:shape id="_x0000_i1059" type="#_x0000_t75" style="width:504.4pt;height:300.95pt" o:ole="">
                  <v:imagedata r:id="rId193" o:title=""/>
                </v:shape>
                <o:OLEObject Type="Embed" ProgID="PBrush" ShapeID="_x0000_i1059" DrawAspect="Content" ObjectID="_1548226686" r:id="rId194"/>
              </w:object>
            </w:r>
          </w:p>
          <w:p w14:paraId="0FFEC46A" w14:textId="3BC1C809" w:rsidR="00822B48" w:rsidRDefault="00822B48" w:rsidP="00D65107">
            <w:pPr>
              <w:cnfStyle w:val="000000000000" w:firstRow="0" w:lastRow="0" w:firstColumn="0" w:lastColumn="0" w:oddVBand="0" w:evenVBand="0" w:oddHBand="0" w:evenHBand="0" w:firstRowFirstColumn="0" w:firstRowLastColumn="0" w:lastRowFirstColumn="0" w:lastRowLastColumn="0"/>
              <w:rPr>
                <w:noProof/>
                <w:lang w:eastAsia="en-GB"/>
              </w:rPr>
            </w:pPr>
            <w:r>
              <w:t>Printing as a Adobe Document.</w:t>
            </w:r>
          </w:p>
          <w:p w14:paraId="7DB0E128" w14:textId="77777777" w:rsidR="00C02392" w:rsidRDefault="00C02392"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087D6C7" wp14:editId="0647706E">
                  <wp:extent cx="6234430" cy="4453890"/>
                  <wp:effectExtent l="0" t="0" r="0" b="381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34430" cy="4453890"/>
                          </a:xfrm>
                          <a:prstGeom prst="rect">
                            <a:avLst/>
                          </a:prstGeom>
                        </pic:spPr>
                      </pic:pic>
                    </a:graphicData>
                  </a:graphic>
                </wp:inline>
              </w:drawing>
            </w:r>
          </w:p>
          <w:p w14:paraId="5C688DB9" w14:textId="77777777" w:rsidR="00C02392" w:rsidRDefault="00C02392"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2A0C74EB" wp14:editId="3AEE20AE">
                  <wp:extent cx="6234430" cy="4411980"/>
                  <wp:effectExtent l="0" t="0" r="0" b="762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34430" cy="4411980"/>
                          </a:xfrm>
                          <a:prstGeom prst="rect">
                            <a:avLst/>
                          </a:prstGeom>
                        </pic:spPr>
                      </pic:pic>
                    </a:graphicData>
                  </a:graphic>
                </wp:inline>
              </w:drawing>
            </w:r>
          </w:p>
          <w:p w14:paraId="2139CA5B" w14:textId="4EA8783B" w:rsidR="00C02392" w:rsidRDefault="00C02392"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1A861089" wp14:editId="24350627">
                  <wp:extent cx="6234430" cy="449707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34430" cy="4497070"/>
                          </a:xfrm>
                          <a:prstGeom prst="rect">
                            <a:avLst/>
                          </a:prstGeom>
                        </pic:spPr>
                      </pic:pic>
                    </a:graphicData>
                  </a:graphic>
                </wp:inline>
              </w:drawing>
            </w:r>
          </w:p>
          <w:p w14:paraId="6B48A7D2" w14:textId="008D6095" w:rsidR="00C02392" w:rsidRDefault="00C02392" w:rsidP="00D65107">
            <w:pPr>
              <w:cnfStyle w:val="000000000000" w:firstRow="0" w:lastRow="0" w:firstColumn="0" w:lastColumn="0" w:oddVBand="0" w:evenVBand="0" w:oddHBand="0" w:evenHBand="0" w:firstRowFirstColumn="0" w:firstRowLastColumn="0" w:lastRowFirstColumn="0" w:lastRowLastColumn="0"/>
              <w:rPr>
                <w:noProof/>
                <w:lang w:eastAsia="en-GB"/>
              </w:rPr>
            </w:pPr>
            <w:r>
              <w:object w:dxaOrig="4320" w:dyaOrig="3222" w14:anchorId="41385D26">
                <v:shape id="_x0000_i1060" type="#_x0000_t75" style="width:489.65pt;height:367.15pt" o:ole="">
                  <v:imagedata r:id="rId198" o:title=""/>
                </v:shape>
                <o:OLEObject Type="Embed" ProgID="PBrush" ShapeID="_x0000_i1060" DrawAspect="Content" ObjectID="_1548226687" r:id="rId199"/>
              </w:object>
            </w:r>
            <w:r>
              <w:rPr>
                <w:noProof/>
                <w:lang w:eastAsia="en-GB"/>
              </w:rPr>
              <w:drawing>
                <wp:inline distT="0" distB="0" distL="0" distR="0" wp14:anchorId="4ABEF70A" wp14:editId="1B181C58">
                  <wp:extent cx="6234430" cy="3234690"/>
                  <wp:effectExtent l="0" t="0" r="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34430" cy="3234690"/>
                          </a:xfrm>
                          <a:prstGeom prst="rect">
                            <a:avLst/>
                          </a:prstGeom>
                        </pic:spPr>
                      </pic:pic>
                    </a:graphicData>
                  </a:graphic>
                </wp:inline>
              </w:drawing>
            </w:r>
          </w:p>
        </w:tc>
      </w:tr>
      <w:tr w:rsidR="00C02DCA" w14:paraId="616B4688"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BEEF037" w14:textId="48679BD2" w:rsidR="00C02DCA" w:rsidRDefault="00C02DCA" w:rsidP="00D028AF"/>
        </w:tc>
        <w:tc>
          <w:tcPr>
            <w:tcW w:w="567" w:type="dxa"/>
          </w:tcPr>
          <w:p w14:paraId="68821D7C" w14:textId="77777777" w:rsidR="00C02DCA" w:rsidRDefault="00C02DCA" w:rsidP="008A0964">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tcPr>
          <w:p w14:paraId="08F027AC" w14:textId="2AD3345F" w:rsidR="00345F70" w:rsidRDefault="00822B48"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377E5D3" wp14:editId="79B889DE">
                  <wp:extent cx="6324600" cy="723900"/>
                  <wp:effectExtent l="0" t="0" r="0" b="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24600" cy="723900"/>
                          </a:xfrm>
                          <a:prstGeom prst="rect">
                            <a:avLst/>
                          </a:prstGeom>
                        </pic:spPr>
                      </pic:pic>
                    </a:graphicData>
                  </a:graphic>
                </wp:inline>
              </w:drawing>
            </w:r>
          </w:p>
          <w:p w14:paraId="62B1FE07" w14:textId="6E2E604F" w:rsidR="00345F70" w:rsidRDefault="00345F70" w:rsidP="00D65107">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lastRenderedPageBreak/>
              <w:drawing>
                <wp:inline distT="0" distB="0" distL="0" distR="0" wp14:anchorId="0431B482" wp14:editId="01E691CF">
                  <wp:extent cx="6234430" cy="4427220"/>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34430" cy="4427220"/>
                          </a:xfrm>
                          <a:prstGeom prst="rect">
                            <a:avLst/>
                          </a:prstGeom>
                        </pic:spPr>
                      </pic:pic>
                    </a:graphicData>
                  </a:graphic>
                </wp:inline>
              </w:drawing>
            </w:r>
          </w:p>
        </w:tc>
      </w:tr>
      <w:tr w:rsidR="0010550E" w14:paraId="12FBB19E"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62421027" w14:textId="18A5D5F3" w:rsidR="0010550E" w:rsidRDefault="005044FA" w:rsidP="00D028AF">
            <w:r>
              <w:lastRenderedPageBreak/>
              <w:t>10</w:t>
            </w:r>
          </w:p>
        </w:tc>
        <w:tc>
          <w:tcPr>
            <w:tcW w:w="567" w:type="dxa"/>
          </w:tcPr>
          <w:p w14:paraId="1B72A0BB" w14:textId="2D0D972E" w:rsidR="0010550E" w:rsidRDefault="005044FA"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10a)</w:t>
            </w:r>
          </w:p>
        </w:tc>
        <w:tc>
          <w:tcPr>
            <w:tcW w:w="10317" w:type="dxa"/>
          </w:tcPr>
          <w:p w14:paraId="452141F5" w14:textId="3D63F990" w:rsidR="0010550E" w:rsidRDefault="00822B48" w:rsidP="00D65107">
            <w:pPr>
              <w:cnfStyle w:val="000000000000" w:firstRow="0" w:lastRow="0" w:firstColumn="0" w:lastColumn="0" w:oddVBand="0" w:evenVBand="0" w:oddHBand="0" w:evenHBand="0" w:firstRowFirstColumn="0" w:firstRowLastColumn="0" w:lastRowFirstColumn="0" w:lastRowLastColumn="0"/>
            </w:pPr>
            <w:r>
              <w:t xml:space="preserve">A Boolean Variable “AddCustomer” is used here to check if the Insert SQL Query worked, when the Employee has filled in all the correct details of the Customer, the program will then Insert it. In the screenshot below AddCustomer returns true, hence the SQL query has been executed and managed to insert the customer. </w:t>
            </w:r>
            <w:r>
              <w:object w:dxaOrig="14415" w:dyaOrig="4515" w14:anchorId="45390BB1">
                <v:shape id="_x0000_i1061" type="#_x0000_t75" style="width:488.65pt;height:153.05pt" o:ole="">
                  <v:imagedata r:id="rId203" o:title=""/>
                </v:shape>
                <o:OLEObject Type="Embed" ProgID="PBrush" ShapeID="_x0000_i1061" DrawAspect="Content" ObjectID="_1548226688" r:id="rId204"/>
              </w:object>
            </w:r>
            <w:r>
              <w:t>AddCustomer returns true in this example, when AddCustomer = true, it would output a messagebox notifying the user that it has successfully added the customer.</w:t>
            </w:r>
          </w:p>
          <w:p w14:paraId="178CE361" w14:textId="22BD724B" w:rsidR="006B2342" w:rsidRDefault="006B2342" w:rsidP="00D65107">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lastRenderedPageBreak/>
              <w:drawing>
                <wp:inline distT="0" distB="0" distL="0" distR="0" wp14:anchorId="0083FFE5" wp14:editId="528215C0">
                  <wp:extent cx="6053667" cy="1675271"/>
                  <wp:effectExtent l="0" t="0" r="4445" b="127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59204" cy="1676803"/>
                          </a:xfrm>
                          <a:prstGeom prst="rect">
                            <a:avLst/>
                          </a:prstGeom>
                        </pic:spPr>
                      </pic:pic>
                    </a:graphicData>
                  </a:graphic>
                </wp:inline>
              </w:drawing>
            </w:r>
          </w:p>
        </w:tc>
      </w:tr>
      <w:tr w:rsidR="006B2342" w14:paraId="67D0F9F5"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514119F8" w14:textId="77777777" w:rsidR="006B2342" w:rsidRDefault="006B2342" w:rsidP="00D028AF"/>
        </w:tc>
        <w:tc>
          <w:tcPr>
            <w:tcW w:w="567" w:type="dxa"/>
          </w:tcPr>
          <w:p w14:paraId="498E0F0B" w14:textId="620F4230" w:rsidR="006B2342" w:rsidRDefault="005E3534"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10b)</w:t>
            </w:r>
          </w:p>
        </w:tc>
        <w:tc>
          <w:tcPr>
            <w:tcW w:w="10317" w:type="dxa"/>
          </w:tcPr>
          <w:p w14:paraId="57E9A3F5" w14:textId="3C8BE5A9" w:rsidR="006B2342" w:rsidRDefault="00386BC0" w:rsidP="006B2342">
            <w:pPr>
              <w:cnfStyle w:val="000000100000" w:firstRow="0" w:lastRow="0" w:firstColumn="0" w:lastColumn="0" w:oddVBand="0" w:evenVBand="0" w:oddHBand="1" w:evenHBand="0" w:firstRowFirstColumn="0" w:firstRowLastColumn="0" w:lastRowFirstColumn="0" w:lastRowLastColumn="0"/>
            </w:pPr>
            <w:r>
              <w:t xml:space="preserve">It is not possible to add a customer that has the same email with other customers, therefore Boolean CheckEmail checks that the Email entered </w:t>
            </w:r>
            <w:r w:rsidR="00151A19">
              <w:t>does or doesn’t exist in the Customer Table, CheckEmail runs an SELECT SQL Query with that email entered ( txtEmail.Text.Trim()), if it returns true, then it already exists so a messagebox appears as shown below since two customers can’t have the same email.</w:t>
            </w:r>
          </w:p>
          <w:p w14:paraId="3AF12C9B" w14:textId="77777777" w:rsidR="00151A19" w:rsidRDefault="00386BC0" w:rsidP="006B23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E42CB34" wp14:editId="037A592B">
                  <wp:extent cx="6648096" cy="1041400"/>
                  <wp:effectExtent l="0" t="0" r="635" b="635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443" t="19863" b="61230"/>
                          <a:stretch/>
                        </pic:blipFill>
                        <pic:spPr bwMode="auto">
                          <a:xfrm>
                            <a:off x="0" y="0"/>
                            <a:ext cx="6659753" cy="1043226"/>
                          </a:xfrm>
                          <a:prstGeom prst="rect">
                            <a:avLst/>
                          </a:prstGeom>
                          <a:ln>
                            <a:noFill/>
                          </a:ln>
                          <a:extLst>
                            <a:ext uri="{53640926-AAD7-44D8-BBD7-CCE9431645EC}">
                              <a14:shadowObscured xmlns:a14="http://schemas.microsoft.com/office/drawing/2010/main"/>
                            </a:ext>
                          </a:extLst>
                        </pic:spPr>
                      </pic:pic>
                    </a:graphicData>
                  </a:graphic>
                </wp:inline>
              </w:drawing>
            </w:r>
            <w:r w:rsidR="00151A19">
              <w:t>Attempting to add a new customer with the same email as another customer.</w:t>
            </w:r>
            <w:r w:rsidR="00151A19">
              <w:rPr>
                <w:noProof/>
                <w:lang w:eastAsia="en-GB"/>
              </w:rPr>
              <w:drawing>
                <wp:inline distT="0" distB="0" distL="0" distR="0" wp14:anchorId="1AA0FB6D" wp14:editId="2CDA5107">
                  <wp:extent cx="6234430" cy="3496733"/>
                  <wp:effectExtent l="0" t="0" r="0" b="889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23983"/>
                          <a:stretch/>
                        </pic:blipFill>
                        <pic:spPr bwMode="auto">
                          <a:xfrm>
                            <a:off x="0" y="0"/>
                            <a:ext cx="6234430" cy="3496733"/>
                          </a:xfrm>
                          <a:prstGeom prst="rect">
                            <a:avLst/>
                          </a:prstGeom>
                          <a:ln>
                            <a:noFill/>
                          </a:ln>
                          <a:extLst>
                            <a:ext uri="{53640926-AAD7-44D8-BBD7-CCE9431645EC}">
                              <a14:shadowObscured xmlns:a14="http://schemas.microsoft.com/office/drawing/2010/main"/>
                            </a:ext>
                          </a:extLst>
                        </pic:spPr>
                      </pic:pic>
                    </a:graphicData>
                  </a:graphic>
                </wp:inline>
              </w:drawing>
            </w:r>
          </w:p>
          <w:p w14:paraId="3943D2A2" w14:textId="78797071" w:rsidR="00386BC0" w:rsidRDefault="00151A19" w:rsidP="006B2342">
            <w:pPr>
              <w:cnfStyle w:val="000000100000" w:firstRow="0" w:lastRow="0" w:firstColumn="0" w:lastColumn="0" w:oddVBand="0" w:evenVBand="0" w:oddHBand="1" w:evenHBand="0" w:firstRowFirstColumn="0" w:firstRowLastColumn="0" w:lastRowFirstColumn="0" w:lastRowLastColumn="0"/>
            </w:pPr>
            <w:r>
              <w:lastRenderedPageBreak/>
              <w:t>MessageBox appears:</w:t>
            </w:r>
            <w:r w:rsidR="00386BC0">
              <w:rPr>
                <w:noProof/>
                <w:lang w:eastAsia="en-GB"/>
              </w:rPr>
              <w:drawing>
                <wp:inline distT="0" distB="0" distL="0" distR="0" wp14:anchorId="180E2016" wp14:editId="70F1B438">
                  <wp:extent cx="6234430" cy="1696085"/>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34430" cy="1696085"/>
                          </a:xfrm>
                          <a:prstGeom prst="rect">
                            <a:avLst/>
                          </a:prstGeom>
                        </pic:spPr>
                      </pic:pic>
                    </a:graphicData>
                  </a:graphic>
                </wp:inline>
              </w:drawing>
            </w:r>
          </w:p>
          <w:p w14:paraId="69E3EB91" w14:textId="35436BA2" w:rsidR="00386BC0" w:rsidRDefault="00386BC0" w:rsidP="006B2342">
            <w:pPr>
              <w:cnfStyle w:val="000000100000" w:firstRow="0" w:lastRow="0" w:firstColumn="0" w:lastColumn="0" w:oddVBand="0" w:evenVBand="0" w:oddHBand="1" w:evenHBand="0" w:firstRowFirstColumn="0" w:firstRowLastColumn="0" w:lastRowFirstColumn="0" w:lastRowLastColumn="0"/>
            </w:pPr>
          </w:p>
        </w:tc>
      </w:tr>
      <w:tr w:rsidR="005E3534" w14:paraId="1D488E80"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2B53C584" w14:textId="77777777" w:rsidR="005E3534" w:rsidRDefault="005E3534" w:rsidP="00D028AF"/>
        </w:tc>
        <w:tc>
          <w:tcPr>
            <w:tcW w:w="567" w:type="dxa"/>
          </w:tcPr>
          <w:p w14:paraId="47CD1C04" w14:textId="2C696332" w:rsidR="005E3534" w:rsidRDefault="005E3534"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10c)</w:t>
            </w:r>
          </w:p>
        </w:tc>
        <w:tc>
          <w:tcPr>
            <w:tcW w:w="10317" w:type="dxa"/>
          </w:tcPr>
          <w:p w14:paraId="22B88EBC" w14:textId="6B2D4807" w:rsidR="005E3534" w:rsidRDefault="00151A19" w:rsidP="00151A19">
            <w:pPr>
              <w:cnfStyle w:val="000000000000" w:firstRow="0" w:lastRow="0" w:firstColumn="0" w:lastColumn="0" w:oddVBand="0" w:evenVBand="0" w:oddHBand="0" w:evenHBand="0" w:firstRowFirstColumn="0" w:firstRowLastColumn="0" w:lastRowFirstColumn="0" w:lastRowLastColumn="0"/>
              <w:rPr>
                <w:noProof/>
                <w:lang w:eastAsia="en-GB"/>
              </w:rPr>
            </w:pPr>
            <w:r>
              <w:t>Checks that fields required to add a customer aren’t empty, to check this code works, i entered blank values for the fields required and dused a breakpoint. A messagebox appears as I expected and when hovering over the code of the fields, it shows the “” value which I entered. If their null or white space “   “ or PhoneNumber isn’t numeric it would make the messagebox appear.</w:t>
            </w:r>
            <w:r w:rsidR="005E3534">
              <w:object w:dxaOrig="17925" w:dyaOrig="1920" w14:anchorId="786ED945">
                <v:shape id="_x0000_i1062" type="#_x0000_t75" style="width:490.25pt;height:52.5pt" o:ole="">
                  <v:imagedata r:id="rId209" o:title=""/>
                </v:shape>
                <o:OLEObject Type="Embed" ProgID="PBrush" ShapeID="_x0000_i1062" DrawAspect="Content" ObjectID="_1548226689" r:id="rId210"/>
              </w:object>
            </w:r>
            <w:r w:rsidR="005E3534">
              <w:rPr>
                <w:noProof/>
                <w:lang w:eastAsia="en-GB"/>
              </w:rPr>
              <w:drawing>
                <wp:inline distT="0" distB="0" distL="0" distR="0" wp14:anchorId="7ADE1C6E" wp14:editId="35F5A937">
                  <wp:extent cx="6234430" cy="171577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34430" cy="1715770"/>
                          </a:xfrm>
                          <a:prstGeom prst="rect">
                            <a:avLst/>
                          </a:prstGeom>
                        </pic:spPr>
                      </pic:pic>
                    </a:graphicData>
                  </a:graphic>
                </wp:inline>
              </w:drawing>
            </w:r>
          </w:p>
        </w:tc>
      </w:tr>
      <w:tr w:rsidR="00AC6FB4" w14:paraId="4FEC9149"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5862DB6" w14:textId="418E75DC" w:rsidR="00AC6FB4" w:rsidRDefault="00AC6FB4" w:rsidP="00D028AF">
            <w:r>
              <w:t>11</w:t>
            </w:r>
          </w:p>
        </w:tc>
        <w:tc>
          <w:tcPr>
            <w:tcW w:w="567" w:type="dxa"/>
          </w:tcPr>
          <w:p w14:paraId="47947AFB" w14:textId="114C58AF" w:rsidR="00AC6FB4" w:rsidRDefault="00AC6FB4" w:rsidP="008A096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11a)</w:t>
            </w:r>
          </w:p>
        </w:tc>
        <w:tc>
          <w:tcPr>
            <w:tcW w:w="10317" w:type="dxa"/>
          </w:tcPr>
          <w:p w14:paraId="4DB84AD3" w14:textId="1ED75BC7" w:rsidR="00AC6FB4" w:rsidRDefault="00AC6FB4" w:rsidP="00151A19">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FBE2F68" wp14:editId="1E2D9D5F">
                  <wp:extent cx="6234430" cy="776605"/>
                  <wp:effectExtent l="0" t="0" r="0" b="4445"/>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34430" cy="776605"/>
                          </a:xfrm>
                          <a:prstGeom prst="rect">
                            <a:avLst/>
                          </a:prstGeom>
                        </pic:spPr>
                      </pic:pic>
                    </a:graphicData>
                  </a:graphic>
                </wp:inline>
              </w:drawing>
            </w:r>
            <w:r>
              <w:t>Once btnMakeOrder is clicked, it checks that the inputs provided are valid, that are string and have correct format, in this run time. Product text : HP Pavillion and description were correct however Price.text was incorrect format as it wasn’t integer therefore shows this message box:</w:t>
            </w:r>
            <w:r>
              <w:rPr>
                <w:noProof/>
                <w:lang w:eastAsia="en-GB"/>
              </w:rPr>
              <w:drawing>
                <wp:inline distT="0" distB="0" distL="0" distR="0" wp14:anchorId="55A36B33" wp14:editId="79545F9C">
                  <wp:extent cx="6234430" cy="1986915"/>
                  <wp:effectExtent l="0" t="0" r="0" b="0"/>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34430" cy="1986915"/>
                          </a:xfrm>
                          <a:prstGeom prst="rect">
                            <a:avLst/>
                          </a:prstGeom>
                        </pic:spPr>
                      </pic:pic>
                    </a:graphicData>
                  </a:graphic>
                </wp:inline>
              </w:drawing>
            </w:r>
          </w:p>
          <w:p w14:paraId="46E8ACBF" w14:textId="72A7FD71" w:rsidR="00AC6FB4" w:rsidRDefault="00AC6FB4" w:rsidP="00151A19">
            <w:pPr>
              <w:cnfStyle w:val="000000100000" w:firstRow="0" w:lastRow="0" w:firstColumn="0" w:lastColumn="0" w:oddVBand="0" w:evenVBand="0" w:oddHBand="1" w:evenHBand="0" w:firstRowFirstColumn="0" w:firstRowLastColumn="0" w:lastRowFirstColumn="0" w:lastRowLastColumn="0"/>
            </w:pPr>
            <w:r>
              <w:t>Else, if all the fields are correct.</w:t>
            </w:r>
          </w:p>
          <w:p w14:paraId="43DFF518" w14:textId="77777777" w:rsidR="00AC6FB4" w:rsidRDefault="00AC6FB4" w:rsidP="00151A19">
            <w:pPr>
              <w:cnfStyle w:val="000000100000" w:firstRow="0" w:lastRow="0" w:firstColumn="0" w:lastColumn="0" w:oddVBand="0" w:evenVBand="0" w:oddHBand="1" w:evenHBand="0" w:firstRowFirstColumn="0" w:firstRowLastColumn="0" w:lastRowFirstColumn="0" w:lastRowLastColumn="0"/>
            </w:pPr>
            <w:r>
              <w:lastRenderedPageBreak/>
              <w:t>From the provided Email and FullName of the customer, it would get their Customer ID, it would convert the integer of the Price.Text into a decimal and convert it into the correct currency.</w:t>
            </w:r>
          </w:p>
          <w:p w14:paraId="7E26F41E" w14:textId="77777777" w:rsidR="00AC6FB4" w:rsidRDefault="00AC6FB4" w:rsidP="00151A19">
            <w:pPr>
              <w:cnfStyle w:val="000000100000" w:firstRow="0" w:lastRow="0" w:firstColumn="0" w:lastColumn="0" w:oddVBand="0" w:evenVBand="0" w:oddHBand="1" w:evenHBand="0" w:firstRowFirstColumn="0" w:firstRowLastColumn="0" w:lastRowFirstColumn="0" w:lastRowLastColumn="0"/>
            </w:pPr>
            <w:r>
              <w:t>Boolean InsertProduct is used to check that the INSERT SQL Query as run, it returns true if it has run while false if it has failed to Insert it.</w:t>
            </w:r>
          </w:p>
          <w:p w14:paraId="3A00246B" w14:textId="77777777" w:rsidR="00AC6FB4" w:rsidRDefault="00AC6FB4" w:rsidP="00151A19">
            <w:pPr>
              <w:cnfStyle w:val="000000100000" w:firstRow="0" w:lastRow="0" w:firstColumn="0" w:lastColumn="0" w:oddVBand="0" w:evenVBand="0" w:oddHBand="1" w:evenHBand="0" w:firstRowFirstColumn="0" w:firstRowLastColumn="0" w:lastRowFirstColumn="0" w:lastRowLastColumn="0"/>
            </w:pPr>
            <w:r>
              <w:t>In this example, it has returned true, so has succeeded in inserting the Product details into Finance, it then gets the FinanceID of the Product we just added and Insert it into the Receipt, along with Customer ID and EmployeeID. Linking all the three tables together so they can be referred with this Receipt.</w:t>
            </w:r>
          </w:p>
          <w:p w14:paraId="43EBE8C6" w14:textId="6BC1D6FE" w:rsidR="00AC6FB4" w:rsidRDefault="00AC6FB4" w:rsidP="00151A19">
            <w:pPr>
              <w:cnfStyle w:val="000000100000" w:firstRow="0" w:lastRow="0" w:firstColumn="0" w:lastColumn="0" w:oddVBand="0" w:evenVBand="0" w:oddHBand="1" w:evenHBand="0" w:firstRowFirstColumn="0" w:firstRowLastColumn="0" w:lastRowFirstColumn="0" w:lastRowLastColumn="0"/>
            </w:pPr>
            <w:r>
              <w:t>Boolean SaveReceipt returns true in this example, since all the values I have provided are true, also proving that the CustomerID, FinanceID, EmployeeID are all correct.</w:t>
            </w:r>
          </w:p>
          <w:p w14:paraId="31B2D0E9" w14:textId="27D855B6" w:rsidR="00AC6FB4" w:rsidRDefault="00AC6FB4" w:rsidP="00151A19">
            <w:pPr>
              <w:cnfStyle w:val="000000100000" w:firstRow="0" w:lastRow="0" w:firstColumn="0" w:lastColumn="0" w:oddVBand="0" w:evenVBand="0" w:oddHBand="1" w:evenHBand="0" w:firstRowFirstColumn="0" w:firstRowLastColumn="0" w:lastRowFirstColumn="0" w:lastRowLastColumn="0"/>
            </w:pPr>
            <w:r>
              <w:t xml:space="preserve">If SaveReceipt returns true then Messagebox appears confirming that it has saved the receipt as shown below: else it would notify the other that It hasn’t saved. </w:t>
            </w:r>
          </w:p>
          <w:p w14:paraId="036BF9DF" w14:textId="77777777" w:rsidR="00AC6FB4" w:rsidRDefault="00AC6FB4" w:rsidP="00151A19">
            <w:pPr>
              <w:cnfStyle w:val="000000100000" w:firstRow="0" w:lastRow="0" w:firstColumn="0" w:lastColumn="0" w:oddVBand="0" w:evenVBand="0" w:oddHBand="1" w:evenHBand="0" w:firstRowFirstColumn="0" w:firstRowLastColumn="0" w:lastRowFirstColumn="0" w:lastRowLastColumn="0"/>
            </w:pPr>
          </w:p>
          <w:p w14:paraId="37B2D95B" w14:textId="1172FD4C" w:rsidR="00AC6FB4" w:rsidRDefault="00AC6FB4" w:rsidP="00151A19">
            <w:pPr>
              <w:cnfStyle w:val="000000100000" w:firstRow="0" w:lastRow="0" w:firstColumn="0" w:lastColumn="0" w:oddVBand="0" w:evenVBand="0" w:oddHBand="1" w:evenHBand="0" w:firstRowFirstColumn="0" w:firstRowLastColumn="0" w:lastRowFirstColumn="0" w:lastRowLastColumn="0"/>
            </w:pPr>
            <w:r>
              <w:object w:dxaOrig="14895" w:dyaOrig="9060" w14:anchorId="321B5519">
                <v:shape id="_x0000_i1063" type="#_x0000_t75" style="width:483.35pt;height:294pt" o:ole="">
                  <v:imagedata r:id="rId214" o:title=""/>
                </v:shape>
                <o:OLEObject Type="Embed" ProgID="PBrush" ShapeID="_x0000_i1063" DrawAspect="Content" ObjectID="_1548226690" r:id="rId215"/>
              </w:object>
            </w:r>
          </w:p>
          <w:p w14:paraId="5D9E1EE7" w14:textId="77777777" w:rsidR="00AC6FB4" w:rsidRDefault="00AC6FB4" w:rsidP="00151A19">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B933BDD" wp14:editId="2A6C4A47">
                  <wp:extent cx="6234430" cy="1974850"/>
                  <wp:effectExtent l="0" t="0" r="0" b="6350"/>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34430" cy="1974850"/>
                          </a:xfrm>
                          <a:prstGeom prst="rect">
                            <a:avLst/>
                          </a:prstGeom>
                        </pic:spPr>
                      </pic:pic>
                    </a:graphicData>
                  </a:graphic>
                </wp:inline>
              </w:drawing>
            </w:r>
          </w:p>
          <w:p w14:paraId="263EBD30" w14:textId="161473A4" w:rsidR="00AC6FB4" w:rsidRDefault="00AC6FB4" w:rsidP="00151A19">
            <w:pPr>
              <w:cnfStyle w:val="000000100000" w:firstRow="0" w:lastRow="0" w:firstColumn="0" w:lastColumn="0" w:oddVBand="0" w:evenVBand="0" w:oddHBand="1" w:evenHBand="0" w:firstRowFirstColumn="0" w:firstRowLastColumn="0" w:lastRowFirstColumn="0" w:lastRowLastColumn="0"/>
            </w:pPr>
            <w:r>
              <w:rPr>
                <w:noProof/>
                <w:lang w:eastAsia="en-GB"/>
              </w:rPr>
              <w:lastRenderedPageBreak/>
              <w:drawing>
                <wp:inline distT="0" distB="0" distL="0" distR="0" wp14:anchorId="29A50763" wp14:editId="3B192C45">
                  <wp:extent cx="6234430" cy="4425950"/>
                  <wp:effectExtent l="0" t="0" r="0" b="0"/>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34430" cy="4425950"/>
                          </a:xfrm>
                          <a:prstGeom prst="rect">
                            <a:avLst/>
                          </a:prstGeom>
                        </pic:spPr>
                      </pic:pic>
                    </a:graphicData>
                  </a:graphic>
                </wp:inline>
              </w:drawing>
            </w:r>
          </w:p>
        </w:tc>
      </w:tr>
      <w:tr w:rsidR="005E3534" w14:paraId="6F70A595"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17D079E6" w14:textId="4C4DC4ED" w:rsidR="005E3534" w:rsidRDefault="00AC6FB4" w:rsidP="00D028AF">
            <w:r>
              <w:lastRenderedPageBreak/>
              <w:t>12</w:t>
            </w:r>
          </w:p>
        </w:tc>
        <w:tc>
          <w:tcPr>
            <w:tcW w:w="567" w:type="dxa"/>
          </w:tcPr>
          <w:p w14:paraId="33E12D72" w14:textId="3F6C52E3" w:rsidR="005E3534" w:rsidRDefault="00151A19" w:rsidP="008A096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r w:rsidR="00AC6FB4">
              <w:rPr>
                <w:sz w:val="18"/>
                <w:szCs w:val="18"/>
              </w:rPr>
              <w:t>2</w:t>
            </w:r>
            <w:r>
              <w:rPr>
                <w:sz w:val="18"/>
                <w:szCs w:val="18"/>
              </w:rPr>
              <w:t>a)</w:t>
            </w:r>
          </w:p>
        </w:tc>
        <w:tc>
          <w:tcPr>
            <w:tcW w:w="10317" w:type="dxa"/>
          </w:tcPr>
          <w:p w14:paraId="6B1B9EE5" w14:textId="77777777" w:rsidR="005E3534" w:rsidRDefault="00151A19" w:rsidP="006B2342">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D343D8D" wp14:editId="169C0489">
                  <wp:extent cx="4717335" cy="3318933"/>
                  <wp:effectExtent l="0" t="0" r="762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125" b="7933"/>
                          <a:stretch/>
                        </pic:blipFill>
                        <pic:spPr bwMode="auto">
                          <a:xfrm>
                            <a:off x="0" y="0"/>
                            <a:ext cx="4727246" cy="3325906"/>
                          </a:xfrm>
                          <a:prstGeom prst="rect">
                            <a:avLst/>
                          </a:prstGeom>
                          <a:ln>
                            <a:noFill/>
                          </a:ln>
                          <a:extLst>
                            <a:ext uri="{53640926-AAD7-44D8-BBD7-CCE9431645EC}">
                              <a14:shadowObscured xmlns:a14="http://schemas.microsoft.com/office/drawing/2010/main"/>
                            </a:ext>
                          </a:extLst>
                        </pic:spPr>
                      </pic:pic>
                    </a:graphicData>
                  </a:graphic>
                </wp:inline>
              </w:drawing>
            </w:r>
          </w:p>
          <w:p w14:paraId="60992D6D" w14:textId="4B8C1A6B" w:rsidR="00151A19" w:rsidRDefault="00151A19" w:rsidP="006B2342">
            <w:pPr>
              <w:cnfStyle w:val="000000000000" w:firstRow="0" w:lastRow="0" w:firstColumn="0" w:lastColumn="0" w:oddVBand="0" w:evenVBand="0" w:oddHBand="0" w:evenHBand="0" w:firstRowFirstColumn="0" w:firstRowLastColumn="0" w:lastRowFirstColumn="0" w:lastRowLastColumn="0"/>
            </w:pPr>
            <w:r>
              <w:rPr>
                <w:noProof/>
                <w:lang w:eastAsia="en-GB"/>
              </w:rPr>
              <w:lastRenderedPageBreak/>
              <w:drawing>
                <wp:inline distT="0" distB="0" distL="0" distR="0" wp14:anchorId="58DE5875" wp14:editId="6E6954F3">
                  <wp:extent cx="4715933" cy="3328839"/>
                  <wp:effectExtent l="0" t="0" r="8890" b="508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2125" cy="3333209"/>
                          </a:xfrm>
                          <a:prstGeom prst="rect">
                            <a:avLst/>
                          </a:prstGeom>
                        </pic:spPr>
                      </pic:pic>
                    </a:graphicData>
                  </a:graphic>
                </wp:inline>
              </w:drawing>
            </w:r>
          </w:p>
        </w:tc>
      </w:tr>
      <w:tr w:rsidR="005E3534" w14:paraId="3E1694FE" w14:textId="77777777" w:rsidTr="003A1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8C66EB8" w14:textId="77777777" w:rsidR="005E3534" w:rsidRDefault="005E3534" w:rsidP="00D028AF"/>
        </w:tc>
        <w:tc>
          <w:tcPr>
            <w:tcW w:w="567" w:type="dxa"/>
          </w:tcPr>
          <w:p w14:paraId="5F923F3D" w14:textId="77777777" w:rsidR="005E3534" w:rsidRDefault="005E3534" w:rsidP="008A0964">
            <w:pPr>
              <w:cnfStyle w:val="000000100000" w:firstRow="0" w:lastRow="0" w:firstColumn="0" w:lastColumn="0" w:oddVBand="0" w:evenVBand="0" w:oddHBand="1" w:evenHBand="0" w:firstRowFirstColumn="0" w:firstRowLastColumn="0" w:lastRowFirstColumn="0" w:lastRowLastColumn="0"/>
              <w:rPr>
                <w:sz w:val="18"/>
                <w:szCs w:val="18"/>
              </w:rPr>
            </w:pPr>
          </w:p>
        </w:tc>
        <w:tc>
          <w:tcPr>
            <w:tcW w:w="10317" w:type="dxa"/>
          </w:tcPr>
          <w:p w14:paraId="19C0738F" w14:textId="21D7E488" w:rsidR="005E3534" w:rsidRDefault="005E3534" w:rsidP="006B2342">
            <w:pPr>
              <w:cnfStyle w:val="000000100000" w:firstRow="0" w:lastRow="0" w:firstColumn="0" w:lastColumn="0" w:oddVBand="0" w:evenVBand="0" w:oddHBand="1" w:evenHBand="0" w:firstRowFirstColumn="0" w:firstRowLastColumn="0" w:lastRowFirstColumn="0" w:lastRowLastColumn="0"/>
            </w:pPr>
          </w:p>
          <w:p w14:paraId="22FEB7B2" w14:textId="1008F3B9" w:rsidR="00213A1D" w:rsidRDefault="00213A1D" w:rsidP="006B2342">
            <w:pPr>
              <w:cnfStyle w:val="000000100000" w:firstRow="0" w:lastRow="0" w:firstColumn="0" w:lastColumn="0" w:oddVBand="0" w:evenVBand="0" w:oddHBand="1" w:evenHBand="0" w:firstRowFirstColumn="0" w:firstRowLastColumn="0" w:lastRowFirstColumn="0" w:lastRowLastColumn="0"/>
            </w:pPr>
            <w:r>
              <w:t xml:space="preserve">In the code shown below, I have </w:t>
            </w:r>
            <w:r w:rsidR="00AC6FB4">
              <w:t>entered a calendar event with the title “Meeting with the Jackson”, none recurring event, orange colour, 23 April 2016, 20:20 and duration of 0 hours.</w:t>
            </w:r>
          </w:p>
          <w:p w14:paraId="134C1CDE" w14:textId="25FB341A" w:rsidR="00AC6FB4" w:rsidRDefault="00AC6FB4" w:rsidP="006B23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10A8C6F" wp14:editId="26B03E17">
                  <wp:extent cx="5747657" cy="3628713"/>
                  <wp:effectExtent l="0" t="0" r="5715" b="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10722"/>
                          <a:stretch/>
                        </pic:blipFill>
                        <pic:spPr bwMode="auto">
                          <a:xfrm>
                            <a:off x="0" y="0"/>
                            <a:ext cx="5756609" cy="3634365"/>
                          </a:xfrm>
                          <a:prstGeom prst="rect">
                            <a:avLst/>
                          </a:prstGeom>
                          <a:ln>
                            <a:noFill/>
                          </a:ln>
                          <a:extLst>
                            <a:ext uri="{53640926-AAD7-44D8-BBD7-CCE9431645EC}">
                              <a14:shadowObscured xmlns:a14="http://schemas.microsoft.com/office/drawing/2010/main"/>
                            </a:ext>
                          </a:extLst>
                        </pic:spPr>
                      </pic:pic>
                    </a:graphicData>
                  </a:graphic>
                </wp:inline>
              </w:drawing>
            </w:r>
          </w:p>
          <w:p w14:paraId="3C94D8E2" w14:textId="77777777" w:rsidR="00AC6FB4" w:rsidRDefault="00AC6FB4" w:rsidP="006B2342">
            <w:pPr>
              <w:cnfStyle w:val="000000100000" w:firstRow="0" w:lastRow="0" w:firstColumn="0" w:lastColumn="0" w:oddVBand="0" w:evenVBand="0" w:oddHBand="1" w:evenHBand="0" w:firstRowFirstColumn="0" w:firstRowLastColumn="0" w:lastRowFirstColumn="0" w:lastRowLastColumn="0"/>
            </w:pPr>
            <w:r>
              <w:t>When AddCalendar even tis clicked.  It will create a new calendar event name (addnewdaywithtime).</w:t>
            </w:r>
          </w:p>
          <w:p w14:paraId="427AAEE3" w14:textId="124013A5" w:rsidR="00AC6FB4" w:rsidRDefault="00AC6FB4" w:rsidP="006B2342">
            <w:pPr>
              <w:cnfStyle w:val="000000100000" w:firstRow="0" w:lastRow="0" w:firstColumn="0" w:lastColumn="0" w:oddVBand="0" w:evenVBand="0" w:oddHBand="1" w:evenHBand="0" w:firstRowFirstColumn="0" w:firstRowLastColumn="0" w:lastRowFirstColumn="0" w:lastRowLastColumn="0"/>
            </w:pPr>
            <w:r>
              <w:t xml:space="preserve">It takes in the values of my calendar event details, the day e.g. 23, year 2016, title and such and adds the Calendar event CalendarView.AddEvent(addnewdaywithtime). </w:t>
            </w:r>
          </w:p>
          <w:p w14:paraId="4ADEB3D9" w14:textId="77777777" w:rsidR="00213A1D" w:rsidRDefault="00213A1D" w:rsidP="006B2342">
            <w:pPr>
              <w:cnfStyle w:val="000000100000" w:firstRow="0" w:lastRow="0" w:firstColumn="0" w:lastColumn="0" w:oddVBand="0" w:evenVBand="0" w:oddHBand="1" w:evenHBand="0" w:firstRowFirstColumn="0" w:firstRowLastColumn="0" w:lastRowFirstColumn="0" w:lastRowLastColumn="0"/>
            </w:pPr>
            <w:r>
              <w:object w:dxaOrig="15735" w:dyaOrig="3480" w14:anchorId="2CDB0743">
                <v:shape id="_x0000_i1064" type="#_x0000_t75" style="width:504.3pt;height:111.55pt" o:ole="">
                  <v:imagedata r:id="rId221" o:title=""/>
                </v:shape>
                <o:OLEObject Type="Embed" ProgID="PBrush" ShapeID="_x0000_i1064" DrawAspect="Content" ObjectID="_1548226691" r:id="rId222"/>
              </w:object>
            </w:r>
          </w:p>
          <w:p w14:paraId="3F3E5697" w14:textId="77777777" w:rsidR="00AC6FB4" w:rsidRDefault="00AC6FB4" w:rsidP="006B2342">
            <w:pPr>
              <w:cnfStyle w:val="000000100000" w:firstRow="0" w:lastRow="0" w:firstColumn="0" w:lastColumn="0" w:oddVBand="0" w:evenVBand="0" w:oddHBand="1" w:evenHBand="0" w:firstRowFirstColumn="0" w:firstRowLastColumn="0" w:lastRowFirstColumn="0" w:lastRowLastColumn="0"/>
            </w:pPr>
          </w:p>
          <w:p w14:paraId="132E4D17" w14:textId="72725C30" w:rsidR="00213A1D" w:rsidRDefault="00AC6FB4" w:rsidP="006B2342">
            <w:pPr>
              <w:cnfStyle w:val="000000100000" w:firstRow="0" w:lastRow="0" w:firstColumn="0" w:lastColumn="0" w:oddVBand="0" w:evenVBand="0" w:oddHBand="1" w:evenHBand="0" w:firstRowFirstColumn="0" w:firstRowLastColumn="0" w:lastRowFirstColumn="0" w:lastRowLastColumn="0"/>
            </w:pPr>
            <w:r>
              <w:object w:dxaOrig="7334" w:dyaOrig="3991" w14:anchorId="6ED7BCD4">
                <v:shape id="_x0000_i1065" type="#_x0000_t75" style="width:251.2pt;height:136.7pt" o:ole="">
                  <v:imagedata r:id="rId223" o:title=""/>
                </v:shape>
                <o:OLEObject Type="Embed" ProgID="PBrush" ShapeID="_x0000_i1065" DrawAspect="Content" ObjectID="_1548226692" r:id="rId224"/>
              </w:object>
            </w:r>
            <w:r>
              <w:t>This screenshot shows the value of the addnewdaywithtime calendar event, which has all the details that we wanted to add on the event.</w:t>
            </w:r>
          </w:p>
          <w:p w14:paraId="7C47CFA0" w14:textId="33FC8807" w:rsidR="00AC6FB4" w:rsidRDefault="00AC6FB4" w:rsidP="006B2342">
            <w:pPr>
              <w:cnfStyle w:val="000000100000" w:firstRow="0" w:lastRow="0" w:firstColumn="0" w:lastColumn="0" w:oddVBand="0" w:evenVBand="0" w:oddHBand="1" w:evenHBand="0" w:firstRowFirstColumn="0" w:firstRowLastColumn="0" w:lastRowFirstColumn="0" w:lastRowLastColumn="0"/>
            </w:pPr>
            <w:r>
              <w:t>After the calendar event (addnewdaywithtime) has been added to the CalendarView, it would run a SQL INSERT query to insert the calendar event, as shown below, it returns true to the Boolean AddCalendarEvent, hence it has successfully added the calendar event during run time.</w:t>
            </w:r>
          </w:p>
          <w:p w14:paraId="7067E4A4" w14:textId="77777777" w:rsidR="00213A1D" w:rsidRDefault="00213A1D" w:rsidP="006B2342">
            <w:pPr>
              <w:cnfStyle w:val="000000100000" w:firstRow="0" w:lastRow="0" w:firstColumn="0" w:lastColumn="0" w:oddVBand="0" w:evenVBand="0" w:oddHBand="1" w:evenHBand="0" w:firstRowFirstColumn="0" w:firstRowLastColumn="0" w:lastRowFirstColumn="0" w:lastRowLastColumn="0"/>
            </w:pPr>
            <w:r>
              <w:object w:dxaOrig="14550" w:dyaOrig="4935" w14:anchorId="6436472C">
                <v:shape id="_x0000_i1066" type="#_x0000_t75" style="width:504.9pt;height:171.25pt" o:ole="">
                  <v:imagedata r:id="rId225" o:title=""/>
                </v:shape>
                <o:OLEObject Type="Embed" ProgID="PBrush" ShapeID="_x0000_i1066" DrawAspect="Content" ObjectID="_1548226693" r:id="rId226"/>
              </w:object>
            </w:r>
          </w:p>
          <w:p w14:paraId="79FB4696" w14:textId="72E812EE" w:rsidR="00AC6FB4" w:rsidRDefault="00AC6FB4" w:rsidP="006B2342">
            <w:pPr>
              <w:cnfStyle w:val="000000100000" w:firstRow="0" w:lastRow="0" w:firstColumn="0" w:lastColumn="0" w:oddVBand="0" w:evenVBand="0" w:oddHBand="1" w:evenHBand="0" w:firstRowFirstColumn="0" w:firstRowLastColumn="0" w:lastRowFirstColumn="0" w:lastRowLastColumn="0"/>
            </w:pPr>
            <w:r>
              <w:t>If AddCalendarEvent returns true which it has, then it would notify the user that it has added the calendar event with a messagebox as shown here:</w:t>
            </w:r>
          </w:p>
          <w:p w14:paraId="53EC5319" w14:textId="2CDDC433" w:rsidR="00213A1D" w:rsidRDefault="00AC6FB4" w:rsidP="006B2342">
            <w:pPr>
              <w:cnfStyle w:val="000000100000" w:firstRow="0" w:lastRow="0" w:firstColumn="0" w:lastColumn="0" w:oddVBand="0" w:evenVBand="0" w:oddHBand="1" w:evenHBand="0" w:firstRowFirstColumn="0" w:firstRowLastColumn="0" w:lastRowFirstColumn="0" w:lastRowLastColumn="0"/>
            </w:pPr>
            <w:r>
              <w:rPr>
                <w:noProof/>
                <w:lang w:eastAsia="en-GB"/>
              </w:rPr>
              <w:lastRenderedPageBreak/>
              <w:drawing>
                <wp:inline distT="0" distB="0" distL="0" distR="0" wp14:anchorId="60A0B1FA" wp14:editId="2F3A419F">
                  <wp:extent cx="6414135" cy="4114800"/>
                  <wp:effectExtent l="0" t="0" r="5715" b="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9975"/>
                          <a:stretch/>
                        </pic:blipFill>
                        <pic:spPr bwMode="auto">
                          <a:xfrm>
                            <a:off x="0" y="0"/>
                            <a:ext cx="6414135" cy="4114800"/>
                          </a:xfrm>
                          <a:prstGeom prst="rect">
                            <a:avLst/>
                          </a:prstGeom>
                          <a:ln>
                            <a:noFill/>
                          </a:ln>
                          <a:extLst>
                            <a:ext uri="{53640926-AAD7-44D8-BBD7-CCE9431645EC}">
                              <a14:shadowObscured xmlns:a14="http://schemas.microsoft.com/office/drawing/2010/main"/>
                            </a:ext>
                          </a:extLst>
                        </pic:spPr>
                      </pic:pic>
                    </a:graphicData>
                  </a:graphic>
                </wp:inline>
              </w:drawing>
            </w:r>
          </w:p>
          <w:p w14:paraId="0891026C" w14:textId="5AF86EE1" w:rsidR="00213A1D" w:rsidRDefault="00AC6FB4" w:rsidP="00AC6FB4">
            <w:pPr>
              <w:cnfStyle w:val="000000100000" w:firstRow="0" w:lastRow="0" w:firstColumn="0" w:lastColumn="0" w:oddVBand="0" w:evenVBand="0" w:oddHBand="1" w:evenHBand="0" w:firstRowFirstColumn="0" w:firstRowLastColumn="0" w:lastRowFirstColumn="0" w:lastRowLastColumn="0"/>
            </w:pPr>
            <w:r>
              <w:t>To Delete Calendar Event, in this example, I am deleting the calendar event that I just previously added. Once DeleteCalendar Event is clicked, it would run a Delete SQL Query, Boolean DeleteCalendarEvent check if it has successfully deleted the calendar event and then refresh the calendar and calling upon ShowCalendarDate subrountine to show all the calendar events.</w:t>
            </w:r>
            <w:r w:rsidR="00890F20">
              <w:object w:dxaOrig="15045" w:dyaOrig="2445" w14:anchorId="3AFE886D">
                <v:shape id="_x0000_i1067" type="#_x0000_t75" style="width:504.75pt;height:82.05pt" o:ole="">
                  <v:imagedata r:id="rId228" o:title=""/>
                </v:shape>
                <o:OLEObject Type="Embed" ProgID="PBrush" ShapeID="_x0000_i1067" DrawAspect="Content" ObjectID="_1548226694" r:id="rId229"/>
              </w:object>
            </w:r>
          </w:p>
        </w:tc>
      </w:tr>
      <w:tr w:rsidR="005E3534" w14:paraId="39D89F42" w14:textId="77777777" w:rsidTr="003A1B0A">
        <w:tc>
          <w:tcPr>
            <w:cnfStyle w:val="001000000000" w:firstRow="0" w:lastRow="0" w:firstColumn="1" w:lastColumn="0" w:oddVBand="0" w:evenVBand="0" w:oddHBand="0" w:evenHBand="0" w:firstRowFirstColumn="0" w:firstRowLastColumn="0" w:lastRowFirstColumn="0" w:lastRowLastColumn="0"/>
            <w:tcW w:w="421" w:type="dxa"/>
          </w:tcPr>
          <w:p w14:paraId="40E0D247" w14:textId="2C90DD8C" w:rsidR="005E3534" w:rsidRDefault="005E3534" w:rsidP="00D028AF"/>
        </w:tc>
        <w:tc>
          <w:tcPr>
            <w:tcW w:w="567" w:type="dxa"/>
          </w:tcPr>
          <w:p w14:paraId="0BEFC623" w14:textId="60900231" w:rsidR="005E3534" w:rsidRDefault="00AC6FB4" w:rsidP="00AC6FB4">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12b)</w:t>
            </w:r>
          </w:p>
        </w:tc>
        <w:tc>
          <w:tcPr>
            <w:tcW w:w="10317" w:type="dxa"/>
          </w:tcPr>
          <w:p w14:paraId="07C294B2" w14:textId="77777777" w:rsidR="005E3534" w:rsidRDefault="00213A1D" w:rsidP="006B2342">
            <w:pPr>
              <w:cnfStyle w:val="000000000000" w:firstRow="0" w:lastRow="0" w:firstColumn="0" w:lastColumn="0" w:oddVBand="0" w:evenVBand="0" w:oddHBand="0" w:evenHBand="0" w:firstRowFirstColumn="0" w:firstRowLastColumn="0" w:lastRowFirstColumn="0" w:lastRowLastColumn="0"/>
            </w:pPr>
            <w:r>
              <w:object w:dxaOrig="16485" w:dyaOrig="10815" w14:anchorId="688CEE1D">
                <v:shape id="_x0000_i1068" type="#_x0000_t75" style="width:501.95pt;height:330.95pt" o:ole="">
                  <v:imagedata r:id="rId230" o:title=""/>
                </v:shape>
                <o:OLEObject Type="Embed" ProgID="PBrush" ShapeID="_x0000_i1068" DrawAspect="Content" ObjectID="_1548226695" r:id="rId231"/>
              </w:object>
            </w:r>
          </w:p>
          <w:p w14:paraId="1450BEFA" w14:textId="77777777" w:rsidR="00AC6FB4" w:rsidRDefault="00AC6FB4" w:rsidP="00AC6FB4">
            <w:pPr>
              <w:cnfStyle w:val="000000000000" w:firstRow="0" w:lastRow="0" w:firstColumn="0" w:lastColumn="0" w:oddVBand="0" w:evenVBand="0" w:oddHBand="0" w:evenHBand="0" w:firstRowFirstColumn="0" w:firstRowLastColumn="0" w:lastRowFirstColumn="0" w:lastRowLastColumn="0"/>
            </w:pPr>
            <w:r>
              <w:t>ShowCalendarDate is called upon once the Calendar UC is loaded and when the calendar is needed to be refreshed. To show all the calendar events that is stored in the Database, CalendarDT would do a SELECT Query From the Calendar Table, this stores all the calendar events in the CalendarDT.</w:t>
            </w:r>
          </w:p>
          <w:p w14:paraId="69ABE57C" w14:textId="15B67196" w:rsidR="00AC6FB4" w:rsidRDefault="00AC6FB4" w:rsidP="00AC6FB4">
            <w:pPr>
              <w:cnfStyle w:val="000000000000" w:firstRow="0" w:lastRow="0" w:firstColumn="0" w:lastColumn="0" w:oddVBand="0" w:evenVBand="0" w:oddHBand="0" w:evenHBand="0" w:firstRowFirstColumn="0" w:firstRowLastColumn="0" w:lastRowFirstColumn="0" w:lastRowLastColumn="0"/>
            </w:pPr>
            <w:r>
              <w:t>For every row that is stored in the DataTable Calendar DT, it will add them to the calendar.  Currently the database Calendar has only one row which is the one that was just added.</w:t>
            </w:r>
            <w:r>
              <w:br/>
              <w:t>Firstly it will get the individual attributues, titles, dates e.g. as shown and store them to variables made. It would also separate the calendar date “23/04/2016” and time “20:20”, as they are required to be separate when adding calendar events to the Calendar.</w:t>
            </w:r>
          </w:p>
          <w:p w14:paraId="23061FAC" w14:textId="5C09935D" w:rsidR="00AC6FB4" w:rsidRDefault="00AC6FB4" w:rsidP="00AC6FB4">
            <w:pPr>
              <w:cnfStyle w:val="000000000000" w:firstRow="0" w:lastRow="0" w:firstColumn="0" w:lastColumn="0" w:oddVBand="0" w:evenVBand="0" w:oddHBand="0" w:evenHBand="0" w:firstRowFirstColumn="0" w:firstRowLastColumn="0" w:lastRowFirstColumn="0" w:lastRowLastColumn="0"/>
            </w:pPr>
            <w:r>
              <w:lastRenderedPageBreak/>
              <w:t>After their stored, it will run a calendar event var AddCalendarDate, using the variables stores, it will add the calendar events and then CalendarView.AddEvent(AddCalendarDate) to add them to the Calendar so they can be visible.</w:t>
            </w:r>
            <w:r>
              <w:rPr>
                <w:noProof/>
                <w:lang w:eastAsia="en-GB"/>
              </w:rPr>
              <w:drawing>
                <wp:inline distT="0" distB="0" distL="0" distR="0" wp14:anchorId="76673FD5" wp14:editId="055A6F54">
                  <wp:extent cx="5127919" cy="3638939"/>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33394" cy="3642824"/>
                          </a:xfrm>
                          <a:prstGeom prst="rect">
                            <a:avLst/>
                          </a:prstGeom>
                        </pic:spPr>
                      </pic:pic>
                    </a:graphicData>
                  </a:graphic>
                </wp:inline>
              </w:drawing>
            </w:r>
          </w:p>
          <w:p w14:paraId="0890E61D" w14:textId="3752304C" w:rsidR="00AC6FB4" w:rsidRDefault="00AC6FB4" w:rsidP="00AC6FB4">
            <w:pPr>
              <w:cnfStyle w:val="000000000000" w:firstRow="0" w:lastRow="0" w:firstColumn="0" w:lastColumn="0" w:oddVBand="0" w:evenVBand="0" w:oddHBand="0" w:evenHBand="0" w:firstRowFirstColumn="0" w:firstRowLastColumn="0" w:lastRowFirstColumn="0" w:lastRowLastColumn="0"/>
            </w:pPr>
          </w:p>
        </w:tc>
      </w:tr>
    </w:tbl>
    <w:p w14:paraId="3F96E871" w14:textId="2075DC1F" w:rsidR="007B4C95" w:rsidRDefault="00782E00" w:rsidP="00C97137">
      <w:pPr>
        <w:rPr>
          <w:noProof/>
          <w:lang w:eastAsia="en-GB"/>
        </w:rPr>
      </w:pPr>
      <w:r>
        <w:rPr>
          <w:noProof/>
          <w:lang w:eastAsia="en-GB"/>
        </w:rPr>
        <w:lastRenderedPageBreak/>
        <w:t xml:space="preserve"> </w:t>
      </w:r>
    </w:p>
    <w:p w14:paraId="1B5FFEFC" w14:textId="77777777" w:rsidR="007B4C95" w:rsidRDefault="007B4C95" w:rsidP="00C97137">
      <w:pPr>
        <w:rPr>
          <w:noProof/>
          <w:lang w:eastAsia="en-GB"/>
        </w:rPr>
      </w:pPr>
    </w:p>
    <w:p w14:paraId="4CC5CB69" w14:textId="77777777" w:rsidR="007B4C95" w:rsidRDefault="007B4C95" w:rsidP="00C97137">
      <w:pPr>
        <w:rPr>
          <w:noProof/>
          <w:lang w:eastAsia="en-GB"/>
        </w:rPr>
      </w:pPr>
    </w:p>
    <w:p w14:paraId="5B194805" w14:textId="77777777" w:rsidR="007B4C95" w:rsidRDefault="007B4C95" w:rsidP="00C97137">
      <w:pPr>
        <w:rPr>
          <w:noProof/>
          <w:lang w:eastAsia="en-GB"/>
        </w:rPr>
      </w:pPr>
    </w:p>
    <w:p w14:paraId="73ECCF97" w14:textId="77777777" w:rsidR="007B4C95" w:rsidRDefault="007B4C95" w:rsidP="00C97137">
      <w:pPr>
        <w:rPr>
          <w:noProof/>
          <w:lang w:eastAsia="en-GB"/>
        </w:rPr>
      </w:pPr>
    </w:p>
    <w:p w14:paraId="5EE4C3A6" w14:textId="77777777" w:rsidR="007B4C95" w:rsidRDefault="007B4C95" w:rsidP="00C97137">
      <w:pPr>
        <w:rPr>
          <w:noProof/>
          <w:lang w:eastAsia="en-GB"/>
        </w:rPr>
      </w:pPr>
    </w:p>
    <w:p w14:paraId="09329172" w14:textId="77777777" w:rsidR="007B4C95" w:rsidRDefault="007B4C95" w:rsidP="00C97137">
      <w:pPr>
        <w:rPr>
          <w:noProof/>
          <w:lang w:eastAsia="en-GB"/>
        </w:rPr>
      </w:pPr>
    </w:p>
    <w:p w14:paraId="74028998" w14:textId="77777777" w:rsidR="007B4C95" w:rsidRDefault="007B4C95" w:rsidP="00C97137">
      <w:pPr>
        <w:rPr>
          <w:noProof/>
          <w:lang w:eastAsia="en-GB"/>
        </w:rPr>
      </w:pPr>
    </w:p>
    <w:p w14:paraId="7031608C" w14:textId="77777777" w:rsidR="00EA2610" w:rsidRDefault="00EA2610" w:rsidP="00C97137">
      <w:pPr>
        <w:rPr>
          <w:noProof/>
          <w:lang w:eastAsia="en-GB"/>
        </w:rPr>
      </w:pPr>
    </w:p>
    <w:p w14:paraId="7D86B2E8" w14:textId="77777777" w:rsidR="00AC6FB4" w:rsidRDefault="00AC6FB4" w:rsidP="00C97137">
      <w:pPr>
        <w:rPr>
          <w:noProof/>
          <w:lang w:eastAsia="en-GB"/>
        </w:rPr>
      </w:pPr>
    </w:p>
    <w:p w14:paraId="338A5AC7" w14:textId="77777777" w:rsidR="00AC6FB4" w:rsidRDefault="00AC6FB4" w:rsidP="00C97137">
      <w:pPr>
        <w:rPr>
          <w:noProof/>
          <w:lang w:eastAsia="en-GB"/>
        </w:rPr>
      </w:pPr>
    </w:p>
    <w:p w14:paraId="5DC95EBB" w14:textId="77777777" w:rsidR="00AC6FB4" w:rsidRDefault="00AC6FB4" w:rsidP="00C97137">
      <w:pPr>
        <w:rPr>
          <w:noProof/>
          <w:lang w:eastAsia="en-GB"/>
        </w:rPr>
      </w:pPr>
    </w:p>
    <w:p w14:paraId="11440EFE" w14:textId="77777777" w:rsidR="00AC6FB4" w:rsidRDefault="00AC6FB4" w:rsidP="00C97137">
      <w:pPr>
        <w:rPr>
          <w:noProof/>
          <w:lang w:eastAsia="en-GB"/>
        </w:rPr>
      </w:pPr>
    </w:p>
    <w:p w14:paraId="7AFFDEB1" w14:textId="77777777" w:rsidR="00AC6FB4" w:rsidRDefault="00AC6FB4" w:rsidP="00C97137">
      <w:pPr>
        <w:rPr>
          <w:noProof/>
          <w:lang w:eastAsia="en-GB"/>
        </w:rPr>
      </w:pPr>
    </w:p>
    <w:p w14:paraId="450F23E3" w14:textId="77777777" w:rsidR="00AC6FB4" w:rsidRDefault="00AC6FB4" w:rsidP="00C97137">
      <w:pPr>
        <w:rPr>
          <w:noProof/>
          <w:lang w:eastAsia="en-GB"/>
        </w:rPr>
      </w:pPr>
    </w:p>
    <w:p w14:paraId="70E09168" w14:textId="77777777" w:rsidR="00AC6FB4" w:rsidRDefault="00AC6FB4" w:rsidP="00C97137">
      <w:pPr>
        <w:rPr>
          <w:noProof/>
          <w:lang w:eastAsia="en-GB"/>
        </w:rPr>
      </w:pPr>
    </w:p>
    <w:p w14:paraId="7B7C0DE7" w14:textId="5A529259" w:rsidR="00286604" w:rsidRDefault="00286604" w:rsidP="00C97137"/>
    <w:p w14:paraId="0B63109A" w14:textId="77777777" w:rsidR="00C97137" w:rsidRDefault="00C97137" w:rsidP="00C97137">
      <w:pPr>
        <w:pStyle w:val="Heading2"/>
      </w:pPr>
      <w:bookmarkStart w:id="48" w:name="_Toc445451580"/>
      <w:bookmarkStart w:id="49" w:name="_Toc449432715"/>
      <w:r>
        <w:t>Navigation Testing</w:t>
      </w:r>
      <w:bookmarkEnd w:id="48"/>
      <w:bookmarkEnd w:id="49"/>
      <w:r>
        <w:t xml:space="preserve"> </w:t>
      </w:r>
    </w:p>
    <w:p w14:paraId="72809971" w14:textId="766CA4E3" w:rsidR="00C97137" w:rsidRDefault="00C97137" w:rsidP="00C97137">
      <w:pPr>
        <w:pStyle w:val="Titlesz"/>
        <w:rPr>
          <w:rFonts w:ascii="Calibri" w:hAnsi="Calibri" w:cs="Calibri"/>
          <w:sz w:val="23"/>
          <w:szCs w:val="23"/>
        </w:rPr>
      </w:pPr>
      <w:r>
        <w:rPr>
          <w:rFonts w:ascii="Calibri" w:hAnsi="Calibri" w:cs="Calibri"/>
          <w:sz w:val="23"/>
          <w:szCs w:val="23"/>
        </w:rPr>
        <w:t xml:space="preserve">The following table tests the unidirectional navigation between forms and </w:t>
      </w:r>
      <w:r w:rsidR="00893E5F">
        <w:rPr>
          <w:rFonts w:ascii="Calibri" w:hAnsi="Calibri" w:cs="Calibri"/>
          <w:sz w:val="23"/>
          <w:szCs w:val="23"/>
        </w:rPr>
        <w:t>UC</w:t>
      </w:r>
      <w:r>
        <w:rPr>
          <w:rFonts w:ascii="Calibri" w:hAnsi="Calibri" w:cs="Calibri"/>
          <w:sz w:val="23"/>
          <w:szCs w:val="23"/>
        </w:rPr>
        <w:t>s which link to each other. Blue cells indicate they are not linked. Black cells indicate there is no need for navigation.</w:t>
      </w:r>
    </w:p>
    <w:p w14:paraId="4A8B786A" w14:textId="77777777" w:rsidR="00C97137" w:rsidRDefault="00C97137" w:rsidP="00C97137">
      <w:pPr>
        <w:pStyle w:val="Default"/>
        <w:rPr>
          <w:sz w:val="23"/>
          <w:szCs w:val="23"/>
        </w:rPr>
      </w:pPr>
    </w:p>
    <w:p w14:paraId="639757CB" w14:textId="7C41DAA4" w:rsidR="00C97137" w:rsidRDefault="00C97137" w:rsidP="00C97137">
      <w:pPr>
        <w:pStyle w:val="Default"/>
        <w:rPr>
          <w:rFonts w:ascii="MS Gothic" w:eastAsia="MS Gothic" w:cs="MS Gothic"/>
          <w:sz w:val="36"/>
          <w:szCs w:val="36"/>
        </w:rPr>
      </w:pPr>
      <w:r>
        <w:rPr>
          <w:sz w:val="23"/>
          <w:szCs w:val="23"/>
        </w:rPr>
        <w:t xml:space="preserve">Navigation successful </w:t>
      </w:r>
      <w:r>
        <w:rPr>
          <w:noProof/>
          <w:color w:val="000000" w:themeColor="text1"/>
          <w:sz w:val="14"/>
          <w:lang w:eastAsia="en-GB"/>
        </w:rPr>
        <w:drawing>
          <wp:inline distT="0" distB="0" distL="0" distR="0" wp14:anchorId="13AC5E29" wp14:editId="6D449CD7">
            <wp:extent cx="142875" cy="161925"/>
            <wp:effectExtent l="0" t="0" r="9525" b="9525"/>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ascii="MS Gothic" w:eastAsia="MS Gothic" w:cs="MS Gothic" w:hint="eastAsia"/>
          <w:sz w:val="36"/>
          <w:szCs w:val="36"/>
        </w:rPr>
        <w:t xml:space="preserve"> </w:t>
      </w:r>
    </w:p>
    <w:p w14:paraId="400FE60E" w14:textId="1267C532" w:rsidR="00C97137" w:rsidRDefault="00C97137" w:rsidP="00C97137">
      <w:pPr>
        <w:pStyle w:val="Default"/>
        <w:rPr>
          <w:rFonts w:ascii="MS Gothic" w:eastAsia="MS Gothic" w:cs="MS Gothic"/>
          <w:sz w:val="36"/>
          <w:szCs w:val="36"/>
        </w:rPr>
      </w:pPr>
      <w:r>
        <w:rPr>
          <w:rFonts w:eastAsia="MS Gothic"/>
          <w:sz w:val="23"/>
          <w:szCs w:val="23"/>
        </w:rPr>
        <w:t xml:space="preserve">No direct navigation, but focus returned to correct form upon closing </w:t>
      </w:r>
      <w:r>
        <w:rPr>
          <w:rFonts w:ascii="MS Gothic" w:eastAsia="MS Gothic" w:cs="MS Gothic"/>
          <w:noProof/>
          <w:sz w:val="36"/>
          <w:szCs w:val="36"/>
          <w:lang w:eastAsia="en-GB"/>
        </w:rPr>
        <w:drawing>
          <wp:inline distT="0" distB="0" distL="0" distR="0" wp14:anchorId="56A505DD" wp14:editId="08251A1F">
            <wp:extent cx="142875" cy="161925"/>
            <wp:effectExtent l="0" t="0" r="9525" b="952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p w14:paraId="3CF982B9" w14:textId="1D0113FF" w:rsidR="00C97137" w:rsidRDefault="00C97137" w:rsidP="00C97137">
      <w:pPr>
        <w:pStyle w:val="Titlesz"/>
        <w:rPr>
          <w:sz w:val="25"/>
        </w:rPr>
      </w:pPr>
      <w:r>
        <w:rPr>
          <w:rFonts w:eastAsia="MS Gothic"/>
          <w:sz w:val="23"/>
          <w:szCs w:val="23"/>
        </w:rPr>
        <w:t xml:space="preserve">Navigation unsuccessful </w:t>
      </w:r>
      <w:r>
        <w:rPr>
          <w:noProof/>
          <w:lang w:eastAsia="en-GB"/>
        </w:rPr>
        <w:drawing>
          <wp:inline distT="0" distB="0" distL="0" distR="0" wp14:anchorId="13DEC741" wp14:editId="0280A9DC">
            <wp:extent cx="190500" cy="17145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p>
    <w:p w14:paraId="4B18D2AA" w14:textId="77777777" w:rsidR="00C97137" w:rsidRDefault="00C97137" w:rsidP="00C97137"/>
    <w:tbl>
      <w:tblPr>
        <w:tblStyle w:val="TableGrid"/>
        <w:tblpPr w:leftFromText="180" w:rightFromText="180" w:vertAnchor="text" w:horzAnchor="margin" w:tblpXSpec="center" w:tblpY="71"/>
        <w:tblW w:w="11625" w:type="dxa"/>
        <w:tblLayout w:type="fixed"/>
        <w:tblLook w:val="04A0" w:firstRow="1" w:lastRow="0" w:firstColumn="1" w:lastColumn="0" w:noHBand="0" w:noVBand="1"/>
      </w:tblPr>
      <w:tblGrid>
        <w:gridCol w:w="847"/>
        <w:gridCol w:w="710"/>
        <w:gridCol w:w="1136"/>
        <w:gridCol w:w="708"/>
        <w:gridCol w:w="709"/>
        <w:gridCol w:w="567"/>
        <w:gridCol w:w="851"/>
        <w:gridCol w:w="1135"/>
        <w:gridCol w:w="1135"/>
        <w:gridCol w:w="567"/>
        <w:gridCol w:w="850"/>
        <w:gridCol w:w="851"/>
        <w:gridCol w:w="708"/>
        <w:gridCol w:w="851"/>
      </w:tblGrid>
      <w:tr w:rsidR="00C97137" w14:paraId="56DD3442"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tcPr>
          <w:p w14:paraId="1256AD56" w14:textId="77777777" w:rsidR="00C97137" w:rsidRDefault="00C97137">
            <w:pPr>
              <w:pStyle w:val="Titlesz"/>
              <w:rPr>
                <w:sz w:val="16"/>
              </w:rPr>
            </w:pPr>
          </w:p>
        </w:tc>
        <w:tc>
          <w:tcPr>
            <w:tcW w:w="710" w:type="dxa"/>
            <w:tcBorders>
              <w:top w:val="single" w:sz="4" w:space="0" w:color="auto"/>
              <w:left w:val="single" w:sz="4" w:space="0" w:color="auto"/>
              <w:bottom w:val="single" w:sz="4" w:space="0" w:color="auto"/>
              <w:right w:val="single" w:sz="4" w:space="0" w:color="auto"/>
            </w:tcBorders>
            <w:hideMark/>
          </w:tcPr>
          <w:p w14:paraId="22446D19" w14:textId="77777777" w:rsidR="00C97137" w:rsidRDefault="00C97137">
            <w:pPr>
              <w:pStyle w:val="Titlesz"/>
              <w:rPr>
                <w:sz w:val="14"/>
              </w:rPr>
            </w:pPr>
            <w:r>
              <w:rPr>
                <w:color w:val="000000" w:themeColor="text1"/>
                <w:sz w:val="14"/>
              </w:rPr>
              <w:t xml:space="preserve">Login </w:t>
            </w:r>
          </w:p>
        </w:tc>
        <w:tc>
          <w:tcPr>
            <w:tcW w:w="1136" w:type="dxa"/>
            <w:tcBorders>
              <w:top w:val="single" w:sz="4" w:space="0" w:color="auto"/>
              <w:left w:val="single" w:sz="4" w:space="0" w:color="auto"/>
              <w:bottom w:val="single" w:sz="4" w:space="0" w:color="auto"/>
              <w:right w:val="single" w:sz="4" w:space="0" w:color="auto"/>
            </w:tcBorders>
            <w:hideMark/>
          </w:tcPr>
          <w:p w14:paraId="361A1C0B" w14:textId="77777777" w:rsidR="00C97137" w:rsidRDefault="00C97137">
            <w:pPr>
              <w:pStyle w:val="Titlesz"/>
              <w:rPr>
                <w:sz w:val="14"/>
              </w:rPr>
            </w:pPr>
            <w:r>
              <w:rPr>
                <w:color w:val="000000" w:themeColor="text1"/>
                <w:sz w:val="14"/>
              </w:rPr>
              <w:t>CreateSystems</w:t>
            </w:r>
          </w:p>
        </w:tc>
        <w:tc>
          <w:tcPr>
            <w:tcW w:w="708" w:type="dxa"/>
            <w:tcBorders>
              <w:top w:val="single" w:sz="4" w:space="0" w:color="auto"/>
              <w:left w:val="single" w:sz="4" w:space="0" w:color="auto"/>
              <w:bottom w:val="single" w:sz="4" w:space="0" w:color="auto"/>
              <w:right w:val="single" w:sz="4" w:space="0" w:color="auto"/>
            </w:tcBorders>
            <w:hideMark/>
          </w:tcPr>
          <w:p w14:paraId="22B2A22C" w14:textId="77777777" w:rsidR="00C97137" w:rsidRDefault="00C97137">
            <w:pPr>
              <w:pStyle w:val="Titlesz"/>
              <w:rPr>
                <w:sz w:val="14"/>
              </w:rPr>
            </w:pPr>
            <w:r>
              <w:rPr>
                <w:color w:val="000000" w:themeColor="text1"/>
                <w:sz w:val="14"/>
              </w:rPr>
              <w:t xml:space="preserve">Forgot </w:t>
            </w:r>
          </w:p>
        </w:tc>
        <w:tc>
          <w:tcPr>
            <w:tcW w:w="709" w:type="dxa"/>
            <w:tcBorders>
              <w:top w:val="single" w:sz="4" w:space="0" w:color="auto"/>
              <w:left w:val="single" w:sz="4" w:space="0" w:color="auto"/>
              <w:bottom w:val="single" w:sz="4" w:space="0" w:color="auto"/>
              <w:right w:val="single" w:sz="4" w:space="0" w:color="auto"/>
            </w:tcBorders>
            <w:hideMark/>
          </w:tcPr>
          <w:p w14:paraId="3A043319" w14:textId="77777777" w:rsidR="00C97137" w:rsidRDefault="00C97137">
            <w:pPr>
              <w:pStyle w:val="Titlesz"/>
              <w:rPr>
                <w:sz w:val="14"/>
              </w:rPr>
            </w:pPr>
            <w:r>
              <w:rPr>
                <w:color w:val="000000" w:themeColor="text1"/>
                <w:sz w:val="14"/>
              </w:rPr>
              <w:t xml:space="preserve">Register </w:t>
            </w:r>
          </w:p>
        </w:tc>
        <w:tc>
          <w:tcPr>
            <w:tcW w:w="567" w:type="dxa"/>
            <w:tcBorders>
              <w:top w:val="single" w:sz="4" w:space="0" w:color="auto"/>
              <w:left w:val="single" w:sz="4" w:space="0" w:color="auto"/>
              <w:bottom w:val="single" w:sz="4" w:space="0" w:color="auto"/>
              <w:right w:val="single" w:sz="4" w:space="0" w:color="auto"/>
            </w:tcBorders>
            <w:hideMark/>
          </w:tcPr>
          <w:p w14:paraId="4E291A00" w14:textId="77777777" w:rsidR="00C97137" w:rsidRDefault="00C97137">
            <w:pPr>
              <w:pStyle w:val="Titlesz"/>
              <w:rPr>
                <w:sz w:val="14"/>
              </w:rPr>
            </w:pPr>
            <w:r>
              <w:rPr>
                <w:color w:val="000000" w:themeColor="text1"/>
                <w:sz w:val="14"/>
              </w:rPr>
              <w:t xml:space="preserve">Main </w:t>
            </w:r>
          </w:p>
        </w:tc>
        <w:tc>
          <w:tcPr>
            <w:tcW w:w="851" w:type="dxa"/>
            <w:tcBorders>
              <w:top w:val="single" w:sz="4" w:space="0" w:color="auto"/>
              <w:left w:val="single" w:sz="4" w:space="0" w:color="auto"/>
              <w:bottom w:val="single" w:sz="4" w:space="0" w:color="auto"/>
              <w:right w:val="single" w:sz="4" w:space="0" w:color="auto"/>
            </w:tcBorders>
            <w:hideMark/>
          </w:tcPr>
          <w:p w14:paraId="19D75CA0" w14:textId="77777777" w:rsidR="00C97137" w:rsidRDefault="00C97137">
            <w:pPr>
              <w:pStyle w:val="Titlesz"/>
              <w:rPr>
                <w:color w:val="000000" w:themeColor="text1"/>
                <w:sz w:val="14"/>
              </w:rPr>
            </w:pPr>
            <w:r>
              <w:rPr>
                <w:color w:val="000000" w:themeColor="text1"/>
                <w:sz w:val="14"/>
              </w:rPr>
              <w:t xml:space="preserve">Customer </w:t>
            </w:r>
          </w:p>
        </w:tc>
        <w:tc>
          <w:tcPr>
            <w:tcW w:w="1135" w:type="dxa"/>
            <w:tcBorders>
              <w:top w:val="single" w:sz="4" w:space="0" w:color="auto"/>
              <w:left w:val="single" w:sz="4" w:space="0" w:color="auto"/>
              <w:bottom w:val="single" w:sz="4" w:space="0" w:color="auto"/>
              <w:right w:val="single" w:sz="4" w:space="0" w:color="auto"/>
            </w:tcBorders>
            <w:hideMark/>
          </w:tcPr>
          <w:p w14:paraId="76092BCE" w14:textId="77777777" w:rsidR="00C97137" w:rsidRDefault="00C97137">
            <w:pPr>
              <w:pStyle w:val="Titlesz"/>
              <w:rPr>
                <w:color w:val="000000" w:themeColor="text1"/>
                <w:sz w:val="14"/>
              </w:rPr>
            </w:pPr>
            <w:r>
              <w:rPr>
                <w:color w:val="000000" w:themeColor="text1"/>
                <w:sz w:val="14"/>
              </w:rPr>
              <w:t xml:space="preserve">AddCustomer </w:t>
            </w:r>
          </w:p>
        </w:tc>
        <w:tc>
          <w:tcPr>
            <w:tcW w:w="1135" w:type="dxa"/>
            <w:tcBorders>
              <w:top w:val="single" w:sz="4" w:space="0" w:color="auto"/>
              <w:left w:val="single" w:sz="4" w:space="0" w:color="auto"/>
              <w:bottom w:val="single" w:sz="4" w:space="0" w:color="auto"/>
              <w:right w:val="single" w:sz="4" w:space="0" w:color="auto"/>
            </w:tcBorders>
            <w:hideMark/>
          </w:tcPr>
          <w:p w14:paraId="58E27B31" w14:textId="77777777" w:rsidR="00C97137" w:rsidRDefault="00C97137">
            <w:pPr>
              <w:pStyle w:val="Titlesz"/>
              <w:rPr>
                <w:color w:val="000000" w:themeColor="text1"/>
                <w:sz w:val="14"/>
              </w:rPr>
            </w:pPr>
            <w:r>
              <w:rPr>
                <w:color w:val="000000" w:themeColor="text1"/>
                <w:sz w:val="14"/>
              </w:rPr>
              <w:t xml:space="preserve">MakeAnOrder </w:t>
            </w:r>
          </w:p>
        </w:tc>
        <w:tc>
          <w:tcPr>
            <w:tcW w:w="567" w:type="dxa"/>
            <w:tcBorders>
              <w:top w:val="single" w:sz="4" w:space="0" w:color="auto"/>
              <w:left w:val="single" w:sz="4" w:space="0" w:color="auto"/>
              <w:bottom w:val="single" w:sz="4" w:space="0" w:color="auto"/>
              <w:right w:val="single" w:sz="4" w:space="0" w:color="auto"/>
            </w:tcBorders>
            <w:hideMark/>
          </w:tcPr>
          <w:p w14:paraId="039CDC4C" w14:textId="77777777" w:rsidR="00C97137" w:rsidRDefault="00C97137">
            <w:pPr>
              <w:pStyle w:val="Titlesz"/>
              <w:rPr>
                <w:color w:val="000000" w:themeColor="text1"/>
                <w:sz w:val="14"/>
              </w:rPr>
            </w:pPr>
            <w:r>
              <w:rPr>
                <w:color w:val="000000" w:themeColor="text1"/>
                <w:sz w:val="14"/>
              </w:rPr>
              <w:t xml:space="preserve">Email </w:t>
            </w:r>
          </w:p>
        </w:tc>
        <w:tc>
          <w:tcPr>
            <w:tcW w:w="850" w:type="dxa"/>
            <w:tcBorders>
              <w:top w:val="single" w:sz="4" w:space="0" w:color="auto"/>
              <w:left w:val="single" w:sz="4" w:space="0" w:color="auto"/>
              <w:bottom w:val="single" w:sz="4" w:space="0" w:color="auto"/>
              <w:right w:val="single" w:sz="4" w:space="0" w:color="auto"/>
            </w:tcBorders>
            <w:hideMark/>
          </w:tcPr>
          <w:p w14:paraId="33BC0CC0" w14:textId="77777777" w:rsidR="00C97137" w:rsidRDefault="00C97137">
            <w:pPr>
              <w:pStyle w:val="Titlesz"/>
              <w:rPr>
                <w:color w:val="000000" w:themeColor="text1"/>
                <w:sz w:val="14"/>
              </w:rPr>
            </w:pPr>
            <w:r>
              <w:rPr>
                <w:color w:val="000000" w:themeColor="text1"/>
                <w:sz w:val="14"/>
              </w:rPr>
              <w:t>Employee</w:t>
            </w:r>
          </w:p>
        </w:tc>
        <w:tc>
          <w:tcPr>
            <w:tcW w:w="851" w:type="dxa"/>
            <w:tcBorders>
              <w:top w:val="single" w:sz="4" w:space="0" w:color="auto"/>
              <w:left w:val="single" w:sz="4" w:space="0" w:color="auto"/>
              <w:bottom w:val="single" w:sz="4" w:space="0" w:color="auto"/>
              <w:right w:val="single" w:sz="4" w:space="0" w:color="auto"/>
            </w:tcBorders>
            <w:hideMark/>
          </w:tcPr>
          <w:p w14:paraId="504203FB" w14:textId="77777777" w:rsidR="00C97137" w:rsidRDefault="00C97137">
            <w:pPr>
              <w:pStyle w:val="Titlesz"/>
              <w:rPr>
                <w:color w:val="000000" w:themeColor="text1"/>
                <w:sz w:val="14"/>
              </w:rPr>
            </w:pPr>
            <w:r>
              <w:rPr>
                <w:color w:val="000000" w:themeColor="text1"/>
                <w:sz w:val="14"/>
              </w:rPr>
              <w:t>Update Employee</w:t>
            </w:r>
          </w:p>
        </w:tc>
        <w:tc>
          <w:tcPr>
            <w:tcW w:w="708" w:type="dxa"/>
            <w:tcBorders>
              <w:top w:val="single" w:sz="4" w:space="0" w:color="auto"/>
              <w:left w:val="single" w:sz="4" w:space="0" w:color="auto"/>
              <w:bottom w:val="single" w:sz="4" w:space="0" w:color="auto"/>
              <w:right w:val="single" w:sz="4" w:space="0" w:color="auto"/>
            </w:tcBorders>
            <w:hideMark/>
          </w:tcPr>
          <w:p w14:paraId="0F9F930C" w14:textId="77777777" w:rsidR="00C97137" w:rsidRDefault="00C97137">
            <w:pPr>
              <w:pStyle w:val="Titlesz"/>
              <w:rPr>
                <w:color w:val="000000" w:themeColor="text1"/>
                <w:sz w:val="14"/>
              </w:rPr>
            </w:pPr>
            <w:r>
              <w:rPr>
                <w:color w:val="000000" w:themeColor="text1"/>
                <w:sz w:val="14"/>
              </w:rPr>
              <w:t xml:space="preserve">Receipt and Finance </w:t>
            </w:r>
          </w:p>
        </w:tc>
        <w:tc>
          <w:tcPr>
            <w:tcW w:w="851" w:type="dxa"/>
            <w:tcBorders>
              <w:top w:val="single" w:sz="4" w:space="0" w:color="auto"/>
              <w:left w:val="single" w:sz="4" w:space="0" w:color="auto"/>
              <w:bottom w:val="single" w:sz="4" w:space="0" w:color="auto"/>
              <w:right w:val="single" w:sz="4" w:space="0" w:color="auto"/>
            </w:tcBorders>
            <w:hideMark/>
          </w:tcPr>
          <w:p w14:paraId="77D8E52F" w14:textId="77777777" w:rsidR="00C97137" w:rsidRDefault="00C97137">
            <w:pPr>
              <w:pStyle w:val="Titlesz"/>
              <w:rPr>
                <w:color w:val="000000" w:themeColor="text1"/>
                <w:sz w:val="14"/>
              </w:rPr>
            </w:pPr>
            <w:r>
              <w:rPr>
                <w:color w:val="000000" w:themeColor="text1"/>
                <w:sz w:val="14"/>
              </w:rPr>
              <w:t>Calendar</w:t>
            </w:r>
          </w:p>
        </w:tc>
      </w:tr>
      <w:tr w:rsidR="00C97137" w14:paraId="453FA13B"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7F2AAF4D" w14:textId="77777777" w:rsidR="00C97137" w:rsidRDefault="00C97137">
            <w:pPr>
              <w:pStyle w:val="Titlesz"/>
              <w:rPr>
                <w:color w:val="000000" w:themeColor="text1"/>
                <w:sz w:val="14"/>
              </w:rPr>
            </w:pPr>
            <w:r>
              <w:rPr>
                <w:color w:val="000000" w:themeColor="text1"/>
                <w:sz w:val="14"/>
              </w:rPr>
              <w:t>Login</w:t>
            </w:r>
          </w:p>
        </w:tc>
        <w:tc>
          <w:tcPr>
            <w:tcW w:w="710" w:type="dxa"/>
            <w:tcBorders>
              <w:top w:val="single" w:sz="4" w:space="0" w:color="auto"/>
              <w:left w:val="single" w:sz="4" w:space="0" w:color="auto"/>
              <w:bottom w:val="single" w:sz="4" w:space="0" w:color="auto"/>
              <w:right w:val="single" w:sz="4" w:space="0" w:color="auto"/>
            </w:tcBorders>
            <w:shd w:val="clear" w:color="auto" w:fill="000000" w:themeFill="text1"/>
          </w:tcPr>
          <w:p w14:paraId="23940952" w14:textId="77777777" w:rsidR="00C97137" w:rsidRDefault="00C97137">
            <w:pPr>
              <w:pStyle w:val="Titlesz"/>
              <w:rPr>
                <w:color w:val="0070C0"/>
                <w:sz w:val="16"/>
              </w:rPr>
            </w:pPr>
          </w:p>
        </w:tc>
        <w:tc>
          <w:tcPr>
            <w:tcW w:w="1136" w:type="dxa"/>
            <w:tcBorders>
              <w:top w:val="single" w:sz="4" w:space="0" w:color="auto"/>
              <w:left w:val="single" w:sz="4" w:space="0" w:color="auto"/>
              <w:bottom w:val="single" w:sz="4" w:space="0" w:color="auto"/>
              <w:right w:val="single" w:sz="4" w:space="0" w:color="auto"/>
            </w:tcBorders>
            <w:shd w:val="clear" w:color="auto" w:fill="FFFF00"/>
            <w:hideMark/>
          </w:tcPr>
          <w:p w14:paraId="01365B72" w14:textId="4DC31D1A" w:rsidR="00C97137" w:rsidRDefault="00C97137">
            <w:pPr>
              <w:pStyle w:val="Titlesz"/>
              <w:rPr>
                <w:sz w:val="16"/>
              </w:rPr>
            </w:pPr>
            <w:r>
              <w:rPr>
                <w:noProof/>
                <w:color w:val="000000" w:themeColor="text1"/>
                <w:sz w:val="14"/>
                <w:lang w:eastAsia="en-GB"/>
              </w:rPr>
              <w:drawing>
                <wp:inline distT="0" distB="0" distL="0" distR="0" wp14:anchorId="648EC587" wp14:editId="656423ED">
                  <wp:extent cx="142875" cy="161925"/>
                  <wp:effectExtent l="0" t="0" r="9525" b="952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708" w:type="dxa"/>
            <w:tcBorders>
              <w:top w:val="single" w:sz="4" w:space="0" w:color="auto"/>
              <w:left w:val="single" w:sz="4" w:space="0" w:color="auto"/>
              <w:bottom w:val="single" w:sz="4" w:space="0" w:color="auto"/>
              <w:right w:val="single" w:sz="4" w:space="0" w:color="auto"/>
            </w:tcBorders>
            <w:shd w:val="clear" w:color="auto" w:fill="FFFF00"/>
            <w:hideMark/>
          </w:tcPr>
          <w:p w14:paraId="1D5ED0ED" w14:textId="0FC211BA" w:rsidR="00C97137" w:rsidRDefault="00C97137">
            <w:pPr>
              <w:pStyle w:val="Titlesz"/>
              <w:rPr>
                <w:sz w:val="16"/>
              </w:rPr>
            </w:pPr>
            <w:r>
              <w:rPr>
                <w:noProof/>
                <w:color w:val="000000" w:themeColor="text1"/>
                <w:sz w:val="14"/>
                <w:lang w:eastAsia="en-GB"/>
              </w:rPr>
              <w:drawing>
                <wp:inline distT="0" distB="0" distL="0" distR="0" wp14:anchorId="543CBFBB" wp14:editId="23C676A3">
                  <wp:extent cx="142875" cy="161925"/>
                  <wp:effectExtent l="0" t="0" r="9525" b="952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709" w:type="dxa"/>
            <w:tcBorders>
              <w:top w:val="single" w:sz="4" w:space="0" w:color="auto"/>
              <w:left w:val="single" w:sz="4" w:space="0" w:color="auto"/>
              <w:bottom w:val="single" w:sz="4" w:space="0" w:color="auto"/>
              <w:right w:val="single" w:sz="4" w:space="0" w:color="auto"/>
            </w:tcBorders>
            <w:shd w:val="clear" w:color="auto" w:fill="FFFF00"/>
            <w:hideMark/>
          </w:tcPr>
          <w:p w14:paraId="5981C387" w14:textId="0DE080F1" w:rsidR="00C97137" w:rsidRDefault="00C97137">
            <w:pPr>
              <w:pStyle w:val="Titlesz"/>
              <w:rPr>
                <w:sz w:val="16"/>
              </w:rPr>
            </w:pPr>
            <w:r>
              <w:rPr>
                <w:noProof/>
                <w:color w:val="000000" w:themeColor="text1"/>
                <w:sz w:val="14"/>
                <w:lang w:eastAsia="en-GB"/>
              </w:rPr>
              <w:drawing>
                <wp:inline distT="0" distB="0" distL="0" distR="0" wp14:anchorId="39945428" wp14:editId="76394387">
                  <wp:extent cx="142875" cy="161925"/>
                  <wp:effectExtent l="0" t="0" r="9525" b="952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6236F68F" w14:textId="7388048A" w:rsidR="00C97137" w:rsidRDefault="00C97137">
            <w:pPr>
              <w:pStyle w:val="Titlesz"/>
              <w:rPr>
                <w:sz w:val="16"/>
              </w:rPr>
            </w:pPr>
            <w:r>
              <w:rPr>
                <w:noProof/>
                <w:color w:val="000000" w:themeColor="text1"/>
                <w:sz w:val="14"/>
                <w:lang w:eastAsia="en-GB"/>
              </w:rPr>
              <w:drawing>
                <wp:inline distT="0" distB="0" distL="0" distR="0" wp14:anchorId="0A6D599A" wp14:editId="1CFEBC3C">
                  <wp:extent cx="142875" cy="161925"/>
                  <wp:effectExtent l="0" t="0" r="9525" b="952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719DAC4E" w14:textId="77777777" w:rsidR="00C97137" w:rsidRDefault="00C97137">
            <w:pPr>
              <w:pStyle w:val="Titlesz"/>
              <w:rPr>
                <w:sz w:val="22"/>
              </w:rPr>
            </w:pPr>
          </w:p>
        </w:tc>
        <w:tc>
          <w:tcPr>
            <w:tcW w:w="1135" w:type="dxa"/>
            <w:tcBorders>
              <w:top w:val="single" w:sz="4" w:space="0" w:color="auto"/>
              <w:left w:val="single" w:sz="4" w:space="0" w:color="auto"/>
              <w:bottom w:val="single" w:sz="4" w:space="0" w:color="auto"/>
              <w:right w:val="single" w:sz="4" w:space="0" w:color="auto"/>
            </w:tcBorders>
          </w:tcPr>
          <w:p w14:paraId="48E81CCE" w14:textId="77777777" w:rsidR="00C97137" w:rsidRDefault="00C97137">
            <w:pPr>
              <w:pStyle w:val="Titlesz"/>
              <w:rPr>
                <w:sz w:val="22"/>
              </w:rPr>
            </w:pPr>
          </w:p>
        </w:tc>
        <w:tc>
          <w:tcPr>
            <w:tcW w:w="1135" w:type="dxa"/>
            <w:tcBorders>
              <w:top w:val="single" w:sz="4" w:space="0" w:color="auto"/>
              <w:left w:val="single" w:sz="4" w:space="0" w:color="auto"/>
              <w:bottom w:val="single" w:sz="4" w:space="0" w:color="auto"/>
              <w:right w:val="single" w:sz="4" w:space="0" w:color="auto"/>
            </w:tcBorders>
          </w:tcPr>
          <w:p w14:paraId="0BA5D70B" w14:textId="77777777" w:rsidR="00C97137" w:rsidRDefault="00C97137">
            <w:pPr>
              <w:pStyle w:val="Titlesz"/>
              <w:rPr>
                <w:sz w:val="22"/>
              </w:rPr>
            </w:pPr>
          </w:p>
        </w:tc>
        <w:tc>
          <w:tcPr>
            <w:tcW w:w="567" w:type="dxa"/>
            <w:tcBorders>
              <w:top w:val="single" w:sz="4" w:space="0" w:color="auto"/>
              <w:left w:val="single" w:sz="4" w:space="0" w:color="auto"/>
              <w:bottom w:val="single" w:sz="4" w:space="0" w:color="auto"/>
              <w:right w:val="single" w:sz="4" w:space="0" w:color="auto"/>
            </w:tcBorders>
          </w:tcPr>
          <w:p w14:paraId="74376A0E" w14:textId="77777777" w:rsidR="00C97137" w:rsidRDefault="00C97137">
            <w:pPr>
              <w:pStyle w:val="Titlesz"/>
              <w:rPr>
                <w:sz w:val="22"/>
              </w:rPr>
            </w:pPr>
          </w:p>
        </w:tc>
        <w:tc>
          <w:tcPr>
            <w:tcW w:w="850" w:type="dxa"/>
            <w:tcBorders>
              <w:top w:val="single" w:sz="4" w:space="0" w:color="auto"/>
              <w:left w:val="single" w:sz="4" w:space="0" w:color="auto"/>
              <w:bottom w:val="single" w:sz="4" w:space="0" w:color="auto"/>
              <w:right w:val="single" w:sz="4" w:space="0" w:color="auto"/>
            </w:tcBorders>
          </w:tcPr>
          <w:p w14:paraId="0CEC899C" w14:textId="77777777" w:rsidR="00C97137" w:rsidRDefault="00C97137">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6967D626" w14:textId="77777777" w:rsidR="00C97137" w:rsidRDefault="00C97137">
            <w:pPr>
              <w:pStyle w:val="Titlesz"/>
              <w:rPr>
                <w:sz w:val="22"/>
              </w:rPr>
            </w:pPr>
          </w:p>
        </w:tc>
        <w:tc>
          <w:tcPr>
            <w:tcW w:w="708" w:type="dxa"/>
            <w:tcBorders>
              <w:top w:val="single" w:sz="4" w:space="0" w:color="auto"/>
              <w:left w:val="single" w:sz="4" w:space="0" w:color="auto"/>
              <w:bottom w:val="single" w:sz="4" w:space="0" w:color="auto"/>
              <w:right w:val="single" w:sz="4" w:space="0" w:color="auto"/>
            </w:tcBorders>
          </w:tcPr>
          <w:p w14:paraId="4F8F5DA6" w14:textId="77777777" w:rsidR="00C97137" w:rsidRDefault="00C97137">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4A088E15" w14:textId="77777777" w:rsidR="00C97137" w:rsidRDefault="00C97137">
            <w:pPr>
              <w:pStyle w:val="Titlesz"/>
              <w:rPr>
                <w:sz w:val="22"/>
              </w:rPr>
            </w:pPr>
          </w:p>
        </w:tc>
      </w:tr>
      <w:tr w:rsidR="00C97137" w14:paraId="301398F6"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351939F6" w14:textId="77777777" w:rsidR="00C97137" w:rsidRDefault="00C97137">
            <w:pPr>
              <w:pStyle w:val="Titlesz"/>
              <w:rPr>
                <w:color w:val="000000" w:themeColor="text1"/>
                <w:sz w:val="14"/>
              </w:rPr>
            </w:pPr>
            <w:r>
              <w:rPr>
                <w:color w:val="000000" w:themeColor="text1"/>
                <w:sz w:val="14"/>
              </w:rPr>
              <w:t>CreateSystems</w:t>
            </w:r>
          </w:p>
        </w:tc>
        <w:tc>
          <w:tcPr>
            <w:tcW w:w="710" w:type="dxa"/>
            <w:tcBorders>
              <w:top w:val="single" w:sz="4" w:space="0" w:color="auto"/>
              <w:left w:val="single" w:sz="4" w:space="0" w:color="auto"/>
              <w:bottom w:val="single" w:sz="4" w:space="0" w:color="auto"/>
              <w:right w:val="single" w:sz="4" w:space="0" w:color="auto"/>
            </w:tcBorders>
            <w:shd w:val="clear" w:color="auto" w:fill="FFFF00"/>
            <w:hideMark/>
          </w:tcPr>
          <w:p w14:paraId="23D170EE" w14:textId="1F6DD2C0" w:rsidR="00C97137" w:rsidRDefault="00C97137">
            <w:pPr>
              <w:pStyle w:val="Titlesz"/>
              <w:rPr>
                <w:color w:val="0070C0"/>
                <w:sz w:val="16"/>
              </w:rPr>
            </w:pPr>
            <w:r>
              <w:rPr>
                <w:rFonts w:ascii="MS Gothic" w:eastAsia="MS Gothic" w:cs="MS Gothic"/>
                <w:noProof/>
                <w:sz w:val="36"/>
                <w:szCs w:val="36"/>
                <w:lang w:eastAsia="en-GB"/>
              </w:rPr>
              <w:drawing>
                <wp:inline distT="0" distB="0" distL="0" distR="0" wp14:anchorId="20131EF9" wp14:editId="647CB663">
                  <wp:extent cx="142875" cy="161925"/>
                  <wp:effectExtent l="0" t="0" r="9525" b="9525"/>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6" w:type="dxa"/>
            <w:tcBorders>
              <w:top w:val="single" w:sz="4" w:space="0" w:color="auto"/>
              <w:left w:val="single" w:sz="4" w:space="0" w:color="auto"/>
              <w:bottom w:val="single" w:sz="4" w:space="0" w:color="auto"/>
              <w:right w:val="single" w:sz="4" w:space="0" w:color="auto"/>
            </w:tcBorders>
            <w:shd w:val="clear" w:color="auto" w:fill="000000" w:themeFill="text1"/>
          </w:tcPr>
          <w:p w14:paraId="34E616C7" w14:textId="77777777" w:rsidR="00C97137" w:rsidRDefault="00C97137">
            <w:pPr>
              <w:pStyle w:val="Titlesz"/>
              <w:rPr>
                <w:sz w:val="16"/>
              </w:rPr>
            </w:pPr>
          </w:p>
        </w:tc>
        <w:tc>
          <w:tcPr>
            <w:tcW w:w="708" w:type="dxa"/>
            <w:tcBorders>
              <w:top w:val="single" w:sz="4" w:space="0" w:color="auto"/>
              <w:left w:val="single" w:sz="4" w:space="0" w:color="auto"/>
              <w:bottom w:val="single" w:sz="4" w:space="0" w:color="auto"/>
              <w:right w:val="single" w:sz="4" w:space="0" w:color="auto"/>
            </w:tcBorders>
          </w:tcPr>
          <w:p w14:paraId="7A04B298" w14:textId="77777777" w:rsidR="00C97137" w:rsidRDefault="00C97137">
            <w:pPr>
              <w:pStyle w:val="Titlesz"/>
              <w:rPr>
                <w:sz w:val="16"/>
              </w:rPr>
            </w:pPr>
          </w:p>
        </w:tc>
        <w:tc>
          <w:tcPr>
            <w:tcW w:w="709" w:type="dxa"/>
            <w:tcBorders>
              <w:top w:val="single" w:sz="4" w:space="0" w:color="auto"/>
              <w:left w:val="single" w:sz="4" w:space="0" w:color="auto"/>
              <w:bottom w:val="single" w:sz="4" w:space="0" w:color="auto"/>
              <w:right w:val="single" w:sz="4" w:space="0" w:color="auto"/>
            </w:tcBorders>
          </w:tcPr>
          <w:p w14:paraId="21447D69" w14:textId="77777777" w:rsidR="00C97137" w:rsidRDefault="00C97137">
            <w:pPr>
              <w:pStyle w:val="Titlesz"/>
              <w:rPr>
                <w:sz w:val="16"/>
              </w:rPr>
            </w:pPr>
          </w:p>
        </w:tc>
        <w:tc>
          <w:tcPr>
            <w:tcW w:w="567" w:type="dxa"/>
            <w:tcBorders>
              <w:top w:val="single" w:sz="4" w:space="0" w:color="auto"/>
              <w:left w:val="single" w:sz="4" w:space="0" w:color="auto"/>
              <w:bottom w:val="single" w:sz="4" w:space="0" w:color="auto"/>
              <w:right w:val="single" w:sz="4" w:space="0" w:color="auto"/>
            </w:tcBorders>
          </w:tcPr>
          <w:p w14:paraId="5B8BF94A" w14:textId="77777777" w:rsidR="00C97137" w:rsidRDefault="00C97137">
            <w:pPr>
              <w:pStyle w:val="Titlesz"/>
              <w:rPr>
                <w:sz w:val="16"/>
              </w:rPr>
            </w:pPr>
          </w:p>
        </w:tc>
        <w:tc>
          <w:tcPr>
            <w:tcW w:w="851" w:type="dxa"/>
            <w:tcBorders>
              <w:top w:val="single" w:sz="4" w:space="0" w:color="auto"/>
              <w:left w:val="single" w:sz="4" w:space="0" w:color="auto"/>
              <w:bottom w:val="single" w:sz="4" w:space="0" w:color="auto"/>
              <w:right w:val="single" w:sz="4" w:space="0" w:color="auto"/>
            </w:tcBorders>
          </w:tcPr>
          <w:p w14:paraId="23E7650D" w14:textId="77777777" w:rsidR="00C97137" w:rsidRDefault="00C97137">
            <w:pPr>
              <w:pStyle w:val="Titlesz"/>
              <w:rPr>
                <w:sz w:val="22"/>
              </w:rPr>
            </w:pPr>
          </w:p>
        </w:tc>
        <w:tc>
          <w:tcPr>
            <w:tcW w:w="1135" w:type="dxa"/>
            <w:tcBorders>
              <w:top w:val="single" w:sz="4" w:space="0" w:color="auto"/>
              <w:left w:val="single" w:sz="4" w:space="0" w:color="auto"/>
              <w:bottom w:val="single" w:sz="4" w:space="0" w:color="auto"/>
              <w:right w:val="single" w:sz="4" w:space="0" w:color="auto"/>
            </w:tcBorders>
          </w:tcPr>
          <w:p w14:paraId="7F1C5D0A" w14:textId="77777777" w:rsidR="00C97137" w:rsidRDefault="00C97137">
            <w:pPr>
              <w:pStyle w:val="Titlesz"/>
              <w:rPr>
                <w:sz w:val="22"/>
              </w:rPr>
            </w:pPr>
          </w:p>
        </w:tc>
        <w:tc>
          <w:tcPr>
            <w:tcW w:w="1135" w:type="dxa"/>
            <w:tcBorders>
              <w:top w:val="single" w:sz="4" w:space="0" w:color="auto"/>
              <w:left w:val="single" w:sz="4" w:space="0" w:color="auto"/>
              <w:bottom w:val="single" w:sz="4" w:space="0" w:color="auto"/>
              <w:right w:val="single" w:sz="4" w:space="0" w:color="auto"/>
            </w:tcBorders>
          </w:tcPr>
          <w:p w14:paraId="7E2A471C" w14:textId="77777777" w:rsidR="00C97137" w:rsidRDefault="00C97137">
            <w:pPr>
              <w:pStyle w:val="Titlesz"/>
              <w:rPr>
                <w:sz w:val="22"/>
              </w:rPr>
            </w:pPr>
          </w:p>
        </w:tc>
        <w:tc>
          <w:tcPr>
            <w:tcW w:w="567" w:type="dxa"/>
            <w:tcBorders>
              <w:top w:val="single" w:sz="4" w:space="0" w:color="auto"/>
              <w:left w:val="single" w:sz="4" w:space="0" w:color="auto"/>
              <w:bottom w:val="single" w:sz="4" w:space="0" w:color="auto"/>
              <w:right w:val="single" w:sz="4" w:space="0" w:color="auto"/>
            </w:tcBorders>
          </w:tcPr>
          <w:p w14:paraId="36F6EE64" w14:textId="77777777" w:rsidR="00C97137" w:rsidRDefault="00C97137">
            <w:pPr>
              <w:pStyle w:val="Titlesz"/>
              <w:rPr>
                <w:sz w:val="22"/>
              </w:rPr>
            </w:pPr>
          </w:p>
        </w:tc>
        <w:tc>
          <w:tcPr>
            <w:tcW w:w="850" w:type="dxa"/>
            <w:tcBorders>
              <w:top w:val="single" w:sz="4" w:space="0" w:color="auto"/>
              <w:left w:val="single" w:sz="4" w:space="0" w:color="auto"/>
              <w:bottom w:val="single" w:sz="4" w:space="0" w:color="auto"/>
              <w:right w:val="single" w:sz="4" w:space="0" w:color="auto"/>
            </w:tcBorders>
          </w:tcPr>
          <w:p w14:paraId="3A24377D" w14:textId="77777777" w:rsidR="00C97137" w:rsidRDefault="00C97137">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1A7182FD" w14:textId="77777777" w:rsidR="00C97137" w:rsidRDefault="00C97137">
            <w:pPr>
              <w:pStyle w:val="Titlesz"/>
              <w:rPr>
                <w:sz w:val="22"/>
              </w:rPr>
            </w:pPr>
          </w:p>
        </w:tc>
        <w:tc>
          <w:tcPr>
            <w:tcW w:w="708" w:type="dxa"/>
            <w:tcBorders>
              <w:top w:val="single" w:sz="4" w:space="0" w:color="auto"/>
              <w:left w:val="single" w:sz="4" w:space="0" w:color="auto"/>
              <w:bottom w:val="single" w:sz="4" w:space="0" w:color="auto"/>
              <w:right w:val="single" w:sz="4" w:space="0" w:color="auto"/>
            </w:tcBorders>
          </w:tcPr>
          <w:p w14:paraId="0FBAEFD1" w14:textId="77777777" w:rsidR="00C97137" w:rsidRDefault="00C97137">
            <w:pPr>
              <w:pStyle w:val="Titlesz"/>
              <w:rPr>
                <w:sz w:val="22"/>
              </w:rPr>
            </w:pPr>
          </w:p>
        </w:tc>
        <w:tc>
          <w:tcPr>
            <w:tcW w:w="851" w:type="dxa"/>
            <w:tcBorders>
              <w:top w:val="single" w:sz="4" w:space="0" w:color="auto"/>
              <w:left w:val="single" w:sz="4" w:space="0" w:color="auto"/>
              <w:bottom w:val="single" w:sz="4" w:space="0" w:color="auto"/>
              <w:right w:val="single" w:sz="4" w:space="0" w:color="auto"/>
            </w:tcBorders>
          </w:tcPr>
          <w:p w14:paraId="118ED87B" w14:textId="77777777" w:rsidR="00C97137" w:rsidRDefault="00C97137">
            <w:pPr>
              <w:pStyle w:val="Titlesz"/>
              <w:rPr>
                <w:sz w:val="22"/>
              </w:rPr>
            </w:pPr>
          </w:p>
        </w:tc>
      </w:tr>
      <w:tr w:rsidR="00C97137" w14:paraId="0272B7CB"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7ADFEAA2" w14:textId="77777777" w:rsidR="00C97137" w:rsidRDefault="00C97137">
            <w:pPr>
              <w:pStyle w:val="Titlesz"/>
              <w:rPr>
                <w:color w:val="000000" w:themeColor="text1"/>
                <w:sz w:val="14"/>
              </w:rPr>
            </w:pPr>
            <w:r>
              <w:rPr>
                <w:color w:val="000000" w:themeColor="text1"/>
                <w:sz w:val="14"/>
              </w:rPr>
              <w:t xml:space="preserve">Forgot </w:t>
            </w:r>
          </w:p>
        </w:tc>
        <w:tc>
          <w:tcPr>
            <w:tcW w:w="710" w:type="dxa"/>
            <w:tcBorders>
              <w:top w:val="single" w:sz="4" w:space="0" w:color="auto"/>
              <w:left w:val="single" w:sz="4" w:space="0" w:color="auto"/>
              <w:bottom w:val="single" w:sz="4" w:space="0" w:color="auto"/>
              <w:right w:val="single" w:sz="4" w:space="0" w:color="auto"/>
            </w:tcBorders>
            <w:shd w:val="clear" w:color="auto" w:fill="FFFF00"/>
            <w:hideMark/>
          </w:tcPr>
          <w:p w14:paraId="7B393DD0" w14:textId="1D99A8FE"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1897E883" wp14:editId="6B9065AE">
                  <wp:extent cx="142875" cy="161925"/>
                  <wp:effectExtent l="0" t="0" r="9525" b="952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6" w:type="dxa"/>
            <w:tcBorders>
              <w:top w:val="single" w:sz="4" w:space="0" w:color="auto"/>
              <w:left w:val="single" w:sz="4" w:space="0" w:color="auto"/>
              <w:bottom w:val="single" w:sz="4" w:space="0" w:color="auto"/>
              <w:right w:val="single" w:sz="4" w:space="0" w:color="auto"/>
            </w:tcBorders>
          </w:tcPr>
          <w:p w14:paraId="5E05433B"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shd w:val="clear" w:color="auto" w:fill="000000" w:themeFill="text1"/>
          </w:tcPr>
          <w:p w14:paraId="0AF11337"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5D7AE438"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4E921DDF"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5690D292"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0CEB0DB9"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307A2E27"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5A494DA2"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493413EC"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6DED16EE"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3B958C44"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7332E471" w14:textId="77777777" w:rsidR="00C97137" w:rsidRDefault="00C97137">
            <w:pPr>
              <w:pStyle w:val="Titlesz"/>
              <w:rPr>
                <w:color w:val="000000" w:themeColor="text1"/>
                <w:sz w:val="22"/>
              </w:rPr>
            </w:pPr>
          </w:p>
        </w:tc>
      </w:tr>
      <w:tr w:rsidR="00C97137" w14:paraId="7E3C38BB"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06019A3A" w14:textId="77777777" w:rsidR="00C97137" w:rsidRDefault="00C97137">
            <w:pPr>
              <w:pStyle w:val="Titlesz"/>
              <w:rPr>
                <w:color w:val="000000" w:themeColor="text1"/>
                <w:sz w:val="14"/>
              </w:rPr>
            </w:pPr>
            <w:r>
              <w:rPr>
                <w:color w:val="000000" w:themeColor="text1"/>
                <w:sz w:val="14"/>
              </w:rPr>
              <w:t>Register</w:t>
            </w:r>
          </w:p>
        </w:tc>
        <w:tc>
          <w:tcPr>
            <w:tcW w:w="710" w:type="dxa"/>
            <w:tcBorders>
              <w:top w:val="single" w:sz="4" w:space="0" w:color="auto"/>
              <w:left w:val="single" w:sz="4" w:space="0" w:color="auto"/>
              <w:bottom w:val="single" w:sz="4" w:space="0" w:color="auto"/>
              <w:right w:val="single" w:sz="4" w:space="0" w:color="auto"/>
            </w:tcBorders>
            <w:shd w:val="clear" w:color="auto" w:fill="FFFF00"/>
            <w:hideMark/>
          </w:tcPr>
          <w:p w14:paraId="06864E63" w14:textId="43175B1C"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16BFA9F5" wp14:editId="228E2B14">
                  <wp:extent cx="142875" cy="161925"/>
                  <wp:effectExtent l="0" t="0" r="9525"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6" w:type="dxa"/>
            <w:tcBorders>
              <w:top w:val="single" w:sz="4" w:space="0" w:color="auto"/>
              <w:left w:val="single" w:sz="4" w:space="0" w:color="auto"/>
              <w:bottom w:val="single" w:sz="4" w:space="0" w:color="auto"/>
              <w:right w:val="single" w:sz="4" w:space="0" w:color="auto"/>
            </w:tcBorders>
          </w:tcPr>
          <w:p w14:paraId="6979CF9F"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011EE308"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shd w:val="clear" w:color="auto" w:fill="000000" w:themeFill="text1"/>
          </w:tcPr>
          <w:p w14:paraId="18F85571"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09F297FD"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3ABD6BE9"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0FE1A52C"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5E8A4AC5"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7A6353D6"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4F9424A3"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14E70A3"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3943D483"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7A3C8160" w14:textId="77777777" w:rsidR="00C97137" w:rsidRDefault="00C97137">
            <w:pPr>
              <w:pStyle w:val="Titlesz"/>
              <w:rPr>
                <w:color w:val="000000" w:themeColor="text1"/>
                <w:sz w:val="22"/>
              </w:rPr>
            </w:pPr>
          </w:p>
        </w:tc>
      </w:tr>
      <w:tr w:rsidR="00C97137" w14:paraId="74A3B592"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67595DAF" w14:textId="77777777" w:rsidR="00C97137" w:rsidRDefault="00C97137">
            <w:pPr>
              <w:pStyle w:val="Titlesz"/>
              <w:rPr>
                <w:color w:val="000000" w:themeColor="text1"/>
                <w:sz w:val="14"/>
              </w:rPr>
            </w:pPr>
            <w:r>
              <w:rPr>
                <w:color w:val="000000" w:themeColor="text1"/>
                <w:sz w:val="14"/>
              </w:rPr>
              <w:t>Main</w:t>
            </w:r>
          </w:p>
        </w:tc>
        <w:tc>
          <w:tcPr>
            <w:tcW w:w="710" w:type="dxa"/>
            <w:tcBorders>
              <w:top w:val="single" w:sz="4" w:space="0" w:color="auto"/>
              <w:left w:val="single" w:sz="4" w:space="0" w:color="auto"/>
              <w:bottom w:val="single" w:sz="4" w:space="0" w:color="auto"/>
              <w:right w:val="single" w:sz="4" w:space="0" w:color="auto"/>
            </w:tcBorders>
            <w:shd w:val="clear" w:color="auto" w:fill="FFFF00"/>
            <w:hideMark/>
          </w:tcPr>
          <w:p w14:paraId="6A6BF73C" w14:textId="148A9089"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51E7D09A" wp14:editId="3A9F83A8">
                  <wp:extent cx="142875" cy="161925"/>
                  <wp:effectExtent l="0" t="0" r="9525" b="952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6" w:type="dxa"/>
            <w:tcBorders>
              <w:top w:val="single" w:sz="4" w:space="0" w:color="auto"/>
              <w:left w:val="single" w:sz="4" w:space="0" w:color="auto"/>
              <w:bottom w:val="single" w:sz="4" w:space="0" w:color="auto"/>
              <w:right w:val="single" w:sz="4" w:space="0" w:color="auto"/>
            </w:tcBorders>
          </w:tcPr>
          <w:p w14:paraId="4AF8B1E1"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41CCF2F5"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6E918242"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000000" w:themeFill="text1"/>
          </w:tcPr>
          <w:p w14:paraId="5F3F1556"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12226BB9" w14:textId="5F893381" w:rsidR="00C97137" w:rsidRDefault="00C97137">
            <w:pPr>
              <w:pStyle w:val="Titlesz"/>
              <w:rPr>
                <w:color w:val="000000" w:themeColor="text1"/>
                <w:sz w:val="22"/>
              </w:rPr>
            </w:pPr>
            <w:r>
              <w:rPr>
                <w:noProof/>
                <w:color w:val="000000" w:themeColor="text1"/>
                <w:sz w:val="14"/>
                <w:lang w:eastAsia="en-GB"/>
              </w:rPr>
              <w:drawing>
                <wp:inline distT="0" distB="0" distL="0" distR="0" wp14:anchorId="453A916A" wp14:editId="441472E9">
                  <wp:extent cx="142875" cy="161925"/>
                  <wp:effectExtent l="0" t="0" r="9525" b="952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5" w:type="dxa"/>
            <w:tcBorders>
              <w:top w:val="single" w:sz="4" w:space="0" w:color="auto"/>
              <w:left w:val="single" w:sz="4" w:space="0" w:color="auto"/>
              <w:bottom w:val="single" w:sz="4" w:space="0" w:color="auto"/>
              <w:right w:val="single" w:sz="4" w:space="0" w:color="auto"/>
            </w:tcBorders>
          </w:tcPr>
          <w:p w14:paraId="4D8B45C3"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3003476"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69E97EE9"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shd w:val="clear" w:color="auto" w:fill="FFFF00"/>
            <w:hideMark/>
          </w:tcPr>
          <w:p w14:paraId="3DB6AE26" w14:textId="145DA64D" w:rsidR="00C97137" w:rsidRDefault="00C97137">
            <w:pPr>
              <w:pStyle w:val="Titlesz"/>
              <w:rPr>
                <w:color w:val="000000" w:themeColor="text1"/>
                <w:sz w:val="22"/>
              </w:rPr>
            </w:pPr>
            <w:r>
              <w:rPr>
                <w:noProof/>
                <w:color w:val="000000" w:themeColor="text1"/>
                <w:sz w:val="14"/>
                <w:lang w:eastAsia="en-GB"/>
              </w:rPr>
              <w:drawing>
                <wp:inline distT="0" distB="0" distL="0" distR="0" wp14:anchorId="72E977CE" wp14:editId="3A7E24FC">
                  <wp:extent cx="142875" cy="161925"/>
                  <wp:effectExtent l="0" t="0" r="9525" b="952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2443CB29"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shd w:val="clear" w:color="auto" w:fill="FFFF00"/>
            <w:hideMark/>
          </w:tcPr>
          <w:p w14:paraId="57D5B830" w14:textId="50E016E9" w:rsidR="00C97137" w:rsidRDefault="00C97137">
            <w:pPr>
              <w:pStyle w:val="Titlesz"/>
              <w:rPr>
                <w:color w:val="000000" w:themeColor="text1"/>
                <w:sz w:val="22"/>
              </w:rPr>
            </w:pPr>
            <w:r>
              <w:rPr>
                <w:noProof/>
                <w:color w:val="000000" w:themeColor="text1"/>
                <w:sz w:val="14"/>
                <w:lang w:eastAsia="en-GB"/>
              </w:rPr>
              <w:drawing>
                <wp:inline distT="0" distB="0" distL="0" distR="0" wp14:anchorId="01A6140C" wp14:editId="35C49049">
                  <wp:extent cx="142875" cy="161925"/>
                  <wp:effectExtent l="0" t="0" r="9525" b="952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3D07F08A" w14:textId="7744E897" w:rsidR="00C97137" w:rsidRDefault="00C97137">
            <w:pPr>
              <w:pStyle w:val="Titlesz"/>
              <w:rPr>
                <w:color w:val="000000" w:themeColor="text1"/>
                <w:sz w:val="22"/>
              </w:rPr>
            </w:pPr>
            <w:r>
              <w:rPr>
                <w:noProof/>
                <w:color w:val="000000" w:themeColor="text1"/>
                <w:sz w:val="14"/>
                <w:lang w:eastAsia="en-GB"/>
              </w:rPr>
              <w:drawing>
                <wp:inline distT="0" distB="0" distL="0" distR="0" wp14:anchorId="5B5BCDB9" wp14:editId="40617EA9">
                  <wp:extent cx="142875" cy="161925"/>
                  <wp:effectExtent l="0" t="0" r="9525" b="952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r>
      <w:tr w:rsidR="00C97137" w14:paraId="6E88924D"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4779A144" w14:textId="77777777" w:rsidR="00C97137" w:rsidRDefault="00C97137">
            <w:pPr>
              <w:pStyle w:val="Titlesz"/>
              <w:rPr>
                <w:color w:val="000000" w:themeColor="text1"/>
                <w:sz w:val="14"/>
              </w:rPr>
            </w:pPr>
            <w:r>
              <w:rPr>
                <w:color w:val="000000" w:themeColor="text1"/>
                <w:sz w:val="14"/>
              </w:rPr>
              <w:t xml:space="preserve">Customer </w:t>
            </w:r>
          </w:p>
        </w:tc>
        <w:tc>
          <w:tcPr>
            <w:tcW w:w="710" w:type="dxa"/>
            <w:tcBorders>
              <w:top w:val="single" w:sz="4" w:space="0" w:color="auto"/>
              <w:left w:val="single" w:sz="4" w:space="0" w:color="auto"/>
              <w:bottom w:val="single" w:sz="4" w:space="0" w:color="auto"/>
              <w:right w:val="single" w:sz="4" w:space="0" w:color="auto"/>
            </w:tcBorders>
          </w:tcPr>
          <w:p w14:paraId="202C9807"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69D114B7"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151497F6"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521665EC"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4050F95C" w14:textId="75C73DF0"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6BF02958" wp14:editId="4B6ED3FC">
                  <wp:extent cx="142875" cy="161925"/>
                  <wp:effectExtent l="0" t="0" r="9525" b="9525"/>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7D7B041A"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shd w:val="clear" w:color="auto" w:fill="FFFF00"/>
            <w:hideMark/>
          </w:tcPr>
          <w:p w14:paraId="735956CC" w14:textId="517147B7" w:rsidR="00C97137" w:rsidRDefault="00C97137">
            <w:pPr>
              <w:pStyle w:val="Titlesz"/>
              <w:rPr>
                <w:color w:val="000000" w:themeColor="text1"/>
                <w:sz w:val="22"/>
              </w:rPr>
            </w:pPr>
            <w:r>
              <w:rPr>
                <w:noProof/>
                <w:color w:val="000000" w:themeColor="text1"/>
                <w:sz w:val="14"/>
                <w:lang w:eastAsia="en-GB"/>
              </w:rPr>
              <w:drawing>
                <wp:inline distT="0" distB="0" distL="0" distR="0" wp14:anchorId="776EF2ED" wp14:editId="6744B219">
                  <wp:extent cx="142875" cy="161925"/>
                  <wp:effectExtent l="0" t="0" r="9525" b="9525"/>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5" w:type="dxa"/>
            <w:tcBorders>
              <w:top w:val="single" w:sz="4" w:space="0" w:color="auto"/>
              <w:left w:val="single" w:sz="4" w:space="0" w:color="auto"/>
              <w:bottom w:val="single" w:sz="4" w:space="0" w:color="auto"/>
              <w:right w:val="single" w:sz="4" w:space="0" w:color="auto"/>
            </w:tcBorders>
            <w:shd w:val="clear" w:color="auto" w:fill="FFFF00"/>
            <w:hideMark/>
          </w:tcPr>
          <w:p w14:paraId="4563CBF7" w14:textId="3CA66982" w:rsidR="00C97137" w:rsidRDefault="00C97137">
            <w:pPr>
              <w:pStyle w:val="Titlesz"/>
              <w:rPr>
                <w:color w:val="000000" w:themeColor="text1"/>
                <w:sz w:val="22"/>
              </w:rPr>
            </w:pPr>
            <w:r>
              <w:rPr>
                <w:noProof/>
                <w:color w:val="000000" w:themeColor="text1"/>
                <w:sz w:val="14"/>
                <w:lang w:eastAsia="en-GB"/>
              </w:rPr>
              <w:drawing>
                <wp:inline distT="0" distB="0" distL="0" distR="0" wp14:anchorId="766A65E8" wp14:editId="25F82B6B">
                  <wp:extent cx="142875" cy="161925"/>
                  <wp:effectExtent l="0" t="0" r="952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2094A650" w14:textId="3E159256" w:rsidR="00C97137" w:rsidRDefault="00C97137">
            <w:pPr>
              <w:pStyle w:val="Titlesz"/>
              <w:rPr>
                <w:color w:val="000000" w:themeColor="text1"/>
                <w:sz w:val="22"/>
              </w:rPr>
            </w:pPr>
            <w:r>
              <w:rPr>
                <w:noProof/>
                <w:color w:val="000000" w:themeColor="text1"/>
                <w:sz w:val="14"/>
                <w:lang w:eastAsia="en-GB"/>
              </w:rPr>
              <w:drawing>
                <wp:inline distT="0" distB="0" distL="0" distR="0" wp14:anchorId="6AD46034" wp14:editId="53DF7197">
                  <wp:extent cx="142875" cy="161925"/>
                  <wp:effectExtent l="0" t="0" r="9525" b="9525"/>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0" w:type="dxa"/>
            <w:tcBorders>
              <w:top w:val="single" w:sz="4" w:space="0" w:color="auto"/>
              <w:left w:val="single" w:sz="4" w:space="0" w:color="auto"/>
              <w:bottom w:val="single" w:sz="4" w:space="0" w:color="auto"/>
              <w:right w:val="single" w:sz="4" w:space="0" w:color="auto"/>
            </w:tcBorders>
          </w:tcPr>
          <w:p w14:paraId="01BD0DE7"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CCB0B4B"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247D14D1"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6D9454DD" w14:textId="77777777" w:rsidR="00C97137" w:rsidRDefault="00C97137">
            <w:pPr>
              <w:pStyle w:val="Titlesz"/>
              <w:rPr>
                <w:color w:val="000000" w:themeColor="text1"/>
                <w:sz w:val="22"/>
              </w:rPr>
            </w:pPr>
          </w:p>
        </w:tc>
      </w:tr>
      <w:tr w:rsidR="00C97137" w14:paraId="6D5E33B9"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08618318" w14:textId="77777777" w:rsidR="00C97137" w:rsidRDefault="00C97137">
            <w:pPr>
              <w:pStyle w:val="Titlesz"/>
              <w:rPr>
                <w:color w:val="000000" w:themeColor="text1"/>
                <w:sz w:val="14"/>
              </w:rPr>
            </w:pPr>
            <w:r>
              <w:rPr>
                <w:color w:val="000000" w:themeColor="text1"/>
                <w:sz w:val="14"/>
              </w:rPr>
              <w:t xml:space="preserve">AddCustomer </w:t>
            </w:r>
          </w:p>
        </w:tc>
        <w:tc>
          <w:tcPr>
            <w:tcW w:w="710" w:type="dxa"/>
            <w:tcBorders>
              <w:top w:val="single" w:sz="4" w:space="0" w:color="auto"/>
              <w:left w:val="single" w:sz="4" w:space="0" w:color="auto"/>
              <w:bottom w:val="single" w:sz="4" w:space="0" w:color="auto"/>
              <w:right w:val="single" w:sz="4" w:space="0" w:color="auto"/>
            </w:tcBorders>
          </w:tcPr>
          <w:p w14:paraId="1FEEF195"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2CB6AE02"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773E4423"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2AC8E282"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77A66F5D"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470B3055" w14:textId="487D6FFF" w:rsidR="00C97137" w:rsidRDefault="00C97137">
            <w:pPr>
              <w:pStyle w:val="Titlesz"/>
              <w:rPr>
                <w:color w:val="000000" w:themeColor="text1"/>
                <w:sz w:val="22"/>
              </w:rPr>
            </w:pPr>
            <w:r>
              <w:rPr>
                <w:rFonts w:ascii="MS Gothic" w:eastAsia="MS Gothic" w:cs="MS Gothic"/>
                <w:noProof/>
                <w:sz w:val="36"/>
                <w:szCs w:val="36"/>
                <w:lang w:eastAsia="en-GB"/>
              </w:rPr>
              <w:drawing>
                <wp:inline distT="0" distB="0" distL="0" distR="0" wp14:anchorId="707B8C85" wp14:editId="33546A44">
                  <wp:extent cx="142875" cy="161925"/>
                  <wp:effectExtent l="0" t="0" r="9525" b="952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5" w:type="dxa"/>
            <w:tcBorders>
              <w:top w:val="single" w:sz="4" w:space="0" w:color="auto"/>
              <w:left w:val="single" w:sz="4" w:space="0" w:color="auto"/>
              <w:bottom w:val="single" w:sz="4" w:space="0" w:color="auto"/>
              <w:right w:val="single" w:sz="4" w:space="0" w:color="auto"/>
            </w:tcBorders>
            <w:shd w:val="clear" w:color="auto" w:fill="000000" w:themeFill="text1"/>
          </w:tcPr>
          <w:p w14:paraId="1349F5F0"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176CAF7D"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3F9503D6"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52C0EFC6"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EBB6043"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0568C24F"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1EF30D9E" w14:textId="77777777" w:rsidR="00C97137" w:rsidRDefault="00C97137">
            <w:pPr>
              <w:pStyle w:val="Titlesz"/>
              <w:rPr>
                <w:color w:val="000000" w:themeColor="text1"/>
                <w:sz w:val="22"/>
              </w:rPr>
            </w:pPr>
          </w:p>
        </w:tc>
      </w:tr>
      <w:tr w:rsidR="00C97137" w14:paraId="1AD35BB2"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51F32B6E" w14:textId="77777777" w:rsidR="00C97137" w:rsidRDefault="00C97137">
            <w:pPr>
              <w:pStyle w:val="Titlesz"/>
              <w:rPr>
                <w:color w:val="000000" w:themeColor="text1"/>
                <w:sz w:val="14"/>
              </w:rPr>
            </w:pPr>
            <w:r>
              <w:rPr>
                <w:color w:val="000000" w:themeColor="text1"/>
                <w:sz w:val="14"/>
              </w:rPr>
              <w:t xml:space="preserve">MakeAnOrder </w:t>
            </w:r>
          </w:p>
        </w:tc>
        <w:tc>
          <w:tcPr>
            <w:tcW w:w="710" w:type="dxa"/>
            <w:tcBorders>
              <w:top w:val="single" w:sz="4" w:space="0" w:color="auto"/>
              <w:left w:val="single" w:sz="4" w:space="0" w:color="auto"/>
              <w:bottom w:val="single" w:sz="4" w:space="0" w:color="auto"/>
              <w:right w:val="single" w:sz="4" w:space="0" w:color="auto"/>
            </w:tcBorders>
          </w:tcPr>
          <w:p w14:paraId="78D5F219"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42B5B2CD"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4F9936EB"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43DCA40C"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028E2F90"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23C35A91" w14:textId="5EF2657D" w:rsidR="00C97137" w:rsidRDefault="00C97137">
            <w:pPr>
              <w:pStyle w:val="Titlesz"/>
              <w:rPr>
                <w:color w:val="000000" w:themeColor="text1"/>
                <w:sz w:val="22"/>
              </w:rPr>
            </w:pPr>
            <w:r>
              <w:rPr>
                <w:rFonts w:ascii="MS Gothic" w:eastAsia="MS Gothic" w:cs="MS Gothic"/>
                <w:noProof/>
                <w:sz w:val="36"/>
                <w:szCs w:val="36"/>
                <w:lang w:eastAsia="en-GB"/>
              </w:rPr>
              <w:drawing>
                <wp:inline distT="0" distB="0" distL="0" distR="0" wp14:anchorId="4ECABE3B" wp14:editId="79481FA1">
                  <wp:extent cx="142875" cy="161925"/>
                  <wp:effectExtent l="0" t="0" r="9525"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5" w:type="dxa"/>
            <w:tcBorders>
              <w:top w:val="single" w:sz="4" w:space="0" w:color="auto"/>
              <w:left w:val="single" w:sz="4" w:space="0" w:color="auto"/>
              <w:bottom w:val="single" w:sz="4" w:space="0" w:color="auto"/>
              <w:right w:val="single" w:sz="4" w:space="0" w:color="auto"/>
            </w:tcBorders>
          </w:tcPr>
          <w:p w14:paraId="18762973"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shd w:val="clear" w:color="auto" w:fill="000000" w:themeFill="text1"/>
          </w:tcPr>
          <w:p w14:paraId="0820D0CF"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6DF7593B"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452729F0"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0A80BF9F"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0843EBAA"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30B49560" w14:textId="77777777" w:rsidR="00C97137" w:rsidRDefault="00C97137">
            <w:pPr>
              <w:pStyle w:val="Titlesz"/>
              <w:rPr>
                <w:color w:val="000000" w:themeColor="text1"/>
                <w:sz w:val="22"/>
              </w:rPr>
            </w:pPr>
          </w:p>
        </w:tc>
      </w:tr>
      <w:tr w:rsidR="00C97137" w14:paraId="1A4A021F"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39716AA5" w14:textId="77777777" w:rsidR="00C97137" w:rsidRDefault="00C97137">
            <w:pPr>
              <w:pStyle w:val="Titlesz"/>
              <w:rPr>
                <w:color w:val="000000" w:themeColor="text1"/>
                <w:sz w:val="14"/>
              </w:rPr>
            </w:pPr>
            <w:r>
              <w:rPr>
                <w:color w:val="000000" w:themeColor="text1"/>
                <w:sz w:val="14"/>
              </w:rPr>
              <w:t>Email</w:t>
            </w:r>
          </w:p>
        </w:tc>
        <w:tc>
          <w:tcPr>
            <w:tcW w:w="710" w:type="dxa"/>
            <w:tcBorders>
              <w:top w:val="single" w:sz="4" w:space="0" w:color="auto"/>
              <w:left w:val="single" w:sz="4" w:space="0" w:color="auto"/>
              <w:bottom w:val="single" w:sz="4" w:space="0" w:color="auto"/>
              <w:right w:val="single" w:sz="4" w:space="0" w:color="auto"/>
            </w:tcBorders>
          </w:tcPr>
          <w:p w14:paraId="4F151182"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764D92B2"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1901BB24"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72750CF2"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0F7E9AF3"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070B19A6" w14:textId="7AC216F3" w:rsidR="00C97137" w:rsidRDefault="00C97137">
            <w:pPr>
              <w:pStyle w:val="Titlesz"/>
              <w:rPr>
                <w:color w:val="000000" w:themeColor="text1"/>
                <w:sz w:val="22"/>
              </w:rPr>
            </w:pPr>
            <w:r>
              <w:rPr>
                <w:rFonts w:ascii="MS Gothic" w:eastAsia="MS Gothic" w:cs="MS Gothic"/>
                <w:noProof/>
                <w:sz w:val="36"/>
                <w:szCs w:val="36"/>
                <w:lang w:eastAsia="en-GB"/>
              </w:rPr>
              <w:drawing>
                <wp:inline distT="0" distB="0" distL="0" distR="0" wp14:anchorId="52F0B746" wp14:editId="49707840">
                  <wp:extent cx="142875" cy="161925"/>
                  <wp:effectExtent l="0" t="0" r="9525" b="952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1135" w:type="dxa"/>
            <w:tcBorders>
              <w:top w:val="single" w:sz="4" w:space="0" w:color="auto"/>
              <w:left w:val="single" w:sz="4" w:space="0" w:color="auto"/>
              <w:bottom w:val="single" w:sz="4" w:space="0" w:color="auto"/>
              <w:right w:val="single" w:sz="4" w:space="0" w:color="auto"/>
            </w:tcBorders>
          </w:tcPr>
          <w:p w14:paraId="4FE39FB7"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6A7301F9"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shd w:val="clear" w:color="auto" w:fill="000000" w:themeFill="text1"/>
          </w:tcPr>
          <w:p w14:paraId="591FAD22"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shd w:val="clear" w:color="auto" w:fill="FFFF00"/>
            <w:hideMark/>
          </w:tcPr>
          <w:p w14:paraId="2F41DEF9" w14:textId="22EBF6AA" w:rsidR="00C97137" w:rsidRDefault="00C97137">
            <w:pPr>
              <w:pStyle w:val="Titlesz"/>
              <w:rPr>
                <w:color w:val="000000" w:themeColor="text1"/>
                <w:sz w:val="22"/>
              </w:rPr>
            </w:pPr>
            <w:r>
              <w:rPr>
                <w:noProof/>
                <w:color w:val="000000" w:themeColor="text1"/>
                <w:sz w:val="14"/>
                <w:lang w:eastAsia="en-GB"/>
              </w:rPr>
              <w:drawing>
                <wp:inline distT="0" distB="0" distL="0" distR="0" wp14:anchorId="77B3CA19" wp14:editId="67618303">
                  <wp:extent cx="142875" cy="161925"/>
                  <wp:effectExtent l="0" t="0" r="9525" b="952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0D13C656"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4AAC767B"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554A3116" w14:textId="77777777" w:rsidR="00C97137" w:rsidRDefault="00C97137">
            <w:pPr>
              <w:pStyle w:val="Titlesz"/>
              <w:rPr>
                <w:color w:val="000000" w:themeColor="text1"/>
                <w:sz w:val="22"/>
              </w:rPr>
            </w:pPr>
          </w:p>
        </w:tc>
      </w:tr>
      <w:tr w:rsidR="00C97137" w14:paraId="70A35B80"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24400CAC" w14:textId="77777777" w:rsidR="00C97137" w:rsidRDefault="00C97137">
            <w:pPr>
              <w:pStyle w:val="Titlesz"/>
              <w:rPr>
                <w:color w:val="000000" w:themeColor="text1"/>
                <w:sz w:val="14"/>
              </w:rPr>
            </w:pPr>
            <w:r>
              <w:rPr>
                <w:color w:val="000000" w:themeColor="text1"/>
                <w:sz w:val="14"/>
              </w:rPr>
              <w:t xml:space="preserve">Employee </w:t>
            </w:r>
          </w:p>
        </w:tc>
        <w:tc>
          <w:tcPr>
            <w:tcW w:w="710" w:type="dxa"/>
            <w:tcBorders>
              <w:top w:val="single" w:sz="4" w:space="0" w:color="auto"/>
              <w:left w:val="single" w:sz="4" w:space="0" w:color="auto"/>
              <w:bottom w:val="single" w:sz="4" w:space="0" w:color="auto"/>
              <w:right w:val="single" w:sz="4" w:space="0" w:color="auto"/>
            </w:tcBorders>
          </w:tcPr>
          <w:p w14:paraId="4832D8CF"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61B44B1F"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5CB2E0DE"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5569811C"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4B8AEE8E" w14:textId="1260A4CC"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475D20D6" wp14:editId="39D3EE10">
                  <wp:extent cx="142875" cy="161925"/>
                  <wp:effectExtent l="0" t="0" r="9525"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2BEEA031"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C845323"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B764FA9"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04DB009B" w14:textId="6AD678C1" w:rsidR="00C97137" w:rsidRDefault="00C97137">
            <w:pPr>
              <w:pStyle w:val="Titlesz"/>
              <w:rPr>
                <w:color w:val="000000" w:themeColor="text1"/>
                <w:sz w:val="22"/>
              </w:rPr>
            </w:pPr>
            <w:r>
              <w:rPr>
                <w:rFonts w:ascii="MS Gothic" w:eastAsia="MS Gothic" w:cs="MS Gothic"/>
                <w:noProof/>
                <w:sz w:val="36"/>
                <w:szCs w:val="36"/>
                <w:lang w:eastAsia="en-GB"/>
              </w:rPr>
              <w:drawing>
                <wp:inline distT="0" distB="0" distL="0" distR="0" wp14:anchorId="5AC1800A" wp14:editId="0FBD4396">
                  <wp:extent cx="142875" cy="161925"/>
                  <wp:effectExtent l="0" t="0" r="9525" b="952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0" w:type="dxa"/>
            <w:tcBorders>
              <w:top w:val="single" w:sz="4" w:space="0" w:color="auto"/>
              <w:left w:val="single" w:sz="4" w:space="0" w:color="auto"/>
              <w:bottom w:val="single" w:sz="4" w:space="0" w:color="auto"/>
              <w:right w:val="single" w:sz="4" w:space="0" w:color="auto"/>
            </w:tcBorders>
            <w:shd w:val="clear" w:color="auto" w:fill="000000" w:themeFill="text1"/>
          </w:tcPr>
          <w:p w14:paraId="60B2F7AC"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FFFF00"/>
            <w:hideMark/>
          </w:tcPr>
          <w:p w14:paraId="4CD4789F" w14:textId="1C4385C0" w:rsidR="00C97137" w:rsidRDefault="00C97137">
            <w:pPr>
              <w:pStyle w:val="Titlesz"/>
              <w:rPr>
                <w:color w:val="000000" w:themeColor="text1"/>
                <w:sz w:val="22"/>
              </w:rPr>
            </w:pPr>
            <w:r>
              <w:rPr>
                <w:noProof/>
                <w:color w:val="000000" w:themeColor="text1"/>
                <w:sz w:val="14"/>
                <w:lang w:eastAsia="en-GB"/>
              </w:rPr>
              <w:drawing>
                <wp:inline distT="0" distB="0" distL="0" distR="0" wp14:anchorId="4C59F8B7" wp14:editId="157A9F72">
                  <wp:extent cx="142875" cy="161925"/>
                  <wp:effectExtent l="0" t="0" r="9525" b="952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708" w:type="dxa"/>
            <w:tcBorders>
              <w:top w:val="single" w:sz="4" w:space="0" w:color="auto"/>
              <w:left w:val="single" w:sz="4" w:space="0" w:color="auto"/>
              <w:bottom w:val="single" w:sz="4" w:space="0" w:color="auto"/>
              <w:right w:val="single" w:sz="4" w:space="0" w:color="auto"/>
            </w:tcBorders>
          </w:tcPr>
          <w:p w14:paraId="0E243E43"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1F75434B" w14:textId="77777777" w:rsidR="00C97137" w:rsidRDefault="00C97137">
            <w:pPr>
              <w:pStyle w:val="Titlesz"/>
              <w:rPr>
                <w:color w:val="000000" w:themeColor="text1"/>
                <w:sz w:val="22"/>
              </w:rPr>
            </w:pPr>
          </w:p>
        </w:tc>
      </w:tr>
      <w:tr w:rsidR="00C97137" w14:paraId="6D7703FC"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45FA33BD" w14:textId="77777777" w:rsidR="00C97137" w:rsidRDefault="00C97137">
            <w:pPr>
              <w:pStyle w:val="Titlesz"/>
              <w:rPr>
                <w:color w:val="000000" w:themeColor="text1"/>
                <w:sz w:val="14"/>
              </w:rPr>
            </w:pPr>
            <w:r>
              <w:rPr>
                <w:color w:val="000000" w:themeColor="text1"/>
                <w:sz w:val="14"/>
              </w:rPr>
              <w:t xml:space="preserve">Update Employee </w:t>
            </w:r>
          </w:p>
        </w:tc>
        <w:tc>
          <w:tcPr>
            <w:tcW w:w="710" w:type="dxa"/>
            <w:tcBorders>
              <w:top w:val="single" w:sz="4" w:space="0" w:color="auto"/>
              <w:left w:val="single" w:sz="4" w:space="0" w:color="auto"/>
              <w:bottom w:val="single" w:sz="4" w:space="0" w:color="auto"/>
              <w:right w:val="single" w:sz="4" w:space="0" w:color="auto"/>
            </w:tcBorders>
          </w:tcPr>
          <w:p w14:paraId="2A9FA56A"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49999F7C"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258838EE"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75FCD6FA"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tcPr>
          <w:p w14:paraId="7FD030D3" w14:textId="77777777" w:rsidR="00C97137" w:rsidRDefault="00C97137">
            <w:pPr>
              <w:pStyle w:val="Titlesz"/>
              <w:rPr>
                <w:color w:val="000000" w:themeColor="text1"/>
                <w:sz w:val="16"/>
              </w:rPr>
            </w:pPr>
          </w:p>
        </w:tc>
        <w:tc>
          <w:tcPr>
            <w:tcW w:w="851" w:type="dxa"/>
            <w:tcBorders>
              <w:top w:val="single" w:sz="4" w:space="0" w:color="auto"/>
              <w:left w:val="single" w:sz="4" w:space="0" w:color="auto"/>
              <w:bottom w:val="single" w:sz="4" w:space="0" w:color="auto"/>
              <w:right w:val="single" w:sz="4" w:space="0" w:color="auto"/>
            </w:tcBorders>
          </w:tcPr>
          <w:p w14:paraId="70EE002B"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58952A6"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3034B333"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70CB7FF8"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shd w:val="clear" w:color="auto" w:fill="FFFF00"/>
            <w:hideMark/>
          </w:tcPr>
          <w:p w14:paraId="49F94222" w14:textId="63CFBD33" w:rsidR="00C97137" w:rsidRDefault="00C97137">
            <w:pPr>
              <w:pStyle w:val="Titlesz"/>
              <w:rPr>
                <w:color w:val="000000" w:themeColor="text1"/>
                <w:sz w:val="22"/>
              </w:rPr>
            </w:pPr>
            <w:r>
              <w:rPr>
                <w:rFonts w:ascii="MS Gothic" w:eastAsia="MS Gothic" w:cs="MS Gothic"/>
                <w:noProof/>
                <w:sz w:val="36"/>
                <w:szCs w:val="36"/>
                <w:lang w:eastAsia="en-GB"/>
              </w:rPr>
              <w:drawing>
                <wp:inline distT="0" distB="0" distL="0" distR="0" wp14:anchorId="32A772B3" wp14:editId="2BA13DE1">
                  <wp:extent cx="142875" cy="161925"/>
                  <wp:effectExtent l="0" t="0" r="9525" b="952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7A6AE1B3"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71617793"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433543CE" w14:textId="77777777" w:rsidR="00C97137" w:rsidRDefault="00C97137">
            <w:pPr>
              <w:pStyle w:val="Titlesz"/>
              <w:rPr>
                <w:color w:val="000000" w:themeColor="text1"/>
                <w:sz w:val="22"/>
              </w:rPr>
            </w:pPr>
          </w:p>
        </w:tc>
      </w:tr>
      <w:tr w:rsidR="00C97137" w14:paraId="66AEEED3"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09E0C5B3" w14:textId="77777777" w:rsidR="00C97137" w:rsidRDefault="00C97137">
            <w:pPr>
              <w:pStyle w:val="Titlesz"/>
              <w:rPr>
                <w:color w:val="000000" w:themeColor="text1"/>
                <w:sz w:val="14"/>
              </w:rPr>
            </w:pPr>
            <w:r>
              <w:rPr>
                <w:color w:val="000000" w:themeColor="text1"/>
                <w:sz w:val="14"/>
              </w:rPr>
              <w:t xml:space="preserve">Receipt and Finance </w:t>
            </w:r>
          </w:p>
        </w:tc>
        <w:tc>
          <w:tcPr>
            <w:tcW w:w="710" w:type="dxa"/>
            <w:tcBorders>
              <w:top w:val="single" w:sz="4" w:space="0" w:color="auto"/>
              <w:left w:val="single" w:sz="4" w:space="0" w:color="auto"/>
              <w:bottom w:val="single" w:sz="4" w:space="0" w:color="auto"/>
              <w:right w:val="single" w:sz="4" w:space="0" w:color="auto"/>
            </w:tcBorders>
          </w:tcPr>
          <w:p w14:paraId="0F0D0DEA"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02DB9218"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3C804C28"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20F65F2C"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26ADCDCA" w14:textId="3B60C2B1"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5CE81E48" wp14:editId="0E8264C6">
                  <wp:extent cx="142875" cy="161925"/>
                  <wp:effectExtent l="0" t="0" r="9525" b="952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74BC77B3"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D490C81"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7671A214"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0063C4CB"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0E81460A"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10689A25"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shd w:val="clear" w:color="auto" w:fill="000000" w:themeFill="text1"/>
          </w:tcPr>
          <w:p w14:paraId="17EE3B3E"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29636F3B" w14:textId="77777777" w:rsidR="00C97137" w:rsidRDefault="00C97137">
            <w:pPr>
              <w:pStyle w:val="Titlesz"/>
              <w:rPr>
                <w:color w:val="000000" w:themeColor="text1"/>
                <w:sz w:val="22"/>
              </w:rPr>
            </w:pPr>
          </w:p>
        </w:tc>
      </w:tr>
      <w:tr w:rsidR="00C97137" w14:paraId="2BAA40D9" w14:textId="77777777" w:rsidTr="00C97137">
        <w:trPr>
          <w:trHeight w:val="428"/>
        </w:trPr>
        <w:tc>
          <w:tcPr>
            <w:tcW w:w="847" w:type="dxa"/>
            <w:tcBorders>
              <w:top w:val="single" w:sz="4" w:space="0" w:color="auto"/>
              <w:left w:val="single" w:sz="4" w:space="0" w:color="auto"/>
              <w:bottom w:val="single" w:sz="4" w:space="0" w:color="auto"/>
              <w:right w:val="single" w:sz="4" w:space="0" w:color="auto"/>
            </w:tcBorders>
            <w:hideMark/>
          </w:tcPr>
          <w:p w14:paraId="600CF023" w14:textId="77777777" w:rsidR="00C97137" w:rsidRDefault="00C97137">
            <w:pPr>
              <w:pStyle w:val="Titlesz"/>
              <w:rPr>
                <w:color w:val="000000" w:themeColor="text1"/>
                <w:sz w:val="14"/>
              </w:rPr>
            </w:pPr>
            <w:r>
              <w:rPr>
                <w:color w:val="000000" w:themeColor="text1"/>
                <w:sz w:val="14"/>
              </w:rPr>
              <w:t>Calendar</w:t>
            </w:r>
          </w:p>
        </w:tc>
        <w:tc>
          <w:tcPr>
            <w:tcW w:w="710" w:type="dxa"/>
            <w:tcBorders>
              <w:top w:val="single" w:sz="4" w:space="0" w:color="auto"/>
              <w:left w:val="single" w:sz="4" w:space="0" w:color="auto"/>
              <w:bottom w:val="single" w:sz="4" w:space="0" w:color="auto"/>
              <w:right w:val="single" w:sz="4" w:space="0" w:color="auto"/>
            </w:tcBorders>
          </w:tcPr>
          <w:p w14:paraId="6B656699" w14:textId="77777777" w:rsidR="00C97137" w:rsidRDefault="00C97137">
            <w:pPr>
              <w:pStyle w:val="Titlesz"/>
              <w:rPr>
                <w:color w:val="000000" w:themeColor="text1"/>
                <w:sz w:val="16"/>
              </w:rPr>
            </w:pPr>
          </w:p>
        </w:tc>
        <w:tc>
          <w:tcPr>
            <w:tcW w:w="1136" w:type="dxa"/>
            <w:tcBorders>
              <w:top w:val="single" w:sz="4" w:space="0" w:color="auto"/>
              <w:left w:val="single" w:sz="4" w:space="0" w:color="auto"/>
              <w:bottom w:val="single" w:sz="4" w:space="0" w:color="auto"/>
              <w:right w:val="single" w:sz="4" w:space="0" w:color="auto"/>
            </w:tcBorders>
          </w:tcPr>
          <w:p w14:paraId="2C1DED66" w14:textId="77777777" w:rsidR="00C97137" w:rsidRDefault="00C97137">
            <w:pPr>
              <w:pStyle w:val="Titlesz"/>
              <w:rPr>
                <w:color w:val="000000" w:themeColor="text1"/>
                <w:sz w:val="16"/>
              </w:rPr>
            </w:pPr>
          </w:p>
        </w:tc>
        <w:tc>
          <w:tcPr>
            <w:tcW w:w="708" w:type="dxa"/>
            <w:tcBorders>
              <w:top w:val="single" w:sz="4" w:space="0" w:color="auto"/>
              <w:left w:val="single" w:sz="4" w:space="0" w:color="auto"/>
              <w:bottom w:val="single" w:sz="4" w:space="0" w:color="auto"/>
              <w:right w:val="single" w:sz="4" w:space="0" w:color="auto"/>
            </w:tcBorders>
          </w:tcPr>
          <w:p w14:paraId="1329389A" w14:textId="77777777" w:rsidR="00C97137" w:rsidRDefault="00C97137">
            <w:pPr>
              <w:pStyle w:val="Titlesz"/>
              <w:rPr>
                <w:color w:val="000000" w:themeColor="text1"/>
                <w:sz w:val="16"/>
              </w:rPr>
            </w:pPr>
          </w:p>
        </w:tc>
        <w:tc>
          <w:tcPr>
            <w:tcW w:w="709" w:type="dxa"/>
            <w:tcBorders>
              <w:top w:val="single" w:sz="4" w:space="0" w:color="auto"/>
              <w:left w:val="single" w:sz="4" w:space="0" w:color="auto"/>
              <w:bottom w:val="single" w:sz="4" w:space="0" w:color="auto"/>
              <w:right w:val="single" w:sz="4" w:space="0" w:color="auto"/>
            </w:tcBorders>
          </w:tcPr>
          <w:p w14:paraId="2F6D178E" w14:textId="77777777" w:rsidR="00C97137" w:rsidRDefault="00C97137">
            <w:pPr>
              <w:pStyle w:val="Titlesz"/>
              <w:rPr>
                <w:color w:val="000000" w:themeColor="text1"/>
                <w:sz w:val="16"/>
              </w:rPr>
            </w:pPr>
          </w:p>
        </w:tc>
        <w:tc>
          <w:tcPr>
            <w:tcW w:w="567" w:type="dxa"/>
            <w:tcBorders>
              <w:top w:val="single" w:sz="4" w:space="0" w:color="auto"/>
              <w:left w:val="single" w:sz="4" w:space="0" w:color="auto"/>
              <w:bottom w:val="single" w:sz="4" w:space="0" w:color="auto"/>
              <w:right w:val="single" w:sz="4" w:space="0" w:color="auto"/>
            </w:tcBorders>
            <w:shd w:val="clear" w:color="auto" w:fill="FFFF00"/>
            <w:hideMark/>
          </w:tcPr>
          <w:p w14:paraId="072D717D" w14:textId="5F48F0A1" w:rsidR="00C97137" w:rsidRDefault="00C97137">
            <w:pPr>
              <w:pStyle w:val="Titlesz"/>
              <w:rPr>
                <w:color w:val="000000" w:themeColor="text1"/>
                <w:sz w:val="16"/>
              </w:rPr>
            </w:pPr>
            <w:r>
              <w:rPr>
                <w:rFonts w:ascii="MS Gothic" w:eastAsia="MS Gothic" w:cs="MS Gothic"/>
                <w:noProof/>
                <w:sz w:val="36"/>
                <w:szCs w:val="36"/>
                <w:lang w:eastAsia="en-GB"/>
              </w:rPr>
              <w:drawing>
                <wp:inline distT="0" distB="0" distL="0" distR="0" wp14:anchorId="4FDEA784" wp14:editId="6ED43D84">
                  <wp:extent cx="142875" cy="161925"/>
                  <wp:effectExtent l="0" t="0" r="9525" b="952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c>
          <w:tcPr>
            <w:tcW w:w="851" w:type="dxa"/>
            <w:tcBorders>
              <w:top w:val="single" w:sz="4" w:space="0" w:color="auto"/>
              <w:left w:val="single" w:sz="4" w:space="0" w:color="auto"/>
              <w:bottom w:val="single" w:sz="4" w:space="0" w:color="auto"/>
              <w:right w:val="single" w:sz="4" w:space="0" w:color="auto"/>
            </w:tcBorders>
          </w:tcPr>
          <w:p w14:paraId="75678626"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1F92536C" w14:textId="77777777" w:rsidR="00C97137" w:rsidRDefault="00C97137">
            <w:pPr>
              <w:pStyle w:val="Titlesz"/>
              <w:rPr>
                <w:color w:val="000000" w:themeColor="text1"/>
                <w:sz w:val="22"/>
              </w:rPr>
            </w:pPr>
          </w:p>
        </w:tc>
        <w:tc>
          <w:tcPr>
            <w:tcW w:w="1135" w:type="dxa"/>
            <w:tcBorders>
              <w:top w:val="single" w:sz="4" w:space="0" w:color="auto"/>
              <w:left w:val="single" w:sz="4" w:space="0" w:color="auto"/>
              <w:bottom w:val="single" w:sz="4" w:space="0" w:color="auto"/>
              <w:right w:val="single" w:sz="4" w:space="0" w:color="auto"/>
            </w:tcBorders>
          </w:tcPr>
          <w:p w14:paraId="4B971433" w14:textId="77777777" w:rsidR="00C97137" w:rsidRDefault="00C97137">
            <w:pPr>
              <w:pStyle w:val="Titlesz"/>
              <w:rPr>
                <w:color w:val="000000" w:themeColor="text1"/>
                <w:sz w:val="22"/>
              </w:rPr>
            </w:pPr>
          </w:p>
        </w:tc>
        <w:tc>
          <w:tcPr>
            <w:tcW w:w="567" w:type="dxa"/>
            <w:tcBorders>
              <w:top w:val="single" w:sz="4" w:space="0" w:color="auto"/>
              <w:left w:val="single" w:sz="4" w:space="0" w:color="auto"/>
              <w:bottom w:val="single" w:sz="4" w:space="0" w:color="auto"/>
              <w:right w:val="single" w:sz="4" w:space="0" w:color="auto"/>
            </w:tcBorders>
          </w:tcPr>
          <w:p w14:paraId="7DEECAAE" w14:textId="77777777" w:rsidR="00C97137" w:rsidRDefault="00C97137">
            <w:pPr>
              <w:pStyle w:val="Titlesz"/>
              <w:rPr>
                <w:color w:val="000000" w:themeColor="text1"/>
                <w:sz w:val="22"/>
              </w:rPr>
            </w:pPr>
          </w:p>
        </w:tc>
        <w:tc>
          <w:tcPr>
            <w:tcW w:w="850" w:type="dxa"/>
            <w:tcBorders>
              <w:top w:val="single" w:sz="4" w:space="0" w:color="auto"/>
              <w:left w:val="single" w:sz="4" w:space="0" w:color="auto"/>
              <w:bottom w:val="single" w:sz="4" w:space="0" w:color="auto"/>
              <w:right w:val="single" w:sz="4" w:space="0" w:color="auto"/>
            </w:tcBorders>
          </w:tcPr>
          <w:p w14:paraId="4CE27377"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tcPr>
          <w:p w14:paraId="2674789E" w14:textId="77777777" w:rsidR="00C97137" w:rsidRDefault="00C97137">
            <w:pPr>
              <w:pStyle w:val="Titlesz"/>
              <w:rPr>
                <w:color w:val="000000" w:themeColor="text1"/>
                <w:sz w:val="22"/>
              </w:rPr>
            </w:pPr>
          </w:p>
        </w:tc>
        <w:tc>
          <w:tcPr>
            <w:tcW w:w="708" w:type="dxa"/>
            <w:tcBorders>
              <w:top w:val="single" w:sz="4" w:space="0" w:color="auto"/>
              <w:left w:val="single" w:sz="4" w:space="0" w:color="auto"/>
              <w:bottom w:val="single" w:sz="4" w:space="0" w:color="auto"/>
              <w:right w:val="single" w:sz="4" w:space="0" w:color="auto"/>
            </w:tcBorders>
          </w:tcPr>
          <w:p w14:paraId="5D441DD0" w14:textId="77777777" w:rsidR="00C97137" w:rsidRDefault="00C97137">
            <w:pPr>
              <w:pStyle w:val="Titlesz"/>
              <w:rPr>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000000" w:themeFill="text1"/>
          </w:tcPr>
          <w:p w14:paraId="19389B4B" w14:textId="77777777" w:rsidR="00C97137" w:rsidRDefault="00C97137">
            <w:pPr>
              <w:pStyle w:val="Titlesz"/>
              <w:rPr>
                <w:color w:val="000000" w:themeColor="text1"/>
                <w:sz w:val="22"/>
              </w:rPr>
            </w:pPr>
          </w:p>
        </w:tc>
      </w:tr>
    </w:tbl>
    <w:p w14:paraId="3D868BF1" w14:textId="30AAC388" w:rsidR="00C97137" w:rsidRDefault="00C97137" w:rsidP="00C97137">
      <w:pPr>
        <w:spacing w:after="0"/>
      </w:pPr>
    </w:p>
    <w:p w14:paraId="6A58EEF7" w14:textId="77777777" w:rsidR="00C97137" w:rsidRPr="00C97137" w:rsidRDefault="00C97137" w:rsidP="00C97137"/>
    <w:p w14:paraId="1D1833E5" w14:textId="711DCD74" w:rsidR="00C97137" w:rsidRPr="00BD444E" w:rsidRDefault="00C97137" w:rsidP="00BD444E">
      <w:pPr>
        <w:pStyle w:val="Heading1"/>
        <w:rPr>
          <w:sz w:val="32"/>
        </w:rPr>
      </w:pPr>
      <w:bookmarkStart w:id="50" w:name="_Toc449432716"/>
      <w:r>
        <w:t>Maintence</w:t>
      </w:r>
      <w:bookmarkEnd w:id="50"/>
    </w:p>
    <w:p w14:paraId="395FE673" w14:textId="77777777" w:rsidR="00C97137" w:rsidRPr="00C97137" w:rsidRDefault="00C97137" w:rsidP="00C97137"/>
    <w:p w14:paraId="0710189D" w14:textId="77777777" w:rsidR="00C97137" w:rsidRPr="00C97137" w:rsidRDefault="00C97137" w:rsidP="00C97137">
      <w:pPr>
        <w:sectPr w:rsidR="00C97137" w:rsidRPr="00C97137">
          <w:pgSz w:w="11906" w:h="16838"/>
          <w:pgMar w:top="1440" w:right="1440" w:bottom="993" w:left="1440" w:header="708" w:footer="708" w:gutter="0"/>
          <w:pgNumType w:start="0"/>
          <w:cols w:space="720"/>
        </w:sectPr>
      </w:pPr>
    </w:p>
    <w:p w14:paraId="16926883" w14:textId="0BA071E9" w:rsidR="00C97137" w:rsidRPr="00C97137" w:rsidRDefault="00C97137" w:rsidP="00BD444E">
      <w:bookmarkStart w:id="51" w:name="_Toc445451581"/>
      <w:r w:rsidRPr="00C97137">
        <w:rPr>
          <w:noProof/>
          <w:lang w:eastAsia="en-GB"/>
        </w:rPr>
        <w:lastRenderedPageBreak/>
        <w:drawing>
          <wp:anchor distT="0" distB="0" distL="114300" distR="114300" simplePos="0" relativeHeight="252497920" behindDoc="1" locked="0" layoutInCell="1" allowOverlap="1" wp14:anchorId="0E732025" wp14:editId="2F6F0636">
            <wp:simplePos x="0" y="0"/>
            <wp:positionH relativeFrom="column">
              <wp:posOffset>7713345</wp:posOffset>
            </wp:positionH>
            <wp:positionV relativeFrom="paragraph">
              <wp:posOffset>0</wp:posOffset>
            </wp:positionV>
            <wp:extent cx="1990725" cy="1075690"/>
            <wp:effectExtent l="0" t="0" r="9525" b="0"/>
            <wp:wrapTight wrapText="bothSides">
              <wp:wrapPolygon edited="0">
                <wp:start x="0" y="0"/>
                <wp:lineTo x="0" y="21039"/>
                <wp:lineTo x="21497" y="21039"/>
                <wp:lineTo x="21497" y="0"/>
                <wp:lineTo x="0" y="0"/>
              </wp:wrapPolygon>
            </wp:wrapTight>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236" cstate="print">
                      <a:extLst>
                        <a:ext uri="{28A0092B-C50C-407E-A947-70E740481C1C}">
                          <a14:useLocalDpi xmlns:a14="http://schemas.microsoft.com/office/drawing/2010/main" val="0"/>
                        </a:ext>
                      </a:extLst>
                    </a:blip>
                    <a:srcRect l="26424" r="23793"/>
                    <a:stretch>
                      <a:fillRect/>
                    </a:stretch>
                  </pic:blipFill>
                  <pic:spPr bwMode="auto">
                    <a:xfrm>
                      <a:off x="0" y="0"/>
                      <a:ext cx="1990725" cy="1075690"/>
                    </a:xfrm>
                    <a:prstGeom prst="rect">
                      <a:avLst/>
                    </a:prstGeom>
                    <a:noFill/>
                  </pic:spPr>
                </pic:pic>
              </a:graphicData>
            </a:graphic>
            <wp14:sizeRelH relativeFrom="page">
              <wp14:pctWidth>0</wp14:pctWidth>
            </wp14:sizeRelH>
            <wp14:sizeRelV relativeFrom="page">
              <wp14:pctHeight>0</wp14:pctHeight>
            </wp14:sizeRelV>
          </wp:anchor>
        </w:drawing>
      </w:r>
      <w:bookmarkEnd w:id="51"/>
    </w:p>
    <w:p w14:paraId="09C027DC" w14:textId="2DD227E2" w:rsidR="00C97137" w:rsidRDefault="00C97137" w:rsidP="00C97137">
      <w:pPr>
        <w:pStyle w:val="Heading2"/>
      </w:pPr>
      <w:bookmarkStart w:id="52" w:name="_Toc445451582"/>
      <w:bookmarkStart w:id="53" w:name="_Toc449432717"/>
      <w:r>
        <w:t>Form Navigation Overview</w:t>
      </w:r>
      <w:bookmarkEnd w:id="52"/>
      <w:bookmarkEnd w:id="53"/>
      <w:r>
        <w:t xml:space="preserve">  </w:t>
      </w:r>
    </w:p>
    <w:p w14:paraId="2BC5D43A" w14:textId="5D09CFA0" w:rsidR="00C97137" w:rsidRDefault="00C97137" w:rsidP="00C97137">
      <w:pPr>
        <w:pStyle w:val="Default"/>
      </w:pPr>
      <w:r>
        <w:rPr>
          <w:noProof/>
          <w:lang w:eastAsia="en-GB"/>
        </w:rPr>
        <mc:AlternateContent>
          <mc:Choice Requires="wps">
            <w:drawing>
              <wp:anchor distT="0" distB="0" distL="114300" distR="114300" simplePos="0" relativeHeight="252498944" behindDoc="0" locked="0" layoutInCell="1" allowOverlap="1" wp14:anchorId="71A4F697" wp14:editId="4C97CE83">
                <wp:simplePos x="0" y="0"/>
                <wp:positionH relativeFrom="column">
                  <wp:posOffset>6798945</wp:posOffset>
                </wp:positionH>
                <wp:positionV relativeFrom="paragraph">
                  <wp:posOffset>50165</wp:posOffset>
                </wp:positionV>
                <wp:extent cx="885825" cy="552450"/>
                <wp:effectExtent l="0" t="38100" r="47625" b="19050"/>
                <wp:wrapNone/>
                <wp:docPr id="1313" name="Straight Arrow Connector 1313"/>
                <wp:cNvGraphicFramePr/>
                <a:graphic xmlns:a="http://schemas.openxmlformats.org/drawingml/2006/main">
                  <a:graphicData uri="http://schemas.microsoft.com/office/word/2010/wordprocessingShape">
                    <wps:wsp>
                      <wps:cNvCnPr/>
                      <wps:spPr>
                        <a:xfrm flipV="1">
                          <a:off x="0" y="0"/>
                          <a:ext cx="885825" cy="5524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91799" id="Straight Arrow Connector 1313" o:spid="_x0000_s1026" type="#_x0000_t32" style="position:absolute;margin-left:535.35pt;margin-top:3.95pt;width:69.75pt;height:43.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" strokecolor="black [3200]" strokeweight="1.5pt">
                <v:stroke endarrow="block" joinstyle="miter"/>
              </v:shape>
            </w:pict>
          </mc:Fallback>
        </mc:AlternateContent>
      </w:r>
      <w:r>
        <w:rPr>
          <w:noProof/>
          <w:lang w:eastAsia="en-GB"/>
        </w:rPr>
        <w:drawing>
          <wp:anchor distT="0" distB="0" distL="114300" distR="114300" simplePos="0" relativeHeight="252480512" behindDoc="1" locked="0" layoutInCell="1" allowOverlap="1" wp14:anchorId="6095062D" wp14:editId="03FB39A4">
            <wp:simplePos x="0" y="0"/>
            <wp:positionH relativeFrom="margin">
              <wp:posOffset>-266700</wp:posOffset>
            </wp:positionH>
            <wp:positionV relativeFrom="paragraph">
              <wp:posOffset>344805</wp:posOffset>
            </wp:positionV>
            <wp:extent cx="2143125" cy="1376045"/>
            <wp:effectExtent l="19050" t="19050" r="28575" b="14605"/>
            <wp:wrapTight wrapText="bothSides">
              <wp:wrapPolygon edited="0">
                <wp:start x="-192" y="-299"/>
                <wp:lineTo x="-192" y="21530"/>
                <wp:lineTo x="21696" y="21530"/>
                <wp:lineTo x="21696" y="-299"/>
                <wp:lineTo x="-192" y="-299"/>
              </wp:wrapPolygon>
            </wp:wrapTight>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125" cy="1376045"/>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81536" behindDoc="1" locked="0" layoutInCell="1" allowOverlap="1" wp14:anchorId="501AC7FC" wp14:editId="3F4C88EC">
            <wp:simplePos x="0" y="0"/>
            <wp:positionH relativeFrom="margin">
              <wp:posOffset>2371725</wp:posOffset>
            </wp:positionH>
            <wp:positionV relativeFrom="paragraph">
              <wp:posOffset>247650</wp:posOffset>
            </wp:positionV>
            <wp:extent cx="2162175" cy="1393190"/>
            <wp:effectExtent l="19050" t="19050" r="28575" b="16510"/>
            <wp:wrapTight wrapText="bothSides">
              <wp:wrapPolygon edited="0">
                <wp:start x="-190" y="-295"/>
                <wp:lineTo x="-190" y="21561"/>
                <wp:lineTo x="21695" y="21561"/>
                <wp:lineTo x="21695" y="-295"/>
                <wp:lineTo x="-190" y="-295"/>
              </wp:wrapPolygon>
            </wp:wrapTight>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62175" cy="1393190"/>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Calibri" w:hAnsi="Calibri" w:cs="Calibri"/>
          <w:szCs w:val="23"/>
        </w:rPr>
        <w:t>The diagram below illustrates how all the forms of the system link to each other. Compare with navigati</w:t>
      </w:r>
      <w:r w:rsidR="007A4D17">
        <w:rPr>
          <w:rFonts w:ascii="Calibri" w:hAnsi="Calibri" w:cs="Calibri"/>
          <w:szCs w:val="23"/>
        </w:rPr>
        <w:t>on design and testing on pages. *Not actual completed design*</w:t>
      </w:r>
    </w:p>
    <w:p w14:paraId="5F6B7C7A" w14:textId="00360EEE" w:rsidR="00C97137" w:rsidRDefault="00C97137" w:rsidP="00C97137">
      <w:r>
        <w:rPr>
          <w:noProof/>
          <w:lang w:eastAsia="en-GB"/>
        </w:rPr>
        <w:drawing>
          <wp:anchor distT="0" distB="0" distL="114300" distR="114300" simplePos="0" relativeHeight="252487680" behindDoc="1" locked="0" layoutInCell="1" allowOverlap="1" wp14:anchorId="2E76EE02" wp14:editId="1FD5A833">
            <wp:simplePos x="0" y="0"/>
            <wp:positionH relativeFrom="column">
              <wp:posOffset>5036820</wp:posOffset>
            </wp:positionH>
            <wp:positionV relativeFrom="paragraph">
              <wp:posOffset>45085</wp:posOffset>
            </wp:positionV>
            <wp:extent cx="2439035" cy="1409700"/>
            <wp:effectExtent l="19050" t="19050" r="18415" b="19050"/>
            <wp:wrapTight wrapText="bothSides">
              <wp:wrapPolygon edited="0">
                <wp:start x="-169" y="-292"/>
                <wp:lineTo x="-169" y="21600"/>
                <wp:lineTo x="21594" y="21600"/>
                <wp:lineTo x="21594" y="-292"/>
                <wp:lineTo x="-169" y="-292"/>
              </wp:wrapPolygon>
            </wp:wrapTight>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239" cstate="print">
                      <a:extLst>
                        <a:ext uri="{28A0092B-C50C-407E-A947-70E740481C1C}">
                          <a14:useLocalDpi xmlns:a14="http://schemas.microsoft.com/office/drawing/2010/main" val="0"/>
                        </a:ext>
                      </a:extLst>
                    </a:blip>
                    <a:srcRect b="18135"/>
                    <a:stretch>
                      <a:fillRect/>
                    </a:stretch>
                  </pic:blipFill>
                  <pic:spPr bwMode="auto">
                    <a:xfrm>
                      <a:off x="0" y="0"/>
                      <a:ext cx="2439035" cy="1409700"/>
                    </a:xfrm>
                    <a:prstGeom prst="rect">
                      <a:avLst/>
                    </a:prstGeom>
                    <a:noFill/>
                    <a:ln w="3175">
                      <a:solidFill>
                        <a:srgbClr val="000000"/>
                      </a:solidFill>
                      <a:round/>
                      <a:headEnd/>
                      <a:tailEnd/>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99968" behindDoc="1" locked="0" layoutInCell="1" allowOverlap="1" wp14:anchorId="239585F0" wp14:editId="49CAE8CA">
            <wp:simplePos x="0" y="0"/>
            <wp:positionH relativeFrom="page">
              <wp:posOffset>8234680</wp:posOffset>
            </wp:positionH>
            <wp:positionV relativeFrom="paragraph">
              <wp:posOffset>20320</wp:posOffset>
            </wp:positionV>
            <wp:extent cx="2451735" cy="1190625"/>
            <wp:effectExtent l="0" t="0" r="5715" b="9525"/>
            <wp:wrapTight wrapText="bothSides">
              <wp:wrapPolygon edited="0">
                <wp:start x="0" y="0"/>
                <wp:lineTo x="0" y="21427"/>
                <wp:lineTo x="21483" y="21427"/>
                <wp:lineTo x="21483" y="0"/>
                <wp:lineTo x="0" y="0"/>
              </wp:wrapPolygon>
            </wp:wrapTight>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240" cstate="print">
                      <a:extLst>
                        <a:ext uri="{28A0092B-C50C-407E-A947-70E740481C1C}">
                          <a14:useLocalDpi xmlns:a14="http://schemas.microsoft.com/office/drawing/2010/main" val="0"/>
                        </a:ext>
                      </a:extLst>
                    </a:blip>
                    <a:srcRect l="22601" r="21561"/>
                    <a:stretch>
                      <a:fillRect/>
                    </a:stretch>
                  </pic:blipFill>
                  <pic:spPr bwMode="auto">
                    <a:xfrm>
                      <a:off x="0" y="0"/>
                      <a:ext cx="2451735" cy="1190625"/>
                    </a:xfrm>
                    <a:prstGeom prst="rect">
                      <a:avLst/>
                    </a:prstGeom>
                    <a:noFill/>
                  </pic:spPr>
                </pic:pic>
              </a:graphicData>
            </a:graphic>
            <wp14:sizeRelH relativeFrom="page">
              <wp14:pctWidth>0</wp14:pctWidth>
            </wp14:sizeRelH>
            <wp14:sizeRelV relativeFrom="page">
              <wp14:pctHeight>0</wp14:pctHeight>
            </wp14:sizeRelV>
          </wp:anchor>
        </w:drawing>
      </w:r>
    </w:p>
    <w:p w14:paraId="39933222" w14:textId="19407E96" w:rsidR="00C97137" w:rsidRDefault="00C97137" w:rsidP="00C97137">
      <w:r>
        <w:rPr>
          <w:noProof/>
          <w:lang w:eastAsia="en-GB"/>
        </w:rPr>
        <mc:AlternateContent>
          <mc:Choice Requires="wpg">
            <w:drawing>
              <wp:anchor distT="0" distB="0" distL="114300" distR="114300" simplePos="0" relativeHeight="252482560" behindDoc="0" locked="0" layoutInCell="1" allowOverlap="1" wp14:anchorId="3A401F68" wp14:editId="65F8EA46">
                <wp:simplePos x="0" y="0"/>
                <wp:positionH relativeFrom="page">
                  <wp:align>left</wp:align>
                </wp:positionH>
                <wp:positionV relativeFrom="paragraph">
                  <wp:posOffset>976630</wp:posOffset>
                </wp:positionV>
                <wp:extent cx="2667000" cy="1619250"/>
                <wp:effectExtent l="19050" t="19050" r="19050" b="19050"/>
                <wp:wrapNone/>
                <wp:docPr id="1303" name="Group 1303"/>
                <wp:cNvGraphicFramePr/>
                <a:graphic xmlns:a="http://schemas.openxmlformats.org/drawingml/2006/main">
                  <a:graphicData uri="http://schemas.microsoft.com/office/word/2010/wordprocessingGroup">
                    <wpg:wgp>
                      <wpg:cNvGrpSpPr/>
                      <wpg:grpSpPr>
                        <a:xfrm>
                          <a:off x="0" y="0"/>
                          <a:ext cx="2667000" cy="1619250"/>
                          <a:chOff x="0" y="0"/>
                          <a:chExt cx="2895600" cy="1724025"/>
                        </a:xfrm>
                      </wpg:grpSpPr>
                      <pic:pic xmlns:pic="http://schemas.openxmlformats.org/drawingml/2006/picture">
                        <pic:nvPicPr>
                          <pic:cNvPr id="1304" name="Picture 1304"/>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228600" y="142875"/>
                            <a:ext cx="2390775" cy="1536700"/>
                          </a:xfrm>
                          <a:prstGeom prst="rect">
                            <a:avLst/>
                          </a:prstGeom>
                        </pic:spPr>
                      </pic:pic>
                      <wps:wsp>
                        <wps:cNvPr id="1306" name="Rectangle 1306"/>
                        <wps:cNvSpPr/>
                        <wps:spPr>
                          <a:xfrm>
                            <a:off x="0" y="0"/>
                            <a:ext cx="2895600" cy="1724025"/>
                          </a:xfrm>
                          <a:prstGeom prst="rect">
                            <a:avLst/>
                          </a:prstGeom>
                          <a:noFill/>
                          <a:ln w="38100">
                            <a:prstDash val="lg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3B2141" id="Group 1303" o:spid="_x0000_s1026" style="position:absolute;margin-left:0;margin-top:76.9pt;width:210pt;height:127.5pt;z-index:252482560;mso-position-horizontal:left;mso-position-horizontal-relative:page;mso-width-relative:margin;mso-height-relative:margin" coordsize="28956,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">
                <v:shape id="Picture 1304" o:spid="_x0000_s1027" type="#_x0000_t75" style="position:absolute;left:2286;top:1428;width:23907;height:1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b7PEAAAA3QAAAA8AAABkcnMvZG93bnJldi54bWxET01rwkAQvQv+h2WEXqRubEuR6CqiCL1U&#10;0LTgccxOk9DsbNjdaNJf7woFb/N4n7NYdaYWF3K+sqxgOklAEOdWV1wo+Mp2zzMQPiBrrC2Tgp48&#10;rJbDwQJTba98oMsxFCKGsE9RQRlCk0rp85IM+oltiCP3Y53BEKErpHZ4jeGmli9J8i4NVhwbSmxo&#10;U1L+e2yNgmzbff+dXdv355P93DbZfmbasVJPo249BxGoCw/xv/tDx/mvyRvcv4kn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b7PEAAAA3QAAAA8AAAAAAAAAAAAAAAAA&#10;nwIAAGRycy9kb3ducmV2LnhtbFBLBQYAAAAABAAEAPcAAACQAwAAAAA=&#10;">
                  <v:imagedata r:id="rId247" o:title=""/>
                  <v:path arrowok="t"/>
                </v:shape>
                <v:rect id="Rectangle 1306" o:spid="_x0000_s1028" style="position:absolute;width:28956;height:17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6LKMIA&#10;AADdAAAADwAAAGRycy9kb3ducmV2LnhtbERPS2vCQBC+C/0PyxR6040WRFI3YgVLLx7q4z7uTpMl&#10;2dk0uybx37uFQm/z8T1nvRldI3rqgvWsYD7LQBBrbyyXCs6n/XQFIkRkg41nUnCnAJviabLG3PiB&#10;v6g/xlKkEA45KqhibHMpg67IYZj5ljhx375zGBPsSmk6HFK4a+Qiy5bSoeXUUGFLu4p0fbw5BQeN&#10;c5St3b7/6I++vgz26q93pV6ex+0biEhj/Bf/uT9Nmv+aLeH3m3SC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osowgAAAN0AAAAPAAAAAAAAAAAAAAAAAJgCAABkcnMvZG93&#10;bnJldi54bWxQSwUGAAAAAAQABAD1AAAAhwMAAAAA&#10;" filled="f" strokecolor="black [3200]" strokeweight="3pt">
                  <v:stroke dashstyle="longDash"/>
                </v:rect>
                <w10:wrap anchorx="page"/>
              </v:group>
            </w:pict>
          </mc:Fallback>
        </mc:AlternateContent>
      </w:r>
      <w:r>
        <w:rPr>
          <w:noProof/>
          <w:lang w:eastAsia="en-GB"/>
        </w:rPr>
        <mc:AlternateContent>
          <mc:Choice Requires="wps">
            <w:drawing>
              <wp:anchor distT="0" distB="0" distL="114300" distR="114300" simplePos="0" relativeHeight="252483584" behindDoc="0" locked="0" layoutInCell="1" allowOverlap="1" wp14:anchorId="49019CBE" wp14:editId="425B796E">
                <wp:simplePos x="0" y="0"/>
                <wp:positionH relativeFrom="column">
                  <wp:posOffset>619125</wp:posOffset>
                </wp:positionH>
                <wp:positionV relativeFrom="paragraph">
                  <wp:posOffset>614680</wp:posOffset>
                </wp:positionV>
                <wp:extent cx="85725" cy="523875"/>
                <wp:effectExtent l="0" t="38100" r="66675" b="28575"/>
                <wp:wrapNone/>
                <wp:docPr id="1302" name="Straight Arrow Connector 1302"/>
                <wp:cNvGraphicFramePr/>
                <a:graphic xmlns:a="http://schemas.openxmlformats.org/drawingml/2006/main">
                  <a:graphicData uri="http://schemas.microsoft.com/office/word/2010/wordprocessingShape">
                    <wps:wsp>
                      <wps:cNvCnPr/>
                      <wps:spPr>
                        <a:xfrm flipV="1">
                          <a:off x="0" y="0"/>
                          <a:ext cx="85725"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F0235" id="Straight Arrow Connector 1302" o:spid="_x0000_s1026" type="#_x0000_t32" style="position:absolute;margin-left:48.75pt;margin-top:48.4pt;width:6.75pt;height:41.25pt;flip:y;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484608" behindDoc="0" locked="0" layoutInCell="1" allowOverlap="1" wp14:anchorId="5DE6F532" wp14:editId="529D4DEA">
                <wp:simplePos x="0" y="0"/>
                <wp:positionH relativeFrom="column">
                  <wp:posOffset>2000250</wp:posOffset>
                </wp:positionH>
                <wp:positionV relativeFrom="paragraph">
                  <wp:posOffset>337185</wp:posOffset>
                </wp:positionV>
                <wp:extent cx="1181100" cy="876300"/>
                <wp:effectExtent l="0" t="38100" r="57150" b="19050"/>
                <wp:wrapNone/>
                <wp:docPr id="1301" name="Straight Arrow Connector 1301"/>
                <wp:cNvGraphicFramePr/>
                <a:graphic xmlns:a="http://schemas.openxmlformats.org/drawingml/2006/main">
                  <a:graphicData uri="http://schemas.microsoft.com/office/word/2010/wordprocessingShape">
                    <wps:wsp>
                      <wps:cNvCnPr/>
                      <wps:spPr>
                        <a:xfrm flipV="1">
                          <a:off x="0" y="0"/>
                          <a:ext cx="1181100" cy="8763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CE6FF" id="Straight Arrow Connector 1301" o:spid="_x0000_s1026" type="#_x0000_t32" style="position:absolute;margin-left:157.5pt;margin-top:26.55pt;width:93pt;height:69pt;flip: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500992" behindDoc="0" locked="0" layoutInCell="1" allowOverlap="1" wp14:anchorId="005966A5" wp14:editId="3D3A6EBF">
                <wp:simplePos x="0" y="0"/>
                <wp:positionH relativeFrom="column">
                  <wp:posOffset>7180580</wp:posOffset>
                </wp:positionH>
                <wp:positionV relativeFrom="paragraph">
                  <wp:posOffset>432435</wp:posOffset>
                </wp:positionV>
                <wp:extent cx="504825" cy="390525"/>
                <wp:effectExtent l="0" t="38100" r="47625" b="28575"/>
                <wp:wrapNone/>
                <wp:docPr id="1300" name="Straight Arrow Connector 1300"/>
                <wp:cNvGraphicFramePr/>
                <a:graphic xmlns:a="http://schemas.openxmlformats.org/drawingml/2006/main">
                  <a:graphicData uri="http://schemas.microsoft.com/office/word/2010/wordprocessingShape">
                    <wps:wsp>
                      <wps:cNvCnPr/>
                      <wps:spPr>
                        <a:xfrm flipV="1">
                          <a:off x="0" y="0"/>
                          <a:ext cx="504825" cy="390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E77CA5" id="Straight Arrow Connector 1300" o:spid="_x0000_s1026" type="#_x0000_t32" style="position:absolute;margin-left:565.4pt;margin-top:34.05pt;width:39.75pt;height:30.7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506112" behindDoc="0" locked="0" layoutInCell="1" allowOverlap="1" wp14:anchorId="00C37581" wp14:editId="35A5638C">
                <wp:simplePos x="0" y="0"/>
                <wp:positionH relativeFrom="column">
                  <wp:posOffset>6856095</wp:posOffset>
                </wp:positionH>
                <wp:positionV relativeFrom="paragraph">
                  <wp:posOffset>59690</wp:posOffset>
                </wp:positionV>
                <wp:extent cx="838200" cy="3219450"/>
                <wp:effectExtent l="0" t="0" r="76200" b="57150"/>
                <wp:wrapNone/>
                <wp:docPr id="1299" name="Straight Arrow Connector 1299"/>
                <wp:cNvGraphicFramePr/>
                <a:graphic xmlns:a="http://schemas.openxmlformats.org/drawingml/2006/main">
                  <a:graphicData uri="http://schemas.microsoft.com/office/word/2010/wordprocessingShape">
                    <wps:wsp>
                      <wps:cNvCnPr/>
                      <wps:spPr>
                        <a:xfrm>
                          <a:off x="0" y="0"/>
                          <a:ext cx="838200" cy="32194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BBBD7" id="Straight Arrow Connector 1299" o:spid="_x0000_s1026" type="#_x0000_t32" style="position:absolute;margin-left:539.85pt;margin-top:4.7pt;width:66pt;height:253.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491776" behindDoc="0" locked="0" layoutInCell="1" allowOverlap="1" wp14:anchorId="657F73C2" wp14:editId="0824FF16">
                <wp:simplePos x="0" y="0"/>
                <wp:positionH relativeFrom="column">
                  <wp:posOffset>5360035</wp:posOffset>
                </wp:positionH>
                <wp:positionV relativeFrom="paragraph">
                  <wp:posOffset>620395</wp:posOffset>
                </wp:positionV>
                <wp:extent cx="542925" cy="685800"/>
                <wp:effectExtent l="0" t="38100" r="47625" b="19050"/>
                <wp:wrapNone/>
                <wp:docPr id="1298" name="Straight Arrow Connector 1298"/>
                <wp:cNvGraphicFramePr/>
                <a:graphic xmlns:a="http://schemas.openxmlformats.org/drawingml/2006/main">
                  <a:graphicData uri="http://schemas.microsoft.com/office/word/2010/wordprocessingShape">
                    <wps:wsp>
                      <wps:cNvCnPr/>
                      <wps:spPr>
                        <a:xfrm flipV="1">
                          <a:off x="0" y="0"/>
                          <a:ext cx="542925" cy="6858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EFECB" id="Straight Arrow Connector 1298" o:spid="_x0000_s1026" type="#_x0000_t32" style="position:absolute;margin-left:422.05pt;margin-top:48.85pt;width:42.75pt;height:54pt;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" strokecolor="black [3200]" strokeweight="1.5pt">
                <v:stroke endarrow="block" joinstyle="miter"/>
              </v:shape>
            </w:pict>
          </mc:Fallback>
        </mc:AlternateContent>
      </w:r>
    </w:p>
    <w:p w14:paraId="5EF705B6" w14:textId="77777777" w:rsidR="00C97137" w:rsidRDefault="00C97137" w:rsidP="00C97137"/>
    <w:p w14:paraId="45A2FC45" w14:textId="77777777" w:rsidR="00C97137" w:rsidRDefault="00C97137" w:rsidP="00C97137"/>
    <w:p w14:paraId="18B4C526" w14:textId="77777777" w:rsidR="00C97137" w:rsidRDefault="00C97137" w:rsidP="00C97137"/>
    <w:p w14:paraId="69FC13BA" w14:textId="09E3DE6E" w:rsidR="00C97137" w:rsidRDefault="00C97137" w:rsidP="00C97137">
      <w:r>
        <w:rPr>
          <w:noProof/>
          <w:lang w:eastAsia="en-GB"/>
        </w:rPr>
        <w:drawing>
          <wp:anchor distT="0" distB="0" distL="114300" distR="114300" simplePos="0" relativeHeight="252503040" behindDoc="1" locked="0" layoutInCell="1" allowOverlap="1" wp14:anchorId="6588D3E5" wp14:editId="7A0AC2E6">
            <wp:simplePos x="0" y="0"/>
            <wp:positionH relativeFrom="margin">
              <wp:posOffset>7960995</wp:posOffset>
            </wp:positionH>
            <wp:positionV relativeFrom="paragraph">
              <wp:posOffset>17145</wp:posOffset>
            </wp:positionV>
            <wp:extent cx="2019300" cy="1572895"/>
            <wp:effectExtent l="0" t="0" r="0" b="8255"/>
            <wp:wrapTight wrapText="bothSides">
              <wp:wrapPolygon edited="0">
                <wp:start x="0" y="0"/>
                <wp:lineTo x="0" y="21452"/>
                <wp:lineTo x="21396" y="21452"/>
                <wp:lineTo x="21396" y="0"/>
                <wp:lineTo x="0" y="0"/>
              </wp:wrapPolygon>
            </wp:wrapTight>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248">
                      <a:extLst>
                        <a:ext uri="{28A0092B-C50C-407E-A947-70E740481C1C}">
                          <a14:useLocalDpi xmlns:a14="http://schemas.microsoft.com/office/drawing/2010/main" val="0"/>
                        </a:ext>
                      </a:extLst>
                    </a:blip>
                    <a:srcRect l="24789" r="15492"/>
                    <a:stretch>
                      <a:fillRect/>
                    </a:stretch>
                  </pic:blipFill>
                  <pic:spPr bwMode="auto">
                    <a:xfrm>
                      <a:off x="0" y="0"/>
                      <a:ext cx="2019300" cy="157289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89728" behindDoc="1" locked="0" layoutInCell="1" allowOverlap="1" wp14:anchorId="4D35E55D" wp14:editId="3FC1BE20">
            <wp:simplePos x="0" y="0"/>
            <wp:positionH relativeFrom="column">
              <wp:posOffset>5360670</wp:posOffset>
            </wp:positionH>
            <wp:positionV relativeFrom="paragraph">
              <wp:posOffset>203835</wp:posOffset>
            </wp:positionV>
            <wp:extent cx="2524125" cy="1457325"/>
            <wp:effectExtent l="19050" t="19050" r="28575" b="28575"/>
            <wp:wrapTight wrapText="bothSides">
              <wp:wrapPolygon edited="0">
                <wp:start x="-163" y="-282"/>
                <wp:lineTo x="-163" y="21741"/>
                <wp:lineTo x="21682" y="21741"/>
                <wp:lineTo x="21682" y="-282"/>
                <wp:lineTo x="-163" y="-282"/>
              </wp:wrapPolygon>
            </wp:wrapTight>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249">
                      <a:extLst>
                        <a:ext uri="{28A0092B-C50C-407E-A947-70E740481C1C}">
                          <a14:useLocalDpi xmlns:a14="http://schemas.microsoft.com/office/drawing/2010/main" val="0"/>
                        </a:ext>
                      </a:extLst>
                    </a:blip>
                    <a:srcRect b="19133"/>
                    <a:stretch>
                      <a:fillRect/>
                    </a:stretch>
                  </pic:blipFill>
                  <pic:spPr bwMode="auto">
                    <a:xfrm>
                      <a:off x="0" y="0"/>
                      <a:ext cx="2524125" cy="1457325"/>
                    </a:xfrm>
                    <a:prstGeom prst="rect">
                      <a:avLst/>
                    </a:prstGeom>
                    <a:noFill/>
                    <a:ln w="3175">
                      <a:solidFill>
                        <a:srgbClr val="000000"/>
                      </a:solidFill>
                      <a:round/>
                      <a:headEnd/>
                      <a:tailEnd/>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92800" behindDoc="1" locked="0" layoutInCell="1" allowOverlap="1" wp14:anchorId="27ACED37" wp14:editId="056A879F">
            <wp:simplePos x="0" y="0"/>
            <wp:positionH relativeFrom="margin">
              <wp:posOffset>2590800</wp:posOffset>
            </wp:positionH>
            <wp:positionV relativeFrom="paragraph">
              <wp:posOffset>16510</wp:posOffset>
            </wp:positionV>
            <wp:extent cx="2609850" cy="1853565"/>
            <wp:effectExtent l="19050" t="19050" r="19050" b="13335"/>
            <wp:wrapTight wrapText="bothSides">
              <wp:wrapPolygon edited="0">
                <wp:start x="-158" y="-222"/>
                <wp:lineTo x="-158" y="21533"/>
                <wp:lineTo x="21600" y="21533"/>
                <wp:lineTo x="21600" y="-222"/>
                <wp:lineTo x="-158" y="-222"/>
              </wp:wrapPolygon>
            </wp:wrapTight>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09850" cy="1853565"/>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485632" behindDoc="0" locked="0" layoutInCell="1" allowOverlap="1" wp14:anchorId="301514F3" wp14:editId="2F0FD27A">
                <wp:simplePos x="0" y="0"/>
                <wp:positionH relativeFrom="margin">
                  <wp:posOffset>2055495</wp:posOffset>
                </wp:positionH>
                <wp:positionV relativeFrom="paragraph">
                  <wp:posOffset>289560</wp:posOffset>
                </wp:positionV>
                <wp:extent cx="523875" cy="238125"/>
                <wp:effectExtent l="0" t="0" r="66675" b="66675"/>
                <wp:wrapNone/>
                <wp:docPr id="1294" name="Straight Arrow Connector 1294"/>
                <wp:cNvGraphicFramePr/>
                <a:graphic xmlns:a="http://schemas.openxmlformats.org/drawingml/2006/main">
                  <a:graphicData uri="http://schemas.microsoft.com/office/word/2010/wordprocessingShape">
                    <wps:wsp>
                      <wps:cNvCnPr/>
                      <wps:spPr>
                        <a:xfrm>
                          <a:off x="0" y="0"/>
                          <a:ext cx="523875" cy="2381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45DC0" id="Straight Arrow Connector 1294" o:spid="_x0000_s1026" type="#_x0000_t32" style="position:absolute;margin-left:161.85pt;margin-top:22.8pt;width:41.25pt;height:18.7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" strokecolor="black [320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2493824" behindDoc="0" locked="0" layoutInCell="1" allowOverlap="1" wp14:anchorId="33D16A12" wp14:editId="68EE8D01">
                <wp:simplePos x="0" y="0"/>
                <wp:positionH relativeFrom="column">
                  <wp:posOffset>4903470</wp:posOffset>
                </wp:positionH>
                <wp:positionV relativeFrom="paragraph">
                  <wp:posOffset>720725</wp:posOffset>
                </wp:positionV>
                <wp:extent cx="1085850" cy="514350"/>
                <wp:effectExtent l="0" t="38100" r="57150" b="19050"/>
                <wp:wrapNone/>
                <wp:docPr id="1293" name="Straight Arrow Connector 1293"/>
                <wp:cNvGraphicFramePr/>
                <a:graphic xmlns:a="http://schemas.openxmlformats.org/drawingml/2006/main">
                  <a:graphicData uri="http://schemas.microsoft.com/office/word/2010/wordprocessingShape">
                    <wps:wsp>
                      <wps:cNvCnPr/>
                      <wps:spPr>
                        <a:xfrm flipV="1">
                          <a:off x="0" y="0"/>
                          <a:ext cx="1085850" cy="514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3E0AB" id="Straight Arrow Connector 1293" o:spid="_x0000_s1026" type="#_x0000_t32" style="position:absolute;margin-left:386.1pt;margin-top:56.75pt;width:85.5pt;height:40.5pt;flip:y;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504064" behindDoc="0" locked="0" layoutInCell="1" allowOverlap="1" wp14:anchorId="03DF0C6F" wp14:editId="192EE72E">
                <wp:simplePos x="0" y="0"/>
                <wp:positionH relativeFrom="column">
                  <wp:posOffset>7751445</wp:posOffset>
                </wp:positionH>
                <wp:positionV relativeFrom="paragraph">
                  <wp:posOffset>753110</wp:posOffset>
                </wp:positionV>
                <wp:extent cx="342900" cy="342900"/>
                <wp:effectExtent l="0" t="38100" r="57150" b="19050"/>
                <wp:wrapNone/>
                <wp:docPr id="1291" name="Straight Arrow Connector 1291"/>
                <wp:cNvGraphicFramePr/>
                <a:graphic xmlns:a="http://schemas.openxmlformats.org/drawingml/2006/main">
                  <a:graphicData uri="http://schemas.microsoft.com/office/word/2010/wordprocessingShape">
                    <wps:wsp>
                      <wps:cNvCnPr/>
                      <wps:spPr>
                        <a:xfrm flipV="1">
                          <a:off x="0" y="0"/>
                          <a:ext cx="342900" cy="3429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E105F7" id="Straight Arrow Connector 1291" o:spid="_x0000_s1026" type="#_x0000_t32" style="position:absolute;margin-left:610.35pt;margin-top:59.3pt;width:27pt;height:27pt;flip:y;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2486656" behindDoc="0" locked="0" layoutInCell="1" allowOverlap="1" wp14:anchorId="1EECB446" wp14:editId="625FB90F">
                <wp:simplePos x="0" y="0"/>
                <wp:positionH relativeFrom="column">
                  <wp:posOffset>988695</wp:posOffset>
                </wp:positionH>
                <wp:positionV relativeFrom="paragraph">
                  <wp:posOffset>1007745</wp:posOffset>
                </wp:positionV>
                <wp:extent cx="419100" cy="657225"/>
                <wp:effectExtent l="38100" t="0" r="19050" b="47625"/>
                <wp:wrapNone/>
                <wp:docPr id="1290" name="Straight Arrow Connector 1290"/>
                <wp:cNvGraphicFramePr/>
                <a:graphic xmlns:a="http://schemas.openxmlformats.org/drawingml/2006/main">
                  <a:graphicData uri="http://schemas.microsoft.com/office/word/2010/wordprocessingShape">
                    <wps:wsp>
                      <wps:cNvCnPr/>
                      <wps:spPr>
                        <a:xfrm flipH="1">
                          <a:off x="0" y="0"/>
                          <a:ext cx="419100" cy="6572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A3EC7" id="Straight Arrow Connector 1290" o:spid="_x0000_s1026" type="#_x0000_t32" style="position:absolute;margin-left:77.85pt;margin-top:79.35pt;width:33pt;height:51.75pt;flip:x;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" strokecolor="black [3200]" strokeweight="1.5pt">
                <v:stroke endarrow="block" joinstyle="miter"/>
              </v:shape>
            </w:pict>
          </mc:Fallback>
        </mc:AlternateContent>
      </w:r>
    </w:p>
    <w:p w14:paraId="068DA702" w14:textId="77777777" w:rsidR="00C97137" w:rsidRDefault="00C97137" w:rsidP="00C97137"/>
    <w:p w14:paraId="034CA271" w14:textId="77777777" w:rsidR="00C97137" w:rsidRDefault="00C97137" w:rsidP="00C97137"/>
    <w:p w14:paraId="2E006AB2" w14:textId="1601E787" w:rsidR="00C97137" w:rsidRDefault="00C97137" w:rsidP="00C97137">
      <w:r>
        <w:rPr>
          <w:noProof/>
          <w:lang w:eastAsia="en-GB"/>
        </w:rPr>
        <w:drawing>
          <wp:anchor distT="0" distB="0" distL="114300" distR="114300" simplePos="0" relativeHeight="252479488" behindDoc="1" locked="0" layoutInCell="1" allowOverlap="1" wp14:anchorId="79CCB2E0" wp14:editId="17CFB28F">
            <wp:simplePos x="0" y="0"/>
            <wp:positionH relativeFrom="page">
              <wp:posOffset>202565</wp:posOffset>
            </wp:positionH>
            <wp:positionV relativeFrom="paragraph">
              <wp:posOffset>758825</wp:posOffset>
            </wp:positionV>
            <wp:extent cx="2228850" cy="1433830"/>
            <wp:effectExtent l="19050" t="19050" r="19050" b="13970"/>
            <wp:wrapTight wrapText="bothSides">
              <wp:wrapPolygon edited="0">
                <wp:start x="-185" y="-287"/>
                <wp:lineTo x="-185" y="21523"/>
                <wp:lineTo x="21600" y="21523"/>
                <wp:lineTo x="21600" y="-287"/>
                <wp:lineTo x="-185" y="-287"/>
              </wp:wrapPolygon>
            </wp:wrapTight>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228850" cy="1433830"/>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6109F77F" w14:textId="48E308B8" w:rsidR="00C97137" w:rsidRDefault="00C97137" w:rsidP="00C97137">
      <w:r>
        <w:rPr>
          <w:noProof/>
          <w:lang w:eastAsia="en-GB"/>
        </w:rPr>
        <mc:AlternateContent>
          <mc:Choice Requires="wps">
            <w:drawing>
              <wp:anchor distT="0" distB="0" distL="114300" distR="114300" simplePos="0" relativeHeight="252505088" behindDoc="0" locked="0" layoutInCell="1" allowOverlap="1" wp14:anchorId="3CF72639" wp14:editId="2D02361F">
                <wp:simplePos x="0" y="0"/>
                <wp:positionH relativeFrom="column">
                  <wp:posOffset>6789420</wp:posOffset>
                </wp:positionH>
                <wp:positionV relativeFrom="paragraph">
                  <wp:posOffset>250825</wp:posOffset>
                </wp:positionV>
                <wp:extent cx="762000" cy="685800"/>
                <wp:effectExtent l="0" t="0" r="57150" b="57150"/>
                <wp:wrapNone/>
                <wp:docPr id="1288" name="Straight Arrow Connector 1288"/>
                <wp:cNvGraphicFramePr/>
                <a:graphic xmlns:a="http://schemas.openxmlformats.org/drawingml/2006/main">
                  <a:graphicData uri="http://schemas.microsoft.com/office/word/2010/wordprocessingShape">
                    <wps:wsp>
                      <wps:cNvCnPr/>
                      <wps:spPr>
                        <a:xfrm>
                          <a:off x="0" y="0"/>
                          <a:ext cx="762000" cy="6858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5A1B8" id="Straight Arrow Connector 1288" o:spid="_x0000_s1026" type="#_x0000_t32" style="position:absolute;margin-left:534.6pt;margin-top:19.75pt;width:60pt;height:54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" strokecolor="black [3200]" strokeweight="1.5pt">
                <v:stroke endarrow="block" joinstyle="miter"/>
              </v:shape>
            </w:pict>
          </mc:Fallback>
        </mc:AlternateContent>
      </w:r>
    </w:p>
    <w:p w14:paraId="5668A2E5" w14:textId="6F950F0E" w:rsidR="00C97137" w:rsidRDefault="007A4D17" w:rsidP="00C97137">
      <w:r>
        <w:rPr>
          <w:noProof/>
          <w:lang w:eastAsia="en-GB"/>
        </w:rPr>
        <mc:AlternateContent>
          <mc:Choice Requires="wps">
            <w:drawing>
              <wp:anchor distT="0" distB="0" distL="114300" distR="114300" simplePos="0" relativeHeight="252511232" behindDoc="0" locked="0" layoutInCell="1" allowOverlap="1" wp14:anchorId="758F53E5" wp14:editId="7C97F672">
                <wp:simplePos x="0" y="0"/>
                <wp:positionH relativeFrom="column">
                  <wp:posOffset>1312545</wp:posOffset>
                </wp:positionH>
                <wp:positionV relativeFrom="paragraph">
                  <wp:posOffset>13970</wp:posOffset>
                </wp:positionV>
                <wp:extent cx="1533525" cy="771525"/>
                <wp:effectExtent l="38100" t="0" r="28575" b="47625"/>
                <wp:wrapNone/>
                <wp:docPr id="1281" name="Straight Arrow Connector 1281"/>
                <wp:cNvGraphicFramePr/>
                <a:graphic xmlns:a="http://schemas.openxmlformats.org/drawingml/2006/main">
                  <a:graphicData uri="http://schemas.microsoft.com/office/word/2010/wordprocessingShape">
                    <wps:wsp>
                      <wps:cNvCnPr/>
                      <wps:spPr>
                        <a:xfrm flipH="1">
                          <a:off x="0" y="0"/>
                          <a:ext cx="1533525" cy="771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D6C4B" id="Straight Arrow Connector 1281" o:spid="_x0000_s1026" type="#_x0000_t32" style="position:absolute;margin-left:103.35pt;margin-top:1.1pt;width:120.75pt;height:60.75pt;flip:x;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" strokecolor="black [3200]" strokeweight="1.5pt">
                <v:stroke endarrow="block" joinstyle="miter"/>
              </v:shape>
            </w:pict>
          </mc:Fallback>
        </mc:AlternateContent>
      </w:r>
      <w:r>
        <w:rPr>
          <w:noProof/>
          <w:lang w:eastAsia="en-GB"/>
        </w:rPr>
        <w:drawing>
          <wp:anchor distT="0" distB="0" distL="114300" distR="114300" simplePos="0" relativeHeight="252502016" behindDoc="1" locked="0" layoutInCell="1" allowOverlap="1" wp14:anchorId="408CD334" wp14:editId="36C1F270">
            <wp:simplePos x="0" y="0"/>
            <wp:positionH relativeFrom="page">
              <wp:posOffset>7648575</wp:posOffset>
            </wp:positionH>
            <wp:positionV relativeFrom="paragraph">
              <wp:posOffset>320675</wp:posOffset>
            </wp:positionV>
            <wp:extent cx="2476500" cy="1380490"/>
            <wp:effectExtent l="19050" t="19050" r="19050" b="10160"/>
            <wp:wrapTight wrapText="bothSides">
              <wp:wrapPolygon edited="0">
                <wp:start x="-166" y="-298"/>
                <wp:lineTo x="-166" y="21461"/>
                <wp:lineTo x="21600" y="21461"/>
                <wp:lineTo x="21600" y="-298"/>
                <wp:lineTo x="-166" y="-298"/>
              </wp:wrapPolygon>
            </wp:wrapTight>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252">
                      <a:extLst>
                        <a:ext uri="{28A0092B-C50C-407E-A947-70E740481C1C}">
                          <a14:useLocalDpi xmlns:a14="http://schemas.microsoft.com/office/drawing/2010/main" val="0"/>
                        </a:ext>
                      </a:extLst>
                    </a:blip>
                    <a:srcRect l="13271"/>
                    <a:stretch>
                      <a:fillRect/>
                    </a:stretch>
                  </pic:blipFill>
                  <pic:spPr bwMode="auto">
                    <a:xfrm>
                      <a:off x="0" y="0"/>
                      <a:ext cx="2476500" cy="1380490"/>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C97137">
        <w:rPr>
          <w:noProof/>
          <w:lang w:eastAsia="en-GB"/>
        </w:rPr>
        <w:drawing>
          <wp:anchor distT="0" distB="0" distL="114300" distR="114300" simplePos="0" relativeHeight="252495872" behindDoc="1" locked="0" layoutInCell="1" allowOverlap="1" wp14:anchorId="70823371" wp14:editId="7DFB8B42">
            <wp:simplePos x="0" y="0"/>
            <wp:positionH relativeFrom="column">
              <wp:posOffset>2103120</wp:posOffset>
            </wp:positionH>
            <wp:positionV relativeFrom="paragraph">
              <wp:posOffset>513715</wp:posOffset>
            </wp:positionV>
            <wp:extent cx="2282825" cy="1314450"/>
            <wp:effectExtent l="19050" t="19050" r="22225" b="19050"/>
            <wp:wrapTight wrapText="bothSides">
              <wp:wrapPolygon edited="0">
                <wp:start x="-180" y="-313"/>
                <wp:lineTo x="-180" y="21600"/>
                <wp:lineTo x="21630" y="21600"/>
                <wp:lineTo x="21630" y="-313"/>
                <wp:lineTo x="-180" y="-313"/>
              </wp:wrapPolygon>
            </wp:wrapTight>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253">
                      <a:extLst>
                        <a:ext uri="{28A0092B-C50C-407E-A947-70E740481C1C}">
                          <a14:useLocalDpi xmlns:a14="http://schemas.microsoft.com/office/drawing/2010/main" val="0"/>
                        </a:ext>
                      </a:extLst>
                    </a:blip>
                    <a:srcRect b="19296"/>
                    <a:stretch>
                      <a:fillRect/>
                    </a:stretch>
                  </pic:blipFill>
                  <pic:spPr bwMode="auto">
                    <a:xfrm>
                      <a:off x="0" y="0"/>
                      <a:ext cx="2282825" cy="1314450"/>
                    </a:xfrm>
                    <a:prstGeom prst="rect">
                      <a:avLst/>
                    </a:prstGeom>
                    <a:noFill/>
                    <a:ln w="6350">
                      <a:solidFill>
                        <a:srgbClr val="000000"/>
                      </a:solidFill>
                      <a:round/>
                      <a:headEnd/>
                      <a:tailEnd/>
                    </a:ln>
                  </pic:spPr>
                </pic:pic>
              </a:graphicData>
            </a:graphic>
            <wp14:sizeRelH relativeFrom="page">
              <wp14:pctWidth>0</wp14:pctWidth>
            </wp14:sizeRelH>
            <wp14:sizeRelV relativeFrom="page">
              <wp14:pctHeight>0</wp14:pctHeight>
            </wp14:sizeRelV>
          </wp:anchor>
        </w:drawing>
      </w:r>
      <w:r w:rsidR="00C97137">
        <w:rPr>
          <w:noProof/>
          <w:lang w:eastAsia="en-GB"/>
        </w:rPr>
        <w:drawing>
          <wp:anchor distT="0" distB="0" distL="114300" distR="114300" simplePos="0" relativeHeight="252490752" behindDoc="1" locked="0" layoutInCell="1" allowOverlap="1" wp14:anchorId="4DFC74FB" wp14:editId="162919FA">
            <wp:simplePos x="0" y="0"/>
            <wp:positionH relativeFrom="page">
              <wp:posOffset>5343525</wp:posOffset>
            </wp:positionH>
            <wp:positionV relativeFrom="paragraph">
              <wp:posOffset>570865</wp:posOffset>
            </wp:positionV>
            <wp:extent cx="2209800" cy="1257300"/>
            <wp:effectExtent l="19050" t="19050" r="19050" b="19050"/>
            <wp:wrapTight wrapText="bothSides">
              <wp:wrapPolygon edited="0">
                <wp:start x="-186" y="-327"/>
                <wp:lineTo x="-186" y="21600"/>
                <wp:lineTo x="21600" y="21600"/>
                <wp:lineTo x="21600" y="-327"/>
                <wp:lineTo x="-186" y="-327"/>
              </wp:wrapPolygon>
            </wp:wrapTight>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254">
                      <a:extLst>
                        <a:ext uri="{28A0092B-C50C-407E-A947-70E740481C1C}">
                          <a14:useLocalDpi xmlns:a14="http://schemas.microsoft.com/office/drawing/2010/main" val="0"/>
                        </a:ext>
                      </a:extLst>
                    </a:blip>
                    <a:srcRect b="20097"/>
                    <a:stretch>
                      <a:fillRect/>
                    </a:stretch>
                  </pic:blipFill>
                  <pic:spPr bwMode="auto">
                    <a:xfrm>
                      <a:off x="0" y="0"/>
                      <a:ext cx="2209800" cy="1257300"/>
                    </a:xfrm>
                    <a:prstGeom prst="rect">
                      <a:avLst/>
                    </a:prstGeom>
                    <a:noFill/>
                    <a:ln w="3175">
                      <a:solidFill>
                        <a:srgbClr val="000000"/>
                      </a:solidFill>
                      <a:round/>
                      <a:headEnd/>
                      <a:tailEnd/>
                    </a:ln>
                  </pic:spPr>
                </pic:pic>
              </a:graphicData>
            </a:graphic>
            <wp14:sizeRelH relativeFrom="page">
              <wp14:pctWidth>0</wp14:pctWidth>
            </wp14:sizeRelH>
            <wp14:sizeRelV relativeFrom="page">
              <wp14:pctHeight>0</wp14:pctHeight>
            </wp14:sizeRelV>
          </wp:anchor>
        </w:drawing>
      </w:r>
      <w:r w:rsidR="00C97137">
        <w:rPr>
          <w:noProof/>
          <w:lang w:eastAsia="en-GB"/>
        </w:rPr>
        <mc:AlternateContent>
          <mc:Choice Requires="wps">
            <w:drawing>
              <wp:anchor distT="0" distB="0" distL="114300" distR="114300" simplePos="0" relativeHeight="252494848" behindDoc="0" locked="0" layoutInCell="1" allowOverlap="1" wp14:anchorId="69208FA2" wp14:editId="315EB2FE">
                <wp:simplePos x="0" y="0"/>
                <wp:positionH relativeFrom="column">
                  <wp:posOffset>4608195</wp:posOffset>
                </wp:positionH>
                <wp:positionV relativeFrom="paragraph">
                  <wp:posOffset>156845</wp:posOffset>
                </wp:positionV>
                <wp:extent cx="914400" cy="609600"/>
                <wp:effectExtent l="0" t="0" r="95250" b="57150"/>
                <wp:wrapNone/>
                <wp:docPr id="1285" name="Straight Arrow Connector 1285"/>
                <wp:cNvGraphicFramePr/>
                <a:graphic xmlns:a="http://schemas.openxmlformats.org/drawingml/2006/main">
                  <a:graphicData uri="http://schemas.microsoft.com/office/word/2010/wordprocessingShape">
                    <wps:wsp>
                      <wps:cNvCnPr/>
                      <wps:spPr>
                        <a:xfrm>
                          <a:off x="0" y="0"/>
                          <a:ext cx="914400" cy="6096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FA5D6" id="Straight Arrow Connector 1285" o:spid="_x0000_s1026" type="#_x0000_t32" style="position:absolute;margin-left:362.85pt;margin-top:12.35pt;width:1in;height:48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" strokecolor="black [3200]" strokeweight="1.5pt">
                <v:stroke endarrow="block" joinstyle="miter"/>
              </v:shape>
            </w:pict>
          </mc:Fallback>
        </mc:AlternateContent>
      </w:r>
      <w:r w:rsidR="00C97137">
        <w:rPr>
          <w:noProof/>
          <w:lang w:eastAsia="en-GB"/>
        </w:rPr>
        <mc:AlternateContent>
          <mc:Choice Requires="wps">
            <w:drawing>
              <wp:anchor distT="0" distB="0" distL="114300" distR="114300" simplePos="0" relativeHeight="252496896" behindDoc="0" locked="0" layoutInCell="1" allowOverlap="1" wp14:anchorId="21331A83" wp14:editId="421FC876">
                <wp:simplePos x="0" y="0"/>
                <wp:positionH relativeFrom="column">
                  <wp:posOffset>3760470</wp:posOffset>
                </wp:positionH>
                <wp:positionV relativeFrom="paragraph">
                  <wp:posOffset>187325</wp:posOffset>
                </wp:positionV>
                <wp:extent cx="276225" cy="457200"/>
                <wp:effectExtent l="38100" t="0" r="28575" b="57150"/>
                <wp:wrapNone/>
                <wp:docPr id="1284" name="Straight Arrow Connector 1284"/>
                <wp:cNvGraphicFramePr/>
                <a:graphic xmlns:a="http://schemas.openxmlformats.org/drawingml/2006/main">
                  <a:graphicData uri="http://schemas.microsoft.com/office/word/2010/wordprocessingShape">
                    <wps:wsp>
                      <wps:cNvCnPr/>
                      <wps:spPr>
                        <a:xfrm flipH="1">
                          <a:off x="0" y="0"/>
                          <a:ext cx="276225" cy="4572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0FF21" id="Straight Arrow Connector 1284" o:spid="_x0000_s1026" type="#_x0000_t32" style="position:absolute;margin-left:296.1pt;margin-top:14.75pt;width:21.75pt;height:36pt;flip:x;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" strokecolor="black [3200]" strokeweight="1.5pt">
                <v:stroke endarrow="block" joinstyle="miter"/>
              </v:shape>
            </w:pict>
          </mc:Fallback>
        </mc:AlternateContent>
      </w:r>
    </w:p>
    <w:p w14:paraId="073E0A47" w14:textId="00D7BDB2" w:rsidR="00C97137" w:rsidRDefault="00C97137" w:rsidP="00C97137"/>
    <w:p w14:paraId="721D0C86" w14:textId="2DC952AC" w:rsidR="00C97137" w:rsidRDefault="004E67CD" w:rsidP="00C97137">
      <w:pPr>
        <w:spacing w:after="0"/>
        <w:sectPr w:rsidR="00C97137">
          <w:pgSz w:w="16838" w:h="11906" w:orient="landscape"/>
          <w:pgMar w:top="1440" w:right="1440" w:bottom="1440" w:left="993" w:header="708" w:footer="708" w:gutter="0"/>
          <w:pgNumType w:start="0"/>
          <w:cols w:space="720"/>
        </w:sectPr>
      </w:pPr>
      <w:r w:rsidRPr="004E67CD">
        <w:t>http://www.planetb.ca/syntax-highlight-word</w:t>
      </w:r>
    </w:p>
    <w:p w14:paraId="5F765C80" w14:textId="2BE47A8D" w:rsidR="00C97137" w:rsidRDefault="00C97137" w:rsidP="00C97137">
      <w:pPr>
        <w:pStyle w:val="Heading2"/>
      </w:pPr>
      <w:bookmarkStart w:id="54" w:name="_Toc445451583"/>
      <w:bookmarkStart w:id="55" w:name="_Toc449432718"/>
      <w:r>
        <w:lastRenderedPageBreak/>
        <w:t>Class Overview</w:t>
      </w:r>
      <w:bookmarkEnd w:id="54"/>
      <w:bookmarkEnd w:id="55"/>
    </w:p>
    <w:p w14:paraId="5AC78306" w14:textId="773E4A49" w:rsidR="00C97137" w:rsidRDefault="00BD444E" w:rsidP="00C97137">
      <w:pPr>
        <w:rPr>
          <w:u w:val="single"/>
        </w:rPr>
      </w:pPr>
      <w:r>
        <w:rPr>
          <w:noProof/>
          <w:lang w:eastAsia="en-GB"/>
        </w:rPr>
        <w:drawing>
          <wp:anchor distT="0" distB="0" distL="114300" distR="114300" simplePos="0" relativeHeight="252507136" behindDoc="1" locked="0" layoutInCell="1" allowOverlap="1" wp14:anchorId="0A921E64" wp14:editId="23E7C229">
            <wp:simplePos x="0" y="0"/>
            <wp:positionH relativeFrom="column">
              <wp:posOffset>4467225</wp:posOffset>
            </wp:positionH>
            <wp:positionV relativeFrom="paragraph">
              <wp:posOffset>6985</wp:posOffset>
            </wp:positionV>
            <wp:extent cx="1981200" cy="685800"/>
            <wp:effectExtent l="0" t="0" r="0" b="0"/>
            <wp:wrapTight wrapText="bothSides">
              <wp:wrapPolygon edited="0">
                <wp:start x="0" y="0"/>
                <wp:lineTo x="0" y="21000"/>
                <wp:lineTo x="21392" y="21000"/>
                <wp:lineTo x="21392" y="0"/>
                <wp:lineTo x="0" y="0"/>
              </wp:wrapPolygon>
            </wp:wrapTight>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1981200" cy="685800"/>
                    </a:xfrm>
                    <a:prstGeom prst="rect">
                      <a:avLst/>
                    </a:prstGeom>
                  </pic:spPr>
                </pic:pic>
              </a:graphicData>
            </a:graphic>
            <wp14:sizeRelH relativeFrom="page">
              <wp14:pctWidth>0</wp14:pctWidth>
            </wp14:sizeRelH>
            <wp14:sizeRelV relativeFrom="page">
              <wp14:pctHeight>0</wp14:pctHeight>
            </wp14:sizeRelV>
          </wp:anchor>
        </w:drawing>
      </w:r>
      <w:r w:rsidR="00C97137">
        <w:rPr>
          <w:u w:val="single"/>
        </w:rPr>
        <w:t>List of all my classes that I used:</w:t>
      </w:r>
      <w:r w:rsidRPr="00BD444E">
        <w:rPr>
          <w:noProof/>
          <w:lang w:eastAsia="en-GB"/>
        </w:rPr>
        <w:t xml:space="preserve"> </w:t>
      </w:r>
    </w:p>
    <w:p w14:paraId="32FA65EE" w14:textId="77777777" w:rsidR="00C97137" w:rsidRDefault="00C97137" w:rsidP="00C70552">
      <w:pPr>
        <w:pStyle w:val="ListParagraph"/>
        <w:numPr>
          <w:ilvl w:val="0"/>
          <w:numId w:val="8"/>
        </w:numPr>
        <w:spacing w:line="256" w:lineRule="auto"/>
      </w:pPr>
      <w:r>
        <w:t xml:space="preserve">Class </w:t>
      </w:r>
      <w:r w:rsidRPr="00C97137">
        <w:rPr>
          <w:b/>
          <w:u w:val="single"/>
        </w:rPr>
        <w:t>DataQueries</w:t>
      </w:r>
      <w:r>
        <w:t xml:space="preserve">: This class is used to handle all SQLite queries, also defining the connection , opening connections, try and catch any errors and also processes the queries and returns the values wanted,. </w:t>
      </w:r>
    </w:p>
    <w:p w14:paraId="4B2532C1" w14:textId="77777777" w:rsidR="00C97137" w:rsidRDefault="00C97137" w:rsidP="00C70552">
      <w:pPr>
        <w:pStyle w:val="ListParagraph"/>
        <w:numPr>
          <w:ilvl w:val="1"/>
          <w:numId w:val="8"/>
        </w:numPr>
        <w:spacing w:line="256" w:lineRule="auto"/>
      </w:pPr>
      <w:r>
        <w:t xml:space="preserve">It consist of ExecuteNonQuery to for INSERT, DELETE, Update queries, ExecuteNonQuery, receives the Query and  returns a Boolean indicating if it successful e.g. True (if inserted the user, False if it failed to). </w:t>
      </w:r>
    </w:p>
    <w:p w14:paraId="6D18E10A" w14:textId="77777777" w:rsidR="00C97137" w:rsidRDefault="00C97137" w:rsidP="00C70552">
      <w:pPr>
        <w:pStyle w:val="ListParagraph"/>
        <w:numPr>
          <w:ilvl w:val="1"/>
          <w:numId w:val="8"/>
        </w:numPr>
        <w:spacing w:line="256" w:lineRule="auto"/>
      </w:pPr>
      <w:r>
        <w:t>ExecuteReader, It receives the Query and the Column that is required and returns the value of the column that they seek and returns it in a string format, used by SELECT queries to get specific column values of the row.</w:t>
      </w:r>
    </w:p>
    <w:p w14:paraId="6E7E2F0C" w14:textId="77777777" w:rsidR="00C97137" w:rsidRDefault="00C97137" w:rsidP="00C70552">
      <w:pPr>
        <w:pStyle w:val="ListParagraph"/>
        <w:numPr>
          <w:ilvl w:val="1"/>
          <w:numId w:val="8"/>
        </w:numPr>
        <w:spacing w:line="256" w:lineRule="auto"/>
      </w:pPr>
      <w:r>
        <w:t xml:space="preserve">ExecuteReaderToGetID , receives the Query and uses ExecuteScalar to get the ID of the row that is affected and returns it in string format. </w:t>
      </w:r>
    </w:p>
    <w:p w14:paraId="79DFC748" w14:textId="77777777" w:rsidR="00C97137" w:rsidRDefault="00C97137" w:rsidP="00C70552">
      <w:pPr>
        <w:pStyle w:val="ListParagraph"/>
        <w:numPr>
          <w:ilvl w:val="1"/>
          <w:numId w:val="8"/>
        </w:numPr>
        <w:spacing w:line="256" w:lineRule="auto"/>
      </w:pPr>
      <w:r>
        <w:t>ShowDataResults, receives the Query and is used by SELECT queries to select all the rows and column that are affected and returns a datatable, this datatable can be used to present the tables/results in the program. E.g. SELECT * Customer -&gt; returns a datatable of all the Customers in the system and program will use this datatable to present the results in table.</w:t>
      </w:r>
    </w:p>
    <w:p w14:paraId="18ED12F7" w14:textId="77777777" w:rsidR="00C97137" w:rsidRDefault="00C97137" w:rsidP="00C70552">
      <w:pPr>
        <w:pStyle w:val="ListParagraph"/>
        <w:numPr>
          <w:ilvl w:val="1"/>
          <w:numId w:val="8"/>
        </w:numPr>
        <w:spacing w:line="256" w:lineRule="auto"/>
      </w:pPr>
      <w:r>
        <w:t xml:space="preserve">ExecuteReaderBolean is similar to ExecuteReader, it is used for SELECT queries, and however this only returns true/false not a string. It will be used to check the if a value exists in the presence. E.g. Checking if a Employee with the name “Luke” exists in the same when logging in. Returns True if it does, False if it does. </w:t>
      </w:r>
      <w:r>
        <w:br/>
        <w:t xml:space="preserve">These can then be used to make messagebox to alert the user e.g. If it returns false therefore a messagebox can warn the user “There is no Employee in the Database with that Username, Try again”. </w:t>
      </w:r>
    </w:p>
    <w:p w14:paraId="59FD404E" w14:textId="2DC37183" w:rsidR="00C97137" w:rsidRDefault="00C97137" w:rsidP="00C70552">
      <w:pPr>
        <w:pStyle w:val="ListParagraph"/>
        <w:numPr>
          <w:ilvl w:val="0"/>
          <w:numId w:val="7"/>
        </w:numPr>
        <w:spacing w:line="256" w:lineRule="auto"/>
      </w:pPr>
      <w:r>
        <w:t xml:space="preserve">Class </w:t>
      </w:r>
      <w:r w:rsidRPr="00C97137">
        <w:rPr>
          <w:b/>
          <w:u w:val="single"/>
        </w:rPr>
        <w:t>Hashing</w:t>
      </w:r>
      <w:r>
        <w:t>: This is used to encrypting</w:t>
      </w:r>
      <w:r w:rsidR="00BD444E">
        <w:t xml:space="preserve"> the passwords and confirms the password entered as (Login Form) </w:t>
      </w:r>
    </w:p>
    <w:p w14:paraId="6398E17A" w14:textId="77777777" w:rsidR="00C97137" w:rsidRDefault="00C97137" w:rsidP="00C70552">
      <w:pPr>
        <w:pStyle w:val="ListParagraph"/>
        <w:numPr>
          <w:ilvl w:val="1"/>
          <w:numId w:val="7"/>
        </w:numPr>
        <w:spacing w:line="256" w:lineRule="auto"/>
      </w:pPr>
      <w:r>
        <w:t>ComputeHash, receives the password entered by the user, generates a random size of “salt” and adds it to the password. A salt consists characters and symbols. By adding a random amount of size to the password, it ensures that no password in the system will be identical. Having the same amount of size leads to hackers being able to find out the password as it is will have the same password. However, a random size of “salt” ensures no passwords are the same and hackers will not be able to crack the encryption or salt as it will take a polynomial time. ComputeHash, get the password, combines it with the salts, and encrypts about of them. Returns the encrypted salted password which is added to the Database</w:t>
      </w:r>
    </w:p>
    <w:p w14:paraId="7B0EE9CC" w14:textId="43A0EA4D" w:rsidR="00C97137" w:rsidRPr="00BD444E" w:rsidRDefault="00C97137" w:rsidP="00C70552">
      <w:pPr>
        <w:pStyle w:val="ListParagraph"/>
        <w:numPr>
          <w:ilvl w:val="1"/>
          <w:numId w:val="7"/>
        </w:numPr>
        <w:spacing w:line="256" w:lineRule="auto"/>
        <w:rPr>
          <w:highlight w:val="yellow"/>
        </w:rPr>
      </w:pPr>
      <w:r w:rsidRPr="00BD444E">
        <w:rPr>
          <w:highlight w:val="yellow"/>
        </w:rPr>
        <w:t>Confirm, it used to confirm the password entered</w:t>
      </w:r>
      <w:r w:rsidR="00BD444E" w:rsidRPr="00BD444E">
        <w:rPr>
          <w:highlight w:val="yellow"/>
        </w:rPr>
        <w:t xml:space="preserve"> with the encrypted password stored in the system, it does this by retrieving the password that is entered in the login form and also retrieves the encrypted password. It already knows what hash protocol to use and compares them to check if password entered (at login form) can be encrypted to, the one stored in the database. If true, then the password entered is correct or else it is false. </w:t>
      </w:r>
      <w:r w:rsidRPr="00BD444E">
        <w:rPr>
          <w:highlight w:val="yellow"/>
        </w:rPr>
        <w:t xml:space="preserve">Returns a Boolean indicating True if matches, false if it does not. </w:t>
      </w:r>
    </w:p>
    <w:p w14:paraId="062C2735" w14:textId="15900662" w:rsidR="00C97137" w:rsidRDefault="00C97137" w:rsidP="00C70552">
      <w:pPr>
        <w:pStyle w:val="ListParagraph"/>
        <w:numPr>
          <w:ilvl w:val="0"/>
          <w:numId w:val="7"/>
        </w:numPr>
        <w:spacing w:line="256" w:lineRule="auto"/>
      </w:pPr>
      <w:r>
        <w:t xml:space="preserve">Class </w:t>
      </w:r>
      <w:r w:rsidRPr="00C97137">
        <w:rPr>
          <w:b/>
          <w:u w:val="single"/>
        </w:rPr>
        <w:t>Variables</w:t>
      </w:r>
      <w:r>
        <w:t xml:space="preserve">: This is used to get and set the Global Variables in the system. Firstly defines them and sets them as null (“ “) and these variables will be accessible in the whole program and be can be set anytime. Examples of Global Variable are the Laptop’s </w:t>
      </w:r>
      <w:r>
        <w:lastRenderedPageBreak/>
        <w:t>Clinic’s email , EmailUsername, EmailPassword as it will be used to send messages. EmployeeID and FullName is also saved as it will be used to add the Employee’s details to the Order e.g. Like a signature, telling the admin what the employee has done.</w:t>
      </w:r>
    </w:p>
    <w:p w14:paraId="0D10530C" w14:textId="77777777" w:rsidR="00BD444E" w:rsidRDefault="00BD444E" w:rsidP="00BD444E">
      <w:pPr>
        <w:pStyle w:val="ListParagraph"/>
        <w:spacing w:line="256" w:lineRule="auto"/>
      </w:pPr>
    </w:p>
    <w:p w14:paraId="7E5A759E" w14:textId="77777777" w:rsidR="00BD444E" w:rsidRDefault="00BD444E" w:rsidP="00C951D9">
      <w:pPr>
        <w:pStyle w:val="Heading3"/>
      </w:pPr>
      <w:bookmarkStart w:id="56" w:name="_Toc449432719"/>
      <w:r>
        <w:t>Class DataQueries:</w:t>
      </w:r>
      <w:bookmarkEnd w:id="56"/>
    </w:p>
    <w:p w14:paraId="1EFD115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6D8FA2D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3A677A6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r>
        <w:rPr>
          <w:rFonts w:ascii="Consolas" w:hAnsi="Consolas" w:cs="Consolas"/>
          <w:color w:val="008000"/>
          <w:sz w:val="19"/>
          <w:szCs w:val="19"/>
          <w:highlight w:val="white"/>
        </w:rPr>
        <w:t xml:space="preserve">//needed to return a data table (data table stores data in a array </w:t>
      </w:r>
    </w:p>
    <w:p w14:paraId="2ECEDEB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System.Data.SQLite;</w:t>
      </w:r>
    </w:p>
    <w:p w14:paraId="5143CA0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SQLite is a software library that implements a self-contained, </w:t>
      </w:r>
    </w:p>
    <w:p w14:paraId="30AA78C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//serverless, zero-configuration, transactional SQL database engine. </w:t>
      </w:r>
    </w:p>
    <w:p w14:paraId="16E895B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//SQLite is the most widely deployed database engine in the world.</w:t>
      </w:r>
    </w:p>
    <w:p w14:paraId="73C4F12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6565988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05984D3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3ED7850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D17716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TheLaptopsClinic.Classes</w:t>
      </w:r>
    </w:p>
    <w:p w14:paraId="3765582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5F48A3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p>
    <w:p w14:paraId="51665D7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1C1B4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 </w:t>
      </w:r>
      <w:r>
        <w:rPr>
          <w:rFonts w:ascii="Consolas" w:hAnsi="Consolas" w:cs="Consolas"/>
          <w:color w:val="008000"/>
          <w:sz w:val="19"/>
          <w:szCs w:val="19"/>
          <w:highlight w:val="white"/>
        </w:rPr>
        <w:t>//Takes in a string value called a_SQLString. This will be the QUERY string that is passed to this function</w:t>
      </w:r>
    </w:p>
    <w:p w14:paraId="54507C5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BE085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4B53C8E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6850109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open the database</w:t>
      </w:r>
    </w:p>
    <w:p w14:paraId="6298C77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A2A22C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85561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5F442E0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A6D0E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7BA9329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Failed to open the Connection, returns false to indicate it failed since this function is an bolean which returns true or false.</w:t>
      </w:r>
    </w:p>
    <w:p w14:paraId="2507A52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Debug.writeLine is used to alert the programmer of what the issue is.</w:t>
      </w:r>
    </w:p>
    <w:p w14:paraId="315877C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29F8E61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CA0BCE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7CBA7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450B714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(a_SQLString, p_Connection); </w:t>
      </w:r>
      <w:r>
        <w:rPr>
          <w:rFonts w:ascii="Consolas" w:hAnsi="Consolas" w:cs="Consolas"/>
          <w:color w:val="008000"/>
          <w:sz w:val="19"/>
          <w:szCs w:val="19"/>
          <w:highlight w:val="white"/>
        </w:rPr>
        <w:t>//Query and Connection is set.</w:t>
      </w:r>
    </w:p>
    <w:p w14:paraId="6305942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8114A1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54882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p_Command.ExecuteNonQuery(); </w:t>
      </w:r>
      <w:r>
        <w:rPr>
          <w:rFonts w:ascii="Consolas" w:hAnsi="Consolas" w:cs="Consolas"/>
          <w:color w:val="008000"/>
          <w:sz w:val="19"/>
          <w:szCs w:val="19"/>
          <w:highlight w:val="white"/>
        </w:rPr>
        <w:t>//Command is executed</w:t>
      </w:r>
    </w:p>
    <w:p w14:paraId="17F94A8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1AC82E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2655F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73BCEF9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323FA42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so therefore returns false, alerts the programmer in debug. Closes and disposes any connections.</w:t>
      </w:r>
    </w:p>
    <w:p w14:paraId="4E887C0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6509E90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483ED53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2D8686F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CF5298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446A11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9EDE0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DB870E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After the try catch is completed, closes and disposes the connection.</w:t>
      </w:r>
    </w:p>
    <w:p w14:paraId="27CF6CB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p_Connection.Close();</w:t>
      </w:r>
    </w:p>
    <w:p w14:paraId="5B8B520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0AD66EF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F6C022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4D9C494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true, due the fact, to get to this points indicates that it hasn't experienced any errors and successfully executed.</w:t>
      </w:r>
    </w:p>
    <w:p w14:paraId="7FB3BC7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534B9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SQLcolumn) </w:t>
      </w:r>
      <w:r>
        <w:rPr>
          <w:rFonts w:ascii="Consolas" w:hAnsi="Consolas" w:cs="Consolas"/>
          <w:color w:val="008000"/>
          <w:sz w:val="19"/>
          <w:szCs w:val="19"/>
          <w:highlight w:val="white"/>
        </w:rPr>
        <w:t>//Takes in the Query String (a_SQLString) and column that the SQL query will affect.</w:t>
      </w:r>
    </w:p>
    <w:p w14:paraId="6F870E8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465AB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4513058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05C71CB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42A4DC0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open the database</w:t>
      </w:r>
    </w:p>
    <w:p w14:paraId="499948E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88E189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52107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4D4E037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E6BC9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2DE1C6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F4D86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open the Connection, returns Null to indicate it failed since this function is an a string which returns text values.</w:t>
      </w:r>
    </w:p>
    <w:p w14:paraId="351E2B8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Null represents false.</w:t>
      </w:r>
    </w:p>
    <w:p w14:paraId="6179951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Debug.writeLine is used to alert the programmer of what the issue is.</w:t>
      </w:r>
    </w:p>
    <w:p w14:paraId="105A720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78D506A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F6D108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1FFF8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49BD5B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69635D6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(a_SQLString, p_Connection); </w:t>
      </w:r>
      <w:r>
        <w:rPr>
          <w:rFonts w:ascii="Consolas" w:hAnsi="Consolas" w:cs="Consolas"/>
          <w:color w:val="008000"/>
          <w:sz w:val="19"/>
          <w:szCs w:val="19"/>
          <w:highlight w:val="white"/>
        </w:rPr>
        <w:t>//Sets the query and connection.</w:t>
      </w:r>
    </w:p>
    <w:p w14:paraId="2402CC3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A60989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C9DCE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SQLiteDataReader</w:t>
      </w:r>
      <w:r>
        <w:rPr>
          <w:rFonts w:ascii="Consolas" w:hAnsi="Consolas" w:cs="Consolas"/>
          <w:color w:val="000000"/>
          <w:sz w:val="19"/>
          <w:szCs w:val="19"/>
          <w:highlight w:val="white"/>
        </w:rPr>
        <w:t xml:space="preserve"> reader = p_Command.ExecuteReader();</w:t>
      </w:r>
    </w:p>
    <w:p w14:paraId="092D394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26FC2A9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F9F69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ReaderValue = (</w:t>
      </w:r>
      <w:r>
        <w:rPr>
          <w:rFonts w:ascii="Consolas" w:hAnsi="Consolas" w:cs="Consolas"/>
          <w:color w:val="0000FF"/>
          <w:sz w:val="19"/>
          <w:szCs w:val="19"/>
          <w:highlight w:val="white"/>
        </w:rPr>
        <w:t>string</w:t>
      </w:r>
      <w:r>
        <w:rPr>
          <w:rFonts w:ascii="Consolas" w:hAnsi="Consolas" w:cs="Consolas"/>
          <w:color w:val="000000"/>
          <w:sz w:val="19"/>
          <w:szCs w:val="19"/>
          <w:highlight w:val="white"/>
        </w:rPr>
        <w:t>)(reader[</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SQLcolumn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//Uses reader to get the column value of the SQLcolumn</w:t>
      </w:r>
    </w:p>
    <w:p w14:paraId="3A75A04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ReaderValue; </w:t>
      </w:r>
      <w:r>
        <w:rPr>
          <w:rFonts w:ascii="Consolas" w:hAnsi="Consolas" w:cs="Consolas"/>
          <w:color w:val="008000"/>
          <w:sz w:val="19"/>
          <w:szCs w:val="19"/>
          <w:highlight w:val="white"/>
        </w:rPr>
        <w:t>// returns the value collected from the SQLcolumn</w:t>
      </w:r>
    </w:p>
    <w:p w14:paraId="4D9277B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07A2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039E6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64E0592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C97D3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the command, alters the programmer in debug, closes and disposes any connection</w:t>
      </w:r>
    </w:p>
    <w:p w14:paraId="05D69D5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155E3EE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5BA04E9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2FF4619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D51543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18CB2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637473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the connection</w:t>
      </w:r>
    </w:p>
    <w:p w14:paraId="11B459A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4EE056D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0F70B45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1C39B4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829415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false, due we can't return the value of the column, we can only return true (while Reader.Read()) which gets the specific value</w:t>
      </w:r>
    </w:p>
    <w:p w14:paraId="61BDAB1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5A23A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w:t>
      </w:r>
    </w:p>
    <w:p w14:paraId="5117306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01A9FFF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71CCB6C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558D2EF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open the database</w:t>
      </w:r>
    </w:p>
    <w:p w14:paraId="2450699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3BEEA85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BD8C3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7BB9F08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4E3CB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7F7D380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DBAA8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Failed to open the Connection, returns Null to indicate it failed since this function is an a string which returns text values.</w:t>
      </w:r>
    </w:p>
    <w:p w14:paraId="6328ECC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Null represents false.</w:t>
      </w:r>
    </w:p>
    <w:p w14:paraId="341181C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Debug.writeLine is used to alert the programmer of what the issue is.</w:t>
      </w:r>
    </w:p>
    <w:p w14:paraId="1EAD02E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6E54BCD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3DE7AE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1D92E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0E99C7D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(a_SQLString, p_Connection); </w:t>
      </w:r>
      <w:r>
        <w:rPr>
          <w:rFonts w:ascii="Consolas" w:hAnsi="Consolas" w:cs="Consolas"/>
          <w:color w:val="008000"/>
          <w:sz w:val="19"/>
          <w:szCs w:val="19"/>
          <w:highlight w:val="white"/>
        </w:rPr>
        <w:t>//Sets the Query and Connection</w:t>
      </w:r>
    </w:p>
    <w:p w14:paraId="3C93683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7E1267F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2B41F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)p_Command.ExecuteScalar().ToString(); </w:t>
      </w:r>
      <w:r>
        <w:rPr>
          <w:rFonts w:ascii="Consolas" w:hAnsi="Consolas" w:cs="Consolas"/>
          <w:color w:val="008000"/>
          <w:sz w:val="19"/>
          <w:szCs w:val="19"/>
          <w:highlight w:val="white"/>
        </w:rPr>
        <w:t>//Executes the command, ExecuteScalar returns an integer value of affected (Mostly used to return the ID of the affected attribute)</w:t>
      </w:r>
    </w:p>
    <w:p w14:paraId="4D8EE62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 is converted to string and returned.</w:t>
      </w:r>
    </w:p>
    <w:p w14:paraId="7E20CAF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188E8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081F93B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7213A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the command, alerts the programmer in debug. Disposes and closes any connection</w:t>
      </w:r>
    </w:p>
    <w:p w14:paraId="39685DB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73DFCE8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6C021E5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285252E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94378C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7C623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the connection</w:t>
      </w:r>
    </w:p>
    <w:p w14:paraId="3AD103F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7F91093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7A1B8CE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DFA230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1DE58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has reached the end of this function, therefore it hasn't caught any error or failed, so returns true (by returning the command execute value)</w:t>
      </w:r>
    </w:p>
    <w:p w14:paraId="25FA87A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p_Command.ExecuteScalar().ToString();</w:t>
      </w:r>
    </w:p>
    <w:p w14:paraId="1732692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F80CE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ShowDataResults(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 </w:t>
      </w:r>
      <w:r>
        <w:rPr>
          <w:rFonts w:ascii="Consolas" w:hAnsi="Consolas" w:cs="Consolas"/>
          <w:color w:val="008000"/>
          <w:sz w:val="19"/>
          <w:szCs w:val="19"/>
          <w:highlight w:val="white"/>
        </w:rPr>
        <w:t>//using System.DataTable was used to be able to create a Function which returns DataTable instead of strings or boleans.</w:t>
      </w:r>
    </w:p>
    <w:p w14:paraId="5E14B63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9E445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61B00BC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39C0B32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//Declares the DataTable and DataSet variables. Used to create the data and also fill it in with values. Currently it is empty.</w:t>
      </w:r>
    </w:p>
    <w:p w14:paraId="30A59B3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5C3F46D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w:t>
      </w:r>
    </w:p>
    <w:p w14:paraId="028EA8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ds.Tables.Add(dt);</w:t>
      </w:r>
    </w:p>
    <w:p w14:paraId="35F4B7F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841527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4D05C6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8D744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5AB21D9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7E26B97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2EA61B9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7D586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connect, informs the programmer in debug, returns a new Datable which is empty, same thing as returning Null.</w:t>
      </w:r>
    </w:p>
    <w:p w14:paraId="24B469F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3852E63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5F5623D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A8FB5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1BBF207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0E4CF8E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(a_SQLString, p_Connection); </w:t>
      </w:r>
      <w:r>
        <w:rPr>
          <w:rFonts w:ascii="Consolas" w:hAnsi="Consolas" w:cs="Consolas"/>
          <w:color w:val="008000"/>
          <w:sz w:val="19"/>
          <w:szCs w:val="19"/>
          <w:highlight w:val="white"/>
        </w:rPr>
        <w:t>//Sets the Query and Connection</w:t>
      </w:r>
    </w:p>
    <w:p w14:paraId="39F58BF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C063DB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7B8DC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SQLiteDataAdapter</w:t>
      </w:r>
      <w:r>
        <w:rPr>
          <w:rFonts w:ascii="Consolas" w:hAnsi="Consolas" w:cs="Consolas"/>
          <w:color w:val="000000"/>
          <w:sz w:val="19"/>
          <w:szCs w:val="19"/>
          <w:highlight w:val="white"/>
        </w:rPr>
        <w:t xml:space="preserve">(p_Command); </w:t>
      </w:r>
      <w:r>
        <w:rPr>
          <w:rFonts w:ascii="Consolas" w:hAnsi="Consolas" w:cs="Consolas"/>
          <w:color w:val="008000"/>
          <w:sz w:val="19"/>
          <w:szCs w:val="19"/>
          <w:highlight w:val="white"/>
        </w:rPr>
        <w:t>//Executes the command, da retrieves all the values affected by the command.</w:t>
      </w:r>
    </w:p>
    <w:p w14:paraId="3CFAA00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 </w:t>
      </w:r>
      <w:r>
        <w:rPr>
          <w:rFonts w:ascii="Consolas" w:hAnsi="Consolas" w:cs="Consolas"/>
          <w:color w:val="008000"/>
          <w:sz w:val="19"/>
          <w:szCs w:val="19"/>
          <w:highlight w:val="white"/>
        </w:rPr>
        <w:t>//da fills in the DataTable (dt) which we declared earlier, with the values affected</w:t>
      </w:r>
    </w:p>
    <w:p w14:paraId="75DAD24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dt; </w:t>
      </w:r>
      <w:r>
        <w:rPr>
          <w:rFonts w:ascii="Consolas" w:hAnsi="Consolas" w:cs="Consolas"/>
          <w:color w:val="008000"/>
          <w:sz w:val="19"/>
          <w:szCs w:val="19"/>
          <w:highlight w:val="white"/>
        </w:rPr>
        <w:t>//returns dt which will be used to show the data in a Table or ListView in the programmer to the user.</w:t>
      </w:r>
    </w:p>
    <w:p w14:paraId="66C12F6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436A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6155431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C7FA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the command, informs the user in debug of the exception, closes and disposes any connection</w:t>
      </w:r>
    </w:p>
    <w:p w14:paraId="57B94A5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False ( new DataTable) which is the same thing as returning Null.</w:t>
      </w:r>
    </w:p>
    <w:p w14:paraId="7A66837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49CE301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0618B84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7D6168C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CFDB25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4BAEE2C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3E06B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5993827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the connection</w:t>
      </w:r>
    </w:p>
    <w:p w14:paraId="0B0060E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2893343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324642A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C78988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498036E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dt;  </w:t>
      </w:r>
      <w:r>
        <w:rPr>
          <w:rFonts w:ascii="Consolas" w:hAnsi="Consolas" w:cs="Consolas"/>
          <w:color w:val="008000"/>
          <w:sz w:val="19"/>
          <w:szCs w:val="19"/>
          <w:highlight w:val="white"/>
        </w:rPr>
        <w:t>//If it has reached the end of this function, therefore it hasn't caught any error or failed, so returns true by returning the dt.</w:t>
      </w:r>
    </w:p>
    <w:p w14:paraId="56C811A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5A925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 </w:t>
      </w:r>
      <w:r>
        <w:rPr>
          <w:rFonts w:ascii="Consolas" w:hAnsi="Consolas" w:cs="Consolas"/>
          <w:color w:val="008000"/>
          <w:sz w:val="19"/>
          <w:szCs w:val="19"/>
          <w:highlight w:val="white"/>
        </w:rPr>
        <w:t>//Takes in the SQL Query</w:t>
      </w:r>
    </w:p>
    <w:p w14:paraId="31AD809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2B821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82A86A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427C3D0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333F4F7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1ED8CBC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open the database</w:t>
      </w:r>
    </w:p>
    <w:p w14:paraId="7E0F07B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21A87AB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79440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6234AB0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92BCA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2D5C55F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Failed to open the Connection, returns false to indicate it failed since this function is an a boleans  which returns true or false.</w:t>
      </w:r>
    </w:p>
    <w:p w14:paraId="4A59E16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Debug.writeLine is used to alert the programmer of what the issue is.</w:t>
      </w:r>
    </w:p>
    <w:p w14:paraId="7528367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22BEEA4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12E2D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A6087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3A0804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3F64CCC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(a_SQLString, p_Connection);</w:t>
      </w:r>
    </w:p>
    <w:p w14:paraId="190FAFC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9D635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E0F6B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SQLiteDataReader</w:t>
      </w:r>
      <w:r>
        <w:rPr>
          <w:rFonts w:ascii="Consolas" w:hAnsi="Consolas" w:cs="Consolas"/>
          <w:color w:val="000000"/>
          <w:sz w:val="19"/>
          <w:szCs w:val="19"/>
          <w:highlight w:val="white"/>
        </w:rPr>
        <w:t xml:space="preserve"> reader = p_Command.ExecuteReader();</w:t>
      </w:r>
    </w:p>
    <w:p w14:paraId="46655D8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//Count checks if the value is true and exists. </w:t>
      </w:r>
    </w:p>
    <w:p w14:paraId="39C149D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count is equal to 1 then the value exists in the system, else when it's 0 then it doesn't exist.</w:t>
      </w:r>
    </w:p>
    <w:p w14:paraId="4739F85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w:t>
      </w:r>
    </w:p>
    <w:p w14:paraId="15F8455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08A105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7BA2011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0FE82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 = 1; </w:t>
      </w:r>
      <w:r>
        <w:rPr>
          <w:rFonts w:ascii="Consolas" w:hAnsi="Consolas" w:cs="Consolas"/>
          <w:color w:val="008000"/>
          <w:sz w:val="19"/>
          <w:szCs w:val="19"/>
          <w:highlight w:val="white"/>
        </w:rPr>
        <w:t>//While its reading the database and located the value (its true and exists) then count = 1 to indicate it has located it</w:t>
      </w:r>
    </w:p>
    <w:p w14:paraId="2A4B020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9AA8A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 1)</w:t>
      </w:r>
    </w:p>
    <w:p w14:paraId="3A44F92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16B83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has located it and exists, returns true to that it executes. Reader is used to read the database and get values, in this</w:t>
      </w:r>
    </w:p>
    <w:p w14:paraId="19A4E8A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//function, it used to check if a certain e.g. Customer, Employee or value exists.</w:t>
      </w:r>
    </w:p>
    <w:p w14:paraId="667EE32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DD49C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//Count must not be equal to 1 therefore is 0 (default value), meaning it hasn't located the value</w:t>
      </w:r>
    </w:p>
    <w:p w14:paraId="40632AE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70FBA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//Returns to indicate it doesn't exist </w:t>
      </w:r>
    </w:p>
    <w:p w14:paraId="0473814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323B9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2499F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3F33ACF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7E57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the command, closes and disposes any connection. Returns false and informs the programmer of the exception faced in the debug.</w:t>
      </w:r>
    </w:p>
    <w:p w14:paraId="5601845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133E966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631CF25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6889D64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AEE90D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D36D47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8246C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FE12C7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the connection</w:t>
      </w:r>
    </w:p>
    <w:p w14:paraId="4C73763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048C1E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0E768B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4C2C40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EE61B4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error is catched or faced so must be true.</w:t>
      </w:r>
    </w:p>
    <w:p w14:paraId="0CB04BC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57EFE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ExecuteReaderToGetUserImage(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a_SQLString) </w:t>
      </w:r>
      <w:r>
        <w:rPr>
          <w:rFonts w:ascii="Consolas" w:hAnsi="Consolas" w:cs="Consolas"/>
          <w:color w:val="008000"/>
          <w:sz w:val="19"/>
          <w:szCs w:val="19"/>
          <w:highlight w:val="white"/>
        </w:rPr>
        <w:t>//Takes in the SQL Query, this is just a specific function, with the function of returning image. It could have been done in ExecuteReader string function, with the SQLcolumn being the column this function affects only.</w:t>
      </w:r>
    </w:p>
    <w:p w14:paraId="629C40B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6CBD9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the sql connection</w:t>
      </w:r>
    </w:p>
    <w:p w14:paraId="29B1703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 = TheLaptopClinicDatabase.sqlite;"</w:t>
      </w:r>
      <w:r>
        <w:rPr>
          <w:rFonts w:ascii="Consolas" w:hAnsi="Consolas" w:cs="Consolas"/>
          <w:color w:val="000000"/>
          <w:sz w:val="19"/>
          <w:szCs w:val="19"/>
          <w:highlight w:val="white"/>
        </w:rPr>
        <w:t>);</w:t>
      </w:r>
    </w:p>
    <w:p w14:paraId="172BCB1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061A557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open the database</w:t>
      </w:r>
    </w:p>
    <w:p w14:paraId="3B4EA87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3A1304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C5C7D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p_Connection.Open();</w:t>
      </w:r>
    </w:p>
    <w:p w14:paraId="639172B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EA422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7EF9899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 </w:t>
      </w:r>
      <w:r>
        <w:rPr>
          <w:rFonts w:ascii="Consolas" w:hAnsi="Consolas" w:cs="Consolas"/>
          <w:color w:val="008000"/>
          <w:sz w:val="19"/>
          <w:szCs w:val="19"/>
          <w:highlight w:val="white"/>
        </w:rPr>
        <w:t>// Failed to open the Connection, returns Null to indicate it failed since this function is an a string which returns text values.</w:t>
      </w:r>
    </w:p>
    <w:p w14:paraId="461F7BF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Null represents false.</w:t>
      </w:r>
    </w:p>
    <w:p w14:paraId="40E4333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Debug.writeLine is used to alert the program of what the issue is.</w:t>
      </w:r>
    </w:p>
    <w:p w14:paraId="0D8D6F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w:t>
      </w:r>
      <w:r>
        <w:rPr>
          <w:rFonts w:ascii="Consolas" w:hAnsi="Consolas" w:cs="Consolas"/>
          <w:color w:val="A31515"/>
          <w:sz w:val="19"/>
          <w:szCs w:val="19"/>
          <w:highlight w:val="white"/>
        </w:rPr>
        <w:t>"Failed to open connections"</w:t>
      </w:r>
      <w:r>
        <w:rPr>
          <w:rFonts w:ascii="Consolas" w:hAnsi="Consolas" w:cs="Consolas"/>
          <w:color w:val="000000"/>
          <w:sz w:val="19"/>
          <w:szCs w:val="19"/>
          <w:highlight w:val="white"/>
        </w:rPr>
        <w:t>);</w:t>
      </w:r>
    </w:p>
    <w:p w14:paraId="05EBA25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BBFCD6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37D48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Attempt to execute the a_SQlString command</w:t>
      </w:r>
    </w:p>
    <w:p w14:paraId="20E190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 xml:space="preserve"> p_Command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SQLiteCommand</w:t>
      </w:r>
      <w:r>
        <w:rPr>
          <w:rFonts w:ascii="Consolas" w:hAnsi="Consolas" w:cs="Consolas"/>
          <w:color w:val="000000"/>
          <w:sz w:val="19"/>
          <w:szCs w:val="19"/>
          <w:highlight w:val="white"/>
        </w:rPr>
        <w:t>(a_SQLString, p_Connection);</w:t>
      </w:r>
    </w:p>
    <w:p w14:paraId="0861BA0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282A085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8FBA9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SQLiteDataReader</w:t>
      </w:r>
      <w:r>
        <w:rPr>
          <w:rFonts w:ascii="Consolas" w:hAnsi="Consolas" w:cs="Consolas"/>
          <w:color w:val="000000"/>
          <w:sz w:val="19"/>
          <w:szCs w:val="19"/>
          <w:highlight w:val="white"/>
        </w:rPr>
        <w:t xml:space="preserve"> reader = p_Command.ExecuteReader();</w:t>
      </w:r>
    </w:p>
    <w:p w14:paraId="77F7094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 </w:t>
      </w:r>
      <w:r>
        <w:rPr>
          <w:rFonts w:ascii="Consolas" w:hAnsi="Consolas" w:cs="Consolas"/>
          <w:color w:val="008000"/>
          <w:sz w:val="19"/>
          <w:szCs w:val="19"/>
          <w:highlight w:val="white"/>
        </w:rPr>
        <w:t>//Located the row affected.</w:t>
      </w:r>
    </w:p>
    <w:p w14:paraId="5B2BC68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6C0BE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imgg = (</w:t>
      </w:r>
      <w:r>
        <w:rPr>
          <w:rFonts w:ascii="Consolas" w:hAnsi="Consolas" w:cs="Consolas"/>
          <w:color w:val="0000FF"/>
          <w:sz w:val="19"/>
          <w:szCs w:val="19"/>
          <w:highlight w:val="white"/>
        </w:rPr>
        <w:t>string</w:t>
      </w:r>
      <w:r>
        <w:rPr>
          <w:rFonts w:ascii="Consolas" w:hAnsi="Consolas" w:cs="Consolas"/>
          <w:color w:val="000000"/>
          <w:sz w:val="19"/>
          <w:szCs w:val="19"/>
          <w:highlight w:val="white"/>
        </w:rPr>
        <w:t>)(reader[</w:t>
      </w:r>
      <w:r>
        <w:rPr>
          <w:rFonts w:ascii="Consolas" w:hAnsi="Consolas" w:cs="Consolas"/>
          <w:color w:val="A31515"/>
          <w:sz w:val="19"/>
          <w:szCs w:val="19"/>
          <w:highlight w:val="white"/>
        </w:rPr>
        <w:t>"ImageDirectory"</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specific column, to get the user image</w:t>
      </w:r>
    </w:p>
    <w:p w14:paraId="01105A4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imgg; </w:t>
      </w:r>
      <w:r>
        <w:rPr>
          <w:rFonts w:ascii="Consolas" w:hAnsi="Consolas" w:cs="Consolas"/>
          <w:color w:val="008000"/>
          <w:sz w:val="19"/>
          <w:szCs w:val="19"/>
          <w:highlight w:val="white"/>
        </w:rPr>
        <w:t>//Returns the value of ImageDirectory so that it can be used to show the user's image.</w:t>
      </w:r>
    </w:p>
    <w:p w14:paraId="6B634D3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95725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50970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SQLiteException</w:t>
      </w:r>
      <w:r>
        <w:rPr>
          <w:rFonts w:ascii="Consolas" w:hAnsi="Consolas" w:cs="Consolas"/>
          <w:color w:val="000000"/>
          <w:sz w:val="19"/>
          <w:szCs w:val="19"/>
          <w:highlight w:val="white"/>
        </w:rPr>
        <w:t xml:space="preserve"> p_Exception)</w:t>
      </w:r>
    </w:p>
    <w:p w14:paraId="21BEA11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36B60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//Failed to execute command, informs the programmer of the exception, closes and disposes any connection. Returns false</w:t>
      </w:r>
    </w:p>
    <w:p w14:paraId="32F175F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.WriteLine(p_Exception);</w:t>
      </w:r>
    </w:p>
    <w:p w14:paraId="74468B1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515405A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1F6A500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C8E083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FDF269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D8303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close the connection</w:t>
      </w:r>
    </w:p>
    <w:p w14:paraId="36BDB0A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p_Connection.Close();</w:t>
      </w:r>
    </w:p>
    <w:p w14:paraId="262DC86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p_Connection.Dispose();</w:t>
      </w:r>
    </w:p>
    <w:p w14:paraId="456D44C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p_Connection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BF42C5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5683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false, due imgg can only be accessed while Reader.Read</w:t>
      </w:r>
    </w:p>
    <w:p w14:paraId="5EFB4F1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17302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9F247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57360D6" w14:textId="77777777" w:rsidR="007A4D17" w:rsidRPr="007A4D17" w:rsidRDefault="007A4D17" w:rsidP="00C951D9">
      <w:pPr>
        <w:pStyle w:val="Heading3"/>
      </w:pPr>
      <w:bookmarkStart w:id="57" w:name="_Toc449432720"/>
      <w:r w:rsidRPr="007A4D17">
        <w:t>Class Hashing:</w:t>
      </w:r>
      <w:bookmarkEnd w:id="57"/>
    </w:p>
    <w:p w14:paraId="05F3C077" w14:textId="77777777" w:rsidR="007A4D17" w:rsidRDefault="007A4D17" w:rsidP="00BD444E">
      <w:pPr>
        <w:pStyle w:val="Titlesz"/>
        <w:rPr>
          <w:sz w:val="40"/>
        </w:rPr>
      </w:pPr>
    </w:p>
    <w:p w14:paraId="6E5E90F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CEC30D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4C1B86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56F4319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System.Security.Cryptography; </w:t>
      </w:r>
      <w:r>
        <w:rPr>
          <w:rFonts w:ascii="Consolas" w:hAnsi="Consolas" w:cs="Consolas"/>
          <w:color w:val="008000"/>
          <w:sz w:val="19"/>
          <w:szCs w:val="19"/>
          <w:highlight w:val="white"/>
        </w:rPr>
        <w:t xml:space="preserve">// provides cryptographic services, including secure encoding and decoding of data, as well as many other operations, such as hashing, random number generation, and message authentication. </w:t>
      </w:r>
    </w:p>
    <w:p w14:paraId="711E624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35AC955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38E9B46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8BB653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TheLaptopsClinic.Classes</w:t>
      </w:r>
    </w:p>
    <w:p w14:paraId="4826712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5CFC95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Hashing</w:t>
      </w:r>
    </w:p>
    <w:p w14:paraId="0F6C2F8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69145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ComputeHash(</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plaintText, </w:t>
      </w:r>
      <w:r>
        <w:rPr>
          <w:rFonts w:ascii="Consolas" w:hAnsi="Consolas" w:cs="Consolas"/>
          <w:color w:val="0000FF"/>
          <w:sz w:val="19"/>
          <w:szCs w:val="19"/>
          <w:highlight w:val="white"/>
        </w:rPr>
        <w:t>byte</w:t>
      </w:r>
      <w:r>
        <w:rPr>
          <w:rFonts w:ascii="Consolas" w:hAnsi="Consolas" w:cs="Consolas"/>
          <w:color w:val="000000"/>
          <w:sz w:val="19"/>
          <w:szCs w:val="19"/>
          <w:highlight w:val="white"/>
        </w:rPr>
        <w:t>[] salt)</w:t>
      </w:r>
    </w:p>
    <w:p w14:paraId="0E3EC2A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BD264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Mininum and Max lenght of the salt to be added to the system. It is random therefore, we won't have a specific amount of salt</w:t>
      </w:r>
    </w:p>
    <w:p w14:paraId="2B7152F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minSaltLength = 4, MaxSaltLength = 16;</w:t>
      </w:r>
    </w:p>
    <w:p w14:paraId="3587E4C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395FADF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SaltBytes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26A174C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1B0A0243"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(salt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6A05838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92CA6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//used to specify your own Salt and will just return the plainText + the Salt you defined. This used when the user login. </w:t>
      </w:r>
    </w:p>
    <w:p w14:paraId="4A6C73E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SaltBytes = salt; </w:t>
      </w:r>
      <w:r>
        <w:rPr>
          <w:rFonts w:ascii="Consolas" w:hAnsi="Consolas" w:cs="Consolas"/>
          <w:color w:val="008000"/>
          <w:sz w:val="19"/>
          <w:szCs w:val="19"/>
          <w:highlight w:val="white"/>
        </w:rPr>
        <w:t xml:space="preserve">//When the user is login in, the system will compare the password entered(x) and the password stored(y), </w:t>
      </w:r>
    </w:p>
    <w:p w14:paraId="3DA7BA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//calculate the salt and confirm if its possible with the salt used and password used (x) if it can return (y). </w:t>
      </w:r>
    </w:p>
    <w:p w14:paraId="66A654C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true, then password entered(x) is true, else it incorrect.</w:t>
      </w:r>
    </w:p>
    <w:p w14:paraId="160E8CC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3BF3F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20AB7E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3EC23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Salt is equal to null</w:t>
      </w:r>
    </w:p>
    <w:p w14:paraId="12AE480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Picks a random a length of the salt using within the size limit. Salt length will be from 4 to 16.</w:t>
      </w:r>
    </w:p>
    <w:p w14:paraId="430EBC7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27600AD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SaltLength = r.Next(minSaltLength, MaxSaltLength);</w:t>
      </w:r>
    </w:p>
    <w:p w14:paraId="2A8D11D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//Salt bytes will have the length of the Salt length.</w:t>
      </w:r>
    </w:p>
    <w:p w14:paraId="00F1DA8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SaltBytes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[SaltLength];</w:t>
      </w:r>
    </w:p>
    <w:p w14:paraId="5959C8E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//Used to implement a cryptograhic random number generator </w:t>
      </w:r>
    </w:p>
    <w:p w14:paraId="647C5D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RNGCryptoServiceProvider</w:t>
      </w:r>
      <w:r>
        <w:rPr>
          <w:rFonts w:ascii="Consolas" w:hAnsi="Consolas" w:cs="Consolas"/>
          <w:color w:val="000000"/>
          <w:sz w:val="19"/>
          <w:szCs w:val="19"/>
          <w:highlight w:val="white"/>
        </w:rPr>
        <w:t xml:space="preserve"> rng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RNGCryptoServiceProvider</w:t>
      </w:r>
      <w:r>
        <w:rPr>
          <w:rFonts w:ascii="Consolas" w:hAnsi="Consolas" w:cs="Consolas"/>
          <w:color w:val="000000"/>
          <w:sz w:val="19"/>
          <w:szCs w:val="19"/>
          <w:highlight w:val="white"/>
        </w:rPr>
        <w:t>();</w:t>
      </w:r>
    </w:p>
    <w:p w14:paraId="1217C21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//rng will fill SaltBytes with a random nonzero values</w:t>
      </w:r>
    </w:p>
    <w:p w14:paraId="347D8A0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//SaltBytes go tthe length from SaltBytes = new byte[SaltLength].</w:t>
      </w:r>
    </w:p>
    <w:p w14:paraId="4F2505A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Now rng will fill the saltbytes with random values that aren't of value of 0 to the SaltBytes of the length it has.</w:t>
      </w:r>
    </w:p>
    <w:p w14:paraId="5A57EDE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rng.GetNonZeroBytes(SaltBytes);</w:t>
      </w:r>
    </w:p>
    <w:p w14:paraId="7A4F97C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rng.Dispose();</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Don't need it after using it so disposes.</w:t>
      </w:r>
    </w:p>
    <w:p w14:paraId="5A7DAE3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914B6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3B07471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plainData = </w:t>
      </w:r>
      <w:r>
        <w:rPr>
          <w:rFonts w:ascii="Consolas" w:hAnsi="Consolas" w:cs="Consolas"/>
          <w:color w:val="2B91AF"/>
          <w:sz w:val="19"/>
          <w:szCs w:val="19"/>
          <w:highlight w:val="white"/>
        </w:rPr>
        <w:t>ASCIIEncoding</w:t>
      </w:r>
      <w:r>
        <w:rPr>
          <w:rFonts w:ascii="Consolas" w:hAnsi="Consolas" w:cs="Consolas"/>
          <w:color w:val="000000"/>
          <w:sz w:val="19"/>
          <w:szCs w:val="19"/>
          <w:highlight w:val="white"/>
        </w:rPr>
        <w:t xml:space="preserve">.UTF8.GetBytes(plaintText); </w:t>
      </w:r>
      <w:r>
        <w:rPr>
          <w:rFonts w:ascii="Consolas" w:hAnsi="Consolas" w:cs="Consolas"/>
          <w:color w:val="008000"/>
          <w:sz w:val="19"/>
          <w:szCs w:val="19"/>
          <w:highlight w:val="white"/>
        </w:rPr>
        <w:t xml:space="preserve">//Fills plaindata with only ASCII characters that are available in a UTF-8 File. UTF-8 encode any text of any language that can be stored in 8 bit. </w:t>
      </w:r>
    </w:p>
    <w:p w14:paraId="213F744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//ASCII can only represent a limited number of characters at one time. It isn't very useful to represent any language that isn't based on a Latin character set. However, UTF-8 which is an encoding standard for UCS-4 (Unicode) can represent almost any language. It does this by chaining multiple bytes together to represent one character (or glyph to be more correct).</w:t>
      </w:r>
    </w:p>
    <w:p w14:paraId="1A5BCA3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4E69695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plainDataAndSalt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[plainData.Length + SaltBytes.Length]; </w:t>
      </w:r>
      <w:r>
        <w:rPr>
          <w:rFonts w:ascii="Consolas" w:hAnsi="Consolas" w:cs="Consolas"/>
          <w:color w:val="808080"/>
          <w:sz w:val="19"/>
          <w:szCs w:val="19"/>
          <w:highlight w:val="white"/>
        </w:rPr>
        <w:t>///</w:t>
      </w:r>
      <w:r>
        <w:rPr>
          <w:rFonts w:ascii="Consolas" w:hAnsi="Consolas" w:cs="Consolas"/>
          <w:color w:val="008000"/>
          <w:sz w:val="19"/>
          <w:szCs w:val="19"/>
          <w:highlight w:val="white"/>
        </w:rPr>
        <w:t>Stored Plaindata and SaltBytes into one bit array in PlainDataAndSalt</w:t>
      </w:r>
    </w:p>
    <w:p w14:paraId="3CFADB6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EC03CC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all the values in plainData and puts them in PlainDatAndSalt.</w:t>
      </w:r>
    </w:p>
    <w:p w14:paraId="2FE9C01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plainData.Length; x++)</w:t>
      </w:r>
    </w:p>
    <w:p w14:paraId="357B2BF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plainDataAndSalt[x] = plainData[x];</w:t>
      </w:r>
    </w:p>
    <w:p w14:paraId="5152750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all the values in SaltBytes into PlainDatAndSalt</w:t>
      </w:r>
    </w:p>
    <w:p w14:paraId="635F6BC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0; n &lt; SaltBytes.Length; n++)</w:t>
      </w:r>
    </w:p>
    <w:p w14:paraId="5EB65E8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plainDataAndSalt[plainData.Length + n] = SaltBytes[n];</w:t>
      </w:r>
    </w:p>
    <w:p w14:paraId="155615F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2295C7A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7181A9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hashValue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22C202E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SHA256Managed</w:t>
      </w:r>
      <w:r>
        <w:rPr>
          <w:rFonts w:ascii="Consolas" w:hAnsi="Consolas" w:cs="Consolas"/>
          <w:color w:val="000000"/>
          <w:sz w:val="19"/>
          <w:szCs w:val="19"/>
          <w:highlight w:val="white"/>
        </w:rPr>
        <w:t xml:space="preserve"> sha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SHA256Managed</w:t>
      </w:r>
      <w:r>
        <w:rPr>
          <w:rFonts w:ascii="Consolas" w:hAnsi="Consolas" w:cs="Consolas"/>
          <w:color w:val="000000"/>
          <w:sz w:val="19"/>
          <w:szCs w:val="19"/>
          <w:highlight w:val="white"/>
        </w:rPr>
        <w:t>();</w:t>
      </w:r>
    </w:p>
    <w:p w14:paraId="07F63A2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 SHA (Secure Hash Algorithm) is one of a number of cryptographic hash functions. SHA-256 algorithm generates an almost-unique, fixed size 256-bit (32-byte) hash</w:t>
      </w:r>
    </w:p>
    <w:p w14:paraId="0C21A2A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////Computes the SHA256 hash for the input data</w:t>
      </w:r>
    </w:p>
    <w:p w14:paraId="016A2BF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hashValue = sha.ComputeHash(plainDataAndSalt);</w:t>
      </w:r>
    </w:p>
    <w:p w14:paraId="6124DB1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sha.Dispose();</w:t>
      </w:r>
    </w:p>
    <w:p w14:paraId="5DF6356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496BCE9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result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[hashValue.Length + +SaltBytes.Length];</w:t>
      </w:r>
    </w:p>
    <w:p w14:paraId="47E161B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2C6E10F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hashValue.Length; x++)</w:t>
      </w:r>
    </w:p>
    <w:p w14:paraId="158E37D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result[x] = hashValue[x];</w:t>
      </w:r>
    </w:p>
    <w:p w14:paraId="0BFFFD1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 = 0; n &lt; SaltBytes.Length; n++)</w:t>
      </w:r>
    </w:p>
    <w:p w14:paraId="769DC6C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result[hashValue.Length + n] = SaltBytes[n];</w:t>
      </w:r>
    </w:p>
    <w:p w14:paraId="1DDFB58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2A44ECC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.ToBase64String(result);</w:t>
      </w:r>
    </w:p>
    <w:p w14:paraId="313BEF6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35CE25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650BB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Confirm(</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plaintText,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hashvalue)</w:t>
      </w:r>
    </w:p>
    <w:p w14:paraId="287F1D9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9FB11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1C592A1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//hashValue is the encrypted password value</w:t>
      </w:r>
    </w:p>
    <w:p w14:paraId="23B004A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//plainText is the inputted password to login.</w:t>
      </w:r>
    </w:p>
    <w:p w14:paraId="32AE534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4BDACD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hashBytes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.FromBase64String(hashvalue); </w:t>
      </w:r>
      <w:r>
        <w:rPr>
          <w:rFonts w:ascii="Consolas" w:hAnsi="Consolas" w:cs="Consolas"/>
          <w:color w:val="008000"/>
          <w:sz w:val="19"/>
          <w:szCs w:val="19"/>
          <w:highlight w:val="white"/>
        </w:rPr>
        <w:t>//Converts it into a byte array</w:t>
      </w:r>
    </w:p>
    <w:p w14:paraId="5B9DDE4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SHA256 uses 32 bits and adds the salt to the end of the encrypted text</w:t>
      </w:r>
    </w:p>
    <w:p w14:paraId="5265EA0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hashSize = 32;</w:t>
      </w:r>
    </w:p>
    <w:p w14:paraId="2AD0791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//Able to get the salt out of the end of the encrypted password.</w:t>
      </w:r>
    </w:p>
    <w:p w14:paraId="1AC16F8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saltBytes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[hashBytes.Length - hashSize];</w:t>
      </w:r>
    </w:p>
    <w:p w14:paraId="09E116B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saltBytes.Length; x++)</w:t>
      </w:r>
    </w:p>
    <w:p w14:paraId="1B304D0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saltBytes[x] = hashBytes[hashSize + x];</w:t>
      </w:r>
    </w:p>
    <w:p w14:paraId="2708FA3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produces a new hash for the inputted password using the salt bytes of the database password</w:t>
      </w:r>
    </w:p>
    <w:p w14:paraId="1E74BC1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compares that newhash mades is same to the one stored in the system.</w:t>
      </w:r>
    </w:p>
    <w:p w14:paraId="7F5FC41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NewHash = ComputeHash(plaintText, saltBytes);</w:t>
      </w:r>
    </w:p>
    <w:p w14:paraId="17F1D5F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33A9F5BE" w14:textId="6E0C673A"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(hashvalue == NewHash); </w:t>
      </w:r>
      <w:r>
        <w:rPr>
          <w:rFonts w:ascii="Consolas" w:hAnsi="Consolas" w:cs="Consolas"/>
          <w:color w:val="008000"/>
          <w:sz w:val="19"/>
          <w:szCs w:val="19"/>
          <w:highlight w:val="white"/>
        </w:rPr>
        <w:t>//Returns true if the password entered (x) is equal to the password stored in the system(y).</w:t>
      </w:r>
    </w:p>
    <w:p w14:paraId="1A45366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4569C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E1111B" w14:textId="217F3140"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79136D3" w14:textId="77777777" w:rsidR="007A4D17" w:rsidRP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6B7E3E29" w14:textId="652397B0" w:rsidR="007A4D17" w:rsidRPr="007A4D17" w:rsidRDefault="007A4D17" w:rsidP="00C951D9">
      <w:pPr>
        <w:pStyle w:val="Heading3"/>
      </w:pPr>
      <w:bookmarkStart w:id="58" w:name="_Toc449432721"/>
      <w:r w:rsidRPr="007A4D17">
        <w:t>Variables Class:</w:t>
      </w:r>
      <w:bookmarkEnd w:id="58"/>
      <w:r w:rsidRPr="007A4D17">
        <w:t xml:space="preserve"> </w:t>
      </w:r>
    </w:p>
    <w:p w14:paraId="69D22A4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EAD672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1D5BDA5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67D4809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5E560F2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26900D0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7F50B8C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TheLaptopsClinic.Classes</w:t>
      </w:r>
    </w:p>
    <w:p w14:paraId="56CDB86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D2943D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Variables</w:t>
      </w:r>
    </w:p>
    <w:p w14:paraId="231BFD2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CA77B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 the variables are set to null ("") when the program starts and when the program ends</w:t>
      </w:r>
    </w:p>
    <w:p w14:paraId="095E643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CurrentEmployeeUserID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Current User Logged in ID</w:t>
      </w:r>
    </w:p>
    <w:p w14:paraId="0537848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p>
    <w:p w14:paraId="3DE4BE4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UserID</w:t>
      </w:r>
    </w:p>
    <w:p w14:paraId="0B64BEA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F3C99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CurrentEmployeeUserID; } </w:t>
      </w:r>
      <w:r>
        <w:rPr>
          <w:rFonts w:ascii="Consolas" w:hAnsi="Consolas" w:cs="Consolas"/>
          <w:color w:val="008000"/>
          <w:sz w:val="19"/>
          <w:szCs w:val="19"/>
          <w:highlight w:val="white"/>
        </w:rPr>
        <w:t>//Returns the variable when is being called on (this is the same for all the other variables in the class)</w:t>
      </w:r>
    </w:p>
    <w:p w14:paraId="4D8A72E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CurrentEmployeeUserID =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//Sets the variable when it is being set to (this is the same for all the other variables in the class)</w:t>
      </w:r>
    </w:p>
    <w:p w14:paraId="53673D8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B0E2B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EmployeeUsername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EF6BC4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GetEmployeeUsername</w:t>
      </w:r>
    </w:p>
    <w:p w14:paraId="4AA0FCC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0E3F1A"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EmployeeUsername; } </w:t>
      </w:r>
      <w:r>
        <w:rPr>
          <w:rFonts w:ascii="Consolas" w:hAnsi="Consolas" w:cs="Consolas"/>
          <w:color w:val="008000"/>
          <w:sz w:val="19"/>
          <w:szCs w:val="19"/>
          <w:highlight w:val="white"/>
        </w:rPr>
        <w:t>//Returns the variable when is being called on (this is the same for all the other variables in the class)</w:t>
      </w:r>
    </w:p>
    <w:p w14:paraId="469795F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EmployeeUsername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//Sets the variable when it is being set to (this is the same for all the other variables in the class)</w:t>
      </w:r>
    </w:p>
    <w:p w14:paraId="4062316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120E0720"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EmployeeFullName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w:t>
      </w:r>
    </w:p>
    <w:p w14:paraId="3F340DC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GetEmployeeFullName</w:t>
      </w:r>
    </w:p>
    <w:p w14:paraId="4B0132C8"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05F1E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EmployeeFullName; }</w:t>
      </w:r>
    </w:p>
    <w:p w14:paraId="671F180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EmployeeFullName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2EEA3D0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33357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SmtpClient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//Client that is to be used to email</w:t>
      </w:r>
    </w:p>
    <w:p w14:paraId="2697EC5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GetSmtpClient</w:t>
      </w:r>
    </w:p>
    <w:p w14:paraId="2D5320E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22CA9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SmtpClient; }</w:t>
      </w:r>
    </w:p>
    <w:p w14:paraId="76C3AA7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SmtpClient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4B6EC73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DD166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Port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//Port to use to email</w:t>
      </w:r>
    </w:p>
    <w:p w14:paraId="03B0E7E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GetPort</w:t>
      </w:r>
    </w:p>
    <w:p w14:paraId="34BC456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C06A9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Port; }</w:t>
      </w:r>
    </w:p>
    <w:p w14:paraId="31C7318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Port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41C4B54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6A5FF2"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CompanyEmail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Laptop's Clinic's Email</w:t>
      </w:r>
    </w:p>
    <w:p w14:paraId="35EF9EE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GetEmail</w:t>
      </w:r>
    </w:p>
    <w:p w14:paraId="44AF010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C6EA25"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CompanyEmail; }</w:t>
      </w:r>
    </w:p>
    <w:p w14:paraId="5211524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CompanyEmail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7D8F2B09"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72FB0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CompanyEmailUsername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Laptop's Clinic's Email Username</w:t>
      </w:r>
    </w:p>
    <w:p w14:paraId="6E14C74E"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GetEmailUsername</w:t>
      </w:r>
    </w:p>
    <w:p w14:paraId="2E2EE91B"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B18EB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CompanyEmailUsername; }</w:t>
      </w:r>
    </w:p>
    <w:p w14:paraId="2EBC0CFF"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CompanyEmailUsername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7F4B4D4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E18BCC"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CompanyEmailPassword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Laptop's Clinic Email Password</w:t>
      </w:r>
    </w:p>
    <w:p w14:paraId="15BCB84D"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GetEmailPassword</w:t>
      </w:r>
    </w:p>
    <w:p w14:paraId="03F71561"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FBCE94"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CompanyEmailPassword; }</w:t>
      </w:r>
    </w:p>
    <w:p w14:paraId="2F30E14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CompanyEmailPassword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013F2EA6"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ED3F37" w14:textId="77777777" w:rsidR="007A4D17" w:rsidRDefault="007A4D17" w:rsidP="007A4D1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5A2E86" w14:textId="7B9F0190" w:rsidR="007A4D17" w:rsidRDefault="007A4D17" w:rsidP="007A4D17">
      <w:pPr>
        <w:pStyle w:val="Titlesz"/>
        <w:rPr>
          <w:rFonts w:ascii="Consolas" w:hAnsi="Consolas" w:cs="Consolas"/>
          <w:color w:val="000000"/>
          <w:sz w:val="19"/>
          <w:szCs w:val="19"/>
        </w:rPr>
      </w:pPr>
      <w:r>
        <w:rPr>
          <w:rFonts w:ascii="Consolas" w:hAnsi="Consolas" w:cs="Consolas"/>
          <w:color w:val="000000"/>
          <w:sz w:val="19"/>
          <w:szCs w:val="19"/>
          <w:highlight w:val="white"/>
        </w:rPr>
        <w:t>}</w:t>
      </w:r>
    </w:p>
    <w:p w14:paraId="1E0BDBF0" w14:textId="0B6E3854" w:rsidR="007A4D17" w:rsidRDefault="00C951D9" w:rsidP="00C951D9">
      <w:pPr>
        <w:pStyle w:val="Heading2"/>
      </w:pPr>
      <w:bookmarkStart w:id="59" w:name="_Toc449432722"/>
      <w:r>
        <w:t>Form Overview</w:t>
      </w:r>
      <w:bookmarkEnd w:id="59"/>
    </w:p>
    <w:p w14:paraId="6B49D0BB" w14:textId="02DB1CED" w:rsidR="00C951D9" w:rsidRDefault="00C951D9" w:rsidP="00C951D9">
      <w:pPr>
        <w:pStyle w:val="Titlesz"/>
      </w:pPr>
      <w:r>
        <w:t>Program loads into Login Form, however there is no database in the system, so UserControl CreateSystems will swipe into view.</w:t>
      </w:r>
    </w:p>
    <w:p w14:paraId="09D97C84" w14:textId="705BA8C4" w:rsidR="00C951D9" w:rsidRDefault="00C951D9" w:rsidP="00C951D9">
      <w:r>
        <w:t xml:space="preserve">However to create the animation and allow for UserControls to slide into the form we need to create </w:t>
      </w:r>
      <w:r w:rsidR="00893E5F">
        <w:t>UC</w:t>
      </w:r>
      <w:r>
        <w:t xml:space="preserve"> template that contains the sliding effect and other functions like adding the </w:t>
      </w:r>
      <w:r w:rsidR="00893E5F">
        <w:t>UC</w:t>
      </w:r>
      <w:r>
        <w:t xml:space="preserve"> on your form and etc.</w:t>
      </w:r>
    </w:p>
    <w:p w14:paraId="69E74792" w14:textId="5A7612D6" w:rsidR="004957C1" w:rsidRDefault="00957499" w:rsidP="004957C1">
      <w:pPr>
        <w:pStyle w:val="Heading3"/>
      </w:pPr>
      <w:bookmarkStart w:id="60" w:name="_Toc449432723"/>
      <w:r>
        <w:t>TemplateUC</w:t>
      </w:r>
      <w:bookmarkEnd w:id="60"/>
    </w:p>
    <w:p w14:paraId="562512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67352B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7DDDE0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43F067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78C5C6F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566FB6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16C37B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647553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03FF85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7CB9AA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MetroFramework.Controls;</w:t>
      </w:r>
    </w:p>
    <w:p w14:paraId="79D1B5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Transitions;</w:t>
      </w:r>
    </w:p>
    <w:p w14:paraId="7D2234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43AA443" w14:textId="7E4F15E3"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78BC564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C4808D6" w14:textId="2F34C540"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TemplateUC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MetroUserControl</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allow us to define properties and</w:t>
      </w:r>
    </w:p>
    <w:p w14:paraId="2287E8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//methods for the control. //MetroUserControl is used as it offers a slicker design instead of the orginal UserControl</w:t>
      </w:r>
    </w:p>
    <w:p w14:paraId="52F1A8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BE05F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ADE82E" w14:textId="48081C1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following codes are just the declaration of variables and event for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slider template. </w:t>
      </w:r>
    </w:p>
    <w:p w14:paraId="6FB0DD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//By default I only added two event which is the `Closed` and `Shown`,</w:t>
      </w:r>
    </w:p>
    <w:p w14:paraId="6F3C471E" w14:textId="46BCF11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This can be used to disable and enable the button the will trigger the display of the sliding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w:t>
      </w:r>
    </w:p>
    <w:p w14:paraId="768130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51C46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_owner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8BDDB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_loaded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69241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3E039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Events</w:t>
      </w:r>
    </w:p>
    <w:p w14:paraId="1C0EDB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 xml:space="preserve"> Closed;</w:t>
      </w:r>
    </w:p>
    <w:p w14:paraId="00FC49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event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 xml:space="preserve"> Shown;</w:t>
      </w:r>
    </w:p>
    <w:p w14:paraId="699539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CC65A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closed(</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07F9C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94DD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 xml:space="preserve"> handler = Closed;</w:t>
      </w:r>
    </w:p>
    <w:p w14:paraId="7C0FBB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2972C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(handler != </w:t>
      </w:r>
      <w:r>
        <w:rPr>
          <w:rFonts w:ascii="Consolas" w:hAnsi="Consolas" w:cs="Consolas"/>
          <w:color w:val="0000FF"/>
          <w:sz w:val="19"/>
          <w:szCs w:val="19"/>
          <w:highlight w:val="white"/>
        </w:rPr>
        <w:t>null</w:t>
      </w:r>
      <w:r>
        <w:rPr>
          <w:rFonts w:ascii="Consolas" w:hAnsi="Consolas" w:cs="Consolas"/>
          <w:color w:val="000000"/>
          <w:sz w:val="19"/>
          <w:szCs w:val="19"/>
          <w:highlight w:val="white"/>
        </w:rPr>
        <w:t>) handler(</w:t>
      </w:r>
      <w:r>
        <w:rPr>
          <w:rFonts w:ascii="Consolas" w:hAnsi="Consolas" w:cs="Consolas"/>
          <w:color w:val="0000FF"/>
          <w:sz w:val="19"/>
          <w:szCs w:val="19"/>
          <w:highlight w:val="white"/>
        </w:rPr>
        <w:t>this</w:t>
      </w:r>
      <w:r>
        <w:rPr>
          <w:rFonts w:ascii="Consolas" w:hAnsi="Consolas" w:cs="Consolas"/>
          <w:color w:val="000000"/>
          <w:sz w:val="19"/>
          <w:szCs w:val="19"/>
          <w:highlight w:val="white"/>
        </w:rPr>
        <w:t>, e);</w:t>
      </w:r>
    </w:p>
    <w:p w14:paraId="7C922E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08C0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D2EF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shown(</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03BDE5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CE8B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 xml:space="preserve"> handler = Shown;</w:t>
      </w:r>
    </w:p>
    <w:p w14:paraId="75BEEF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8EB97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(handler != </w:t>
      </w:r>
      <w:r>
        <w:rPr>
          <w:rFonts w:ascii="Consolas" w:hAnsi="Consolas" w:cs="Consolas"/>
          <w:color w:val="0000FF"/>
          <w:sz w:val="19"/>
          <w:szCs w:val="19"/>
          <w:highlight w:val="white"/>
        </w:rPr>
        <w:t>null</w:t>
      </w:r>
      <w:r>
        <w:rPr>
          <w:rFonts w:ascii="Consolas" w:hAnsi="Consolas" w:cs="Consolas"/>
          <w:color w:val="000000"/>
          <w:sz w:val="19"/>
          <w:szCs w:val="19"/>
          <w:highlight w:val="white"/>
        </w:rPr>
        <w:t>) handler(</w:t>
      </w:r>
      <w:r>
        <w:rPr>
          <w:rFonts w:ascii="Consolas" w:hAnsi="Consolas" w:cs="Consolas"/>
          <w:color w:val="0000FF"/>
          <w:sz w:val="19"/>
          <w:szCs w:val="19"/>
          <w:highlight w:val="white"/>
        </w:rPr>
        <w:t>this</w:t>
      </w:r>
      <w:r>
        <w:rPr>
          <w:rFonts w:ascii="Consolas" w:hAnsi="Consolas" w:cs="Consolas"/>
          <w:color w:val="000000"/>
          <w:sz w:val="19"/>
          <w:szCs w:val="19"/>
          <w:highlight w:val="white"/>
        </w:rPr>
        <w:t>, e);</w:t>
      </w:r>
    </w:p>
    <w:p w14:paraId="4124E3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3AF0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14:paraId="532DA7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96E8CC5" w14:textId="340993C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Next line of  code will be for the constructor of the sliding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w:t>
      </w:r>
    </w:p>
    <w:p w14:paraId="411B1C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//We needed two constructor one with parameter and the other one is without parameter </w:t>
      </w:r>
    </w:p>
    <w:p w14:paraId="481CCB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//so that we will not have any issue when we inherit this custom control</w:t>
      </w:r>
    </w:p>
    <w:p w14:paraId="13CABAC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36CF0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55A5B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TemplateUC()</w:t>
      </w:r>
    </w:p>
    <w:p w14:paraId="568221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3995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11277E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3740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9B369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TemplateUC(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w:t>
      </w:r>
    </w:p>
    <w:p w14:paraId="22E86F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4A1BA0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D73C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C2C92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4F9E7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_owner = owner;</w:t>
      </w:r>
    </w:p>
    <w:p w14:paraId="122BDD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owner.Controls.Add(</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37D0DD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.BringToFront();</w:t>
      </w:r>
    </w:p>
    <w:p w14:paraId="62CEE6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owner.Resize += owner_Resize;</w:t>
      </w:r>
    </w:p>
    <w:p w14:paraId="366B86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623C7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ResizeForm();</w:t>
      </w:r>
    </w:p>
    <w:p w14:paraId="35AD3D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28E0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5273E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owner_Resize(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4D905D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//Calls to resize the form.</w:t>
      </w:r>
    </w:p>
    <w:p w14:paraId="3650E7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ResizeForm();</w:t>
      </w:r>
    </w:p>
    <w:p w14:paraId="58CEA5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BC2E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0461EBD" w14:textId="56CCE45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//This will determine the size of you </w:t>
      </w:r>
      <w:r w:rsidR="00893E5F">
        <w:rPr>
          <w:rFonts w:ascii="Consolas" w:hAnsi="Consolas" w:cs="Consolas"/>
          <w:color w:val="008000"/>
          <w:sz w:val="19"/>
          <w:szCs w:val="19"/>
          <w:highlight w:val="white"/>
        </w:rPr>
        <w:t>UC</w:t>
      </w:r>
    </w:p>
    <w:p w14:paraId="4D1637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ResizeForm()</w:t>
      </w:r>
    </w:p>
    <w:p w14:paraId="6853EA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646B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.Width = _owner.Width;</w:t>
      </w:r>
    </w:p>
    <w:p w14:paraId="057A3F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.Height = _owner.Height - 77; </w:t>
      </w:r>
      <w:r>
        <w:rPr>
          <w:rFonts w:ascii="Consolas" w:hAnsi="Consolas" w:cs="Consolas"/>
          <w:color w:val="008000"/>
          <w:sz w:val="19"/>
          <w:szCs w:val="19"/>
          <w:highlight w:val="white"/>
        </w:rPr>
        <w:t>// -77 is to remove the header and footer</w:t>
      </w:r>
    </w:p>
    <w:p w14:paraId="3DE09B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.Location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(_loaded ? 0 : _owner.Width, 50); </w:t>
      </w:r>
      <w:r>
        <w:rPr>
          <w:rFonts w:ascii="Consolas" w:hAnsi="Consolas" w:cs="Consolas"/>
          <w:color w:val="008000"/>
          <w:sz w:val="19"/>
          <w:szCs w:val="19"/>
          <w:highlight w:val="white"/>
        </w:rPr>
        <w:t>// -50 is for top position. You can change it depending on your design</w:t>
      </w:r>
    </w:p>
    <w:p w14:paraId="6CC7F7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6252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FBAB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//This part of the code is the sliding effect. </w:t>
      </w:r>
    </w:p>
    <w:p w14:paraId="4DF836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 called the function as swipe that can accept a boolean parameter, </w:t>
      </w:r>
    </w:p>
    <w:p w14:paraId="465902F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//true for slide in and false for slide our. </w:t>
      </w:r>
    </w:p>
    <w:p w14:paraId="5FD4C0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show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FEFECE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6168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E0575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//using Transitions allows use to create an animation of object moving. </w:t>
      </w:r>
    </w:p>
    <w:p w14:paraId="127C3C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//Transition consists of many transition animation but we will only use EaseinEaseOut which changes</w:t>
      </w:r>
    </w:p>
    <w:p w14:paraId="433196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x and y coordinate of a specific amount of time to make it seem like it moving.</w:t>
      </w:r>
    </w:p>
    <w:p w14:paraId="607A3A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_transition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Transitions.</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TransitionType_EaseInEaseOut</w:t>
      </w:r>
      <w:r>
        <w:rPr>
          <w:rFonts w:ascii="Consolas" w:hAnsi="Consolas" w:cs="Consolas"/>
          <w:color w:val="000000"/>
          <w:sz w:val="19"/>
          <w:szCs w:val="19"/>
          <w:highlight w:val="white"/>
        </w:rPr>
        <w:t xml:space="preserve">(500)); </w:t>
      </w:r>
      <w:r>
        <w:rPr>
          <w:rFonts w:ascii="Consolas" w:hAnsi="Consolas" w:cs="Consolas"/>
          <w:color w:val="008000"/>
          <w:sz w:val="19"/>
          <w:szCs w:val="19"/>
          <w:highlight w:val="white"/>
        </w:rPr>
        <w:t xml:space="preserve">//EaseInEaseOut(500), the 500 is to represent that it should take to perform the transition. </w:t>
      </w:r>
    </w:p>
    <w:p w14:paraId="4C1CA1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//500 is 0.5 seconds it wil take to perform the transition</w:t>
      </w:r>
    </w:p>
    <w:p w14:paraId="0161F9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_transition.add(</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"Left"</w:t>
      </w:r>
      <w:r>
        <w:rPr>
          <w:rFonts w:ascii="Consolas" w:hAnsi="Consolas" w:cs="Consolas"/>
          <w:color w:val="000000"/>
          <w:sz w:val="19"/>
          <w:szCs w:val="19"/>
          <w:highlight w:val="white"/>
        </w:rPr>
        <w:t xml:space="preserve">, show ? 0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.Width); </w:t>
      </w:r>
      <w:r>
        <w:rPr>
          <w:rFonts w:ascii="Consolas" w:hAnsi="Consolas" w:cs="Consolas"/>
          <w:color w:val="008000"/>
          <w:sz w:val="19"/>
          <w:szCs w:val="19"/>
          <w:highlight w:val="white"/>
        </w:rPr>
        <w:t xml:space="preserve">//Transition allows Left or Top only, which is the direct of the movement. However negative left = moving right </w:t>
      </w:r>
    </w:p>
    <w:p w14:paraId="26AB8047" w14:textId="55613FF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//_transition.add(takes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s name, direction, position it will move into) left = x coordinate, top = y coordinates</w:t>
      </w:r>
    </w:p>
    <w:p w14:paraId="1C64F2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_transition.run(); </w:t>
      </w:r>
      <w:r>
        <w:rPr>
          <w:rFonts w:ascii="Consolas" w:hAnsi="Consolas" w:cs="Consolas"/>
          <w:color w:val="008000"/>
          <w:sz w:val="19"/>
          <w:szCs w:val="19"/>
          <w:highlight w:val="white"/>
        </w:rPr>
        <w:t>// Runs the animation which is does by changing the coordinates over time to make it seems its a animation.</w:t>
      </w:r>
    </w:p>
    <w:p w14:paraId="67C7FF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EA260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.Left != (show ? 0 : </w:t>
      </w:r>
      <w:r>
        <w:rPr>
          <w:rFonts w:ascii="Consolas" w:hAnsi="Consolas" w:cs="Consolas"/>
          <w:color w:val="0000FF"/>
          <w:sz w:val="19"/>
          <w:szCs w:val="19"/>
          <w:highlight w:val="white"/>
        </w:rPr>
        <w:t>this</w:t>
      </w:r>
      <w:r>
        <w:rPr>
          <w:rFonts w:ascii="Consolas" w:hAnsi="Consolas" w:cs="Consolas"/>
          <w:color w:val="000000"/>
          <w:sz w:val="19"/>
          <w:szCs w:val="19"/>
          <w:highlight w:val="white"/>
        </w:rPr>
        <w:t>.Width))</w:t>
      </w:r>
    </w:p>
    <w:p w14:paraId="366A70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7BE7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.DoEvents();</w:t>
      </w:r>
    </w:p>
    <w:p w14:paraId="286E0A4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8DE0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(!show)</w:t>
      </w:r>
    </w:p>
    <w:p w14:paraId="7DF5CE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F157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14:paraId="1AAB14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_owner.Resize -= owner_Resize;</w:t>
      </w:r>
    </w:p>
    <w:p w14:paraId="304105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_owner.Controls.Remove(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496D64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.Dispose();</w:t>
      </w:r>
    </w:p>
    <w:p w14:paraId="04BC1D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C2FE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6B6BF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CAD8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_loaded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FE209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ResizeForm();</w:t>
      </w:r>
    </w:p>
    <w:p w14:paraId="2D8195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shown(</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14:paraId="5F50692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DEAC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7943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6246A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E0B2A41" w14:textId="1A0A965C"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Template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D60BF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A075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DCACE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6BB4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7006C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lnlClose_Click(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65807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2ECF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14:paraId="60CD18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35B0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660570" w14:textId="21B56FB8" w:rsidR="00C951D9" w:rsidRDefault="004957C1" w:rsidP="004957C1">
      <w:pPr>
        <w:rPr>
          <w:rFonts w:ascii="Consolas" w:hAnsi="Consolas" w:cs="Consolas"/>
          <w:color w:val="000000"/>
          <w:sz w:val="19"/>
          <w:szCs w:val="19"/>
        </w:rPr>
      </w:pPr>
      <w:r>
        <w:rPr>
          <w:rFonts w:ascii="Consolas" w:hAnsi="Consolas" w:cs="Consolas"/>
          <w:color w:val="000000"/>
          <w:sz w:val="19"/>
          <w:szCs w:val="19"/>
          <w:highlight w:val="white"/>
        </w:rPr>
        <w:t>}</w:t>
      </w:r>
    </w:p>
    <w:p w14:paraId="57C97716" w14:textId="77777777" w:rsidR="004957C1" w:rsidRDefault="004957C1" w:rsidP="004957C1">
      <w:pPr>
        <w:rPr>
          <w:rFonts w:ascii="Consolas" w:hAnsi="Consolas" w:cs="Consolas"/>
          <w:color w:val="000000"/>
          <w:sz w:val="19"/>
          <w:szCs w:val="19"/>
        </w:rPr>
      </w:pPr>
    </w:p>
    <w:p w14:paraId="037BE563" w14:textId="775474D8" w:rsidR="004957C1" w:rsidRPr="007459B7" w:rsidRDefault="004957C1" w:rsidP="004957C1">
      <w:pPr>
        <w:pStyle w:val="Titlesz"/>
      </w:pPr>
      <w:r>
        <w:t xml:space="preserve">The temple for sliding </w:t>
      </w:r>
      <w:r w:rsidR="00893E5F">
        <w:t>UC</w:t>
      </w:r>
      <w:r>
        <w:t xml:space="preserve"> has been set, now for all the other </w:t>
      </w:r>
      <w:r w:rsidR="00893E5F">
        <w:t>UC</w:t>
      </w:r>
      <w:r>
        <w:t xml:space="preserve">s to be able to animate and resize e.g. it will require inheriting the template to it as a </w:t>
      </w:r>
      <w:r w:rsidR="00893E5F">
        <w:t>UC</w:t>
      </w:r>
      <w:r>
        <w:t>.</w:t>
      </w:r>
    </w:p>
    <w:p w14:paraId="431BABD4" w14:textId="77777777" w:rsidR="004957C1" w:rsidRDefault="004957C1" w:rsidP="004957C1">
      <w:pPr>
        <w:pStyle w:val="Titlesz"/>
      </w:pPr>
    </w:p>
    <w:p w14:paraId="179BCBF2" w14:textId="30C1A1BA" w:rsidR="004957C1" w:rsidRDefault="004957C1" w:rsidP="004957C1">
      <w:pPr>
        <w:pStyle w:val="Titlesz"/>
        <w:rPr>
          <w:sz w:val="28"/>
        </w:rPr>
      </w:pPr>
      <w:r w:rsidRPr="007459B7">
        <w:rPr>
          <w:sz w:val="28"/>
        </w:rPr>
        <w:t>CreateSystem swipes into view if there</w:t>
      </w:r>
      <w:r>
        <w:rPr>
          <w:sz w:val="28"/>
        </w:rPr>
        <w:t xml:space="preserve"> is no database in the system so the first </w:t>
      </w:r>
      <w:r w:rsidR="00893E5F">
        <w:rPr>
          <w:sz w:val="28"/>
        </w:rPr>
        <w:t>UC</w:t>
      </w:r>
      <w:r>
        <w:rPr>
          <w:sz w:val="28"/>
        </w:rPr>
        <w:t xml:space="preserve"> that will swipe and the first interface the user will see the in the CreateSystem </w:t>
      </w:r>
      <w:r w:rsidR="00893E5F">
        <w:rPr>
          <w:sz w:val="28"/>
        </w:rPr>
        <w:t>UC</w:t>
      </w:r>
      <w:r>
        <w:rPr>
          <w:sz w:val="28"/>
        </w:rPr>
        <w:t>.</w:t>
      </w:r>
    </w:p>
    <w:p w14:paraId="4EEBB3EB" w14:textId="5DC6BCE3" w:rsidR="004957C1" w:rsidRDefault="004957C1" w:rsidP="004957C1">
      <w:pPr>
        <w:pStyle w:val="Heading3"/>
        <w:rPr>
          <w:noProof/>
          <w:lang w:eastAsia="en-GB"/>
        </w:rPr>
      </w:pPr>
      <w:bookmarkStart w:id="61" w:name="_Toc449432724"/>
      <w:r w:rsidRPr="007459B7">
        <w:t xml:space="preserve">CreateSystem </w:t>
      </w:r>
      <w:r w:rsidR="00893E5F">
        <w:t>UC</w:t>
      </w:r>
      <w:r>
        <w:t>:</w:t>
      </w:r>
      <w:bookmarkEnd w:id="61"/>
      <w:r w:rsidRPr="00786BB6">
        <w:rPr>
          <w:noProof/>
          <w:lang w:eastAsia="en-GB"/>
        </w:rPr>
        <w:t xml:space="preserve"> </w:t>
      </w:r>
    </w:p>
    <w:p w14:paraId="2DEFFDAF" w14:textId="77777777" w:rsidR="004957C1" w:rsidRDefault="004957C1" w:rsidP="004957C1">
      <w:pPr>
        <w:pStyle w:val="Titlesz"/>
        <w:rPr>
          <w:noProof/>
          <w:sz w:val="36"/>
          <w:lang w:eastAsia="en-GB"/>
        </w:rPr>
      </w:pPr>
    </w:p>
    <w:p w14:paraId="6AE3E0EA"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529664" behindDoc="0" locked="0" layoutInCell="1" allowOverlap="1" wp14:anchorId="3EF5B0B5" wp14:editId="7288E0AC">
                <wp:simplePos x="0" y="0"/>
                <wp:positionH relativeFrom="column">
                  <wp:posOffset>5103385</wp:posOffset>
                </wp:positionH>
                <wp:positionV relativeFrom="paragraph">
                  <wp:posOffset>118745</wp:posOffset>
                </wp:positionV>
                <wp:extent cx="985961" cy="349857"/>
                <wp:effectExtent l="0" t="0" r="24130" b="12700"/>
                <wp:wrapNone/>
                <wp:docPr id="1547" name="Rounded Rectangle 1547"/>
                <wp:cNvGraphicFramePr/>
                <a:graphic xmlns:a="http://schemas.openxmlformats.org/drawingml/2006/main">
                  <a:graphicData uri="http://schemas.microsoft.com/office/word/2010/wordprocessingShape">
                    <wps:wsp>
                      <wps:cNvSpPr/>
                      <wps:spPr>
                        <a:xfrm>
                          <a:off x="0" y="0"/>
                          <a:ext cx="985961"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34B0BE3" w14:textId="77777777" w:rsidR="00E71811" w:rsidRDefault="00E71811" w:rsidP="004957C1">
                            <w:pPr>
                              <w:jc w:val="center"/>
                            </w:pPr>
                            <w:r w:rsidRPr="00786BB6">
                              <w:t>lnkSettings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F5B0B5" id="Rounded Rectangle 1547" o:spid="_x0000_s1947" style="position:absolute;margin-left:401.85pt;margin-top:9.35pt;width:77.65pt;height:27.5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" filled="f" strokecolor="black [3200]" strokeweight="1pt">
                <v:stroke joinstyle="miter"/>
                <v:textbox>
                  <w:txbxContent>
                    <w:p w14:paraId="234B0BE3" w14:textId="77777777" w:rsidR="00E71811" w:rsidRDefault="00E71811" w:rsidP="004957C1">
                      <w:pPr>
                        <w:jc w:val="center"/>
                      </w:pPr>
                      <w:r w:rsidRPr="00786BB6">
                        <w:t>lnkSettings</w:t>
                      </w:r>
                    </w:p>
                  </w:txbxContent>
                </v:textbox>
              </v:roundrect>
            </w:pict>
          </mc:Fallback>
        </mc:AlternateContent>
      </w:r>
    </w:p>
    <w:p w14:paraId="43384FA4"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540928" behindDoc="0" locked="0" layoutInCell="1" allowOverlap="1" wp14:anchorId="08202D49" wp14:editId="5575F44D">
                <wp:simplePos x="0" y="0"/>
                <wp:positionH relativeFrom="column">
                  <wp:posOffset>2042988</wp:posOffset>
                </wp:positionH>
                <wp:positionV relativeFrom="paragraph">
                  <wp:posOffset>208639</wp:posOffset>
                </wp:positionV>
                <wp:extent cx="1892410" cy="309880"/>
                <wp:effectExtent l="0" t="0" r="12700" b="13970"/>
                <wp:wrapNone/>
                <wp:docPr id="1548" name="Rounded Rectangle 1548"/>
                <wp:cNvGraphicFramePr/>
                <a:graphic xmlns:a="http://schemas.openxmlformats.org/drawingml/2006/main">
                  <a:graphicData uri="http://schemas.microsoft.com/office/word/2010/wordprocessingShape">
                    <wps:wsp>
                      <wps:cNvSpPr/>
                      <wps:spPr>
                        <a:xfrm>
                          <a:off x="0" y="0"/>
                          <a:ext cx="1892410"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0BC3AEA" w14:textId="77777777" w:rsidR="00E71811" w:rsidRDefault="00E71811" w:rsidP="004957C1">
                            <w:pPr>
                              <w:jc w:val="center"/>
                            </w:pPr>
                            <w:r w:rsidRPr="00B57DAC">
                              <w:t>txtConfirmAdminPassword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2D49" id="Rounded Rectangle 1548" o:spid="_x0000_s1948" style="position:absolute;margin-left:160.85pt;margin-top:16.45pt;width:149pt;height:24.4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" filled="f" strokecolor="black [3200]" strokeweight="1pt">
                <v:stroke joinstyle="miter"/>
                <v:textbox>
                  <w:txbxContent>
                    <w:p w14:paraId="40BC3AEA" w14:textId="77777777" w:rsidR="00E71811" w:rsidRDefault="00E71811" w:rsidP="004957C1">
                      <w:pPr>
                        <w:jc w:val="center"/>
                      </w:pPr>
                      <w:r w:rsidRPr="00B57DAC">
                        <w:t>txtConfirmAdminPassword</w:t>
                      </w:r>
                    </w:p>
                  </w:txbxContent>
                </v:textbox>
              </v:roundrect>
            </w:pict>
          </mc:Fallback>
        </mc:AlternateContent>
      </w:r>
      <w:r>
        <w:rPr>
          <w:noProof/>
          <w:sz w:val="36"/>
          <w:lang w:eastAsia="en-GB"/>
        </w:rPr>
        <mc:AlternateContent>
          <mc:Choice Requires="wps">
            <w:drawing>
              <wp:anchor distT="0" distB="0" distL="114300" distR="114300" simplePos="0" relativeHeight="252541952" behindDoc="0" locked="0" layoutInCell="1" allowOverlap="1" wp14:anchorId="292A2350" wp14:editId="509978C5">
                <wp:simplePos x="0" y="0"/>
                <wp:positionH relativeFrom="column">
                  <wp:posOffset>3959749</wp:posOffset>
                </wp:positionH>
                <wp:positionV relativeFrom="paragraph">
                  <wp:posOffset>118635</wp:posOffset>
                </wp:positionV>
                <wp:extent cx="985961" cy="349857"/>
                <wp:effectExtent l="0" t="0" r="24130" b="12700"/>
                <wp:wrapNone/>
                <wp:docPr id="1549" name="Rounded Rectangle 1549"/>
                <wp:cNvGraphicFramePr/>
                <a:graphic xmlns:a="http://schemas.openxmlformats.org/drawingml/2006/main">
                  <a:graphicData uri="http://schemas.microsoft.com/office/word/2010/wordprocessingShape">
                    <wps:wsp>
                      <wps:cNvSpPr/>
                      <wps:spPr>
                        <a:xfrm>
                          <a:off x="0" y="0"/>
                          <a:ext cx="985961"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A14F52F" w14:textId="77777777" w:rsidR="00E71811" w:rsidRDefault="00E71811" w:rsidP="004957C1">
                            <w:pPr>
                              <w:jc w:val="center"/>
                            </w:pPr>
                            <w:r w:rsidRPr="00B57DAC">
                              <w:t>lnlClose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2A2350" id="Rounded Rectangle 1549" o:spid="_x0000_s1949" style="position:absolute;margin-left:311.8pt;margin-top:9.35pt;width:77.65pt;height:27.5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" filled="f" strokecolor="black [3200]" strokeweight="1pt">
                <v:stroke joinstyle="miter"/>
                <v:textbox>
                  <w:txbxContent>
                    <w:p w14:paraId="2A14F52F" w14:textId="77777777" w:rsidR="00E71811" w:rsidRDefault="00E71811" w:rsidP="004957C1">
                      <w:pPr>
                        <w:jc w:val="center"/>
                      </w:pPr>
                      <w:r w:rsidRPr="00B57DAC">
                        <w:t>lnlClose</w:t>
                      </w:r>
                    </w:p>
                  </w:txbxContent>
                </v:textbox>
              </v:roundrect>
            </w:pict>
          </mc:Fallback>
        </mc:AlternateContent>
      </w:r>
      <w:r>
        <w:rPr>
          <w:noProof/>
          <w:sz w:val="36"/>
          <w:lang w:eastAsia="en-GB"/>
        </w:rPr>
        <mc:AlternateContent>
          <mc:Choice Requires="wps">
            <w:drawing>
              <wp:anchor distT="0" distB="0" distL="114300" distR="114300" simplePos="0" relativeHeight="252544000" behindDoc="0" locked="0" layoutInCell="1" allowOverlap="1" wp14:anchorId="2ABB0D10" wp14:editId="64F0DD13">
                <wp:simplePos x="0" y="0"/>
                <wp:positionH relativeFrom="column">
                  <wp:posOffset>4651513</wp:posOffset>
                </wp:positionH>
                <wp:positionV relativeFrom="paragraph">
                  <wp:posOffset>190666</wp:posOffset>
                </wp:positionV>
                <wp:extent cx="453224" cy="286854"/>
                <wp:effectExtent l="0" t="0" r="99695" b="56515"/>
                <wp:wrapNone/>
                <wp:docPr id="1550" name="Straight Arrow Connector 1550"/>
                <wp:cNvGraphicFramePr/>
                <a:graphic xmlns:a="http://schemas.openxmlformats.org/drawingml/2006/main">
                  <a:graphicData uri="http://schemas.microsoft.com/office/word/2010/wordprocessingShape">
                    <wps:wsp>
                      <wps:cNvCnPr/>
                      <wps:spPr>
                        <a:xfrm>
                          <a:off x="0" y="0"/>
                          <a:ext cx="453224" cy="286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7A877" id="Straight Arrow Connector 1550" o:spid="_x0000_s1026" type="#_x0000_t32" style="position:absolute;margin-left:366.25pt;margin-top:15pt;width:35.7pt;height:22.6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2976" behindDoc="0" locked="0" layoutInCell="1" allowOverlap="1" wp14:anchorId="075E1FEF" wp14:editId="40FBDB3B">
                <wp:simplePos x="0" y="0"/>
                <wp:positionH relativeFrom="column">
                  <wp:posOffset>5557962</wp:posOffset>
                </wp:positionH>
                <wp:positionV relativeFrom="paragraph">
                  <wp:posOffset>103201</wp:posOffset>
                </wp:positionV>
                <wp:extent cx="7951" cy="255049"/>
                <wp:effectExtent l="76200" t="0" r="68580" b="50165"/>
                <wp:wrapNone/>
                <wp:docPr id="1551" name="Straight Arrow Connector 1551"/>
                <wp:cNvGraphicFramePr/>
                <a:graphic xmlns:a="http://schemas.openxmlformats.org/drawingml/2006/main">
                  <a:graphicData uri="http://schemas.microsoft.com/office/word/2010/wordprocessingShape">
                    <wps:wsp>
                      <wps:cNvCnPr/>
                      <wps:spPr>
                        <a:xfrm flipH="1">
                          <a:off x="0" y="0"/>
                          <a:ext cx="7951" cy="255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941D60" id="Straight Arrow Connector 1551" o:spid="_x0000_s1026" type="#_x0000_t32" style="position:absolute;margin-left:437.65pt;margin-top:8.15pt;width:.65pt;height:20.1pt;flip:x;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" strokecolor="black [3200]" strokeweight=".5pt">
                <v:stroke endarrow="block" joinstyle="miter"/>
              </v:shape>
            </w:pict>
          </mc:Fallback>
        </mc:AlternateContent>
      </w:r>
    </w:p>
    <w:p w14:paraId="6254304D"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559360" behindDoc="0" locked="0" layoutInCell="1" allowOverlap="1" wp14:anchorId="1916443F" wp14:editId="0644E840">
                <wp:simplePos x="0" y="0"/>
                <wp:positionH relativeFrom="column">
                  <wp:posOffset>2830664</wp:posOffset>
                </wp:positionH>
                <wp:positionV relativeFrom="paragraph">
                  <wp:posOffset>237655</wp:posOffset>
                </wp:positionV>
                <wp:extent cx="278296" cy="1662043"/>
                <wp:effectExtent l="38100" t="0" r="26670" b="52705"/>
                <wp:wrapNone/>
                <wp:docPr id="1552" name="Straight Arrow Connector 1552"/>
                <wp:cNvGraphicFramePr/>
                <a:graphic xmlns:a="http://schemas.openxmlformats.org/drawingml/2006/main">
                  <a:graphicData uri="http://schemas.microsoft.com/office/word/2010/wordprocessingShape">
                    <wps:wsp>
                      <wps:cNvCnPr/>
                      <wps:spPr>
                        <a:xfrm flipH="1">
                          <a:off x="0" y="0"/>
                          <a:ext cx="278296" cy="16620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BACF4" id="Straight Arrow Connector 1552" o:spid="_x0000_s1026" type="#_x0000_t32" style="position:absolute;margin-left:222.9pt;margin-top:18.7pt;width:21.9pt;height:130.85pt;flip:x;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8336" behindDoc="0" locked="0" layoutInCell="1" allowOverlap="1" wp14:anchorId="1C8E9E0B" wp14:editId="2651C7B7">
                <wp:simplePos x="0" y="0"/>
                <wp:positionH relativeFrom="column">
                  <wp:posOffset>4373217</wp:posOffset>
                </wp:positionH>
                <wp:positionV relativeFrom="paragraph">
                  <wp:posOffset>1414670</wp:posOffset>
                </wp:positionV>
                <wp:extent cx="1033670" cy="302149"/>
                <wp:effectExtent l="38100" t="0" r="14605" b="79375"/>
                <wp:wrapNone/>
                <wp:docPr id="1553" name="Straight Arrow Connector 1553"/>
                <wp:cNvGraphicFramePr/>
                <a:graphic xmlns:a="http://schemas.openxmlformats.org/drawingml/2006/main">
                  <a:graphicData uri="http://schemas.microsoft.com/office/word/2010/wordprocessingShape">
                    <wps:wsp>
                      <wps:cNvCnPr/>
                      <wps:spPr>
                        <a:xfrm flipH="1">
                          <a:off x="0" y="0"/>
                          <a:ext cx="1033670" cy="302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C6E74" id="Straight Arrow Connector 1553" o:spid="_x0000_s1026" type="#_x0000_t32" style="position:absolute;margin-left:344.35pt;margin-top:111.4pt;width:81.4pt;height:23.8pt;flip:x;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7312" behindDoc="0" locked="0" layoutInCell="1" allowOverlap="1" wp14:anchorId="2A678868" wp14:editId="60E8B7D9">
                <wp:simplePos x="0" y="0"/>
                <wp:positionH relativeFrom="column">
                  <wp:posOffset>4643562</wp:posOffset>
                </wp:positionH>
                <wp:positionV relativeFrom="paragraph">
                  <wp:posOffset>1732722</wp:posOffset>
                </wp:positionV>
                <wp:extent cx="731520" cy="596348"/>
                <wp:effectExtent l="38100" t="0" r="30480" b="51435"/>
                <wp:wrapNone/>
                <wp:docPr id="1554" name="Straight Arrow Connector 1554"/>
                <wp:cNvGraphicFramePr/>
                <a:graphic xmlns:a="http://schemas.openxmlformats.org/drawingml/2006/main">
                  <a:graphicData uri="http://schemas.microsoft.com/office/word/2010/wordprocessingShape">
                    <wps:wsp>
                      <wps:cNvCnPr/>
                      <wps:spPr>
                        <a:xfrm flipH="1">
                          <a:off x="0" y="0"/>
                          <a:ext cx="731520" cy="596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19F716" id="Straight Arrow Connector 1554" o:spid="_x0000_s1026" type="#_x0000_t32" style="position:absolute;margin-left:365.65pt;margin-top:136.45pt;width:57.6pt;height:46.95pt;flip:x;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6288" behindDoc="0" locked="0" layoutInCell="1" allowOverlap="1" wp14:anchorId="5AE1F744" wp14:editId="29D7DA13">
                <wp:simplePos x="0" y="0"/>
                <wp:positionH relativeFrom="column">
                  <wp:posOffset>4222143</wp:posOffset>
                </wp:positionH>
                <wp:positionV relativeFrom="paragraph">
                  <wp:posOffset>2130287</wp:posOffset>
                </wp:positionV>
                <wp:extent cx="1081377" cy="166977"/>
                <wp:effectExtent l="38100" t="0" r="24130" b="81280"/>
                <wp:wrapNone/>
                <wp:docPr id="1555" name="Straight Arrow Connector 1555"/>
                <wp:cNvGraphicFramePr/>
                <a:graphic xmlns:a="http://schemas.openxmlformats.org/drawingml/2006/main">
                  <a:graphicData uri="http://schemas.microsoft.com/office/word/2010/wordprocessingShape">
                    <wps:wsp>
                      <wps:cNvCnPr/>
                      <wps:spPr>
                        <a:xfrm flipH="1">
                          <a:off x="0" y="0"/>
                          <a:ext cx="1081377"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520B3" id="Straight Arrow Connector 1555" o:spid="_x0000_s1026" type="#_x0000_t32" style="position:absolute;margin-left:332.45pt;margin-top:167.75pt;width:85.15pt;height:13.15pt;flip:x;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5264" behindDoc="0" locked="0" layoutInCell="1" allowOverlap="1" wp14:anchorId="58D5D3BB" wp14:editId="1E289C0E">
                <wp:simplePos x="0" y="0"/>
                <wp:positionH relativeFrom="column">
                  <wp:posOffset>3680957</wp:posOffset>
                </wp:positionH>
                <wp:positionV relativeFrom="paragraph">
                  <wp:posOffset>2122336</wp:posOffset>
                </wp:positionV>
                <wp:extent cx="986459" cy="437321"/>
                <wp:effectExtent l="38100" t="38100" r="23495" b="20320"/>
                <wp:wrapNone/>
                <wp:docPr id="1556" name="Straight Arrow Connector 1556"/>
                <wp:cNvGraphicFramePr/>
                <a:graphic xmlns:a="http://schemas.openxmlformats.org/drawingml/2006/main">
                  <a:graphicData uri="http://schemas.microsoft.com/office/word/2010/wordprocessingShape">
                    <wps:wsp>
                      <wps:cNvCnPr/>
                      <wps:spPr>
                        <a:xfrm flipH="1" flipV="1">
                          <a:off x="0" y="0"/>
                          <a:ext cx="986459" cy="437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167AD" id="Straight Arrow Connector 1556" o:spid="_x0000_s1026" type="#_x0000_t32" style="position:absolute;margin-left:289.85pt;margin-top:167.1pt;width:77.65pt;height:34.45pt;flip:x y;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4240" behindDoc="0" locked="0" layoutInCell="1" allowOverlap="1" wp14:anchorId="16F786E0" wp14:editId="30FE0549">
                <wp:simplePos x="0" y="0"/>
                <wp:positionH relativeFrom="column">
                  <wp:posOffset>3506525</wp:posOffset>
                </wp:positionH>
                <wp:positionV relativeFrom="paragraph">
                  <wp:posOffset>1716819</wp:posOffset>
                </wp:positionV>
                <wp:extent cx="1256141" cy="1367183"/>
                <wp:effectExtent l="38100" t="38100" r="20320" b="23495"/>
                <wp:wrapNone/>
                <wp:docPr id="1557" name="Straight Arrow Connector 1557"/>
                <wp:cNvGraphicFramePr/>
                <a:graphic xmlns:a="http://schemas.openxmlformats.org/drawingml/2006/main">
                  <a:graphicData uri="http://schemas.microsoft.com/office/word/2010/wordprocessingShape">
                    <wps:wsp>
                      <wps:cNvCnPr/>
                      <wps:spPr>
                        <a:xfrm flipH="1" flipV="1">
                          <a:off x="0" y="0"/>
                          <a:ext cx="1256141" cy="13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AE7D8" id="Straight Arrow Connector 1557" o:spid="_x0000_s1026" type="#_x0000_t32" style="position:absolute;margin-left:276.1pt;margin-top:135.2pt;width:98.9pt;height:107.65pt;flip:x y;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3216" behindDoc="0" locked="0" layoutInCell="1" allowOverlap="1" wp14:anchorId="1C1D870E" wp14:editId="33D2ED24">
                <wp:simplePos x="0" y="0"/>
                <wp:positionH relativeFrom="column">
                  <wp:posOffset>3729162</wp:posOffset>
                </wp:positionH>
                <wp:positionV relativeFrom="paragraph">
                  <wp:posOffset>2488096</wp:posOffset>
                </wp:positionV>
                <wp:extent cx="803081" cy="779227"/>
                <wp:effectExtent l="38100" t="38100" r="16510" b="20955"/>
                <wp:wrapNone/>
                <wp:docPr id="1558" name="Straight Arrow Connector 1558"/>
                <wp:cNvGraphicFramePr/>
                <a:graphic xmlns:a="http://schemas.openxmlformats.org/drawingml/2006/main">
                  <a:graphicData uri="http://schemas.microsoft.com/office/word/2010/wordprocessingShape">
                    <wps:wsp>
                      <wps:cNvCnPr/>
                      <wps:spPr>
                        <a:xfrm flipH="1" flipV="1">
                          <a:off x="0" y="0"/>
                          <a:ext cx="803081" cy="779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6EBCC" id="Straight Arrow Connector 1558" o:spid="_x0000_s1026" type="#_x0000_t32" style="position:absolute;margin-left:293.65pt;margin-top:195.9pt;width:63.25pt;height:61.35pt;flip:x y;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2192" behindDoc="0" locked="0" layoutInCell="1" allowOverlap="1" wp14:anchorId="3DE05BBD" wp14:editId="632C3D72">
                <wp:simplePos x="0" y="0"/>
                <wp:positionH relativeFrom="column">
                  <wp:posOffset>2790908</wp:posOffset>
                </wp:positionH>
                <wp:positionV relativeFrom="paragraph">
                  <wp:posOffset>2496047</wp:posOffset>
                </wp:positionV>
                <wp:extent cx="477078" cy="771276"/>
                <wp:effectExtent l="38100" t="38100" r="18415" b="29210"/>
                <wp:wrapNone/>
                <wp:docPr id="1559" name="Straight Arrow Connector 1559"/>
                <wp:cNvGraphicFramePr/>
                <a:graphic xmlns:a="http://schemas.openxmlformats.org/drawingml/2006/main">
                  <a:graphicData uri="http://schemas.microsoft.com/office/word/2010/wordprocessingShape">
                    <wps:wsp>
                      <wps:cNvCnPr/>
                      <wps:spPr>
                        <a:xfrm flipH="1" flipV="1">
                          <a:off x="0" y="0"/>
                          <a:ext cx="477078" cy="77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51C42" id="Straight Arrow Connector 1559" o:spid="_x0000_s1026" type="#_x0000_t32" style="position:absolute;margin-left:219.75pt;margin-top:196.55pt;width:37.55pt;height:60.75pt;flip:x y;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1168" behindDoc="0" locked="0" layoutInCell="1" allowOverlap="1" wp14:anchorId="333E2BCF" wp14:editId="73238587">
                <wp:simplePos x="0" y="0"/>
                <wp:positionH relativeFrom="column">
                  <wp:posOffset>1614115</wp:posOffset>
                </wp:positionH>
                <wp:positionV relativeFrom="paragraph">
                  <wp:posOffset>2511535</wp:posOffset>
                </wp:positionV>
                <wp:extent cx="55659" cy="668324"/>
                <wp:effectExtent l="19050" t="38100" r="59055" b="17780"/>
                <wp:wrapNone/>
                <wp:docPr id="1560" name="Straight Arrow Connector 1560"/>
                <wp:cNvGraphicFramePr/>
                <a:graphic xmlns:a="http://schemas.openxmlformats.org/drawingml/2006/main">
                  <a:graphicData uri="http://schemas.microsoft.com/office/word/2010/wordprocessingShape">
                    <wps:wsp>
                      <wps:cNvCnPr/>
                      <wps:spPr>
                        <a:xfrm flipV="1">
                          <a:off x="0" y="0"/>
                          <a:ext cx="55659" cy="668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E426C" id="Straight Arrow Connector 1560" o:spid="_x0000_s1026" type="#_x0000_t32" style="position:absolute;margin-left:127.1pt;margin-top:197.75pt;width:4.4pt;height:52.6pt;flip:y;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50144" behindDoc="0" locked="0" layoutInCell="1" allowOverlap="1" wp14:anchorId="34C68A60" wp14:editId="3FB741F1">
                <wp:simplePos x="0" y="0"/>
                <wp:positionH relativeFrom="column">
                  <wp:posOffset>1009816</wp:posOffset>
                </wp:positionH>
                <wp:positionV relativeFrom="paragraph">
                  <wp:posOffset>2496047</wp:posOffset>
                </wp:positionV>
                <wp:extent cx="39756" cy="580445"/>
                <wp:effectExtent l="38100" t="38100" r="55880" b="10160"/>
                <wp:wrapNone/>
                <wp:docPr id="1561" name="Straight Arrow Connector 1561"/>
                <wp:cNvGraphicFramePr/>
                <a:graphic xmlns:a="http://schemas.openxmlformats.org/drawingml/2006/main">
                  <a:graphicData uri="http://schemas.microsoft.com/office/word/2010/wordprocessingShape">
                    <wps:wsp>
                      <wps:cNvCnPr/>
                      <wps:spPr>
                        <a:xfrm flipV="1">
                          <a:off x="0" y="0"/>
                          <a:ext cx="39756" cy="58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2D504" id="Straight Arrow Connector 1561" o:spid="_x0000_s1026" type="#_x0000_t32" style="position:absolute;margin-left:79.5pt;margin-top:196.55pt;width:3.15pt;height:45.7pt;flip:y;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9120" behindDoc="0" locked="0" layoutInCell="1" allowOverlap="1" wp14:anchorId="746995D0" wp14:editId="11A52F8C">
                <wp:simplePos x="0" y="0"/>
                <wp:positionH relativeFrom="column">
                  <wp:posOffset>731464</wp:posOffset>
                </wp:positionH>
                <wp:positionV relativeFrom="paragraph">
                  <wp:posOffset>2281362</wp:posOffset>
                </wp:positionV>
                <wp:extent cx="389669" cy="508690"/>
                <wp:effectExtent l="0" t="38100" r="48895" b="24765"/>
                <wp:wrapNone/>
                <wp:docPr id="1562" name="Straight Arrow Connector 1562"/>
                <wp:cNvGraphicFramePr/>
                <a:graphic xmlns:a="http://schemas.openxmlformats.org/drawingml/2006/main">
                  <a:graphicData uri="http://schemas.microsoft.com/office/word/2010/wordprocessingShape">
                    <wps:wsp>
                      <wps:cNvCnPr/>
                      <wps:spPr>
                        <a:xfrm flipV="1">
                          <a:off x="0" y="0"/>
                          <a:ext cx="389669" cy="508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17562" id="Straight Arrow Connector 1562" o:spid="_x0000_s1026" type="#_x0000_t32" style="position:absolute;margin-left:57.6pt;margin-top:179.65pt;width:30.7pt;height:40.05pt;flip:y;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8096" behindDoc="0" locked="0" layoutInCell="1" allowOverlap="1" wp14:anchorId="091DBF64" wp14:editId="55441547">
                <wp:simplePos x="0" y="0"/>
                <wp:positionH relativeFrom="column">
                  <wp:posOffset>182880</wp:posOffset>
                </wp:positionH>
                <wp:positionV relativeFrom="paragraph">
                  <wp:posOffset>1963310</wp:posOffset>
                </wp:positionV>
                <wp:extent cx="341906" cy="310100"/>
                <wp:effectExtent l="0" t="38100" r="58420" b="33020"/>
                <wp:wrapNone/>
                <wp:docPr id="1563" name="Straight Arrow Connector 1563"/>
                <wp:cNvGraphicFramePr/>
                <a:graphic xmlns:a="http://schemas.openxmlformats.org/drawingml/2006/main">
                  <a:graphicData uri="http://schemas.microsoft.com/office/word/2010/wordprocessingShape">
                    <wps:wsp>
                      <wps:cNvCnPr/>
                      <wps:spPr>
                        <a:xfrm flipV="1">
                          <a:off x="0" y="0"/>
                          <a:ext cx="341906" cy="31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6C5D6" id="Straight Arrow Connector 1563" o:spid="_x0000_s1026" type="#_x0000_t32" style="position:absolute;margin-left:14.4pt;margin-top:154.6pt;width:26.9pt;height:24.4pt;flip:y;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7072" behindDoc="0" locked="0" layoutInCell="1" allowOverlap="1" wp14:anchorId="2FF1163E" wp14:editId="4EEF0D02">
                <wp:simplePos x="0" y="0"/>
                <wp:positionH relativeFrom="column">
                  <wp:posOffset>7951</wp:posOffset>
                </wp:positionH>
                <wp:positionV relativeFrom="paragraph">
                  <wp:posOffset>1453819</wp:posOffset>
                </wp:positionV>
                <wp:extent cx="437322" cy="223244"/>
                <wp:effectExtent l="0" t="0" r="77470" b="62865"/>
                <wp:wrapNone/>
                <wp:docPr id="1564" name="Straight Arrow Connector 1564"/>
                <wp:cNvGraphicFramePr/>
                <a:graphic xmlns:a="http://schemas.openxmlformats.org/drawingml/2006/main">
                  <a:graphicData uri="http://schemas.microsoft.com/office/word/2010/wordprocessingShape">
                    <wps:wsp>
                      <wps:cNvCnPr/>
                      <wps:spPr>
                        <a:xfrm>
                          <a:off x="0" y="0"/>
                          <a:ext cx="437322" cy="223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EF6DE" id="Straight Arrow Connector 1564" o:spid="_x0000_s1026" type="#_x0000_t32" style="position:absolute;margin-left:.65pt;margin-top:114.45pt;width:34.45pt;height:17.6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6048" behindDoc="0" locked="0" layoutInCell="1" allowOverlap="1" wp14:anchorId="43D2E051" wp14:editId="0BF44E0F">
                <wp:simplePos x="0" y="0"/>
                <wp:positionH relativeFrom="column">
                  <wp:posOffset>214685</wp:posOffset>
                </wp:positionH>
                <wp:positionV relativeFrom="paragraph">
                  <wp:posOffset>873981</wp:posOffset>
                </wp:positionV>
                <wp:extent cx="246491" cy="500932"/>
                <wp:effectExtent l="0" t="0" r="58420" b="52070"/>
                <wp:wrapNone/>
                <wp:docPr id="1565" name="Straight Arrow Connector 1565"/>
                <wp:cNvGraphicFramePr/>
                <a:graphic xmlns:a="http://schemas.openxmlformats.org/drawingml/2006/main">
                  <a:graphicData uri="http://schemas.microsoft.com/office/word/2010/wordprocessingShape">
                    <wps:wsp>
                      <wps:cNvCnPr/>
                      <wps:spPr>
                        <a:xfrm>
                          <a:off x="0" y="0"/>
                          <a:ext cx="246491" cy="500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64D16" id="Straight Arrow Connector 1565" o:spid="_x0000_s1026" type="#_x0000_t32" style="position:absolute;margin-left:16.9pt;margin-top:68.8pt;width:19.4pt;height:39.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45024" behindDoc="0" locked="0" layoutInCell="1" allowOverlap="1" wp14:anchorId="366345A1" wp14:editId="19730376">
                <wp:simplePos x="0" y="0"/>
                <wp:positionH relativeFrom="column">
                  <wp:posOffset>1073425</wp:posOffset>
                </wp:positionH>
                <wp:positionV relativeFrom="paragraph">
                  <wp:posOffset>285584</wp:posOffset>
                </wp:positionV>
                <wp:extent cx="1152939" cy="1081378"/>
                <wp:effectExtent l="0" t="0" r="66675" b="62230"/>
                <wp:wrapNone/>
                <wp:docPr id="1566" name="Straight Arrow Connector 1566"/>
                <wp:cNvGraphicFramePr/>
                <a:graphic xmlns:a="http://schemas.openxmlformats.org/drawingml/2006/main">
                  <a:graphicData uri="http://schemas.microsoft.com/office/word/2010/wordprocessingShape">
                    <wps:wsp>
                      <wps:cNvCnPr/>
                      <wps:spPr>
                        <a:xfrm>
                          <a:off x="0" y="0"/>
                          <a:ext cx="1152939" cy="1081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2E084" id="Straight Arrow Connector 1566" o:spid="_x0000_s1026" type="#_x0000_t32" style="position:absolute;margin-left:84.5pt;margin-top:22.5pt;width:90.8pt;height:85.1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25568" behindDoc="0" locked="0" layoutInCell="1" allowOverlap="1" wp14:anchorId="6C5894C4" wp14:editId="1D50074F">
                <wp:simplePos x="0" y="0"/>
                <wp:positionH relativeFrom="margin">
                  <wp:align>right</wp:align>
                </wp:positionH>
                <wp:positionV relativeFrom="paragraph">
                  <wp:posOffset>2487489</wp:posOffset>
                </wp:positionV>
                <wp:extent cx="1081378" cy="349250"/>
                <wp:effectExtent l="0" t="0" r="24130" b="12700"/>
                <wp:wrapNone/>
                <wp:docPr id="1567" name="Rounded Rectangle 1567"/>
                <wp:cNvGraphicFramePr/>
                <a:graphic xmlns:a="http://schemas.openxmlformats.org/drawingml/2006/main">
                  <a:graphicData uri="http://schemas.microsoft.com/office/word/2010/wordprocessingShape">
                    <wps:wsp>
                      <wps:cNvSpPr/>
                      <wps:spPr>
                        <a:xfrm>
                          <a:off x="0" y="0"/>
                          <a:ext cx="1081378" cy="34925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326F8B9" w14:textId="77777777" w:rsidR="00E71811" w:rsidRDefault="00E71811" w:rsidP="004957C1">
                            <w:pPr>
                              <w:jc w:val="center"/>
                            </w:pPr>
                            <w:r w:rsidRPr="00B57DAC">
                              <w:t>txtAdminKey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894C4" id="Rounded Rectangle 1567" o:spid="_x0000_s1950" style="position:absolute;margin-left:33.95pt;margin-top:195.85pt;width:85.15pt;height:27.5pt;z-index:25252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" filled="f" strokecolor="black [3200]" strokeweight="1pt">
                <v:stroke joinstyle="miter"/>
                <v:textbox>
                  <w:txbxContent>
                    <w:p w14:paraId="3326F8B9" w14:textId="77777777" w:rsidR="00E71811" w:rsidRDefault="00E71811" w:rsidP="004957C1">
                      <w:pPr>
                        <w:jc w:val="center"/>
                      </w:pPr>
                      <w:r w:rsidRPr="00B57DAC">
                        <w:t>txtAdminKey</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539904" behindDoc="0" locked="0" layoutInCell="1" allowOverlap="1" wp14:anchorId="22352EF4" wp14:editId="6D570487">
                <wp:simplePos x="0" y="0"/>
                <wp:positionH relativeFrom="column">
                  <wp:posOffset>4755515</wp:posOffset>
                </wp:positionH>
                <wp:positionV relativeFrom="paragraph">
                  <wp:posOffset>2854684</wp:posOffset>
                </wp:positionV>
                <wp:extent cx="1566407" cy="310101"/>
                <wp:effectExtent l="0" t="0" r="15240" b="13970"/>
                <wp:wrapNone/>
                <wp:docPr id="477" name="Rounded Rectangle 477"/>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6545CC3" w14:textId="77777777" w:rsidR="00E71811" w:rsidRDefault="00E71811" w:rsidP="004957C1">
                            <w:pPr>
                              <w:jc w:val="center"/>
                            </w:pPr>
                            <w:r w:rsidRPr="00B57DAC">
                              <w:t>txtAdminPassword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52EF4" id="Rounded Rectangle 477" o:spid="_x0000_s1951" style="position:absolute;margin-left:374.45pt;margin-top:224.8pt;width:123.35pt;height:24.4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" filled="f" strokecolor="black [3200]" strokeweight="1pt">
                <v:stroke joinstyle="miter"/>
                <v:textbox>
                  <w:txbxContent>
                    <w:p w14:paraId="76545CC3" w14:textId="77777777" w:rsidR="00E71811" w:rsidRDefault="00E71811" w:rsidP="004957C1">
                      <w:pPr>
                        <w:jc w:val="center"/>
                      </w:pPr>
                      <w:r w:rsidRPr="00B57DAC">
                        <w:t>txtAdminPassword</w:t>
                      </w:r>
                    </w:p>
                  </w:txbxContent>
                </v:textbox>
              </v:roundrect>
            </w:pict>
          </mc:Fallback>
        </mc:AlternateContent>
      </w:r>
      <w:r>
        <w:rPr>
          <w:noProof/>
          <w:sz w:val="36"/>
          <w:lang w:eastAsia="en-GB"/>
        </w:rPr>
        <mc:AlternateContent>
          <mc:Choice Requires="wps">
            <w:drawing>
              <wp:anchor distT="0" distB="0" distL="114300" distR="114300" simplePos="0" relativeHeight="252528640" behindDoc="0" locked="0" layoutInCell="1" allowOverlap="1" wp14:anchorId="3E55B098" wp14:editId="7864934D">
                <wp:simplePos x="0" y="0"/>
                <wp:positionH relativeFrom="column">
                  <wp:posOffset>4263169</wp:posOffset>
                </wp:positionH>
                <wp:positionV relativeFrom="paragraph">
                  <wp:posOffset>3279748</wp:posOffset>
                </wp:positionV>
                <wp:extent cx="1263650" cy="349250"/>
                <wp:effectExtent l="0" t="0" r="12700" b="12700"/>
                <wp:wrapNone/>
                <wp:docPr id="1006" name="Rounded Rectangle 1006"/>
                <wp:cNvGraphicFramePr/>
                <a:graphic xmlns:a="http://schemas.openxmlformats.org/drawingml/2006/main">
                  <a:graphicData uri="http://schemas.microsoft.com/office/word/2010/wordprocessingShape">
                    <wps:wsp>
                      <wps:cNvSpPr/>
                      <wps:spPr>
                        <a:xfrm>
                          <a:off x="0" y="0"/>
                          <a:ext cx="1263650" cy="34925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FB34363" w14:textId="77777777" w:rsidR="00E71811" w:rsidRDefault="00E71811" w:rsidP="004957C1">
                            <w:pPr>
                              <w:jc w:val="center"/>
                            </w:pPr>
                            <w:r w:rsidRPr="00786BB6">
                              <w:t>btnGetStarted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5B098" id="Rounded Rectangle 1006" o:spid="_x0000_s1952" style="position:absolute;margin-left:335.7pt;margin-top:258.25pt;width:99.5pt;height:27.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" filled="f" strokecolor="black [3200]" strokeweight="1pt">
                <v:stroke joinstyle="miter"/>
                <v:textbox>
                  <w:txbxContent>
                    <w:p w14:paraId="0FB34363" w14:textId="77777777" w:rsidR="00E71811" w:rsidRDefault="00E71811" w:rsidP="004957C1">
                      <w:pPr>
                        <w:jc w:val="center"/>
                      </w:pPr>
                      <w:r w:rsidRPr="00786BB6">
                        <w:t>btnGetStarted</w:t>
                      </w:r>
                    </w:p>
                  </w:txbxContent>
                </v:textbox>
              </v:roundrect>
            </w:pict>
          </mc:Fallback>
        </mc:AlternateContent>
      </w:r>
      <w:r>
        <w:rPr>
          <w:noProof/>
          <w:sz w:val="36"/>
          <w:lang w:eastAsia="en-GB"/>
        </w:rPr>
        <mc:AlternateContent>
          <mc:Choice Requires="wps">
            <w:drawing>
              <wp:anchor distT="0" distB="0" distL="114300" distR="114300" simplePos="0" relativeHeight="252527616" behindDoc="0" locked="0" layoutInCell="1" allowOverlap="1" wp14:anchorId="4573FA3E" wp14:editId="0D53ED60">
                <wp:simplePos x="0" y="0"/>
                <wp:positionH relativeFrom="column">
                  <wp:posOffset>5310781</wp:posOffset>
                </wp:positionH>
                <wp:positionV relativeFrom="paragraph">
                  <wp:posOffset>2018417</wp:posOffset>
                </wp:positionV>
                <wp:extent cx="1121134" cy="349250"/>
                <wp:effectExtent l="0" t="0" r="22225" b="12700"/>
                <wp:wrapNone/>
                <wp:docPr id="1371" name="Rounded Rectangle 1371"/>
                <wp:cNvGraphicFramePr/>
                <a:graphic xmlns:a="http://schemas.openxmlformats.org/drawingml/2006/main">
                  <a:graphicData uri="http://schemas.microsoft.com/office/word/2010/wordprocessingShape">
                    <wps:wsp>
                      <wps:cNvSpPr/>
                      <wps:spPr>
                        <a:xfrm>
                          <a:off x="0" y="0"/>
                          <a:ext cx="1121134" cy="34925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562ECF0" w14:textId="77777777" w:rsidR="00E71811" w:rsidRDefault="00E71811" w:rsidP="004957C1">
                            <w:pPr>
                              <w:jc w:val="center"/>
                            </w:pPr>
                            <w:r w:rsidRPr="00B57DAC">
                              <w:t>btnClearImage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3FA3E" id="Rounded Rectangle 1371" o:spid="_x0000_s1953" style="position:absolute;margin-left:418.15pt;margin-top:158.95pt;width:88.3pt;height:27.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" filled="f" strokecolor="black [3200]" strokeweight="1pt">
                <v:stroke joinstyle="miter"/>
                <v:textbox>
                  <w:txbxContent>
                    <w:p w14:paraId="3562ECF0" w14:textId="77777777" w:rsidR="00E71811" w:rsidRDefault="00E71811" w:rsidP="004957C1">
                      <w:pPr>
                        <w:jc w:val="center"/>
                      </w:pPr>
                      <w:r w:rsidRPr="00B57DAC">
                        <w:t>btnClearImage</w:t>
                      </w:r>
                    </w:p>
                  </w:txbxContent>
                </v:textbox>
              </v:roundrect>
            </w:pict>
          </mc:Fallback>
        </mc:AlternateContent>
      </w:r>
      <w:r>
        <w:rPr>
          <w:noProof/>
          <w:sz w:val="36"/>
          <w:lang w:eastAsia="en-GB"/>
        </w:rPr>
        <mc:AlternateContent>
          <mc:Choice Requires="wps">
            <w:drawing>
              <wp:anchor distT="0" distB="0" distL="114300" distR="114300" simplePos="0" relativeHeight="252531712" behindDoc="0" locked="0" layoutInCell="1" allowOverlap="1" wp14:anchorId="67C62EF9" wp14:editId="39050204">
                <wp:simplePos x="0" y="0"/>
                <wp:positionH relativeFrom="page">
                  <wp:align>right</wp:align>
                </wp:positionH>
                <wp:positionV relativeFrom="paragraph">
                  <wp:posOffset>1644871</wp:posOffset>
                </wp:positionV>
                <wp:extent cx="1279801" cy="349250"/>
                <wp:effectExtent l="0" t="0" r="15875" b="12700"/>
                <wp:wrapNone/>
                <wp:docPr id="1374" name="Rounded Rectangle 1374"/>
                <wp:cNvGraphicFramePr/>
                <a:graphic xmlns:a="http://schemas.openxmlformats.org/drawingml/2006/main">
                  <a:graphicData uri="http://schemas.microsoft.com/office/word/2010/wordprocessingShape">
                    <wps:wsp>
                      <wps:cNvSpPr/>
                      <wps:spPr>
                        <a:xfrm>
                          <a:off x="0" y="0"/>
                          <a:ext cx="1279801" cy="34925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F27B4B4" w14:textId="77777777" w:rsidR="00E71811" w:rsidRDefault="00E71811" w:rsidP="004957C1">
                            <w:pPr>
                              <w:jc w:val="center"/>
                            </w:pPr>
                            <w:r w:rsidRPr="00B57DAC">
                              <w:t>btnModifyImage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62EF9" id="Rounded Rectangle 1374" o:spid="_x0000_s1954" style="position:absolute;margin-left:49.55pt;margin-top:129.5pt;width:100.75pt;height:27.5pt;z-index:2525317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yewIAADw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" filled="f" strokecolor="black [3200]" strokeweight="1pt">
                <v:stroke joinstyle="miter"/>
                <v:textbox>
                  <w:txbxContent>
                    <w:p w14:paraId="3F27B4B4" w14:textId="77777777" w:rsidR="00E71811" w:rsidRDefault="00E71811" w:rsidP="004957C1">
                      <w:pPr>
                        <w:jc w:val="center"/>
                      </w:pPr>
                      <w:r w:rsidRPr="00B57DAC">
                        <w:t>btnModifyImage</w:t>
                      </w:r>
                    </w:p>
                  </w:txbxContent>
                </v:textbox>
                <w10:wrap anchorx="page"/>
              </v:roundrect>
            </w:pict>
          </mc:Fallback>
        </mc:AlternateContent>
      </w:r>
      <w:r>
        <w:rPr>
          <w:noProof/>
          <w:sz w:val="36"/>
          <w:lang w:eastAsia="en-GB"/>
        </w:rPr>
        <mc:AlternateContent>
          <mc:Choice Requires="wps">
            <w:drawing>
              <wp:anchor distT="0" distB="0" distL="114300" distR="114300" simplePos="0" relativeHeight="252532736" behindDoc="0" locked="0" layoutInCell="1" allowOverlap="1" wp14:anchorId="102B1B16" wp14:editId="60BAE758">
                <wp:simplePos x="0" y="0"/>
                <wp:positionH relativeFrom="page">
                  <wp:align>right</wp:align>
                </wp:positionH>
                <wp:positionV relativeFrom="paragraph">
                  <wp:posOffset>1105563</wp:posOffset>
                </wp:positionV>
                <wp:extent cx="1279801" cy="349250"/>
                <wp:effectExtent l="0" t="0" r="15875" b="12700"/>
                <wp:wrapNone/>
                <wp:docPr id="1375" name="Rounded Rectangle 1375"/>
                <wp:cNvGraphicFramePr/>
                <a:graphic xmlns:a="http://schemas.openxmlformats.org/drawingml/2006/main">
                  <a:graphicData uri="http://schemas.microsoft.com/office/word/2010/wordprocessingShape">
                    <wps:wsp>
                      <wps:cNvSpPr/>
                      <wps:spPr>
                        <a:xfrm>
                          <a:off x="0" y="0"/>
                          <a:ext cx="1279801" cy="34925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0F30682" w14:textId="77777777" w:rsidR="00E71811" w:rsidRDefault="00E71811" w:rsidP="004957C1">
                            <w:pPr>
                              <w:jc w:val="center"/>
                            </w:pPr>
                            <w:r w:rsidRPr="00B57DAC">
                              <w:t>pbProfilePicture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B1B16" id="Rounded Rectangle 1375" o:spid="_x0000_s1955" style="position:absolute;margin-left:49.55pt;margin-top:87.05pt;width:100.75pt;height:27.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" filled="f" strokecolor="black [3200]" strokeweight="1pt">
                <v:stroke joinstyle="miter"/>
                <v:textbox>
                  <w:txbxContent>
                    <w:p w14:paraId="10F30682" w14:textId="77777777" w:rsidR="00E71811" w:rsidRDefault="00E71811" w:rsidP="004957C1">
                      <w:pPr>
                        <w:jc w:val="center"/>
                      </w:pPr>
                      <w:r w:rsidRPr="00B57DAC">
                        <w:t>pbProfilePicture</w:t>
                      </w:r>
                    </w:p>
                  </w:txbxContent>
                </v:textbox>
                <w10:wrap anchorx="page"/>
              </v:roundrect>
            </w:pict>
          </mc:Fallback>
        </mc:AlternateContent>
      </w:r>
      <w:r>
        <w:rPr>
          <w:noProof/>
          <w:sz w:val="36"/>
          <w:lang w:eastAsia="en-GB"/>
        </w:rPr>
        <mc:AlternateContent>
          <mc:Choice Requires="wps">
            <w:drawing>
              <wp:anchor distT="0" distB="0" distL="114300" distR="114300" simplePos="0" relativeHeight="252536832" behindDoc="0" locked="0" layoutInCell="1" allowOverlap="1" wp14:anchorId="7D49F853" wp14:editId="19C894CC">
                <wp:simplePos x="0" y="0"/>
                <wp:positionH relativeFrom="page">
                  <wp:align>left</wp:align>
                </wp:positionH>
                <wp:positionV relativeFrom="paragraph">
                  <wp:posOffset>1112520</wp:posOffset>
                </wp:positionV>
                <wp:extent cx="1113183" cy="349857"/>
                <wp:effectExtent l="0" t="0" r="10795" b="12700"/>
                <wp:wrapNone/>
                <wp:docPr id="1568" name="Rounded Rectangle 1568"/>
                <wp:cNvGraphicFramePr/>
                <a:graphic xmlns:a="http://schemas.openxmlformats.org/drawingml/2006/main">
                  <a:graphicData uri="http://schemas.microsoft.com/office/word/2010/wordprocessingShape">
                    <wps:wsp>
                      <wps:cNvSpPr/>
                      <wps:spPr>
                        <a:xfrm>
                          <a:off x="0" y="0"/>
                          <a:ext cx="1113183"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42611D0" w14:textId="77777777" w:rsidR="00E71811" w:rsidRDefault="00E71811" w:rsidP="004957C1">
                            <w:pPr>
                              <w:jc w:val="center"/>
                            </w:pPr>
                            <w:r w:rsidRPr="00B57DAC">
                              <w:t>txtAdminEmail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9F853" id="Rounded Rectangle 1568" o:spid="_x0000_s1956" style="position:absolute;margin-left:0;margin-top:87.6pt;width:87.65pt;height:27.55pt;z-index:2525368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" filled="f" strokecolor="black [3200]" strokeweight="1pt">
                <v:stroke joinstyle="miter"/>
                <v:textbox>
                  <w:txbxContent>
                    <w:p w14:paraId="742611D0" w14:textId="77777777" w:rsidR="00E71811" w:rsidRDefault="00E71811" w:rsidP="004957C1">
                      <w:pPr>
                        <w:jc w:val="center"/>
                      </w:pPr>
                      <w:r w:rsidRPr="00B57DAC">
                        <w:t>txtAdminEmail</w:t>
                      </w:r>
                    </w:p>
                  </w:txbxContent>
                </v:textbox>
                <w10:wrap anchorx="page"/>
              </v:roundrect>
            </w:pict>
          </mc:Fallback>
        </mc:AlternateContent>
      </w:r>
      <w:r>
        <w:rPr>
          <w:noProof/>
          <w:sz w:val="36"/>
          <w:lang w:eastAsia="en-GB"/>
        </w:rPr>
        <mc:AlternateContent>
          <mc:Choice Requires="wps">
            <w:drawing>
              <wp:anchor distT="0" distB="0" distL="114300" distR="114300" simplePos="0" relativeHeight="252535808" behindDoc="0" locked="0" layoutInCell="1" allowOverlap="1" wp14:anchorId="3F010756" wp14:editId="2583550C">
                <wp:simplePos x="0" y="0"/>
                <wp:positionH relativeFrom="page">
                  <wp:align>left</wp:align>
                </wp:positionH>
                <wp:positionV relativeFrom="paragraph">
                  <wp:posOffset>1907540</wp:posOffset>
                </wp:positionV>
                <wp:extent cx="1105231" cy="604300"/>
                <wp:effectExtent l="0" t="0" r="19050" b="24765"/>
                <wp:wrapNone/>
                <wp:docPr id="1569" name="Rounded Rectangle 1569"/>
                <wp:cNvGraphicFramePr/>
                <a:graphic xmlns:a="http://schemas.openxmlformats.org/drawingml/2006/main">
                  <a:graphicData uri="http://schemas.microsoft.com/office/word/2010/wordprocessingShape">
                    <wps:wsp>
                      <wps:cNvSpPr/>
                      <wps:spPr>
                        <a:xfrm>
                          <a:off x="0" y="0"/>
                          <a:ext cx="1105231" cy="60430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452E597" w14:textId="77777777" w:rsidR="00E71811" w:rsidRDefault="00E71811" w:rsidP="004957C1">
                            <w:pPr>
                              <w:jc w:val="center"/>
                            </w:pPr>
                            <w:r w:rsidRPr="00B57DAC">
                              <w:t>txtAdminPhoneNumber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10756" id="Rounded Rectangle 1569" o:spid="_x0000_s1957" style="position:absolute;margin-left:0;margin-top:150.2pt;width:87.05pt;height:47.6pt;z-index:2525358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" filled="f" strokecolor="black [3200]" strokeweight="1pt">
                <v:stroke joinstyle="miter"/>
                <v:textbox>
                  <w:txbxContent>
                    <w:p w14:paraId="0452E597" w14:textId="77777777" w:rsidR="00E71811" w:rsidRDefault="00E71811" w:rsidP="004957C1">
                      <w:pPr>
                        <w:jc w:val="center"/>
                      </w:pPr>
                      <w:r w:rsidRPr="00B57DAC">
                        <w:t>txtAdminPhoneNumber</w:t>
                      </w:r>
                    </w:p>
                  </w:txbxContent>
                </v:textbox>
                <w10:wrap anchorx="page"/>
              </v:roundrect>
            </w:pict>
          </mc:Fallback>
        </mc:AlternateContent>
      </w:r>
      <w:r>
        <w:rPr>
          <w:noProof/>
          <w:sz w:val="36"/>
          <w:lang w:eastAsia="en-GB"/>
        </w:rPr>
        <mc:AlternateContent>
          <mc:Choice Requires="wps">
            <w:drawing>
              <wp:anchor distT="0" distB="0" distL="114300" distR="114300" simplePos="0" relativeHeight="252534784" behindDoc="0" locked="0" layoutInCell="1" allowOverlap="1" wp14:anchorId="3A6268EE" wp14:editId="6C603572">
                <wp:simplePos x="0" y="0"/>
                <wp:positionH relativeFrom="page">
                  <wp:posOffset>63610</wp:posOffset>
                </wp:positionH>
                <wp:positionV relativeFrom="paragraph">
                  <wp:posOffset>2679314</wp:posOffset>
                </wp:positionV>
                <wp:extent cx="1566407" cy="310101"/>
                <wp:effectExtent l="0" t="0" r="15240" b="13970"/>
                <wp:wrapNone/>
                <wp:docPr id="1570" name="Rounded Rectangle 1570"/>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ABB8677" w14:textId="77777777" w:rsidR="00E71811" w:rsidRDefault="00E71811" w:rsidP="004957C1">
                            <w:pPr>
                              <w:jc w:val="center"/>
                            </w:pPr>
                            <w:r w:rsidRPr="00B57DAC">
                              <w:t>txtAdminAddress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268EE" id="Rounded Rectangle 1570" o:spid="_x0000_s1958" style="position:absolute;margin-left:5pt;margin-top:210.95pt;width:123.35pt;height:24.4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" filled="f" strokecolor="black [3200]" strokeweight="1pt">
                <v:stroke joinstyle="miter"/>
                <v:textbox>
                  <w:txbxContent>
                    <w:p w14:paraId="2ABB8677" w14:textId="77777777" w:rsidR="00E71811" w:rsidRDefault="00E71811" w:rsidP="004957C1">
                      <w:pPr>
                        <w:jc w:val="center"/>
                      </w:pPr>
                      <w:r w:rsidRPr="00B57DAC">
                        <w:t>txtAdminAddress</w:t>
                      </w:r>
                    </w:p>
                  </w:txbxContent>
                </v:textbox>
                <w10:wrap anchorx="page"/>
              </v:roundrect>
            </w:pict>
          </mc:Fallback>
        </mc:AlternateContent>
      </w:r>
      <w:r>
        <w:rPr>
          <w:noProof/>
          <w:sz w:val="36"/>
          <w:lang w:eastAsia="en-GB"/>
        </w:rPr>
        <mc:AlternateContent>
          <mc:Choice Requires="wps">
            <w:drawing>
              <wp:anchor distT="0" distB="0" distL="114300" distR="114300" simplePos="0" relativeHeight="252533760" behindDoc="0" locked="0" layoutInCell="1" allowOverlap="1" wp14:anchorId="41EF3F17" wp14:editId="125425C2">
                <wp:simplePos x="0" y="0"/>
                <wp:positionH relativeFrom="column">
                  <wp:posOffset>1343769</wp:posOffset>
                </wp:positionH>
                <wp:positionV relativeFrom="paragraph">
                  <wp:posOffset>3140103</wp:posOffset>
                </wp:positionV>
                <wp:extent cx="1383527" cy="309880"/>
                <wp:effectExtent l="0" t="0" r="26670" b="13970"/>
                <wp:wrapNone/>
                <wp:docPr id="1571" name="Rounded Rectangle 1571"/>
                <wp:cNvGraphicFramePr/>
                <a:graphic xmlns:a="http://schemas.openxmlformats.org/drawingml/2006/main">
                  <a:graphicData uri="http://schemas.microsoft.com/office/word/2010/wordprocessingShape">
                    <wps:wsp>
                      <wps:cNvSpPr/>
                      <wps:spPr>
                        <a:xfrm>
                          <a:off x="0" y="0"/>
                          <a:ext cx="1383527"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7740598" w14:textId="77777777" w:rsidR="00E71811" w:rsidRDefault="00E71811" w:rsidP="004957C1">
                            <w:pPr>
                              <w:jc w:val="center"/>
                            </w:pPr>
                            <w:r w:rsidRPr="00B57DAC">
                              <w:t>txtAdminPostcode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F3F17" id="Rounded Rectangle 1571" o:spid="_x0000_s1959" style="position:absolute;margin-left:105.8pt;margin-top:247.25pt;width:108.95pt;height:24.4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" filled="f" strokecolor="black [3200]" strokeweight="1pt">
                <v:stroke joinstyle="miter"/>
                <v:textbox>
                  <w:txbxContent>
                    <w:p w14:paraId="77740598" w14:textId="77777777" w:rsidR="00E71811" w:rsidRDefault="00E71811" w:rsidP="004957C1">
                      <w:pPr>
                        <w:jc w:val="center"/>
                      </w:pPr>
                      <w:r w:rsidRPr="00B57DAC">
                        <w:t>txtAdminPostcode</w:t>
                      </w:r>
                    </w:p>
                  </w:txbxContent>
                </v:textbox>
              </v:roundrect>
            </w:pict>
          </mc:Fallback>
        </mc:AlternateContent>
      </w:r>
      <w:r>
        <w:rPr>
          <w:noProof/>
          <w:sz w:val="36"/>
          <w:lang w:eastAsia="en-GB"/>
        </w:rPr>
        <mc:AlternateContent>
          <mc:Choice Requires="wps">
            <w:drawing>
              <wp:anchor distT="0" distB="0" distL="114300" distR="114300" simplePos="0" relativeHeight="252530688" behindDoc="0" locked="0" layoutInCell="1" allowOverlap="1" wp14:anchorId="41393322" wp14:editId="4A6B66E8">
                <wp:simplePos x="0" y="0"/>
                <wp:positionH relativeFrom="column">
                  <wp:posOffset>2878289</wp:posOffset>
                </wp:positionH>
                <wp:positionV relativeFrom="paragraph">
                  <wp:posOffset>3267020</wp:posOffset>
                </wp:positionV>
                <wp:extent cx="1121134" cy="349857"/>
                <wp:effectExtent l="0" t="0" r="22225" b="12700"/>
                <wp:wrapNone/>
                <wp:docPr id="1572" name="Rounded Rectangle 1572"/>
                <wp:cNvGraphicFramePr/>
                <a:graphic xmlns:a="http://schemas.openxmlformats.org/drawingml/2006/main">
                  <a:graphicData uri="http://schemas.microsoft.com/office/word/2010/wordprocessingShape">
                    <wps:wsp>
                      <wps:cNvSpPr/>
                      <wps:spPr>
                        <a:xfrm>
                          <a:off x="0" y="0"/>
                          <a:ext cx="1121134"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272445C" w14:textId="77777777" w:rsidR="00E71811" w:rsidRDefault="00E71811" w:rsidP="004957C1">
                            <w:pPr>
                              <w:jc w:val="center"/>
                            </w:pPr>
                            <w:r>
                              <w:t>btnClearFields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93322" id="Rounded Rectangle 1572" o:spid="_x0000_s1960" style="position:absolute;margin-left:226.65pt;margin-top:257.25pt;width:88.3pt;height:27.5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" filled="f" strokecolor="black [3200]" strokeweight="1pt">
                <v:stroke joinstyle="miter"/>
                <v:textbox>
                  <w:txbxContent>
                    <w:p w14:paraId="7272445C" w14:textId="77777777" w:rsidR="00E71811" w:rsidRDefault="00E71811" w:rsidP="004957C1">
                      <w:pPr>
                        <w:jc w:val="center"/>
                      </w:pPr>
                      <w:r>
                        <w:t>btnClearFields</w:t>
                      </w:r>
                    </w:p>
                  </w:txbxContent>
                </v:textbox>
              </v:roundrect>
            </w:pict>
          </mc:Fallback>
        </mc:AlternateContent>
      </w:r>
      <w:r>
        <w:rPr>
          <w:noProof/>
          <w:sz w:val="36"/>
          <w:lang w:eastAsia="en-GB"/>
        </w:rPr>
        <mc:AlternateContent>
          <mc:Choice Requires="wps">
            <w:drawing>
              <wp:anchor distT="0" distB="0" distL="114300" distR="114300" simplePos="0" relativeHeight="252526592" behindDoc="0" locked="0" layoutInCell="1" allowOverlap="1" wp14:anchorId="1557BE08" wp14:editId="6221F406">
                <wp:simplePos x="0" y="0"/>
                <wp:positionH relativeFrom="column">
                  <wp:posOffset>182659</wp:posOffset>
                </wp:positionH>
                <wp:positionV relativeFrom="paragraph">
                  <wp:posOffset>3083946</wp:posOffset>
                </wp:positionV>
                <wp:extent cx="1104900" cy="301929"/>
                <wp:effectExtent l="0" t="0" r="19050" b="22225"/>
                <wp:wrapNone/>
                <wp:docPr id="1573" name="Rounded Rectangle 1573"/>
                <wp:cNvGraphicFramePr/>
                <a:graphic xmlns:a="http://schemas.openxmlformats.org/drawingml/2006/main">
                  <a:graphicData uri="http://schemas.microsoft.com/office/word/2010/wordprocessingShape">
                    <wps:wsp>
                      <wps:cNvSpPr/>
                      <wps:spPr>
                        <a:xfrm>
                          <a:off x="0" y="0"/>
                          <a:ext cx="1104900" cy="301929"/>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F766DE8" w14:textId="77777777" w:rsidR="00E71811" w:rsidRDefault="00E71811" w:rsidP="004957C1">
                            <w:pPr>
                              <w:jc w:val="center"/>
                            </w:pPr>
                            <w:r w:rsidRPr="00B57DAC">
                              <w:t>txtAdminArea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BE08" id="Rounded Rectangle 1573" o:spid="_x0000_s1961" style="position:absolute;margin-left:14.4pt;margin-top:242.85pt;width:87pt;height:23.7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" filled="f" strokecolor="black [3200]" strokeweight="1pt">
                <v:stroke joinstyle="miter"/>
                <v:textbox>
                  <w:txbxContent>
                    <w:p w14:paraId="5F766DE8" w14:textId="77777777" w:rsidR="00E71811" w:rsidRDefault="00E71811" w:rsidP="004957C1">
                      <w:pPr>
                        <w:jc w:val="center"/>
                      </w:pPr>
                      <w:r w:rsidRPr="00B57DAC">
                        <w:t>txtAdminArea</w:t>
                      </w:r>
                    </w:p>
                  </w:txbxContent>
                </v:textbox>
              </v:roundrect>
            </w:pict>
          </mc:Fallback>
        </mc:AlternateContent>
      </w:r>
      <w:r>
        <w:rPr>
          <w:noProof/>
          <w:sz w:val="36"/>
          <w:lang w:eastAsia="en-GB"/>
        </w:rPr>
        <mc:AlternateContent>
          <mc:Choice Requires="wps">
            <w:drawing>
              <wp:anchor distT="0" distB="0" distL="114300" distR="114300" simplePos="0" relativeHeight="252538880" behindDoc="0" locked="0" layoutInCell="1" allowOverlap="1" wp14:anchorId="4B9B7015" wp14:editId="2527B0AB">
                <wp:simplePos x="0" y="0"/>
                <wp:positionH relativeFrom="column">
                  <wp:posOffset>279731</wp:posOffset>
                </wp:positionH>
                <wp:positionV relativeFrom="paragraph">
                  <wp:posOffset>8007</wp:posOffset>
                </wp:positionV>
                <wp:extent cx="1566407" cy="310101"/>
                <wp:effectExtent l="0" t="0" r="15240" b="13970"/>
                <wp:wrapNone/>
                <wp:docPr id="1574" name="Rounded Rectangle 1574"/>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2C20C5F" w14:textId="77777777" w:rsidR="00E71811" w:rsidRDefault="00E71811" w:rsidP="004957C1">
                            <w:pPr>
                              <w:jc w:val="center"/>
                            </w:pPr>
                            <w:r w:rsidRPr="00B57DAC">
                              <w:t>txtAdminUsername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B7015" id="Rounded Rectangle 1574" o:spid="_x0000_s1962" style="position:absolute;margin-left:22.05pt;margin-top:.65pt;width:123.35pt;height:24.4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" filled="f" strokecolor="black [3200]" strokeweight="1pt">
                <v:stroke joinstyle="miter"/>
                <v:textbox>
                  <w:txbxContent>
                    <w:p w14:paraId="42C20C5F" w14:textId="77777777" w:rsidR="00E71811" w:rsidRDefault="00E71811" w:rsidP="004957C1">
                      <w:pPr>
                        <w:jc w:val="center"/>
                      </w:pPr>
                      <w:r w:rsidRPr="00B57DAC">
                        <w:t>txtAdminUsername</w:t>
                      </w:r>
                    </w:p>
                  </w:txbxContent>
                </v:textbox>
              </v:roundrect>
            </w:pict>
          </mc:Fallback>
        </mc:AlternateContent>
      </w:r>
      <w:r>
        <w:rPr>
          <w:noProof/>
          <w:sz w:val="36"/>
          <w:lang w:eastAsia="en-GB"/>
        </w:rPr>
        <mc:AlternateContent>
          <mc:Choice Requires="wps">
            <w:drawing>
              <wp:anchor distT="0" distB="0" distL="114300" distR="114300" simplePos="0" relativeHeight="252537856" behindDoc="0" locked="0" layoutInCell="1" allowOverlap="1" wp14:anchorId="7EB15E31" wp14:editId="75778857">
                <wp:simplePos x="0" y="0"/>
                <wp:positionH relativeFrom="column">
                  <wp:posOffset>-793805</wp:posOffset>
                </wp:positionH>
                <wp:positionV relativeFrom="paragraph">
                  <wp:posOffset>549302</wp:posOffset>
                </wp:positionV>
                <wp:extent cx="1566407" cy="310101"/>
                <wp:effectExtent l="0" t="0" r="15240" b="13970"/>
                <wp:wrapNone/>
                <wp:docPr id="1575" name="Rounded Rectangle 1575"/>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C8BFFED" w14:textId="77777777" w:rsidR="00E71811" w:rsidRDefault="00E71811" w:rsidP="004957C1">
                            <w:pPr>
                              <w:jc w:val="center"/>
                            </w:pPr>
                            <w:r w:rsidRPr="00B57DAC">
                              <w:t>txtAdminFullName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15E31" id="Rounded Rectangle 1575" o:spid="_x0000_s1963" style="position:absolute;margin-left:-62.5pt;margin-top:43.25pt;width:123.35pt;height:24.4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" filled="f" strokecolor="black [3200]" strokeweight="1pt">
                <v:stroke joinstyle="miter"/>
                <v:textbox>
                  <w:txbxContent>
                    <w:p w14:paraId="1C8BFFED" w14:textId="77777777" w:rsidR="00E71811" w:rsidRDefault="00E71811" w:rsidP="004957C1">
                      <w:pPr>
                        <w:jc w:val="center"/>
                      </w:pPr>
                      <w:r w:rsidRPr="00B57DAC">
                        <w:t>txtAdminFullName</w:t>
                      </w:r>
                    </w:p>
                  </w:txbxContent>
                </v:textbox>
              </v:roundrect>
            </w:pict>
          </mc:Fallback>
        </mc:AlternateContent>
      </w:r>
      <w:r>
        <w:rPr>
          <w:noProof/>
          <w:lang w:eastAsia="en-GB"/>
        </w:rPr>
        <w:drawing>
          <wp:inline distT="0" distB="0" distL="0" distR="0" wp14:anchorId="05B66C44" wp14:editId="42642D84">
            <wp:extent cx="5731510" cy="3741420"/>
            <wp:effectExtent l="0" t="0" r="254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741420"/>
                    </a:xfrm>
                    <a:prstGeom prst="rect">
                      <a:avLst/>
                    </a:prstGeom>
                  </pic:spPr>
                </pic:pic>
              </a:graphicData>
            </a:graphic>
          </wp:inline>
        </w:drawing>
      </w:r>
    </w:p>
    <w:p w14:paraId="52CDDF20" w14:textId="77777777" w:rsidR="004957C1" w:rsidRDefault="004957C1" w:rsidP="004957C1">
      <w:pPr>
        <w:pStyle w:val="Titlesz"/>
        <w:rPr>
          <w:sz w:val="36"/>
        </w:rPr>
      </w:pPr>
    </w:p>
    <w:p w14:paraId="66EA6014" w14:textId="77777777" w:rsidR="004957C1" w:rsidRDefault="004957C1" w:rsidP="004957C1"/>
    <w:p w14:paraId="1B4265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5D2D70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335071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3011EA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3A56F6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354114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1CB29B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0B1150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324E51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01A428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MetroFramework;</w:t>
      </w:r>
    </w:p>
    <w:p w14:paraId="11BAE4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System.Data.SQLite;</w:t>
      </w:r>
    </w:p>
    <w:p w14:paraId="49CE6B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0F0B7E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4711BA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E259C4E" w14:textId="6CD8F70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53EA1E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AF36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CreateSystemUC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77C0AB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7503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CreateSystemUC(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 (owner)</w:t>
      </w:r>
    </w:p>
    <w:p w14:paraId="651100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56C0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1328DC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9FBF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8777A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CreateSystem_Load(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AB55B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8BD9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22552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CBC0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FB367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btnGetStarted_Click(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08F06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09D2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//Users check to get started, create the system and table. </w:t>
      </w:r>
    </w:p>
    <w:p w14:paraId="65D84E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6406D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First checks that all of the required fields aren't blank.</w:t>
      </w:r>
    </w:p>
    <w:p w14:paraId="60BCB5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290C0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.IsNullOrWhiteSpace(txtAdminKey.Text)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.IsNullOrWhiteSpace(txtAdminPassword.Text))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.IsNullOrWhiteSpace(txtAdminUsername.Text))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.IsNullOrWhiteSpace(txtConfirmAdminPassword.Text))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.IsNullOrWhiteSpace(txtAdminFullName.Text))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.IsNullOrWhiteSpace(txtAdminEmail.Text)))</w:t>
      </w:r>
    </w:p>
    <w:p w14:paraId="462D0E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97F2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required fields are blank. Makes a (Metro) message box to alert the user it's blank</w:t>
      </w:r>
    </w:p>
    <w:p w14:paraId="654331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"You're requried to fill in all the Fields to create the Account, incorrect format!, E.g. PhoneNumber must be Numeric"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"Creation Database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5DD390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6051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2271D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A90C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none of the required fields are blank,</w:t>
      </w:r>
    </w:p>
    <w:p w14:paraId="7D46B2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Password and Confirm Password are equal</w:t>
      </w:r>
    </w:p>
    <w:p w14:paraId="1C4A642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(txtAdminPassword.Text != txtConfirmAdminPassword.Text)</w:t>
      </w:r>
    </w:p>
    <w:p w14:paraId="6CF0AE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68A33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Password and Confirm Password aren't equal, Makes a message box to alter the user that the Passwords don't match</w:t>
      </w:r>
    </w:p>
    <w:p w14:paraId="114971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Admin Password and Retry Admin Password don't match"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"Creation Database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9A49D3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3014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E7F3F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C50A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 CheckIfInteger;</w:t>
      </w:r>
    </w:p>
    <w:p w14:paraId="1C2AAD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.TryParse(txtAdminPhoneNumber.Text.Trim(),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CheckIfInteger))</w:t>
      </w:r>
    </w:p>
    <w:p w14:paraId="2C4493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D821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"Phone Number entered isn't Numeric, Enter a Numeric Phone Number or enter 0 as Blank"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"Creation Database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78342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9AD7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C51FE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70AB42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751EFB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40B387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//Required Fields are filled. Password and Confirm Password are equal.</w:t>
      </w:r>
    </w:p>
    <w:p w14:paraId="426F2D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//Will Now Create The Database and Tables</w:t>
      </w:r>
    </w:p>
    <w:p w14:paraId="3E3A24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The Database</w:t>
      </w:r>
    </w:p>
    <w:p w14:paraId="579B98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SQLiteConnection</w:t>
      </w:r>
      <w:r>
        <w:rPr>
          <w:rFonts w:ascii="Consolas" w:hAnsi="Consolas" w:cs="Consolas"/>
          <w:color w:val="000000"/>
          <w:sz w:val="19"/>
          <w:szCs w:val="19"/>
          <w:highlight w:val="white"/>
        </w:rPr>
        <w:t>.CreateFile(</w:t>
      </w:r>
      <w:r>
        <w:rPr>
          <w:rFonts w:ascii="Consolas" w:hAnsi="Consolas" w:cs="Consolas"/>
          <w:color w:val="A31515"/>
          <w:sz w:val="19"/>
          <w:szCs w:val="19"/>
          <w:highlight w:val="white"/>
        </w:rPr>
        <w:t>"TheLaptopClinicDatabase.sqlite"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//uses "using.System.IO to create the file"</w:t>
      </w:r>
    </w:p>
    <w:p w14:paraId="073209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5ACC0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Admininistrator Table</w:t>
      </w:r>
    </w:p>
    <w:p w14:paraId="6F7204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[Administrator] ([AdminID] INTEGER  NOT NULL PRIMARY KEY AUTOINCREMENT,[EmployeeID] INTEGER  UNIQUE NOT NULL,[AdminKey] TEXT  NOT NULL)"</w:t>
      </w:r>
      <w:r>
        <w:rPr>
          <w:rFonts w:ascii="Consolas" w:hAnsi="Consolas" w:cs="Consolas"/>
          <w:color w:val="000000"/>
          <w:sz w:val="19"/>
          <w:szCs w:val="19"/>
          <w:highlight w:val="white"/>
        </w:rPr>
        <w:t>);</w:t>
      </w:r>
    </w:p>
    <w:p w14:paraId="04139E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FB38A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Employee Table</w:t>
      </w:r>
    </w:p>
    <w:p w14:paraId="25C61B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[Employee] ([EmployeeID] INTEGER  PRIMARY KEY AUTOINCREMENT NOT NULL,[eFullName] TEXT  NULL,[eEmail] TEXT  NULL,[ePhoneNumber] TEXT  NULL,[eAddress] TEXT  NULL,[eArea] TEXT  NULL,[ePostCode] TEXT  NULL,[Username] TEXT  NULL,[Password] TEXT  NULL,[ImageDirectory] TEXT  NULL)"</w:t>
      </w:r>
      <w:r>
        <w:rPr>
          <w:rFonts w:ascii="Consolas" w:hAnsi="Consolas" w:cs="Consolas"/>
          <w:color w:val="000000"/>
          <w:sz w:val="19"/>
          <w:szCs w:val="19"/>
          <w:highlight w:val="white"/>
        </w:rPr>
        <w:t>);</w:t>
      </w:r>
    </w:p>
    <w:p w14:paraId="3C0E7B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29A11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Customer Table</w:t>
      </w:r>
    </w:p>
    <w:p w14:paraId="3BA4D6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[Customer] ([CustomerID] INTEGER  PRIMARY KEY AUTOINCREMENT NOT NULL,[cFullName] TEXT  NOT NULL,[cEmail] TEXT  NOT NULL,[cPhoneNumber] TEXT  NOT NULL,[cAddress] TEXT  NOT NULL,[cArea] TEXT  NOT NULL,[cPostCode] TEXT  NOT NULL)"</w:t>
      </w:r>
      <w:r>
        <w:rPr>
          <w:rFonts w:ascii="Consolas" w:hAnsi="Consolas" w:cs="Consolas"/>
          <w:color w:val="000000"/>
          <w:sz w:val="19"/>
          <w:szCs w:val="19"/>
          <w:highlight w:val="white"/>
        </w:rPr>
        <w:t>);</w:t>
      </w:r>
    </w:p>
    <w:p w14:paraId="3DCFEA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C6528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Receipt Table</w:t>
      </w:r>
    </w:p>
    <w:p w14:paraId="7FC68F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[Receipt] ([ReceiptID] INTEGER  NOT NULL PRIMARY KEY AUTOINCREMENT,[FinanceID] INTEGER  NOT NULL,[EmployeeID] INTEGER  NOT NULL,[CustomerID] INTEGER  NOT NULL)"</w:t>
      </w:r>
      <w:r>
        <w:rPr>
          <w:rFonts w:ascii="Consolas" w:hAnsi="Consolas" w:cs="Consolas"/>
          <w:color w:val="000000"/>
          <w:sz w:val="19"/>
          <w:szCs w:val="19"/>
          <w:highlight w:val="white"/>
        </w:rPr>
        <w:t>);</w:t>
      </w:r>
    </w:p>
    <w:p w14:paraId="7F8655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F7BAC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Finance Table</w:t>
      </w:r>
    </w:p>
    <w:p w14:paraId="26A3CC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[Finance] ([FinanceID] INTEGER  NOT NULL PRIMARY KEY AUTOINCREMENT,[Product] TEXT  NOT NULL,[DescriptionOfProduct] TEXT  NOT NULL,[Quantity] INTEGER  NOT NULL,[Price] TEXT  NOT NULL,[Date] TEXT  NOT NULL)"</w:t>
      </w:r>
      <w:r>
        <w:rPr>
          <w:rFonts w:ascii="Consolas" w:hAnsi="Consolas" w:cs="Consolas"/>
          <w:color w:val="000000"/>
          <w:sz w:val="19"/>
          <w:szCs w:val="19"/>
          <w:highlight w:val="white"/>
        </w:rPr>
        <w:t>);</w:t>
      </w:r>
    </w:p>
    <w:p w14:paraId="74EAA8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95670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Calendar Table</w:t>
      </w:r>
    </w:p>
    <w:p w14:paraId="34392F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A31515"/>
          <w:sz w:val="19"/>
          <w:szCs w:val="19"/>
          <w:highlight w:val="white"/>
        </w:rPr>
        <w:t>"CREATE TABLE [Calendar] ([CalendarID] INTEGER PRIMARY KEY AUTOINCREMENT NOT NULL,[Title] TEXT NOT NULL,[Time] TEXt NULL,[Date] TEXT NOT NULL,[Frequency] TEXT NULL,[EventLength] INTEGER NULL,[Colour] TEXT NOT NULL)"</w:t>
      </w:r>
      <w:r>
        <w:rPr>
          <w:rFonts w:ascii="Consolas" w:hAnsi="Consolas" w:cs="Consolas"/>
          <w:color w:val="000000"/>
          <w:sz w:val="19"/>
          <w:szCs w:val="19"/>
          <w:highlight w:val="white"/>
        </w:rPr>
        <w:t>);</w:t>
      </w:r>
    </w:p>
    <w:p w14:paraId="10E294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F58C6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User Registered is an Administrator as you require Administrator Access to Register Employees.</w:t>
      </w:r>
    </w:p>
    <w:p w14:paraId="6BB565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Salts the Passwords and Hashes the salted Password. -----&gt; this is explained in the Class Hashing.cs</w:t>
      </w:r>
    </w:p>
    <w:p w14:paraId="29107C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The Salted Hash for the Password</w:t>
      </w:r>
    </w:p>
    <w:p w14:paraId="788B48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hashPassword = </w:t>
      </w:r>
      <w:r>
        <w:rPr>
          <w:rFonts w:ascii="Consolas" w:hAnsi="Consolas" w:cs="Consolas"/>
          <w:color w:val="2B91AF"/>
          <w:sz w:val="19"/>
          <w:szCs w:val="19"/>
          <w:highlight w:val="white"/>
        </w:rPr>
        <w:t>Hashing</w:t>
      </w:r>
      <w:r>
        <w:rPr>
          <w:rFonts w:ascii="Consolas" w:hAnsi="Consolas" w:cs="Consolas"/>
          <w:color w:val="000000"/>
          <w:sz w:val="19"/>
          <w:szCs w:val="19"/>
          <w:highlight w:val="white"/>
        </w:rPr>
        <w:t xml:space="preserve">.ComputeHash(txtAdminPassword.Text,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27B29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9ECA6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//Inserts The Password along all the other User information.</w:t>
      </w:r>
    </w:p>
    <w:p w14:paraId="26AA04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Employee (eFullName,eEmail,ePhoneNumber,eAddress,eArea,ePostCode,Username, Password, ImageDirectory) VALUES ('{0}','{1}','{2}','{3}','{4}','{5}','{6}','{7}','{8}')"</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//string.format as it contain “replacement fields” surrounded by curly braces {n}, n is the number of the field. e.g. in this query '{0}' will be replaced by txtAdminFull.tex as seen below. It also allows organized work, not messy and allows to manipulate strings. </w:t>
      </w:r>
    </w:p>
    <w:p w14:paraId="6375D8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.CurrentCulture.TextInfo.ToTitleCase(txtAdminFullName.Text.Trim()), </w:t>
      </w:r>
      <w:r>
        <w:rPr>
          <w:rFonts w:ascii="Consolas" w:hAnsi="Consolas" w:cs="Consolas"/>
          <w:color w:val="808080"/>
          <w:sz w:val="19"/>
          <w:szCs w:val="19"/>
          <w:highlight w:val="white"/>
        </w:rPr>
        <w:lastRenderedPageBreak/>
        <w:t>///</w:t>
      </w:r>
      <w:r>
        <w:rPr>
          <w:rFonts w:ascii="Consolas" w:hAnsi="Consolas" w:cs="Consolas"/>
          <w:color w:val="008000"/>
          <w:sz w:val="19"/>
          <w:szCs w:val="19"/>
          <w:highlight w:val="white"/>
        </w:rPr>
        <w:t>Trim() removes the spaces at the end and Before the text. // CultureInfo......ToTitleCase changes the txt into Title Case. (First letter of every word is a captial)</w:t>
      </w:r>
    </w:p>
    <w:p w14:paraId="3AF2E3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.CurrentUICulture.TextInfo.ToLower(txtAdminEmail.Text.Trim()),  </w:t>
      </w:r>
      <w:r>
        <w:rPr>
          <w:rFonts w:ascii="Consolas" w:hAnsi="Consolas" w:cs="Consolas"/>
          <w:color w:val="008000"/>
          <w:sz w:val="19"/>
          <w:szCs w:val="19"/>
          <w:highlight w:val="white"/>
        </w:rPr>
        <w:t>// Culture.info.....ToLower -&gt; makes all the text characters into lower case format.</w:t>
      </w:r>
    </w:p>
    <w:p w14:paraId="131DFF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txtAdminPhoneNumber.Text.Trim(),</w:t>
      </w:r>
    </w:p>
    <w:p w14:paraId="00E13D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.CurrentUICulture.TextInfo.ToTitleCase(txtAdminAddress.Text.Trim()),</w:t>
      </w:r>
    </w:p>
    <w:p w14:paraId="5BF4E4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.CurrentUICulture.TextInfo.ToTitleCase(txtAdminArea.Text.Trim()),</w:t>
      </w:r>
    </w:p>
    <w:p w14:paraId="5CF6A2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.CurrentUICulture.TextInfo.ToUpper(txtAdminPostcode.Text.Trim()), </w:t>
      </w:r>
      <w:r>
        <w:rPr>
          <w:rFonts w:ascii="Consolas" w:hAnsi="Consolas" w:cs="Consolas"/>
          <w:color w:val="008000"/>
          <w:sz w:val="19"/>
          <w:szCs w:val="19"/>
          <w:highlight w:val="white"/>
        </w:rPr>
        <w:t>//Culuture.info....ToUpper -&gt; Makes all the character to Upper Case ( CAPITAL LETTERS)</w:t>
      </w:r>
    </w:p>
    <w:p w14:paraId="7CD0C7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txtAdminUsername.Text.Trim(), </w:t>
      </w:r>
      <w:r>
        <w:rPr>
          <w:rFonts w:ascii="Consolas" w:hAnsi="Consolas" w:cs="Consolas"/>
          <w:color w:val="008000"/>
          <w:sz w:val="19"/>
          <w:szCs w:val="19"/>
          <w:highlight w:val="white"/>
        </w:rPr>
        <w:t>//Username doesn't require a change in the text format (e.g. to TitleCase)</w:t>
      </w:r>
    </w:p>
    <w:p w14:paraId="7076CD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hashPassword,</w:t>
      </w:r>
    </w:p>
    <w:p w14:paraId="18C465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pbProfilePicture.ImageLocation.ToString())); </w:t>
      </w:r>
      <w:r>
        <w:rPr>
          <w:rFonts w:ascii="Consolas" w:hAnsi="Consolas" w:cs="Consolas"/>
          <w:color w:val="008000"/>
          <w:sz w:val="19"/>
          <w:szCs w:val="19"/>
          <w:highlight w:val="white"/>
        </w:rPr>
        <w:t>//Saves the Location of the Employee's Picture.</w:t>
      </w:r>
    </w:p>
    <w:p w14:paraId="4168BF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//Administrator has been added to the Employee Database.</w:t>
      </w:r>
    </w:p>
    <w:p w14:paraId="6A76B0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 make an Employee Administrator, they require their EmployeeID to be also in the Administrator Database.</w:t>
      </w:r>
    </w:p>
    <w:p w14:paraId="6658BA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14:paraId="74FE3EF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EmployeeID of the Selected Employee</w:t>
      </w:r>
    </w:p>
    <w:p w14:paraId="58C335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3FA3E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GetID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AND Password = '{1}'"</w:t>
      </w:r>
      <w:r>
        <w:rPr>
          <w:rFonts w:ascii="Consolas" w:hAnsi="Consolas" w:cs="Consolas"/>
          <w:color w:val="000000"/>
          <w:sz w:val="19"/>
          <w:szCs w:val="19"/>
          <w:highlight w:val="white"/>
        </w:rPr>
        <w:t>, txtAdminUsername.Text.Trim(), hashPassword));</w:t>
      </w:r>
    </w:p>
    <w:p w14:paraId="4241E1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EmployeeID that we recieved and Inserts it the Administrator Database.</w:t>
      </w:r>
    </w:p>
    <w:p w14:paraId="746F60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Administrator (EmployeeID, AdminKey) VALUES( '{0}', '{1}')"</w:t>
      </w:r>
      <w:r>
        <w:rPr>
          <w:rFonts w:ascii="Consolas" w:hAnsi="Consolas" w:cs="Consolas"/>
          <w:color w:val="000000"/>
          <w:sz w:val="19"/>
          <w:szCs w:val="19"/>
          <w:highlight w:val="white"/>
        </w:rPr>
        <w:t>, GetID, txtAdminKey.Text.Trim()));</w:t>
      </w:r>
    </w:p>
    <w:p w14:paraId="6FDDFB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1FC13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Everything is Done.</w:t>
      </w:r>
    </w:p>
    <w:p w14:paraId="2E915634" w14:textId="5D5FB25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This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which is used to Create the Database, Tables, Insert the First Administrator will "swipe" out of view of the user.</w:t>
      </w:r>
    </w:p>
    <w:p w14:paraId="18A4C67C" w14:textId="3C0A4228"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only slides into the Form if the database doesn't Exist.</w:t>
      </w:r>
    </w:p>
    <w:p w14:paraId="045F42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"Welcome To The Laptops Clinic"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Created The Database and Administrator"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5581AF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B46A4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2D7C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3C04A8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C2E2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ex.ToString(), </w:t>
      </w:r>
      <w:r>
        <w:rPr>
          <w:rFonts w:ascii="Consolas" w:hAnsi="Consolas" w:cs="Consolas"/>
          <w:color w:val="A31515"/>
          <w:sz w:val="19"/>
          <w:szCs w:val="19"/>
          <w:highlight w:val="white"/>
        </w:rPr>
        <w:t>"Unable to Create The Database, Contact Developer"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465A7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D85AA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1AA1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B23D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DC49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EC50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EE07A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btnModifyImage_Click(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4CD54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37F5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a File Explorer to Allow to User to surf the folders and select the Picture they wanted as their Employee Picture</w:t>
      </w:r>
    </w:p>
    <w:p w14:paraId="31DCB2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7AB6D9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Filter so the User can only see pictures with the specific Formats or all the Files.</w:t>
      </w:r>
    </w:p>
    <w:p w14:paraId="53CFF4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6BEF6B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5B0210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45C3F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picLocation = dlg.FileName.ToString();</w:t>
      </w:r>
    </w:p>
    <w:p w14:paraId="047C9B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picLocation is the location of the File </w:t>
      </w:r>
    </w:p>
    <w:p w14:paraId="3B5DA8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pbProfilePicture.ImageLocation = picLocation;</w:t>
      </w:r>
    </w:p>
    <w:p w14:paraId="131C72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6546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5069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CE9BB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btnClearImage_Click(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DD7EB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815A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txtAdminFullName.Clear();</w:t>
      </w:r>
    </w:p>
    <w:p w14:paraId="306979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txtAdminEmail.Clear();</w:t>
      </w:r>
    </w:p>
    <w:p w14:paraId="59611B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txtAdminPhoneNumber.Clear();</w:t>
      </w:r>
    </w:p>
    <w:p w14:paraId="7D5AABF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txtAdminAddress.Clear();</w:t>
      </w:r>
    </w:p>
    <w:p w14:paraId="1A84CB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txtAdminArea.Clear();</w:t>
      </w:r>
    </w:p>
    <w:p w14:paraId="736F5A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txtAdminPostcode.Clear();</w:t>
      </w:r>
    </w:p>
    <w:p w14:paraId="11EA80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txtAdminUsername.Clear();</w:t>
      </w:r>
    </w:p>
    <w:p w14:paraId="6C3F13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txtAdminPassword.Clear();</w:t>
      </w:r>
    </w:p>
    <w:p w14:paraId="4AD4E4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txtConfirmAdminPassword.Clear();</w:t>
      </w:r>
    </w:p>
    <w:p w14:paraId="6459F5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txtAdminKey.Clear();</w:t>
      </w:r>
    </w:p>
    <w:p w14:paraId="6A309F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6659D6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F788A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5ABB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9C659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btnClearFields_Click(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96F1D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DB15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txtAdminFullName.Clear();</w:t>
      </w:r>
    </w:p>
    <w:p w14:paraId="4DCF60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txtAdminEmail.Clear();</w:t>
      </w:r>
    </w:p>
    <w:p w14:paraId="27B91F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txtAdminPhoneNumber.Clear();</w:t>
      </w:r>
    </w:p>
    <w:p w14:paraId="03EED7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txtAdminAddress.Clear();</w:t>
      </w:r>
    </w:p>
    <w:p w14:paraId="7CBBBF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txtAdminArea.Clear();</w:t>
      </w:r>
    </w:p>
    <w:p w14:paraId="49AC50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txtAdminPostcode.Clear();</w:t>
      </w:r>
    </w:p>
    <w:p w14:paraId="7288FD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txtAdminUsername.Clear();</w:t>
      </w:r>
    </w:p>
    <w:p w14:paraId="0C65DF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txtAdminPassword.Clear();</w:t>
      </w:r>
    </w:p>
    <w:p w14:paraId="3B485C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txtConfirmAdminPassword.Clear();</w:t>
      </w:r>
    </w:p>
    <w:p w14:paraId="622197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txtAdminKey.Clear();</w:t>
      </w:r>
    </w:p>
    <w:p w14:paraId="3DB2C5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E4C42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E9994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D02E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A138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B8C2B84" w14:textId="77777777" w:rsidR="00C951D9" w:rsidRDefault="00C951D9" w:rsidP="00C951D9"/>
    <w:p w14:paraId="1868174D" w14:textId="77777777" w:rsidR="004957C1" w:rsidRDefault="004957C1" w:rsidP="00C951D9"/>
    <w:p w14:paraId="6C52991F" w14:textId="77777777" w:rsidR="004957C1" w:rsidRDefault="004957C1" w:rsidP="00C951D9"/>
    <w:p w14:paraId="37C92449" w14:textId="77777777" w:rsidR="004957C1" w:rsidRDefault="004957C1" w:rsidP="00C951D9"/>
    <w:p w14:paraId="3A81DF42" w14:textId="77777777" w:rsidR="004957C1" w:rsidRDefault="004957C1" w:rsidP="00C951D9"/>
    <w:p w14:paraId="235EBF8B" w14:textId="77777777" w:rsidR="004957C1" w:rsidRDefault="004957C1" w:rsidP="00C951D9"/>
    <w:p w14:paraId="04E705CD" w14:textId="77777777" w:rsidR="004957C1" w:rsidRDefault="004957C1" w:rsidP="00C951D9"/>
    <w:p w14:paraId="2DD635D5" w14:textId="77777777" w:rsidR="004957C1" w:rsidRDefault="004957C1" w:rsidP="00C951D9"/>
    <w:p w14:paraId="0DDBF43D" w14:textId="77777777" w:rsidR="004957C1" w:rsidRDefault="004957C1" w:rsidP="00C951D9"/>
    <w:p w14:paraId="4A35830E" w14:textId="77777777" w:rsidR="004957C1" w:rsidRDefault="004957C1" w:rsidP="00C951D9"/>
    <w:p w14:paraId="01F18116" w14:textId="77777777" w:rsidR="004957C1" w:rsidRDefault="004957C1" w:rsidP="00C951D9"/>
    <w:p w14:paraId="28F1EA08" w14:textId="77777777" w:rsidR="004957C1" w:rsidRDefault="004957C1" w:rsidP="00C951D9"/>
    <w:p w14:paraId="63AC01DC" w14:textId="77777777" w:rsidR="004957C1" w:rsidRDefault="004957C1" w:rsidP="00C951D9"/>
    <w:p w14:paraId="58D0344E" w14:textId="77777777" w:rsidR="004957C1" w:rsidRDefault="004957C1" w:rsidP="00C951D9"/>
    <w:p w14:paraId="467376F1" w14:textId="77777777" w:rsidR="004957C1" w:rsidRDefault="004957C1" w:rsidP="00C951D9"/>
    <w:p w14:paraId="56A6D6E3" w14:textId="77777777" w:rsidR="004957C1" w:rsidRDefault="004957C1" w:rsidP="00C951D9"/>
    <w:p w14:paraId="598EAC6A" w14:textId="77777777" w:rsidR="004957C1" w:rsidRDefault="004957C1" w:rsidP="00C951D9"/>
    <w:p w14:paraId="3187CA9C" w14:textId="77777777" w:rsidR="004957C1" w:rsidRDefault="004957C1" w:rsidP="00C951D9"/>
    <w:p w14:paraId="06E33C39" w14:textId="77777777" w:rsidR="004957C1" w:rsidRDefault="004957C1" w:rsidP="004957C1">
      <w:pPr>
        <w:pStyle w:val="Titlesz"/>
        <w:rPr>
          <w:sz w:val="24"/>
        </w:rPr>
      </w:pPr>
      <w:r>
        <w:rPr>
          <w:sz w:val="24"/>
        </w:rPr>
        <w:t>After the database , tables and the first Administrator is saved in the system. The CreateSystems will slide out of view of the Login Form. User can then either login, forgot password or register.</w:t>
      </w:r>
    </w:p>
    <w:p w14:paraId="5689F833" w14:textId="77777777" w:rsidR="004957C1" w:rsidRDefault="004957C1" w:rsidP="004957C1">
      <w:pPr>
        <w:pStyle w:val="Heading3"/>
      </w:pPr>
      <w:bookmarkStart w:id="62" w:name="_Toc449432725"/>
      <w:r w:rsidRPr="00692091">
        <w:t>Login Form</w:t>
      </w:r>
      <w:bookmarkEnd w:id="62"/>
    </w:p>
    <w:p w14:paraId="06039DCA" w14:textId="77777777" w:rsidR="004957C1" w:rsidRDefault="004957C1" w:rsidP="004957C1">
      <w:pPr>
        <w:pStyle w:val="Titlesz"/>
        <w:rPr>
          <w:sz w:val="36"/>
        </w:rPr>
      </w:pPr>
      <w:r w:rsidRPr="00987CA1">
        <w:rPr>
          <w:rFonts w:ascii="Consolas" w:hAnsi="Consolas" w:cs="Consolas"/>
          <w:noProof/>
          <w:color w:val="0000FF"/>
          <w:sz w:val="19"/>
          <w:szCs w:val="19"/>
          <w:lang w:eastAsia="en-GB"/>
        </w:rPr>
        <mc:AlternateContent>
          <mc:Choice Requires="wps">
            <w:drawing>
              <wp:anchor distT="0" distB="0" distL="114300" distR="114300" simplePos="0" relativeHeight="252572672" behindDoc="0" locked="0" layoutInCell="1" allowOverlap="1" wp14:anchorId="53CDDB58" wp14:editId="1B64B0B6">
                <wp:simplePos x="0" y="0"/>
                <wp:positionH relativeFrom="column">
                  <wp:posOffset>4579620</wp:posOffset>
                </wp:positionH>
                <wp:positionV relativeFrom="paragraph">
                  <wp:posOffset>120070</wp:posOffset>
                </wp:positionV>
                <wp:extent cx="985961" cy="349857"/>
                <wp:effectExtent l="0" t="0" r="24130" b="12700"/>
                <wp:wrapNone/>
                <wp:docPr id="1577" name="Rounded Rectangle 1577"/>
                <wp:cNvGraphicFramePr/>
                <a:graphic xmlns:a="http://schemas.openxmlformats.org/drawingml/2006/main">
                  <a:graphicData uri="http://schemas.microsoft.com/office/word/2010/wordprocessingShape">
                    <wps:wsp>
                      <wps:cNvSpPr/>
                      <wps:spPr>
                        <a:xfrm>
                          <a:off x="0" y="0"/>
                          <a:ext cx="985961"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664BD7C" w14:textId="77777777" w:rsidR="00E71811" w:rsidRDefault="00E71811" w:rsidP="004957C1">
                            <w:pPr>
                              <w:jc w:val="center"/>
                            </w:pPr>
                            <w:r w:rsidRPr="00B57DAC">
                              <w:t>lnlClose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DDB58" id="Rounded Rectangle 1577" o:spid="_x0000_s1964" style="position:absolute;margin-left:360.6pt;margin-top:9.45pt;width:77.65pt;height:27.5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" filled="f" strokecolor="black [3200]" strokeweight="1pt">
                <v:stroke joinstyle="miter"/>
                <v:textbox>
                  <w:txbxContent>
                    <w:p w14:paraId="7664BD7C" w14:textId="77777777" w:rsidR="00E71811" w:rsidRDefault="00E71811" w:rsidP="004957C1">
                      <w:pPr>
                        <w:jc w:val="center"/>
                      </w:pPr>
                      <w:r w:rsidRPr="00B57DAC">
                        <w:t>lnlClose</w:t>
                      </w:r>
                    </w:p>
                  </w:txbxContent>
                </v:textbox>
              </v:roundrect>
            </w:pict>
          </mc:Fallback>
        </mc:AlternateContent>
      </w:r>
    </w:p>
    <w:p w14:paraId="53C8F904"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r>
        <w:rPr>
          <w:noProof/>
          <w:sz w:val="36"/>
          <w:lang w:eastAsia="en-GB"/>
        </w:rPr>
        <mc:AlternateContent>
          <mc:Choice Requires="wps">
            <w:drawing>
              <wp:anchor distT="0" distB="0" distL="114300" distR="114300" simplePos="0" relativeHeight="252566528" behindDoc="0" locked="0" layoutInCell="1" allowOverlap="1" wp14:anchorId="00DC059F" wp14:editId="13D04D87">
                <wp:simplePos x="0" y="0"/>
                <wp:positionH relativeFrom="margin">
                  <wp:align>center</wp:align>
                </wp:positionH>
                <wp:positionV relativeFrom="paragraph">
                  <wp:posOffset>101379</wp:posOffset>
                </wp:positionV>
                <wp:extent cx="3100070" cy="531744"/>
                <wp:effectExtent l="0" t="0" r="24130" b="20955"/>
                <wp:wrapNone/>
                <wp:docPr id="1578" name="Rounded Rectangle 1578"/>
                <wp:cNvGraphicFramePr/>
                <a:graphic xmlns:a="http://schemas.openxmlformats.org/drawingml/2006/main">
                  <a:graphicData uri="http://schemas.microsoft.com/office/word/2010/wordprocessingShape">
                    <wps:wsp>
                      <wps:cNvSpPr/>
                      <wps:spPr>
                        <a:xfrm>
                          <a:off x="0" y="0"/>
                          <a:ext cx="3100070" cy="531744"/>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E3D8456" w14:textId="77777777" w:rsidR="00E71811" w:rsidRDefault="00E71811" w:rsidP="004957C1">
                            <w:pPr>
                              <w:spacing w:after="0"/>
                              <w:jc w:val="center"/>
                            </w:pPr>
                            <w:r w:rsidRPr="00987CA1">
                              <w:t>lnkBack</w:t>
                            </w:r>
                            <w:r>
                              <w:br/>
                              <w:t>A label with an image on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C059F" id="Rounded Rectangle 1578" o:spid="_x0000_s1965" style="position:absolute;margin-left:0;margin-top:8pt;width:244.1pt;height:41.85pt;z-index:25256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" filled="f" strokecolor="black [3200]" strokeweight="1pt">
                <v:stroke joinstyle="miter"/>
                <v:textbox>
                  <w:txbxContent>
                    <w:p w14:paraId="7E3D8456" w14:textId="77777777" w:rsidR="00E71811" w:rsidRDefault="00E71811" w:rsidP="004957C1">
                      <w:pPr>
                        <w:spacing w:after="0"/>
                        <w:jc w:val="center"/>
                      </w:pPr>
                      <w:r w:rsidRPr="00987CA1">
                        <w:t>lnkBack</w:t>
                      </w:r>
                      <w:r>
                        <w:br/>
                        <w:t>A label with an image on it</w:t>
                      </w:r>
                    </w:p>
                  </w:txbxContent>
                </v:textbox>
                <w10:wrap anchorx="margin"/>
              </v:roundrect>
            </w:pict>
          </mc:Fallback>
        </mc:AlternateContent>
      </w:r>
    </w:p>
    <w:p w14:paraId="6005F5DA"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2583936" behindDoc="0" locked="0" layoutInCell="1" allowOverlap="1" wp14:anchorId="393AE054" wp14:editId="22BCC2E8">
                <wp:simplePos x="0" y="0"/>
                <wp:positionH relativeFrom="column">
                  <wp:posOffset>5168348</wp:posOffset>
                </wp:positionH>
                <wp:positionV relativeFrom="paragraph">
                  <wp:posOffset>16482</wp:posOffset>
                </wp:positionV>
                <wp:extent cx="15902" cy="667910"/>
                <wp:effectExtent l="57150" t="38100" r="60325" b="18415"/>
                <wp:wrapNone/>
                <wp:docPr id="1579" name="Straight Arrow Connector 1579"/>
                <wp:cNvGraphicFramePr/>
                <a:graphic xmlns:a="http://schemas.openxmlformats.org/drawingml/2006/main">
                  <a:graphicData uri="http://schemas.microsoft.com/office/word/2010/wordprocessingShape">
                    <wps:wsp>
                      <wps:cNvCnPr/>
                      <wps:spPr>
                        <a:xfrm flipV="1">
                          <a:off x="0" y="0"/>
                          <a:ext cx="15902" cy="66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59BC5" id="Straight Arrow Connector 1579" o:spid="_x0000_s1026" type="#_x0000_t32" style="position:absolute;margin-left:406.95pt;margin-top:1.3pt;width:1.25pt;height:52.6pt;flip:y;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" strokecolor="#5b9bd5 [3204]" strokeweight=".5pt">
                <v:stroke endarrow="block" joinstyle="miter"/>
              </v:shape>
            </w:pict>
          </mc:Fallback>
        </mc:AlternateContent>
      </w:r>
      <w:r w:rsidRPr="00987CA1">
        <w:rPr>
          <w:rFonts w:ascii="Consolas" w:hAnsi="Consolas" w:cs="Consolas"/>
          <w:noProof/>
          <w:color w:val="0000FF"/>
          <w:sz w:val="19"/>
          <w:szCs w:val="19"/>
          <w:lang w:eastAsia="en-GB"/>
        </w:rPr>
        <mc:AlternateContent>
          <mc:Choice Requires="wps">
            <w:drawing>
              <wp:anchor distT="0" distB="0" distL="114300" distR="114300" simplePos="0" relativeHeight="252571648" behindDoc="0" locked="0" layoutInCell="1" allowOverlap="1" wp14:anchorId="3E8E0BE8" wp14:editId="6A6BA403">
                <wp:simplePos x="0" y="0"/>
                <wp:positionH relativeFrom="page">
                  <wp:align>right</wp:align>
                </wp:positionH>
                <wp:positionV relativeFrom="paragraph">
                  <wp:posOffset>17421</wp:posOffset>
                </wp:positionV>
                <wp:extent cx="985961" cy="349857"/>
                <wp:effectExtent l="0" t="0" r="24130" b="12700"/>
                <wp:wrapNone/>
                <wp:docPr id="1580" name="Rounded Rectangle 1580"/>
                <wp:cNvGraphicFramePr/>
                <a:graphic xmlns:a="http://schemas.openxmlformats.org/drawingml/2006/main">
                  <a:graphicData uri="http://schemas.microsoft.com/office/word/2010/wordprocessingShape">
                    <wps:wsp>
                      <wps:cNvSpPr/>
                      <wps:spPr>
                        <a:xfrm>
                          <a:off x="0" y="0"/>
                          <a:ext cx="985961" cy="34985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CB9479C" w14:textId="77777777" w:rsidR="00E71811" w:rsidRDefault="00E71811" w:rsidP="004957C1">
                            <w:pPr>
                              <w:jc w:val="center"/>
                            </w:pPr>
                            <w:r w:rsidRPr="00786BB6">
                              <w:t>lnkSettings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E0BE8" id="Rounded Rectangle 1580" o:spid="_x0000_s1966" style="position:absolute;margin-left:26.45pt;margin-top:1.35pt;width:77.65pt;height:27.55pt;z-index:25257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" filled="f" strokecolor="black [3200]" strokeweight="1pt">
                <v:stroke joinstyle="miter"/>
                <v:textbox>
                  <w:txbxContent>
                    <w:p w14:paraId="4CB9479C" w14:textId="77777777" w:rsidR="00E71811" w:rsidRDefault="00E71811" w:rsidP="004957C1">
                      <w:pPr>
                        <w:jc w:val="center"/>
                      </w:pPr>
                      <w:r w:rsidRPr="00786BB6">
                        <w:t>lnkSettings</w:t>
                      </w:r>
                    </w:p>
                  </w:txbxContent>
                </v:textbox>
                <w10:wrap anchorx="page"/>
              </v:roundrect>
            </w:pict>
          </mc:Fallback>
        </mc:AlternateContent>
      </w:r>
    </w:p>
    <w:p w14:paraId="5FB59F82"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55B52CF8"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228B11C5"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noProof/>
          <w:color w:val="0000FF"/>
          <w:sz w:val="19"/>
          <w:szCs w:val="19"/>
          <w:lang w:eastAsia="en-GB"/>
        </w:rPr>
        <mc:AlternateContent>
          <mc:Choice Requires="wps">
            <w:drawing>
              <wp:anchor distT="0" distB="0" distL="114300" distR="114300" simplePos="0" relativeHeight="252582912" behindDoc="0" locked="0" layoutInCell="1" allowOverlap="1" wp14:anchorId="3E7FF409" wp14:editId="4DC1DB27">
                <wp:simplePos x="0" y="0"/>
                <wp:positionH relativeFrom="column">
                  <wp:posOffset>3959556</wp:posOffset>
                </wp:positionH>
                <wp:positionV relativeFrom="paragraph">
                  <wp:posOffset>37355</wp:posOffset>
                </wp:positionV>
                <wp:extent cx="373905" cy="501153"/>
                <wp:effectExtent l="0" t="0" r="83820" b="51435"/>
                <wp:wrapNone/>
                <wp:docPr id="1581" name="Straight Arrow Connector 1581"/>
                <wp:cNvGraphicFramePr/>
                <a:graphic xmlns:a="http://schemas.openxmlformats.org/drawingml/2006/main">
                  <a:graphicData uri="http://schemas.microsoft.com/office/word/2010/wordprocessingShape">
                    <wps:wsp>
                      <wps:cNvCnPr/>
                      <wps:spPr>
                        <a:xfrm>
                          <a:off x="0" y="0"/>
                          <a:ext cx="373905" cy="501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D86EE" id="Straight Arrow Connector 1581" o:spid="_x0000_s1026" type="#_x0000_t32" style="position:absolute;margin-left:311.8pt;margin-top:2.95pt;width:29.45pt;height:39.4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" strokecolor="#5b9bd5 [3204]" strokeweight=".5pt">
                <v:stroke endarrow="block" joinstyle="miter"/>
              </v:shape>
            </w:pict>
          </mc:Fallback>
        </mc:AlternateContent>
      </w:r>
    </w:p>
    <w:p w14:paraId="4C3566B7"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r>
        <w:rPr>
          <w:noProof/>
          <w:sz w:val="36"/>
          <w:lang w:eastAsia="en-GB"/>
        </w:rPr>
        <mc:AlternateContent>
          <mc:Choice Requires="wps">
            <w:drawing>
              <wp:anchor distT="0" distB="0" distL="114300" distR="114300" simplePos="0" relativeHeight="252581888" behindDoc="0" locked="0" layoutInCell="1" allowOverlap="1" wp14:anchorId="210157DD" wp14:editId="4B9473F4">
                <wp:simplePos x="0" y="0"/>
                <wp:positionH relativeFrom="column">
                  <wp:posOffset>5120640</wp:posOffset>
                </wp:positionH>
                <wp:positionV relativeFrom="paragraph">
                  <wp:posOffset>715590</wp:posOffset>
                </wp:positionV>
                <wp:extent cx="294198" cy="166977"/>
                <wp:effectExtent l="0" t="38100" r="48895" b="24130"/>
                <wp:wrapNone/>
                <wp:docPr id="1582" name="Straight Arrow Connector 1582"/>
                <wp:cNvGraphicFramePr/>
                <a:graphic xmlns:a="http://schemas.openxmlformats.org/drawingml/2006/main">
                  <a:graphicData uri="http://schemas.microsoft.com/office/word/2010/wordprocessingShape">
                    <wps:wsp>
                      <wps:cNvCnPr/>
                      <wps:spPr>
                        <a:xfrm flipV="1">
                          <a:off x="0" y="0"/>
                          <a:ext cx="294198"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877E9" id="Straight Arrow Connector 1582" o:spid="_x0000_s1026" type="#_x0000_t32" style="position:absolute;margin-left:403.2pt;margin-top:56.35pt;width:23.15pt;height:13.15pt;flip:y;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80864" behindDoc="0" locked="0" layoutInCell="1" allowOverlap="1" wp14:anchorId="19313A19" wp14:editId="108E9E7C">
                <wp:simplePos x="0" y="0"/>
                <wp:positionH relativeFrom="column">
                  <wp:posOffset>5009322</wp:posOffset>
                </wp:positionH>
                <wp:positionV relativeFrom="paragraph">
                  <wp:posOffset>1192668</wp:posOffset>
                </wp:positionV>
                <wp:extent cx="652007" cy="23854"/>
                <wp:effectExtent l="0" t="57150" r="53340" b="90805"/>
                <wp:wrapNone/>
                <wp:docPr id="1583" name="Straight Arrow Connector 1583"/>
                <wp:cNvGraphicFramePr/>
                <a:graphic xmlns:a="http://schemas.openxmlformats.org/drawingml/2006/main">
                  <a:graphicData uri="http://schemas.microsoft.com/office/word/2010/wordprocessingShape">
                    <wps:wsp>
                      <wps:cNvCnPr/>
                      <wps:spPr>
                        <a:xfrm>
                          <a:off x="0" y="0"/>
                          <a:ext cx="652007" cy="2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7CA45" id="Straight Arrow Connector 1583" o:spid="_x0000_s1026" type="#_x0000_t32" style="position:absolute;margin-left:394.45pt;margin-top:93.9pt;width:51.35pt;height:1.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9840" behindDoc="0" locked="0" layoutInCell="1" allowOverlap="1" wp14:anchorId="4A62C6E0" wp14:editId="4A745252">
                <wp:simplePos x="0" y="0"/>
                <wp:positionH relativeFrom="column">
                  <wp:posOffset>3665551</wp:posOffset>
                </wp:positionH>
                <wp:positionV relativeFrom="paragraph">
                  <wp:posOffset>842811</wp:posOffset>
                </wp:positionV>
                <wp:extent cx="628153" cy="318052"/>
                <wp:effectExtent l="38100" t="38100" r="19685" b="25400"/>
                <wp:wrapNone/>
                <wp:docPr id="1584" name="Straight Arrow Connector 1584"/>
                <wp:cNvGraphicFramePr/>
                <a:graphic xmlns:a="http://schemas.openxmlformats.org/drawingml/2006/main">
                  <a:graphicData uri="http://schemas.microsoft.com/office/word/2010/wordprocessingShape">
                    <wps:wsp>
                      <wps:cNvCnPr/>
                      <wps:spPr>
                        <a:xfrm flipH="1" flipV="1">
                          <a:off x="0" y="0"/>
                          <a:ext cx="628153" cy="318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9309A" id="Straight Arrow Connector 1584" o:spid="_x0000_s1026" type="#_x0000_t32" style="position:absolute;margin-left:288.65pt;margin-top:66.35pt;width:49.45pt;height:25.05pt;flip:x y;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8816" behindDoc="0" locked="0" layoutInCell="1" allowOverlap="1" wp14:anchorId="6B86F08C" wp14:editId="32C7261E">
                <wp:simplePos x="0" y="0"/>
                <wp:positionH relativeFrom="column">
                  <wp:posOffset>3872285</wp:posOffset>
                </wp:positionH>
                <wp:positionV relativeFrom="paragraph">
                  <wp:posOffset>2345607</wp:posOffset>
                </wp:positionV>
                <wp:extent cx="63611" cy="477078"/>
                <wp:effectExtent l="38100" t="38100" r="31750" b="18415"/>
                <wp:wrapNone/>
                <wp:docPr id="1585" name="Straight Arrow Connector 1585"/>
                <wp:cNvGraphicFramePr/>
                <a:graphic xmlns:a="http://schemas.openxmlformats.org/drawingml/2006/main">
                  <a:graphicData uri="http://schemas.microsoft.com/office/word/2010/wordprocessingShape">
                    <wps:wsp>
                      <wps:cNvCnPr/>
                      <wps:spPr>
                        <a:xfrm flipH="1" flipV="1">
                          <a:off x="0" y="0"/>
                          <a:ext cx="63611" cy="477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E44CF" id="Straight Arrow Connector 1585" o:spid="_x0000_s1026" type="#_x0000_t32" style="position:absolute;margin-left:304.9pt;margin-top:184.7pt;width:5pt;height:37.55pt;flip:x y;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7792" behindDoc="0" locked="0" layoutInCell="1" allowOverlap="1" wp14:anchorId="1D0E1F19" wp14:editId="41CBBF86">
                <wp:simplePos x="0" y="0"/>
                <wp:positionH relativeFrom="column">
                  <wp:posOffset>2544417</wp:posOffset>
                </wp:positionH>
                <wp:positionV relativeFrom="paragraph">
                  <wp:posOffset>2329705</wp:posOffset>
                </wp:positionV>
                <wp:extent cx="604300" cy="755153"/>
                <wp:effectExtent l="0" t="38100" r="62865" b="26035"/>
                <wp:wrapNone/>
                <wp:docPr id="1586" name="Straight Arrow Connector 1586"/>
                <wp:cNvGraphicFramePr/>
                <a:graphic xmlns:a="http://schemas.openxmlformats.org/drawingml/2006/main">
                  <a:graphicData uri="http://schemas.microsoft.com/office/word/2010/wordprocessingShape">
                    <wps:wsp>
                      <wps:cNvCnPr/>
                      <wps:spPr>
                        <a:xfrm flipV="1">
                          <a:off x="0" y="0"/>
                          <a:ext cx="604300" cy="7551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EBE1B" id="Straight Arrow Connector 1586" o:spid="_x0000_s1026" type="#_x0000_t32" style="position:absolute;margin-left:200.35pt;margin-top:183.45pt;width:47.6pt;height:59.45pt;flip:y;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6768" behindDoc="0" locked="0" layoutInCell="1" allowOverlap="1" wp14:anchorId="407F4F6C" wp14:editId="6F16B09B">
                <wp:simplePos x="0" y="0"/>
                <wp:positionH relativeFrom="column">
                  <wp:posOffset>1486894</wp:posOffset>
                </wp:positionH>
                <wp:positionV relativeFrom="paragraph">
                  <wp:posOffset>2369461</wp:posOffset>
                </wp:positionV>
                <wp:extent cx="643614" cy="636104"/>
                <wp:effectExtent l="0" t="38100" r="61595" b="31115"/>
                <wp:wrapNone/>
                <wp:docPr id="1587" name="Straight Arrow Connector 1587"/>
                <wp:cNvGraphicFramePr/>
                <a:graphic xmlns:a="http://schemas.openxmlformats.org/drawingml/2006/main">
                  <a:graphicData uri="http://schemas.microsoft.com/office/word/2010/wordprocessingShape">
                    <wps:wsp>
                      <wps:cNvCnPr/>
                      <wps:spPr>
                        <a:xfrm flipV="1">
                          <a:off x="0" y="0"/>
                          <a:ext cx="643614" cy="636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891B0" id="Straight Arrow Connector 1587" o:spid="_x0000_s1026" type="#_x0000_t32" style="position:absolute;margin-left:117.1pt;margin-top:186.55pt;width:50.7pt;height:50.1pt;flip:y;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5744" behindDoc="0" locked="0" layoutInCell="1" allowOverlap="1" wp14:anchorId="54822A5C" wp14:editId="209FF599">
                <wp:simplePos x="0" y="0"/>
                <wp:positionH relativeFrom="column">
                  <wp:posOffset>1073150</wp:posOffset>
                </wp:positionH>
                <wp:positionV relativeFrom="paragraph">
                  <wp:posOffset>1987798</wp:posOffset>
                </wp:positionV>
                <wp:extent cx="890822" cy="230588"/>
                <wp:effectExtent l="0" t="57150" r="0" b="36195"/>
                <wp:wrapNone/>
                <wp:docPr id="1588" name="Straight Arrow Connector 1588"/>
                <wp:cNvGraphicFramePr/>
                <a:graphic xmlns:a="http://schemas.openxmlformats.org/drawingml/2006/main">
                  <a:graphicData uri="http://schemas.microsoft.com/office/word/2010/wordprocessingShape">
                    <wps:wsp>
                      <wps:cNvCnPr/>
                      <wps:spPr>
                        <a:xfrm flipV="1">
                          <a:off x="0" y="0"/>
                          <a:ext cx="890822" cy="230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3782F" id="Straight Arrow Connector 1588" o:spid="_x0000_s1026" type="#_x0000_t32" style="position:absolute;margin-left:84.5pt;margin-top:156.5pt;width:70.15pt;height:18.15pt;flip:y;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4720" behindDoc="0" locked="0" layoutInCell="1" allowOverlap="1" wp14:anchorId="339DB0D2" wp14:editId="439531A5">
                <wp:simplePos x="0" y="0"/>
                <wp:positionH relativeFrom="column">
                  <wp:posOffset>1598212</wp:posOffset>
                </wp:positionH>
                <wp:positionV relativeFrom="paragraph">
                  <wp:posOffset>1765162</wp:posOffset>
                </wp:positionV>
                <wp:extent cx="389614" cy="39756"/>
                <wp:effectExtent l="0" t="38100" r="29845" b="93980"/>
                <wp:wrapNone/>
                <wp:docPr id="1589" name="Straight Arrow Connector 1589"/>
                <wp:cNvGraphicFramePr/>
                <a:graphic xmlns:a="http://schemas.openxmlformats.org/drawingml/2006/main">
                  <a:graphicData uri="http://schemas.microsoft.com/office/word/2010/wordprocessingShape">
                    <wps:wsp>
                      <wps:cNvCnPr/>
                      <wps:spPr>
                        <a:xfrm>
                          <a:off x="0" y="0"/>
                          <a:ext cx="389614" cy="39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170F9" id="Straight Arrow Connector 1589" o:spid="_x0000_s1026" type="#_x0000_t32" style="position:absolute;margin-left:125.85pt;margin-top:139pt;width:30.7pt;height:3.1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73696" behindDoc="0" locked="0" layoutInCell="1" allowOverlap="1" wp14:anchorId="4D9E5A1C" wp14:editId="4EF3D5D6">
                <wp:simplePos x="0" y="0"/>
                <wp:positionH relativeFrom="column">
                  <wp:posOffset>1598211</wp:posOffset>
                </wp:positionH>
                <wp:positionV relativeFrom="paragraph">
                  <wp:posOffset>1264230</wp:posOffset>
                </wp:positionV>
                <wp:extent cx="930303" cy="87464"/>
                <wp:effectExtent l="0" t="0" r="79375" b="84455"/>
                <wp:wrapNone/>
                <wp:docPr id="1590" name="Straight Arrow Connector 1590"/>
                <wp:cNvGraphicFramePr/>
                <a:graphic xmlns:a="http://schemas.openxmlformats.org/drawingml/2006/main">
                  <a:graphicData uri="http://schemas.microsoft.com/office/word/2010/wordprocessingShape">
                    <wps:wsp>
                      <wps:cNvCnPr/>
                      <wps:spPr>
                        <a:xfrm>
                          <a:off x="0" y="0"/>
                          <a:ext cx="930303" cy="87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04361" id="Straight Arrow Connector 1590" o:spid="_x0000_s1026" type="#_x0000_t32" style="position:absolute;margin-left:125.85pt;margin-top:99.55pt;width:73.25pt;height:6.9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64480" behindDoc="0" locked="0" layoutInCell="1" allowOverlap="1" wp14:anchorId="7B5F61A2" wp14:editId="15317D77">
                <wp:simplePos x="0" y="0"/>
                <wp:positionH relativeFrom="column">
                  <wp:posOffset>5676100</wp:posOffset>
                </wp:positionH>
                <wp:positionV relativeFrom="paragraph">
                  <wp:posOffset>1001782</wp:posOffset>
                </wp:positionV>
                <wp:extent cx="787179" cy="310101"/>
                <wp:effectExtent l="0" t="0" r="13335" b="13970"/>
                <wp:wrapNone/>
                <wp:docPr id="1591" name="Rounded Rectangle 1591"/>
                <wp:cNvGraphicFramePr/>
                <a:graphic xmlns:a="http://schemas.openxmlformats.org/drawingml/2006/main">
                  <a:graphicData uri="http://schemas.microsoft.com/office/word/2010/wordprocessingShape">
                    <wps:wsp>
                      <wps:cNvSpPr/>
                      <wps:spPr>
                        <a:xfrm>
                          <a:off x="0" y="0"/>
                          <a:ext cx="787179"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A10CA02" w14:textId="77777777" w:rsidR="00E71811" w:rsidRDefault="00E71811" w:rsidP="004957C1">
                            <w:pPr>
                              <w:jc w:val="center"/>
                            </w:pPr>
                            <w:r w:rsidRPr="00987CA1">
                              <w:t>mrbLight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F61A2" id="Rounded Rectangle 1591" o:spid="_x0000_s1967" style="position:absolute;margin-left:446.95pt;margin-top:78.9pt;width:62pt;height:24.4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" filled="f" strokecolor="black [3200]" strokeweight="1pt">
                <v:stroke joinstyle="miter"/>
                <v:textbox>
                  <w:txbxContent>
                    <w:p w14:paraId="5A10CA02" w14:textId="77777777" w:rsidR="00E71811" w:rsidRDefault="00E71811" w:rsidP="004957C1">
                      <w:pPr>
                        <w:jc w:val="center"/>
                      </w:pPr>
                      <w:r w:rsidRPr="00987CA1">
                        <w:t>mrbLight</w:t>
                      </w:r>
                    </w:p>
                  </w:txbxContent>
                </v:textbox>
              </v:roundrect>
            </w:pict>
          </mc:Fallback>
        </mc:AlternateContent>
      </w:r>
      <w:r>
        <w:rPr>
          <w:noProof/>
          <w:sz w:val="36"/>
          <w:lang w:eastAsia="en-GB"/>
        </w:rPr>
        <mc:AlternateContent>
          <mc:Choice Requires="wps">
            <w:drawing>
              <wp:anchor distT="0" distB="0" distL="114300" distR="114300" simplePos="0" relativeHeight="252563456" behindDoc="0" locked="0" layoutInCell="1" allowOverlap="1" wp14:anchorId="26A6EA37" wp14:editId="6C740B5B">
                <wp:simplePos x="0" y="0"/>
                <wp:positionH relativeFrom="page">
                  <wp:posOffset>6336969</wp:posOffset>
                </wp:positionH>
                <wp:positionV relativeFrom="paragraph">
                  <wp:posOffset>460872</wp:posOffset>
                </wp:positionV>
                <wp:extent cx="1033669" cy="310101"/>
                <wp:effectExtent l="0" t="0" r="14605" b="13970"/>
                <wp:wrapNone/>
                <wp:docPr id="1592" name="Rounded Rectangle 1592"/>
                <wp:cNvGraphicFramePr/>
                <a:graphic xmlns:a="http://schemas.openxmlformats.org/drawingml/2006/main">
                  <a:graphicData uri="http://schemas.microsoft.com/office/word/2010/wordprocessingShape">
                    <wps:wsp>
                      <wps:cNvSpPr/>
                      <wps:spPr>
                        <a:xfrm>
                          <a:off x="0" y="0"/>
                          <a:ext cx="1033669"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5EC2831" w14:textId="77777777" w:rsidR="00E71811" w:rsidRDefault="00E71811" w:rsidP="004957C1">
                            <w:pPr>
                              <w:jc w:val="center"/>
                            </w:pPr>
                            <w:r w:rsidRPr="00987CA1">
                              <w:t>mtcSettings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6EA37" id="Rounded Rectangle 1592" o:spid="_x0000_s1968" style="position:absolute;margin-left:498.95pt;margin-top:36.3pt;width:81.4pt;height:24.4pt;z-index:25256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" filled="f" strokecolor="black [3200]" strokeweight="1pt">
                <v:stroke joinstyle="miter"/>
                <v:textbox>
                  <w:txbxContent>
                    <w:p w14:paraId="35EC2831" w14:textId="77777777" w:rsidR="00E71811" w:rsidRDefault="00E71811" w:rsidP="004957C1">
                      <w:pPr>
                        <w:jc w:val="center"/>
                      </w:pPr>
                      <w:r w:rsidRPr="00987CA1">
                        <w:t>mtcSettings</w:t>
                      </w:r>
                    </w:p>
                  </w:txbxContent>
                </v:textbox>
                <w10:wrap anchorx="page"/>
              </v:roundrect>
            </w:pict>
          </mc:Fallback>
        </mc:AlternateContent>
      </w:r>
      <w:r>
        <w:rPr>
          <w:noProof/>
          <w:sz w:val="36"/>
          <w:lang w:eastAsia="en-GB"/>
        </w:rPr>
        <mc:AlternateContent>
          <mc:Choice Requires="wps">
            <w:drawing>
              <wp:anchor distT="0" distB="0" distL="114300" distR="114300" simplePos="0" relativeHeight="252565504" behindDoc="0" locked="0" layoutInCell="1" allowOverlap="1" wp14:anchorId="3AE497EC" wp14:editId="6EA507EE">
                <wp:simplePos x="0" y="0"/>
                <wp:positionH relativeFrom="page">
                  <wp:posOffset>4031201</wp:posOffset>
                </wp:positionH>
                <wp:positionV relativeFrom="paragraph">
                  <wp:posOffset>508359</wp:posOffset>
                </wp:positionV>
                <wp:extent cx="842839" cy="310101"/>
                <wp:effectExtent l="0" t="0" r="14605" b="13970"/>
                <wp:wrapNone/>
                <wp:docPr id="1593" name="Rounded Rectangle 1593"/>
                <wp:cNvGraphicFramePr/>
                <a:graphic xmlns:a="http://schemas.openxmlformats.org/drawingml/2006/main">
                  <a:graphicData uri="http://schemas.microsoft.com/office/word/2010/wordprocessingShape">
                    <wps:wsp>
                      <wps:cNvSpPr/>
                      <wps:spPr>
                        <a:xfrm>
                          <a:off x="0" y="0"/>
                          <a:ext cx="842839"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813A17D" w14:textId="77777777" w:rsidR="00E71811" w:rsidRDefault="00E71811" w:rsidP="004957C1">
                            <w:pPr>
                              <w:jc w:val="center"/>
                            </w:pPr>
                            <w:r w:rsidRPr="00987CA1">
                              <w:t>mrbDark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E497EC" id="Rounded Rectangle 1593" o:spid="_x0000_s1969" style="position:absolute;margin-left:317.4pt;margin-top:40.05pt;width:66.35pt;height:24.4pt;z-index:2525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" filled="f" strokecolor="black [3200]" strokeweight="1pt">
                <v:stroke joinstyle="miter"/>
                <v:textbox>
                  <w:txbxContent>
                    <w:p w14:paraId="7813A17D" w14:textId="77777777" w:rsidR="00E71811" w:rsidRDefault="00E71811" w:rsidP="004957C1">
                      <w:pPr>
                        <w:jc w:val="center"/>
                      </w:pPr>
                      <w:r w:rsidRPr="00987CA1">
                        <w:t>mrbDark</w:t>
                      </w:r>
                    </w:p>
                  </w:txbxContent>
                </v:textbox>
                <w10:wrap anchorx="page"/>
              </v:roundrect>
            </w:pict>
          </mc:Fallback>
        </mc:AlternateContent>
      </w:r>
      <w:r>
        <w:rPr>
          <w:noProof/>
          <w:sz w:val="36"/>
          <w:lang w:eastAsia="en-GB"/>
        </w:rPr>
        <mc:AlternateContent>
          <mc:Choice Requires="wps">
            <w:drawing>
              <wp:anchor distT="0" distB="0" distL="114300" distR="114300" simplePos="0" relativeHeight="252567552" behindDoc="0" locked="0" layoutInCell="1" allowOverlap="1" wp14:anchorId="4C2E3570" wp14:editId="23C4ECD2">
                <wp:simplePos x="0" y="0"/>
                <wp:positionH relativeFrom="column">
                  <wp:posOffset>40723</wp:posOffset>
                </wp:positionH>
                <wp:positionV relativeFrom="paragraph">
                  <wp:posOffset>1034912</wp:posOffset>
                </wp:positionV>
                <wp:extent cx="1566407" cy="310101"/>
                <wp:effectExtent l="0" t="0" r="15240" b="13970"/>
                <wp:wrapNone/>
                <wp:docPr id="1594" name="Rounded Rectangle 1594"/>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FB97087" w14:textId="77777777" w:rsidR="00E71811" w:rsidRDefault="00E71811" w:rsidP="004957C1">
                            <w:pPr>
                              <w:jc w:val="center"/>
                            </w:pPr>
                            <w:r w:rsidRPr="00987CA1">
                              <w:t>LoginPictureBox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E3570" id="Rounded Rectangle 1594" o:spid="_x0000_s1970" style="position:absolute;margin-left:3.2pt;margin-top:81.5pt;width:123.35pt;height:24.4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" filled="f" strokecolor="black [3200]" strokeweight="1pt">
                <v:stroke joinstyle="miter"/>
                <v:textbox>
                  <w:txbxContent>
                    <w:p w14:paraId="0FB97087" w14:textId="77777777" w:rsidR="00E71811" w:rsidRDefault="00E71811" w:rsidP="004957C1">
                      <w:pPr>
                        <w:jc w:val="center"/>
                      </w:pPr>
                      <w:r w:rsidRPr="00987CA1">
                        <w:t>LoginPictureBox</w:t>
                      </w:r>
                    </w:p>
                  </w:txbxContent>
                </v:textbox>
              </v:roundrect>
            </w:pict>
          </mc:Fallback>
        </mc:AlternateContent>
      </w:r>
      <w:r>
        <w:rPr>
          <w:noProof/>
          <w:sz w:val="36"/>
          <w:lang w:eastAsia="en-GB"/>
        </w:rPr>
        <mc:AlternateContent>
          <mc:Choice Requires="wps">
            <w:drawing>
              <wp:anchor distT="0" distB="0" distL="114300" distR="114300" simplePos="0" relativeHeight="252568576" behindDoc="0" locked="0" layoutInCell="1" allowOverlap="1" wp14:anchorId="54BDF3AD" wp14:editId="163A2751">
                <wp:simplePos x="0" y="0"/>
                <wp:positionH relativeFrom="column">
                  <wp:posOffset>16427</wp:posOffset>
                </wp:positionH>
                <wp:positionV relativeFrom="paragraph">
                  <wp:posOffset>1599096</wp:posOffset>
                </wp:positionV>
                <wp:extent cx="1566407" cy="310101"/>
                <wp:effectExtent l="0" t="0" r="15240" b="13970"/>
                <wp:wrapNone/>
                <wp:docPr id="1595" name="Rounded Rectangle 1595"/>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97208F7" w14:textId="77777777" w:rsidR="00E71811" w:rsidRDefault="00E71811" w:rsidP="004957C1">
                            <w:pPr>
                              <w:jc w:val="center"/>
                            </w:pPr>
                            <w:r w:rsidRPr="00987CA1">
                              <w:t>txtUsername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DF3AD" id="Rounded Rectangle 1595" o:spid="_x0000_s1971" style="position:absolute;margin-left:1.3pt;margin-top:125.9pt;width:123.35pt;height:24.4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" filled="f" strokecolor="black [3200]" strokeweight="1pt">
                <v:stroke joinstyle="miter"/>
                <v:textbox>
                  <w:txbxContent>
                    <w:p w14:paraId="297208F7" w14:textId="77777777" w:rsidR="00E71811" w:rsidRDefault="00E71811" w:rsidP="004957C1">
                      <w:pPr>
                        <w:jc w:val="center"/>
                      </w:pPr>
                      <w:r w:rsidRPr="00987CA1">
                        <w:t>txtUsername</w:t>
                      </w:r>
                    </w:p>
                  </w:txbxContent>
                </v:textbox>
              </v:roundrect>
            </w:pict>
          </mc:Fallback>
        </mc:AlternateContent>
      </w:r>
      <w:r>
        <w:rPr>
          <w:noProof/>
          <w:sz w:val="36"/>
          <w:lang w:eastAsia="en-GB"/>
        </w:rPr>
        <mc:AlternateContent>
          <mc:Choice Requires="wps">
            <w:drawing>
              <wp:anchor distT="0" distB="0" distL="114300" distR="114300" simplePos="0" relativeHeight="252570624" behindDoc="0" locked="0" layoutInCell="1" allowOverlap="1" wp14:anchorId="5002FE61" wp14:editId="1DE5B2AC">
                <wp:simplePos x="0" y="0"/>
                <wp:positionH relativeFrom="column">
                  <wp:posOffset>731520</wp:posOffset>
                </wp:positionH>
                <wp:positionV relativeFrom="paragraph">
                  <wp:posOffset>2989663</wp:posOffset>
                </wp:positionV>
                <wp:extent cx="1049572" cy="309880"/>
                <wp:effectExtent l="0" t="0" r="17780" b="13970"/>
                <wp:wrapNone/>
                <wp:docPr id="1596" name="Rounded Rectangle 1596"/>
                <wp:cNvGraphicFramePr/>
                <a:graphic xmlns:a="http://schemas.openxmlformats.org/drawingml/2006/main">
                  <a:graphicData uri="http://schemas.microsoft.com/office/word/2010/wordprocessingShape">
                    <wps:wsp>
                      <wps:cNvSpPr/>
                      <wps:spPr>
                        <a:xfrm>
                          <a:off x="0" y="0"/>
                          <a:ext cx="1049572"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262078A" w14:textId="77777777" w:rsidR="00E71811" w:rsidRDefault="00E71811" w:rsidP="004957C1">
                            <w:pPr>
                              <w:jc w:val="center"/>
                            </w:pPr>
                            <w:r w:rsidRPr="00987CA1">
                              <w:t>btnRegister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2FE61" id="Rounded Rectangle 1596" o:spid="_x0000_s1972" style="position:absolute;margin-left:57.6pt;margin-top:235.4pt;width:82.65pt;height:24.4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" filled="f" strokecolor="black [3200]" strokeweight="1pt">
                <v:stroke joinstyle="miter"/>
                <v:textbox>
                  <w:txbxContent>
                    <w:p w14:paraId="1262078A" w14:textId="77777777" w:rsidR="00E71811" w:rsidRDefault="00E71811" w:rsidP="004957C1">
                      <w:pPr>
                        <w:jc w:val="center"/>
                      </w:pPr>
                      <w:r w:rsidRPr="00987CA1">
                        <w:t>btnRegister</w:t>
                      </w:r>
                    </w:p>
                  </w:txbxContent>
                </v:textbox>
              </v:roundrect>
            </w:pict>
          </mc:Fallback>
        </mc:AlternateContent>
      </w:r>
      <w:r>
        <w:rPr>
          <w:noProof/>
          <w:sz w:val="36"/>
          <w:lang w:eastAsia="en-GB"/>
        </w:rPr>
        <mc:AlternateContent>
          <mc:Choice Requires="wps">
            <w:drawing>
              <wp:anchor distT="0" distB="0" distL="114300" distR="114300" simplePos="0" relativeHeight="252569600" behindDoc="0" locked="0" layoutInCell="1" allowOverlap="1" wp14:anchorId="10042563" wp14:editId="0A1B0396">
                <wp:simplePos x="0" y="0"/>
                <wp:positionH relativeFrom="margin">
                  <wp:align>left</wp:align>
                </wp:positionH>
                <wp:positionV relativeFrom="paragraph">
                  <wp:posOffset>1987798</wp:posOffset>
                </wp:positionV>
                <wp:extent cx="1073426" cy="310101"/>
                <wp:effectExtent l="0" t="0" r="12700" b="13970"/>
                <wp:wrapNone/>
                <wp:docPr id="1597" name="Rounded Rectangle 1597"/>
                <wp:cNvGraphicFramePr/>
                <a:graphic xmlns:a="http://schemas.openxmlformats.org/drawingml/2006/main">
                  <a:graphicData uri="http://schemas.microsoft.com/office/word/2010/wordprocessingShape">
                    <wps:wsp>
                      <wps:cNvSpPr/>
                      <wps:spPr>
                        <a:xfrm>
                          <a:off x="0" y="0"/>
                          <a:ext cx="1073426"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0545F48" w14:textId="77777777" w:rsidR="00E71811" w:rsidRDefault="00E71811" w:rsidP="004957C1">
                            <w:pPr>
                              <w:jc w:val="center"/>
                            </w:pPr>
                            <w:r w:rsidRPr="00987CA1">
                              <w:t>txtPassword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42563" id="Rounded Rectangle 1597" o:spid="_x0000_s1973" style="position:absolute;margin-left:0;margin-top:156.5pt;width:84.5pt;height:24.4pt;z-index:252569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gS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" filled="f" strokecolor="black [3200]" strokeweight="1pt">
                <v:stroke joinstyle="miter"/>
                <v:textbox>
                  <w:txbxContent>
                    <w:p w14:paraId="70545F48" w14:textId="77777777" w:rsidR="00E71811" w:rsidRDefault="00E71811" w:rsidP="004957C1">
                      <w:pPr>
                        <w:jc w:val="center"/>
                      </w:pPr>
                      <w:r w:rsidRPr="00987CA1">
                        <w:t>txtPassword</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562432" behindDoc="0" locked="0" layoutInCell="1" allowOverlap="1" wp14:anchorId="496542F2" wp14:editId="4CC61342">
                <wp:simplePos x="0" y="0"/>
                <wp:positionH relativeFrom="column">
                  <wp:posOffset>2186498</wp:posOffset>
                </wp:positionH>
                <wp:positionV relativeFrom="paragraph">
                  <wp:posOffset>3084748</wp:posOffset>
                </wp:positionV>
                <wp:extent cx="1304014" cy="333955"/>
                <wp:effectExtent l="0" t="0" r="10795" b="28575"/>
                <wp:wrapNone/>
                <wp:docPr id="1598" name="Rounded Rectangle 1598"/>
                <wp:cNvGraphicFramePr/>
                <a:graphic xmlns:a="http://schemas.openxmlformats.org/drawingml/2006/main">
                  <a:graphicData uri="http://schemas.microsoft.com/office/word/2010/wordprocessingShape">
                    <wps:wsp>
                      <wps:cNvSpPr/>
                      <wps:spPr>
                        <a:xfrm>
                          <a:off x="0" y="0"/>
                          <a:ext cx="1304014" cy="33395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875B03C" w14:textId="77777777" w:rsidR="00E71811" w:rsidRDefault="00E71811" w:rsidP="004957C1">
                            <w:pPr>
                              <w:jc w:val="center"/>
                            </w:pPr>
                            <w:r w:rsidRPr="00987CA1">
                              <w:t>btnForgotDetails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542F2" id="Rounded Rectangle 1598" o:spid="_x0000_s1974" style="position:absolute;margin-left:172.15pt;margin-top:242.9pt;width:102.7pt;height:26.3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" filled="f" strokecolor="black [3200]" strokeweight="1pt">
                <v:stroke joinstyle="miter"/>
                <v:textbox>
                  <w:txbxContent>
                    <w:p w14:paraId="5875B03C" w14:textId="77777777" w:rsidR="00E71811" w:rsidRDefault="00E71811" w:rsidP="004957C1">
                      <w:pPr>
                        <w:jc w:val="center"/>
                      </w:pPr>
                      <w:r w:rsidRPr="00987CA1">
                        <w:t>btnForgotDetails</w:t>
                      </w:r>
                    </w:p>
                  </w:txbxContent>
                </v:textbox>
              </v:roundrect>
            </w:pict>
          </mc:Fallback>
        </mc:AlternateContent>
      </w:r>
      <w:r>
        <w:rPr>
          <w:noProof/>
          <w:sz w:val="36"/>
          <w:lang w:eastAsia="en-GB"/>
        </w:rPr>
        <mc:AlternateContent>
          <mc:Choice Requires="wps">
            <w:drawing>
              <wp:anchor distT="0" distB="0" distL="114300" distR="114300" simplePos="0" relativeHeight="252561408" behindDoc="0" locked="0" layoutInCell="1" allowOverlap="1" wp14:anchorId="65DDA08B" wp14:editId="0264DEF9">
                <wp:simplePos x="0" y="0"/>
                <wp:positionH relativeFrom="column">
                  <wp:posOffset>3419060</wp:posOffset>
                </wp:positionH>
                <wp:positionV relativeFrom="paragraph">
                  <wp:posOffset>2774453</wp:posOffset>
                </wp:positionV>
                <wp:extent cx="993913" cy="310101"/>
                <wp:effectExtent l="0" t="0" r="15875" b="13970"/>
                <wp:wrapNone/>
                <wp:docPr id="1599" name="Rounded Rectangle 1599"/>
                <wp:cNvGraphicFramePr/>
                <a:graphic xmlns:a="http://schemas.openxmlformats.org/drawingml/2006/main">
                  <a:graphicData uri="http://schemas.microsoft.com/office/word/2010/wordprocessingShape">
                    <wps:wsp>
                      <wps:cNvSpPr/>
                      <wps:spPr>
                        <a:xfrm>
                          <a:off x="0" y="0"/>
                          <a:ext cx="99391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7780855" w14:textId="77777777" w:rsidR="00E71811" w:rsidRDefault="00E71811" w:rsidP="004957C1">
                            <w:pPr>
                              <w:jc w:val="center"/>
                            </w:pPr>
                            <w:r>
                              <w:t>btnLogIn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DA08B" id="Rounded Rectangle 1599" o:spid="_x0000_s1975" style="position:absolute;margin-left:269.2pt;margin-top:218.45pt;width:78.25pt;height:24.4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" filled="f" strokecolor="black [3200]" strokeweight="1pt">
                <v:stroke joinstyle="miter"/>
                <v:textbox>
                  <w:txbxContent>
                    <w:p w14:paraId="57780855" w14:textId="77777777" w:rsidR="00E71811" w:rsidRDefault="00E71811" w:rsidP="004957C1">
                      <w:pPr>
                        <w:jc w:val="center"/>
                      </w:pPr>
                      <w:r>
                        <w:t>btnLogIn</w:t>
                      </w:r>
                    </w:p>
                  </w:txbxContent>
                </v:textbox>
              </v:roundrect>
            </w:pict>
          </mc:Fallback>
        </mc:AlternateContent>
      </w:r>
      <w:r>
        <w:rPr>
          <w:noProof/>
          <w:lang w:eastAsia="en-GB"/>
        </w:rPr>
        <w:drawing>
          <wp:inline distT="0" distB="0" distL="0" distR="0" wp14:anchorId="72CAAE33" wp14:editId="6489E020">
            <wp:extent cx="5731510" cy="3780155"/>
            <wp:effectExtent l="0" t="0" r="254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780155"/>
                    </a:xfrm>
                    <a:prstGeom prst="rect">
                      <a:avLst/>
                    </a:prstGeom>
                  </pic:spPr>
                </pic:pic>
              </a:graphicData>
            </a:graphic>
          </wp:inline>
        </w:drawing>
      </w:r>
    </w:p>
    <w:p w14:paraId="37B26481"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031754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1044D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0D1994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295193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398E11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1A36AB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3E6D25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7C5464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4CB035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System.Windows.Forms;</w:t>
      </w:r>
    </w:p>
    <w:p w14:paraId="1F0EEC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1A8457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MetroFramework.Controls;</w:t>
      </w:r>
    </w:p>
    <w:p w14:paraId="6213CF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2D0848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14:paraId="31DCFA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w:t>
      </w:r>
    </w:p>
    <w:p w14:paraId="0582AB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0105FD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DE58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p>
    <w:p w14:paraId="35E5E9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0372C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6FA17A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F334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LoginForm()</w:t>
      </w:r>
    </w:p>
    <w:p w14:paraId="2D2265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98A4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49D8FC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.StyleManager = msmLogin;</w:t>
      </w:r>
    </w:p>
    <w:p w14:paraId="245BAC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These are used to dynamically make the colour boxes which i stated in my design.</w:t>
      </w:r>
    </w:p>
    <w:p w14:paraId="6BF715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//They will be of 30,30 and represent all MetroColor Styles available. </w:t>
      </w:r>
    </w:p>
    <w:p w14:paraId="0100DA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3; i &lt; 13; i++)</w:t>
      </w:r>
    </w:p>
    <w:p w14:paraId="18D94AC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1726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MetroTile</w:t>
      </w:r>
      <w:r>
        <w:rPr>
          <w:rFonts w:ascii="Consolas" w:hAnsi="Consolas" w:cs="Consolas"/>
          <w:color w:val="000000"/>
          <w:sz w:val="19"/>
          <w:szCs w:val="19"/>
          <w:highlight w:val="white"/>
        </w:rPr>
        <w:t xml:space="preserve"> _tile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MetroTile</w:t>
      </w:r>
      <w:r>
        <w:rPr>
          <w:rFonts w:ascii="Consolas" w:hAnsi="Consolas" w:cs="Consolas"/>
          <w:color w:val="000000"/>
          <w:sz w:val="19"/>
          <w:szCs w:val="19"/>
          <w:highlight w:val="white"/>
        </w:rPr>
        <w:t>();</w:t>
      </w:r>
    </w:p>
    <w:p w14:paraId="0A3CA3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_tile.Size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(30, 30);</w:t>
      </w:r>
    </w:p>
    <w:p w14:paraId="5365E2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_tile.Tag = i;</w:t>
      </w:r>
    </w:p>
    <w:p w14:paraId="06BB4D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_tile.Style = (</w:t>
      </w:r>
      <w:r>
        <w:rPr>
          <w:rFonts w:ascii="Consolas" w:hAnsi="Consolas" w:cs="Consolas"/>
          <w:color w:val="2B91AF"/>
          <w:sz w:val="19"/>
          <w:szCs w:val="19"/>
          <w:highlight w:val="white"/>
        </w:rPr>
        <w:t>MetroColorStyle</w:t>
      </w:r>
      <w:r>
        <w:rPr>
          <w:rFonts w:ascii="Consolas" w:hAnsi="Consolas" w:cs="Consolas"/>
          <w:color w:val="000000"/>
          <w:sz w:val="19"/>
          <w:szCs w:val="19"/>
          <w:highlight w:val="white"/>
        </w:rPr>
        <w:t>)i;</w:t>
      </w:r>
    </w:p>
    <w:p w14:paraId="5AA6B3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_tile.Click += _tile_Click;</w:t>
      </w:r>
    </w:p>
    <w:p w14:paraId="4850B3F5" w14:textId="2E7B5E5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flpSettings.Controls.Add(_tile); </w:t>
      </w:r>
      <w:r>
        <w:rPr>
          <w:rFonts w:ascii="Consolas" w:hAnsi="Consolas" w:cs="Consolas"/>
          <w:color w:val="008000"/>
          <w:sz w:val="19"/>
          <w:szCs w:val="19"/>
          <w:highlight w:val="white"/>
        </w:rPr>
        <w:t>//Will create and add the boxes to the FlowLayout</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w:t>
      </w:r>
    </w:p>
    <w:p w14:paraId="5B148E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A4FB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53B5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86129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_tile_Click(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27156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03F6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.msmLogin.Style = (</w:t>
      </w:r>
      <w:r>
        <w:rPr>
          <w:rFonts w:ascii="Consolas" w:hAnsi="Consolas" w:cs="Consolas"/>
          <w:color w:val="2B91AF"/>
          <w:sz w:val="19"/>
          <w:szCs w:val="19"/>
          <w:highlight w:val="white"/>
        </w:rPr>
        <w:t>MetroColorStyle</w:t>
      </w:r>
      <w:r>
        <w:rPr>
          <w:rFonts w:ascii="Consolas" w:hAnsi="Consolas" w:cs="Consolas"/>
          <w:color w:val="000000"/>
          <w:sz w:val="19"/>
          <w:szCs w:val="19"/>
          <w:highlight w:val="white"/>
        </w:rPr>
        <w:t>)((</w:t>
      </w:r>
      <w:r>
        <w:rPr>
          <w:rFonts w:ascii="Consolas" w:hAnsi="Consolas" w:cs="Consolas"/>
          <w:color w:val="2B91AF"/>
          <w:sz w:val="19"/>
          <w:szCs w:val="19"/>
          <w:highlight w:val="white"/>
        </w:rPr>
        <w:t>MetroTile</w:t>
      </w:r>
      <w:r>
        <w:rPr>
          <w:rFonts w:ascii="Consolas" w:hAnsi="Consolas" w:cs="Consolas"/>
          <w:color w:val="000000"/>
          <w:sz w:val="19"/>
          <w:szCs w:val="19"/>
          <w:highlight w:val="white"/>
        </w:rPr>
        <w:t xml:space="preserve">)sender).Tag; </w:t>
      </w:r>
      <w:r>
        <w:rPr>
          <w:rFonts w:ascii="Consolas" w:hAnsi="Consolas" w:cs="Consolas"/>
          <w:color w:val="008000"/>
          <w:sz w:val="19"/>
          <w:szCs w:val="19"/>
          <w:highlight w:val="white"/>
        </w:rPr>
        <w:t>//Once a metroTile with a specific colour</w:t>
      </w:r>
    </w:p>
    <w:p w14:paraId="402208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//is clicked it will set the component MetroStyleManger to the style picked.</w:t>
      </w:r>
    </w:p>
    <w:p w14:paraId="74B581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2442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41F1C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89CD2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35298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BA81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mypath = </w:t>
      </w:r>
      <w:r>
        <w:rPr>
          <w:rFonts w:ascii="Consolas" w:hAnsi="Consolas" w:cs="Consolas"/>
          <w:color w:val="A31515"/>
          <w:sz w:val="19"/>
          <w:szCs w:val="19"/>
          <w:highlight w:val="white"/>
        </w:rPr>
        <w:t>"TheLaptopClinicDatabase.sqlite"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//Paths of our database</w:t>
      </w:r>
    </w:p>
    <w:p w14:paraId="781241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w:t>
      </w:r>
      <w:r>
        <w:rPr>
          <w:rFonts w:ascii="Consolas" w:hAnsi="Consolas" w:cs="Consolas"/>
          <w:color w:val="000000"/>
          <w:sz w:val="19"/>
          <w:szCs w:val="19"/>
          <w:highlight w:val="white"/>
        </w:rPr>
        <w:t xml:space="preserve">.Exists(mypath)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F6BB0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6691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File Exist, nothing need to be done here. Possible to have a messagebox however, everytime will be a nausence </w:t>
      </w:r>
    </w:p>
    <w:p w14:paraId="26E216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7EC9E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D13E6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file doesn't exist in the path, it will swipe CreateTheSystem into view so that the Database can be created along with the tables and inserting of administrator.</w:t>
      </w:r>
    </w:p>
    <w:p w14:paraId="7F827350" w14:textId="065BB1D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CreateSystemUC</w:t>
      </w:r>
      <w:r>
        <w:rPr>
          <w:rFonts w:ascii="Consolas" w:hAnsi="Consolas" w:cs="Consolas"/>
          <w:color w:val="000000"/>
          <w:sz w:val="19"/>
          <w:szCs w:val="19"/>
          <w:highlight w:val="white"/>
        </w:rPr>
        <w:t xml:space="preserve"> _OpenCreateSystem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CreateSystemUC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4A8ECE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_OpenCreateSystem.swipe(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39324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9FB4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2936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18A0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2D5FA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lnkSettings_Click(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45FBCA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9FF7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pnlSettings.Visible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EEDCCE9" w14:textId="5D8128A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pnlLoginForm.Enabled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//Disable the components of Login Form as it would still be able to click on the component sincce pnl(</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)setting isn't a pnlSlider, </w:t>
      </w:r>
      <w:r>
        <w:rPr>
          <w:rFonts w:ascii="Consolas" w:hAnsi="Consolas" w:cs="Consolas"/>
          <w:color w:val="008000"/>
          <w:sz w:val="19"/>
          <w:szCs w:val="19"/>
          <w:highlight w:val="white"/>
        </w:rPr>
        <w:lastRenderedPageBreak/>
        <w:t>it doesn't cover the whole form and doesn't resize. it just appears in the slide as an option.</w:t>
      </w:r>
    </w:p>
    <w:p w14:paraId="03DB0C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859A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828F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lnlClose_Click(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8C279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C14B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.Exit(); </w:t>
      </w:r>
      <w:r>
        <w:rPr>
          <w:rFonts w:ascii="Consolas" w:hAnsi="Consolas" w:cs="Consolas"/>
          <w:color w:val="008000"/>
          <w:sz w:val="19"/>
          <w:szCs w:val="19"/>
          <w:highlight w:val="white"/>
        </w:rPr>
        <w:t>//Closes the whole program.</w:t>
      </w:r>
    </w:p>
    <w:p w14:paraId="6D79DC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FE3F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2D0E1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27026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71F6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pnlLoginForm.Enabled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6089F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pnlSettings.Visible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//Ables the components as the pnlSetting is not possible and the pnlCenter is enabled along with its components.</w:t>
      </w:r>
    </w:p>
    <w:p w14:paraId="23E27A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7031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52D24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mrbDark_CheckedChanged(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FEDF1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5CB3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(mrbDark.Checked)</w:t>
      </w:r>
    </w:p>
    <w:p w14:paraId="1D560D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509A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msmLogin.Theme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 xml:space="preserve">.Dark; </w:t>
      </w:r>
      <w:r>
        <w:rPr>
          <w:rFonts w:ascii="Consolas" w:hAnsi="Consolas" w:cs="Consolas"/>
          <w:color w:val="008000"/>
          <w:sz w:val="19"/>
          <w:szCs w:val="19"/>
          <w:highlight w:val="white"/>
        </w:rPr>
        <w:t>//Radiobutton Dark is checked so Form turns into a Dark MetroThemeStyle.</w:t>
      </w:r>
    </w:p>
    <w:p w14:paraId="74369BE9" w14:textId="5D62591B"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//Updates msmLogin with the theme of choice so it will pass to other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s and forms.</w:t>
      </w:r>
    </w:p>
    <w:p w14:paraId="6E0840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9A20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D9E9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EE1DA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mrbLight_CheckedChanged(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97A13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419A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(mrbLight.Checked)</w:t>
      </w:r>
    </w:p>
    <w:p w14:paraId="7ED8A9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DA6A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msmLogin.Theme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.Light;</w:t>
      </w:r>
      <w:r>
        <w:rPr>
          <w:rFonts w:ascii="Consolas" w:hAnsi="Consolas" w:cs="Consolas"/>
          <w:color w:val="008000"/>
          <w:sz w:val="19"/>
          <w:szCs w:val="19"/>
          <w:highlight w:val="white"/>
        </w:rPr>
        <w:t>//Radiobutton Light is checked so Form turns into a Light MetroThemeStyle.</w:t>
      </w:r>
    </w:p>
    <w:p w14:paraId="4E3D7075" w14:textId="4BB4701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Updates msmLogin with the theme of choice so it will pass to other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s and forms.</w:t>
      </w:r>
    </w:p>
    <w:p w14:paraId="261021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D891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623C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ACAF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8DC1A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0393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An Employee of the The Laptops Clinic Seeks to Login</w:t>
      </w:r>
    </w:p>
    <w:p w14:paraId="472B71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//Gets the encrypted Password for comparison with the one inputted. </w:t>
      </w:r>
    </w:p>
    <w:p w14:paraId="68A716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//dt returns null, if the password can't be fine with the Username, therefore Username is incorrect or no registered employee with that Username</w:t>
      </w:r>
    </w:p>
    <w:p w14:paraId="6D0D8F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encryptedPassword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w:t>
      </w:r>
      <w:r>
        <w:rPr>
          <w:rFonts w:ascii="Consolas" w:hAnsi="Consolas" w:cs="Consolas"/>
          <w:color w:val="000000"/>
          <w:sz w:val="19"/>
          <w:szCs w:val="19"/>
          <w:highlight w:val="white"/>
        </w:rPr>
        <w:t xml:space="preserve">, txtUsername.Text.Trim()),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14:paraId="3C4DFE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(encryptedPassword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733AF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DE87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//Didn't find the encrypted password for that Username</w:t>
      </w:r>
    </w:p>
    <w:p w14:paraId="57F2A0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"There is no Employee with that Username,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"Incorrect Login Details"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1212B1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3BEC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FDB7BB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2744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//Username found, Encrypted Password Recieved </w:t>
      </w:r>
    </w:p>
    <w:p w14:paraId="576C5A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//Confirms that the password inputted by user (txtPassword.Text) is equal to the encrypted password</w:t>
      </w:r>
    </w:p>
    <w:p w14:paraId="72E0B3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match = </w:t>
      </w:r>
      <w:r>
        <w:rPr>
          <w:rFonts w:ascii="Consolas" w:hAnsi="Consolas" w:cs="Consolas"/>
          <w:color w:val="2B91AF"/>
          <w:sz w:val="19"/>
          <w:szCs w:val="19"/>
          <w:highlight w:val="white"/>
        </w:rPr>
        <w:t>Hashing</w:t>
      </w:r>
      <w:r>
        <w:rPr>
          <w:rFonts w:ascii="Consolas" w:hAnsi="Consolas" w:cs="Consolas"/>
          <w:color w:val="000000"/>
          <w:sz w:val="19"/>
          <w:szCs w:val="19"/>
          <w:highlight w:val="white"/>
        </w:rPr>
        <w:t>.Confirm(txtPassword.Text, encryptedPassword);</w:t>
      </w:r>
    </w:p>
    <w:p w14:paraId="31574A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CC0C1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CFBB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Hashing.Confirm Confirms that the Passowrd is matched to the Hashed Version OF That Password From The Database. </w:t>
      </w:r>
    </w:p>
    <w:p w14:paraId="014AFC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Executes a ExecuteReader and checks that the Encrypted Passwords and Username belong to the same Employee</w:t>
      </w:r>
    </w:p>
    <w:p w14:paraId="34B8B7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EmployeeLogin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AND Password = '{1}'"</w:t>
      </w:r>
      <w:r>
        <w:rPr>
          <w:rFonts w:ascii="Consolas" w:hAnsi="Consolas" w:cs="Consolas"/>
          <w:color w:val="000000"/>
          <w:sz w:val="19"/>
          <w:szCs w:val="19"/>
          <w:highlight w:val="white"/>
        </w:rPr>
        <w:t>, txtUsername.Text.Trim(), encryptedPassword));</w:t>
      </w:r>
    </w:p>
    <w:p w14:paraId="2D7471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(EmployeeLogin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745BE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//Username and Password both are of the same User.</w:t>
      </w:r>
    </w:p>
    <w:p w14:paraId="7998F7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the EmployeeID, Username and FullName into the system as global variables to be later used.</w:t>
      </w:r>
    </w:p>
    <w:p w14:paraId="7C62FF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GetEmployeeID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2B91A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IS '{0}' AND Password IS '{1}'"</w:t>
      </w:r>
      <w:r>
        <w:rPr>
          <w:rFonts w:ascii="Consolas" w:hAnsi="Consolas" w:cs="Consolas"/>
          <w:color w:val="000000"/>
          <w:sz w:val="19"/>
          <w:szCs w:val="19"/>
          <w:highlight w:val="white"/>
        </w:rPr>
        <w:t>, txtUsername.Text, encryptedPassword));</w:t>
      </w:r>
      <w:r>
        <w:rPr>
          <w:rFonts w:ascii="Consolas" w:hAnsi="Consolas" w:cs="Consolas"/>
          <w:color w:val="008000"/>
          <w:sz w:val="19"/>
          <w:szCs w:val="19"/>
          <w:highlight w:val="white"/>
        </w:rPr>
        <w:t>//Gets ID</w:t>
      </w:r>
    </w:p>
    <w:p w14:paraId="7D0194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GetEmployeeFullName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IS '{0}' AND Password IS '{1}'"</w:t>
      </w:r>
      <w:r>
        <w:rPr>
          <w:rFonts w:ascii="Consolas" w:hAnsi="Consolas" w:cs="Consolas"/>
          <w:color w:val="000000"/>
          <w:sz w:val="19"/>
          <w:szCs w:val="19"/>
          <w:highlight w:val="white"/>
        </w:rPr>
        <w:t xml:space="preserve">, txtUsername.Text, encryptedPassword), </w:t>
      </w:r>
      <w:r>
        <w:rPr>
          <w:rFonts w:ascii="Consolas" w:hAnsi="Consolas" w:cs="Consolas"/>
          <w:color w:val="A31515"/>
          <w:sz w:val="19"/>
          <w:szCs w:val="19"/>
          <w:highlight w:val="white"/>
        </w:rPr>
        <w:t>"eFullName"</w:t>
      </w:r>
      <w:r>
        <w:rPr>
          <w:rFonts w:ascii="Consolas" w:hAnsi="Consolas" w:cs="Consolas"/>
          <w:color w:val="000000"/>
          <w:sz w:val="19"/>
          <w:szCs w:val="19"/>
          <w:highlight w:val="white"/>
        </w:rPr>
        <w:t>);</w:t>
      </w:r>
      <w:r>
        <w:rPr>
          <w:rFonts w:ascii="Consolas" w:hAnsi="Consolas" w:cs="Consolas"/>
          <w:color w:val="008000"/>
          <w:sz w:val="19"/>
          <w:szCs w:val="19"/>
          <w:highlight w:val="white"/>
        </w:rPr>
        <w:t>//Gets FullName</w:t>
      </w:r>
    </w:p>
    <w:p w14:paraId="40B249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Global Variables</w:t>
      </w:r>
    </w:p>
    <w:p w14:paraId="12CA09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.GetEmployeeUsername = txtUsername.Text;</w:t>
      </w:r>
    </w:p>
    <w:p w14:paraId="6BE0D9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.GetEmployeeFullName = GetEmployeeFullName;</w:t>
      </w:r>
    </w:p>
    <w:p w14:paraId="2C1460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Variables</w:t>
      </w:r>
      <w:r>
        <w:rPr>
          <w:rFonts w:ascii="Consolas" w:hAnsi="Consolas" w:cs="Consolas"/>
          <w:color w:val="000000"/>
          <w:sz w:val="19"/>
          <w:szCs w:val="19"/>
          <w:highlight w:val="white"/>
        </w:rPr>
        <w:t>.UserID = GetEmployeeID;</w:t>
      </w:r>
    </w:p>
    <w:p w14:paraId="24C29E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//Login is Complete and the Main Form is brought into view while Login Form hides.</w:t>
      </w:r>
    </w:p>
    <w:p w14:paraId="59414A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MainForm</w:t>
      </w:r>
      <w:r>
        <w:rPr>
          <w:rFonts w:ascii="Consolas" w:hAnsi="Consolas" w:cs="Consolas"/>
          <w:color w:val="000000"/>
          <w:sz w:val="19"/>
          <w:szCs w:val="19"/>
          <w:highlight w:val="white"/>
        </w:rPr>
        <w:t xml:space="preserve"> OpenMainForm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MainForm</w:t>
      </w:r>
      <w:r>
        <w:rPr>
          <w:rFonts w:ascii="Consolas" w:hAnsi="Consolas" w:cs="Consolas"/>
          <w:color w:val="000000"/>
          <w:sz w:val="19"/>
          <w:szCs w:val="19"/>
          <w:highlight w:val="white"/>
        </w:rPr>
        <w:t>();</w:t>
      </w:r>
    </w:p>
    <w:p w14:paraId="38D0CA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StyleManager and components to the Theme and Style Picked in the Login Form.</w:t>
      </w:r>
    </w:p>
    <w:p w14:paraId="3CF1C1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OpenMainForm.StyleManager = </w:t>
      </w:r>
      <w:r>
        <w:rPr>
          <w:rFonts w:ascii="Consolas" w:hAnsi="Consolas" w:cs="Consolas"/>
          <w:color w:val="0000FF"/>
          <w:sz w:val="19"/>
          <w:szCs w:val="19"/>
          <w:highlight w:val="white"/>
        </w:rPr>
        <w:t>this</w:t>
      </w:r>
      <w:r>
        <w:rPr>
          <w:rFonts w:ascii="Consolas" w:hAnsi="Consolas" w:cs="Consolas"/>
          <w:color w:val="000000"/>
          <w:sz w:val="19"/>
          <w:szCs w:val="19"/>
          <w:highlight w:val="white"/>
        </w:rPr>
        <w:t>.StyleManager;</w:t>
      </w:r>
    </w:p>
    <w:p w14:paraId="21AACD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OpenMainForm.msmMainForm.Theme = msmLogin.Theme;</w:t>
      </w:r>
    </w:p>
    <w:p w14:paraId="309912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OpenMainForm.msmMainForm.Style = msmLogin.Style;</w:t>
      </w:r>
    </w:p>
    <w:p w14:paraId="7B6A11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.Hide();</w:t>
      </w:r>
      <w:r>
        <w:rPr>
          <w:rFonts w:ascii="Consolas" w:hAnsi="Consolas" w:cs="Consolas"/>
          <w:color w:val="008000"/>
          <w:sz w:val="19"/>
          <w:szCs w:val="19"/>
          <w:highlight w:val="white"/>
        </w:rPr>
        <w:t>//Hides this form</w:t>
      </w:r>
    </w:p>
    <w:p w14:paraId="2F2796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OpenMainForm.ShowDialog();  </w:t>
      </w:r>
      <w:r>
        <w:rPr>
          <w:rFonts w:ascii="Consolas" w:hAnsi="Consolas" w:cs="Consolas"/>
          <w:color w:val="008000"/>
          <w:sz w:val="19"/>
          <w:szCs w:val="19"/>
          <w:highlight w:val="white"/>
        </w:rPr>
        <w:t>//Shows this form.</w:t>
      </w:r>
    </w:p>
    <w:p w14:paraId="1CC129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7190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B717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F05C6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8CD6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//Matching has failed, there the Password inputted (txtPassword) doesn't match the password stored in the database.</w:t>
      </w:r>
    </w:p>
    <w:p w14:paraId="15150D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Password is Incorrect,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"Incorrect Login Details"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3B6D9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C221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7A89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F11A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18018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pnlLoginForm_Paint(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PaintEventArgs</w:t>
      </w:r>
      <w:r>
        <w:rPr>
          <w:rFonts w:ascii="Consolas" w:hAnsi="Consolas" w:cs="Consolas"/>
          <w:color w:val="000000"/>
          <w:sz w:val="19"/>
          <w:szCs w:val="19"/>
          <w:highlight w:val="white"/>
        </w:rPr>
        <w:t xml:space="preserve"> e)</w:t>
      </w:r>
    </w:p>
    <w:p w14:paraId="7A3D47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E64A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CD2E9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45B5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74E2A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btnRegister_Click(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CB8E6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73385A" w14:textId="3D93F62B"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register</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as new Register</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which will swipe in this Form. </w:t>
      </w:r>
    </w:p>
    <w:p w14:paraId="5B459415" w14:textId="6CB1152F"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//while it swipes it into view, it will set the metrostylemanager of the Register</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(msmregister) to the theme and style selected in this Login Form. </w:t>
      </w:r>
    </w:p>
    <w:p w14:paraId="174EDD19" w14:textId="140ADCAB"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RegisterUC</w:t>
      </w:r>
      <w:r>
        <w:rPr>
          <w:rFonts w:ascii="Consolas" w:hAnsi="Consolas" w:cs="Consolas"/>
          <w:color w:val="000000"/>
          <w:sz w:val="19"/>
          <w:szCs w:val="19"/>
          <w:highlight w:val="white"/>
        </w:rPr>
        <w:t xml:space="preserve"> register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RegisterUC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4784B809" w14:textId="0F5CEAD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register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.msmRegister.Theme = </w:t>
      </w:r>
      <w:r>
        <w:rPr>
          <w:rFonts w:ascii="Consolas" w:hAnsi="Consolas" w:cs="Consolas"/>
          <w:color w:val="0000FF"/>
          <w:sz w:val="19"/>
          <w:szCs w:val="19"/>
          <w:highlight w:val="white"/>
        </w:rPr>
        <w:t>this</w:t>
      </w:r>
      <w:r>
        <w:rPr>
          <w:rFonts w:ascii="Consolas" w:hAnsi="Consolas" w:cs="Consolas"/>
          <w:color w:val="000000"/>
          <w:sz w:val="19"/>
          <w:szCs w:val="19"/>
          <w:highlight w:val="white"/>
        </w:rPr>
        <w:t>.Theme;</w:t>
      </w:r>
    </w:p>
    <w:p w14:paraId="499514B3" w14:textId="72B09628"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register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.msmRegister.Style = </w:t>
      </w:r>
      <w:r>
        <w:rPr>
          <w:rFonts w:ascii="Consolas" w:hAnsi="Consolas" w:cs="Consolas"/>
          <w:color w:val="0000FF"/>
          <w:sz w:val="19"/>
          <w:szCs w:val="19"/>
          <w:highlight w:val="white"/>
        </w:rPr>
        <w:t>this</w:t>
      </w:r>
      <w:r>
        <w:rPr>
          <w:rFonts w:ascii="Consolas" w:hAnsi="Consolas" w:cs="Consolas"/>
          <w:color w:val="000000"/>
          <w:sz w:val="19"/>
          <w:szCs w:val="19"/>
          <w:highlight w:val="white"/>
        </w:rPr>
        <w:t>.Style;</w:t>
      </w:r>
    </w:p>
    <w:p w14:paraId="7747F249" w14:textId="17A88FBD"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register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E26E3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006D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C6933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btnForgotDetails_Click(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AEFAB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A041F5" w14:textId="45330C1D"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Forgot Details button is clicked it will swipe (Forgot</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into view of this Form, this is similar to the Register button,</w:t>
      </w:r>
    </w:p>
    <w:p w14:paraId="7A0F08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it will also pass the theme and style</w:t>
      </w:r>
    </w:p>
    <w:p w14:paraId="2DBB8A10" w14:textId="6976940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ForgotUC</w:t>
      </w:r>
      <w:r>
        <w:rPr>
          <w:rFonts w:ascii="Consolas" w:hAnsi="Consolas" w:cs="Consolas"/>
          <w:color w:val="000000"/>
          <w:sz w:val="19"/>
          <w:szCs w:val="19"/>
          <w:highlight w:val="white"/>
        </w:rPr>
        <w:t xml:space="preserve"> 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ForgotUC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0EAC5E5C" w14:textId="1E2FBCFA"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0000FF"/>
          <w:sz w:val="19"/>
          <w:szCs w:val="19"/>
          <w:highlight w:val="white"/>
        </w:rPr>
        <w:t>this</w:t>
      </w:r>
      <w:r>
        <w:rPr>
          <w:rFonts w:ascii="Consolas" w:hAnsi="Consolas" w:cs="Consolas"/>
          <w:color w:val="000000"/>
          <w:sz w:val="19"/>
          <w:szCs w:val="19"/>
          <w:highlight w:val="white"/>
        </w:rPr>
        <w:t>.Theme;</w:t>
      </w:r>
    </w:p>
    <w:p w14:paraId="05AC9B09" w14:textId="1629BF5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.Style = </w:t>
      </w:r>
      <w:r>
        <w:rPr>
          <w:rFonts w:ascii="Consolas" w:hAnsi="Consolas" w:cs="Consolas"/>
          <w:color w:val="0000FF"/>
          <w:sz w:val="19"/>
          <w:szCs w:val="19"/>
          <w:highlight w:val="white"/>
        </w:rPr>
        <w:t>this</w:t>
      </w:r>
      <w:r>
        <w:rPr>
          <w:rFonts w:ascii="Consolas" w:hAnsi="Consolas" w:cs="Consolas"/>
          <w:color w:val="000000"/>
          <w:sz w:val="19"/>
          <w:szCs w:val="19"/>
          <w:highlight w:val="white"/>
        </w:rPr>
        <w:t>.Style;</w:t>
      </w:r>
    </w:p>
    <w:p w14:paraId="49C450CE" w14:textId="6DC320CA"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B5CD2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1534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F9780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btnEmailTest_Click(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2323AC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0517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if the Internet is available</w:t>
      </w:r>
    </w:p>
    <w:p w14:paraId="1A630F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bb = System.Net.NetworkInformation.</w:t>
      </w:r>
      <w:r>
        <w:rPr>
          <w:rFonts w:ascii="Consolas" w:hAnsi="Consolas" w:cs="Consolas"/>
          <w:color w:val="2B91AF"/>
          <w:sz w:val="19"/>
          <w:szCs w:val="19"/>
          <w:highlight w:val="white"/>
        </w:rPr>
        <w:t>NetworkInterface</w:t>
      </w:r>
      <w:r>
        <w:rPr>
          <w:rFonts w:ascii="Consolas" w:hAnsi="Consolas" w:cs="Consolas"/>
          <w:color w:val="000000"/>
          <w:sz w:val="19"/>
          <w:szCs w:val="19"/>
          <w:highlight w:val="white"/>
        </w:rPr>
        <w:t>.GetIsNetworkAvailable();</w:t>
      </w:r>
    </w:p>
    <w:p w14:paraId="655C02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(bb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5E77F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//Is Available and stores the Login Details for the Email</w:t>
      </w:r>
    </w:p>
    <w:p w14:paraId="6D0205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9D52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 = txtSmtpClient.Text;</w:t>
      </w:r>
    </w:p>
    <w:p w14:paraId="0B8490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.GetPort = txtPort.Text;</w:t>
      </w:r>
    </w:p>
    <w:p w14:paraId="77B385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 = txtEmail.Text;</w:t>
      </w:r>
    </w:p>
    <w:p w14:paraId="3D0335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.GetEmailUsername = txtEmailUsername.Text;</w:t>
      </w:r>
    </w:p>
    <w:p w14:paraId="3F1E90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.GetEmailPassword = txtEmailPassword.Text;</w:t>
      </w:r>
    </w:p>
    <w:p w14:paraId="59AB56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"Succesfully stored the Email details. Emailing is now possible"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Details Saved"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1D1D37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DBA4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94952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DE527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//Not Available</w:t>
      </w:r>
    </w:p>
    <w:p w14:paraId="480F1F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"Internet Is Not Available"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"Connection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074059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B9D2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DA6B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6A69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1C68387"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5D51D3C0" w14:textId="77777777" w:rsidR="004957C1" w:rsidRDefault="004957C1" w:rsidP="004957C1">
      <w:pPr>
        <w:pStyle w:val="Titlesz"/>
        <w:rPr>
          <w:rFonts w:ascii="Consolas" w:hAnsi="Consolas" w:cs="Consolas"/>
          <w:color w:val="000000"/>
          <w:sz w:val="19"/>
          <w:szCs w:val="19"/>
        </w:rPr>
      </w:pPr>
    </w:p>
    <w:p w14:paraId="273543AB" w14:textId="77777777" w:rsidR="004957C1" w:rsidRDefault="004957C1" w:rsidP="004957C1">
      <w:pPr>
        <w:pStyle w:val="Titlesz"/>
        <w:rPr>
          <w:rFonts w:ascii="Consolas" w:hAnsi="Consolas" w:cs="Consolas"/>
          <w:color w:val="000000"/>
          <w:sz w:val="19"/>
          <w:szCs w:val="19"/>
        </w:rPr>
      </w:pPr>
    </w:p>
    <w:p w14:paraId="4171C592" w14:textId="77777777" w:rsidR="004957C1" w:rsidRDefault="004957C1" w:rsidP="004957C1">
      <w:pPr>
        <w:pStyle w:val="Titlesz"/>
        <w:rPr>
          <w:rFonts w:ascii="Consolas" w:hAnsi="Consolas" w:cs="Consolas"/>
          <w:color w:val="000000"/>
          <w:sz w:val="19"/>
          <w:szCs w:val="19"/>
        </w:rPr>
      </w:pPr>
    </w:p>
    <w:p w14:paraId="02DEDB90" w14:textId="7F33282C" w:rsidR="004957C1" w:rsidRDefault="004957C1" w:rsidP="004957C1">
      <w:pPr>
        <w:pStyle w:val="Heading3"/>
        <w:rPr>
          <w:sz w:val="36"/>
        </w:rPr>
      </w:pPr>
      <w:bookmarkStart w:id="63" w:name="_Toc449432726"/>
      <w:r w:rsidRPr="004957C1">
        <w:rPr>
          <w:rStyle w:val="Heading3Char"/>
        </w:rPr>
        <w:t xml:space="preserve">Register </w:t>
      </w:r>
      <w:r w:rsidR="00893E5F">
        <w:rPr>
          <w:rStyle w:val="Heading3Char"/>
        </w:rPr>
        <w:t>UC</w:t>
      </w:r>
      <w:bookmarkEnd w:id="63"/>
      <w:r w:rsidRPr="00692091">
        <w:rPr>
          <w:sz w:val="36"/>
        </w:rPr>
        <w:t xml:space="preserve"> </w:t>
      </w:r>
    </w:p>
    <w:p w14:paraId="44B552B2" w14:textId="3A99CE66" w:rsidR="004957C1" w:rsidRDefault="004957C1" w:rsidP="004957C1">
      <w:r>
        <w:t>(which slides in front of Login Form)</w:t>
      </w:r>
    </w:p>
    <w:p w14:paraId="7B325CA3" w14:textId="77777777" w:rsidR="004957C1" w:rsidRDefault="004957C1" w:rsidP="004957C1">
      <w:pPr>
        <w:pStyle w:val="Titlesz"/>
      </w:pPr>
      <w:r>
        <w:rPr>
          <w:noProof/>
          <w:sz w:val="36"/>
          <w:lang w:eastAsia="en-GB"/>
        </w:rPr>
        <mc:AlternateContent>
          <mc:Choice Requires="wps">
            <w:drawing>
              <wp:anchor distT="0" distB="0" distL="114300" distR="114300" simplePos="0" relativeHeight="252588032" behindDoc="0" locked="0" layoutInCell="1" allowOverlap="1" wp14:anchorId="65540487" wp14:editId="633EA8CD">
                <wp:simplePos x="0" y="0"/>
                <wp:positionH relativeFrom="column">
                  <wp:posOffset>1343660</wp:posOffset>
                </wp:positionH>
                <wp:positionV relativeFrom="paragraph">
                  <wp:posOffset>9829</wp:posOffset>
                </wp:positionV>
                <wp:extent cx="1566407" cy="310101"/>
                <wp:effectExtent l="0" t="0" r="15240" b="13970"/>
                <wp:wrapNone/>
                <wp:docPr id="1601" name="Rounded Rectangle 1601"/>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FF75F58" w14:textId="77777777" w:rsidR="00E71811" w:rsidRDefault="00E71811" w:rsidP="004957C1">
                            <w:r>
                              <w:t>txtFullName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40487" id="Rounded Rectangle 1601" o:spid="_x0000_s1976" style="position:absolute;margin-left:105.8pt;margin-top:.75pt;width:123.35pt;height:24.4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" filled="f" strokecolor="black [3200]" strokeweight="1pt">
                <v:stroke joinstyle="miter"/>
                <v:textbox>
                  <w:txbxContent>
                    <w:p w14:paraId="0FF75F58" w14:textId="77777777" w:rsidR="00E71811" w:rsidRDefault="00E71811" w:rsidP="004957C1">
                      <w:r>
                        <w:t>txtFullName</w:t>
                      </w:r>
                    </w:p>
                  </w:txbxContent>
                </v:textbox>
              </v:roundrect>
            </w:pict>
          </mc:Fallback>
        </mc:AlternateContent>
      </w:r>
    </w:p>
    <w:p w14:paraId="5618E195" w14:textId="77777777" w:rsidR="004957C1" w:rsidRDefault="004957C1" w:rsidP="004957C1">
      <w:pPr>
        <w:pStyle w:val="Titlesz"/>
      </w:pPr>
      <w:r>
        <w:rPr>
          <w:noProof/>
          <w:lang w:eastAsia="en-GB"/>
        </w:rPr>
        <mc:AlternateContent>
          <mc:Choice Requires="wps">
            <w:drawing>
              <wp:anchor distT="0" distB="0" distL="114300" distR="114300" simplePos="0" relativeHeight="252609536" behindDoc="0" locked="0" layoutInCell="1" allowOverlap="1" wp14:anchorId="75DEA0AD" wp14:editId="78C715BD">
                <wp:simplePos x="0" y="0"/>
                <wp:positionH relativeFrom="column">
                  <wp:posOffset>1733384</wp:posOffset>
                </wp:positionH>
                <wp:positionV relativeFrom="paragraph">
                  <wp:posOffset>107370</wp:posOffset>
                </wp:positionV>
                <wp:extent cx="7952" cy="1192696"/>
                <wp:effectExtent l="76200" t="0" r="68580" b="64770"/>
                <wp:wrapNone/>
                <wp:docPr id="1602" name="Straight Arrow Connector 1602"/>
                <wp:cNvGraphicFramePr/>
                <a:graphic xmlns:a="http://schemas.openxmlformats.org/drawingml/2006/main">
                  <a:graphicData uri="http://schemas.microsoft.com/office/word/2010/wordprocessingShape">
                    <wps:wsp>
                      <wps:cNvCnPr/>
                      <wps:spPr>
                        <a:xfrm flipH="1">
                          <a:off x="0" y="0"/>
                          <a:ext cx="7952"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0CD43" id="Straight Arrow Connector 1602" o:spid="_x0000_s1026" type="#_x0000_t32" style="position:absolute;margin-left:136.5pt;margin-top:8.45pt;width:.65pt;height:93.9pt;flip:x;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" strokecolor="#5b9bd5 [3204]" strokeweight=".5pt">
                <v:stroke endarrow="block" joinstyle="miter"/>
              </v:shape>
            </w:pict>
          </mc:Fallback>
        </mc:AlternateContent>
      </w:r>
    </w:p>
    <w:p w14:paraId="13930173" w14:textId="77777777" w:rsidR="004957C1" w:rsidRDefault="004957C1" w:rsidP="004957C1">
      <w:pPr>
        <w:pStyle w:val="Titlesz"/>
      </w:pPr>
      <w:r>
        <w:rPr>
          <w:noProof/>
          <w:sz w:val="36"/>
          <w:lang w:eastAsia="en-GB"/>
        </w:rPr>
        <w:lastRenderedPageBreak/>
        <mc:AlternateContent>
          <mc:Choice Requires="wps">
            <w:drawing>
              <wp:anchor distT="0" distB="0" distL="114300" distR="114300" simplePos="0" relativeHeight="252620800" behindDoc="0" locked="0" layoutInCell="1" allowOverlap="1" wp14:anchorId="0899EE79" wp14:editId="145E4059">
                <wp:simplePos x="0" y="0"/>
                <wp:positionH relativeFrom="column">
                  <wp:posOffset>3275937</wp:posOffset>
                </wp:positionH>
                <wp:positionV relativeFrom="paragraph">
                  <wp:posOffset>732680</wp:posOffset>
                </wp:positionV>
                <wp:extent cx="691764" cy="326003"/>
                <wp:effectExtent l="38100" t="0" r="32385" b="55245"/>
                <wp:wrapNone/>
                <wp:docPr id="1603" name="Straight Arrow Connector 1603"/>
                <wp:cNvGraphicFramePr/>
                <a:graphic xmlns:a="http://schemas.openxmlformats.org/drawingml/2006/main">
                  <a:graphicData uri="http://schemas.microsoft.com/office/word/2010/wordprocessingShape">
                    <wps:wsp>
                      <wps:cNvCnPr/>
                      <wps:spPr>
                        <a:xfrm flipH="1">
                          <a:off x="0" y="0"/>
                          <a:ext cx="691764" cy="326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51E19" id="Straight Arrow Connector 1603" o:spid="_x0000_s1026" type="#_x0000_t32" style="position:absolute;margin-left:257.95pt;margin-top:57.7pt;width:54.45pt;height:25.65pt;flip:x;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9776" behindDoc="0" locked="0" layoutInCell="1" allowOverlap="1" wp14:anchorId="7ED74622" wp14:editId="23AA8236">
                <wp:simplePos x="0" y="0"/>
                <wp:positionH relativeFrom="column">
                  <wp:posOffset>3124863</wp:posOffset>
                </wp:positionH>
                <wp:positionV relativeFrom="paragraph">
                  <wp:posOffset>1233612</wp:posOffset>
                </wp:positionV>
                <wp:extent cx="1367624" cy="102759"/>
                <wp:effectExtent l="38100" t="0" r="23495" b="88265"/>
                <wp:wrapNone/>
                <wp:docPr id="1604" name="Straight Arrow Connector 1604"/>
                <wp:cNvGraphicFramePr/>
                <a:graphic xmlns:a="http://schemas.openxmlformats.org/drawingml/2006/main">
                  <a:graphicData uri="http://schemas.microsoft.com/office/word/2010/wordprocessingShape">
                    <wps:wsp>
                      <wps:cNvCnPr/>
                      <wps:spPr>
                        <a:xfrm flipH="1">
                          <a:off x="0" y="0"/>
                          <a:ext cx="1367624" cy="102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3A762" id="Straight Arrow Connector 1604" o:spid="_x0000_s1026" type="#_x0000_t32" style="position:absolute;margin-left:246.05pt;margin-top:97.15pt;width:107.7pt;height:8.1pt;flip:x;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8752" behindDoc="0" locked="0" layoutInCell="1" allowOverlap="1" wp14:anchorId="5F520ED5" wp14:editId="6A0FEA93">
                <wp:simplePos x="0" y="0"/>
                <wp:positionH relativeFrom="column">
                  <wp:posOffset>3347499</wp:posOffset>
                </wp:positionH>
                <wp:positionV relativeFrom="paragraph">
                  <wp:posOffset>1575518</wp:posOffset>
                </wp:positionV>
                <wp:extent cx="1463040" cy="63610"/>
                <wp:effectExtent l="19050" t="76200" r="22860" b="31750"/>
                <wp:wrapNone/>
                <wp:docPr id="1605" name="Straight Arrow Connector 1605"/>
                <wp:cNvGraphicFramePr/>
                <a:graphic xmlns:a="http://schemas.openxmlformats.org/drawingml/2006/main">
                  <a:graphicData uri="http://schemas.microsoft.com/office/word/2010/wordprocessingShape">
                    <wps:wsp>
                      <wps:cNvCnPr/>
                      <wps:spPr>
                        <a:xfrm flipH="1" flipV="1">
                          <a:off x="0" y="0"/>
                          <a:ext cx="1463040" cy="6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1FA40" id="Straight Arrow Connector 1605" o:spid="_x0000_s1026" type="#_x0000_t32" style="position:absolute;margin-left:263.6pt;margin-top:124.05pt;width:115.2pt;height:5pt;flip:x y;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7728" behindDoc="0" locked="0" layoutInCell="1" allowOverlap="1" wp14:anchorId="7FA70A80" wp14:editId="464ACF6E">
                <wp:simplePos x="0" y="0"/>
                <wp:positionH relativeFrom="column">
                  <wp:posOffset>3172570</wp:posOffset>
                </wp:positionH>
                <wp:positionV relativeFrom="paragraph">
                  <wp:posOffset>1988986</wp:posOffset>
                </wp:positionV>
                <wp:extent cx="1701580" cy="222636"/>
                <wp:effectExtent l="0" t="57150" r="13335" b="25400"/>
                <wp:wrapNone/>
                <wp:docPr id="1606" name="Straight Arrow Connector 1606"/>
                <wp:cNvGraphicFramePr/>
                <a:graphic xmlns:a="http://schemas.openxmlformats.org/drawingml/2006/main">
                  <a:graphicData uri="http://schemas.microsoft.com/office/word/2010/wordprocessingShape">
                    <wps:wsp>
                      <wps:cNvCnPr/>
                      <wps:spPr>
                        <a:xfrm flipH="1" flipV="1">
                          <a:off x="0" y="0"/>
                          <a:ext cx="1701580" cy="22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36341" id="Straight Arrow Connector 1606" o:spid="_x0000_s1026" type="#_x0000_t32" style="position:absolute;margin-left:249.8pt;margin-top:156.6pt;width:134pt;height:17.55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6704" behindDoc="0" locked="0" layoutInCell="1" allowOverlap="1" wp14:anchorId="3F047D69" wp14:editId="2A4C05CE">
                <wp:simplePos x="0" y="0"/>
                <wp:positionH relativeFrom="column">
                  <wp:posOffset>2822713</wp:posOffset>
                </wp:positionH>
                <wp:positionV relativeFrom="paragraph">
                  <wp:posOffset>2187768</wp:posOffset>
                </wp:positionV>
                <wp:extent cx="1574358" cy="349858"/>
                <wp:effectExtent l="19050" t="57150" r="26035" b="31750"/>
                <wp:wrapNone/>
                <wp:docPr id="1607" name="Straight Arrow Connector 1607"/>
                <wp:cNvGraphicFramePr/>
                <a:graphic xmlns:a="http://schemas.openxmlformats.org/drawingml/2006/main">
                  <a:graphicData uri="http://schemas.microsoft.com/office/word/2010/wordprocessingShape">
                    <wps:wsp>
                      <wps:cNvCnPr/>
                      <wps:spPr>
                        <a:xfrm flipH="1" flipV="1">
                          <a:off x="0" y="0"/>
                          <a:ext cx="1574358" cy="349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98DEB" id="Straight Arrow Connector 1607" o:spid="_x0000_s1026" type="#_x0000_t32" style="position:absolute;margin-left:222.25pt;margin-top:172.25pt;width:123.95pt;height:27.55pt;flip:x y;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5680" behindDoc="0" locked="0" layoutInCell="1" allowOverlap="1" wp14:anchorId="41876F73" wp14:editId="03CB70CA">
                <wp:simplePos x="0" y="0"/>
                <wp:positionH relativeFrom="column">
                  <wp:posOffset>3419061</wp:posOffset>
                </wp:positionH>
                <wp:positionV relativeFrom="paragraph">
                  <wp:posOffset>2211622</wp:posOffset>
                </wp:positionV>
                <wp:extent cx="993913" cy="683812"/>
                <wp:effectExtent l="38100" t="38100" r="15875" b="21590"/>
                <wp:wrapNone/>
                <wp:docPr id="1608" name="Straight Arrow Connector 1608"/>
                <wp:cNvGraphicFramePr/>
                <a:graphic xmlns:a="http://schemas.openxmlformats.org/drawingml/2006/main">
                  <a:graphicData uri="http://schemas.microsoft.com/office/word/2010/wordprocessingShape">
                    <wps:wsp>
                      <wps:cNvCnPr/>
                      <wps:spPr>
                        <a:xfrm flipH="1" flipV="1">
                          <a:off x="0" y="0"/>
                          <a:ext cx="993913" cy="68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3FFCB" id="Straight Arrow Connector 1608" o:spid="_x0000_s1026" type="#_x0000_t32" style="position:absolute;margin-left:269.2pt;margin-top:174.15pt;width:78.25pt;height:53.85pt;flip:x y;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4656" behindDoc="0" locked="0" layoutInCell="1" allowOverlap="1" wp14:anchorId="2EB298FA" wp14:editId="14A36D04">
                <wp:simplePos x="0" y="0"/>
                <wp:positionH relativeFrom="column">
                  <wp:posOffset>3434963</wp:posOffset>
                </wp:positionH>
                <wp:positionV relativeFrom="paragraph">
                  <wp:posOffset>2982899</wp:posOffset>
                </wp:positionV>
                <wp:extent cx="731520" cy="381662"/>
                <wp:effectExtent l="38100" t="38100" r="30480" b="18415"/>
                <wp:wrapNone/>
                <wp:docPr id="1609" name="Straight Arrow Connector 1609"/>
                <wp:cNvGraphicFramePr/>
                <a:graphic xmlns:a="http://schemas.openxmlformats.org/drawingml/2006/main">
                  <a:graphicData uri="http://schemas.microsoft.com/office/word/2010/wordprocessingShape">
                    <wps:wsp>
                      <wps:cNvCnPr/>
                      <wps:spPr>
                        <a:xfrm flipH="1" flipV="1">
                          <a:off x="0" y="0"/>
                          <a:ext cx="731520"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B44B3" id="Straight Arrow Connector 1609" o:spid="_x0000_s1026" type="#_x0000_t32" style="position:absolute;margin-left:270.45pt;margin-top:234.85pt;width:57.6pt;height:30.05pt;flip:x y;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3632" behindDoc="0" locked="0" layoutInCell="1" allowOverlap="1" wp14:anchorId="5C99DCC9" wp14:editId="15B7FCEA">
                <wp:simplePos x="0" y="0"/>
                <wp:positionH relativeFrom="column">
                  <wp:posOffset>667910</wp:posOffset>
                </wp:positionH>
                <wp:positionV relativeFrom="paragraph">
                  <wp:posOffset>2911337</wp:posOffset>
                </wp:positionV>
                <wp:extent cx="358278" cy="341906"/>
                <wp:effectExtent l="0" t="38100" r="60960" b="20320"/>
                <wp:wrapNone/>
                <wp:docPr id="1610" name="Straight Arrow Connector 1610"/>
                <wp:cNvGraphicFramePr/>
                <a:graphic xmlns:a="http://schemas.openxmlformats.org/drawingml/2006/main">
                  <a:graphicData uri="http://schemas.microsoft.com/office/word/2010/wordprocessingShape">
                    <wps:wsp>
                      <wps:cNvCnPr/>
                      <wps:spPr>
                        <a:xfrm flipV="1">
                          <a:off x="0" y="0"/>
                          <a:ext cx="358278" cy="34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3C458" id="Straight Arrow Connector 1610" o:spid="_x0000_s1026" type="#_x0000_t32" style="position:absolute;margin-left:52.6pt;margin-top:229.25pt;width:28.2pt;height:26.9pt;flip:y;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94176" behindDoc="0" locked="0" layoutInCell="1" allowOverlap="1" wp14:anchorId="4E6E5414" wp14:editId="799C7082">
                <wp:simplePos x="0" y="0"/>
                <wp:positionH relativeFrom="column">
                  <wp:posOffset>-428790</wp:posOffset>
                </wp:positionH>
                <wp:positionV relativeFrom="paragraph">
                  <wp:posOffset>3244271</wp:posOffset>
                </wp:positionV>
                <wp:extent cx="1566407" cy="310101"/>
                <wp:effectExtent l="0" t="0" r="15240" b="13970"/>
                <wp:wrapNone/>
                <wp:docPr id="1536" name="Rounded Rectangle 1536"/>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8DE5AB4" w14:textId="77777777" w:rsidR="00E71811" w:rsidRDefault="00E71811" w:rsidP="004957C1">
                            <w:r>
                              <w:t>btnClear</w:t>
                            </w:r>
                          </w:p>
                          <w:p w14:paraId="654A8813" w14:textId="77777777" w:rsidR="00E71811" w:rsidRDefault="00E71811" w:rsidP="004957C1"/>
                          <w:p w14:paraId="77533530"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E5414" id="Rounded Rectangle 1536" o:spid="_x0000_s1977" style="position:absolute;margin-left:-33.75pt;margin-top:255.45pt;width:123.35pt;height:24.4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sc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" filled="f" strokecolor="black [3200]" strokeweight="1pt">
                <v:stroke joinstyle="miter"/>
                <v:textbox>
                  <w:txbxContent>
                    <w:p w14:paraId="58DE5AB4" w14:textId="77777777" w:rsidR="00E71811" w:rsidRDefault="00E71811" w:rsidP="004957C1">
                      <w:r>
                        <w:t>btnClear</w:t>
                      </w:r>
                    </w:p>
                    <w:p w14:paraId="654A8813" w14:textId="77777777" w:rsidR="00E71811" w:rsidRDefault="00E71811" w:rsidP="004957C1"/>
                    <w:p w14:paraId="77533530"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612608" behindDoc="0" locked="0" layoutInCell="1" allowOverlap="1" wp14:anchorId="019524FD" wp14:editId="51B8B7D4">
                <wp:simplePos x="0" y="0"/>
                <wp:positionH relativeFrom="column">
                  <wp:posOffset>723569</wp:posOffset>
                </wp:positionH>
                <wp:positionV relativeFrom="paragraph">
                  <wp:posOffset>2386551</wp:posOffset>
                </wp:positionV>
                <wp:extent cx="214685" cy="31805"/>
                <wp:effectExtent l="0" t="38100" r="52070" b="82550"/>
                <wp:wrapNone/>
                <wp:docPr id="1611" name="Straight Arrow Connector 1611"/>
                <wp:cNvGraphicFramePr/>
                <a:graphic xmlns:a="http://schemas.openxmlformats.org/drawingml/2006/main">
                  <a:graphicData uri="http://schemas.microsoft.com/office/word/2010/wordprocessingShape">
                    <wps:wsp>
                      <wps:cNvCnPr/>
                      <wps:spPr>
                        <a:xfrm>
                          <a:off x="0" y="0"/>
                          <a:ext cx="214685" cy="31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91ED6" id="Straight Arrow Connector 1611" o:spid="_x0000_s1026" type="#_x0000_t32" style="position:absolute;margin-left:56.95pt;margin-top:187.9pt;width:16.9pt;height: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1584" behindDoc="0" locked="0" layoutInCell="1" allowOverlap="1" wp14:anchorId="36712984" wp14:editId="2E5288AB">
                <wp:simplePos x="0" y="0"/>
                <wp:positionH relativeFrom="column">
                  <wp:posOffset>747423</wp:posOffset>
                </wp:positionH>
                <wp:positionV relativeFrom="paragraph">
                  <wp:posOffset>1503956</wp:posOffset>
                </wp:positionV>
                <wp:extent cx="230781" cy="453224"/>
                <wp:effectExtent l="0" t="0" r="55245" b="61595"/>
                <wp:wrapNone/>
                <wp:docPr id="1612" name="Straight Arrow Connector 1612"/>
                <wp:cNvGraphicFramePr/>
                <a:graphic xmlns:a="http://schemas.openxmlformats.org/drawingml/2006/main">
                  <a:graphicData uri="http://schemas.microsoft.com/office/word/2010/wordprocessingShape">
                    <wps:wsp>
                      <wps:cNvCnPr/>
                      <wps:spPr>
                        <a:xfrm>
                          <a:off x="0" y="0"/>
                          <a:ext cx="230781" cy="453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FBB87" id="Straight Arrow Connector 1612" o:spid="_x0000_s1026" type="#_x0000_t32" style="position:absolute;margin-left:58.85pt;margin-top:118.4pt;width:18.15pt;height:35.7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10560" behindDoc="0" locked="0" layoutInCell="1" allowOverlap="1" wp14:anchorId="2F51C830" wp14:editId="6F799886">
                <wp:simplePos x="0" y="0"/>
                <wp:positionH relativeFrom="column">
                  <wp:posOffset>746926</wp:posOffset>
                </wp:positionH>
                <wp:positionV relativeFrom="paragraph">
                  <wp:posOffset>1949229</wp:posOffset>
                </wp:positionV>
                <wp:extent cx="278792" cy="278296"/>
                <wp:effectExtent l="0" t="0" r="83185" b="64770"/>
                <wp:wrapNone/>
                <wp:docPr id="1613" name="Straight Arrow Connector 1613"/>
                <wp:cNvGraphicFramePr/>
                <a:graphic xmlns:a="http://schemas.openxmlformats.org/drawingml/2006/main">
                  <a:graphicData uri="http://schemas.microsoft.com/office/word/2010/wordprocessingShape">
                    <wps:wsp>
                      <wps:cNvCnPr/>
                      <wps:spPr>
                        <a:xfrm>
                          <a:off x="0" y="0"/>
                          <a:ext cx="278792" cy="278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312EC" id="Straight Arrow Connector 1613" o:spid="_x0000_s1026" type="#_x0000_t32" style="position:absolute;margin-left:58.8pt;margin-top:153.5pt;width:21.95pt;height:21.9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08512" behindDoc="0" locked="0" layoutInCell="1" allowOverlap="1" wp14:anchorId="26DD4AA3" wp14:editId="12850FBB">
                <wp:simplePos x="0" y="0"/>
                <wp:positionH relativeFrom="column">
                  <wp:posOffset>826936</wp:posOffset>
                </wp:positionH>
                <wp:positionV relativeFrom="paragraph">
                  <wp:posOffset>438481</wp:posOffset>
                </wp:positionV>
                <wp:extent cx="214685" cy="898498"/>
                <wp:effectExtent l="0" t="0" r="71120" b="54610"/>
                <wp:wrapNone/>
                <wp:docPr id="1614" name="Straight Arrow Connector 1614"/>
                <wp:cNvGraphicFramePr/>
                <a:graphic xmlns:a="http://schemas.openxmlformats.org/drawingml/2006/main">
                  <a:graphicData uri="http://schemas.microsoft.com/office/word/2010/wordprocessingShape">
                    <wps:wsp>
                      <wps:cNvCnPr/>
                      <wps:spPr>
                        <a:xfrm>
                          <a:off x="0" y="0"/>
                          <a:ext cx="214685" cy="898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2836E" id="Straight Arrow Connector 1614" o:spid="_x0000_s1026" type="#_x0000_t32" style="position:absolute;margin-left:65.1pt;margin-top:34.55pt;width:16.9pt;height:70.7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07488" behindDoc="0" locked="0" layoutInCell="1" allowOverlap="1" wp14:anchorId="15B93B79" wp14:editId="7E2B4FD2">
                <wp:simplePos x="0" y="0"/>
                <wp:positionH relativeFrom="column">
                  <wp:posOffset>723072</wp:posOffset>
                </wp:positionH>
                <wp:positionV relativeFrom="paragraph">
                  <wp:posOffset>891706</wp:posOffset>
                </wp:positionV>
                <wp:extent cx="254938" cy="675861"/>
                <wp:effectExtent l="0" t="0" r="69215" b="48260"/>
                <wp:wrapNone/>
                <wp:docPr id="1615" name="Straight Arrow Connector 1615"/>
                <wp:cNvGraphicFramePr/>
                <a:graphic xmlns:a="http://schemas.openxmlformats.org/drawingml/2006/main">
                  <a:graphicData uri="http://schemas.microsoft.com/office/word/2010/wordprocessingShape">
                    <wps:wsp>
                      <wps:cNvCnPr/>
                      <wps:spPr>
                        <a:xfrm>
                          <a:off x="0" y="0"/>
                          <a:ext cx="254938" cy="675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F6A43" id="Straight Arrow Connector 1615" o:spid="_x0000_s1026" type="#_x0000_t32" style="position:absolute;margin-left:56.95pt;margin-top:70.2pt;width:20.05pt;height:53.2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593152" behindDoc="0" locked="0" layoutInCell="1" allowOverlap="1" wp14:anchorId="5EA21456" wp14:editId="0AF31A8F">
                <wp:simplePos x="0" y="0"/>
                <wp:positionH relativeFrom="column">
                  <wp:posOffset>-842700</wp:posOffset>
                </wp:positionH>
                <wp:positionV relativeFrom="paragraph">
                  <wp:posOffset>2155384</wp:posOffset>
                </wp:positionV>
                <wp:extent cx="1566407" cy="310101"/>
                <wp:effectExtent l="0" t="0" r="15240" b="13970"/>
                <wp:wrapNone/>
                <wp:docPr id="1616" name="Rounded Rectangle 1616"/>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9ACD589" w14:textId="77777777" w:rsidR="00E71811" w:rsidRDefault="00E71811" w:rsidP="004957C1">
                            <w:r>
                              <w:t>txtConfirmPassword</w:t>
                            </w:r>
                          </w:p>
                          <w:p w14:paraId="1688A8C3" w14:textId="77777777" w:rsidR="00E71811" w:rsidRDefault="00E71811" w:rsidP="004957C1"/>
                          <w:p w14:paraId="13BEF8F7"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21456" id="Rounded Rectangle 1616" o:spid="_x0000_s1978" style="position:absolute;margin-left:-66.35pt;margin-top:169.7pt;width:123.35pt;height:24.4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" filled="f" strokecolor="black [3200]" strokeweight="1pt">
                <v:stroke joinstyle="miter"/>
                <v:textbox>
                  <w:txbxContent>
                    <w:p w14:paraId="19ACD589" w14:textId="77777777" w:rsidR="00E71811" w:rsidRDefault="00E71811" w:rsidP="004957C1">
                      <w:r>
                        <w:t>txtConfirmPassword</w:t>
                      </w:r>
                    </w:p>
                    <w:p w14:paraId="1688A8C3" w14:textId="77777777" w:rsidR="00E71811" w:rsidRDefault="00E71811" w:rsidP="004957C1"/>
                    <w:p w14:paraId="13BEF8F7"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2128" behindDoc="0" locked="0" layoutInCell="1" allowOverlap="1" wp14:anchorId="2B4EA855" wp14:editId="039C8A31">
                <wp:simplePos x="0" y="0"/>
                <wp:positionH relativeFrom="column">
                  <wp:posOffset>-810619</wp:posOffset>
                </wp:positionH>
                <wp:positionV relativeFrom="paragraph">
                  <wp:posOffset>1734130</wp:posOffset>
                </wp:positionV>
                <wp:extent cx="1566407" cy="310101"/>
                <wp:effectExtent l="0" t="0" r="15240" b="13970"/>
                <wp:wrapNone/>
                <wp:docPr id="1617" name="Rounded Rectangle 1617"/>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39ED2B1" w14:textId="77777777" w:rsidR="00E71811" w:rsidRDefault="00E71811" w:rsidP="004957C1">
                            <w:r>
                              <w:t>txtPassword</w:t>
                            </w:r>
                          </w:p>
                          <w:p w14:paraId="5F05B5C1" w14:textId="77777777" w:rsidR="00E71811" w:rsidRDefault="00E71811" w:rsidP="004957C1"/>
                          <w:p w14:paraId="791A84B4"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EA855" id="Rounded Rectangle 1617" o:spid="_x0000_s1979" style="position:absolute;margin-left:-63.85pt;margin-top:136.55pt;width:123.35pt;height:24.4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" filled="f" strokecolor="black [3200]" strokeweight="1pt">
                <v:stroke joinstyle="miter"/>
                <v:textbox>
                  <w:txbxContent>
                    <w:p w14:paraId="639ED2B1" w14:textId="77777777" w:rsidR="00E71811" w:rsidRDefault="00E71811" w:rsidP="004957C1">
                      <w:r>
                        <w:t>txtPassword</w:t>
                      </w:r>
                    </w:p>
                    <w:p w14:paraId="5F05B5C1" w14:textId="77777777" w:rsidR="00E71811" w:rsidRDefault="00E71811" w:rsidP="004957C1"/>
                    <w:p w14:paraId="791A84B4"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1104" behindDoc="0" locked="0" layoutInCell="1" allowOverlap="1" wp14:anchorId="276E2DF4" wp14:editId="48E5AD4D">
                <wp:simplePos x="0" y="0"/>
                <wp:positionH relativeFrom="column">
                  <wp:posOffset>-818543</wp:posOffset>
                </wp:positionH>
                <wp:positionV relativeFrom="paragraph">
                  <wp:posOffset>1232479</wp:posOffset>
                </wp:positionV>
                <wp:extent cx="1566407" cy="310101"/>
                <wp:effectExtent l="0" t="0" r="15240" b="13970"/>
                <wp:wrapNone/>
                <wp:docPr id="1618" name="Rounded Rectangle 1618"/>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9163DBC" w14:textId="77777777" w:rsidR="00E71811" w:rsidRDefault="00E71811" w:rsidP="004957C1">
                            <w:r>
                              <w:t>txtUsername</w:t>
                            </w:r>
                          </w:p>
                          <w:p w14:paraId="354B1849"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E2DF4" id="Rounded Rectangle 1618" o:spid="_x0000_s1980" style="position:absolute;margin-left:-64.45pt;margin-top:97.05pt;width:123.35pt;height:24.4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" filled="f" strokecolor="black [3200]" strokeweight="1pt">
                <v:stroke joinstyle="miter"/>
                <v:textbox>
                  <w:txbxContent>
                    <w:p w14:paraId="09163DBC" w14:textId="77777777" w:rsidR="00E71811" w:rsidRDefault="00E71811" w:rsidP="004957C1">
                      <w:r>
                        <w:t>txtUsername</w:t>
                      </w:r>
                    </w:p>
                    <w:p w14:paraId="354B1849"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0080" behindDoc="0" locked="0" layoutInCell="1" allowOverlap="1" wp14:anchorId="2E363DA3" wp14:editId="71E767CF">
                <wp:simplePos x="0" y="0"/>
                <wp:positionH relativeFrom="column">
                  <wp:posOffset>-834859</wp:posOffset>
                </wp:positionH>
                <wp:positionV relativeFrom="paragraph">
                  <wp:posOffset>739995</wp:posOffset>
                </wp:positionV>
                <wp:extent cx="1566407" cy="310101"/>
                <wp:effectExtent l="0" t="0" r="15240" b="13970"/>
                <wp:wrapNone/>
                <wp:docPr id="1619" name="Rounded Rectangle 1619"/>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7E23DB4" w14:textId="77777777" w:rsidR="00E71811" w:rsidRDefault="00E71811" w:rsidP="004957C1">
                            <w:r>
                              <w:t>txtPhoneNumber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363DA3" id="Rounded Rectangle 1619" o:spid="_x0000_s1981" style="position:absolute;margin-left:-65.75pt;margin-top:58.25pt;width:123.35pt;height:24.4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" filled="f" strokecolor="black [3200]" strokeweight="1pt">
                <v:stroke joinstyle="miter"/>
                <v:textbox>
                  <w:txbxContent>
                    <w:p w14:paraId="27E23DB4" w14:textId="77777777" w:rsidR="00E71811" w:rsidRDefault="00E71811" w:rsidP="004957C1">
                      <w:r>
                        <w:t>txtPhoneNumber</w:t>
                      </w:r>
                    </w:p>
                  </w:txbxContent>
                </v:textbox>
              </v:roundrect>
            </w:pict>
          </mc:Fallback>
        </mc:AlternateContent>
      </w:r>
      <w:r>
        <w:rPr>
          <w:noProof/>
          <w:sz w:val="36"/>
          <w:lang w:eastAsia="en-GB"/>
        </w:rPr>
        <mc:AlternateContent>
          <mc:Choice Requires="wps">
            <w:drawing>
              <wp:anchor distT="0" distB="0" distL="114300" distR="114300" simplePos="0" relativeHeight="252589056" behindDoc="0" locked="0" layoutInCell="1" allowOverlap="1" wp14:anchorId="558668FC" wp14:editId="20765DE5">
                <wp:simplePos x="0" y="0"/>
                <wp:positionH relativeFrom="column">
                  <wp:posOffset>-230008</wp:posOffset>
                </wp:positionH>
                <wp:positionV relativeFrom="paragraph">
                  <wp:posOffset>160213</wp:posOffset>
                </wp:positionV>
                <wp:extent cx="1566407" cy="310101"/>
                <wp:effectExtent l="0" t="0" r="15240" b="13970"/>
                <wp:wrapNone/>
                <wp:docPr id="1620" name="Rounded Rectangle 1620"/>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AEC47BB" w14:textId="77777777" w:rsidR="00E71811" w:rsidRDefault="00E71811" w:rsidP="004957C1">
                            <w:r>
                              <w:t>txtEmail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668FC" id="Rounded Rectangle 1620" o:spid="_x0000_s1982" style="position:absolute;margin-left:-18.1pt;margin-top:12.6pt;width:123.35pt;height:24.4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" filled="f" strokecolor="black [3200]" strokeweight="1pt">
                <v:stroke joinstyle="miter"/>
                <v:textbox>
                  <w:txbxContent>
                    <w:p w14:paraId="3AEC47BB" w14:textId="77777777" w:rsidR="00E71811" w:rsidRDefault="00E71811" w:rsidP="004957C1">
                      <w:r>
                        <w:t>txtEmail</w:t>
                      </w:r>
                    </w:p>
                  </w:txbxContent>
                </v:textbox>
              </v:roundrect>
            </w:pict>
          </mc:Fallback>
        </mc:AlternateContent>
      </w:r>
      <w:r>
        <w:rPr>
          <w:noProof/>
          <w:sz w:val="36"/>
          <w:lang w:eastAsia="en-GB"/>
        </w:rPr>
        <mc:AlternateContent>
          <mc:Choice Requires="wps">
            <w:drawing>
              <wp:anchor distT="0" distB="0" distL="114300" distR="114300" simplePos="0" relativeHeight="252601344" behindDoc="0" locked="0" layoutInCell="1" allowOverlap="1" wp14:anchorId="77FCE591" wp14:editId="3BFFE18A">
                <wp:simplePos x="0" y="0"/>
                <wp:positionH relativeFrom="margin">
                  <wp:align>right</wp:align>
                </wp:positionH>
                <wp:positionV relativeFrom="paragraph">
                  <wp:posOffset>3204597</wp:posOffset>
                </wp:positionV>
                <wp:extent cx="1566407" cy="310101"/>
                <wp:effectExtent l="0" t="0" r="15240" b="13970"/>
                <wp:wrapNone/>
                <wp:docPr id="1543" name="Rounded Rectangle 1543"/>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3ED238E" w14:textId="77777777" w:rsidR="00E71811" w:rsidRDefault="00E71811" w:rsidP="004957C1">
                            <w:r>
                              <w:t>btnRegister</w:t>
                            </w:r>
                          </w:p>
                          <w:p w14:paraId="2B79D2BB" w14:textId="77777777" w:rsidR="00E71811" w:rsidRDefault="00E71811" w:rsidP="004957C1"/>
                          <w:p w14:paraId="7B962918" w14:textId="77777777" w:rsidR="00E71811" w:rsidRDefault="00E71811" w:rsidP="004957C1"/>
                          <w:p w14:paraId="4AB383C4"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CE591" id="Rounded Rectangle 1543" o:spid="_x0000_s1983" style="position:absolute;margin-left:72.15pt;margin-top:252.35pt;width:123.35pt;height:24.4pt;z-index:25260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" filled="f" strokecolor="black [3200]" strokeweight="1pt">
                <v:stroke joinstyle="miter"/>
                <v:textbox>
                  <w:txbxContent>
                    <w:p w14:paraId="33ED238E" w14:textId="77777777" w:rsidR="00E71811" w:rsidRDefault="00E71811" w:rsidP="004957C1">
                      <w:r>
                        <w:t>btnRegister</w:t>
                      </w:r>
                    </w:p>
                    <w:p w14:paraId="2B79D2BB" w14:textId="77777777" w:rsidR="00E71811" w:rsidRDefault="00E71811" w:rsidP="004957C1"/>
                    <w:p w14:paraId="7B962918" w14:textId="77777777" w:rsidR="00E71811" w:rsidRDefault="00E71811" w:rsidP="004957C1"/>
                    <w:p w14:paraId="4AB383C4"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00320" behindDoc="0" locked="0" layoutInCell="1" allowOverlap="1" wp14:anchorId="627C3A55" wp14:editId="52D6A87E">
                <wp:simplePos x="0" y="0"/>
                <wp:positionH relativeFrom="column">
                  <wp:posOffset>4341412</wp:posOffset>
                </wp:positionH>
                <wp:positionV relativeFrom="paragraph">
                  <wp:posOffset>2831299</wp:posOffset>
                </wp:positionV>
                <wp:extent cx="1566407" cy="310101"/>
                <wp:effectExtent l="0" t="0" r="15240" b="13970"/>
                <wp:wrapNone/>
                <wp:docPr id="1621" name="Rounded Rectangle 1621"/>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944CA84" w14:textId="77777777" w:rsidR="00E71811" w:rsidRDefault="00E71811" w:rsidP="004957C1">
                            <w:r>
                              <w:t>rbAdministrator</w:t>
                            </w:r>
                          </w:p>
                          <w:p w14:paraId="4F19EAEA" w14:textId="77777777" w:rsidR="00E71811" w:rsidRDefault="00E71811" w:rsidP="004957C1"/>
                          <w:p w14:paraId="3055FF5B"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C3A55" id="Rounded Rectangle 1621" o:spid="_x0000_s1984" style="position:absolute;margin-left:341.85pt;margin-top:222.95pt;width:123.35pt;height:24.4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" filled="f" strokecolor="black [3200]" strokeweight="1pt">
                <v:stroke joinstyle="miter"/>
                <v:textbox>
                  <w:txbxContent>
                    <w:p w14:paraId="2944CA84" w14:textId="77777777" w:rsidR="00E71811" w:rsidRDefault="00E71811" w:rsidP="004957C1">
                      <w:r>
                        <w:t>rbAdministrator</w:t>
                      </w:r>
                    </w:p>
                    <w:p w14:paraId="4F19EAEA" w14:textId="77777777" w:rsidR="00E71811" w:rsidRDefault="00E71811" w:rsidP="004957C1"/>
                    <w:p w14:paraId="3055FF5B"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9296" behindDoc="0" locked="0" layoutInCell="1" allowOverlap="1" wp14:anchorId="100ACCE8" wp14:editId="09639FAD">
                <wp:simplePos x="0" y="0"/>
                <wp:positionH relativeFrom="column">
                  <wp:posOffset>4356984</wp:posOffset>
                </wp:positionH>
                <wp:positionV relativeFrom="paragraph">
                  <wp:posOffset>2433264</wp:posOffset>
                </wp:positionV>
                <wp:extent cx="1566407" cy="310101"/>
                <wp:effectExtent l="0" t="0" r="15240" b="13970"/>
                <wp:wrapNone/>
                <wp:docPr id="1622" name="Rounded Rectangle 1622"/>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1FEE340" w14:textId="77777777" w:rsidR="00E71811" w:rsidRDefault="00E71811" w:rsidP="004957C1">
                            <w:r>
                              <w:t>rbEmployee</w:t>
                            </w:r>
                          </w:p>
                          <w:p w14:paraId="7A60C5EB" w14:textId="77777777" w:rsidR="00E71811" w:rsidRDefault="00E71811" w:rsidP="004957C1"/>
                          <w:p w14:paraId="6D95C6FF"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ACCE8" id="Rounded Rectangle 1622" o:spid="_x0000_s1985" style="position:absolute;margin-left:343.05pt;margin-top:191.6pt;width:123.35pt;height:24.4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" filled="f" strokecolor="black [3200]" strokeweight="1pt">
                <v:stroke joinstyle="miter"/>
                <v:textbox>
                  <w:txbxContent>
                    <w:p w14:paraId="11FEE340" w14:textId="77777777" w:rsidR="00E71811" w:rsidRDefault="00E71811" w:rsidP="004957C1">
                      <w:r>
                        <w:t>rbEmployee</w:t>
                      </w:r>
                    </w:p>
                    <w:p w14:paraId="7A60C5EB" w14:textId="77777777" w:rsidR="00E71811" w:rsidRDefault="00E71811" w:rsidP="004957C1"/>
                    <w:p w14:paraId="6D95C6FF"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8272" behindDoc="0" locked="0" layoutInCell="1" allowOverlap="1" wp14:anchorId="4DF15696" wp14:editId="3E938ECF">
                <wp:simplePos x="0" y="0"/>
                <wp:positionH relativeFrom="column">
                  <wp:posOffset>4691269</wp:posOffset>
                </wp:positionH>
                <wp:positionV relativeFrom="paragraph">
                  <wp:posOffset>2067974</wp:posOffset>
                </wp:positionV>
                <wp:extent cx="1566407" cy="310101"/>
                <wp:effectExtent l="0" t="0" r="15240" b="13970"/>
                <wp:wrapNone/>
                <wp:docPr id="1623" name="Rounded Rectangle 1623"/>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E6F9F67" w14:textId="77777777" w:rsidR="00E71811" w:rsidRDefault="00E71811" w:rsidP="004957C1">
                            <w:r>
                              <w:t>txtAdminKey</w:t>
                            </w:r>
                          </w:p>
                          <w:p w14:paraId="4B431DDD" w14:textId="77777777" w:rsidR="00E71811" w:rsidRDefault="00E71811" w:rsidP="004957C1"/>
                          <w:p w14:paraId="68DD9368"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15696" id="Rounded Rectangle 1623" o:spid="_x0000_s1986" style="position:absolute;margin-left:369.4pt;margin-top:162.85pt;width:123.35pt;height:24.4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Y6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" filled="f" strokecolor="black [3200]" strokeweight="1pt">
                <v:stroke joinstyle="miter"/>
                <v:textbox>
                  <w:txbxContent>
                    <w:p w14:paraId="6E6F9F67" w14:textId="77777777" w:rsidR="00E71811" w:rsidRDefault="00E71811" w:rsidP="004957C1">
                      <w:r>
                        <w:t>txtAdminKey</w:t>
                      </w:r>
                    </w:p>
                    <w:p w14:paraId="4B431DDD" w14:textId="77777777" w:rsidR="00E71811" w:rsidRDefault="00E71811" w:rsidP="004957C1"/>
                    <w:p w14:paraId="68DD9368"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7248" behindDoc="0" locked="0" layoutInCell="1" allowOverlap="1" wp14:anchorId="3DDA7EA1" wp14:editId="0238C1C1">
                <wp:simplePos x="0" y="0"/>
                <wp:positionH relativeFrom="column">
                  <wp:posOffset>4683319</wp:posOffset>
                </wp:positionH>
                <wp:positionV relativeFrom="paragraph">
                  <wp:posOffset>1503431</wp:posOffset>
                </wp:positionV>
                <wp:extent cx="1566407" cy="310101"/>
                <wp:effectExtent l="0" t="0" r="15240" b="13970"/>
                <wp:wrapNone/>
                <wp:docPr id="1624" name="Rounded Rectangle 1624"/>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6107C52" w14:textId="77777777" w:rsidR="00E71811" w:rsidRDefault="00E71811" w:rsidP="004957C1">
                            <w:r>
                              <w:t>txtPostCode</w:t>
                            </w:r>
                          </w:p>
                          <w:p w14:paraId="017E32B4" w14:textId="77777777" w:rsidR="00E71811" w:rsidRDefault="00E71811" w:rsidP="004957C1"/>
                          <w:p w14:paraId="616BDFDB"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7EA1" id="Rounded Rectangle 1624" o:spid="_x0000_s1987" style="position:absolute;margin-left:368.75pt;margin-top:118.4pt;width:123.35pt;height:24.4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Q6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" filled="f" strokecolor="black [3200]" strokeweight="1pt">
                <v:stroke joinstyle="miter"/>
                <v:textbox>
                  <w:txbxContent>
                    <w:p w14:paraId="46107C52" w14:textId="77777777" w:rsidR="00E71811" w:rsidRDefault="00E71811" w:rsidP="004957C1">
                      <w:r>
                        <w:t>txtPostCode</w:t>
                      </w:r>
                    </w:p>
                    <w:p w14:paraId="017E32B4" w14:textId="77777777" w:rsidR="00E71811" w:rsidRDefault="00E71811" w:rsidP="004957C1"/>
                    <w:p w14:paraId="616BDFDB"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6224" behindDoc="0" locked="0" layoutInCell="1" allowOverlap="1" wp14:anchorId="566DC5BB" wp14:editId="4C476EC0">
                <wp:simplePos x="0" y="0"/>
                <wp:positionH relativeFrom="column">
                  <wp:posOffset>4476584</wp:posOffset>
                </wp:positionH>
                <wp:positionV relativeFrom="paragraph">
                  <wp:posOffset>1066110</wp:posOffset>
                </wp:positionV>
                <wp:extent cx="1566407" cy="310101"/>
                <wp:effectExtent l="0" t="0" r="15240" b="13970"/>
                <wp:wrapNone/>
                <wp:docPr id="1625" name="Rounded Rectangle 1625"/>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7C5D586" w14:textId="77777777" w:rsidR="00E71811" w:rsidRDefault="00E71811" w:rsidP="004957C1">
                            <w:r>
                              <w:t>txtArea</w:t>
                            </w:r>
                          </w:p>
                          <w:p w14:paraId="0B9D427D" w14:textId="77777777" w:rsidR="00E71811" w:rsidRDefault="00E71811" w:rsidP="004957C1"/>
                          <w:p w14:paraId="2B0C607F"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DC5BB" id="Rounded Rectangle 1625" o:spid="_x0000_s1988" style="position:absolute;margin-left:352.5pt;margin-top:83.95pt;width:123.35pt;height:24.4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5qT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" filled="f" strokecolor="black [3200]" strokeweight="1pt">
                <v:stroke joinstyle="miter"/>
                <v:textbox>
                  <w:txbxContent>
                    <w:p w14:paraId="47C5D586" w14:textId="77777777" w:rsidR="00E71811" w:rsidRDefault="00E71811" w:rsidP="004957C1">
                      <w:r>
                        <w:t>txtArea</w:t>
                      </w:r>
                    </w:p>
                    <w:p w14:paraId="0B9D427D" w14:textId="77777777" w:rsidR="00E71811" w:rsidRDefault="00E71811" w:rsidP="004957C1"/>
                    <w:p w14:paraId="2B0C607F" w14:textId="77777777" w:rsidR="00E71811" w:rsidRDefault="00E71811" w:rsidP="004957C1"/>
                  </w:txbxContent>
                </v:textbox>
              </v:roundrect>
            </w:pict>
          </mc:Fallback>
        </mc:AlternateContent>
      </w:r>
      <w:r>
        <w:rPr>
          <w:noProof/>
          <w:sz w:val="36"/>
          <w:lang w:eastAsia="en-GB"/>
        </w:rPr>
        <mc:AlternateContent>
          <mc:Choice Requires="wps">
            <w:drawing>
              <wp:anchor distT="0" distB="0" distL="114300" distR="114300" simplePos="0" relativeHeight="252595200" behindDoc="0" locked="0" layoutInCell="1" allowOverlap="1" wp14:anchorId="6B70A818" wp14:editId="5BED9395">
                <wp:simplePos x="0" y="0"/>
                <wp:positionH relativeFrom="column">
                  <wp:posOffset>3991555</wp:posOffset>
                </wp:positionH>
                <wp:positionV relativeFrom="paragraph">
                  <wp:posOffset>477713</wp:posOffset>
                </wp:positionV>
                <wp:extent cx="1566407" cy="310101"/>
                <wp:effectExtent l="0" t="0" r="15240" b="13970"/>
                <wp:wrapNone/>
                <wp:docPr id="1537" name="Rounded Rectangle 1537"/>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D912A5A" w14:textId="77777777" w:rsidR="00E71811" w:rsidRDefault="00E71811" w:rsidP="004957C1">
                            <w:r>
                              <w:t>txtAddressOne</w:t>
                            </w:r>
                          </w:p>
                          <w:p w14:paraId="05128954" w14:textId="77777777" w:rsidR="00E71811" w:rsidRDefault="00E71811" w:rsidP="004957C1"/>
                          <w:p w14:paraId="332B0BB2"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0A818" id="Rounded Rectangle 1537" o:spid="_x0000_s1989" style="position:absolute;margin-left:314.3pt;margin-top:37.6pt;width:123.35pt;height:24.4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" filled="f" strokecolor="black [3200]" strokeweight="1pt">
                <v:stroke joinstyle="miter"/>
                <v:textbox>
                  <w:txbxContent>
                    <w:p w14:paraId="3D912A5A" w14:textId="77777777" w:rsidR="00E71811" w:rsidRDefault="00E71811" w:rsidP="004957C1">
                      <w:r>
                        <w:t>txtAddressOne</w:t>
                      </w:r>
                    </w:p>
                    <w:p w14:paraId="05128954" w14:textId="77777777" w:rsidR="00E71811" w:rsidRDefault="00E71811" w:rsidP="004957C1"/>
                    <w:p w14:paraId="332B0BB2" w14:textId="77777777" w:rsidR="00E71811" w:rsidRDefault="00E71811" w:rsidP="004957C1"/>
                  </w:txbxContent>
                </v:textbox>
              </v:roundrect>
            </w:pict>
          </mc:Fallback>
        </mc:AlternateContent>
      </w:r>
      <w:r>
        <w:rPr>
          <w:noProof/>
          <w:lang w:eastAsia="en-GB"/>
        </w:rPr>
        <w:drawing>
          <wp:inline distT="0" distB="0" distL="0" distR="0" wp14:anchorId="4443A680" wp14:editId="72576180">
            <wp:extent cx="5731510" cy="3753485"/>
            <wp:effectExtent l="0" t="0" r="254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753485"/>
                    </a:xfrm>
                    <a:prstGeom prst="rect">
                      <a:avLst/>
                    </a:prstGeom>
                  </pic:spPr>
                </pic:pic>
              </a:graphicData>
            </a:graphic>
          </wp:inline>
        </w:drawing>
      </w:r>
    </w:p>
    <w:p w14:paraId="09AB56F9" w14:textId="77777777" w:rsidR="004957C1" w:rsidRDefault="004957C1" w:rsidP="004957C1">
      <w:pPr>
        <w:pStyle w:val="Titlesz"/>
      </w:pPr>
      <w:r>
        <w:t>After Administrator radio button is checked.</w:t>
      </w:r>
    </w:p>
    <w:p w14:paraId="0D3438CC" w14:textId="77777777" w:rsidR="004957C1" w:rsidRDefault="004957C1" w:rsidP="004957C1">
      <w:pPr>
        <w:pStyle w:val="Titlesz"/>
      </w:pPr>
    </w:p>
    <w:p w14:paraId="27738F47" w14:textId="77777777" w:rsidR="004957C1" w:rsidRDefault="004957C1" w:rsidP="004957C1">
      <w:pPr>
        <w:pStyle w:val="Titlesz"/>
      </w:pPr>
      <w:r>
        <w:rPr>
          <w:noProof/>
          <w:lang w:eastAsia="en-GB"/>
        </w:rPr>
        <mc:AlternateContent>
          <mc:Choice Requires="wps">
            <w:drawing>
              <wp:anchor distT="0" distB="0" distL="114300" distR="114300" simplePos="0" relativeHeight="252585984" behindDoc="0" locked="0" layoutInCell="1" allowOverlap="1" wp14:anchorId="1D446603" wp14:editId="640A33F7">
                <wp:simplePos x="0" y="0"/>
                <wp:positionH relativeFrom="column">
                  <wp:posOffset>3466768</wp:posOffset>
                </wp:positionH>
                <wp:positionV relativeFrom="paragraph">
                  <wp:posOffset>2785910</wp:posOffset>
                </wp:positionV>
                <wp:extent cx="596265" cy="1057330"/>
                <wp:effectExtent l="38100" t="38100" r="32385" b="28575"/>
                <wp:wrapNone/>
                <wp:docPr id="1626" name="Straight Arrow Connector 1626"/>
                <wp:cNvGraphicFramePr/>
                <a:graphic xmlns:a="http://schemas.openxmlformats.org/drawingml/2006/main">
                  <a:graphicData uri="http://schemas.microsoft.com/office/word/2010/wordprocessingShape">
                    <wps:wsp>
                      <wps:cNvCnPr/>
                      <wps:spPr>
                        <a:xfrm flipH="1" flipV="1">
                          <a:off x="0" y="0"/>
                          <a:ext cx="596265" cy="105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394B0E" id="Straight Arrow Connector 1626" o:spid="_x0000_s1026" type="#_x0000_t32" style="position:absolute;margin-left:272.95pt;margin-top:219.35pt;width:46.95pt;height:83.25pt;flip:x y;z-index:25258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5920" behindDoc="0" locked="0" layoutInCell="1" allowOverlap="1" wp14:anchorId="76787161" wp14:editId="05A2909A">
                <wp:simplePos x="0" y="0"/>
                <wp:positionH relativeFrom="column">
                  <wp:posOffset>3530379</wp:posOffset>
                </wp:positionH>
                <wp:positionV relativeFrom="paragraph">
                  <wp:posOffset>2531469</wp:posOffset>
                </wp:positionV>
                <wp:extent cx="803082" cy="286247"/>
                <wp:effectExtent l="38100" t="38100" r="16510" b="19050"/>
                <wp:wrapNone/>
                <wp:docPr id="1627" name="Straight Arrow Connector 1627"/>
                <wp:cNvGraphicFramePr/>
                <a:graphic xmlns:a="http://schemas.openxmlformats.org/drawingml/2006/main">
                  <a:graphicData uri="http://schemas.microsoft.com/office/word/2010/wordprocessingShape">
                    <wps:wsp>
                      <wps:cNvCnPr/>
                      <wps:spPr>
                        <a:xfrm flipH="1" flipV="1">
                          <a:off x="0" y="0"/>
                          <a:ext cx="803082" cy="286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4C26" id="Straight Arrow Connector 1627" o:spid="_x0000_s1026" type="#_x0000_t32" style="position:absolute;margin-left:278pt;margin-top:199.35pt;width:63.25pt;height:22.55pt;flip:x y;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4896" behindDoc="0" locked="0" layoutInCell="1" allowOverlap="1" wp14:anchorId="489208E3" wp14:editId="256BB4FF">
                <wp:simplePos x="0" y="0"/>
                <wp:positionH relativeFrom="column">
                  <wp:posOffset>3975652</wp:posOffset>
                </wp:positionH>
                <wp:positionV relativeFrom="paragraph">
                  <wp:posOffset>1362627</wp:posOffset>
                </wp:positionV>
                <wp:extent cx="159026" cy="930303"/>
                <wp:effectExtent l="38100" t="38100" r="31750" b="22225"/>
                <wp:wrapNone/>
                <wp:docPr id="1628" name="Straight Arrow Connector 1628"/>
                <wp:cNvGraphicFramePr/>
                <a:graphic xmlns:a="http://schemas.openxmlformats.org/drawingml/2006/main">
                  <a:graphicData uri="http://schemas.microsoft.com/office/word/2010/wordprocessingShape">
                    <wps:wsp>
                      <wps:cNvCnPr/>
                      <wps:spPr>
                        <a:xfrm flipH="1" flipV="1">
                          <a:off x="0" y="0"/>
                          <a:ext cx="159026" cy="930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5AA94" id="Straight Arrow Connector 1628" o:spid="_x0000_s1026" type="#_x0000_t32" style="position:absolute;margin-left:313.05pt;margin-top:107.3pt;width:12.5pt;height:73.25pt;flip:x y;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3872" behindDoc="0" locked="0" layoutInCell="1" allowOverlap="1" wp14:anchorId="300B6DE2" wp14:editId="41834960">
                <wp:simplePos x="0" y="0"/>
                <wp:positionH relativeFrom="column">
                  <wp:posOffset>3999506</wp:posOffset>
                </wp:positionH>
                <wp:positionV relativeFrom="paragraph">
                  <wp:posOffset>1966926</wp:posOffset>
                </wp:positionV>
                <wp:extent cx="620202" cy="23854"/>
                <wp:effectExtent l="38100" t="76200" r="27940" b="71755"/>
                <wp:wrapNone/>
                <wp:docPr id="1629" name="Straight Arrow Connector 1629"/>
                <wp:cNvGraphicFramePr/>
                <a:graphic xmlns:a="http://schemas.openxmlformats.org/drawingml/2006/main">
                  <a:graphicData uri="http://schemas.microsoft.com/office/word/2010/wordprocessingShape">
                    <wps:wsp>
                      <wps:cNvCnPr/>
                      <wps:spPr>
                        <a:xfrm flipH="1" flipV="1">
                          <a:off x="0" y="0"/>
                          <a:ext cx="620202" cy="2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8FC02" id="Straight Arrow Connector 1629" o:spid="_x0000_s1026" type="#_x0000_t32" style="position:absolute;margin-left:314.9pt;margin-top:154.9pt;width:48.85pt;height:1.9pt;flip:x y;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2848" behindDoc="0" locked="0" layoutInCell="1" allowOverlap="1" wp14:anchorId="64A2AC48" wp14:editId="4FB84024">
                <wp:simplePos x="0" y="0"/>
                <wp:positionH relativeFrom="column">
                  <wp:posOffset>4396878</wp:posOffset>
                </wp:positionH>
                <wp:positionV relativeFrom="paragraph">
                  <wp:posOffset>1418286</wp:posOffset>
                </wp:positionV>
                <wp:extent cx="191025" cy="516835"/>
                <wp:effectExtent l="38100" t="0" r="19050" b="55245"/>
                <wp:wrapNone/>
                <wp:docPr id="1630" name="Straight Arrow Connector 1630"/>
                <wp:cNvGraphicFramePr/>
                <a:graphic xmlns:a="http://schemas.openxmlformats.org/drawingml/2006/main">
                  <a:graphicData uri="http://schemas.microsoft.com/office/word/2010/wordprocessingShape">
                    <wps:wsp>
                      <wps:cNvCnPr/>
                      <wps:spPr>
                        <a:xfrm flipH="1">
                          <a:off x="0" y="0"/>
                          <a:ext cx="191025" cy="516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7F42F" id="Straight Arrow Connector 1630" o:spid="_x0000_s1026" type="#_x0000_t32" style="position:absolute;margin-left:346.2pt;margin-top:111.7pt;width:15.05pt;height:40.7pt;flip:x;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1824" behindDoc="0" locked="0" layoutInCell="1" allowOverlap="1" wp14:anchorId="6A8173D3" wp14:editId="03456230">
                <wp:simplePos x="0" y="0"/>
                <wp:positionH relativeFrom="column">
                  <wp:posOffset>4118776</wp:posOffset>
                </wp:positionH>
                <wp:positionV relativeFrom="paragraph">
                  <wp:posOffset>718572</wp:posOffset>
                </wp:positionV>
                <wp:extent cx="95415" cy="803081"/>
                <wp:effectExtent l="38100" t="0" r="19050" b="54610"/>
                <wp:wrapNone/>
                <wp:docPr id="1631" name="Straight Arrow Connector 1631"/>
                <wp:cNvGraphicFramePr/>
                <a:graphic xmlns:a="http://schemas.openxmlformats.org/drawingml/2006/main">
                  <a:graphicData uri="http://schemas.microsoft.com/office/word/2010/wordprocessingShape">
                    <wps:wsp>
                      <wps:cNvCnPr/>
                      <wps:spPr>
                        <a:xfrm flipH="1">
                          <a:off x="0" y="0"/>
                          <a:ext cx="95415" cy="8030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7E7A63" id="Straight Arrow Connector 1631" o:spid="_x0000_s1026" type="#_x0000_t32" style="position:absolute;margin-left:324.3pt;margin-top:56.6pt;width:7.5pt;height:63.25pt;flip:x;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06464" behindDoc="0" locked="0" layoutInCell="1" allowOverlap="1" wp14:anchorId="17D47A92" wp14:editId="4D6EF02F">
                <wp:simplePos x="0" y="0"/>
                <wp:positionH relativeFrom="margin">
                  <wp:posOffset>4293594</wp:posOffset>
                </wp:positionH>
                <wp:positionV relativeFrom="paragraph">
                  <wp:posOffset>2761339</wp:posOffset>
                </wp:positionV>
                <wp:extent cx="1566407" cy="310101"/>
                <wp:effectExtent l="0" t="0" r="15240" b="15875"/>
                <wp:wrapNone/>
                <wp:docPr id="1632" name="Rounded Rectangle 1632"/>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E1CA51C" w14:textId="77777777" w:rsidR="00E71811" w:rsidRDefault="00E71811" w:rsidP="004957C1">
                            <w:r w:rsidRPr="0089646E">
                              <w:t>txtCreateAdminKey</w:t>
                            </w:r>
                          </w:p>
                          <w:p w14:paraId="2BF72DA4" w14:textId="77777777" w:rsidR="00E71811" w:rsidRDefault="00E71811" w:rsidP="004957C1"/>
                          <w:p w14:paraId="449EB9D4"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47A92" id="Rounded Rectangle 1632" o:spid="_x0000_s1990" style="position:absolute;margin-left:338.1pt;margin-top:217.45pt;width:123.35pt;height:24.4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tA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" filled="f" strokecolor="black [3200]" strokeweight="1pt">
                <v:stroke joinstyle="miter"/>
                <v:textbox>
                  <w:txbxContent>
                    <w:p w14:paraId="7E1CA51C" w14:textId="77777777" w:rsidR="00E71811" w:rsidRDefault="00E71811" w:rsidP="004957C1">
                      <w:r w:rsidRPr="0089646E">
                        <w:t>txtCreateAdminKey</w:t>
                      </w:r>
                    </w:p>
                    <w:p w14:paraId="2BF72DA4" w14:textId="77777777" w:rsidR="00E71811" w:rsidRDefault="00E71811" w:rsidP="004957C1"/>
                    <w:p w14:paraId="449EB9D4"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03392" behindDoc="0" locked="0" layoutInCell="1" allowOverlap="1" wp14:anchorId="34010DF2" wp14:editId="2780D2B5">
                <wp:simplePos x="0" y="0"/>
                <wp:positionH relativeFrom="margin">
                  <wp:align>right</wp:align>
                </wp:positionH>
                <wp:positionV relativeFrom="paragraph">
                  <wp:posOffset>2188624</wp:posOffset>
                </wp:positionV>
                <wp:extent cx="1566407" cy="310101"/>
                <wp:effectExtent l="0" t="0" r="15240" b="13970"/>
                <wp:wrapNone/>
                <wp:docPr id="1633" name="Rounded Rectangle 1633"/>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19AD841" w14:textId="77777777" w:rsidR="00E71811" w:rsidRDefault="00E71811" w:rsidP="004957C1">
                            <w:r w:rsidRPr="0089646E">
                              <w:t>pbRegisterImage</w:t>
                            </w:r>
                          </w:p>
                          <w:p w14:paraId="1C6711A1" w14:textId="77777777" w:rsidR="00E71811" w:rsidRDefault="00E71811" w:rsidP="004957C1"/>
                          <w:p w14:paraId="391C0310" w14:textId="77777777" w:rsidR="00E71811" w:rsidRDefault="00E71811" w:rsidP="004957C1"/>
                          <w:p w14:paraId="02AE51C9"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10DF2" id="Rounded Rectangle 1633" o:spid="_x0000_s1991" style="position:absolute;margin-left:72.15pt;margin-top:172.35pt;width:123.35pt;height:24.4pt;z-index:25260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" filled="f" strokecolor="black [3200]" strokeweight="1pt">
                <v:stroke joinstyle="miter"/>
                <v:textbox>
                  <w:txbxContent>
                    <w:p w14:paraId="319AD841" w14:textId="77777777" w:rsidR="00E71811" w:rsidRDefault="00E71811" w:rsidP="004957C1">
                      <w:r w:rsidRPr="0089646E">
                        <w:t>pbRegisterImage</w:t>
                      </w:r>
                    </w:p>
                    <w:p w14:paraId="1C6711A1" w14:textId="77777777" w:rsidR="00E71811" w:rsidRDefault="00E71811" w:rsidP="004957C1"/>
                    <w:p w14:paraId="391C0310" w14:textId="77777777" w:rsidR="00E71811" w:rsidRDefault="00E71811" w:rsidP="004957C1"/>
                    <w:p w14:paraId="02AE51C9"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05440" behindDoc="0" locked="0" layoutInCell="1" allowOverlap="1" wp14:anchorId="142042C6" wp14:editId="34AE5150">
                <wp:simplePos x="0" y="0"/>
                <wp:positionH relativeFrom="margin">
                  <wp:posOffset>4595854</wp:posOffset>
                </wp:positionH>
                <wp:positionV relativeFrom="paragraph">
                  <wp:posOffset>1751827</wp:posOffset>
                </wp:positionV>
                <wp:extent cx="1566407" cy="310101"/>
                <wp:effectExtent l="0" t="0" r="15240" b="15875"/>
                <wp:wrapNone/>
                <wp:docPr id="1634" name="Rounded Rectangle 1634"/>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067FE1B" w14:textId="77777777" w:rsidR="00E71811" w:rsidRDefault="00E71811" w:rsidP="004957C1">
                            <w:r>
                              <w:t>btnClear</w:t>
                            </w:r>
                          </w:p>
                          <w:p w14:paraId="008C1EC4" w14:textId="77777777" w:rsidR="00E71811" w:rsidRDefault="00E71811" w:rsidP="004957C1"/>
                          <w:p w14:paraId="1A84E739"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042C6" id="Rounded Rectangle 1634" o:spid="_x0000_s1992" style="position:absolute;margin-left:361.9pt;margin-top:137.95pt;width:123.35pt;height:24.4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" filled="f" strokecolor="black [3200]" strokeweight="1pt">
                <v:stroke joinstyle="miter"/>
                <v:textbox>
                  <w:txbxContent>
                    <w:p w14:paraId="1067FE1B" w14:textId="77777777" w:rsidR="00E71811" w:rsidRDefault="00E71811" w:rsidP="004957C1">
                      <w:r>
                        <w:t>btnClear</w:t>
                      </w:r>
                    </w:p>
                    <w:p w14:paraId="008C1EC4" w14:textId="77777777" w:rsidR="00E71811" w:rsidRDefault="00E71811" w:rsidP="004957C1"/>
                    <w:p w14:paraId="1A84E739"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04416" behindDoc="0" locked="0" layoutInCell="1" allowOverlap="1" wp14:anchorId="1E724A6C" wp14:editId="219DDB57">
                <wp:simplePos x="0" y="0"/>
                <wp:positionH relativeFrom="margin">
                  <wp:posOffset>4492432</wp:posOffset>
                </wp:positionH>
                <wp:positionV relativeFrom="paragraph">
                  <wp:posOffset>1123398</wp:posOffset>
                </wp:positionV>
                <wp:extent cx="1566407" cy="310101"/>
                <wp:effectExtent l="0" t="0" r="15240" b="15875"/>
                <wp:wrapNone/>
                <wp:docPr id="1635" name="Rounded Rectangle 1635"/>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58FEE77" w14:textId="77777777" w:rsidR="00E71811" w:rsidRDefault="00E71811" w:rsidP="004957C1">
                            <w:r w:rsidRPr="0089646E">
                              <w:t>btnModify</w:t>
                            </w:r>
                          </w:p>
                          <w:p w14:paraId="5DBC43F0" w14:textId="77777777" w:rsidR="00E71811" w:rsidRDefault="00E71811" w:rsidP="004957C1"/>
                          <w:p w14:paraId="1A873FEE"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724A6C" id="Rounded Rectangle 1635" o:spid="_x0000_s1993" style="position:absolute;margin-left:353.75pt;margin-top:88.45pt;width:123.35pt;height:24.4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" filled="f" strokecolor="black [3200]" strokeweight="1pt">
                <v:stroke joinstyle="miter"/>
                <v:textbox>
                  <w:txbxContent>
                    <w:p w14:paraId="658FEE77" w14:textId="77777777" w:rsidR="00E71811" w:rsidRDefault="00E71811" w:rsidP="004957C1">
                      <w:r w:rsidRPr="0089646E">
                        <w:t>btnModify</w:t>
                      </w:r>
                    </w:p>
                    <w:p w14:paraId="5DBC43F0" w14:textId="77777777" w:rsidR="00E71811" w:rsidRDefault="00E71811" w:rsidP="004957C1"/>
                    <w:p w14:paraId="1A873FEE"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02368" behindDoc="0" locked="0" layoutInCell="1" allowOverlap="1" wp14:anchorId="3FF464BC" wp14:editId="1DC948C1">
                <wp:simplePos x="0" y="0"/>
                <wp:positionH relativeFrom="margin">
                  <wp:posOffset>3816626</wp:posOffset>
                </wp:positionH>
                <wp:positionV relativeFrom="paragraph">
                  <wp:posOffset>431911</wp:posOffset>
                </wp:positionV>
                <wp:extent cx="1566407" cy="310101"/>
                <wp:effectExtent l="0" t="0" r="15240" b="15875"/>
                <wp:wrapNone/>
                <wp:docPr id="1636" name="Rounded Rectangle 1636"/>
                <wp:cNvGraphicFramePr/>
                <a:graphic xmlns:a="http://schemas.openxmlformats.org/drawingml/2006/main">
                  <a:graphicData uri="http://schemas.microsoft.com/office/word/2010/wordprocessingShape">
                    <wps:wsp>
                      <wps:cNvSpPr/>
                      <wps:spPr>
                        <a:xfrm>
                          <a:off x="0" y="0"/>
                          <a:ext cx="1566407"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C77187D" w14:textId="77777777" w:rsidR="00E71811" w:rsidRDefault="00E71811" w:rsidP="004957C1">
                            <w:r w:rsidRPr="0089646E">
                              <w:t>pbRegisterImage</w:t>
                            </w:r>
                          </w:p>
                          <w:p w14:paraId="5FF36C6B" w14:textId="77777777" w:rsidR="00E71811" w:rsidRDefault="00E71811" w:rsidP="004957C1"/>
                          <w:p w14:paraId="18932C20" w14:textId="77777777" w:rsidR="00E71811" w:rsidRDefault="00E71811" w:rsidP="004957C1"/>
                          <w:p w14:paraId="611086A3"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464BC" id="Rounded Rectangle 1636" o:spid="_x0000_s1994" style="position:absolute;margin-left:300.5pt;margin-top:34pt;width:123.35pt;height:24.4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" filled="f" strokecolor="black [3200]" strokeweight="1pt">
                <v:stroke joinstyle="miter"/>
                <v:textbox>
                  <w:txbxContent>
                    <w:p w14:paraId="5C77187D" w14:textId="77777777" w:rsidR="00E71811" w:rsidRDefault="00E71811" w:rsidP="004957C1">
                      <w:r w:rsidRPr="0089646E">
                        <w:t>pbRegisterImage</w:t>
                      </w:r>
                    </w:p>
                    <w:p w14:paraId="5FF36C6B" w14:textId="77777777" w:rsidR="00E71811" w:rsidRDefault="00E71811" w:rsidP="004957C1"/>
                    <w:p w14:paraId="18932C20" w14:textId="77777777" w:rsidR="00E71811" w:rsidRDefault="00E71811" w:rsidP="004957C1"/>
                    <w:p w14:paraId="611086A3" w14:textId="77777777" w:rsidR="00E71811" w:rsidRDefault="00E71811" w:rsidP="004957C1"/>
                  </w:txbxContent>
                </v:textbox>
                <w10:wrap anchorx="margin"/>
              </v:roundrect>
            </w:pict>
          </mc:Fallback>
        </mc:AlternateContent>
      </w:r>
      <w:r>
        <w:rPr>
          <w:noProof/>
          <w:lang w:eastAsia="en-GB"/>
        </w:rPr>
        <w:drawing>
          <wp:inline distT="0" distB="0" distL="0" distR="0" wp14:anchorId="4DF8E064" wp14:editId="5FC532B8">
            <wp:extent cx="5731510" cy="3719195"/>
            <wp:effectExtent l="0" t="0" r="254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719195"/>
                    </a:xfrm>
                    <a:prstGeom prst="rect">
                      <a:avLst/>
                    </a:prstGeom>
                  </pic:spPr>
                </pic:pic>
              </a:graphicData>
            </a:graphic>
          </wp:inline>
        </w:drawing>
      </w:r>
    </w:p>
    <w:p w14:paraId="174C4DDE" w14:textId="77777777" w:rsidR="004957C1" w:rsidRDefault="004957C1" w:rsidP="004957C1">
      <w:pPr>
        <w:pStyle w:val="Titlesz"/>
      </w:pPr>
      <w:r>
        <w:rPr>
          <w:noProof/>
          <w:lang w:eastAsia="en-GB"/>
        </w:rPr>
        <mc:AlternateContent>
          <mc:Choice Requires="wps">
            <w:drawing>
              <wp:anchor distT="0" distB="0" distL="114300" distR="114300" simplePos="0" relativeHeight="252587008" behindDoc="0" locked="0" layoutInCell="1" allowOverlap="1" wp14:anchorId="2B37A73E" wp14:editId="1117CCAB">
                <wp:simplePos x="0" y="0"/>
                <wp:positionH relativeFrom="margin">
                  <wp:align>center</wp:align>
                </wp:positionH>
                <wp:positionV relativeFrom="paragraph">
                  <wp:posOffset>4445</wp:posOffset>
                </wp:positionV>
                <wp:extent cx="2933507" cy="757058"/>
                <wp:effectExtent l="0" t="0" r="19685" b="24130"/>
                <wp:wrapNone/>
                <wp:docPr id="1637" name="Rectangle 1637"/>
                <wp:cNvGraphicFramePr/>
                <a:graphic xmlns:a="http://schemas.openxmlformats.org/drawingml/2006/main">
                  <a:graphicData uri="http://schemas.microsoft.com/office/word/2010/wordprocessingShape">
                    <wps:wsp>
                      <wps:cNvSpPr/>
                      <wps:spPr>
                        <a:xfrm>
                          <a:off x="0" y="0"/>
                          <a:ext cx="2933507" cy="7570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91973" w14:textId="77777777" w:rsidR="00E71811" w:rsidRDefault="00E71811" w:rsidP="004957C1">
                            <w:pPr>
                              <w:jc w:val="center"/>
                            </w:pPr>
                            <w:r>
                              <w:t>I can’t show the animation but the Register Button decreased in size and the components inside the button come into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7A73E" id="Rectangle 1637" o:spid="_x0000_s1995" style="position:absolute;margin-left:0;margin-top:.35pt;width:231pt;height:59.6pt;z-index:25258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" fillcolor="#5b9bd5 [3204]" strokecolor="#1f4d78 [1604]" strokeweight="1pt">
                <v:textbox>
                  <w:txbxContent>
                    <w:p w14:paraId="67691973" w14:textId="77777777" w:rsidR="00E71811" w:rsidRDefault="00E71811" w:rsidP="004957C1">
                      <w:pPr>
                        <w:jc w:val="center"/>
                      </w:pPr>
                      <w:r>
                        <w:t>I can’t show the animation but the Register Button decreased in size and the components inside the button come into view</w:t>
                      </w:r>
                    </w:p>
                  </w:txbxContent>
                </v:textbox>
                <w10:wrap anchorx="margin"/>
              </v:rect>
            </w:pict>
          </mc:Fallback>
        </mc:AlternateContent>
      </w:r>
    </w:p>
    <w:p w14:paraId="084C8299"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47B0A3A4"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5E829CFF" w14:textId="77777777" w:rsidR="004957C1" w:rsidRDefault="004957C1" w:rsidP="004957C1">
      <w:pPr>
        <w:autoSpaceDE w:val="0"/>
        <w:autoSpaceDN w:val="0"/>
        <w:adjustRightInd w:val="0"/>
        <w:spacing w:after="0" w:line="240" w:lineRule="auto"/>
        <w:rPr>
          <w:rFonts w:ascii="Consolas" w:hAnsi="Consolas" w:cs="Consolas"/>
          <w:color w:val="0000FF"/>
          <w:sz w:val="19"/>
          <w:szCs w:val="19"/>
          <w:highlight w:val="white"/>
        </w:rPr>
      </w:pPr>
    </w:p>
    <w:p w14:paraId="6102981D" w14:textId="77777777" w:rsidR="004957C1" w:rsidRPr="00C951D9" w:rsidRDefault="004957C1" w:rsidP="00C951D9"/>
    <w:p w14:paraId="1A0617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76C5DC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System.Collections.Generic;</w:t>
      </w:r>
    </w:p>
    <w:p w14:paraId="1F9D60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73881B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478732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28BAE8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257273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32C635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79121D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46F341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7D2076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Transitions;</w:t>
      </w:r>
    </w:p>
    <w:p w14:paraId="616205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086B44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162C5B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EB71C58" w14:textId="2B7562D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11C73C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367EC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RegisterUC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64E36F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3FE2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RegisterUC(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 ( owner)</w:t>
      </w:r>
    </w:p>
    <w:p w14:paraId="21E865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8C0C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76C147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D596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002E76E" w14:textId="36CA8842"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Register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A754C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0FB5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(msmRegister.Theme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12B3D5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lblRegisterTitle.ForeColor = InvertMeAColour(lblRegisterTitle.ForeColor);</w:t>
      </w:r>
    </w:p>
    <w:p w14:paraId="180731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139C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660273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 </w:t>
      </w:r>
      <w:r>
        <w:rPr>
          <w:rFonts w:ascii="Consolas" w:hAnsi="Consolas" w:cs="Consolas"/>
          <w:color w:val="008000"/>
          <w:sz w:val="19"/>
          <w:szCs w:val="19"/>
          <w:highlight w:val="white"/>
        </w:rPr>
        <w:t>//This return funciton which i made is used to return the inverse of any colour given to it. I require this as When the Theme is Black, components that aren't part of the MetroFramework will not be seen.</w:t>
      </w:r>
    </w:p>
    <w:p w14:paraId="61CC47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//There  InvertMeAColour returns the opposite colour, e.g. Recieves Black and returns white so the components will be visbible.</w:t>
      </w:r>
    </w:p>
    <w:p w14:paraId="74EE95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DF89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3DB136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8743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3926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btnRegister_Click(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D78F9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0BC6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//Checks that the required fields aren't Null or just white space (   ) </w:t>
      </w:r>
    </w:p>
    <w:p w14:paraId="3FC778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.IsNullOrWhiteSpace(txtFullName.Text)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.IsNullOrWhiteSpace(txtEmail.Text)</w:t>
      </w:r>
    </w:p>
    <w:p w14:paraId="626A3F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.IsNullOrWhiteSpace(txtUsername.Text)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.IsNullOrWhiteSpace(txtPassword.Text) ||</w:t>
      </w:r>
    </w:p>
    <w:p w14:paraId="21215A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.IsNullOrWhiteSpace(txtConfirmPassword.Text))))))</w:t>
      </w:r>
    </w:p>
    <w:p w14:paraId="179410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//Throws a message box if the required field are null or white space and alerts user.</w:t>
      </w:r>
    </w:p>
    <w:p w14:paraId="265193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"You're required to fill the all the Fields (Firstname, Surname, Email, Usernname, Password, Key) to create an account.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"Registration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228E7B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2594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FBA18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54F4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//Checks If There Is An Employee With The Same Username And Email. </w:t>
      </w:r>
    </w:p>
    <w:p w14:paraId="4339FE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//Employees can't have the same Username and Email as another Employee</w:t>
      </w:r>
    </w:p>
    <w:p w14:paraId="22E6A8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CheckIfExists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OR eEmail = '{1}'"</w:t>
      </w:r>
      <w:r>
        <w:rPr>
          <w:rFonts w:ascii="Consolas" w:hAnsi="Consolas" w:cs="Consolas"/>
          <w:color w:val="000000"/>
          <w:sz w:val="19"/>
          <w:szCs w:val="19"/>
          <w:highlight w:val="white"/>
        </w:rPr>
        <w:t>,</w:t>
      </w:r>
    </w:p>
    <w:p w14:paraId="05CCFC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txtUsername.Text.Trim(),</w:t>
      </w:r>
    </w:p>
    <w:p w14:paraId="23FD37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txtEmail.Text.Trim()));</w:t>
      </w:r>
    </w:p>
    <w:p w14:paraId="444A93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BF8CC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(CheckIfExists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2CF84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2567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//throws an Messagebox alerting them that (read below)</w:t>
      </w:r>
    </w:p>
    <w:p w14:paraId="3C05AB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"An User With Those Exact Username or Email already exists"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"Pick a Different Email or Username or Delete user"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"Registration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092800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45B3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FFF64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B51D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Passwords Match And If Administration Key Is Correct</w:t>
      </w:r>
    </w:p>
    <w:p w14:paraId="162757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 == txtConfirmPassword.Text)</w:t>
      </w:r>
    </w:p>
    <w:p w14:paraId="7E457E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0656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IsAdminKeyCorrect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Administrator WHERE AdminKey is '{0}'"</w:t>
      </w:r>
      <w:r>
        <w:rPr>
          <w:rFonts w:ascii="Consolas" w:hAnsi="Consolas" w:cs="Consolas"/>
          <w:color w:val="000000"/>
          <w:sz w:val="19"/>
          <w:szCs w:val="19"/>
          <w:highlight w:val="white"/>
        </w:rPr>
        <w:t>, txtAdminKey.Text.Trim()));</w:t>
      </w:r>
    </w:p>
    <w:p w14:paraId="4D2776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E08F8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(IsAdminKeyCorrect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91FC6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1FA7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//Passwords Match, Admin Key Is Correct. Can Now Register An Employee/Administrator Depending On Radio Check</w:t>
      </w:r>
    </w:p>
    <w:p w14:paraId="40586A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hashPassword = </w:t>
      </w:r>
      <w:r>
        <w:rPr>
          <w:rFonts w:ascii="Consolas" w:hAnsi="Consolas" w:cs="Consolas"/>
          <w:color w:val="2B91AF"/>
          <w:sz w:val="19"/>
          <w:szCs w:val="19"/>
          <w:highlight w:val="white"/>
        </w:rPr>
        <w:t>Hashing</w:t>
      </w:r>
      <w:r>
        <w:rPr>
          <w:rFonts w:ascii="Consolas" w:hAnsi="Consolas" w:cs="Consolas"/>
          <w:color w:val="000000"/>
          <w:sz w:val="19"/>
          <w:szCs w:val="19"/>
          <w:highlight w:val="white"/>
        </w:rPr>
        <w:t xml:space="preserve">.ComputeHash(txtPassword.Text,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AFE57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(rbEmployee.Checked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radio button for Employee is checked</w:t>
      </w:r>
    </w:p>
    <w:p w14:paraId="2A6A2D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6DDE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FF750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//Inserts Employee into the system with the Hash Password along with their details + image</w:t>
      </w:r>
    </w:p>
    <w:p w14:paraId="4DD52E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DoesitInsertEmployee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Employee(eFullName, eEmail, ePhoneNumber, eAddress, eArea, ePostCode, Username, Password, ImageDirectory) VALUES('{0}', '{1}', '{2}', '{3}', '{4}', '{5}', '{6}', '{7}', '{8}')"</w:t>
      </w:r>
      <w:r>
        <w:rPr>
          <w:rFonts w:ascii="Consolas" w:hAnsi="Consolas" w:cs="Consolas"/>
          <w:color w:val="000000"/>
          <w:sz w:val="19"/>
          <w:szCs w:val="19"/>
          <w:highlight w:val="white"/>
        </w:rPr>
        <w:t>,</w:t>
      </w:r>
    </w:p>
    <w:p w14:paraId="0665DA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0C8270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.CurrentUICulture.TextInfo.ToLower(txtEmail.Text.Trim()),</w:t>
      </w:r>
    </w:p>
    <w:p w14:paraId="031E94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474157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.CurrentUICulture.TextInfo.ToTitleCase(txtAdress.Text.Trim()),</w:t>
      </w:r>
    </w:p>
    <w:p w14:paraId="30D7B6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.CurrentUICulture.TextInfo.ToTitleCase(txtArea.Text.Trim()),</w:t>
      </w:r>
    </w:p>
    <w:p w14:paraId="5E75F1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.CurrentUICulture.TextInfo.ToUpper(txtPostCode.Text.Trim()),</w:t>
      </w:r>
    </w:p>
    <w:p w14:paraId="6DB281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txtUsername.Text.Trim(),</w:t>
      </w:r>
    </w:p>
    <w:p w14:paraId="741BF4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hashPassword,</w:t>
      </w:r>
    </w:p>
    <w:p w14:paraId="6F8F5F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pbRegisterImage.ImageLocation.ToString()));</w:t>
      </w:r>
    </w:p>
    <w:p w14:paraId="6A3DFF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76FE3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added Employee to the Database!"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 Registration"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4A88F6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5B39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Administrators</w:t>
      </w:r>
    </w:p>
    <w:p w14:paraId="5DBAF9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(rbAdministrator.Checked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8F583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B5EA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Checks If Admin Key already Exists! Administrators can't have same adminkey</w:t>
      </w:r>
    </w:p>
    <w:p w14:paraId="36EB6C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DoesAdminKeyExist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Administrator WHERE AdminKey is '{0}'"</w:t>
      </w:r>
      <w:r>
        <w:rPr>
          <w:rFonts w:ascii="Consolas" w:hAnsi="Consolas" w:cs="Consolas"/>
          <w:color w:val="000000"/>
          <w:sz w:val="19"/>
          <w:szCs w:val="19"/>
          <w:highlight w:val="white"/>
        </w:rPr>
        <w:t>, txtCreateAdminKey.Text));</w:t>
      </w:r>
    </w:p>
    <w:p w14:paraId="00BFE8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.Show(DoesAdminKeyExist.ToString());</w:t>
      </w:r>
    </w:p>
    <w:p w14:paraId="5D35BD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(DoesAdminKeyExist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1A800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//Another administrator as the same AdminKey</w:t>
      </w:r>
    </w:p>
    <w:p w14:paraId="5532C0E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"Admin Key Already Exists"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"Try Again! Choose a Different Admin Key"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"Key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171EA2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4161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03DF0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3D8D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B70AD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CBF62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(txtPassword.Text == txtConfirmPassword.Text)</w:t>
      </w:r>
    </w:p>
    <w:p w14:paraId="352CFC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F1B3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89237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adminstrator as the same adminkey, so Inserts the Adminstrator into Employee Database as</w:t>
      </w:r>
    </w:p>
    <w:p w14:paraId="4C5FF7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 administrator are considered to be Employee</w:t>
      </w:r>
    </w:p>
    <w:p w14:paraId="18B774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difference between Employee and Administrators are that Administrators are Employees with their EmployeeID linked to the Administrator Table/Database</w:t>
      </w:r>
    </w:p>
    <w:p w14:paraId="5108A2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//Inserts Employee</w:t>
      </w:r>
    </w:p>
    <w:p w14:paraId="53476F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768450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1FA5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//Inserts Employee into the system with the Hash Password along with their details + image</w:t>
      </w:r>
    </w:p>
    <w:p w14:paraId="520AB6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DoesitInsertAdministrator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Employee(eFullName, eEmail, ePhoneNumber, eAddress, eArea, ePostCode, Username, Password, ImageDirectory) VALUES('{0}', '{1}', '{2}', '{3}', '{4}', '{5}', '{6}', '{7}', '{8}')"</w:t>
      </w:r>
      <w:r>
        <w:rPr>
          <w:rFonts w:ascii="Consolas" w:hAnsi="Consolas" w:cs="Consolas"/>
          <w:color w:val="000000"/>
          <w:sz w:val="19"/>
          <w:szCs w:val="19"/>
          <w:highlight w:val="white"/>
        </w:rPr>
        <w:t>,</w:t>
      </w:r>
    </w:p>
    <w:p w14:paraId="000A94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30FFD6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.CurrentUICulture.TextInfo.ToLower(txtEmail.Text.Trim()),</w:t>
      </w:r>
    </w:p>
    <w:p w14:paraId="61DCC7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6DE625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.CurrentUICulture.TextInfo.ToTitleCase(txtAdress.Text.Trim()),</w:t>
      </w:r>
    </w:p>
    <w:p w14:paraId="314202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.CurrentUICulture.TextInfo.ToTitleCase(txtArea.Text.Trim()),</w:t>
      </w:r>
    </w:p>
    <w:p w14:paraId="4C5A35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.CurrentUICulture.TextInfo.ToUpper(txtPostCode.Text.Trim()),</w:t>
      </w:r>
    </w:p>
    <w:p w14:paraId="3BBFFE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txtUsername.Text.Trim(),</w:t>
      </w:r>
    </w:p>
    <w:p w14:paraId="4F9DAE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hashPassword,</w:t>
      </w:r>
    </w:p>
    <w:p w14:paraId="6F3E08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pbRegisterImage.ImageLocation.ToString()));</w:t>
      </w:r>
    </w:p>
    <w:p w14:paraId="1B78C2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2D492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0316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019351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9A21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.Show(ex.ToString());</w:t>
      </w:r>
    </w:p>
    <w:p w14:paraId="33086A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E921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7BEEF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EmployeeID so that it can be stored into the Table Administrator</w:t>
      </w:r>
    </w:p>
    <w:p w14:paraId="22FB9D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GetEmployeeID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AND Password = '{1}'"</w:t>
      </w:r>
      <w:r>
        <w:rPr>
          <w:rFonts w:ascii="Consolas" w:hAnsi="Consolas" w:cs="Consolas"/>
          <w:color w:val="000000"/>
          <w:sz w:val="19"/>
          <w:szCs w:val="19"/>
          <w:highlight w:val="white"/>
        </w:rPr>
        <w:t>, txtUsername.Text.Trim(), hashPassword));</w:t>
      </w:r>
    </w:p>
    <w:p w14:paraId="29DF93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ID into Administrator along with AdminKey, Employee is now considered as an Administrator</w:t>
      </w:r>
    </w:p>
    <w:p w14:paraId="01231F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InsertEmployeeIntoAdmin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Administrator(EmployeeID,AdminKey) VALUES ('{0}','{1}')"</w:t>
      </w:r>
      <w:r>
        <w:rPr>
          <w:rFonts w:ascii="Consolas" w:hAnsi="Consolas" w:cs="Consolas"/>
          <w:color w:val="000000"/>
          <w:sz w:val="19"/>
          <w:szCs w:val="19"/>
          <w:highlight w:val="white"/>
        </w:rPr>
        <w:t>, GetEmployeeID, txtCreateAdminKey.Text.Trim()));</w:t>
      </w:r>
    </w:p>
    <w:p w14:paraId="3B72ED7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30D84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added the Administrator to the Database!"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 Registration"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78B2D1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F217F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284C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C0A93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CCD46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042E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71C6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0EB07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864A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1E821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4BB1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"Incorrect Admin Key, No Administrator Exists With That Admin Key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"Administraor Key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FD7E7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DDE9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46011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8C51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118C4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401E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E379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9B9F9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EAD10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66D0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txtFullName.Clear();</w:t>
      </w:r>
    </w:p>
    <w:p w14:paraId="236A51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txtEmail.Clear();</w:t>
      </w:r>
    </w:p>
    <w:p w14:paraId="40BA96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txtPhoneNumber.Clear();</w:t>
      </w:r>
    </w:p>
    <w:p w14:paraId="512C9F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txtUsername.Clear();</w:t>
      </w:r>
    </w:p>
    <w:p w14:paraId="37ED7D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txtPassword.Clear();</w:t>
      </w:r>
    </w:p>
    <w:p w14:paraId="2D05D38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txtConfirmPassword.Clear();</w:t>
      </w:r>
    </w:p>
    <w:p w14:paraId="5391C7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txtAdress.Clear();</w:t>
      </w:r>
    </w:p>
    <w:p w14:paraId="1A94D1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txtArea.Clear();</w:t>
      </w:r>
    </w:p>
    <w:p w14:paraId="5A2FC5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txtPostCode.Clear();</w:t>
      </w:r>
    </w:p>
    <w:p w14:paraId="75AD4A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txtAdminKey.Clear();</w:t>
      </w:r>
    </w:p>
    <w:p w14:paraId="140F54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txtCreateAdminKey.Clear();</w:t>
      </w:r>
    </w:p>
    <w:p w14:paraId="2B345F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34008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A8ADC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C38BC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A0F9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596A9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btnModify_Click(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FEBBD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C585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a File Explorer to Allow to User to surf the folders and select the Picture they wanted as their Employee Picture</w:t>
      </w:r>
    </w:p>
    <w:p w14:paraId="21A30A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06C4D1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Filter so the User can only see pictures with the specific Formats or all the Files.</w:t>
      </w:r>
    </w:p>
    <w:p w14:paraId="47AF0A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2138EE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202D2C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FEB2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picLocation = dlg.FileName.ToString();</w:t>
      </w:r>
    </w:p>
    <w:p w14:paraId="69240D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pbRegisterImage is the location of the File, sets the picture box to this location, image will be shown in Picture box of the selected image.</w:t>
      </w:r>
    </w:p>
    <w:p w14:paraId="2718D1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pbRegisterImage.ImageLocation = picLocation;</w:t>
      </w:r>
    </w:p>
    <w:p w14:paraId="7E1AC7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5270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A062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E559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btnClearImage_Click(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19F15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18AE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0E6F9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pbRegisterImage.ImageLocation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80D4A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70E8B8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FBF3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rbAdministrator_CheckedChanged(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EC100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2FC8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//Performs an transition animation in which components will move and make other components visible.</w:t>
      </w:r>
    </w:p>
    <w:p w14:paraId="5D1CC2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EXPLAIN IN!!!</w:t>
      </w:r>
    </w:p>
    <w:p w14:paraId="3354D0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(rbAdministrator.Checked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7C691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C208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btnRegister.Height = 72;</w:t>
      </w:r>
    </w:p>
    <w:p w14:paraId="69BCA2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(1000));</w:t>
      </w:r>
    </w:p>
    <w:p w14:paraId="04B14F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t1.add(btnRegister, </w:t>
      </w:r>
      <w:r>
        <w:rPr>
          <w:rFonts w:ascii="Consolas" w:hAnsi="Consolas" w:cs="Consolas"/>
          <w:color w:val="A31515"/>
          <w:sz w:val="19"/>
          <w:szCs w:val="19"/>
          <w:highlight w:val="white"/>
        </w:rPr>
        <w:t>"Top"</w:t>
      </w:r>
      <w:r>
        <w:rPr>
          <w:rFonts w:ascii="Consolas" w:hAnsi="Consolas" w:cs="Consolas"/>
          <w:color w:val="000000"/>
          <w:sz w:val="19"/>
          <w:szCs w:val="19"/>
          <w:highlight w:val="white"/>
        </w:rPr>
        <w:t>, 388);</w:t>
      </w:r>
    </w:p>
    <w:p w14:paraId="2144AC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629BC9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lblCreateKey.Visible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DA05D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txtCreateAdminKey.Visible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C2559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D45A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0A194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C634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lblCreateKey.Visible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BE9C40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txtCreateAdminKey.Visible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21185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btnRegister.Height = 144;</w:t>
      </w:r>
    </w:p>
    <w:p w14:paraId="753594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(1000));</w:t>
      </w:r>
    </w:p>
    <w:p w14:paraId="2394A5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t1.add(btnRegister, </w:t>
      </w:r>
      <w:r>
        <w:rPr>
          <w:rFonts w:ascii="Consolas" w:hAnsi="Consolas" w:cs="Consolas"/>
          <w:color w:val="A31515"/>
          <w:sz w:val="19"/>
          <w:szCs w:val="19"/>
          <w:highlight w:val="white"/>
        </w:rPr>
        <w:t>"Top"</w:t>
      </w:r>
      <w:r>
        <w:rPr>
          <w:rFonts w:ascii="Consolas" w:hAnsi="Consolas" w:cs="Consolas"/>
          <w:color w:val="000000"/>
          <w:sz w:val="19"/>
          <w:szCs w:val="19"/>
          <w:highlight w:val="white"/>
        </w:rPr>
        <w:t>, 316);</w:t>
      </w:r>
    </w:p>
    <w:p w14:paraId="188C17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515DEE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8D99E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554C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D72AB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rbEmployee_CheckedChanged(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32479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4AB4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1EC3F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3FC9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D1205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476A7F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AB51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65FDE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EE54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1AB8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C9DB6DD" w14:textId="571A46E3" w:rsidR="004957C1" w:rsidRDefault="004957C1" w:rsidP="004957C1">
      <w:pPr>
        <w:pStyle w:val="Heading3"/>
      </w:pPr>
      <w:bookmarkStart w:id="64" w:name="_Toc449432727"/>
      <w:r w:rsidRPr="00944F54">
        <w:t>Forgot</w:t>
      </w:r>
      <w:r w:rsidR="00893E5F">
        <w:t>UC</w:t>
      </w:r>
      <w:bookmarkEnd w:id="64"/>
    </w:p>
    <w:p w14:paraId="56EC6698" w14:textId="297D2F87" w:rsidR="004957C1" w:rsidRDefault="004957C1" w:rsidP="004957C1">
      <w:pPr>
        <w:pStyle w:val="Titlesz"/>
        <w:rPr>
          <w:sz w:val="24"/>
        </w:rPr>
      </w:pPr>
      <w:r>
        <w:rPr>
          <w:sz w:val="36"/>
        </w:rPr>
        <w:t xml:space="preserve"> </w:t>
      </w:r>
      <w:r>
        <w:rPr>
          <w:sz w:val="24"/>
        </w:rPr>
        <w:t>(slides in front of Login Form)</w:t>
      </w:r>
    </w:p>
    <w:p w14:paraId="4628B1FB" w14:textId="77777777" w:rsidR="004957C1" w:rsidRDefault="004957C1" w:rsidP="004957C1">
      <w:pPr>
        <w:pStyle w:val="Titlesz"/>
        <w:rPr>
          <w:sz w:val="24"/>
        </w:rPr>
      </w:pPr>
      <w:r>
        <w:rPr>
          <w:noProof/>
          <w:sz w:val="36"/>
          <w:lang w:eastAsia="en-GB"/>
        </w:rPr>
        <mc:AlternateContent>
          <mc:Choice Requires="wps">
            <w:drawing>
              <wp:anchor distT="0" distB="0" distL="114300" distR="114300" simplePos="0" relativeHeight="252637184" behindDoc="0" locked="0" layoutInCell="1" allowOverlap="1" wp14:anchorId="1820081E" wp14:editId="1FE43188">
                <wp:simplePos x="0" y="0"/>
                <wp:positionH relativeFrom="margin">
                  <wp:posOffset>3260201</wp:posOffset>
                </wp:positionH>
                <wp:positionV relativeFrom="paragraph">
                  <wp:posOffset>183101</wp:posOffset>
                </wp:positionV>
                <wp:extent cx="1725433" cy="310101"/>
                <wp:effectExtent l="0" t="0" r="27305" b="13970"/>
                <wp:wrapNone/>
                <wp:docPr id="1640" name="Rounded Rectangle 1640"/>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43598E1" w14:textId="77777777" w:rsidR="00E71811" w:rsidRDefault="00E71811" w:rsidP="004957C1">
                            <w:r w:rsidRPr="00E63591">
                              <w:t>rbEmployee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0081E" id="Rounded Rectangle 1640" o:spid="_x0000_s1996" style="position:absolute;margin-left:256.7pt;margin-top:14.4pt;width:135.85pt;height:24.4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" filled="f" strokecolor="black [3200]" strokeweight="1pt">
                <v:stroke joinstyle="miter"/>
                <v:textbox>
                  <w:txbxContent>
                    <w:p w14:paraId="343598E1" w14:textId="77777777" w:rsidR="00E71811" w:rsidRDefault="00E71811" w:rsidP="004957C1">
                      <w:r w:rsidRPr="00E63591">
                        <w:t>rbEmployee</w:t>
                      </w:r>
                    </w:p>
                  </w:txbxContent>
                </v:textbox>
                <w10:wrap anchorx="margin"/>
              </v:roundrect>
            </w:pict>
          </mc:Fallback>
        </mc:AlternateContent>
      </w:r>
      <w:r>
        <w:rPr>
          <w:sz w:val="24"/>
        </w:rPr>
        <w:t>Employee Account and Forgot Password Check.</w:t>
      </w:r>
      <w:r w:rsidRPr="0089646E">
        <w:rPr>
          <w:noProof/>
          <w:sz w:val="36"/>
          <w:lang w:eastAsia="en-GB"/>
        </w:rPr>
        <w:t xml:space="preserve"> </w:t>
      </w:r>
    </w:p>
    <w:p w14:paraId="2240BF14" w14:textId="77777777" w:rsidR="004957C1" w:rsidRDefault="004957C1" w:rsidP="004957C1">
      <w:pPr>
        <w:pStyle w:val="Titlesz"/>
        <w:rPr>
          <w:sz w:val="24"/>
        </w:rPr>
      </w:pPr>
      <w:r>
        <w:rPr>
          <w:noProof/>
          <w:sz w:val="36"/>
          <w:lang w:eastAsia="en-GB"/>
        </w:rPr>
        <w:lastRenderedPageBreak/>
        <mc:AlternateContent>
          <mc:Choice Requires="wps">
            <w:drawing>
              <wp:anchor distT="0" distB="0" distL="114300" distR="114300" simplePos="0" relativeHeight="252660736" behindDoc="0" locked="0" layoutInCell="1" allowOverlap="1" wp14:anchorId="104CDE97" wp14:editId="7003F276">
                <wp:simplePos x="0" y="0"/>
                <wp:positionH relativeFrom="margin">
                  <wp:posOffset>-23854</wp:posOffset>
                </wp:positionH>
                <wp:positionV relativeFrom="paragraph">
                  <wp:posOffset>481385</wp:posOffset>
                </wp:positionV>
                <wp:extent cx="1097280" cy="309880"/>
                <wp:effectExtent l="0" t="0" r="26670" b="13970"/>
                <wp:wrapNone/>
                <wp:docPr id="1641" name="Rounded Rectangle 1641"/>
                <wp:cNvGraphicFramePr/>
                <a:graphic xmlns:a="http://schemas.openxmlformats.org/drawingml/2006/main">
                  <a:graphicData uri="http://schemas.microsoft.com/office/word/2010/wordprocessingShape">
                    <wps:wsp>
                      <wps:cNvSpPr/>
                      <wps:spPr>
                        <a:xfrm>
                          <a:off x="0" y="0"/>
                          <a:ext cx="1097280"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9D7D2D9" w14:textId="77777777" w:rsidR="00E71811" w:rsidRDefault="00E71811" w:rsidP="004957C1">
                            <w:r>
                              <w:t>btnClear</w:t>
                            </w:r>
                          </w:p>
                          <w:p w14:paraId="47C0B02A" w14:textId="77777777" w:rsidR="00E71811" w:rsidRDefault="00E71811" w:rsidP="004957C1"/>
                          <w:p w14:paraId="46331339"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CDE97" id="Rounded Rectangle 1641" o:spid="_x0000_s1997" style="position:absolute;margin-left:-1.9pt;margin-top:37.9pt;width:86.4pt;height:24.4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" filled="f" strokecolor="black [3200]" strokeweight="1pt">
                <v:stroke joinstyle="miter"/>
                <v:textbox>
                  <w:txbxContent>
                    <w:p w14:paraId="59D7D2D9" w14:textId="77777777" w:rsidR="00E71811" w:rsidRDefault="00E71811" w:rsidP="004957C1">
                      <w:r>
                        <w:t>btnClear</w:t>
                      </w:r>
                    </w:p>
                    <w:p w14:paraId="47C0B02A" w14:textId="77777777" w:rsidR="00E71811" w:rsidRDefault="00E71811" w:rsidP="004957C1"/>
                    <w:p w14:paraId="46331339"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61760" behindDoc="0" locked="0" layoutInCell="1" allowOverlap="1" wp14:anchorId="62798E21" wp14:editId="6C4E6C2A">
                <wp:simplePos x="0" y="0"/>
                <wp:positionH relativeFrom="column">
                  <wp:posOffset>683812</wp:posOffset>
                </wp:positionH>
                <wp:positionV relativeFrom="paragraph">
                  <wp:posOffset>727876</wp:posOffset>
                </wp:positionV>
                <wp:extent cx="938254" cy="532737"/>
                <wp:effectExtent l="0" t="0" r="71755" b="58420"/>
                <wp:wrapNone/>
                <wp:docPr id="1642" name="Straight Arrow Connector 1642"/>
                <wp:cNvGraphicFramePr/>
                <a:graphic xmlns:a="http://schemas.openxmlformats.org/drawingml/2006/main">
                  <a:graphicData uri="http://schemas.microsoft.com/office/word/2010/wordprocessingShape">
                    <wps:wsp>
                      <wps:cNvCnPr/>
                      <wps:spPr>
                        <a:xfrm>
                          <a:off x="0" y="0"/>
                          <a:ext cx="938254" cy="532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575B9" id="Straight Arrow Connector 1642" o:spid="_x0000_s1026" type="#_x0000_t32" style="position:absolute;margin-left:53.85pt;margin-top:57.3pt;width:73.9pt;height:41.9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38208" behindDoc="0" locked="0" layoutInCell="1" allowOverlap="1" wp14:anchorId="179881D8" wp14:editId="50B9F53D">
                <wp:simplePos x="0" y="0"/>
                <wp:positionH relativeFrom="column">
                  <wp:posOffset>1494845</wp:posOffset>
                </wp:positionH>
                <wp:positionV relativeFrom="paragraph">
                  <wp:posOffset>401872</wp:posOffset>
                </wp:positionV>
                <wp:extent cx="946123" cy="993775"/>
                <wp:effectExtent l="0" t="0" r="64135" b="53975"/>
                <wp:wrapNone/>
                <wp:docPr id="1643" name="Straight Arrow Connector 1643"/>
                <wp:cNvGraphicFramePr/>
                <a:graphic xmlns:a="http://schemas.openxmlformats.org/drawingml/2006/main">
                  <a:graphicData uri="http://schemas.microsoft.com/office/word/2010/wordprocessingShape">
                    <wps:wsp>
                      <wps:cNvCnPr/>
                      <wps:spPr>
                        <a:xfrm>
                          <a:off x="0" y="0"/>
                          <a:ext cx="946123" cy="993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31FFD" id="Straight Arrow Connector 1643" o:spid="_x0000_s1026" type="#_x0000_t32" style="position:absolute;margin-left:117.7pt;margin-top:31.65pt;width:74.5pt;height:78.2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27968" behindDoc="0" locked="0" layoutInCell="1" allowOverlap="1" wp14:anchorId="090200BA" wp14:editId="2CE291B3">
                <wp:simplePos x="0" y="0"/>
                <wp:positionH relativeFrom="margin">
                  <wp:posOffset>986238</wp:posOffset>
                </wp:positionH>
                <wp:positionV relativeFrom="paragraph">
                  <wp:posOffset>115211</wp:posOffset>
                </wp:positionV>
                <wp:extent cx="1963973" cy="310101"/>
                <wp:effectExtent l="0" t="0" r="17780" b="13970"/>
                <wp:wrapNone/>
                <wp:docPr id="1644" name="Rounded Rectangle 1644"/>
                <wp:cNvGraphicFramePr/>
                <a:graphic xmlns:a="http://schemas.openxmlformats.org/drawingml/2006/main">
                  <a:graphicData uri="http://schemas.microsoft.com/office/word/2010/wordprocessingShape">
                    <wps:wsp>
                      <wps:cNvSpPr/>
                      <wps:spPr>
                        <a:xfrm>
                          <a:off x="0" y="0"/>
                          <a:ext cx="196397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04A3B3D" w14:textId="77777777" w:rsidR="00E71811" w:rsidRDefault="00E71811" w:rsidP="004957C1">
                            <w:r w:rsidRPr="0089646E">
                              <w:t>btnEmailForgottenDetails</w:t>
                            </w:r>
                          </w:p>
                          <w:p w14:paraId="5ACF5805" w14:textId="77777777" w:rsidR="00E71811" w:rsidRDefault="00E71811" w:rsidP="004957C1"/>
                          <w:p w14:paraId="5F708EE2"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200BA" id="Rounded Rectangle 1644" o:spid="_x0000_s1998" style="position:absolute;margin-left:77.65pt;margin-top:9.05pt;width:154.65pt;height:24.4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" filled="f" strokecolor="black [3200]" strokeweight="1pt">
                <v:stroke joinstyle="miter"/>
                <v:textbox>
                  <w:txbxContent>
                    <w:p w14:paraId="204A3B3D" w14:textId="77777777" w:rsidR="00E71811" w:rsidRDefault="00E71811" w:rsidP="004957C1">
                      <w:r w:rsidRPr="0089646E">
                        <w:t>btnEmailForgottenDetails</w:t>
                      </w:r>
                    </w:p>
                    <w:p w14:paraId="5ACF5805" w14:textId="77777777" w:rsidR="00E71811" w:rsidRDefault="00E71811" w:rsidP="004957C1"/>
                    <w:p w14:paraId="5F708EE2"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47424" behindDoc="0" locked="0" layoutInCell="1" allowOverlap="1" wp14:anchorId="0AFC475D" wp14:editId="0B4A6B44">
                <wp:simplePos x="0" y="0"/>
                <wp:positionH relativeFrom="column">
                  <wp:posOffset>2790908</wp:posOffset>
                </wp:positionH>
                <wp:positionV relativeFrom="paragraph">
                  <wp:posOffset>282603</wp:posOffset>
                </wp:positionV>
                <wp:extent cx="540689" cy="556591"/>
                <wp:effectExtent l="38100" t="0" r="31115" b="53340"/>
                <wp:wrapNone/>
                <wp:docPr id="1645" name="Straight Arrow Connector 1645"/>
                <wp:cNvGraphicFramePr/>
                <a:graphic xmlns:a="http://schemas.openxmlformats.org/drawingml/2006/main">
                  <a:graphicData uri="http://schemas.microsoft.com/office/word/2010/wordprocessingShape">
                    <wps:wsp>
                      <wps:cNvCnPr/>
                      <wps:spPr>
                        <a:xfrm flipH="1">
                          <a:off x="0" y="0"/>
                          <a:ext cx="540689" cy="556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361A6" id="Straight Arrow Connector 1645" o:spid="_x0000_s1026" type="#_x0000_t32" style="position:absolute;margin-left:219.75pt;margin-top:22.25pt;width:42.55pt;height:43.85pt;flip:x;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6400" behindDoc="0" locked="0" layoutInCell="1" allowOverlap="1" wp14:anchorId="4101D72F" wp14:editId="7EA90AD9">
                <wp:simplePos x="0" y="0"/>
                <wp:positionH relativeFrom="column">
                  <wp:posOffset>3673503</wp:posOffset>
                </wp:positionH>
                <wp:positionV relativeFrom="paragraph">
                  <wp:posOffset>854876</wp:posOffset>
                </wp:positionV>
                <wp:extent cx="858740" cy="32026"/>
                <wp:effectExtent l="38100" t="38100" r="17780" b="101600"/>
                <wp:wrapNone/>
                <wp:docPr id="1646" name="Straight Arrow Connector 1646"/>
                <wp:cNvGraphicFramePr/>
                <a:graphic xmlns:a="http://schemas.openxmlformats.org/drawingml/2006/main">
                  <a:graphicData uri="http://schemas.microsoft.com/office/word/2010/wordprocessingShape">
                    <wps:wsp>
                      <wps:cNvCnPr/>
                      <wps:spPr>
                        <a:xfrm flipH="1">
                          <a:off x="0" y="0"/>
                          <a:ext cx="858740" cy="32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BC752" id="Straight Arrow Connector 1646" o:spid="_x0000_s1026" type="#_x0000_t32" style="position:absolute;margin-left:289.25pt;margin-top:67.3pt;width:67.6pt;height:2.5pt;flip:x;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5376" behindDoc="0" locked="0" layoutInCell="1" allowOverlap="1" wp14:anchorId="361232CD" wp14:editId="7333A1A2">
                <wp:simplePos x="0" y="0"/>
                <wp:positionH relativeFrom="column">
                  <wp:posOffset>2918129</wp:posOffset>
                </wp:positionH>
                <wp:positionV relativeFrom="paragraph">
                  <wp:posOffset>1769497</wp:posOffset>
                </wp:positionV>
                <wp:extent cx="1431234" cy="246490"/>
                <wp:effectExtent l="38100" t="0" r="17145" b="77470"/>
                <wp:wrapNone/>
                <wp:docPr id="1647" name="Straight Arrow Connector 1647"/>
                <wp:cNvGraphicFramePr/>
                <a:graphic xmlns:a="http://schemas.openxmlformats.org/drawingml/2006/main">
                  <a:graphicData uri="http://schemas.microsoft.com/office/word/2010/wordprocessingShape">
                    <wps:wsp>
                      <wps:cNvCnPr/>
                      <wps:spPr>
                        <a:xfrm flipH="1">
                          <a:off x="0" y="0"/>
                          <a:ext cx="1431234" cy="246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F491A" id="Straight Arrow Connector 1647" o:spid="_x0000_s1026" type="#_x0000_t32" style="position:absolute;margin-left:229.75pt;margin-top:139.35pt;width:112.7pt;height:19.4pt;flip:x;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4352" behindDoc="0" locked="0" layoutInCell="1" allowOverlap="1" wp14:anchorId="1ECCC8C7" wp14:editId="313F36C3">
                <wp:simplePos x="0" y="0"/>
                <wp:positionH relativeFrom="column">
                  <wp:posOffset>3379304</wp:posOffset>
                </wp:positionH>
                <wp:positionV relativeFrom="paragraph">
                  <wp:posOffset>2095500</wp:posOffset>
                </wp:positionV>
                <wp:extent cx="1049573" cy="302150"/>
                <wp:effectExtent l="38100" t="57150" r="17780" b="22225"/>
                <wp:wrapNone/>
                <wp:docPr id="1648" name="Straight Arrow Connector 1648"/>
                <wp:cNvGraphicFramePr/>
                <a:graphic xmlns:a="http://schemas.openxmlformats.org/drawingml/2006/main">
                  <a:graphicData uri="http://schemas.microsoft.com/office/word/2010/wordprocessingShape">
                    <wps:wsp>
                      <wps:cNvCnPr/>
                      <wps:spPr>
                        <a:xfrm flipH="1" flipV="1">
                          <a:off x="0" y="0"/>
                          <a:ext cx="1049573" cy="30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BE202" id="Straight Arrow Connector 1648" o:spid="_x0000_s1026" type="#_x0000_t32" style="position:absolute;margin-left:266.1pt;margin-top:165pt;width:82.65pt;height:23.8pt;flip:x y;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3328" behindDoc="0" locked="0" layoutInCell="1" allowOverlap="1" wp14:anchorId="6124A0B8" wp14:editId="5536906E">
                <wp:simplePos x="0" y="0"/>
                <wp:positionH relativeFrom="column">
                  <wp:posOffset>1009816</wp:posOffset>
                </wp:positionH>
                <wp:positionV relativeFrom="paragraph">
                  <wp:posOffset>2763410</wp:posOffset>
                </wp:positionV>
                <wp:extent cx="1184744" cy="230587"/>
                <wp:effectExtent l="0" t="57150" r="0" b="36195"/>
                <wp:wrapNone/>
                <wp:docPr id="1649" name="Straight Arrow Connector 1649"/>
                <wp:cNvGraphicFramePr/>
                <a:graphic xmlns:a="http://schemas.openxmlformats.org/drawingml/2006/main">
                  <a:graphicData uri="http://schemas.microsoft.com/office/word/2010/wordprocessingShape">
                    <wps:wsp>
                      <wps:cNvCnPr/>
                      <wps:spPr>
                        <a:xfrm flipV="1">
                          <a:off x="0" y="0"/>
                          <a:ext cx="1184744" cy="23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20CF1" id="Straight Arrow Connector 1649" o:spid="_x0000_s1026" type="#_x0000_t32" style="position:absolute;margin-left:79.5pt;margin-top:217.6pt;width:93.3pt;height:18.15pt;flip:y;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2304" behindDoc="0" locked="0" layoutInCell="1" allowOverlap="1" wp14:anchorId="294FA0C8" wp14:editId="6ED7E3CF">
                <wp:simplePos x="0" y="0"/>
                <wp:positionH relativeFrom="column">
                  <wp:posOffset>1160889</wp:posOffset>
                </wp:positionH>
                <wp:positionV relativeFrom="paragraph">
                  <wp:posOffset>2429455</wp:posOffset>
                </wp:positionV>
                <wp:extent cx="1113183" cy="47708"/>
                <wp:effectExtent l="0" t="38100" r="29845" b="85725"/>
                <wp:wrapNone/>
                <wp:docPr id="1650" name="Straight Arrow Connector 1650"/>
                <wp:cNvGraphicFramePr/>
                <a:graphic xmlns:a="http://schemas.openxmlformats.org/drawingml/2006/main">
                  <a:graphicData uri="http://schemas.microsoft.com/office/word/2010/wordprocessingShape">
                    <wps:wsp>
                      <wps:cNvCnPr/>
                      <wps:spPr>
                        <a:xfrm>
                          <a:off x="0" y="0"/>
                          <a:ext cx="1113183" cy="4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F85D6" id="Straight Arrow Connector 1650" o:spid="_x0000_s1026" type="#_x0000_t32" style="position:absolute;margin-left:91.4pt;margin-top:191.3pt;width:87.65pt;height:3.7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1280" behindDoc="0" locked="0" layoutInCell="1" allowOverlap="1" wp14:anchorId="6B4B5D27" wp14:editId="4541A32B">
                <wp:simplePos x="0" y="0"/>
                <wp:positionH relativeFrom="column">
                  <wp:posOffset>1137036</wp:posOffset>
                </wp:positionH>
                <wp:positionV relativeFrom="paragraph">
                  <wp:posOffset>2103451</wp:posOffset>
                </wp:positionV>
                <wp:extent cx="993913" cy="182880"/>
                <wp:effectExtent l="0" t="0" r="73025" b="83820"/>
                <wp:wrapNone/>
                <wp:docPr id="1651" name="Straight Arrow Connector 1651"/>
                <wp:cNvGraphicFramePr/>
                <a:graphic xmlns:a="http://schemas.openxmlformats.org/drawingml/2006/main">
                  <a:graphicData uri="http://schemas.microsoft.com/office/word/2010/wordprocessingShape">
                    <wps:wsp>
                      <wps:cNvCnPr/>
                      <wps:spPr>
                        <a:xfrm>
                          <a:off x="0" y="0"/>
                          <a:ext cx="993913"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7A7A7" id="Straight Arrow Connector 1651" o:spid="_x0000_s1026" type="#_x0000_t32" style="position:absolute;margin-left:89.55pt;margin-top:165.65pt;width:78.25pt;height:14.4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39232" behindDoc="0" locked="0" layoutInCell="1" allowOverlap="1" wp14:anchorId="021D8829" wp14:editId="41FD30B6">
                <wp:simplePos x="0" y="0"/>
                <wp:positionH relativeFrom="column">
                  <wp:posOffset>477078</wp:posOffset>
                </wp:positionH>
                <wp:positionV relativeFrom="paragraph">
                  <wp:posOffset>1006171</wp:posOffset>
                </wp:positionV>
                <wp:extent cx="1121134" cy="962108"/>
                <wp:effectExtent l="0" t="0" r="60325" b="47625"/>
                <wp:wrapNone/>
                <wp:docPr id="1652" name="Straight Arrow Connector 1652"/>
                <wp:cNvGraphicFramePr/>
                <a:graphic xmlns:a="http://schemas.openxmlformats.org/drawingml/2006/main">
                  <a:graphicData uri="http://schemas.microsoft.com/office/word/2010/wordprocessingShape">
                    <wps:wsp>
                      <wps:cNvCnPr/>
                      <wps:spPr>
                        <a:xfrm>
                          <a:off x="0" y="0"/>
                          <a:ext cx="1121134" cy="9621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5741B" id="Straight Arrow Connector 1652" o:spid="_x0000_s1026" type="#_x0000_t32" style="position:absolute;margin-left:37.55pt;margin-top:79.25pt;width:88.3pt;height:75.7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640256" behindDoc="0" locked="0" layoutInCell="1" allowOverlap="1" wp14:anchorId="29428937" wp14:editId="7896DE51">
                <wp:simplePos x="0" y="0"/>
                <wp:positionH relativeFrom="column">
                  <wp:posOffset>803082</wp:posOffset>
                </wp:positionH>
                <wp:positionV relativeFrom="paragraph">
                  <wp:posOffset>1451444</wp:posOffset>
                </wp:positionV>
                <wp:extent cx="1669774" cy="174929"/>
                <wp:effectExtent l="0" t="0" r="83185" b="92075"/>
                <wp:wrapNone/>
                <wp:docPr id="1653" name="Straight Arrow Connector 1653"/>
                <wp:cNvGraphicFramePr/>
                <a:graphic xmlns:a="http://schemas.openxmlformats.org/drawingml/2006/main">
                  <a:graphicData uri="http://schemas.microsoft.com/office/word/2010/wordprocessingShape">
                    <wps:wsp>
                      <wps:cNvCnPr/>
                      <wps:spPr>
                        <a:xfrm>
                          <a:off x="0" y="0"/>
                          <a:ext cx="1669774"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0951A" id="Straight Arrow Connector 1653" o:spid="_x0000_s1026" type="#_x0000_t32" style="position:absolute;margin-left:63.25pt;margin-top:114.3pt;width:131.5pt;height:13.7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33088" behindDoc="0" locked="0" layoutInCell="1" allowOverlap="1" wp14:anchorId="4EDBB360" wp14:editId="5D7D3DB8">
                <wp:simplePos x="0" y="0"/>
                <wp:positionH relativeFrom="margin">
                  <wp:posOffset>-667909</wp:posOffset>
                </wp:positionH>
                <wp:positionV relativeFrom="paragraph">
                  <wp:posOffset>2874590</wp:posOffset>
                </wp:positionV>
                <wp:extent cx="1725433" cy="310101"/>
                <wp:effectExtent l="0" t="0" r="27305" b="13970"/>
                <wp:wrapNone/>
                <wp:docPr id="1654" name="Rounded Rectangle 1654"/>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4EAA3D3" w14:textId="77777777" w:rsidR="00E71811" w:rsidRDefault="00E71811" w:rsidP="004957C1">
                            <w:r w:rsidRPr="0089646E">
                              <w:t>txtConfirmNewPassword</w:t>
                            </w:r>
                          </w:p>
                          <w:p w14:paraId="189BBC62"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BB360" id="Rounded Rectangle 1654" o:spid="_x0000_s1999" style="position:absolute;margin-left:-52.6pt;margin-top:226.35pt;width:135.85pt;height:24.4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" filled="f" strokecolor="black [3200]" strokeweight="1pt">
                <v:stroke joinstyle="miter"/>
                <v:textbox>
                  <w:txbxContent>
                    <w:p w14:paraId="64EAA3D3" w14:textId="77777777" w:rsidR="00E71811" w:rsidRDefault="00E71811" w:rsidP="004957C1">
                      <w:r w:rsidRPr="0089646E">
                        <w:t>txtConfirmNewPassword</w:t>
                      </w:r>
                    </w:p>
                    <w:p w14:paraId="189BBC62"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36160" behindDoc="0" locked="0" layoutInCell="1" allowOverlap="1" wp14:anchorId="28B59F80" wp14:editId="5AB4BB4E">
                <wp:simplePos x="0" y="0"/>
                <wp:positionH relativeFrom="margin">
                  <wp:posOffset>4445774</wp:posOffset>
                </wp:positionH>
                <wp:positionV relativeFrom="paragraph">
                  <wp:posOffset>545935</wp:posOffset>
                </wp:positionV>
                <wp:extent cx="1725433" cy="310101"/>
                <wp:effectExtent l="0" t="0" r="27305" b="13970"/>
                <wp:wrapNone/>
                <wp:docPr id="1655" name="Rounded Rectangle 1655"/>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4F28200" w14:textId="77777777" w:rsidR="00E71811" w:rsidRDefault="00E71811" w:rsidP="004957C1">
                            <w:r w:rsidRPr="00E63591">
                              <w:t>rbAdministratorKey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59F80" id="Rounded Rectangle 1655" o:spid="_x0000_s2000" style="position:absolute;margin-left:350.05pt;margin-top:43pt;width:135.85pt;height:24.4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" filled="f" strokecolor="black [3200]" strokeweight="1pt">
                <v:stroke joinstyle="miter"/>
                <v:textbox>
                  <w:txbxContent>
                    <w:p w14:paraId="14F28200" w14:textId="77777777" w:rsidR="00E71811" w:rsidRDefault="00E71811" w:rsidP="004957C1">
                      <w:r w:rsidRPr="00E63591">
                        <w:t>rbAdministratorKey</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35136" behindDoc="0" locked="0" layoutInCell="1" allowOverlap="1" wp14:anchorId="628275F4" wp14:editId="41F3EA95">
                <wp:simplePos x="0" y="0"/>
                <wp:positionH relativeFrom="margin">
                  <wp:posOffset>4397872</wp:posOffset>
                </wp:positionH>
                <wp:positionV relativeFrom="paragraph">
                  <wp:posOffset>2318965</wp:posOffset>
                </wp:positionV>
                <wp:extent cx="1725433" cy="310101"/>
                <wp:effectExtent l="0" t="0" r="27305" b="13970"/>
                <wp:wrapNone/>
                <wp:docPr id="1656" name="Rounded Rectangle 1656"/>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DDAFA08" w14:textId="77777777" w:rsidR="00E71811" w:rsidRDefault="00E71811" w:rsidP="004957C1">
                            <w:r w:rsidRPr="0089646E">
                              <w:t>rbForgotUsername</w:t>
                            </w:r>
                          </w:p>
                          <w:p w14:paraId="64B6E88F"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275F4" id="Rounded Rectangle 1656" o:spid="_x0000_s2001" style="position:absolute;margin-left:346.3pt;margin-top:182.6pt;width:135.85pt;height:24.4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" filled="f" strokecolor="black [3200]" strokeweight="1pt">
                <v:stroke joinstyle="miter"/>
                <v:textbox>
                  <w:txbxContent>
                    <w:p w14:paraId="4DDAFA08" w14:textId="77777777" w:rsidR="00E71811" w:rsidRDefault="00E71811" w:rsidP="004957C1">
                      <w:r w:rsidRPr="0089646E">
                        <w:t>rbForgotUsername</w:t>
                      </w:r>
                    </w:p>
                    <w:p w14:paraId="64B6E88F"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34112" behindDoc="0" locked="0" layoutInCell="1" allowOverlap="1" wp14:anchorId="457B20E8" wp14:editId="1FAA48C3">
                <wp:simplePos x="0" y="0"/>
                <wp:positionH relativeFrom="margin">
                  <wp:posOffset>4326835</wp:posOffset>
                </wp:positionH>
                <wp:positionV relativeFrom="paragraph">
                  <wp:posOffset>1651193</wp:posOffset>
                </wp:positionV>
                <wp:extent cx="1725433" cy="310101"/>
                <wp:effectExtent l="0" t="0" r="27305" b="13970"/>
                <wp:wrapNone/>
                <wp:docPr id="1657" name="Rounded Rectangle 1657"/>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565A384" w14:textId="77777777" w:rsidR="00E71811" w:rsidRDefault="00E71811" w:rsidP="004957C1">
                            <w:r w:rsidRPr="0089646E">
                              <w:t>rbForgotPassword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B20E8" id="Rounded Rectangle 1657" o:spid="_x0000_s2002" style="position:absolute;margin-left:340.7pt;margin-top:130pt;width:135.85pt;height:24.4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1Y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" filled="f" strokecolor="black [3200]" strokeweight="1pt">
                <v:stroke joinstyle="miter"/>
                <v:textbox>
                  <w:txbxContent>
                    <w:p w14:paraId="4565A384" w14:textId="77777777" w:rsidR="00E71811" w:rsidRDefault="00E71811" w:rsidP="004957C1">
                      <w:r w:rsidRPr="0089646E">
                        <w:t>rbForgotPassword</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32064" behindDoc="0" locked="0" layoutInCell="1" allowOverlap="1" wp14:anchorId="62B62A91" wp14:editId="018BF2B1">
                <wp:simplePos x="0" y="0"/>
                <wp:positionH relativeFrom="margin">
                  <wp:posOffset>-524566</wp:posOffset>
                </wp:positionH>
                <wp:positionV relativeFrom="paragraph">
                  <wp:posOffset>2294283</wp:posOffset>
                </wp:positionV>
                <wp:extent cx="1725433" cy="310101"/>
                <wp:effectExtent l="0" t="0" r="27305" b="13970"/>
                <wp:wrapNone/>
                <wp:docPr id="1658" name="Rounded Rectangle 1658"/>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0ED36F8" w14:textId="77777777" w:rsidR="00E71811" w:rsidRDefault="00E71811" w:rsidP="004957C1">
                            <w:r w:rsidRPr="0089646E">
                              <w:t>txtNewPassword</w:t>
                            </w:r>
                          </w:p>
                          <w:p w14:paraId="5762AC92"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62A91" id="Rounded Rectangle 1658" o:spid="_x0000_s2003" style="position:absolute;margin-left:-41.3pt;margin-top:180.65pt;width:135.85pt;height:24.4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Sq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" filled="f" strokecolor="black [3200]" strokeweight="1pt">
                <v:stroke joinstyle="miter"/>
                <v:textbox>
                  <w:txbxContent>
                    <w:p w14:paraId="70ED36F8" w14:textId="77777777" w:rsidR="00E71811" w:rsidRDefault="00E71811" w:rsidP="004957C1">
                      <w:r w:rsidRPr="0089646E">
                        <w:t>txtNewPassword</w:t>
                      </w:r>
                    </w:p>
                    <w:p w14:paraId="5762AC92"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31040" behindDoc="0" locked="0" layoutInCell="1" allowOverlap="1" wp14:anchorId="70EA26FF" wp14:editId="61E6F567">
                <wp:simplePos x="0" y="0"/>
                <wp:positionH relativeFrom="margin">
                  <wp:posOffset>-548695</wp:posOffset>
                </wp:positionH>
                <wp:positionV relativeFrom="paragraph">
                  <wp:posOffset>1864526</wp:posOffset>
                </wp:positionV>
                <wp:extent cx="1725433" cy="310101"/>
                <wp:effectExtent l="0" t="0" r="27305" b="13970"/>
                <wp:wrapNone/>
                <wp:docPr id="1659" name="Rounded Rectangle 1659"/>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B35C0DE" w14:textId="77777777" w:rsidR="00E71811" w:rsidRDefault="00E71811" w:rsidP="004957C1">
                            <w:r w:rsidRPr="0089646E">
                              <w:t>txtUsernameOrPassword</w:t>
                            </w:r>
                          </w:p>
                          <w:p w14:paraId="083503F5"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A26FF" id="Rounded Rectangle 1659" o:spid="_x0000_s2004" style="position:absolute;margin-left:-43.2pt;margin-top:146.8pt;width:135.85pt;height:24.4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" filled="f" strokecolor="black [3200]" strokeweight="1pt">
                <v:stroke joinstyle="miter"/>
                <v:textbox>
                  <w:txbxContent>
                    <w:p w14:paraId="6B35C0DE" w14:textId="77777777" w:rsidR="00E71811" w:rsidRDefault="00E71811" w:rsidP="004957C1">
                      <w:r w:rsidRPr="0089646E">
                        <w:t>txtUsernameOrPassword</w:t>
                      </w:r>
                    </w:p>
                    <w:p w14:paraId="083503F5"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30016" behindDoc="0" locked="0" layoutInCell="1" allowOverlap="1" wp14:anchorId="74616408" wp14:editId="57476B29">
                <wp:simplePos x="0" y="0"/>
                <wp:positionH relativeFrom="margin">
                  <wp:posOffset>-294005</wp:posOffset>
                </wp:positionH>
                <wp:positionV relativeFrom="paragraph">
                  <wp:posOffset>1340596</wp:posOffset>
                </wp:positionV>
                <wp:extent cx="1121134" cy="310101"/>
                <wp:effectExtent l="0" t="0" r="22225" b="13970"/>
                <wp:wrapNone/>
                <wp:docPr id="1660" name="Rounded Rectangle 1660"/>
                <wp:cNvGraphicFramePr/>
                <a:graphic xmlns:a="http://schemas.openxmlformats.org/drawingml/2006/main">
                  <a:graphicData uri="http://schemas.microsoft.com/office/word/2010/wordprocessingShape">
                    <wps:wsp>
                      <wps:cNvSpPr/>
                      <wps:spPr>
                        <a:xfrm>
                          <a:off x="0" y="0"/>
                          <a:ext cx="1121134"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1663739" w14:textId="77777777" w:rsidR="00E71811" w:rsidRDefault="00E71811" w:rsidP="004957C1">
                            <w:r w:rsidRPr="0089646E">
                              <w:t>txtEmail</w:t>
                            </w:r>
                          </w:p>
                          <w:p w14:paraId="69614B77"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16408" id="Rounded Rectangle 1660" o:spid="_x0000_s2005" style="position:absolute;margin-left:-23.15pt;margin-top:105.55pt;width:88.3pt;height:24.4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" filled="f" strokecolor="black [3200]" strokeweight="1pt">
                <v:stroke joinstyle="miter"/>
                <v:textbox>
                  <w:txbxContent>
                    <w:p w14:paraId="21663739" w14:textId="77777777" w:rsidR="00E71811" w:rsidRDefault="00E71811" w:rsidP="004957C1">
                      <w:r w:rsidRPr="0089646E">
                        <w:t>txtEmail</w:t>
                      </w:r>
                    </w:p>
                    <w:p w14:paraId="69614B77"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28992" behindDoc="0" locked="0" layoutInCell="1" allowOverlap="1" wp14:anchorId="69E6DF3B" wp14:editId="590EC462">
                <wp:simplePos x="0" y="0"/>
                <wp:positionH relativeFrom="margin">
                  <wp:posOffset>-644056</wp:posOffset>
                </wp:positionH>
                <wp:positionV relativeFrom="paragraph">
                  <wp:posOffset>863048</wp:posOffset>
                </wp:positionV>
                <wp:extent cx="1121134" cy="310101"/>
                <wp:effectExtent l="0" t="0" r="22225" b="13970"/>
                <wp:wrapNone/>
                <wp:docPr id="1661" name="Rounded Rectangle 1661"/>
                <wp:cNvGraphicFramePr/>
                <a:graphic xmlns:a="http://schemas.openxmlformats.org/drawingml/2006/main">
                  <a:graphicData uri="http://schemas.microsoft.com/office/word/2010/wordprocessingShape">
                    <wps:wsp>
                      <wps:cNvSpPr/>
                      <wps:spPr>
                        <a:xfrm>
                          <a:off x="0" y="0"/>
                          <a:ext cx="1121134"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A90131A" w14:textId="77777777" w:rsidR="00E71811" w:rsidRDefault="00E71811" w:rsidP="004957C1">
                            <w:r w:rsidRPr="0089646E">
                              <w:t>txtFullName</w:t>
                            </w:r>
                          </w:p>
                          <w:p w14:paraId="543982FE"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6DF3B" id="Rounded Rectangle 1661" o:spid="_x0000_s2006" style="position:absolute;margin-left:-50.7pt;margin-top:67.95pt;width:88.3pt;height:24.4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" filled="f" strokecolor="black [3200]" strokeweight="1pt">
                <v:stroke joinstyle="miter"/>
                <v:textbox>
                  <w:txbxContent>
                    <w:p w14:paraId="0A90131A" w14:textId="77777777" w:rsidR="00E71811" w:rsidRDefault="00E71811" w:rsidP="004957C1">
                      <w:r w:rsidRPr="0089646E">
                        <w:t>txtFullName</w:t>
                      </w:r>
                    </w:p>
                    <w:p w14:paraId="543982FE" w14:textId="77777777" w:rsidR="00E71811" w:rsidRDefault="00E71811" w:rsidP="004957C1"/>
                  </w:txbxContent>
                </v:textbox>
                <w10:wrap anchorx="margin"/>
              </v:roundrect>
            </w:pict>
          </mc:Fallback>
        </mc:AlternateContent>
      </w:r>
      <w:r>
        <w:rPr>
          <w:noProof/>
          <w:lang w:eastAsia="en-GB"/>
        </w:rPr>
        <w:drawing>
          <wp:inline distT="0" distB="0" distL="0" distR="0" wp14:anchorId="2690B74C" wp14:editId="18D4B454">
            <wp:extent cx="5731510" cy="3733165"/>
            <wp:effectExtent l="0" t="0" r="2540" b="635"/>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733165"/>
                    </a:xfrm>
                    <a:prstGeom prst="rect">
                      <a:avLst/>
                    </a:prstGeom>
                  </pic:spPr>
                </pic:pic>
              </a:graphicData>
            </a:graphic>
          </wp:inline>
        </w:drawing>
      </w:r>
    </w:p>
    <w:p w14:paraId="28EF3464" w14:textId="77777777" w:rsidR="004957C1" w:rsidRDefault="004957C1" w:rsidP="004957C1">
      <w:pPr>
        <w:pStyle w:val="Titlesz"/>
        <w:rPr>
          <w:sz w:val="24"/>
        </w:rPr>
      </w:pPr>
      <w:r>
        <w:rPr>
          <w:sz w:val="24"/>
        </w:rPr>
        <w:t>Employee Account and Retrieve Username Checked.</w:t>
      </w:r>
    </w:p>
    <w:p w14:paraId="7BB996CC" w14:textId="77777777" w:rsidR="004957C1" w:rsidRDefault="004957C1" w:rsidP="004957C1">
      <w:pPr>
        <w:pStyle w:val="Titlesz"/>
        <w:rPr>
          <w:sz w:val="24"/>
        </w:rPr>
      </w:pPr>
      <w:r>
        <w:rPr>
          <w:noProof/>
          <w:sz w:val="36"/>
          <w:lang w:eastAsia="en-GB"/>
        </w:rPr>
        <mc:AlternateContent>
          <mc:Choice Requires="wps">
            <w:drawing>
              <wp:anchor distT="0" distB="0" distL="114300" distR="114300" simplePos="0" relativeHeight="252649472" behindDoc="0" locked="0" layoutInCell="1" allowOverlap="1" wp14:anchorId="3316CC90" wp14:editId="0CB2862F">
                <wp:simplePos x="0" y="0"/>
                <wp:positionH relativeFrom="column">
                  <wp:posOffset>1550503</wp:posOffset>
                </wp:positionH>
                <wp:positionV relativeFrom="paragraph">
                  <wp:posOffset>2270567</wp:posOffset>
                </wp:positionV>
                <wp:extent cx="1089329" cy="445273"/>
                <wp:effectExtent l="0" t="38100" r="53975" b="31115"/>
                <wp:wrapNone/>
                <wp:docPr id="1662" name="Straight Arrow Connector 1662"/>
                <wp:cNvGraphicFramePr/>
                <a:graphic xmlns:a="http://schemas.openxmlformats.org/drawingml/2006/main">
                  <a:graphicData uri="http://schemas.microsoft.com/office/word/2010/wordprocessingShape">
                    <wps:wsp>
                      <wps:cNvCnPr/>
                      <wps:spPr>
                        <a:xfrm flipV="1">
                          <a:off x="0" y="0"/>
                          <a:ext cx="1089329" cy="445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7325E" id="Straight Arrow Connector 1662" o:spid="_x0000_s1026" type="#_x0000_t32" style="position:absolute;margin-left:122.1pt;margin-top:178.8pt;width:85.75pt;height:35.05pt;flip:y;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48448" behindDoc="0" locked="0" layoutInCell="1" allowOverlap="1" wp14:anchorId="37D272B2" wp14:editId="1F86E44B">
                <wp:simplePos x="0" y="0"/>
                <wp:positionH relativeFrom="margin">
                  <wp:align>left</wp:align>
                </wp:positionH>
                <wp:positionV relativeFrom="paragraph">
                  <wp:posOffset>2699771</wp:posOffset>
                </wp:positionV>
                <wp:extent cx="1725433" cy="310101"/>
                <wp:effectExtent l="0" t="0" r="27305" b="13970"/>
                <wp:wrapNone/>
                <wp:docPr id="1663" name="Rounded Rectangle 1663"/>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0C62EB1" w14:textId="77777777" w:rsidR="00E71811" w:rsidRDefault="00E71811" w:rsidP="004957C1">
                            <w:r w:rsidRPr="0089646E">
                              <w:t>txtConfirmNewPassword</w:t>
                            </w:r>
                          </w:p>
                          <w:p w14:paraId="6DF9F385"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272B2" id="Rounded Rectangle 1663" o:spid="_x0000_s2007" style="position:absolute;margin-left:0;margin-top:212.6pt;width:135.85pt;height:24.4pt;z-index:25264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" filled="f" strokecolor="black [3200]" strokeweight="1pt">
                <v:stroke joinstyle="miter"/>
                <v:textbox>
                  <w:txbxContent>
                    <w:p w14:paraId="20C62EB1" w14:textId="77777777" w:rsidR="00E71811" w:rsidRDefault="00E71811" w:rsidP="004957C1">
                      <w:r w:rsidRPr="0089646E">
                        <w:t>txtConfirmNewPassword</w:t>
                      </w:r>
                    </w:p>
                    <w:p w14:paraId="6DF9F385" w14:textId="77777777" w:rsidR="00E71811" w:rsidRDefault="00E71811" w:rsidP="004957C1"/>
                  </w:txbxContent>
                </v:textbox>
                <w10:wrap anchorx="margin"/>
              </v:roundrect>
            </w:pict>
          </mc:Fallback>
        </mc:AlternateContent>
      </w:r>
      <w:r>
        <w:rPr>
          <w:noProof/>
          <w:lang w:eastAsia="en-GB"/>
        </w:rPr>
        <w:drawing>
          <wp:inline distT="0" distB="0" distL="0" distR="0" wp14:anchorId="14F0CB9E" wp14:editId="74C032FA">
            <wp:extent cx="5731510" cy="3749040"/>
            <wp:effectExtent l="0" t="0" r="2540" b="381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749040"/>
                    </a:xfrm>
                    <a:prstGeom prst="rect">
                      <a:avLst/>
                    </a:prstGeom>
                  </pic:spPr>
                </pic:pic>
              </a:graphicData>
            </a:graphic>
          </wp:inline>
        </w:drawing>
      </w:r>
    </w:p>
    <w:p w14:paraId="19DB1256" w14:textId="77777777" w:rsidR="004957C1" w:rsidRDefault="004957C1" w:rsidP="004957C1">
      <w:pPr>
        <w:pStyle w:val="Titlesz"/>
        <w:rPr>
          <w:sz w:val="24"/>
        </w:rPr>
      </w:pPr>
    </w:p>
    <w:p w14:paraId="045B3B65" w14:textId="77777777" w:rsidR="004957C1" w:rsidRDefault="004957C1" w:rsidP="004957C1">
      <w:pPr>
        <w:pStyle w:val="Titlesz"/>
        <w:rPr>
          <w:sz w:val="24"/>
        </w:rPr>
      </w:pPr>
    </w:p>
    <w:p w14:paraId="3B02567A" w14:textId="77777777" w:rsidR="004957C1" w:rsidRDefault="004957C1" w:rsidP="004957C1">
      <w:pPr>
        <w:pStyle w:val="Titlesz"/>
        <w:rPr>
          <w:sz w:val="24"/>
        </w:rPr>
      </w:pPr>
    </w:p>
    <w:p w14:paraId="63BC566B" w14:textId="77777777" w:rsidR="004957C1" w:rsidRDefault="004957C1" w:rsidP="004957C1">
      <w:pPr>
        <w:pStyle w:val="Titlesz"/>
        <w:rPr>
          <w:sz w:val="24"/>
        </w:rPr>
      </w:pPr>
    </w:p>
    <w:p w14:paraId="4B4C2761" w14:textId="77777777" w:rsidR="004957C1" w:rsidRDefault="004957C1" w:rsidP="004957C1">
      <w:pPr>
        <w:pStyle w:val="Titlesz"/>
        <w:rPr>
          <w:sz w:val="24"/>
        </w:rPr>
      </w:pPr>
    </w:p>
    <w:p w14:paraId="438F8C47" w14:textId="77777777" w:rsidR="004957C1" w:rsidRDefault="004957C1" w:rsidP="004957C1">
      <w:pPr>
        <w:pStyle w:val="Titlesz"/>
        <w:rPr>
          <w:sz w:val="24"/>
        </w:rPr>
      </w:pPr>
      <w:r>
        <w:rPr>
          <w:noProof/>
          <w:lang w:eastAsia="en-GB"/>
        </w:rPr>
        <mc:AlternateContent>
          <mc:Choice Requires="wps">
            <w:drawing>
              <wp:anchor distT="0" distB="0" distL="114300" distR="114300" simplePos="0" relativeHeight="252650496" behindDoc="0" locked="0" layoutInCell="1" allowOverlap="1" wp14:anchorId="0C70A512" wp14:editId="58796DF1">
                <wp:simplePos x="0" y="0"/>
                <wp:positionH relativeFrom="column">
                  <wp:posOffset>4675367</wp:posOffset>
                </wp:positionH>
                <wp:positionV relativeFrom="paragraph">
                  <wp:posOffset>-39757</wp:posOffset>
                </wp:positionV>
                <wp:extent cx="87464" cy="1470992"/>
                <wp:effectExtent l="0" t="0" r="65405" b="53340"/>
                <wp:wrapNone/>
                <wp:docPr id="1664" name="Straight Arrow Connector 1664"/>
                <wp:cNvGraphicFramePr/>
                <a:graphic xmlns:a="http://schemas.openxmlformats.org/drawingml/2006/main">
                  <a:graphicData uri="http://schemas.microsoft.com/office/word/2010/wordprocessingShape">
                    <wps:wsp>
                      <wps:cNvCnPr/>
                      <wps:spPr>
                        <a:xfrm>
                          <a:off x="0" y="0"/>
                          <a:ext cx="87464" cy="1470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6A3CD" id="Straight Arrow Connector 1664" o:spid="_x0000_s1026" type="#_x0000_t32" style="position:absolute;margin-left:368.15pt;margin-top:-3.15pt;width:6.9pt;height:115.8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" strokecolor="#5b9bd5 [3204]" strokeweight=".5pt">
                <v:stroke endarrow="block" joinstyle="miter"/>
              </v:shape>
            </w:pict>
          </mc:Fallback>
        </mc:AlternateContent>
      </w:r>
      <w:r>
        <w:rPr>
          <w:noProof/>
          <w:sz w:val="24"/>
          <w:lang w:eastAsia="en-GB"/>
        </w:rPr>
        <mc:AlternateContent>
          <mc:Choice Requires="wps">
            <w:drawing>
              <wp:anchor distT="0" distB="0" distL="114300" distR="114300" simplePos="0" relativeHeight="252651520" behindDoc="0" locked="0" layoutInCell="1" allowOverlap="1" wp14:anchorId="457B9E8D" wp14:editId="327E658F">
                <wp:simplePos x="0" y="0"/>
                <wp:positionH relativeFrom="column">
                  <wp:posOffset>4174435</wp:posOffset>
                </wp:positionH>
                <wp:positionV relativeFrom="paragraph">
                  <wp:posOffset>-286247</wp:posOffset>
                </wp:positionV>
                <wp:extent cx="914400" cy="270344"/>
                <wp:effectExtent l="0" t="0" r="27940" b="15875"/>
                <wp:wrapNone/>
                <wp:docPr id="1665" name="Text Box 1665"/>
                <wp:cNvGraphicFramePr/>
                <a:graphic xmlns:a="http://schemas.openxmlformats.org/drawingml/2006/main">
                  <a:graphicData uri="http://schemas.microsoft.com/office/word/2010/wordprocessingShape">
                    <wps:wsp>
                      <wps:cNvSpPr txBox="1"/>
                      <wps:spPr>
                        <a:xfrm>
                          <a:off x="0" y="0"/>
                          <a:ext cx="914400" cy="270344"/>
                        </a:xfrm>
                        <a:prstGeom prst="rect">
                          <a:avLst/>
                        </a:prstGeom>
                        <a:solidFill>
                          <a:schemeClr val="lt1"/>
                        </a:solidFill>
                        <a:ln w="6350">
                          <a:solidFill>
                            <a:prstClr val="black"/>
                          </a:solidFill>
                        </a:ln>
                      </wps:spPr>
                      <wps:txbx>
                        <w:txbxContent>
                          <w:p w14:paraId="075169A8" w14:textId="77777777" w:rsidR="00E71811" w:rsidRDefault="00E71811" w:rsidP="004957C1">
                            <w:r>
                              <w:t>Swiping into 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B9E8D" id="Text Box 1665" o:spid="_x0000_s2008" type="#_x0000_t202" style="position:absolute;margin-left:328.7pt;margin-top:-22.55pt;width:1in;height:21.3pt;z-index:25265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" fillcolor="white [3201]" strokeweight=".5pt">
                <v:textbox>
                  <w:txbxContent>
                    <w:p w14:paraId="075169A8" w14:textId="77777777" w:rsidR="00E71811" w:rsidRDefault="00E71811" w:rsidP="004957C1">
                      <w:r>
                        <w:t>Swiping into view</w:t>
                      </w:r>
                    </w:p>
                  </w:txbxContent>
                </v:textbox>
              </v:shape>
            </w:pict>
          </mc:Fallback>
        </mc:AlternateContent>
      </w:r>
      <w:r>
        <w:rPr>
          <w:sz w:val="24"/>
        </w:rPr>
        <w:t xml:space="preserve">Administrator Key Checked. </w:t>
      </w:r>
    </w:p>
    <w:p w14:paraId="75056A0A" w14:textId="77777777" w:rsidR="004957C1" w:rsidRDefault="004957C1" w:rsidP="004957C1">
      <w:pPr>
        <w:pStyle w:val="Titlesz"/>
        <w:rPr>
          <w:sz w:val="24"/>
        </w:rPr>
      </w:pPr>
      <w:r>
        <w:rPr>
          <w:noProof/>
          <w:lang w:eastAsia="en-GB"/>
        </w:rPr>
        <w:lastRenderedPageBreak/>
        <w:drawing>
          <wp:inline distT="0" distB="0" distL="0" distR="0" wp14:anchorId="360AECBA" wp14:editId="5C2863E0">
            <wp:extent cx="5731510" cy="3747135"/>
            <wp:effectExtent l="0" t="0" r="2540" b="5715"/>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747135"/>
                    </a:xfrm>
                    <a:prstGeom prst="rect">
                      <a:avLst/>
                    </a:prstGeom>
                  </pic:spPr>
                </pic:pic>
              </a:graphicData>
            </a:graphic>
          </wp:inline>
        </w:drawing>
      </w:r>
    </w:p>
    <w:p w14:paraId="6BC1F133" w14:textId="77777777" w:rsidR="004957C1" w:rsidRDefault="004957C1" w:rsidP="004957C1">
      <w:pPr>
        <w:pStyle w:val="Titlesz"/>
        <w:rPr>
          <w:sz w:val="24"/>
        </w:rPr>
      </w:pPr>
    </w:p>
    <w:p w14:paraId="0A4F1D34" w14:textId="77777777" w:rsidR="004957C1" w:rsidRDefault="004957C1" w:rsidP="004957C1">
      <w:pPr>
        <w:pStyle w:val="Titlesz"/>
        <w:rPr>
          <w:sz w:val="24"/>
        </w:rPr>
      </w:pPr>
      <w:r>
        <w:rPr>
          <w:noProof/>
          <w:sz w:val="36"/>
          <w:lang w:eastAsia="en-GB"/>
        </w:rPr>
        <mc:AlternateContent>
          <mc:Choice Requires="wps">
            <w:drawing>
              <wp:anchor distT="0" distB="0" distL="114300" distR="114300" simplePos="0" relativeHeight="252659712" behindDoc="0" locked="0" layoutInCell="1" allowOverlap="1" wp14:anchorId="148C6D15" wp14:editId="6A4176E6">
                <wp:simplePos x="0" y="0"/>
                <wp:positionH relativeFrom="column">
                  <wp:posOffset>3975652</wp:posOffset>
                </wp:positionH>
                <wp:positionV relativeFrom="paragraph">
                  <wp:posOffset>2196327</wp:posOffset>
                </wp:positionV>
                <wp:extent cx="333955" cy="310101"/>
                <wp:effectExtent l="38100" t="38100" r="28575" b="33020"/>
                <wp:wrapNone/>
                <wp:docPr id="1666" name="Straight Arrow Connector 1666"/>
                <wp:cNvGraphicFramePr/>
                <a:graphic xmlns:a="http://schemas.openxmlformats.org/drawingml/2006/main">
                  <a:graphicData uri="http://schemas.microsoft.com/office/word/2010/wordprocessingShape">
                    <wps:wsp>
                      <wps:cNvCnPr/>
                      <wps:spPr>
                        <a:xfrm flipH="1" flipV="1">
                          <a:off x="0" y="0"/>
                          <a:ext cx="333955" cy="310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2EB33" id="Straight Arrow Connector 1666" o:spid="_x0000_s1026" type="#_x0000_t32" style="position:absolute;margin-left:313.05pt;margin-top:172.95pt;width:26.3pt;height:24.4pt;flip:x y;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58688" behindDoc="0" locked="0" layoutInCell="1" allowOverlap="1" wp14:anchorId="6C7B3F34" wp14:editId="4F348C13">
                <wp:simplePos x="0" y="0"/>
                <wp:positionH relativeFrom="column">
                  <wp:posOffset>1598211</wp:posOffset>
                </wp:positionH>
                <wp:positionV relativeFrom="paragraph">
                  <wp:posOffset>1560223</wp:posOffset>
                </wp:positionV>
                <wp:extent cx="1311965" cy="87464"/>
                <wp:effectExtent l="0" t="57150" r="21590" b="27305"/>
                <wp:wrapNone/>
                <wp:docPr id="1667" name="Straight Arrow Connector 1667"/>
                <wp:cNvGraphicFramePr/>
                <a:graphic xmlns:a="http://schemas.openxmlformats.org/drawingml/2006/main">
                  <a:graphicData uri="http://schemas.microsoft.com/office/word/2010/wordprocessingShape">
                    <wps:wsp>
                      <wps:cNvCnPr/>
                      <wps:spPr>
                        <a:xfrm flipV="1">
                          <a:off x="0" y="0"/>
                          <a:ext cx="1311965" cy="87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1B46B" id="Straight Arrow Connector 1667" o:spid="_x0000_s1026" type="#_x0000_t32" style="position:absolute;margin-left:125.85pt;margin-top:122.85pt;width:103.3pt;height:6.9pt;flip:y;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57664" behindDoc="0" locked="0" layoutInCell="1" allowOverlap="1" wp14:anchorId="2DEE9B2E" wp14:editId="35C40B3A">
                <wp:simplePos x="0" y="0"/>
                <wp:positionH relativeFrom="column">
                  <wp:posOffset>1566269</wp:posOffset>
                </wp:positionH>
                <wp:positionV relativeFrom="paragraph">
                  <wp:posOffset>987231</wp:posOffset>
                </wp:positionV>
                <wp:extent cx="723569" cy="302150"/>
                <wp:effectExtent l="0" t="0" r="76835" b="60325"/>
                <wp:wrapNone/>
                <wp:docPr id="1668" name="Straight Arrow Connector 1668"/>
                <wp:cNvGraphicFramePr/>
                <a:graphic xmlns:a="http://schemas.openxmlformats.org/drawingml/2006/main">
                  <a:graphicData uri="http://schemas.microsoft.com/office/word/2010/wordprocessingShape">
                    <wps:wsp>
                      <wps:cNvCnPr/>
                      <wps:spPr>
                        <a:xfrm>
                          <a:off x="0" y="0"/>
                          <a:ext cx="723569" cy="30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8EB9A" id="Straight Arrow Connector 1668" o:spid="_x0000_s1026" type="#_x0000_t32" style="position:absolute;margin-left:123.35pt;margin-top:77.75pt;width:56.95pt;height:23.8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56640" behindDoc="0" locked="0" layoutInCell="1" allowOverlap="1" wp14:anchorId="3CEF8FE7" wp14:editId="4D7076F8">
                <wp:simplePos x="0" y="0"/>
                <wp:positionH relativeFrom="column">
                  <wp:posOffset>3697357</wp:posOffset>
                </wp:positionH>
                <wp:positionV relativeFrom="paragraph">
                  <wp:posOffset>1774908</wp:posOffset>
                </wp:positionV>
                <wp:extent cx="524786" cy="87464"/>
                <wp:effectExtent l="38100" t="0" r="27940" b="84455"/>
                <wp:wrapNone/>
                <wp:docPr id="1669" name="Straight Arrow Connector 1669"/>
                <wp:cNvGraphicFramePr/>
                <a:graphic xmlns:a="http://schemas.openxmlformats.org/drawingml/2006/main">
                  <a:graphicData uri="http://schemas.microsoft.com/office/word/2010/wordprocessingShape">
                    <wps:wsp>
                      <wps:cNvCnPr/>
                      <wps:spPr>
                        <a:xfrm flipH="1">
                          <a:off x="0" y="0"/>
                          <a:ext cx="524786" cy="87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FB6C0" id="Straight Arrow Connector 1669" o:spid="_x0000_s1026" type="#_x0000_t32" style="position:absolute;margin-left:291.15pt;margin-top:139.75pt;width:41.3pt;height:6.9pt;flip:x;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55616" behindDoc="0" locked="0" layoutInCell="1" allowOverlap="1" wp14:anchorId="6E90F111" wp14:editId="497D055F">
                <wp:simplePos x="0" y="0"/>
                <wp:positionH relativeFrom="margin">
                  <wp:posOffset>4016126</wp:posOffset>
                </wp:positionH>
                <wp:positionV relativeFrom="paragraph">
                  <wp:posOffset>2443646</wp:posOffset>
                </wp:positionV>
                <wp:extent cx="1725433" cy="310101"/>
                <wp:effectExtent l="0" t="0" r="27305" b="13970"/>
                <wp:wrapNone/>
                <wp:docPr id="1670" name="Rounded Rectangle 1670"/>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8A4319D" w14:textId="77777777" w:rsidR="00E71811" w:rsidRDefault="00E71811" w:rsidP="004957C1">
                            <w:r w:rsidRPr="00E63591">
                              <w:t>txtAdminKeyPassword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0F111" id="Rounded Rectangle 1670" o:spid="_x0000_s2009" style="position:absolute;margin-left:316.25pt;margin-top:192.4pt;width:135.85pt;height:24.4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" filled="f" strokecolor="black [3200]" strokeweight="1pt">
                <v:stroke joinstyle="miter"/>
                <v:textbox>
                  <w:txbxContent>
                    <w:p w14:paraId="48A4319D" w14:textId="77777777" w:rsidR="00E71811" w:rsidRDefault="00E71811" w:rsidP="004957C1">
                      <w:r w:rsidRPr="00E63591">
                        <w:t>txtAdminKeyPassword</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54592" behindDoc="0" locked="0" layoutInCell="1" allowOverlap="1" wp14:anchorId="5C43F270" wp14:editId="35B8A63A">
                <wp:simplePos x="0" y="0"/>
                <wp:positionH relativeFrom="margin">
                  <wp:posOffset>4190144</wp:posOffset>
                </wp:positionH>
                <wp:positionV relativeFrom="paragraph">
                  <wp:posOffset>1646859</wp:posOffset>
                </wp:positionV>
                <wp:extent cx="1725433" cy="310101"/>
                <wp:effectExtent l="0" t="0" r="27305" b="13970"/>
                <wp:wrapNone/>
                <wp:docPr id="1671" name="Rounded Rectangle 1671"/>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C7DAA67" w14:textId="77777777" w:rsidR="00E71811" w:rsidRDefault="00E71811" w:rsidP="004957C1">
                            <w:r w:rsidRPr="00E63591">
                              <w:t>txtAdminKeyUsername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3F270" id="Rounded Rectangle 1671" o:spid="_x0000_s2010" style="position:absolute;margin-left:329.95pt;margin-top:129.65pt;width:135.85pt;height:24.4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" filled="f" strokecolor="black [3200]" strokeweight="1pt">
                <v:stroke joinstyle="miter"/>
                <v:textbox>
                  <w:txbxContent>
                    <w:p w14:paraId="2C7DAA67" w14:textId="77777777" w:rsidR="00E71811" w:rsidRDefault="00E71811" w:rsidP="004957C1">
                      <w:r w:rsidRPr="00E63591">
                        <w:t>txtAdminKeyUsername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53568" behindDoc="0" locked="0" layoutInCell="1" allowOverlap="1" wp14:anchorId="07CDDC5C" wp14:editId="7F8B6E5D">
                <wp:simplePos x="0" y="0"/>
                <wp:positionH relativeFrom="margin">
                  <wp:posOffset>-103367</wp:posOffset>
                </wp:positionH>
                <wp:positionV relativeFrom="paragraph">
                  <wp:posOffset>1519969</wp:posOffset>
                </wp:positionV>
                <wp:extent cx="1725433" cy="310101"/>
                <wp:effectExtent l="0" t="0" r="27305" b="13970"/>
                <wp:wrapNone/>
                <wp:docPr id="1672" name="Rounded Rectangle 1672"/>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1DE5A78" w14:textId="77777777" w:rsidR="00E71811" w:rsidRDefault="00E71811" w:rsidP="004957C1">
                            <w:r w:rsidRPr="00E63591">
                              <w:t>txtAdminKeyEmail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DDC5C" id="Rounded Rectangle 1672" o:spid="_x0000_s2011" style="position:absolute;margin-left:-8.15pt;margin-top:119.7pt;width:135.85pt;height:24.4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" filled="f" strokecolor="black [3200]" strokeweight="1pt">
                <v:stroke joinstyle="miter"/>
                <v:textbox>
                  <w:txbxContent>
                    <w:p w14:paraId="31DE5A78" w14:textId="77777777" w:rsidR="00E71811" w:rsidRDefault="00E71811" w:rsidP="004957C1">
                      <w:r w:rsidRPr="00E63591">
                        <w:t>txtAdminKeyEmail</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52544" behindDoc="0" locked="0" layoutInCell="1" allowOverlap="1" wp14:anchorId="2315E7CA" wp14:editId="1A69E98E">
                <wp:simplePos x="0" y="0"/>
                <wp:positionH relativeFrom="margin">
                  <wp:align>left</wp:align>
                </wp:positionH>
                <wp:positionV relativeFrom="paragraph">
                  <wp:posOffset>748692</wp:posOffset>
                </wp:positionV>
                <wp:extent cx="1725433" cy="310101"/>
                <wp:effectExtent l="0" t="0" r="27305" b="13970"/>
                <wp:wrapNone/>
                <wp:docPr id="1673" name="Rounded Rectangle 1673"/>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DF2CAA2" w14:textId="77777777" w:rsidR="00E71811" w:rsidRDefault="00E71811" w:rsidP="004957C1">
                            <w:r w:rsidRPr="00E63591">
                              <w:t>txtAdminKeyFullName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5E7CA" id="Rounded Rectangle 1673" o:spid="_x0000_s2012" style="position:absolute;margin-left:0;margin-top:58.95pt;width:135.85pt;height:24.4pt;z-index:25265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" filled="f" strokecolor="black [3200]" strokeweight="1pt">
                <v:stroke joinstyle="miter"/>
                <v:textbox>
                  <w:txbxContent>
                    <w:p w14:paraId="7DF2CAA2" w14:textId="77777777" w:rsidR="00E71811" w:rsidRDefault="00E71811" w:rsidP="004957C1">
                      <w:r w:rsidRPr="00E63591">
                        <w:t>txtAdminKeyFullName</w:t>
                      </w:r>
                    </w:p>
                  </w:txbxContent>
                </v:textbox>
                <w10:wrap anchorx="margin"/>
              </v:roundrect>
            </w:pict>
          </mc:Fallback>
        </mc:AlternateContent>
      </w:r>
      <w:r>
        <w:rPr>
          <w:noProof/>
          <w:lang w:eastAsia="en-GB"/>
        </w:rPr>
        <w:drawing>
          <wp:inline distT="0" distB="0" distL="0" distR="0" wp14:anchorId="6C31B6C3" wp14:editId="4A3D504C">
            <wp:extent cx="5731510" cy="3710305"/>
            <wp:effectExtent l="0" t="0" r="2540" b="4445"/>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710305"/>
                    </a:xfrm>
                    <a:prstGeom prst="rect">
                      <a:avLst/>
                    </a:prstGeom>
                  </pic:spPr>
                </pic:pic>
              </a:graphicData>
            </a:graphic>
          </wp:inline>
        </w:drawing>
      </w:r>
      <w:r>
        <w:rPr>
          <w:sz w:val="24"/>
        </w:rPr>
        <w:br/>
      </w:r>
      <w:r>
        <w:rPr>
          <w:sz w:val="24"/>
        </w:rPr>
        <w:tab/>
      </w:r>
    </w:p>
    <w:p w14:paraId="533490C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22A253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486339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219DB1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39BEDF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6A8E6A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748984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5AA42B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System.Threading.Tasks;</w:t>
      </w:r>
    </w:p>
    <w:p w14:paraId="67287E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17879F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Transitions;</w:t>
      </w:r>
    </w:p>
    <w:p w14:paraId="48F716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4A1AA7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14:paraId="7BA9C2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3A95F0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253DEAB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3635E14" w14:textId="67915BA3"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261D04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23137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ForgotUC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753C14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F8FC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ForgotUC(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 (owner)</w:t>
      </w:r>
    </w:p>
    <w:p w14:paraId="16FBF7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48F4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18DB3F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2DA4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1DE9CD" w14:textId="08C34E1F"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E9F2A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1D00A0" w14:textId="46A563A5"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(msmForgot</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02ADD4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lblForgottenDetails.ForeColor = InvertMeAColour(lblForgottenDetails.ForeColor); </w:t>
      </w:r>
      <w:r>
        <w:rPr>
          <w:rFonts w:ascii="Consolas" w:hAnsi="Consolas" w:cs="Consolas"/>
          <w:color w:val="808080"/>
          <w:sz w:val="19"/>
          <w:szCs w:val="19"/>
          <w:highlight w:val="white"/>
        </w:rPr>
        <w:t>///</w:t>
      </w:r>
      <w:r>
        <w:rPr>
          <w:rFonts w:ascii="Consolas" w:hAnsi="Consolas" w:cs="Consolas"/>
          <w:color w:val="008000"/>
          <w:sz w:val="19"/>
          <w:szCs w:val="19"/>
          <w:highlight w:val="white"/>
        </w:rPr>
        <w:t>Forecolour is set to InvertMeAColour(the colour of the forecolour) InvertMeAColour will invert the ForeColor and return the colour back.</w:t>
      </w:r>
    </w:p>
    <w:p w14:paraId="61AC5C4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rbForgotPassword.Checked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C5CBE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rbEmployee.Checked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//This ensure that the program starts with these radio buttons checked. </w:t>
      </w:r>
    </w:p>
    <w:p w14:paraId="7D0CBE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FA0C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 </w:t>
      </w:r>
      <w:r>
        <w:rPr>
          <w:rFonts w:ascii="Consolas" w:hAnsi="Consolas" w:cs="Consolas"/>
          <w:color w:val="008000"/>
          <w:sz w:val="19"/>
          <w:szCs w:val="19"/>
          <w:highlight w:val="white"/>
        </w:rPr>
        <w:t>//Already Explained, Used to return the Inverted colour of the value inputtted.</w:t>
      </w:r>
    </w:p>
    <w:p w14:paraId="4FABD4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F439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6D5706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A656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E61DF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rbAdministratorKey_CheckedChanged(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BD462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DAED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//uses transition to move the components to get AdminKey in view. </w:t>
      </w:r>
    </w:p>
    <w:p w14:paraId="52CC9E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//Explains in .... </w:t>
      </w:r>
    </w:p>
    <w:p w14:paraId="0EFC62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//Transition is explained in pnlSlide, Transition_Linear just moves diagonally or vertical.</w:t>
      </w:r>
    </w:p>
    <w:p w14:paraId="034C1B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(1000));</w:t>
      </w:r>
    </w:p>
    <w:p w14:paraId="19BB2268" w14:textId="78FCBEB0"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1, </w:t>
      </w:r>
      <w:r>
        <w:rPr>
          <w:rFonts w:ascii="Consolas" w:hAnsi="Consolas" w:cs="Consolas"/>
          <w:color w:val="A31515"/>
          <w:sz w:val="19"/>
          <w:szCs w:val="19"/>
          <w:highlight w:val="white"/>
        </w:rPr>
        <w:t>"Left"</w:t>
      </w:r>
      <w:r>
        <w:rPr>
          <w:rFonts w:ascii="Consolas" w:hAnsi="Consolas" w:cs="Consolas"/>
          <w:color w:val="000000"/>
          <w:sz w:val="19"/>
          <w:szCs w:val="19"/>
          <w:highlight w:val="white"/>
        </w:rPr>
        <w:t>, 316);</w:t>
      </w:r>
    </w:p>
    <w:p w14:paraId="3B23A4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617760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rbForgotUsername.Checked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checked so that textboxes we don't need won't be visible and disabled</w:t>
      </w:r>
    </w:p>
    <w:p w14:paraId="3BCE9D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848C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811FE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rbEmployee_CheckedChanged(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56054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93A4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Hides the components used to get AdminKey into view away. </w:t>
      </w:r>
    </w:p>
    <w:p w14:paraId="2A243A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Moves it diagonally to the x position 1000 which is out of the view. 1000 in TransitionType_Linear represent time as states in pnlSlide.cs</w:t>
      </w:r>
    </w:p>
    <w:p w14:paraId="4AED0D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(1000));</w:t>
      </w:r>
    </w:p>
    <w:p w14:paraId="0321D50D" w14:textId="2ABBB4CA"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1, </w:t>
      </w:r>
      <w:r>
        <w:rPr>
          <w:rFonts w:ascii="Consolas" w:hAnsi="Consolas" w:cs="Consolas"/>
          <w:color w:val="A31515"/>
          <w:sz w:val="19"/>
          <w:szCs w:val="19"/>
          <w:highlight w:val="white"/>
        </w:rPr>
        <w:t>"Left"</w:t>
      </w:r>
      <w:r>
        <w:rPr>
          <w:rFonts w:ascii="Consolas" w:hAnsi="Consolas" w:cs="Consolas"/>
          <w:color w:val="000000"/>
          <w:sz w:val="19"/>
          <w:szCs w:val="19"/>
          <w:highlight w:val="white"/>
        </w:rPr>
        <w:t>, 1000);</w:t>
      </w:r>
    </w:p>
    <w:p w14:paraId="43F6F8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74B41A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5786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4DF88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rbForgotPassword_CheckedChanged(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E9629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D313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//WaterMark is the same thing as a Prompt Text. It informs the user what to input. Since we are using One TextBox for the User to provide Either their Username or password. WaterMark just informs them depending on what RadioButton they checked.</w:t>
      </w:r>
    </w:p>
    <w:p w14:paraId="099D54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txtUsernameOrPassword.WaterMark = </w:t>
      </w:r>
      <w:r>
        <w:rPr>
          <w:rFonts w:ascii="Consolas" w:hAnsi="Consolas" w:cs="Consolas"/>
          <w:color w:val="A31515"/>
          <w:sz w:val="19"/>
          <w:szCs w:val="19"/>
          <w:highlight w:val="white"/>
        </w:rPr>
        <w:t>"Provide your Username"</w:t>
      </w:r>
      <w:r>
        <w:rPr>
          <w:rFonts w:ascii="Consolas" w:hAnsi="Consolas" w:cs="Consolas"/>
          <w:color w:val="000000"/>
          <w:sz w:val="19"/>
          <w:szCs w:val="19"/>
          <w:highlight w:val="white"/>
        </w:rPr>
        <w:t>;</w:t>
      </w:r>
    </w:p>
    <w:p w14:paraId="73CD0C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Enables the components to allow the user to input their new password , confirm it also, along with making them visible and enabled.</w:t>
      </w:r>
    </w:p>
    <w:p w14:paraId="1C6A69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96724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4FD3A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1B083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B31A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102F0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rbForgotUsername_CheckedChanged(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8C8A4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52A1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txtUsernameOrPassword.WaterMark = </w:t>
      </w:r>
      <w:r>
        <w:rPr>
          <w:rFonts w:ascii="Consolas" w:hAnsi="Consolas" w:cs="Consolas"/>
          <w:color w:val="A31515"/>
          <w:sz w:val="19"/>
          <w:szCs w:val="19"/>
          <w:highlight w:val="white"/>
        </w:rPr>
        <w:t>"Provide your Password"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//WaterMark is the same thing as a Prompt Text. It informs the user what to input. Since we are using One TextBox for the User to provide Either their Username or password. WaterMark just informs them depending on what RadioButton they checked.</w:t>
      </w:r>
    </w:p>
    <w:p w14:paraId="7111C6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20206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2BD14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AD7E0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6CE33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A04A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35749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6BCB8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F592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txtFullName.Clear();</w:t>
      </w:r>
    </w:p>
    <w:p w14:paraId="48088A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txtEmail.Clear();</w:t>
      </w:r>
    </w:p>
    <w:p w14:paraId="0AA41B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txtUsernameOrPassword.Clear();</w:t>
      </w:r>
    </w:p>
    <w:p w14:paraId="54C248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txtNewPassword.Clear();</w:t>
      </w:r>
    </w:p>
    <w:p w14:paraId="3C575F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txtConfirmNewPassword.Clear();</w:t>
      </w:r>
    </w:p>
    <w:p w14:paraId="7F0429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B5F3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3E97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btnForgot_Click(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45481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EE71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(rbEmployee.Checked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//Forgotten Details for Employee</w:t>
      </w:r>
    </w:p>
    <w:p w14:paraId="2E8AD6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p>
    <w:p w14:paraId="1F53ED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CF05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(rbForgotPassword.Checked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wants to get their password</w:t>
      </w:r>
    </w:p>
    <w:p w14:paraId="2E1340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AD3D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who Forgot their password will have a new password made for them. rbForgot.checked will make textboxes ( txtNewPassword) and (txtConfirmNewPassword) to be enabled so user can input their new details.</w:t>
      </w:r>
    </w:p>
    <w:p w14:paraId="1821F1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a new password,  first need to find out what Employee Username we are dealing with and confirm their details is accurate</w:t>
      </w:r>
    </w:p>
    <w:p w14:paraId="694BD4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the details provided is correct, so that it can locate an Employee with those details</w:t>
      </w:r>
    </w:p>
    <w:p w14:paraId="1D20B7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B3B16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CheckForDetails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eFullName = '{0}' AND eEmail = '{1}'"</w:t>
      </w:r>
      <w:r>
        <w:rPr>
          <w:rFonts w:ascii="Consolas" w:hAnsi="Consolas" w:cs="Consolas"/>
          <w:color w:val="000000"/>
          <w:sz w:val="19"/>
          <w:szCs w:val="19"/>
          <w:highlight w:val="white"/>
        </w:rPr>
        <w:t>,</w:t>
      </w:r>
    </w:p>
    <w:p w14:paraId="74DF8A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 txtEmail.Text.Trim()));</w:t>
      </w:r>
    </w:p>
    <w:p w14:paraId="3EC21E6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(CheckForDetails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with those FullName and Email exists</w:t>
      </w:r>
    </w:p>
    <w:p w14:paraId="381615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4CBA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Employee Username provided is correct</w:t>
      </w:r>
    </w:p>
    <w:p w14:paraId="14A8B9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CheckForUsername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w:t>
      </w:r>
      <w:r>
        <w:rPr>
          <w:rFonts w:ascii="Consolas" w:hAnsi="Consolas" w:cs="Consolas"/>
          <w:color w:val="000000"/>
          <w:sz w:val="19"/>
          <w:szCs w:val="19"/>
          <w:highlight w:val="white"/>
        </w:rPr>
        <w:t>, txtUsernameOrPassword.Text.Trim()));</w:t>
      </w:r>
    </w:p>
    <w:p w14:paraId="27DC67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(CheckForUsername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//Incorrect Username</w:t>
      </w:r>
    </w:p>
    <w:p w14:paraId="4D7F3C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4519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"There is no Employee in the Database with that Username"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6E920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189C33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B6857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//Located Username and exists in the Database</w:t>
      </w:r>
    </w:p>
    <w:p w14:paraId="2CE07E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(txtConfirmNewPassword.Text == txtNewPassword.Text &amp;&amp;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.IsNullOrWhiteSpace(txtConfirmNewPassword.Text))) </w:t>
      </w:r>
      <w:r>
        <w:rPr>
          <w:rFonts w:ascii="Consolas" w:hAnsi="Consolas" w:cs="Consolas"/>
          <w:color w:val="008000"/>
          <w:sz w:val="19"/>
          <w:szCs w:val="19"/>
          <w:highlight w:val="white"/>
        </w:rPr>
        <w:t>//New Password and Confirm Password Match</w:t>
      </w:r>
    </w:p>
    <w:p w14:paraId="3B58C9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4281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Checks the Details user entered is correct!</w:t>
      </w:r>
    </w:p>
    <w:p w14:paraId="0A7AAE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//Encrypts The New Password.</w:t>
      </w:r>
    </w:p>
    <w:p w14:paraId="1F92B4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hashNewPassword = </w:t>
      </w:r>
      <w:r>
        <w:rPr>
          <w:rFonts w:ascii="Consolas" w:hAnsi="Consolas" w:cs="Consolas"/>
          <w:color w:val="2B91AF"/>
          <w:sz w:val="19"/>
          <w:szCs w:val="19"/>
          <w:highlight w:val="white"/>
        </w:rPr>
        <w:t>Hashing</w:t>
      </w:r>
      <w:r>
        <w:rPr>
          <w:rFonts w:ascii="Consolas" w:hAnsi="Consolas" w:cs="Consolas"/>
          <w:color w:val="000000"/>
          <w:sz w:val="19"/>
          <w:szCs w:val="19"/>
          <w:highlight w:val="white"/>
        </w:rPr>
        <w:t xml:space="preserve">.ComputeHash(txtNewPassword.Text,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A12C5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the Employee Data ( Password)</w:t>
      </w:r>
    </w:p>
    <w:p w14:paraId="1D4194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UpdateEmployee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"UPDATE Employee SET Password = '{0}' WHERE eFullName = '{1}' AND eEmail = '{2}' AND Username = '{3}'"</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Password if the conditions are true</w:t>
      </w:r>
    </w:p>
    <w:p w14:paraId="77DBC7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hashNewPassword,</w:t>
      </w:r>
    </w:p>
    <w:p w14:paraId="459162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75856A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txtEmail.Text.Trim(),</w:t>
      </w:r>
    </w:p>
    <w:p w14:paraId="1A478D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txtUsernameOrPassword.Text.Trim()));</w:t>
      </w:r>
    </w:p>
    <w:p w14:paraId="460C4E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(UpdateEmployee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//Succeed in Updating the Details</w:t>
      </w:r>
    </w:p>
    <w:p w14:paraId="6121E2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E93A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Update The Employeee Account, The New Password has been saved!"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Successful"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D715D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105B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B874A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reason, that UpdateEmployee is incorrect, is if by a chance ExecuteNonQuery returned false, since all the if/else conditions has all checked the values entered is correct.</w:t>
      </w:r>
    </w:p>
    <w:p w14:paraId="704314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example, ExecuteNonQuery could return false cause of the timeout it has.</w:t>
      </w:r>
    </w:p>
    <w:p w14:paraId="5869FB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The Employeee Account,Try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4D6F9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33FD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8426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FC0FC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B3F7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New Password and Confirm new Password Don't Match</w:t>
      </w:r>
    </w:p>
    <w:p w14:paraId="383BF5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"New Password And Confirm Password Doesn't Match"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F4CC3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02E3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D32D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8D87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//CheckDetails is incorrect</w:t>
      </w:r>
    </w:p>
    <w:p w14:paraId="4C9987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E978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"User details provided is incorrect. An Employee with that FullName and Email Doesn't Exist!"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FCC68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C386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FA15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719E6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rbForgotUsername must be checked. User seeks to Retrieve their Username.</w:t>
      </w:r>
    </w:p>
    <w:p w14:paraId="47A583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ABCF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//Retrieve the Username by using the Employee's Password</w:t>
      </w:r>
    </w:p>
    <w:p w14:paraId="613440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//Firstly Employee's Provided Password needs to be hashed first and confirmed to the one stored in the Database.</w:t>
      </w:r>
    </w:p>
    <w:p w14:paraId="2CA8DE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//Recieves the stored Hashed Password, using the FullName and Email provided ( username can't be used as Employee has forgotten it)</w:t>
      </w:r>
    </w:p>
    <w:p w14:paraId="656A30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5C41E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CheckForDetails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eFullName = '{0}' AND eEmail = '{1}'"</w:t>
      </w:r>
      <w:r>
        <w:rPr>
          <w:rFonts w:ascii="Consolas" w:hAnsi="Consolas" w:cs="Consolas"/>
          <w:color w:val="000000"/>
          <w:sz w:val="19"/>
          <w:szCs w:val="19"/>
          <w:highlight w:val="white"/>
        </w:rPr>
        <w:t>,</w:t>
      </w:r>
    </w:p>
    <w:p w14:paraId="3FE151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 txtEmail.Text.Trim()));</w:t>
      </w:r>
    </w:p>
    <w:p w14:paraId="4200FC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(CheckForDetails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AD593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8D0A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"User details provided is incorrect. An Employee with that FullName and Email Doesn't Exist!"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3D81B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9394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CB6A7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4043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storedHashedPassword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eFullName = '{0}' AND eEmail = '{1}'"</w:t>
      </w:r>
      <w:r>
        <w:rPr>
          <w:rFonts w:ascii="Consolas" w:hAnsi="Consolas" w:cs="Consolas"/>
          <w:color w:val="000000"/>
          <w:sz w:val="19"/>
          <w:szCs w:val="19"/>
          <w:highlight w:val="white"/>
        </w:rPr>
        <w:t>,</w:t>
      </w:r>
    </w:p>
    <w:p w14:paraId="5A64AB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630636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txtEmail.Text.Trim()),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14:paraId="0068B5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.Show(storedHashedPassword);</w:t>
      </w:r>
    </w:p>
    <w:p w14:paraId="4C18A0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//Recieves the Hashed Stored Password</w:t>
      </w:r>
    </w:p>
    <w:p w14:paraId="67DD2E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//Confirm the provided password by the Employee to the Hashed Stored Password.</w:t>
      </w:r>
    </w:p>
    <w:p w14:paraId="2B56EA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PasswordMatch = </w:t>
      </w:r>
      <w:r>
        <w:rPr>
          <w:rFonts w:ascii="Consolas" w:hAnsi="Consolas" w:cs="Consolas"/>
          <w:color w:val="2B91AF"/>
          <w:sz w:val="19"/>
          <w:szCs w:val="19"/>
          <w:highlight w:val="white"/>
        </w:rPr>
        <w:t>Hashing</w:t>
      </w:r>
      <w:r>
        <w:rPr>
          <w:rFonts w:ascii="Consolas" w:hAnsi="Consolas" w:cs="Consolas"/>
          <w:color w:val="000000"/>
          <w:sz w:val="19"/>
          <w:szCs w:val="19"/>
          <w:highlight w:val="white"/>
        </w:rPr>
        <w:t>.Confirm(txtUsernameOrPassword.Text, storedHashedPassword);</w:t>
      </w:r>
    </w:p>
    <w:p w14:paraId="40642C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E197E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(PasswordMatch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307EC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1B60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//Provided Password matches to the stored database password</w:t>
      </w:r>
    </w:p>
    <w:p w14:paraId="5F4690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RetrieveUsername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Password = '{0}'"</w:t>
      </w:r>
      <w:r>
        <w:rPr>
          <w:rFonts w:ascii="Consolas" w:hAnsi="Consolas" w:cs="Consolas"/>
          <w:color w:val="000000"/>
          <w:sz w:val="19"/>
          <w:szCs w:val="19"/>
          <w:highlight w:val="white"/>
        </w:rPr>
        <w:t xml:space="preserve">, storedHashedPassword), </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p>
    <w:p w14:paraId="313076A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//Emails the Employee that his being dealt with, thats their User Details have been modified and provides them their new Username. Not Password.</w:t>
      </w:r>
    </w:p>
    <w:p w14:paraId="2B44D4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14:paraId="0AABAC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Before Emailing the Employee. Checks For Internet Connection</w:t>
      </w:r>
    </w:p>
    <w:p w14:paraId="76F632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.Show(RetrieveUsername);</w:t>
      </w:r>
    </w:p>
    <w:p w14:paraId="5DEE80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bb = System.Net.NetworkInformation.</w:t>
      </w:r>
      <w:r>
        <w:rPr>
          <w:rFonts w:ascii="Consolas" w:hAnsi="Consolas" w:cs="Consolas"/>
          <w:color w:val="2B91AF"/>
          <w:sz w:val="19"/>
          <w:szCs w:val="19"/>
          <w:highlight w:val="white"/>
        </w:rPr>
        <w:t>NetworkInterface</w:t>
      </w:r>
      <w:r>
        <w:rPr>
          <w:rFonts w:ascii="Consolas" w:hAnsi="Consolas" w:cs="Consolas"/>
          <w:color w:val="000000"/>
          <w:sz w:val="19"/>
          <w:szCs w:val="19"/>
          <w:highlight w:val="white"/>
        </w:rPr>
        <w:t>.GetIsNetworkAvailable();</w:t>
      </w:r>
    </w:p>
    <w:p w14:paraId="21D687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(bb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E1A33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2E71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//Internet Access is available</w:t>
      </w:r>
    </w:p>
    <w:p w14:paraId="26BC91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RetrievedUserEmail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Password = {0}'"</w:t>
      </w:r>
      <w:r>
        <w:rPr>
          <w:rFonts w:ascii="Consolas" w:hAnsi="Consolas" w:cs="Consolas"/>
          <w:color w:val="000000"/>
          <w:sz w:val="19"/>
          <w:szCs w:val="19"/>
          <w:highlight w:val="white"/>
        </w:rPr>
        <w:t xml:space="preserve">, storedHashedPassword), </w:t>
      </w:r>
      <w:r>
        <w:rPr>
          <w:rFonts w:ascii="Consolas" w:hAnsi="Consolas" w:cs="Consolas"/>
          <w:color w:val="A31515"/>
          <w:sz w:val="19"/>
          <w:szCs w:val="19"/>
          <w:highlight w:val="white"/>
        </w:rPr>
        <w:t>"eEmail"</w:t>
      </w:r>
      <w:r>
        <w:rPr>
          <w:rFonts w:ascii="Consolas" w:hAnsi="Consolas" w:cs="Consolas"/>
          <w:color w:val="000000"/>
          <w:sz w:val="19"/>
          <w:szCs w:val="19"/>
          <w:highlight w:val="white"/>
        </w:rPr>
        <w:t>);</w:t>
      </w:r>
    </w:p>
    <w:p w14:paraId="2B138F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 message to alert the Employee that their login Details have been modified also including the new email</w:t>
      </w:r>
    </w:p>
    <w:p w14:paraId="287628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Global variables in which i stored Email details for the Company is referenced here.</w:t>
      </w:r>
    </w:p>
    <w:p w14:paraId="580722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4B02D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.GetEmailPassword)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.GetEmailUsername)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.GetEmployeeFullName) ||</w:t>
      </w:r>
    </w:p>
    <w:p w14:paraId="15C77C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.GetEmployeeUsername)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.GetPort)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w:t>
      </w:r>
    </w:p>
    <w:p w14:paraId="20EDFF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63F5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"Unable to send the message, make sure you have provided the details for the Email at the Login Form"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6C0F1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EF1A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9CC7A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9002E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.Show(RetrievedUserEmail);</w:t>
      </w:r>
    </w:p>
    <w:p w14:paraId="73CB6D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w:t>
      </w:r>
    </w:p>
    <w:p w14:paraId="5E46A3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.Show(RetrievedUserEmail);</w:t>
      </w:r>
    </w:p>
    <w:p w14:paraId="56EB03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.Show(RetrieveUsername);</w:t>
      </w:r>
    </w:p>
    <w:p w14:paraId="110402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mail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 RetrievedUserEmail, </w:t>
      </w:r>
      <w:r>
        <w:rPr>
          <w:rFonts w:ascii="Consolas" w:hAnsi="Consolas" w:cs="Consolas"/>
          <w:color w:val="A31515"/>
          <w:sz w:val="19"/>
          <w:szCs w:val="19"/>
          <w:highlight w:val="white"/>
        </w:rPr>
        <w:t>"The Laptops Clinic, Your Login Details have been modified"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"Your Login Details have been modified"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"Your Username now is "</w:t>
      </w:r>
      <w:r>
        <w:rPr>
          <w:rFonts w:ascii="Consolas" w:hAnsi="Consolas" w:cs="Consolas"/>
          <w:color w:val="000000"/>
          <w:sz w:val="19"/>
          <w:szCs w:val="19"/>
          <w:highlight w:val="white"/>
        </w:rPr>
        <w:t xml:space="preserve"> + RetrieveUsername);</w:t>
      </w:r>
    </w:p>
    <w:p w14:paraId="61DE1E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w:t>
      </w:r>
    </w:p>
    <w:p w14:paraId="214FE3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client.Port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.GetPort);</w:t>
      </w:r>
    </w:p>
    <w:p w14:paraId="10CF07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.GetEmailUsername, </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.GetEmailPassword);</w:t>
      </w:r>
    </w:p>
    <w:p w14:paraId="71715B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4C2F1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client.Send(mail);</w:t>
      </w:r>
    </w:p>
    <w:p w14:paraId="65C567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"An Email has been sent provided with your Username"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Successful"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11322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0D3E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2C84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7D55A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329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"No Internet Connection, Try Again with an Internet Connection"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17ACA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BAC7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8F6E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F8BD7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C932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 password inputted doesn't match the password stored for that User.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3BA362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F612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3FCA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49C0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694E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0FFEE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14:paraId="557EC5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(rbAdministratorKey.Checked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B5D6F8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8DA2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Seeks to Retrieve Their AdminKey</w:t>
      </w:r>
    </w:p>
    <w:p w14:paraId="369A5B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
    <w:p w14:paraId="5AC7FE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this user is an Administrator, First get EmployeeID and check if it exists in the Administrator Database</w:t>
      </w:r>
    </w:p>
    <w:p w14:paraId="4578B6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GetEmployeeID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AND Password = '{1}'"</w:t>
      </w:r>
      <w:r>
        <w:rPr>
          <w:rFonts w:ascii="Consolas" w:hAnsi="Consolas" w:cs="Consolas"/>
          <w:color w:val="000000"/>
          <w:sz w:val="19"/>
          <w:szCs w:val="19"/>
          <w:highlight w:val="white"/>
        </w:rPr>
        <w:t>, txtAdminKeyUsername.Text.Trim(),</w:t>
      </w:r>
    </w:p>
    <w:p w14:paraId="42EBEB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txtAdminKeyPassword.Text)); </w:t>
      </w:r>
      <w:r>
        <w:rPr>
          <w:rFonts w:ascii="Consolas" w:hAnsi="Consolas" w:cs="Consolas"/>
          <w:color w:val="808080"/>
          <w:sz w:val="19"/>
          <w:szCs w:val="19"/>
          <w:highlight w:val="white"/>
        </w:rPr>
        <w:t>///</w:t>
      </w:r>
      <w:r>
        <w:rPr>
          <w:rFonts w:ascii="Consolas" w:hAnsi="Consolas" w:cs="Consolas"/>
          <w:color w:val="008000"/>
          <w:sz w:val="19"/>
          <w:szCs w:val="19"/>
          <w:highlight w:val="white"/>
        </w:rPr>
        <w:t>Got the EmployeeID stored in the string "GetEmployeeID"</w:t>
      </w:r>
    </w:p>
    <w:p w14:paraId="6FC4FF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38D15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.Show(GetEmployeeID);</w:t>
      </w:r>
    </w:p>
    <w:p w14:paraId="06816F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IsAdminOrNot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Administrator WHERE Username = '{0}'"</w:t>
      </w:r>
      <w:r>
        <w:rPr>
          <w:rFonts w:ascii="Consolas" w:hAnsi="Consolas" w:cs="Consolas"/>
          <w:color w:val="000000"/>
          <w:sz w:val="19"/>
          <w:szCs w:val="19"/>
          <w:highlight w:val="white"/>
        </w:rPr>
        <w:t>, GetEmployeeID));</w:t>
      </w:r>
    </w:p>
    <w:p w14:paraId="2E99F6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3A038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4B6AD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(IsAdminOrNot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8000"/>
          <w:sz w:val="19"/>
          <w:szCs w:val="19"/>
          <w:highlight w:val="white"/>
        </w:rPr>
        <w:t>//The User is an Administrator so True</w:t>
      </w:r>
    </w:p>
    <w:p w14:paraId="3F2EE4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020B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AdminKey and Emails the User</w:t>
      </w:r>
    </w:p>
    <w:p w14:paraId="3A7A3C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GetAdminKey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 AND Password = '{1}'"</w:t>
      </w:r>
      <w:r>
        <w:rPr>
          <w:rFonts w:ascii="Consolas" w:hAnsi="Consolas" w:cs="Consolas"/>
          <w:color w:val="000000"/>
          <w:sz w:val="19"/>
          <w:szCs w:val="19"/>
          <w:highlight w:val="white"/>
        </w:rPr>
        <w:t xml:space="preserve">, txtAdminKeyUsername.Text.Trim()), </w:t>
      </w:r>
      <w:r>
        <w:rPr>
          <w:rFonts w:ascii="Consolas" w:hAnsi="Consolas" w:cs="Consolas"/>
          <w:color w:val="A31515"/>
          <w:sz w:val="19"/>
          <w:szCs w:val="19"/>
          <w:highlight w:val="white"/>
        </w:rPr>
        <w:t>"AdminKey"</w:t>
      </w:r>
      <w:r>
        <w:rPr>
          <w:rFonts w:ascii="Consolas" w:hAnsi="Consolas" w:cs="Consolas"/>
          <w:color w:val="000000"/>
          <w:sz w:val="19"/>
          <w:szCs w:val="19"/>
          <w:highlight w:val="white"/>
        </w:rPr>
        <w:t>);</w:t>
      </w:r>
    </w:p>
    <w:p w14:paraId="7E6786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48D75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bb = System.Net.NetworkInformation.</w:t>
      </w:r>
      <w:r>
        <w:rPr>
          <w:rFonts w:ascii="Consolas" w:hAnsi="Consolas" w:cs="Consolas"/>
          <w:color w:val="2B91AF"/>
          <w:sz w:val="19"/>
          <w:szCs w:val="19"/>
          <w:highlight w:val="white"/>
        </w:rPr>
        <w:t>NetworkInterface</w:t>
      </w:r>
      <w:r>
        <w:rPr>
          <w:rFonts w:ascii="Consolas" w:hAnsi="Consolas" w:cs="Consolas"/>
          <w:color w:val="000000"/>
          <w:sz w:val="19"/>
          <w:szCs w:val="19"/>
          <w:highlight w:val="white"/>
        </w:rPr>
        <w:t>.GetIsNetworkAvailable();</w:t>
      </w:r>
    </w:p>
    <w:p w14:paraId="21D95A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(bb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A82BF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EDAD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20BE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.GetEmailPassword)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.GetEmailUsername)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.GetEmployeeFullName) ||</w:t>
      </w:r>
    </w:p>
    <w:p w14:paraId="4C3BD5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.GetEmployeeUsername)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.GetPort)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w:t>
      </w:r>
    </w:p>
    <w:p w14:paraId="2E7CA5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EE44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"Unable to send the message, make sure you have provided the details for the Email at the Login Form"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15C13F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1BF7F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80E37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DA3D8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C2DD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//Internet Access is available</w:t>
      </w:r>
    </w:p>
    <w:p w14:paraId="5BBDAA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RetrievedUserEmail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EmployeeID = {0}'"</w:t>
      </w:r>
      <w:r>
        <w:rPr>
          <w:rFonts w:ascii="Consolas" w:hAnsi="Consolas" w:cs="Consolas"/>
          <w:color w:val="000000"/>
          <w:sz w:val="19"/>
          <w:szCs w:val="19"/>
          <w:highlight w:val="white"/>
        </w:rPr>
        <w:t xml:space="preserve">, GetEmployeeID), </w:t>
      </w:r>
      <w:r>
        <w:rPr>
          <w:rFonts w:ascii="Consolas" w:hAnsi="Consolas" w:cs="Consolas"/>
          <w:color w:val="A31515"/>
          <w:sz w:val="19"/>
          <w:szCs w:val="19"/>
          <w:highlight w:val="white"/>
        </w:rPr>
        <w:t>"EmployeeID"</w:t>
      </w:r>
      <w:r>
        <w:rPr>
          <w:rFonts w:ascii="Consolas" w:hAnsi="Consolas" w:cs="Consolas"/>
          <w:color w:val="000000"/>
          <w:sz w:val="19"/>
          <w:szCs w:val="19"/>
          <w:highlight w:val="white"/>
        </w:rPr>
        <w:t>);</w:t>
      </w:r>
    </w:p>
    <w:p w14:paraId="16348D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 message to alert the Employee that their login Details have been modified also including the new email</w:t>
      </w:r>
    </w:p>
    <w:p w14:paraId="7931CF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Global variables in which I stored Email details for the Company is referenced here.</w:t>
      </w:r>
    </w:p>
    <w:p w14:paraId="06F96C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9BDA0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mail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 RetrievedUserEmail, </w:t>
      </w:r>
      <w:r>
        <w:rPr>
          <w:rFonts w:ascii="Consolas" w:hAnsi="Consolas" w:cs="Consolas"/>
          <w:color w:val="A31515"/>
          <w:sz w:val="19"/>
          <w:szCs w:val="19"/>
          <w:highlight w:val="white"/>
        </w:rPr>
        <w:t>"The Laptops Clinic, Your Login Details have been modified"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"Your Login Details have been modified"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"Your AdminKey now is "</w:t>
      </w:r>
      <w:r>
        <w:rPr>
          <w:rFonts w:ascii="Consolas" w:hAnsi="Consolas" w:cs="Consolas"/>
          <w:color w:val="000000"/>
          <w:sz w:val="19"/>
          <w:szCs w:val="19"/>
          <w:highlight w:val="white"/>
        </w:rPr>
        <w:t xml:space="preserve"> + GetAdminKey);</w:t>
      </w:r>
    </w:p>
    <w:p w14:paraId="6ACF44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w:t>
      </w:r>
    </w:p>
    <w:p w14:paraId="2C895C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client.Port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.GetPort);</w:t>
      </w:r>
    </w:p>
    <w:p w14:paraId="2CA172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.GetEmailUsername, </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.GetEmailPassword);</w:t>
      </w:r>
    </w:p>
    <w:p w14:paraId="48A7F3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E2383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client.Send(mail);</w:t>
      </w:r>
    </w:p>
    <w:p w14:paraId="637A85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"An Email has been sent provided with your AdminKey"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"Forgot Details Sucessful"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E6237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E7F7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1644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F433E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D01C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"Message can’t be sent, make sure internet access is available"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Forgotten Details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57D792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418F9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4D20BE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2843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FAEAD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381F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14A9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AC21F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4513D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AE00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D6629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4F8C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CE88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6C0BFD5" w14:textId="77777777" w:rsidR="00C951D9" w:rsidRDefault="00C951D9" w:rsidP="007A4D17">
      <w:pPr>
        <w:pStyle w:val="Titlesz"/>
        <w:rPr>
          <w:sz w:val="40"/>
        </w:rPr>
      </w:pPr>
    </w:p>
    <w:p w14:paraId="10B37ED0" w14:textId="77777777" w:rsidR="004957C1" w:rsidRDefault="004957C1" w:rsidP="007A4D17">
      <w:pPr>
        <w:pStyle w:val="Titlesz"/>
        <w:rPr>
          <w:sz w:val="40"/>
        </w:rPr>
      </w:pPr>
    </w:p>
    <w:p w14:paraId="5114B812" w14:textId="77777777" w:rsidR="004957C1" w:rsidRDefault="004957C1" w:rsidP="007A4D17">
      <w:pPr>
        <w:pStyle w:val="Titlesz"/>
        <w:rPr>
          <w:sz w:val="40"/>
        </w:rPr>
      </w:pPr>
    </w:p>
    <w:p w14:paraId="22E66175" w14:textId="77777777" w:rsidR="004957C1" w:rsidRDefault="004957C1" w:rsidP="007A4D17">
      <w:pPr>
        <w:pStyle w:val="Titlesz"/>
        <w:rPr>
          <w:sz w:val="40"/>
        </w:rPr>
      </w:pPr>
    </w:p>
    <w:p w14:paraId="7B3593F3" w14:textId="77777777" w:rsidR="004957C1" w:rsidRDefault="004957C1" w:rsidP="007A4D17">
      <w:pPr>
        <w:pStyle w:val="Titlesz"/>
        <w:rPr>
          <w:sz w:val="40"/>
        </w:rPr>
      </w:pPr>
    </w:p>
    <w:p w14:paraId="5179D84C" w14:textId="77777777" w:rsidR="004957C1" w:rsidRDefault="004957C1" w:rsidP="007A4D17">
      <w:pPr>
        <w:pStyle w:val="Titlesz"/>
        <w:rPr>
          <w:sz w:val="40"/>
        </w:rPr>
      </w:pPr>
    </w:p>
    <w:p w14:paraId="4A6BC1BC" w14:textId="77777777" w:rsidR="004957C1" w:rsidRDefault="004957C1" w:rsidP="007A4D17">
      <w:pPr>
        <w:pStyle w:val="Titlesz"/>
        <w:rPr>
          <w:sz w:val="40"/>
        </w:rPr>
      </w:pPr>
    </w:p>
    <w:p w14:paraId="22F4393E" w14:textId="77777777" w:rsidR="004957C1" w:rsidRDefault="004957C1" w:rsidP="007A4D17">
      <w:pPr>
        <w:pStyle w:val="Titlesz"/>
        <w:rPr>
          <w:sz w:val="40"/>
        </w:rPr>
      </w:pPr>
    </w:p>
    <w:p w14:paraId="0E44C13D" w14:textId="77777777" w:rsidR="004957C1" w:rsidRDefault="004957C1" w:rsidP="007A4D17">
      <w:pPr>
        <w:pStyle w:val="Titlesz"/>
        <w:rPr>
          <w:sz w:val="40"/>
        </w:rPr>
      </w:pPr>
    </w:p>
    <w:p w14:paraId="7EB60019" w14:textId="77777777" w:rsidR="004957C1" w:rsidRDefault="004957C1" w:rsidP="007A4D17">
      <w:pPr>
        <w:pStyle w:val="Titlesz"/>
        <w:rPr>
          <w:sz w:val="40"/>
        </w:rPr>
      </w:pPr>
    </w:p>
    <w:p w14:paraId="272EAF1A" w14:textId="77777777" w:rsidR="004957C1" w:rsidRDefault="004957C1" w:rsidP="007A4D17">
      <w:pPr>
        <w:pStyle w:val="Titlesz"/>
        <w:rPr>
          <w:sz w:val="40"/>
        </w:rPr>
      </w:pPr>
    </w:p>
    <w:p w14:paraId="5A95BE1E" w14:textId="77777777" w:rsidR="004957C1" w:rsidRDefault="004957C1" w:rsidP="007A4D17">
      <w:pPr>
        <w:pStyle w:val="Titlesz"/>
        <w:rPr>
          <w:sz w:val="40"/>
        </w:rPr>
      </w:pPr>
    </w:p>
    <w:p w14:paraId="68EEB01C" w14:textId="2937C7E9" w:rsidR="004957C1" w:rsidRDefault="004957C1" w:rsidP="004957C1">
      <w:pPr>
        <w:pStyle w:val="Titlesz"/>
      </w:pPr>
      <w:r>
        <w:t xml:space="preserve">After the User has finished with Register </w:t>
      </w:r>
      <w:r w:rsidR="00893E5F">
        <w:t>UC</w:t>
      </w:r>
      <w:r>
        <w:t xml:space="preserve"> or Forgot </w:t>
      </w:r>
      <w:r w:rsidR="00893E5F">
        <w:t>UC</w:t>
      </w:r>
      <w:r>
        <w:t xml:space="preserve"> and decides to Login in using Login Form. </w:t>
      </w:r>
      <w:r>
        <w:br/>
        <w:t xml:space="preserve">Main Form will appear, it used to direct to all the other </w:t>
      </w:r>
      <w:r w:rsidR="00893E5F">
        <w:t>UC</w:t>
      </w:r>
      <w:r>
        <w:t xml:space="preserve">s in the form, so technically it’s just a graphic interface menu to guide to different </w:t>
      </w:r>
      <w:r w:rsidR="00893E5F">
        <w:t>UC</w:t>
      </w:r>
      <w:r>
        <w:t>s.</w:t>
      </w:r>
    </w:p>
    <w:p w14:paraId="27E71FFA" w14:textId="77777777" w:rsidR="004957C1" w:rsidRDefault="004957C1" w:rsidP="004957C1">
      <w:pPr>
        <w:pStyle w:val="Titlesz"/>
      </w:pPr>
    </w:p>
    <w:bookmarkStart w:id="65" w:name="_Toc449432728"/>
    <w:p w14:paraId="68C292AF" w14:textId="6B7EC4EE" w:rsidR="004957C1" w:rsidRDefault="004957C1" w:rsidP="004957C1">
      <w:pPr>
        <w:pStyle w:val="Heading3"/>
      </w:pPr>
      <w:r>
        <w:rPr>
          <w:noProof/>
          <w:lang w:eastAsia="en-GB"/>
        </w:rPr>
        <mc:AlternateContent>
          <mc:Choice Requires="wps">
            <w:drawing>
              <wp:anchor distT="0" distB="0" distL="114300" distR="114300" simplePos="0" relativeHeight="252673024" behindDoc="0" locked="0" layoutInCell="1" allowOverlap="1" wp14:anchorId="34A9B73D" wp14:editId="6DE75C60">
                <wp:simplePos x="0" y="0"/>
                <wp:positionH relativeFrom="margin">
                  <wp:posOffset>2441051</wp:posOffset>
                </wp:positionH>
                <wp:positionV relativeFrom="paragraph">
                  <wp:posOffset>52484</wp:posOffset>
                </wp:positionV>
                <wp:extent cx="1335820" cy="310101"/>
                <wp:effectExtent l="0" t="0" r="17145" b="13970"/>
                <wp:wrapNone/>
                <wp:docPr id="1678" name="Rounded Rectangle 1678"/>
                <wp:cNvGraphicFramePr/>
                <a:graphic xmlns:a="http://schemas.openxmlformats.org/drawingml/2006/main">
                  <a:graphicData uri="http://schemas.microsoft.com/office/word/2010/wordprocessingShape">
                    <wps:wsp>
                      <wps:cNvSpPr/>
                      <wps:spPr>
                        <a:xfrm>
                          <a:off x="0" y="0"/>
                          <a:ext cx="1335820"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0C0CF8C" w14:textId="77777777" w:rsidR="00E71811" w:rsidRDefault="00E71811" w:rsidP="004957C1">
                            <w:r w:rsidRPr="00407FBF">
                              <w:t>pbProfilePicture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9B73D" id="Rounded Rectangle 1678" o:spid="_x0000_s2013" style="position:absolute;margin-left:192.2pt;margin-top:4.15pt;width:105.2pt;height:24.4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" filled="f" strokecolor="black [3200]" strokeweight="1pt">
                <v:stroke joinstyle="miter"/>
                <v:textbox>
                  <w:txbxContent>
                    <w:p w14:paraId="40C0CF8C" w14:textId="77777777" w:rsidR="00E71811" w:rsidRDefault="00E71811" w:rsidP="004957C1">
                      <w:r w:rsidRPr="00407FBF">
                        <w:t>pbProfilePicture</w:t>
                      </w:r>
                    </w:p>
                  </w:txbxContent>
                </v:textbox>
                <w10:wrap anchorx="margin"/>
              </v:roundrect>
            </w:pict>
          </mc:Fallback>
        </mc:AlternateContent>
      </w:r>
      <w:r>
        <w:rPr>
          <w:noProof/>
          <w:lang w:eastAsia="en-GB"/>
        </w:rPr>
        <mc:AlternateContent>
          <mc:Choice Requires="wps">
            <w:drawing>
              <wp:anchor distT="0" distB="0" distL="114300" distR="114300" simplePos="0" relativeHeight="252670976" behindDoc="0" locked="0" layoutInCell="1" allowOverlap="1" wp14:anchorId="5FCFB813" wp14:editId="3ED58BA4">
                <wp:simplePos x="0" y="0"/>
                <wp:positionH relativeFrom="margin">
                  <wp:align>right</wp:align>
                </wp:positionH>
                <wp:positionV relativeFrom="paragraph">
                  <wp:posOffset>77360</wp:posOffset>
                </wp:positionV>
                <wp:extent cx="1725433" cy="310101"/>
                <wp:effectExtent l="0" t="0" r="27305" b="13970"/>
                <wp:wrapNone/>
                <wp:docPr id="1679" name="Rounded Rectangle 1679"/>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A47F06C" w14:textId="77777777" w:rsidR="00E71811" w:rsidRDefault="00E71811" w:rsidP="004957C1">
                            <w:r w:rsidRPr="00407FBF">
                              <w:t>btnOptions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FB813" id="Rounded Rectangle 1679" o:spid="_x0000_s2014" style="position:absolute;margin-left:84.65pt;margin-top:6.1pt;width:135.85pt;height:24.4pt;z-index:252670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" filled="f" strokecolor="black [3200]" strokeweight="1pt">
                <v:stroke joinstyle="miter"/>
                <v:textbox>
                  <w:txbxContent>
                    <w:p w14:paraId="1A47F06C" w14:textId="77777777" w:rsidR="00E71811" w:rsidRDefault="00E71811" w:rsidP="004957C1">
                      <w:r w:rsidRPr="00407FBF">
                        <w:t>btnOptions</w:t>
                      </w:r>
                    </w:p>
                  </w:txbxContent>
                </v:textbox>
                <w10:wrap anchorx="margin"/>
              </v:roundrect>
            </w:pict>
          </mc:Fallback>
        </mc:AlternateContent>
      </w:r>
      <w:r>
        <w:t>MainForm Form</w:t>
      </w:r>
      <w:bookmarkEnd w:id="65"/>
    </w:p>
    <w:p w14:paraId="0B822DC0"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78144" behindDoc="0" locked="0" layoutInCell="1" allowOverlap="1" wp14:anchorId="215AEB25" wp14:editId="37FBB8BE">
                <wp:simplePos x="0" y="0"/>
                <wp:positionH relativeFrom="column">
                  <wp:posOffset>4230094</wp:posOffset>
                </wp:positionH>
                <wp:positionV relativeFrom="paragraph">
                  <wp:posOffset>107453</wp:posOffset>
                </wp:positionV>
                <wp:extent cx="477078" cy="715838"/>
                <wp:effectExtent l="38100" t="0" r="18415" b="65405"/>
                <wp:wrapNone/>
                <wp:docPr id="1680" name="Straight Arrow Connector 1680"/>
                <wp:cNvGraphicFramePr/>
                <a:graphic xmlns:a="http://schemas.openxmlformats.org/drawingml/2006/main">
                  <a:graphicData uri="http://schemas.microsoft.com/office/word/2010/wordprocessingShape">
                    <wps:wsp>
                      <wps:cNvCnPr/>
                      <wps:spPr>
                        <a:xfrm flipH="1">
                          <a:off x="0" y="0"/>
                          <a:ext cx="477078" cy="715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C7FA28" id="Straight Arrow Connector 1680" o:spid="_x0000_s1026" type="#_x0000_t32" style="position:absolute;margin-left:333.1pt;margin-top:8.45pt;width:37.55pt;height:56.35pt;flip:x;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677120" behindDoc="0" locked="0" layoutInCell="1" allowOverlap="1" wp14:anchorId="4EEB23BE" wp14:editId="2DC71E3F">
                <wp:simplePos x="0" y="0"/>
                <wp:positionH relativeFrom="column">
                  <wp:posOffset>3299791</wp:posOffset>
                </wp:positionH>
                <wp:positionV relativeFrom="paragraph">
                  <wp:posOffset>20210</wp:posOffset>
                </wp:positionV>
                <wp:extent cx="429371" cy="548640"/>
                <wp:effectExtent l="0" t="0" r="85090" b="60960"/>
                <wp:wrapNone/>
                <wp:docPr id="1681" name="Straight Arrow Connector 1681"/>
                <wp:cNvGraphicFramePr/>
                <a:graphic xmlns:a="http://schemas.openxmlformats.org/drawingml/2006/main">
                  <a:graphicData uri="http://schemas.microsoft.com/office/word/2010/wordprocessingShape">
                    <wps:wsp>
                      <wps:cNvCnPr/>
                      <wps:spPr>
                        <a:xfrm>
                          <a:off x="0" y="0"/>
                          <a:ext cx="429371"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AE4F5" id="Straight Arrow Connector 1681" o:spid="_x0000_s1026" type="#_x0000_t32" style="position:absolute;margin-left:259.85pt;margin-top:1.6pt;width:33.8pt;height:43.2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" strokecolor="#5b9bd5 [3204]" strokeweight=".5pt">
                <v:stroke endarrow="block" joinstyle="miter"/>
              </v:shape>
            </w:pict>
          </mc:Fallback>
        </mc:AlternateContent>
      </w:r>
    </w:p>
    <w:p w14:paraId="1C21E0FD" w14:textId="77777777" w:rsidR="004957C1" w:rsidRDefault="004957C1" w:rsidP="004957C1">
      <w:pPr>
        <w:pStyle w:val="Titlesz"/>
        <w:rPr>
          <w:sz w:val="36"/>
        </w:rPr>
      </w:pPr>
      <w:r>
        <w:rPr>
          <w:noProof/>
          <w:sz w:val="36"/>
          <w:lang w:eastAsia="en-GB"/>
        </w:rPr>
        <w:lastRenderedPageBreak/>
        <mc:AlternateContent>
          <mc:Choice Requires="wps">
            <w:drawing>
              <wp:anchor distT="0" distB="0" distL="114300" distR="114300" simplePos="0" relativeHeight="252666880" behindDoc="0" locked="0" layoutInCell="1" allowOverlap="1" wp14:anchorId="4AE011C8" wp14:editId="1116F6A8">
                <wp:simplePos x="0" y="0"/>
                <wp:positionH relativeFrom="margin">
                  <wp:posOffset>1813947</wp:posOffset>
                </wp:positionH>
                <wp:positionV relativeFrom="paragraph">
                  <wp:posOffset>60132</wp:posOffset>
                </wp:positionV>
                <wp:extent cx="1725433" cy="310101"/>
                <wp:effectExtent l="0" t="0" r="27305" b="13970"/>
                <wp:wrapNone/>
                <wp:docPr id="1682" name="Rounded Rectangle 1682"/>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DD1F6CD" w14:textId="77777777" w:rsidR="00E71811" w:rsidRDefault="00E71811" w:rsidP="004957C1">
                            <w:r>
                              <w:t>btnEmail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011C8" id="Rounded Rectangle 1682" o:spid="_x0000_s2015" style="position:absolute;margin-left:142.85pt;margin-top:4.75pt;width:135.85pt;height:24.4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" filled="f" strokecolor="black [3200]" strokeweight="1pt">
                <v:stroke joinstyle="miter"/>
                <v:textbox>
                  <w:txbxContent>
                    <w:p w14:paraId="0DD1F6CD" w14:textId="77777777" w:rsidR="00E71811" w:rsidRDefault="00E71811" w:rsidP="004957C1">
                      <w:r>
                        <w:t>btnEmail</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64832" behindDoc="0" locked="0" layoutInCell="1" allowOverlap="1" wp14:anchorId="39014C12" wp14:editId="01D01B7F">
                <wp:simplePos x="0" y="0"/>
                <wp:positionH relativeFrom="margin">
                  <wp:posOffset>-198782</wp:posOffset>
                </wp:positionH>
                <wp:positionV relativeFrom="paragraph">
                  <wp:posOffset>87934</wp:posOffset>
                </wp:positionV>
                <wp:extent cx="1725433" cy="310101"/>
                <wp:effectExtent l="0" t="0" r="27305" b="13970"/>
                <wp:wrapNone/>
                <wp:docPr id="1683" name="Rounded Rectangle 1683"/>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17F6A64" w14:textId="77777777" w:rsidR="00E71811" w:rsidRDefault="00E71811" w:rsidP="004957C1">
                            <w:r w:rsidRPr="00407FBF">
                              <w:t>btnReceiptAndFinance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14C12" id="Rounded Rectangle 1683" o:spid="_x0000_s2016" style="position:absolute;margin-left:-15.65pt;margin-top:6.9pt;width:135.85pt;height:24.4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" filled="f" strokecolor="black [3200]" strokeweight="1pt">
                <v:stroke joinstyle="miter"/>
                <v:textbox>
                  <w:txbxContent>
                    <w:p w14:paraId="517F6A64" w14:textId="77777777" w:rsidR="00E71811" w:rsidRDefault="00E71811" w:rsidP="004957C1">
                      <w:r w:rsidRPr="00407FBF">
                        <w:t>btnReceiptAndFinance</w:t>
                      </w:r>
                    </w:p>
                  </w:txbxContent>
                </v:textbox>
                <w10:wrap anchorx="margin"/>
              </v:roundrect>
            </w:pict>
          </mc:Fallback>
        </mc:AlternateContent>
      </w:r>
      <w:r>
        <w:rPr>
          <w:noProof/>
          <w:lang w:eastAsia="en-GB"/>
        </w:rPr>
        <w:drawing>
          <wp:anchor distT="0" distB="0" distL="114300" distR="114300" simplePos="0" relativeHeight="252663808" behindDoc="1" locked="0" layoutInCell="1" allowOverlap="1" wp14:anchorId="27BB7928" wp14:editId="5E23B8D7">
            <wp:simplePos x="0" y="0"/>
            <wp:positionH relativeFrom="margin">
              <wp:align>center</wp:align>
            </wp:positionH>
            <wp:positionV relativeFrom="paragraph">
              <wp:posOffset>-72197</wp:posOffset>
            </wp:positionV>
            <wp:extent cx="4468633" cy="3169036"/>
            <wp:effectExtent l="0" t="0" r="8255" b="0"/>
            <wp:wrapTight wrapText="bothSides">
              <wp:wrapPolygon edited="0">
                <wp:start x="0" y="0"/>
                <wp:lineTo x="0" y="21427"/>
                <wp:lineTo x="21548" y="21427"/>
                <wp:lineTo x="21548" y="0"/>
                <wp:lineTo x="0" y="0"/>
              </wp:wrapPolygon>
            </wp:wrapTight>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468633" cy="3169036"/>
                    </a:xfrm>
                    <a:prstGeom prst="rect">
                      <a:avLst/>
                    </a:prstGeom>
                  </pic:spPr>
                </pic:pic>
              </a:graphicData>
            </a:graphic>
            <wp14:sizeRelH relativeFrom="page">
              <wp14:pctWidth>0</wp14:pctWidth>
            </wp14:sizeRelH>
            <wp14:sizeRelV relativeFrom="page">
              <wp14:pctHeight>0</wp14:pctHeight>
            </wp14:sizeRelV>
          </wp:anchor>
        </w:drawing>
      </w:r>
    </w:p>
    <w:p w14:paraId="5AC11343"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79168" behindDoc="0" locked="0" layoutInCell="1" allowOverlap="1" wp14:anchorId="1B7701A0" wp14:editId="3F8611B8">
                <wp:simplePos x="0" y="0"/>
                <wp:positionH relativeFrom="column">
                  <wp:posOffset>4731026</wp:posOffset>
                </wp:positionH>
                <wp:positionV relativeFrom="paragraph">
                  <wp:posOffset>257175</wp:posOffset>
                </wp:positionV>
                <wp:extent cx="198783" cy="206734"/>
                <wp:effectExtent l="38100" t="38100" r="29845" b="22225"/>
                <wp:wrapNone/>
                <wp:docPr id="1684" name="Straight Arrow Connector 1684"/>
                <wp:cNvGraphicFramePr/>
                <a:graphic xmlns:a="http://schemas.openxmlformats.org/drawingml/2006/main">
                  <a:graphicData uri="http://schemas.microsoft.com/office/word/2010/wordprocessingShape">
                    <wps:wsp>
                      <wps:cNvCnPr/>
                      <wps:spPr>
                        <a:xfrm flipH="1" flipV="1">
                          <a:off x="0" y="0"/>
                          <a:ext cx="198783" cy="2067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DCDD4" id="Straight Arrow Connector 1684" o:spid="_x0000_s1026" type="#_x0000_t32" style="position:absolute;margin-left:372.5pt;margin-top:20.25pt;width:15.65pt;height:16.3pt;flip:x y;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676096" behindDoc="0" locked="0" layoutInCell="1" allowOverlap="1" wp14:anchorId="15629B56" wp14:editId="02EDDD68">
                <wp:simplePos x="0" y="0"/>
                <wp:positionH relativeFrom="column">
                  <wp:posOffset>2369489</wp:posOffset>
                </wp:positionH>
                <wp:positionV relativeFrom="paragraph">
                  <wp:posOffset>26587</wp:posOffset>
                </wp:positionV>
                <wp:extent cx="63610" cy="675861"/>
                <wp:effectExtent l="19050" t="0" r="88900" b="48260"/>
                <wp:wrapNone/>
                <wp:docPr id="1685" name="Straight Arrow Connector 1685"/>
                <wp:cNvGraphicFramePr/>
                <a:graphic xmlns:a="http://schemas.openxmlformats.org/drawingml/2006/main">
                  <a:graphicData uri="http://schemas.microsoft.com/office/word/2010/wordprocessingShape">
                    <wps:wsp>
                      <wps:cNvCnPr/>
                      <wps:spPr>
                        <a:xfrm>
                          <a:off x="0" y="0"/>
                          <a:ext cx="63610" cy="675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9C47C" id="Straight Arrow Connector 1685" o:spid="_x0000_s1026" type="#_x0000_t32" style="position:absolute;margin-left:186.55pt;margin-top:2.1pt;width:5pt;height:53.2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74048" behindDoc="0" locked="0" layoutInCell="1" allowOverlap="1" wp14:anchorId="7A5383DE" wp14:editId="70F6D87B">
                <wp:simplePos x="0" y="0"/>
                <wp:positionH relativeFrom="column">
                  <wp:posOffset>739471</wp:posOffset>
                </wp:positionH>
                <wp:positionV relativeFrom="paragraph">
                  <wp:posOffset>74295</wp:posOffset>
                </wp:positionV>
                <wp:extent cx="667910" cy="978010"/>
                <wp:effectExtent l="0" t="0" r="56515" b="50800"/>
                <wp:wrapNone/>
                <wp:docPr id="1686" name="Straight Arrow Connector 1686"/>
                <wp:cNvGraphicFramePr/>
                <a:graphic xmlns:a="http://schemas.openxmlformats.org/drawingml/2006/main">
                  <a:graphicData uri="http://schemas.microsoft.com/office/word/2010/wordprocessingShape">
                    <wps:wsp>
                      <wps:cNvCnPr/>
                      <wps:spPr>
                        <a:xfrm>
                          <a:off x="0" y="0"/>
                          <a:ext cx="667910" cy="97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CC6B61" id="Straight Arrow Connector 1686" o:spid="_x0000_s1026" type="#_x0000_t32" style="position:absolute;margin-left:58.25pt;margin-top:5.85pt;width:52.6pt;height:7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72000" behindDoc="0" locked="0" layoutInCell="1" allowOverlap="1" wp14:anchorId="48DBC8C4" wp14:editId="32B1D834">
                <wp:simplePos x="0" y="0"/>
                <wp:positionH relativeFrom="page">
                  <wp:align>right</wp:align>
                </wp:positionH>
                <wp:positionV relativeFrom="paragraph">
                  <wp:posOffset>266203</wp:posOffset>
                </wp:positionV>
                <wp:extent cx="1725433" cy="310101"/>
                <wp:effectExtent l="0" t="0" r="27305" b="13970"/>
                <wp:wrapNone/>
                <wp:docPr id="1687" name="Rounded Rectangle 1687"/>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946268C" w14:textId="77777777" w:rsidR="00E71811" w:rsidRDefault="00E71811" w:rsidP="004957C1">
                            <w:r w:rsidRPr="00407FBF">
                              <w:t>btnSignOut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BC8C4" id="Rounded Rectangle 1687" o:spid="_x0000_s2017" style="position:absolute;margin-left:84.65pt;margin-top:20.95pt;width:135.85pt;height:24.4pt;z-index:2526720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" filled="f" strokecolor="black [3200]" strokeweight="1pt">
                <v:stroke joinstyle="miter"/>
                <v:textbox>
                  <w:txbxContent>
                    <w:p w14:paraId="3946268C" w14:textId="77777777" w:rsidR="00E71811" w:rsidRDefault="00E71811" w:rsidP="004957C1">
                      <w:r w:rsidRPr="00407FBF">
                        <w:t>btnSignOut</w:t>
                      </w:r>
                    </w:p>
                  </w:txbxContent>
                </v:textbox>
                <w10:wrap anchorx="page"/>
              </v:roundrect>
            </w:pict>
          </mc:Fallback>
        </mc:AlternateContent>
      </w:r>
    </w:p>
    <w:p w14:paraId="3C0CEAE0" w14:textId="77777777" w:rsidR="004957C1" w:rsidRDefault="004957C1" w:rsidP="004957C1">
      <w:pPr>
        <w:pStyle w:val="Titlesz"/>
        <w:rPr>
          <w:sz w:val="36"/>
        </w:rPr>
      </w:pPr>
    </w:p>
    <w:p w14:paraId="569B5EAD"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80192" behindDoc="0" locked="0" layoutInCell="1" allowOverlap="1" wp14:anchorId="6BC003ED" wp14:editId="40638E6A">
                <wp:simplePos x="0" y="0"/>
                <wp:positionH relativeFrom="column">
                  <wp:posOffset>3625795</wp:posOffset>
                </wp:positionH>
                <wp:positionV relativeFrom="paragraph">
                  <wp:posOffset>128380</wp:posOffset>
                </wp:positionV>
                <wp:extent cx="779228" cy="143124"/>
                <wp:effectExtent l="19050" t="57150" r="20955" b="28575"/>
                <wp:wrapNone/>
                <wp:docPr id="1688" name="Straight Arrow Connector 1688"/>
                <wp:cNvGraphicFramePr/>
                <a:graphic xmlns:a="http://schemas.openxmlformats.org/drawingml/2006/main">
                  <a:graphicData uri="http://schemas.microsoft.com/office/word/2010/wordprocessingShape">
                    <wps:wsp>
                      <wps:cNvCnPr/>
                      <wps:spPr>
                        <a:xfrm flipH="1" flipV="1">
                          <a:off x="0" y="0"/>
                          <a:ext cx="779228" cy="143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4F68F" id="Straight Arrow Connector 1688" o:spid="_x0000_s1026" type="#_x0000_t32" style="position:absolute;margin-left:285.5pt;margin-top:10.1pt;width:61.35pt;height:11.25pt;flip:x y;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67904" behindDoc="0" locked="0" layoutInCell="1" allowOverlap="1" wp14:anchorId="465B40F7" wp14:editId="35D81002">
                <wp:simplePos x="0" y="0"/>
                <wp:positionH relativeFrom="margin">
                  <wp:posOffset>4310325</wp:posOffset>
                </wp:positionH>
                <wp:positionV relativeFrom="paragraph">
                  <wp:posOffset>169020</wp:posOffset>
                </wp:positionV>
                <wp:extent cx="1725433" cy="310101"/>
                <wp:effectExtent l="0" t="0" r="27305" b="13970"/>
                <wp:wrapNone/>
                <wp:docPr id="1689" name="Rounded Rectangle 1689"/>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4374ACD" w14:textId="77777777" w:rsidR="00E71811" w:rsidRDefault="00E71811" w:rsidP="004957C1">
                            <w:r w:rsidRPr="00407FBF">
                              <w:t>btnCustomers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B40F7" id="Rounded Rectangle 1689" o:spid="_x0000_s2018" style="position:absolute;margin-left:339.4pt;margin-top:13.3pt;width:135.85pt;height:24.4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" filled="f" strokecolor="black [3200]" strokeweight="1pt">
                <v:stroke joinstyle="miter"/>
                <v:textbox>
                  <w:txbxContent>
                    <w:p w14:paraId="14374ACD" w14:textId="77777777" w:rsidR="00E71811" w:rsidRDefault="00E71811" w:rsidP="004957C1">
                      <w:r w:rsidRPr="00407FBF">
                        <w:t>btnCustomers</w:t>
                      </w:r>
                    </w:p>
                  </w:txbxContent>
                </v:textbox>
                <w10:wrap anchorx="margin"/>
              </v:roundrect>
            </w:pict>
          </mc:Fallback>
        </mc:AlternateContent>
      </w:r>
    </w:p>
    <w:p w14:paraId="218C01BE" w14:textId="77777777" w:rsidR="004957C1" w:rsidRDefault="004957C1" w:rsidP="004957C1">
      <w:pPr>
        <w:pStyle w:val="Titlesz"/>
        <w:rPr>
          <w:sz w:val="36"/>
        </w:rPr>
      </w:pPr>
    </w:p>
    <w:p w14:paraId="132BA946" w14:textId="77777777" w:rsidR="004957C1" w:rsidRDefault="004957C1" w:rsidP="004957C1">
      <w:pPr>
        <w:pStyle w:val="Titlesz"/>
        <w:rPr>
          <w:sz w:val="36"/>
        </w:rPr>
      </w:pPr>
    </w:p>
    <w:p w14:paraId="0D098E57"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81216" behindDoc="0" locked="0" layoutInCell="1" allowOverlap="1" wp14:anchorId="3CEAF31F" wp14:editId="1C7DB04D">
                <wp:simplePos x="0" y="0"/>
                <wp:positionH relativeFrom="column">
                  <wp:posOffset>4063117</wp:posOffset>
                </wp:positionH>
                <wp:positionV relativeFrom="paragraph">
                  <wp:posOffset>133654</wp:posOffset>
                </wp:positionV>
                <wp:extent cx="349857" cy="222636"/>
                <wp:effectExtent l="38100" t="38100" r="31750" b="25400"/>
                <wp:wrapNone/>
                <wp:docPr id="1690" name="Straight Arrow Connector 1690"/>
                <wp:cNvGraphicFramePr/>
                <a:graphic xmlns:a="http://schemas.openxmlformats.org/drawingml/2006/main">
                  <a:graphicData uri="http://schemas.microsoft.com/office/word/2010/wordprocessingShape">
                    <wps:wsp>
                      <wps:cNvCnPr/>
                      <wps:spPr>
                        <a:xfrm flipH="1" flipV="1">
                          <a:off x="0" y="0"/>
                          <a:ext cx="349857" cy="22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060D5" id="Straight Arrow Connector 1690" o:spid="_x0000_s1026" type="#_x0000_t32" style="position:absolute;margin-left:319.95pt;margin-top:10.5pt;width:27.55pt;height:17.55pt;flip:x y;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" strokecolor="#5b9bd5 [3204]" strokeweight=".5pt">
                <v:stroke endarrow="block" joinstyle="miter"/>
              </v:shape>
            </w:pict>
          </mc:Fallback>
        </mc:AlternateContent>
      </w:r>
    </w:p>
    <w:p w14:paraId="42A66404"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82240" behindDoc="0" locked="0" layoutInCell="1" allowOverlap="1" wp14:anchorId="1CE12AC1" wp14:editId="0531EB1C">
                <wp:simplePos x="0" y="0"/>
                <wp:positionH relativeFrom="column">
                  <wp:posOffset>3371353</wp:posOffset>
                </wp:positionH>
                <wp:positionV relativeFrom="paragraph">
                  <wp:posOffset>260405</wp:posOffset>
                </wp:positionV>
                <wp:extent cx="771277" cy="556592"/>
                <wp:effectExtent l="38100" t="38100" r="29210" b="34290"/>
                <wp:wrapNone/>
                <wp:docPr id="1691" name="Straight Arrow Connector 1691"/>
                <wp:cNvGraphicFramePr/>
                <a:graphic xmlns:a="http://schemas.openxmlformats.org/drawingml/2006/main">
                  <a:graphicData uri="http://schemas.microsoft.com/office/word/2010/wordprocessingShape">
                    <wps:wsp>
                      <wps:cNvCnPr/>
                      <wps:spPr>
                        <a:xfrm flipH="1" flipV="1">
                          <a:off x="0" y="0"/>
                          <a:ext cx="771277" cy="556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56D3C" id="Straight Arrow Connector 1691" o:spid="_x0000_s1026" type="#_x0000_t32" style="position:absolute;margin-left:265.45pt;margin-top:20.5pt;width:60.75pt;height:43.85pt;flip:x y;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68928" behindDoc="0" locked="0" layoutInCell="1" allowOverlap="1" wp14:anchorId="67153F1A" wp14:editId="3522AF8C">
                <wp:simplePos x="0" y="0"/>
                <wp:positionH relativeFrom="margin">
                  <wp:posOffset>4366094</wp:posOffset>
                </wp:positionH>
                <wp:positionV relativeFrom="paragraph">
                  <wp:posOffset>6792</wp:posOffset>
                </wp:positionV>
                <wp:extent cx="1725433" cy="310101"/>
                <wp:effectExtent l="0" t="0" r="27305" b="13970"/>
                <wp:wrapNone/>
                <wp:docPr id="1692" name="Rounded Rectangle 1692"/>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6736BF4" w14:textId="77777777" w:rsidR="00E71811" w:rsidRDefault="00E71811" w:rsidP="004957C1">
                            <w:r w:rsidRPr="00407FBF">
                              <w:t>btnCalendar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153F1A" id="Rounded Rectangle 1692" o:spid="_x0000_s2019" style="position:absolute;margin-left:343.8pt;margin-top:.55pt;width:135.85pt;height:24.4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" filled="f" strokecolor="black [3200]" strokeweight="1pt">
                <v:stroke joinstyle="miter"/>
                <v:textbox>
                  <w:txbxContent>
                    <w:p w14:paraId="56736BF4" w14:textId="77777777" w:rsidR="00E71811" w:rsidRDefault="00E71811" w:rsidP="004957C1">
                      <w:r w:rsidRPr="00407FBF">
                        <w:t>btnCalendar</w:t>
                      </w:r>
                    </w:p>
                  </w:txbxContent>
                </v:textbox>
                <w10:wrap anchorx="margin"/>
              </v:roundrect>
            </w:pict>
          </mc:Fallback>
        </mc:AlternateContent>
      </w:r>
    </w:p>
    <w:p w14:paraId="0457C114"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75072" behindDoc="0" locked="0" layoutInCell="1" allowOverlap="1" wp14:anchorId="0EB5654E" wp14:editId="5FFC13D6">
                <wp:simplePos x="0" y="0"/>
                <wp:positionH relativeFrom="column">
                  <wp:posOffset>2043485</wp:posOffset>
                </wp:positionH>
                <wp:positionV relativeFrom="paragraph">
                  <wp:posOffset>53202</wp:posOffset>
                </wp:positionV>
                <wp:extent cx="413468" cy="572494"/>
                <wp:effectExtent l="0" t="38100" r="62865" b="18415"/>
                <wp:wrapNone/>
                <wp:docPr id="1693" name="Straight Arrow Connector 1693"/>
                <wp:cNvGraphicFramePr/>
                <a:graphic xmlns:a="http://schemas.openxmlformats.org/drawingml/2006/main">
                  <a:graphicData uri="http://schemas.microsoft.com/office/word/2010/wordprocessingShape">
                    <wps:wsp>
                      <wps:cNvCnPr/>
                      <wps:spPr>
                        <a:xfrm flipV="1">
                          <a:off x="0" y="0"/>
                          <a:ext cx="413468" cy="572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2D17F" id="Straight Arrow Connector 1693" o:spid="_x0000_s1026" type="#_x0000_t32" style="position:absolute;margin-left:160.9pt;margin-top:4.2pt;width:32.55pt;height:45.1pt;flip:y;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" strokecolor="#5b9bd5 [3204]" strokeweight=".5pt">
                <v:stroke endarrow="block" joinstyle="miter"/>
              </v:shape>
            </w:pict>
          </mc:Fallback>
        </mc:AlternateContent>
      </w:r>
    </w:p>
    <w:p w14:paraId="3596C4A7" w14:textId="77777777" w:rsidR="004957C1" w:rsidRDefault="004957C1" w:rsidP="004957C1">
      <w:pPr>
        <w:pStyle w:val="Titlesz"/>
        <w:rPr>
          <w:sz w:val="36"/>
        </w:rPr>
      </w:pPr>
      <w:r>
        <w:rPr>
          <w:noProof/>
          <w:sz w:val="36"/>
          <w:lang w:eastAsia="en-GB"/>
        </w:rPr>
        <mc:AlternateContent>
          <mc:Choice Requires="wps">
            <w:drawing>
              <wp:anchor distT="0" distB="0" distL="114300" distR="114300" simplePos="0" relativeHeight="252669952" behindDoc="0" locked="0" layoutInCell="1" allowOverlap="1" wp14:anchorId="6491E2EA" wp14:editId="4BBB139B">
                <wp:simplePos x="0" y="0"/>
                <wp:positionH relativeFrom="margin">
                  <wp:posOffset>3507575</wp:posOffset>
                </wp:positionH>
                <wp:positionV relativeFrom="paragraph">
                  <wp:posOffset>251957</wp:posOffset>
                </wp:positionV>
                <wp:extent cx="1725433" cy="310101"/>
                <wp:effectExtent l="0" t="0" r="27305" b="13970"/>
                <wp:wrapNone/>
                <wp:docPr id="1694" name="Rounded Rectangle 1694"/>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D0DE9A0" w14:textId="77777777" w:rsidR="00E71811" w:rsidRDefault="00E71811" w:rsidP="004957C1">
                            <w:r w:rsidRPr="00407FBF">
                              <w:t>btnEmployee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1E2EA" id="Rounded Rectangle 1694" o:spid="_x0000_s2020" style="position:absolute;margin-left:276.2pt;margin-top:19.85pt;width:135.85pt;height:24.4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" filled="f" strokecolor="black [3200]" strokeweight="1pt">
                <v:stroke joinstyle="miter"/>
                <v:textbox>
                  <w:txbxContent>
                    <w:p w14:paraId="3D0DE9A0" w14:textId="77777777" w:rsidR="00E71811" w:rsidRDefault="00E71811" w:rsidP="004957C1">
                      <w:r w:rsidRPr="00407FBF">
                        <w:t>btnEmployee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65856" behindDoc="0" locked="0" layoutInCell="1" allowOverlap="1" wp14:anchorId="62EC1106" wp14:editId="15560CB7">
                <wp:simplePos x="0" y="0"/>
                <wp:positionH relativeFrom="margin">
                  <wp:posOffset>1073426</wp:posOffset>
                </wp:positionH>
                <wp:positionV relativeFrom="paragraph">
                  <wp:posOffset>248616</wp:posOffset>
                </wp:positionV>
                <wp:extent cx="1725433" cy="310101"/>
                <wp:effectExtent l="0" t="0" r="27305" b="13970"/>
                <wp:wrapNone/>
                <wp:docPr id="1695" name="Rounded Rectangle 1695"/>
                <wp:cNvGraphicFramePr/>
                <a:graphic xmlns:a="http://schemas.openxmlformats.org/drawingml/2006/main">
                  <a:graphicData uri="http://schemas.microsoft.com/office/word/2010/wordprocessingShape">
                    <wps:wsp>
                      <wps:cNvSpPr/>
                      <wps:spPr>
                        <a:xfrm>
                          <a:off x="0" y="0"/>
                          <a:ext cx="1725433"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8266C4F" w14:textId="77777777" w:rsidR="00E71811" w:rsidRDefault="00E71811" w:rsidP="004957C1">
                            <w:r w:rsidRPr="00407FBF">
                              <w:t>btnSetting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C1106" id="Rounded Rectangle 1695" o:spid="_x0000_s2021" style="position:absolute;margin-left:84.5pt;margin-top:19.6pt;width:135.85pt;height:24.4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" filled="f" strokecolor="black [3200]" strokeweight="1pt">
                <v:stroke joinstyle="miter"/>
                <v:textbox>
                  <w:txbxContent>
                    <w:p w14:paraId="78266C4F" w14:textId="77777777" w:rsidR="00E71811" w:rsidRDefault="00E71811" w:rsidP="004957C1">
                      <w:r w:rsidRPr="00407FBF">
                        <w:t>btnSetting</w:t>
                      </w:r>
                    </w:p>
                  </w:txbxContent>
                </v:textbox>
                <w10:wrap anchorx="margin"/>
              </v:roundrect>
            </w:pict>
          </mc:Fallback>
        </mc:AlternateContent>
      </w:r>
    </w:p>
    <w:p w14:paraId="740310D5" w14:textId="77777777" w:rsidR="004957C1" w:rsidRDefault="004957C1" w:rsidP="004957C1">
      <w:pPr>
        <w:pStyle w:val="Titlesz"/>
        <w:rPr>
          <w:sz w:val="36"/>
        </w:rPr>
      </w:pPr>
    </w:p>
    <w:p w14:paraId="2768F326" w14:textId="77777777" w:rsidR="004957C1" w:rsidRDefault="004957C1" w:rsidP="007A4D17">
      <w:pPr>
        <w:pStyle w:val="Titlesz"/>
        <w:rPr>
          <w:sz w:val="40"/>
        </w:rPr>
      </w:pPr>
    </w:p>
    <w:p w14:paraId="64D464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43297CC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29A3C6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0B0842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56F913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2C7FA6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382CDA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2BBB0D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41EF71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19EBB3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024023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14:paraId="719B1D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6B583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TheLaptopsClinic.Forms</w:t>
      </w:r>
    </w:p>
    <w:p w14:paraId="5C9567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ABB72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343486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1C84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MainForm()</w:t>
      </w:r>
    </w:p>
    <w:p w14:paraId="071907A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4772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5DFF7F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D967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86F08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6929F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F042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GetUserImage();</w:t>
      </w:r>
    </w:p>
    <w:p w14:paraId="5939F6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lblCurrentEmploy.Text =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.GetEmployeeFullName; </w:t>
      </w:r>
      <w:r>
        <w:rPr>
          <w:rFonts w:ascii="Consolas" w:hAnsi="Consolas" w:cs="Consolas"/>
          <w:color w:val="008000"/>
          <w:sz w:val="19"/>
          <w:szCs w:val="19"/>
          <w:highlight w:val="white"/>
        </w:rPr>
        <w:t>//Gets the User's FullName that is saved in Global Variables</w:t>
      </w:r>
    </w:p>
    <w:p w14:paraId="1FAAEE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(msmMainForm.Theme == MetroFramework.</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7B9C8C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lblCurrentEmploy.ForeColor = InvertMeAColour(lblCurrentEmploy.ForeColor);</w:t>
      </w:r>
    </w:p>
    <w:p w14:paraId="3FC24B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D21E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w:t>
      </w:r>
    </w:p>
    <w:p w14:paraId="66F48D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E5E2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642122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3EBE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020CD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btnSignOut_Click(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5760D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F433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.Hide(); </w:t>
      </w:r>
      <w:r>
        <w:rPr>
          <w:rFonts w:ascii="Consolas" w:hAnsi="Consolas" w:cs="Consolas"/>
          <w:color w:val="008000"/>
          <w:sz w:val="19"/>
          <w:szCs w:val="19"/>
          <w:highlight w:val="white"/>
        </w:rPr>
        <w:t>//Hides this form, if user logs out and shows  the Login Form.</w:t>
      </w:r>
    </w:p>
    <w:p w14:paraId="2F72E5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LoginForm</w:t>
      </w:r>
      <w:r>
        <w:rPr>
          <w:rFonts w:ascii="Consolas" w:hAnsi="Consolas" w:cs="Consolas"/>
          <w:color w:val="000000"/>
          <w:sz w:val="19"/>
          <w:szCs w:val="19"/>
          <w:highlight w:val="white"/>
        </w:rPr>
        <w:t xml:space="preserve"> showmainform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LoginForm</w:t>
      </w:r>
      <w:r>
        <w:rPr>
          <w:rFonts w:ascii="Consolas" w:hAnsi="Consolas" w:cs="Consolas"/>
          <w:color w:val="000000"/>
          <w:sz w:val="19"/>
          <w:szCs w:val="19"/>
          <w:highlight w:val="white"/>
        </w:rPr>
        <w:t>();</w:t>
      </w:r>
    </w:p>
    <w:p w14:paraId="65CFF7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showmainform.ShowDialog();</w:t>
      </w:r>
    </w:p>
    <w:p w14:paraId="76579E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5FF8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EC8CB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btnReceiptAndFinance_Click(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83B74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FC0615" w14:textId="1BAF8CA3"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ReceiptAndFinanceUC</w:t>
      </w:r>
      <w:r>
        <w:rPr>
          <w:rFonts w:ascii="Consolas" w:hAnsi="Consolas" w:cs="Consolas"/>
          <w:color w:val="000000"/>
          <w:sz w:val="19"/>
          <w:szCs w:val="19"/>
          <w:highlight w:val="white"/>
        </w:rPr>
        <w:t xml:space="preserve"> receiptandfinance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ReceiptAndFinanceUC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5E821CE8" w14:textId="485DC3E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receiptandfinance.msmReceiptAndFinance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.msmMainForm.Style;</w:t>
      </w:r>
    </w:p>
    <w:p w14:paraId="409BE2D9" w14:textId="0AE7255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receiptandfinance.msmReceiptAndFinance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.msmMainForm.Theme;</w:t>
      </w:r>
    </w:p>
    <w:p w14:paraId="375A6E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344A2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0CC9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48C6A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btnCustomers_Click(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9E916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1DA83E" w14:textId="16F083E8"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CustomerUC</w:t>
      </w:r>
      <w:r>
        <w:rPr>
          <w:rFonts w:ascii="Consolas" w:hAnsi="Consolas" w:cs="Consolas"/>
          <w:color w:val="000000"/>
          <w:sz w:val="19"/>
          <w:szCs w:val="19"/>
          <w:highlight w:val="white"/>
        </w:rPr>
        <w:t xml:space="preserve"> 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CustomerUC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//Creates a new instance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set the Owner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to (this) Form.</w:t>
      </w:r>
    </w:p>
    <w:p w14:paraId="02CC3B94" w14:textId="57F3566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//Passes down the Style and Theme to the MetroStyleManger in that </w:t>
      </w:r>
      <w:r w:rsidR="00893E5F">
        <w:rPr>
          <w:rFonts w:ascii="Consolas" w:hAnsi="Consolas" w:cs="Consolas"/>
          <w:color w:val="008000"/>
          <w:sz w:val="19"/>
          <w:szCs w:val="19"/>
          <w:highlight w:val="white"/>
        </w:rPr>
        <w:t>UC</w:t>
      </w:r>
    </w:p>
    <w:p w14:paraId="7016435A" w14:textId="769EAAE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.msmMainForm.Style;</w:t>
      </w:r>
    </w:p>
    <w:p w14:paraId="2122C272" w14:textId="35AEB6F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.msmMainForm.Theme;</w:t>
      </w:r>
    </w:p>
    <w:p w14:paraId="4D8A45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.Show(msmMainForm.Theme.ToString());</w:t>
      </w:r>
    </w:p>
    <w:p w14:paraId="4C96B21A" w14:textId="5CEB1E22"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.Theme.ToString());</w:t>
      </w:r>
    </w:p>
    <w:p w14:paraId="4C3B762C" w14:textId="0933DFB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.swipe();</w:t>
      </w:r>
    </w:p>
    <w:p w14:paraId="203150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B41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0834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btnEmployee_Click(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DE255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00FD7E" w14:textId="2ABB4CF3"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//Creates a new instance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sets the Owner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to (this) Form.</w:t>
      </w:r>
    </w:p>
    <w:p w14:paraId="7409BAF0" w14:textId="53CF555B"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//Passes down the Style and Theme to the MetroStyleManger in that </w:t>
      </w:r>
      <w:r w:rsidR="00893E5F">
        <w:rPr>
          <w:rFonts w:ascii="Consolas" w:hAnsi="Consolas" w:cs="Consolas"/>
          <w:color w:val="008000"/>
          <w:sz w:val="19"/>
          <w:szCs w:val="19"/>
          <w:highlight w:val="white"/>
        </w:rPr>
        <w:t>UC</w:t>
      </w:r>
    </w:p>
    <w:p w14:paraId="3455862B" w14:textId="690D169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EmployeeUC</w:t>
      </w:r>
      <w:r>
        <w:rPr>
          <w:rFonts w:ascii="Consolas" w:hAnsi="Consolas" w:cs="Consolas"/>
          <w:color w:val="000000"/>
          <w:sz w:val="19"/>
          <w:szCs w:val="19"/>
          <w:highlight w:val="white"/>
        </w:rPr>
        <w:t xml:space="preserve"> 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EmployeeUC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5008F88F" w14:textId="04DC5D8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.msmMainForm.Theme;</w:t>
      </w:r>
    </w:p>
    <w:p w14:paraId="03347718" w14:textId="432425C8"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.msmEmployee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.msmMainForm.Style;</w:t>
      </w:r>
    </w:p>
    <w:p w14:paraId="0EC991D6" w14:textId="58E4F5C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5EC88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3C70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FB8E4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btnCalendar_Click(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3293F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702142" w14:textId="08FC550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//Creates a new instance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sets the Owner of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to (this) Form.</w:t>
      </w:r>
    </w:p>
    <w:p w14:paraId="28B8B858" w14:textId="3FA814C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//Passes down the Style and Theme to the MetroStyleManger in that </w:t>
      </w:r>
      <w:r w:rsidR="00893E5F">
        <w:rPr>
          <w:rFonts w:ascii="Consolas" w:hAnsi="Consolas" w:cs="Consolas"/>
          <w:color w:val="008000"/>
          <w:sz w:val="19"/>
          <w:szCs w:val="19"/>
          <w:highlight w:val="white"/>
        </w:rPr>
        <w:t>UC</w:t>
      </w:r>
    </w:p>
    <w:p w14:paraId="5184D9DD" w14:textId="20B2B50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CalendarUC</w:t>
      </w:r>
      <w:r>
        <w:rPr>
          <w:rFonts w:ascii="Consolas" w:hAnsi="Consolas" w:cs="Consolas"/>
          <w:color w:val="000000"/>
          <w:sz w:val="19"/>
          <w:szCs w:val="19"/>
          <w:highlight w:val="white"/>
        </w:rPr>
        <w:t xml:space="preserve"> calendar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r>
        <w:rPr>
          <w:rFonts w:ascii="Consolas" w:hAnsi="Consolas" w:cs="Consolas"/>
          <w:color w:val="2B91AF"/>
          <w:sz w:val="19"/>
          <w:szCs w:val="19"/>
          <w:highlight w:val="white"/>
        </w:rPr>
        <w:t>CalendarUC</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14:paraId="70A6E194" w14:textId="146B598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calendar.msmCalendar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.msmMainForm.Style;</w:t>
      </w:r>
    </w:p>
    <w:p w14:paraId="4D28D2FE" w14:textId="7AD8F5B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calendar.msmCalendar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.msmMainForm.Theme;</w:t>
      </w:r>
    </w:p>
    <w:p w14:paraId="323327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calendar.swipe(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F74A4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D5BB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GetUserImage() </w:t>
      </w:r>
      <w:r>
        <w:rPr>
          <w:rFonts w:ascii="Consolas" w:hAnsi="Consolas" w:cs="Consolas"/>
          <w:color w:val="008000"/>
          <w:sz w:val="19"/>
          <w:szCs w:val="19"/>
          <w:highlight w:val="white"/>
        </w:rPr>
        <w:t>//Once the MainForm loaded, it will call upon the Method GetUserImage</w:t>
      </w:r>
    </w:p>
    <w:p w14:paraId="6A8505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2BB1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//Uses the Global Variable UserID to get the ID of the current logged in User, uses their ID to get the imageDirectory</w:t>
      </w:r>
    </w:p>
    <w:p w14:paraId="034FF5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imagelocation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.ExecuteReaderToGetUserImage(</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ImageDirectory FROM Employee WHERE EmployeeID = '{0}'"</w:t>
      </w:r>
      <w:r>
        <w:rPr>
          <w:rFonts w:ascii="Consolas" w:hAnsi="Consolas" w:cs="Consolas"/>
          <w:color w:val="000000"/>
          <w:sz w:val="19"/>
          <w:szCs w:val="19"/>
          <w:highlight w:val="white"/>
        </w:rPr>
        <w:t>,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.UserID));</w:t>
      </w:r>
    </w:p>
    <w:p w14:paraId="2D96E4B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0D10F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47F7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6E8D5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user has saved no images to their account</w:t>
      </w:r>
    </w:p>
    <w:p w14:paraId="6D540E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AB24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C91A8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B07DF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582874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imageBt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2314D2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//File Stream locates the image directory/location of the file , open and read its data</w:t>
      </w:r>
    </w:p>
    <w:p w14:paraId="70EBD5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fstream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(imagelocation,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14:paraId="22605F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br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(fstream);  </w:t>
      </w:r>
      <w:r>
        <w:rPr>
          <w:rFonts w:ascii="Consolas" w:hAnsi="Consolas" w:cs="Consolas"/>
          <w:color w:val="008000"/>
          <w:sz w:val="19"/>
          <w:szCs w:val="19"/>
          <w:highlight w:val="white"/>
        </w:rPr>
        <w:t xml:space="preserve">//Converts the image into binary </w:t>
      </w:r>
    </w:p>
    <w:p w14:paraId="663D73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imageBt = br.ReadBytes((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)fstream.Length); </w:t>
      </w:r>
      <w:r>
        <w:rPr>
          <w:rFonts w:ascii="Consolas" w:hAnsi="Consolas" w:cs="Consolas"/>
          <w:color w:val="008000"/>
          <w:sz w:val="19"/>
          <w:szCs w:val="19"/>
          <w:highlight w:val="white"/>
        </w:rPr>
        <w:t>//Stores the image binary into the imageBt array</w:t>
      </w:r>
    </w:p>
    <w:p w14:paraId="5E94C8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mstream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(imageBt); </w:t>
      </w:r>
      <w:r>
        <w:rPr>
          <w:rFonts w:ascii="Consolas" w:hAnsi="Consolas" w:cs="Consolas"/>
          <w:color w:val="008000"/>
          <w:sz w:val="19"/>
          <w:szCs w:val="19"/>
          <w:highlight w:val="white"/>
        </w:rPr>
        <w:t>//Creates a memory from the provided byes from imageBt</w:t>
      </w:r>
    </w:p>
    <w:p w14:paraId="0CEA1B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//MemoryStream allows you to use in-memory byte arrays or other data as though they are streams. Instead of storing data in files, you can store data in-memory for additional performance and control over the behavior of your program.</w:t>
      </w:r>
    </w:p>
    <w:p w14:paraId="0C3961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pbProfilePicture.Image =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 xml:space="preserve">.FromStream(mstream); </w:t>
      </w:r>
      <w:r>
        <w:rPr>
          <w:rFonts w:ascii="Consolas" w:hAnsi="Consolas" w:cs="Consolas"/>
          <w:color w:val="808080"/>
          <w:sz w:val="19"/>
          <w:szCs w:val="19"/>
          <w:highlight w:val="white"/>
        </w:rPr>
        <w:t>///</w:t>
      </w:r>
      <w:r>
        <w:rPr>
          <w:rFonts w:ascii="Consolas" w:hAnsi="Consolas" w:cs="Consolas"/>
          <w:color w:val="008000"/>
          <w:sz w:val="19"/>
          <w:szCs w:val="19"/>
          <w:highlight w:val="white"/>
        </w:rPr>
        <w:t>Draws the image From the memory steam provided.</w:t>
      </w:r>
    </w:p>
    <w:p w14:paraId="10656B1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fstream.Dispose();</w:t>
      </w:r>
    </w:p>
    <w:p w14:paraId="1DCA16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br.Dispose();</w:t>
      </w:r>
    </w:p>
    <w:p w14:paraId="6CC033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mstream.Dispose();</w:t>
      </w:r>
    </w:p>
    <w:p w14:paraId="247825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511A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7649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FB39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06DCF4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A557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.Show(ex.ToString());</w:t>
      </w:r>
    </w:p>
    <w:p w14:paraId="130BE1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DDAA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E2C5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17BD08" w14:textId="44C6AFD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5487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6E79C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E5967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6E555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7043C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88C73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F3907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9E6F3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C0E9B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76F0D6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630F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55E1E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6C87B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43770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D1F7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B1057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D000C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5DDC2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773D0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122DC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711F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BE52D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21A620B" w14:textId="77777777" w:rsidR="004957C1" w:rsidRP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955DEF6" w14:textId="710A1AB7" w:rsidR="004957C1" w:rsidRDefault="004957C1" w:rsidP="004957C1">
      <w:pPr>
        <w:pStyle w:val="Heading3"/>
      </w:pPr>
      <w:bookmarkStart w:id="66" w:name="_Toc449432729"/>
      <w:r w:rsidRPr="003275F0">
        <w:t>Customer</w:t>
      </w:r>
      <w:r w:rsidR="00893E5F">
        <w:t>UC</w:t>
      </w:r>
      <w:bookmarkEnd w:id="66"/>
      <w:r w:rsidRPr="003275F0">
        <w:t xml:space="preserve"> </w:t>
      </w:r>
    </w:p>
    <w:p w14:paraId="3A9754D8" w14:textId="6E5770FC" w:rsidR="004957C1" w:rsidRDefault="004957C1" w:rsidP="004957C1">
      <w:pPr>
        <w:pStyle w:val="Titlesz"/>
      </w:pPr>
      <w:r>
        <w:t>accessible via clicking button in MainForm</w:t>
      </w:r>
    </w:p>
    <w:p w14:paraId="5A9EC84C" w14:textId="77777777" w:rsidR="004957C1" w:rsidRDefault="004957C1" w:rsidP="004957C1">
      <w:pPr>
        <w:pStyle w:val="Titlesz"/>
      </w:pPr>
      <w:r>
        <w:rPr>
          <w:noProof/>
          <w:sz w:val="36"/>
          <w:lang w:eastAsia="en-GB"/>
        </w:rPr>
        <mc:AlternateContent>
          <mc:Choice Requires="wps">
            <w:drawing>
              <wp:anchor distT="0" distB="0" distL="114300" distR="114300" simplePos="0" relativeHeight="252702720" behindDoc="0" locked="0" layoutInCell="1" allowOverlap="1" wp14:anchorId="1733C197" wp14:editId="37966F3C">
                <wp:simplePos x="0" y="0"/>
                <wp:positionH relativeFrom="margin">
                  <wp:posOffset>1404686</wp:posOffset>
                </wp:positionH>
                <wp:positionV relativeFrom="paragraph">
                  <wp:posOffset>118951</wp:posOffset>
                </wp:positionV>
                <wp:extent cx="1311965" cy="310101"/>
                <wp:effectExtent l="0" t="0" r="21590" b="13970"/>
                <wp:wrapNone/>
                <wp:docPr id="1697" name="Rounded Rectangle 1697"/>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48A129E" w14:textId="77777777" w:rsidR="00E71811" w:rsidRDefault="00E71811" w:rsidP="004957C1">
                            <w:r w:rsidRPr="00512FE1">
                              <w:t>btnRemove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3C197" id="Rounded Rectangle 1697" o:spid="_x0000_s2022" style="position:absolute;margin-left:110.6pt;margin-top:9.35pt;width:103.3pt;height:24.4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" filled="f" strokecolor="black [3200]" strokeweight="1pt">
                <v:stroke joinstyle="miter"/>
                <v:textbox>
                  <w:txbxContent>
                    <w:p w14:paraId="448A129E" w14:textId="77777777" w:rsidR="00E71811" w:rsidRDefault="00E71811" w:rsidP="004957C1">
                      <w:r w:rsidRPr="00512FE1">
                        <w:t>btnRemove</w:t>
                      </w:r>
                    </w:p>
                  </w:txbxContent>
                </v:textbox>
                <w10:wrap anchorx="margin"/>
              </v:roundrect>
            </w:pict>
          </mc:Fallback>
        </mc:AlternateContent>
      </w:r>
    </w:p>
    <w:p w14:paraId="1876DFAF" w14:textId="77777777" w:rsidR="004957C1" w:rsidRDefault="004957C1" w:rsidP="004957C1">
      <w:pPr>
        <w:pStyle w:val="Titlesz"/>
      </w:pPr>
    </w:p>
    <w:p w14:paraId="236FE869" w14:textId="77777777" w:rsidR="004957C1" w:rsidRDefault="004957C1" w:rsidP="004957C1">
      <w:pPr>
        <w:pStyle w:val="Titlesz"/>
      </w:pPr>
      <w:r>
        <w:rPr>
          <w:noProof/>
          <w:sz w:val="36"/>
          <w:lang w:eastAsia="en-GB"/>
        </w:rPr>
        <w:lastRenderedPageBreak/>
        <mc:AlternateContent>
          <mc:Choice Requires="wps">
            <w:drawing>
              <wp:anchor distT="0" distB="0" distL="114300" distR="114300" simplePos="0" relativeHeight="252703744" behindDoc="0" locked="0" layoutInCell="1" allowOverlap="1" wp14:anchorId="21361F2D" wp14:editId="3456B4AD">
                <wp:simplePos x="0" y="0"/>
                <wp:positionH relativeFrom="column">
                  <wp:posOffset>1965366</wp:posOffset>
                </wp:positionH>
                <wp:positionV relativeFrom="paragraph">
                  <wp:posOffset>4833</wp:posOffset>
                </wp:positionV>
                <wp:extent cx="95003" cy="653142"/>
                <wp:effectExtent l="57150" t="0" r="19685" b="52070"/>
                <wp:wrapNone/>
                <wp:docPr id="1698" name="Straight Arrow Connector 1698"/>
                <wp:cNvGraphicFramePr/>
                <a:graphic xmlns:a="http://schemas.openxmlformats.org/drawingml/2006/main">
                  <a:graphicData uri="http://schemas.microsoft.com/office/word/2010/wordprocessingShape">
                    <wps:wsp>
                      <wps:cNvCnPr/>
                      <wps:spPr>
                        <a:xfrm flipH="1">
                          <a:off x="0" y="0"/>
                          <a:ext cx="95003" cy="653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873452" id="Straight Arrow Connector 1698" o:spid="_x0000_s1026" type="#_x0000_t32" style="position:absolute;margin-left:154.75pt;margin-top:.4pt;width:7.5pt;height:51.45pt;flip:x;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01696" behindDoc="0" locked="0" layoutInCell="1" allowOverlap="1" wp14:anchorId="7D5E1494" wp14:editId="1D4879C3">
                <wp:simplePos x="0" y="0"/>
                <wp:positionH relativeFrom="column">
                  <wp:posOffset>540327</wp:posOffset>
                </wp:positionH>
                <wp:positionV relativeFrom="paragraph">
                  <wp:posOffset>1477373</wp:posOffset>
                </wp:positionV>
                <wp:extent cx="415637" cy="475013"/>
                <wp:effectExtent l="0" t="38100" r="60960" b="20320"/>
                <wp:wrapNone/>
                <wp:docPr id="1699" name="Straight Arrow Connector 1699"/>
                <wp:cNvGraphicFramePr/>
                <a:graphic xmlns:a="http://schemas.openxmlformats.org/drawingml/2006/main">
                  <a:graphicData uri="http://schemas.microsoft.com/office/word/2010/wordprocessingShape">
                    <wps:wsp>
                      <wps:cNvCnPr/>
                      <wps:spPr>
                        <a:xfrm flipV="1">
                          <a:off x="0" y="0"/>
                          <a:ext cx="415637"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57D35" id="Straight Arrow Connector 1699" o:spid="_x0000_s1026" type="#_x0000_t32" style="position:absolute;margin-left:42.55pt;margin-top:116.35pt;width:32.75pt;height:37.4pt;flip:y;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00672" behindDoc="0" locked="0" layoutInCell="1" allowOverlap="1" wp14:anchorId="0073FB65" wp14:editId="7C800517">
                <wp:simplePos x="0" y="0"/>
                <wp:positionH relativeFrom="column">
                  <wp:posOffset>4352306</wp:posOffset>
                </wp:positionH>
                <wp:positionV relativeFrom="paragraph">
                  <wp:posOffset>2629156</wp:posOffset>
                </wp:positionV>
                <wp:extent cx="106878" cy="896710"/>
                <wp:effectExtent l="0" t="38100" r="64770" b="17780"/>
                <wp:wrapNone/>
                <wp:docPr id="1700" name="Straight Arrow Connector 1700"/>
                <wp:cNvGraphicFramePr/>
                <a:graphic xmlns:a="http://schemas.openxmlformats.org/drawingml/2006/main">
                  <a:graphicData uri="http://schemas.microsoft.com/office/word/2010/wordprocessingShape">
                    <wps:wsp>
                      <wps:cNvCnPr/>
                      <wps:spPr>
                        <a:xfrm flipV="1">
                          <a:off x="0" y="0"/>
                          <a:ext cx="106878" cy="89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46D3A" id="Straight Arrow Connector 1700" o:spid="_x0000_s1026" type="#_x0000_t32" style="position:absolute;margin-left:342.7pt;margin-top:207pt;width:8.4pt;height:70.6pt;flip:y;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9648" behindDoc="0" locked="0" layoutInCell="1" allowOverlap="1" wp14:anchorId="5650346C" wp14:editId="5DF7FC5B">
                <wp:simplePos x="0" y="0"/>
                <wp:positionH relativeFrom="column">
                  <wp:posOffset>4987636</wp:posOffset>
                </wp:positionH>
                <wp:positionV relativeFrom="paragraph">
                  <wp:posOffset>2949913</wp:posOffset>
                </wp:positionV>
                <wp:extent cx="213756" cy="142504"/>
                <wp:effectExtent l="38100" t="0" r="15240" b="48260"/>
                <wp:wrapNone/>
                <wp:docPr id="1701" name="Straight Arrow Connector 1701"/>
                <wp:cNvGraphicFramePr/>
                <a:graphic xmlns:a="http://schemas.openxmlformats.org/drawingml/2006/main">
                  <a:graphicData uri="http://schemas.microsoft.com/office/word/2010/wordprocessingShape">
                    <wps:wsp>
                      <wps:cNvCnPr/>
                      <wps:spPr>
                        <a:xfrm flipH="1">
                          <a:off x="0" y="0"/>
                          <a:ext cx="213756" cy="1425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E7744" id="Straight Arrow Connector 1701" o:spid="_x0000_s1026" type="#_x0000_t32" style="position:absolute;margin-left:392.75pt;margin-top:232.3pt;width:16.85pt;height:11.2pt;flip:x;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0432" behindDoc="0" locked="0" layoutInCell="1" allowOverlap="1" wp14:anchorId="0D992932" wp14:editId="47CE197D">
                <wp:simplePos x="0" y="0"/>
                <wp:positionH relativeFrom="margin">
                  <wp:posOffset>5238346</wp:posOffset>
                </wp:positionH>
                <wp:positionV relativeFrom="paragraph">
                  <wp:posOffset>2799080</wp:posOffset>
                </wp:positionV>
                <wp:extent cx="1311965" cy="310101"/>
                <wp:effectExtent l="0" t="0" r="21590" b="13970"/>
                <wp:wrapNone/>
                <wp:docPr id="1702" name="Rounded Rectangle 1702"/>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14800A3" w14:textId="77777777" w:rsidR="00E71811" w:rsidRDefault="00E71811" w:rsidP="004957C1">
                            <w:r w:rsidRPr="00512FE1">
                              <w:t>btnMakeAnOrder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92932" id="Rounded Rectangle 1702" o:spid="_x0000_s2023" style="position:absolute;margin-left:412.45pt;margin-top:220.4pt;width:103.3pt;height:24.4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" filled="f" strokecolor="black [3200]" strokeweight="1pt">
                <v:stroke joinstyle="miter"/>
                <v:textbox>
                  <w:txbxContent>
                    <w:p w14:paraId="114800A3" w14:textId="77777777" w:rsidR="00E71811" w:rsidRDefault="00E71811" w:rsidP="004957C1">
                      <w:r w:rsidRPr="00512FE1">
                        <w:t>btnMakeAnOrder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98624" behindDoc="0" locked="0" layoutInCell="1" allowOverlap="1" wp14:anchorId="48B49E56" wp14:editId="542B1F7C">
                <wp:simplePos x="0" y="0"/>
                <wp:positionH relativeFrom="column">
                  <wp:posOffset>4500748</wp:posOffset>
                </wp:positionH>
                <wp:positionV relativeFrom="paragraph">
                  <wp:posOffset>1613939</wp:posOffset>
                </wp:positionV>
                <wp:extent cx="700644" cy="136566"/>
                <wp:effectExtent l="19050" t="57150" r="23495" b="34925"/>
                <wp:wrapNone/>
                <wp:docPr id="1703" name="Straight Arrow Connector 1703"/>
                <wp:cNvGraphicFramePr/>
                <a:graphic xmlns:a="http://schemas.openxmlformats.org/drawingml/2006/main">
                  <a:graphicData uri="http://schemas.microsoft.com/office/word/2010/wordprocessingShape">
                    <wps:wsp>
                      <wps:cNvCnPr/>
                      <wps:spPr>
                        <a:xfrm flipH="1" flipV="1">
                          <a:off x="0" y="0"/>
                          <a:ext cx="700644"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C5B07" id="Straight Arrow Connector 1703" o:spid="_x0000_s1026" type="#_x0000_t32" style="position:absolute;margin-left:354.4pt;margin-top:127.1pt;width:55.15pt;height:10.75pt;flip:x y;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88384" behindDoc="0" locked="0" layoutInCell="1" allowOverlap="1" wp14:anchorId="1563B483" wp14:editId="2D10BE9D">
                <wp:simplePos x="0" y="0"/>
                <wp:positionH relativeFrom="margin">
                  <wp:posOffset>5106389</wp:posOffset>
                </wp:positionH>
                <wp:positionV relativeFrom="paragraph">
                  <wp:posOffset>1132988</wp:posOffset>
                </wp:positionV>
                <wp:extent cx="1484415" cy="309880"/>
                <wp:effectExtent l="0" t="0" r="20955" b="13970"/>
                <wp:wrapNone/>
                <wp:docPr id="1704" name="Rounded Rectangle 1704"/>
                <wp:cNvGraphicFramePr/>
                <a:graphic xmlns:a="http://schemas.openxmlformats.org/drawingml/2006/main">
                  <a:graphicData uri="http://schemas.microsoft.com/office/word/2010/wordprocessingShape">
                    <wps:wsp>
                      <wps:cNvSpPr/>
                      <wps:spPr>
                        <a:xfrm>
                          <a:off x="0" y="0"/>
                          <a:ext cx="1484415"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4DD6D1C" w14:textId="77777777" w:rsidR="00E71811" w:rsidRDefault="00E71811" w:rsidP="004957C1">
                            <w:r w:rsidRPr="00512FE1">
                              <w:t>btnCustomerModify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3B483" id="Rounded Rectangle 1704" o:spid="_x0000_s2024" style="position:absolute;margin-left:402.1pt;margin-top:89.2pt;width:116.9pt;height:24.4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" filled="f" strokecolor="black [3200]" strokeweight="1pt">
                <v:stroke joinstyle="miter"/>
                <v:textbox>
                  <w:txbxContent>
                    <w:p w14:paraId="34DD6D1C" w14:textId="77777777" w:rsidR="00E71811" w:rsidRDefault="00E71811" w:rsidP="004957C1">
                      <w:r w:rsidRPr="00512FE1">
                        <w:t>btnCustomerModify</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97600" behindDoc="0" locked="0" layoutInCell="1" allowOverlap="1" wp14:anchorId="766D4946" wp14:editId="59A10421">
                <wp:simplePos x="0" y="0"/>
                <wp:positionH relativeFrom="column">
                  <wp:posOffset>4910447</wp:posOffset>
                </wp:positionH>
                <wp:positionV relativeFrom="paragraph">
                  <wp:posOffset>1198303</wp:posOffset>
                </wp:positionV>
                <wp:extent cx="201880" cy="290945"/>
                <wp:effectExtent l="38100" t="0" r="27305" b="52070"/>
                <wp:wrapNone/>
                <wp:docPr id="1705" name="Straight Arrow Connector 1705"/>
                <wp:cNvGraphicFramePr/>
                <a:graphic xmlns:a="http://schemas.openxmlformats.org/drawingml/2006/main">
                  <a:graphicData uri="http://schemas.microsoft.com/office/word/2010/wordprocessingShape">
                    <wps:wsp>
                      <wps:cNvCnPr/>
                      <wps:spPr>
                        <a:xfrm flipH="1">
                          <a:off x="0" y="0"/>
                          <a:ext cx="201880" cy="290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2A1EB0" id="Straight Arrow Connector 1705" o:spid="_x0000_s1026" type="#_x0000_t32" style="position:absolute;margin-left:386.65pt;margin-top:94.35pt;width:15.9pt;height:22.9pt;flip:x;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6576" behindDoc="0" locked="0" layoutInCell="1" allowOverlap="1" wp14:anchorId="11285004" wp14:editId="52925DC1">
                <wp:simplePos x="0" y="0"/>
                <wp:positionH relativeFrom="column">
                  <wp:posOffset>4387932</wp:posOffset>
                </wp:positionH>
                <wp:positionV relativeFrom="paragraph">
                  <wp:posOffset>711414</wp:posOffset>
                </wp:positionV>
                <wp:extent cx="427512" cy="65315"/>
                <wp:effectExtent l="38100" t="57150" r="29845" b="30480"/>
                <wp:wrapNone/>
                <wp:docPr id="1706" name="Straight Arrow Connector 1706"/>
                <wp:cNvGraphicFramePr/>
                <a:graphic xmlns:a="http://schemas.openxmlformats.org/drawingml/2006/main">
                  <a:graphicData uri="http://schemas.microsoft.com/office/word/2010/wordprocessingShape">
                    <wps:wsp>
                      <wps:cNvCnPr/>
                      <wps:spPr>
                        <a:xfrm flipH="1" flipV="1">
                          <a:off x="0" y="0"/>
                          <a:ext cx="427512" cy="65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C1F3F" id="Straight Arrow Connector 1706" o:spid="_x0000_s1026" type="#_x0000_t32" style="position:absolute;margin-left:345.5pt;margin-top:56pt;width:33.65pt;height:5.15pt;flip:x y;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695552" behindDoc="0" locked="0" layoutInCell="1" allowOverlap="1" wp14:anchorId="542386B6" wp14:editId="71F3C689">
                <wp:simplePos x="0" y="0"/>
                <wp:positionH relativeFrom="column">
                  <wp:posOffset>3372592</wp:posOffset>
                </wp:positionH>
                <wp:positionV relativeFrom="paragraph">
                  <wp:posOffset>420469</wp:posOffset>
                </wp:positionV>
                <wp:extent cx="148442" cy="279070"/>
                <wp:effectExtent l="38100" t="0" r="23495" b="64135"/>
                <wp:wrapNone/>
                <wp:docPr id="1707" name="Straight Arrow Connector 1707"/>
                <wp:cNvGraphicFramePr/>
                <a:graphic xmlns:a="http://schemas.openxmlformats.org/drawingml/2006/main">
                  <a:graphicData uri="http://schemas.microsoft.com/office/word/2010/wordprocessingShape">
                    <wps:wsp>
                      <wps:cNvCnPr/>
                      <wps:spPr>
                        <a:xfrm flipH="1">
                          <a:off x="0" y="0"/>
                          <a:ext cx="148442" cy="2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F3984" id="Straight Arrow Connector 1707" o:spid="_x0000_s1026" type="#_x0000_t32" style="position:absolute;margin-left:265.55pt;margin-top:33.1pt;width:11.7pt;height:21.95pt;flip:x;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4528" behindDoc="0" locked="0" layoutInCell="1" allowOverlap="1" wp14:anchorId="30146E7B" wp14:editId="1ADF3024">
                <wp:simplePos x="0" y="0"/>
                <wp:positionH relativeFrom="column">
                  <wp:posOffset>950026</wp:posOffset>
                </wp:positionH>
                <wp:positionV relativeFrom="paragraph">
                  <wp:posOffset>319529</wp:posOffset>
                </wp:positionV>
                <wp:extent cx="213756" cy="249382"/>
                <wp:effectExtent l="0" t="0" r="72390" b="55880"/>
                <wp:wrapNone/>
                <wp:docPr id="1708" name="Straight Arrow Connector 1708"/>
                <wp:cNvGraphicFramePr/>
                <a:graphic xmlns:a="http://schemas.openxmlformats.org/drawingml/2006/main">
                  <a:graphicData uri="http://schemas.microsoft.com/office/word/2010/wordprocessingShape">
                    <wps:wsp>
                      <wps:cNvCnPr/>
                      <wps:spPr>
                        <a:xfrm>
                          <a:off x="0" y="0"/>
                          <a:ext cx="213756"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06416" id="Straight Arrow Connector 1708" o:spid="_x0000_s1026" type="#_x0000_t32" style="position:absolute;margin-left:74.8pt;margin-top:25.15pt;width:16.85pt;height:19.6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3504" behindDoc="0" locked="0" layoutInCell="1" allowOverlap="1" wp14:anchorId="7F46852E" wp14:editId="4F702714">
                <wp:simplePos x="0" y="0"/>
                <wp:positionH relativeFrom="column">
                  <wp:posOffset>3010395</wp:posOffset>
                </wp:positionH>
                <wp:positionV relativeFrom="paragraph">
                  <wp:posOffset>1471435</wp:posOffset>
                </wp:positionV>
                <wp:extent cx="451262" cy="344385"/>
                <wp:effectExtent l="0" t="38100" r="63500" b="17780"/>
                <wp:wrapNone/>
                <wp:docPr id="1709" name="Straight Arrow Connector 1709"/>
                <wp:cNvGraphicFramePr/>
                <a:graphic xmlns:a="http://schemas.openxmlformats.org/drawingml/2006/main">
                  <a:graphicData uri="http://schemas.microsoft.com/office/word/2010/wordprocessingShape">
                    <wps:wsp>
                      <wps:cNvCnPr/>
                      <wps:spPr>
                        <a:xfrm flipV="1">
                          <a:off x="0" y="0"/>
                          <a:ext cx="451262" cy="344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81136" id="Straight Arrow Connector 1709" o:spid="_x0000_s1026" type="#_x0000_t32" style="position:absolute;margin-left:237.05pt;margin-top:115.85pt;width:35.55pt;height:27.1pt;flip:y;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692480" behindDoc="0" locked="0" layoutInCell="1" allowOverlap="1" wp14:anchorId="1C97FD5D" wp14:editId="0DDF9D20">
                <wp:simplePos x="0" y="0"/>
                <wp:positionH relativeFrom="margin">
                  <wp:posOffset>1864426</wp:posOffset>
                </wp:positionH>
                <wp:positionV relativeFrom="paragraph">
                  <wp:posOffset>1762381</wp:posOffset>
                </wp:positionV>
                <wp:extent cx="1620982" cy="866898"/>
                <wp:effectExtent l="0" t="0" r="17780" b="28575"/>
                <wp:wrapNone/>
                <wp:docPr id="1710" name="Rounded Rectangle 1710"/>
                <wp:cNvGraphicFramePr/>
                <a:graphic xmlns:a="http://schemas.openxmlformats.org/drawingml/2006/main">
                  <a:graphicData uri="http://schemas.microsoft.com/office/word/2010/wordprocessingShape">
                    <wps:wsp>
                      <wps:cNvSpPr/>
                      <wps:spPr>
                        <a:xfrm>
                          <a:off x="0" y="0"/>
                          <a:ext cx="1620982" cy="866898"/>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6267817" w14:textId="77777777" w:rsidR="00E71811" w:rsidRDefault="00E71811" w:rsidP="004957C1">
                            <w:r>
                              <w:t>Txtboxes are named after their lables. E.g. txtID, txtFullName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7FD5D" id="Rounded Rectangle 1710" o:spid="_x0000_s2025" style="position:absolute;margin-left:146.8pt;margin-top:138.75pt;width:127.65pt;height:68.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" filled="f" strokecolor="black [3200]" strokeweight="1pt">
                <v:stroke joinstyle="miter"/>
                <v:textbox>
                  <w:txbxContent>
                    <w:p w14:paraId="46267817" w14:textId="77777777" w:rsidR="00E71811" w:rsidRDefault="00E71811" w:rsidP="004957C1">
                      <w:r>
                        <w:t>Txtboxes are named after their lables. E.g. txtID, txtFullName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91456" behindDoc="0" locked="0" layoutInCell="1" allowOverlap="1" wp14:anchorId="569B7AEA" wp14:editId="25C735E1">
                <wp:simplePos x="0" y="0"/>
                <wp:positionH relativeFrom="margin">
                  <wp:posOffset>3442859</wp:posOffset>
                </wp:positionH>
                <wp:positionV relativeFrom="paragraph">
                  <wp:posOffset>3435875</wp:posOffset>
                </wp:positionV>
                <wp:extent cx="1590261" cy="310101"/>
                <wp:effectExtent l="0" t="0" r="10160" b="13970"/>
                <wp:wrapNone/>
                <wp:docPr id="1711" name="Rounded Rectangle 1711"/>
                <wp:cNvGraphicFramePr/>
                <a:graphic xmlns:a="http://schemas.openxmlformats.org/drawingml/2006/main">
                  <a:graphicData uri="http://schemas.microsoft.com/office/word/2010/wordprocessingShape">
                    <wps:wsp>
                      <wps:cNvSpPr/>
                      <wps:spPr>
                        <a:xfrm>
                          <a:off x="0" y="0"/>
                          <a:ext cx="1590261"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DA12902" w14:textId="77777777" w:rsidR="00E71811" w:rsidRDefault="00E71811" w:rsidP="004957C1">
                            <w:r w:rsidRPr="00512FE1">
                              <w:t>ReceiptTableListView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B7AEA" id="Rounded Rectangle 1711" o:spid="_x0000_s2026" style="position:absolute;margin-left:271.1pt;margin-top:270.55pt;width:125.2pt;height:24.4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" filled="f" strokecolor="black [3200]" strokeweight="1pt">
                <v:stroke joinstyle="miter"/>
                <v:textbox>
                  <w:txbxContent>
                    <w:p w14:paraId="5DA12902" w14:textId="77777777" w:rsidR="00E71811" w:rsidRDefault="00E71811" w:rsidP="004957C1">
                      <w:r w:rsidRPr="00512FE1">
                        <w:t>ReceiptTableListView</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89408" behindDoc="0" locked="0" layoutInCell="1" allowOverlap="1" wp14:anchorId="666ACE87" wp14:editId="2A82106C">
                <wp:simplePos x="0" y="0"/>
                <wp:positionH relativeFrom="margin">
                  <wp:posOffset>5185576</wp:posOffset>
                </wp:positionH>
                <wp:positionV relativeFrom="paragraph">
                  <wp:posOffset>1598903</wp:posOffset>
                </wp:positionV>
                <wp:extent cx="1311965" cy="310101"/>
                <wp:effectExtent l="0" t="0" r="21590" b="13970"/>
                <wp:wrapNone/>
                <wp:docPr id="1712" name="Rounded Rectangle 1712"/>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9FF3876" w14:textId="77777777" w:rsidR="00E71811" w:rsidRDefault="00E71811" w:rsidP="004957C1">
                            <w:r w:rsidRPr="00512FE1">
                              <w:t>btnCustomerLock</w:t>
                            </w:r>
                          </w:p>
                          <w:p w14:paraId="4F2612C2"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ACE87" id="Rounded Rectangle 1712" o:spid="_x0000_s2027" style="position:absolute;margin-left:408.3pt;margin-top:125.9pt;width:103.3pt;height:24.4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" filled="f" strokecolor="black [3200]" strokeweight="1pt">
                <v:stroke joinstyle="miter"/>
                <v:textbox>
                  <w:txbxContent>
                    <w:p w14:paraId="79FF3876" w14:textId="77777777" w:rsidR="00E71811" w:rsidRDefault="00E71811" w:rsidP="004957C1">
                      <w:r w:rsidRPr="00512FE1">
                        <w:t>btnCustomerLock</w:t>
                      </w:r>
                    </w:p>
                    <w:p w14:paraId="4F2612C2"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87360" behindDoc="0" locked="0" layoutInCell="1" allowOverlap="1" wp14:anchorId="5ABCD0FB" wp14:editId="18AA0D8B">
                <wp:simplePos x="0" y="0"/>
                <wp:positionH relativeFrom="margin">
                  <wp:posOffset>4708083</wp:posOffset>
                </wp:positionH>
                <wp:positionV relativeFrom="paragraph">
                  <wp:posOffset>479673</wp:posOffset>
                </wp:positionV>
                <wp:extent cx="1311965" cy="310101"/>
                <wp:effectExtent l="0" t="0" r="21590" b="13970"/>
                <wp:wrapNone/>
                <wp:docPr id="1713" name="Rounded Rectangle 1713"/>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141CAD2" w14:textId="77777777" w:rsidR="00E71811" w:rsidRDefault="00E71811" w:rsidP="004957C1">
                            <w:r>
                              <w:t>btnEmail</w:t>
                            </w:r>
                          </w:p>
                          <w:p w14:paraId="340EB87A" w14:textId="77777777" w:rsidR="00E71811" w:rsidRDefault="00E71811" w:rsidP="004957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CD0FB" id="Rounded Rectangle 1713" o:spid="_x0000_s2028" style="position:absolute;margin-left:370.7pt;margin-top:37.75pt;width:103.3pt;height:24.4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b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" filled="f" strokecolor="black [3200]" strokeweight="1pt">
                <v:stroke joinstyle="miter"/>
                <v:textbox>
                  <w:txbxContent>
                    <w:p w14:paraId="6141CAD2" w14:textId="77777777" w:rsidR="00E71811" w:rsidRDefault="00E71811" w:rsidP="004957C1">
                      <w:r>
                        <w:t>btnEmail</w:t>
                      </w:r>
                    </w:p>
                    <w:p w14:paraId="340EB87A" w14:textId="77777777" w:rsidR="00E71811" w:rsidRDefault="00E71811" w:rsidP="004957C1"/>
                  </w:txbxContent>
                </v:textbox>
                <w10:wrap anchorx="margin"/>
              </v:roundrect>
            </w:pict>
          </mc:Fallback>
        </mc:AlternateContent>
      </w:r>
      <w:r>
        <w:rPr>
          <w:noProof/>
          <w:sz w:val="36"/>
          <w:lang w:eastAsia="en-GB"/>
        </w:rPr>
        <mc:AlternateContent>
          <mc:Choice Requires="wps">
            <w:drawing>
              <wp:anchor distT="0" distB="0" distL="114300" distR="114300" simplePos="0" relativeHeight="252685312" behindDoc="0" locked="0" layoutInCell="1" allowOverlap="1" wp14:anchorId="4ED65799" wp14:editId="0FEB7B13">
                <wp:simplePos x="0" y="0"/>
                <wp:positionH relativeFrom="margin">
                  <wp:posOffset>3316081</wp:posOffset>
                </wp:positionH>
                <wp:positionV relativeFrom="paragraph">
                  <wp:posOffset>152538</wp:posOffset>
                </wp:positionV>
                <wp:extent cx="1311965" cy="310101"/>
                <wp:effectExtent l="0" t="0" r="21590" b="13970"/>
                <wp:wrapNone/>
                <wp:docPr id="1714" name="Rounded Rectangle 1714"/>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961CDBE" w14:textId="77777777" w:rsidR="00E71811" w:rsidRDefault="00E71811" w:rsidP="004957C1">
                            <w:r w:rsidRPr="00512FE1">
                              <w:t>txtSearchBar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65799" id="Rounded Rectangle 1714" o:spid="_x0000_s2029" style="position:absolute;margin-left:261.1pt;margin-top:12pt;width:103.3pt;height:24.4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3b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" filled="f" strokecolor="black [3200]" strokeweight="1pt">
                <v:stroke joinstyle="miter"/>
                <v:textbox>
                  <w:txbxContent>
                    <w:p w14:paraId="1961CDBE" w14:textId="77777777" w:rsidR="00E71811" w:rsidRDefault="00E71811" w:rsidP="004957C1">
                      <w:r w:rsidRPr="00512FE1">
                        <w:t>txtSearchBar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84288" behindDoc="0" locked="0" layoutInCell="1" allowOverlap="1" wp14:anchorId="57DD505B" wp14:editId="6060A5B2">
                <wp:simplePos x="0" y="0"/>
                <wp:positionH relativeFrom="margin">
                  <wp:posOffset>-102898</wp:posOffset>
                </wp:positionH>
                <wp:positionV relativeFrom="paragraph">
                  <wp:posOffset>1956794</wp:posOffset>
                </wp:positionV>
                <wp:extent cx="1311965" cy="310101"/>
                <wp:effectExtent l="0" t="0" r="21590" b="13970"/>
                <wp:wrapNone/>
                <wp:docPr id="1715" name="Rounded Rectangle 1715"/>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C639E4B" w14:textId="77777777" w:rsidR="00E71811" w:rsidRDefault="00E71811" w:rsidP="004957C1">
                            <w:r w:rsidRPr="00D300BD">
                              <w:t>CustomerListView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D505B" id="Rounded Rectangle 1715" o:spid="_x0000_s2030" style="position:absolute;margin-left:-8.1pt;margin-top:154.1pt;width:103.3pt;height:24.4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" filled="f" strokecolor="black [3200]" strokeweight="1pt">
                <v:stroke joinstyle="miter"/>
                <v:textbox>
                  <w:txbxContent>
                    <w:p w14:paraId="2C639E4B" w14:textId="77777777" w:rsidR="00E71811" w:rsidRDefault="00E71811" w:rsidP="004957C1">
                      <w:r w:rsidRPr="00D300BD">
                        <w:t>CustomerListView</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686336" behindDoc="0" locked="0" layoutInCell="1" allowOverlap="1" wp14:anchorId="76C19A6B" wp14:editId="7C4DE544">
                <wp:simplePos x="0" y="0"/>
                <wp:positionH relativeFrom="margin">
                  <wp:posOffset>0</wp:posOffset>
                </wp:positionH>
                <wp:positionV relativeFrom="paragraph">
                  <wp:posOffset>1270</wp:posOffset>
                </wp:positionV>
                <wp:extent cx="1311965" cy="310101"/>
                <wp:effectExtent l="0" t="0" r="21590" b="13970"/>
                <wp:wrapNone/>
                <wp:docPr id="1716" name="Rounded Rectangle 1716"/>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A1834B4" w14:textId="77777777" w:rsidR="00E71811" w:rsidRDefault="00E71811" w:rsidP="004957C1">
                            <w:r w:rsidRPr="00D300BD">
                              <w:t>btnAdd</w:t>
                            </w: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19A6B" id="Rounded Rectangle 1716" o:spid="_x0000_s2031" style="position:absolute;margin-left:0;margin-top:.1pt;width:103.3pt;height:24.4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" filled="f" strokecolor="black [3200]" strokeweight="1pt">
                <v:stroke joinstyle="miter"/>
                <v:textbox>
                  <w:txbxContent>
                    <w:p w14:paraId="4A1834B4" w14:textId="77777777" w:rsidR="00E71811" w:rsidRDefault="00E71811" w:rsidP="004957C1">
                      <w:r w:rsidRPr="00D300BD">
                        <w:t>btnAdd</w:t>
                      </w:r>
                      <w:r>
                        <w:t>Customer</w:t>
                      </w:r>
                    </w:p>
                  </w:txbxContent>
                </v:textbox>
                <w10:wrap anchorx="margin"/>
              </v:roundrect>
            </w:pict>
          </mc:Fallback>
        </mc:AlternateContent>
      </w:r>
      <w:r>
        <w:rPr>
          <w:noProof/>
          <w:lang w:eastAsia="en-GB"/>
        </w:rPr>
        <w:drawing>
          <wp:inline distT="0" distB="0" distL="0" distR="0" wp14:anchorId="53615F35" wp14:editId="598E57AF">
            <wp:extent cx="5731510" cy="4053840"/>
            <wp:effectExtent l="0" t="0" r="2540" b="381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053840"/>
                    </a:xfrm>
                    <a:prstGeom prst="rect">
                      <a:avLst/>
                    </a:prstGeom>
                  </pic:spPr>
                </pic:pic>
              </a:graphicData>
            </a:graphic>
          </wp:inline>
        </w:drawing>
      </w:r>
    </w:p>
    <w:p w14:paraId="3EAFF4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7F540C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565F34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1D6A19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0A65F0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03C970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61E798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0CDC64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7E17D9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74046B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689248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4EE29B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6681A3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65B2365" w14:textId="6B587A3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416992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A1FD3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01FCAD1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8933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w:t>
      </w:r>
    </w:p>
    <w:p w14:paraId="0B86E84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(owner)</w:t>
      </w:r>
    </w:p>
    <w:p w14:paraId="518959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3604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3C539F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09F2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w:t>
      </w:r>
    </w:p>
    <w:p w14:paraId="6BB32DC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EF3C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1BEA15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4F0376" w14:textId="136A43CF"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844AF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16D8D3" w14:textId="2A2F242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Once this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swipes in front of the Form. It will load and show the Customer Table. </w:t>
      </w:r>
    </w:p>
    <w:p w14:paraId="0D88F7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And Change Fore and Background Colours of components that need to be changed. If the user selected a Black Theme, they won't be able to see any labels that are coloured black. </w:t>
      </w:r>
    </w:p>
    <w:p w14:paraId="5A8A37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ShowCustomerTable();</w:t>
      </w:r>
    </w:p>
    <w:p w14:paraId="037CDDA4" w14:textId="59408905"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684F80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lblCustomerTitle.ForeColor = InvertMeAColour(lblCustomerTitle.ForeColor);</w:t>
      </w:r>
    </w:p>
    <w:p w14:paraId="4D1194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896F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198B2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A149B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A1CE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189DA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8CDE1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730DA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ShowCustomerTable() </w:t>
      </w:r>
      <w:r>
        <w:rPr>
          <w:rFonts w:ascii="Consolas" w:hAnsi="Consolas" w:cs="Consolas"/>
          <w:color w:val="008000"/>
          <w:sz w:val="19"/>
          <w:szCs w:val="19"/>
          <w:highlight w:val="white"/>
        </w:rPr>
        <w:t>//Method to show the Customer Table</w:t>
      </w:r>
    </w:p>
    <w:p w14:paraId="682AA3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CE7A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CustomerListView.Items.Clear();</w:t>
      </w:r>
    </w:p>
    <w:p w14:paraId="7A49F1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1C28B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80AC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 FROM Customer ORDER BY cFullName ASC"</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returns a dt as explained in DataQueries.cs</w:t>
      </w:r>
    </w:p>
    <w:p w14:paraId="266A14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dt.Rows) </w:t>
      </w:r>
      <w:r>
        <w:rPr>
          <w:rFonts w:ascii="Consolas" w:hAnsi="Consolas" w:cs="Consolas"/>
          <w:color w:val="008000"/>
          <w:sz w:val="19"/>
          <w:szCs w:val="19"/>
          <w:highlight w:val="white"/>
        </w:rPr>
        <w:t>//the returned dt is then used to add column values for each row and present it.</w:t>
      </w:r>
    </w:p>
    <w:p w14:paraId="4EA4DF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282B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CustomerListView.Items.Add(myRow[1].ToString());</w:t>
      </w:r>
    </w:p>
    <w:p w14:paraId="6E121A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- 1].SubItems.Add(myRow[2].ToString());</w:t>
      </w:r>
    </w:p>
    <w:p w14:paraId="478C2E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- 1].SubItems.Add(myRow[3].ToString());</w:t>
      </w:r>
    </w:p>
    <w:p w14:paraId="67E09D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- 1].SubItems.Add(myRow[4].ToString());</w:t>
      </w:r>
    </w:p>
    <w:p w14:paraId="2F1359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- 1].SubItems.Add(myRow[5].ToString());</w:t>
      </w:r>
    </w:p>
    <w:p w14:paraId="1459B5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- 1].SubItems.Add(myRow[6].ToString());</w:t>
      </w:r>
    </w:p>
    <w:p w14:paraId="5099F34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//Resizes the Table to be able to show all values</w:t>
      </w:r>
    </w:p>
    <w:p w14:paraId="3D1796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4CF8A2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79718B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097A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BD4D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5B4106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A5E0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3EA79F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 don't need to use try catch on every query i do as DataQueries.cs handles all the expections and shows the error on system.diagonistic.</w:t>
      </w:r>
    </w:p>
    <w:p w14:paraId="3FA402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0319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FD6A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3F709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73805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2D69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82E54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5FC6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94523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C6DAD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B7EF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CustomerListView.Items.Clear();</w:t>
      </w:r>
      <w:r>
        <w:rPr>
          <w:rFonts w:ascii="Consolas" w:hAnsi="Consolas" w:cs="Consolas"/>
          <w:color w:val="008000"/>
          <w:sz w:val="19"/>
          <w:szCs w:val="19"/>
          <w:highlight w:val="white"/>
        </w:rPr>
        <w:t>//Removes all the data inside the Customer Table as it will add new data to it.</w:t>
      </w:r>
    </w:p>
    <w:p w14:paraId="697DAD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57B87C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13D7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Searchtext = txtSearchBar.Text;</w:t>
      </w:r>
    </w:p>
    <w:p w14:paraId="774986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sdt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 FROM Customer WHERE (cFullName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(cEmail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(cPhoneNumber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(cAddress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(cArea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lastRenderedPageBreak/>
        <w:t>"%') OR (cPostCode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ORDER BY cFullName ASC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//WildCard " &amp; " is used to search to find a specific customer</w:t>
      </w:r>
    </w:p>
    <w:p w14:paraId="5ABB64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20B72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sdt.Rows)</w:t>
      </w:r>
    </w:p>
    <w:p w14:paraId="6C40A0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then present the results of the search in the table. Only showing the Customers affected</w:t>
      </w:r>
    </w:p>
    <w:p w14:paraId="06595F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CustomerListView.Items.Add(myRow[1].ToString());</w:t>
      </w:r>
    </w:p>
    <w:p w14:paraId="2DACFE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- 1].SubItems.Add(myRow[2].ToString());</w:t>
      </w:r>
    </w:p>
    <w:p w14:paraId="60A0F5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- 1].SubItems.Add(myRow[3].ToString());</w:t>
      </w:r>
    </w:p>
    <w:p w14:paraId="19EF27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- 1].SubItems.Add(myRow[4].ToString());</w:t>
      </w:r>
    </w:p>
    <w:p w14:paraId="06C63B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- 1].SubItems.Add(myRow[5].ToString());</w:t>
      </w:r>
    </w:p>
    <w:p w14:paraId="7DDD15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CustomerListView.Items[CustomerListView.Items.Count - 1].SubItems.Add(myRow[6].ToString());</w:t>
      </w:r>
    </w:p>
    <w:p w14:paraId="259BCD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652371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1BD6BA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7B561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79BD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6899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60C318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8BFB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10331CF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 don't need to use try catch on every query i do as DataQueries.cs handles all the expections and shows the error on system.diagonistic.}</w:t>
      </w:r>
    </w:p>
    <w:p w14:paraId="13EC2C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671C1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1F96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CCAE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252BB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ShowReceiptAndFinanceTable() </w:t>
      </w:r>
      <w:r>
        <w:rPr>
          <w:rFonts w:ascii="Consolas" w:hAnsi="Consolas" w:cs="Consolas"/>
          <w:color w:val="008000"/>
          <w:sz w:val="19"/>
          <w:szCs w:val="19"/>
          <w:highlight w:val="white"/>
        </w:rPr>
        <w:t>//Once an Customer is picked, it will show the all the receipts of the Customer, so any receipts linked to that Customer is shown</w:t>
      </w:r>
    </w:p>
    <w:p w14:paraId="5AE99B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116F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ReceiptAndFinanceListView.Items.Clear();</w:t>
      </w:r>
    </w:p>
    <w:p w14:paraId="6AE03B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cFullName, cEmail, eFullName, Product, DescriptionOfProduct, Quantity, Price, Date From Customer AS C, Receipt AS R, Employee AS E, Finance AS F WHERE R.EmployeeID = E.EmployeeID AND C.CustomerID = '{0}' AND R.FinanceID = F.FinanceID AND R.CustomerID = C.CustomerID"</w:t>
      </w:r>
      <w:r>
        <w:rPr>
          <w:rFonts w:ascii="Consolas" w:hAnsi="Consolas" w:cs="Consolas"/>
          <w:color w:val="000000"/>
          <w:sz w:val="19"/>
          <w:szCs w:val="19"/>
          <w:highlight w:val="white"/>
        </w:rPr>
        <w:t xml:space="preserve">, txtId.Text)); </w:t>
      </w:r>
      <w:r>
        <w:rPr>
          <w:rFonts w:ascii="Consolas" w:hAnsi="Consolas" w:cs="Consolas"/>
          <w:color w:val="008000"/>
          <w:sz w:val="19"/>
          <w:szCs w:val="19"/>
          <w:highlight w:val="white"/>
        </w:rPr>
        <w:t xml:space="preserve">//Dinstinct ensures there isn't any copies, the table it will Full Name of Customer, Email of Customer, FulName of Employee, Product and decription of the product the customer bought, how many they bought (quantity) price and the date. </w:t>
      </w:r>
    </w:p>
    <w:p w14:paraId="3765A4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1615E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dt.Rows)</w:t>
      </w:r>
    </w:p>
    <w:p w14:paraId="1F765F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37EE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ReceiptAndFinanceListView.Items.Add(myRow[0].ToString());</w:t>
      </w:r>
    </w:p>
    <w:p w14:paraId="4BD7DB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- 1].SubItems.Add(myRow[1].ToString());</w:t>
      </w:r>
    </w:p>
    <w:p w14:paraId="331A8E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- 1].SubItems.Add(myRow[2].ToString());</w:t>
      </w:r>
    </w:p>
    <w:p w14:paraId="1CD85B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- 1].SubItems.Add(myRow[3].ToString());</w:t>
      </w:r>
    </w:p>
    <w:p w14:paraId="333FCE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- 1].SubItems.Add(myRow[4].ToString());</w:t>
      </w:r>
    </w:p>
    <w:p w14:paraId="31D993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- 1].SubItems.Add(myRow[5].ToString());</w:t>
      </w:r>
    </w:p>
    <w:p w14:paraId="02ECF1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- 1].SubItems.Add(myRow[6].ToString());</w:t>
      </w:r>
    </w:p>
    <w:p w14:paraId="570C2A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ReceiptAndFinanceListView.Items[ReceiptAndFinanceListView.Items.Count - 1].SubItems.Add(myRow[7].ToString());</w:t>
      </w:r>
    </w:p>
    <w:p w14:paraId="08C5C9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6D06C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24DF30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ReceiptAndFinanceListView.AutoResizeColumns(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214292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F457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D9A2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9361D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CustomerListView_SelectedIndexChanged(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C1F49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62FA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no Customer is selected form the listview returns nothing.</w:t>
      </w:r>
    </w:p>
    <w:p w14:paraId="6B3F93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(CustomerListView.SelectedItems.Count == 0)</w:t>
      </w:r>
    </w:p>
    <w:p w14:paraId="0105E3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5A05E6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//Else a customer is selected</w:t>
      </w:r>
    </w:p>
    <w:p w14:paraId="2F61AE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//Item stores all the listview items for the selected Customer</w:t>
      </w:r>
    </w:p>
    <w:p w14:paraId="517DEF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CustomerListView.SelectedItems[0];</w:t>
      </w:r>
    </w:p>
    <w:p w14:paraId="67565F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//These textboxes then refereer to the items in the listview and get their values</w:t>
      </w:r>
    </w:p>
    <w:p w14:paraId="779C2D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need to display these values and then be able to update them.</w:t>
      </w:r>
    </w:p>
    <w:p w14:paraId="3D8AE8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txtFullName.Text = item.SubItems[0].Text;</w:t>
      </w:r>
    </w:p>
    <w:p w14:paraId="1506AF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item.SubItems[1].Text;</w:t>
      </w:r>
    </w:p>
    <w:p w14:paraId="3C7647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 = item.SubItems[2].Text;</w:t>
      </w:r>
    </w:p>
    <w:p w14:paraId="20ADB1F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txtAddress.Text = item.SubItems[3].Text;</w:t>
      </w:r>
    </w:p>
    <w:p w14:paraId="4291C5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txtArea.Text = item.SubItems[4].Text;</w:t>
      </w:r>
    </w:p>
    <w:p w14:paraId="6D5649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txtPostCode.Text = item.SubItems[5].Text;</w:t>
      </w:r>
    </w:p>
    <w:p w14:paraId="224093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25F54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GetCustomerID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Customer WHERE cFullName = '{0}' AND cEmail = '{1}'"</w:t>
      </w:r>
      <w:r>
        <w:rPr>
          <w:rFonts w:ascii="Consolas" w:hAnsi="Consolas" w:cs="Consolas"/>
          <w:color w:val="000000"/>
          <w:sz w:val="19"/>
          <w:szCs w:val="19"/>
          <w:highlight w:val="white"/>
        </w:rPr>
        <w:t xml:space="preserve">, item.SubItems[0].Text, item.SubItems[1].Text)); </w:t>
      </w:r>
      <w:r>
        <w:rPr>
          <w:rFonts w:ascii="Consolas" w:hAnsi="Consolas" w:cs="Consolas"/>
          <w:color w:val="008000"/>
          <w:sz w:val="19"/>
          <w:szCs w:val="19"/>
          <w:highlight w:val="white"/>
        </w:rPr>
        <w:t>//Using the values from ListView, we get the ID of the Customer</w:t>
      </w:r>
    </w:p>
    <w:p w14:paraId="3E2B2C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GetCustomerID; </w:t>
      </w:r>
      <w:r>
        <w:rPr>
          <w:rFonts w:ascii="Consolas" w:hAnsi="Consolas" w:cs="Consolas"/>
          <w:color w:val="008000"/>
          <w:sz w:val="19"/>
          <w:szCs w:val="19"/>
          <w:highlight w:val="white"/>
        </w:rPr>
        <w:t>//present it in a textbox</w:t>
      </w:r>
    </w:p>
    <w:p w14:paraId="194727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ShowReceiptAndFinanceTable();</w:t>
      </w:r>
      <w:r>
        <w:rPr>
          <w:rFonts w:ascii="Consolas" w:hAnsi="Consolas" w:cs="Consolas"/>
          <w:color w:val="008000"/>
          <w:sz w:val="19"/>
          <w:szCs w:val="19"/>
          <w:highlight w:val="white"/>
        </w:rPr>
        <w:t>//Then it call upon ShowReceiptTableResults which gets the textbox which contain the customerID and show all the receipts with that CustomerID</w:t>
      </w:r>
    </w:p>
    <w:p w14:paraId="59BE70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9EDFA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9D7B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9A1E2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btnCustomerLock_Click(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269CA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77C5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//When the Form is loaded, the textboxes with the customer information are disabled. </w:t>
      </w:r>
    </w:p>
    <w:p w14:paraId="20D74B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used to show the details</w:t>
      </w:r>
    </w:p>
    <w:p w14:paraId="7E7BF6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//However if the Employee seeks to Update the details of the customer, </w:t>
      </w:r>
    </w:p>
    <w:p w14:paraId="749F6A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textboxes must be enabled </w:t>
      </w:r>
    </w:p>
    <w:p w14:paraId="22D791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(btnCustomerLock.Text == </w:t>
      </w:r>
      <w:r>
        <w:rPr>
          <w:rFonts w:ascii="Consolas" w:hAnsi="Consolas" w:cs="Consolas"/>
          <w:color w:val="A31515"/>
          <w:sz w:val="19"/>
          <w:szCs w:val="19"/>
          <w:highlight w:val="white"/>
        </w:rPr>
        <w:t>"Unlock"</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//btnCustomerLock originally start with text "Unlock"</w:t>
      </w:r>
    </w:p>
    <w:p w14:paraId="42F49FA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//Once user clicks on the button, it changes text to "Lock"</w:t>
      </w:r>
    </w:p>
    <w:p w14:paraId="3D9DBB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//enables the textboxes in which the Employee can change the values for then click the button Modify to update the customer</w:t>
      </w:r>
    </w:p>
    <w:p w14:paraId="67313A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699AE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0D58E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BBE27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8F5B1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4A091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EFB89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2D26E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btnCustomerLock.Text = </w:t>
      </w:r>
      <w:r>
        <w:rPr>
          <w:rFonts w:ascii="Consolas" w:hAnsi="Consolas" w:cs="Consolas"/>
          <w:color w:val="A31515"/>
          <w:sz w:val="19"/>
          <w:szCs w:val="19"/>
          <w:highlight w:val="white"/>
        </w:rPr>
        <w:t>"Lock"</w:t>
      </w:r>
      <w:r>
        <w:rPr>
          <w:rFonts w:ascii="Consolas" w:hAnsi="Consolas" w:cs="Consolas"/>
          <w:color w:val="000000"/>
          <w:sz w:val="19"/>
          <w:szCs w:val="19"/>
          <w:highlight w:val="white"/>
        </w:rPr>
        <w:t>;</w:t>
      </w:r>
    </w:p>
    <w:p w14:paraId="6DDDBFC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125C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btnCustomerLock.text isn't Unlock, so therefore is "Lock"</w:t>
      </w:r>
    </w:p>
    <w:p w14:paraId="2E6532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411B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 will disable all the components</w:t>
      </w:r>
    </w:p>
    <w:p w14:paraId="0BCC56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91F8D5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txtEmail.Enabled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A7F4E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0FA22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70B93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22746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7C9BA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//changes it back to unlock"</w:t>
      </w:r>
    </w:p>
    <w:p w14:paraId="511229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btnCustomerLock.Text = </w:t>
      </w:r>
      <w:r>
        <w:rPr>
          <w:rFonts w:ascii="Consolas" w:hAnsi="Consolas" w:cs="Consolas"/>
          <w:color w:val="A31515"/>
          <w:sz w:val="19"/>
          <w:szCs w:val="19"/>
          <w:highlight w:val="white"/>
        </w:rPr>
        <w:t>"Unlock"</w:t>
      </w:r>
      <w:r>
        <w:rPr>
          <w:rFonts w:ascii="Consolas" w:hAnsi="Consolas" w:cs="Consolas"/>
          <w:color w:val="000000"/>
          <w:sz w:val="19"/>
          <w:szCs w:val="19"/>
          <w:highlight w:val="white"/>
        </w:rPr>
        <w:t>;</w:t>
      </w:r>
    </w:p>
    <w:p w14:paraId="40C23D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C3D9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8684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D8D81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btnModifyCustomer_Click(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8B449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81E3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(CustomerListView.SelectedItems.Count == 0)</w:t>
      </w:r>
    </w:p>
    <w:p w14:paraId="1D080F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3A4A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"Must select a Customer First to perform a deletion or an order!"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2C590D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7962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EB60B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DA043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EDFAE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UpdateCustomer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"UPDATE Customer SET cFullName = '{0}' , cEmail = '{1}', cPhoneNumber = '{2}', cAddress = '{3}', cArea = '{4}', cPostCode = '{5}' WHERE CustomerID = '{6}'"</w:t>
      </w:r>
      <w:r>
        <w:rPr>
          <w:rFonts w:ascii="Consolas" w:hAnsi="Consolas" w:cs="Consolas"/>
          <w:color w:val="000000"/>
          <w:sz w:val="19"/>
          <w:szCs w:val="19"/>
          <w:highlight w:val="white"/>
        </w:rPr>
        <w:t>,</w:t>
      </w:r>
    </w:p>
    <w:p w14:paraId="162CE7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53B540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.CurrentUICulture.TextInfo.ToLower(txtEmail.Text.Trim()),</w:t>
      </w:r>
    </w:p>
    <w:p w14:paraId="6B6A7E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6F96AE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.CurrentUICulture.TextInfo.ToTitleCase(txtAddress.Text.Trim()),</w:t>
      </w:r>
    </w:p>
    <w:p w14:paraId="02C11C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.CurrentUICulture.TextInfo.ToTitleCase(txtArea.Text.Trim()),</w:t>
      </w:r>
    </w:p>
    <w:p w14:paraId="45697E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.CurrentUICulture.TextInfo.ToUpper(txtPostCode.Text.Trim()),</w:t>
      </w:r>
    </w:p>
    <w:p w14:paraId="7B209A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w:t>
      </w:r>
    </w:p>
    <w:p w14:paraId="2CDB1C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E3BD3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(UpdateCustomer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7DEDF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29F5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btnCustomerLock.Text = </w:t>
      </w:r>
      <w:r>
        <w:rPr>
          <w:rFonts w:ascii="Consolas" w:hAnsi="Consolas" w:cs="Consolas"/>
          <w:color w:val="A31515"/>
          <w:sz w:val="19"/>
          <w:szCs w:val="19"/>
          <w:highlight w:val="white"/>
        </w:rPr>
        <w:t>"Lock"</w:t>
      </w:r>
      <w:r>
        <w:rPr>
          <w:rFonts w:ascii="Consolas" w:hAnsi="Consolas" w:cs="Consolas"/>
          <w:color w:val="000000"/>
          <w:sz w:val="19"/>
          <w:szCs w:val="19"/>
          <w:highlight w:val="white"/>
        </w:rPr>
        <w:t>;</w:t>
      </w:r>
    </w:p>
    <w:p w14:paraId="30BB15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btnCustomerLock.PerformClick();</w:t>
      </w:r>
    </w:p>
    <w:p w14:paraId="142445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"Succesfully Updated Customer!"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"Update Successful"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4E99A9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0D0D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7C358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327B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"Couldn't Update Customer!"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"Update Unsucessful"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07BD8A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6723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updating the customer Refreshes the Customer Table</w:t>
      </w:r>
    </w:p>
    <w:p w14:paraId="48BB07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ShowCustomerTable();</w:t>
      </w:r>
    </w:p>
    <w:p w14:paraId="4A1885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CD87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D06B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C3D1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3750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btnEmailCustomer_Click(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E12D0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DAB0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EmailForm</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EmailForm</w:t>
      </w:r>
      <w:r>
        <w:rPr>
          <w:rFonts w:ascii="Consolas" w:hAnsi="Consolas" w:cs="Consolas"/>
          <w:color w:val="000000"/>
          <w:sz w:val="19"/>
          <w:szCs w:val="19"/>
          <w:highlight w:val="white"/>
        </w:rPr>
        <w:t>();</w:t>
      </w:r>
    </w:p>
    <w:p w14:paraId="3AAAE89F" w14:textId="655D908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email.msmEmailForm.Theme = 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w:t>
      </w:r>
    </w:p>
    <w:p w14:paraId="49AAE365" w14:textId="7A443482"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email.msmEmailForm.Style = 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.Style;</w:t>
      </w:r>
    </w:p>
    <w:p w14:paraId="3BE2660B" w14:textId="6FE8BC03"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.Style.ToString());</w:t>
      </w:r>
    </w:p>
    <w:p w14:paraId="7771915B" w14:textId="627A933B"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.Theme.ToString());</w:t>
      </w:r>
    </w:p>
    <w:p w14:paraId="5AE236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334B58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email.ShowDialog();</w:t>
      </w:r>
    </w:p>
    <w:p w14:paraId="6C9BCA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A828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12C05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btnAddCustomer_Click(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0C8C0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9346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AddCustomerForm</w:t>
      </w:r>
      <w:r>
        <w:rPr>
          <w:rFonts w:ascii="Consolas" w:hAnsi="Consolas" w:cs="Consolas"/>
          <w:color w:val="000000"/>
          <w:sz w:val="19"/>
          <w:szCs w:val="19"/>
          <w:highlight w:val="white"/>
        </w:rPr>
        <w:t xml:space="preserve"> addcostumerform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AddCustomerForm</w:t>
      </w:r>
      <w:r>
        <w:rPr>
          <w:rFonts w:ascii="Consolas" w:hAnsi="Consolas" w:cs="Consolas"/>
          <w:color w:val="000000"/>
          <w:sz w:val="19"/>
          <w:szCs w:val="19"/>
          <w:highlight w:val="white"/>
        </w:rPr>
        <w:t>();</w:t>
      </w:r>
    </w:p>
    <w:p w14:paraId="0CF6C8F2" w14:textId="29D79206"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addcostumerform.msmAddCustomerForm.Theme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w:t>
      </w:r>
    </w:p>
    <w:p w14:paraId="728794AC" w14:textId="6598760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addcostumerform.msmAddCustomerForm.Style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.Style;</w:t>
      </w:r>
    </w:p>
    <w:p w14:paraId="565F837E" w14:textId="4FB96F8F"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.Theme.ToString());</w:t>
      </w:r>
    </w:p>
    <w:p w14:paraId="294460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.Show(addcostumerform.msmAddCustomerForm.Theme.ToString());</w:t>
      </w:r>
    </w:p>
    <w:p w14:paraId="3F278B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addcostumerform.ShowDialog();</w:t>
      </w:r>
    </w:p>
    <w:p w14:paraId="6B1CC7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1CE5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1905A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btnRemoveCustomer_Click(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9E4C7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C6C5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Customer is Selected from the CustomerList View. It returns null as you are required to pick an Customer to Delete.</w:t>
      </w:r>
    </w:p>
    <w:p w14:paraId="0C8EFD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(CustomerListView.SelectedItems.Count == 0)</w:t>
      </w:r>
    </w:p>
    <w:p w14:paraId="649DC4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92A8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"Must select a Customer First to perform a deletion or an order"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7C66C9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46C8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C7946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9EF1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Creates a ListViewItem which represents values in the Customer List View</w:t>
      </w:r>
    </w:p>
    <w:p w14:paraId="63A3CE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CustomerListView.SelectedItems[0];</w:t>
      </w:r>
    </w:p>
    <w:p w14:paraId="1E3359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30639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FullName = item.SubItems[0].Text;</w:t>
      </w:r>
    </w:p>
    <w:p w14:paraId="10E6D8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item.SubItems[1].Text;</w:t>
      </w:r>
    </w:p>
    <w:p w14:paraId="03184A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a (Metro) Messagebox altering that the User will Delete this Customer with his details. If User Clicks YES = deletes while No Closes The Message box and does't nothing which is equilvant to returning null.</w:t>
      </w:r>
    </w:p>
    <w:p w14:paraId="55FE41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DeleteUser =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"Are you sure you want to delete this Customer?"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"Customer FullName: "</w:t>
      </w:r>
      <w:r>
        <w:rPr>
          <w:rFonts w:ascii="Consolas" w:hAnsi="Consolas" w:cs="Consolas"/>
          <w:color w:val="000000"/>
          <w:sz w:val="19"/>
          <w:szCs w:val="19"/>
          <w:highlight w:val="white"/>
        </w:rPr>
        <w:t xml:space="preserve"> + FullName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"Email:"</w:t>
      </w:r>
      <w:r>
        <w:rPr>
          <w:rFonts w:ascii="Consolas" w:hAnsi="Consolas" w:cs="Consolas"/>
          <w:color w:val="000000"/>
          <w:sz w:val="19"/>
          <w:szCs w:val="19"/>
          <w:highlight w:val="white"/>
        </w:rPr>
        <w:t xml:space="preserve"> + Email, </w:t>
      </w:r>
      <w:r>
        <w:rPr>
          <w:rFonts w:ascii="Consolas" w:hAnsi="Consolas" w:cs="Consolas"/>
          <w:color w:val="A31515"/>
          <w:sz w:val="19"/>
          <w:szCs w:val="19"/>
          <w:highlight w:val="white"/>
        </w:rPr>
        <w:t>"Delete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.Hand);</w:t>
      </w:r>
    </w:p>
    <w:p w14:paraId="161A43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89A14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(DeleteUser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14:paraId="1A2292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5686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1803D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Customer WHERE cFullName = '{0}' AND cEmail = '{1}'"</w:t>
      </w:r>
      <w:r>
        <w:rPr>
          <w:rFonts w:ascii="Consolas" w:hAnsi="Consolas" w:cs="Consolas"/>
          <w:color w:val="000000"/>
          <w:sz w:val="19"/>
          <w:szCs w:val="19"/>
          <w:highlight w:val="white"/>
        </w:rPr>
        <w:t>, FullName, Email));</w:t>
      </w:r>
    </w:p>
    <w:p w14:paraId="2FC23F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ShowCustomerTable(); </w:t>
      </w:r>
      <w:r>
        <w:rPr>
          <w:rFonts w:ascii="Consolas" w:hAnsi="Consolas" w:cs="Consolas"/>
          <w:color w:val="008000"/>
          <w:sz w:val="19"/>
          <w:szCs w:val="19"/>
          <w:highlight w:val="white"/>
        </w:rPr>
        <w:t>//Calls upon the method ShowCustomerTable to Show the Customer ListView again as a Customer has been removed.</w:t>
      </w:r>
    </w:p>
    <w:p w14:paraId="4A1CC2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67DA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34C4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E64127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25F5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4E53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6EDC4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btnMakeAnOrder_Click(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AA6D7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9CF1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is now seeking to conduct a order for the customer selected.</w:t>
      </w:r>
    </w:p>
    <w:p w14:paraId="28F990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(CustomerListView.SelectedItems.Count == 0)</w:t>
      </w:r>
    </w:p>
    <w:p w14:paraId="0920A7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C0B3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"Must select a Customer First to make an order!"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2FB73C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23A9B8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0A78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9B9BE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75D92E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customer selected returns null.</w:t>
      </w:r>
    </w:p>
    <w:p w14:paraId="27CBDD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 customer is selected, it will show the MakeAnOrder Form and pass the values of the Customer to the Form which are needed.</w:t>
      </w:r>
    </w:p>
    <w:p w14:paraId="531014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//also passing the theme and style.</w:t>
      </w:r>
    </w:p>
    <w:p w14:paraId="2AF6A5B7" w14:textId="5E85DF9D"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//.ShowDialog ensure the form is show in front of all the forms/</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s and the user can't focus on the others or click on them.</w:t>
      </w:r>
    </w:p>
    <w:p w14:paraId="534028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MakeAnOrderForm</w:t>
      </w:r>
      <w:r>
        <w:rPr>
          <w:rFonts w:ascii="Consolas" w:hAnsi="Consolas" w:cs="Consolas"/>
          <w:color w:val="000000"/>
          <w:sz w:val="19"/>
          <w:szCs w:val="19"/>
          <w:highlight w:val="white"/>
        </w:rPr>
        <w:t xml:space="preserve"> makeanorder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MakeAnOrderForm</w:t>
      </w:r>
      <w:r>
        <w:rPr>
          <w:rFonts w:ascii="Consolas" w:hAnsi="Consolas" w:cs="Consolas"/>
          <w:color w:val="000000"/>
          <w:sz w:val="19"/>
          <w:szCs w:val="19"/>
          <w:highlight w:val="white"/>
        </w:rPr>
        <w:t>();</w:t>
      </w:r>
    </w:p>
    <w:p w14:paraId="5F4CB0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makeanorder.GetCustomerFullName = txtFullName.Text;</w:t>
      </w:r>
    </w:p>
    <w:p w14:paraId="1C2924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makeanorder.GetCustomerEmail = txtEmail.Text;</w:t>
      </w:r>
    </w:p>
    <w:p w14:paraId="716C76D6" w14:textId="4C3BF05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makeanorder.msmMakeAnOrderForm.Theme = </w:t>
      </w:r>
      <w:r>
        <w:rPr>
          <w:rFonts w:ascii="Consolas" w:hAnsi="Consolas" w:cs="Consolas"/>
          <w:color w:val="0000FF"/>
          <w:sz w:val="19"/>
          <w:szCs w:val="19"/>
          <w:highlight w:val="white"/>
        </w:rPr>
        <w:t>this</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w:t>
      </w:r>
    </w:p>
    <w:p w14:paraId="6917D75E" w14:textId="0191AE30"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makeanorder.msmMakeAnOrderForm.Style = </w:t>
      </w:r>
      <w:r>
        <w:rPr>
          <w:rFonts w:ascii="Consolas" w:hAnsi="Consolas" w:cs="Consolas"/>
          <w:color w:val="0000FF"/>
          <w:sz w:val="19"/>
          <w:szCs w:val="19"/>
          <w:highlight w:val="white"/>
        </w:rPr>
        <w:t>this</w:t>
      </w:r>
      <w:r>
        <w:rPr>
          <w:rFonts w:ascii="Consolas" w:hAnsi="Consolas" w:cs="Consolas"/>
          <w:color w:val="000000"/>
          <w:sz w:val="19"/>
          <w:szCs w:val="19"/>
          <w:highlight w:val="white"/>
        </w:rPr>
        <w:t>.msmCustomer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.Style;</w:t>
      </w:r>
    </w:p>
    <w:p w14:paraId="52AE13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makeanorder.ShowDialog();</w:t>
      </w:r>
    </w:p>
    <w:p w14:paraId="7B1ECF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0FA2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3AE1F0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66B713" w14:textId="08D4CDF9" w:rsidR="004957C1" w:rsidRDefault="004957C1" w:rsidP="004957C1">
      <w:pPr>
        <w:pStyle w:val="Titlesz"/>
        <w:rPr>
          <w:sz w:val="40"/>
        </w:rPr>
      </w:pPr>
      <w:r>
        <w:rPr>
          <w:rFonts w:ascii="Consolas" w:hAnsi="Consolas" w:cs="Consolas"/>
          <w:color w:val="000000"/>
          <w:sz w:val="19"/>
          <w:szCs w:val="19"/>
          <w:highlight w:val="white"/>
        </w:rPr>
        <w:t>}</w:t>
      </w:r>
    </w:p>
    <w:p w14:paraId="7CCF5D55" w14:textId="7EA6855C" w:rsidR="004957C1" w:rsidRDefault="004957C1" w:rsidP="004957C1">
      <w:pPr>
        <w:pStyle w:val="Titlesz"/>
        <w:rPr>
          <w:highlight w:val="white"/>
        </w:rPr>
      </w:pPr>
      <w:r w:rsidRPr="00AA15EA">
        <w:rPr>
          <w:highlight w:val="white"/>
        </w:rPr>
        <w:t xml:space="preserve">AddCustomer Form and MakeAnOrder Form are accessible via Customer </w:t>
      </w:r>
      <w:r w:rsidR="00893E5F">
        <w:rPr>
          <w:highlight w:val="white"/>
        </w:rPr>
        <w:t>UC</w:t>
      </w:r>
      <w:r w:rsidRPr="00AA15EA">
        <w:rPr>
          <w:highlight w:val="white"/>
        </w:rPr>
        <w:t>.</w:t>
      </w:r>
    </w:p>
    <w:p w14:paraId="3A3C7ED0" w14:textId="77777777" w:rsidR="004957C1" w:rsidRDefault="004957C1" w:rsidP="004957C1">
      <w:pPr>
        <w:pStyle w:val="Titlesz"/>
        <w:rPr>
          <w:highlight w:val="white"/>
        </w:rPr>
      </w:pPr>
    </w:p>
    <w:p w14:paraId="5009504E" w14:textId="77777777" w:rsidR="00957499" w:rsidRDefault="004957C1" w:rsidP="00957499">
      <w:pPr>
        <w:pStyle w:val="Heading3"/>
        <w:rPr>
          <w:highlight w:val="white"/>
        </w:rPr>
      </w:pPr>
      <w:bookmarkStart w:id="67" w:name="_Toc449432730"/>
      <w:r>
        <w:rPr>
          <w:highlight w:val="white"/>
        </w:rPr>
        <w:t>AddCustomer Form</w:t>
      </w:r>
      <w:bookmarkEnd w:id="67"/>
    </w:p>
    <w:p w14:paraId="3DD9D1FF" w14:textId="105AA053" w:rsidR="004957C1" w:rsidRDefault="004957C1" w:rsidP="004957C1">
      <w:pPr>
        <w:pStyle w:val="Titlesz"/>
        <w:rPr>
          <w:highlight w:val="white"/>
        </w:rPr>
      </w:pPr>
      <w:r>
        <w:rPr>
          <w:highlight w:val="white"/>
        </w:rPr>
        <w:t xml:space="preserve"> used to add Customers.</w:t>
      </w:r>
    </w:p>
    <w:p w14:paraId="6859F4B5" w14:textId="77777777" w:rsidR="004957C1" w:rsidRDefault="004957C1" w:rsidP="004957C1">
      <w:pPr>
        <w:pStyle w:val="Titlesz"/>
        <w:rPr>
          <w:highlight w:val="white"/>
        </w:rPr>
      </w:pPr>
    </w:p>
    <w:p w14:paraId="5E0DB21F" w14:textId="77777777" w:rsidR="004957C1" w:rsidRDefault="004957C1" w:rsidP="004957C1">
      <w:pPr>
        <w:pStyle w:val="Titlesz"/>
        <w:rPr>
          <w:highlight w:val="white"/>
        </w:rPr>
      </w:pPr>
      <w:r>
        <w:rPr>
          <w:noProof/>
          <w:sz w:val="36"/>
          <w:lang w:eastAsia="en-GB"/>
        </w:rPr>
        <mc:AlternateContent>
          <mc:Choice Requires="wps">
            <w:drawing>
              <wp:anchor distT="0" distB="0" distL="114300" distR="114300" simplePos="0" relativeHeight="252713984" behindDoc="0" locked="0" layoutInCell="1" allowOverlap="1" wp14:anchorId="5B85E720" wp14:editId="3B00A2E6">
                <wp:simplePos x="0" y="0"/>
                <wp:positionH relativeFrom="column">
                  <wp:posOffset>1240188</wp:posOffset>
                </wp:positionH>
                <wp:positionV relativeFrom="paragraph">
                  <wp:posOffset>158939</wp:posOffset>
                </wp:positionV>
                <wp:extent cx="736270" cy="492826"/>
                <wp:effectExtent l="0" t="0" r="83185" b="59690"/>
                <wp:wrapNone/>
                <wp:docPr id="1718" name="Straight Arrow Connector 1718"/>
                <wp:cNvGraphicFramePr/>
                <a:graphic xmlns:a="http://schemas.openxmlformats.org/drawingml/2006/main">
                  <a:graphicData uri="http://schemas.microsoft.com/office/word/2010/wordprocessingShape">
                    <wps:wsp>
                      <wps:cNvCnPr/>
                      <wps:spPr>
                        <a:xfrm>
                          <a:off x="0" y="0"/>
                          <a:ext cx="736270" cy="492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E42DD" id="Straight Arrow Connector 1718" o:spid="_x0000_s1026" type="#_x0000_t32" style="position:absolute;margin-left:97.65pt;margin-top:12.5pt;width:57.95pt;height:38.8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05792" behindDoc="0" locked="0" layoutInCell="1" allowOverlap="1" wp14:anchorId="22761717" wp14:editId="2760966A">
                <wp:simplePos x="0" y="0"/>
                <wp:positionH relativeFrom="margin">
                  <wp:align>left</wp:align>
                </wp:positionH>
                <wp:positionV relativeFrom="paragraph">
                  <wp:posOffset>5080</wp:posOffset>
                </wp:positionV>
                <wp:extent cx="1311910" cy="309880"/>
                <wp:effectExtent l="0" t="0" r="21590" b="13970"/>
                <wp:wrapNone/>
                <wp:docPr id="1719" name="Rounded Rectangle 1719"/>
                <wp:cNvGraphicFramePr/>
                <a:graphic xmlns:a="http://schemas.openxmlformats.org/drawingml/2006/main">
                  <a:graphicData uri="http://schemas.microsoft.com/office/word/2010/wordprocessingShape">
                    <wps:wsp>
                      <wps:cNvSpPr/>
                      <wps:spPr>
                        <a:xfrm>
                          <a:off x="0" y="0"/>
                          <a:ext cx="1311910"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46FBA81" w14:textId="77777777" w:rsidR="00E71811" w:rsidRDefault="00E71811" w:rsidP="004957C1">
                            <w:r w:rsidRPr="00512FE1">
                              <w:t>txtFullName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761717" id="Rounded Rectangle 1719" o:spid="_x0000_s2032" style="position:absolute;margin-left:0;margin-top:.4pt;width:103.3pt;height:24.4pt;z-index:25270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" filled="f" strokecolor="black [3200]" strokeweight="1pt">
                <v:stroke joinstyle="miter"/>
                <v:textbox>
                  <w:txbxContent>
                    <w:p w14:paraId="246FBA81" w14:textId="77777777" w:rsidR="00E71811" w:rsidRDefault="00E71811" w:rsidP="004957C1">
                      <w:r w:rsidRPr="00512FE1">
                        <w:t>txtFullName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10912" behindDoc="0" locked="0" layoutInCell="1" allowOverlap="1" wp14:anchorId="3F7717CE" wp14:editId="56D9159F">
                <wp:simplePos x="0" y="0"/>
                <wp:positionH relativeFrom="margin">
                  <wp:posOffset>4617225</wp:posOffset>
                </wp:positionH>
                <wp:positionV relativeFrom="paragraph">
                  <wp:posOffset>192034</wp:posOffset>
                </wp:positionV>
                <wp:extent cx="1311965" cy="310101"/>
                <wp:effectExtent l="0" t="0" r="21590" b="13970"/>
                <wp:wrapNone/>
                <wp:docPr id="1720" name="Rounded Rectangle 1720"/>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944BBC0" w14:textId="77777777" w:rsidR="00E71811" w:rsidRPr="00D8184A" w:rsidRDefault="00E71811" w:rsidP="004957C1">
                            <w:pPr>
                              <w:rPr>
                                <w:b/>
                                <w:i/>
                              </w:rPr>
                            </w:pPr>
                            <w:r w:rsidRPr="00D8184A">
                              <w:t>txtAdressOne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7717CE" id="Rounded Rectangle 1720" o:spid="_x0000_s2033" style="position:absolute;margin-left:363.55pt;margin-top:15.1pt;width:103.3pt;height:24.4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" filled="f" strokecolor="black [3200]" strokeweight="1pt">
                <v:stroke joinstyle="miter"/>
                <v:textbox>
                  <w:txbxContent>
                    <w:p w14:paraId="1944BBC0" w14:textId="77777777" w:rsidR="00E71811" w:rsidRPr="00D8184A" w:rsidRDefault="00E71811" w:rsidP="004957C1">
                      <w:pPr>
                        <w:rPr>
                          <w:b/>
                          <w:i/>
                        </w:rPr>
                      </w:pPr>
                      <w:r w:rsidRPr="00D8184A">
                        <w:t>txtAdressOne</w:t>
                      </w:r>
                    </w:p>
                  </w:txbxContent>
                </v:textbox>
                <w10:wrap anchorx="margin"/>
              </v:roundrect>
            </w:pict>
          </mc:Fallback>
        </mc:AlternateContent>
      </w:r>
    </w:p>
    <w:p w14:paraId="4E773E74" w14:textId="77777777" w:rsidR="004957C1" w:rsidRDefault="004957C1" w:rsidP="004957C1">
      <w:pPr>
        <w:pStyle w:val="Titlesz"/>
        <w:rPr>
          <w:highlight w:val="white"/>
        </w:rPr>
      </w:pPr>
      <w:r>
        <w:rPr>
          <w:noProof/>
          <w:sz w:val="36"/>
          <w:lang w:eastAsia="en-GB"/>
        </w:rPr>
        <mc:AlternateContent>
          <mc:Choice Requires="wps">
            <w:drawing>
              <wp:anchor distT="0" distB="0" distL="114300" distR="114300" simplePos="0" relativeHeight="252720128" behindDoc="0" locked="0" layoutInCell="1" allowOverlap="1" wp14:anchorId="611F6228" wp14:editId="0C0579DE">
                <wp:simplePos x="0" y="0"/>
                <wp:positionH relativeFrom="column">
                  <wp:posOffset>3616036</wp:posOffset>
                </wp:positionH>
                <wp:positionV relativeFrom="paragraph">
                  <wp:posOffset>1152822</wp:posOffset>
                </wp:positionV>
                <wp:extent cx="641268" cy="475013"/>
                <wp:effectExtent l="38100" t="38100" r="26035" b="20320"/>
                <wp:wrapNone/>
                <wp:docPr id="1721" name="Straight Arrow Connector 1721"/>
                <wp:cNvGraphicFramePr/>
                <a:graphic xmlns:a="http://schemas.openxmlformats.org/drawingml/2006/main">
                  <a:graphicData uri="http://schemas.microsoft.com/office/word/2010/wordprocessingShape">
                    <wps:wsp>
                      <wps:cNvCnPr/>
                      <wps:spPr>
                        <a:xfrm flipH="1" flipV="1">
                          <a:off x="0" y="0"/>
                          <a:ext cx="641268" cy="475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2E4837" id="Straight Arrow Connector 1721" o:spid="_x0000_s1026" type="#_x0000_t32" style="position:absolute;margin-left:284.75pt;margin-top:90.75pt;width:50.5pt;height:37.4pt;flip:x y;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19104" behindDoc="0" locked="0" layoutInCell="1" allowOverlap="1" wp14:anchorId="4920EB40" wp14:editId="0EEDD989">
                <wp:simplePos x="0" y="0"/>
                <wp:positionH relativeFrom="column">
                  <wp:posOffset>3693226</wp:posOffset>
                </wp:positionH>
                <wp:positionV relativeFrom="paragraph">
                  <wp:posOffset>523430</wp:posOffset>
                </wp:positionV>
                <wp:extent cx="1128156" cy="35626"/>
                <wp:effectExtent l="38100" t="38100" r="15240" b="97790"/>
                <wp:wrapNone/>
                <wp:docPr id="1722" name="Straight Arrow Connector 1722"/>
                <wp:cNvGraphicFramePr/>
                <a:graphic xmlns:a="http://schemas.openxmlformats.org/drawingml/2006/main">
                  <a:graphicData uri="http://schemas.microsoft.com/office/word/2010/wordprocessingShape">
                    <wps:wsp>
                      <wps:cNvCnPr/>
                      <wps:spPr>
                        <a:xfrm flipH="1">
                          <a:off x="0" y="0"/>
                          <a:ext cx="1128156" cy="3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EEDC4" id="Straight Arrow Connector 1722" o:spid="_x0000_s1026" type="#_x0000_t32" style="position:absolute;margin-left:290.8pt;margin-top:41.2pt;width:88.85pt;height:2.8pt;flip:x;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18080" behindDoc="0" locked="0" layoutInCell="1" allowOverlap="1" wp14:anchorId="55BF03BB" wp14:editId="1BFF0829">
                <wp:simplePos x="0" y="0"/>
                <wp:positionH relativeFrom="column">
                  <wp:posOffset>3455719</wp:posOffset>
                </wp:positionH>
                <wp:positionV relativeFrom="paragraph">
                  <wp:posOffset>113731</wp:posOffset>
                </wp:positionV>
                <wp:extent cx="1235034" cy="290945"/>
                <wp:effectExtent l="38100" t="0" r="22860" b="71120"/>
                <wp:wrapNone/>
                <wp:docPr id="1723" name="Straight Arrow Connector 1723"/>
                <wp:cNvGraphicFramePr/>
                <a:graphic xmlns:a="http://schemas.openxmlformats.org/drawingml/2006/main">
                  <a:graphicData uri="http://schemas.microsoft.com/office/word/2010/wordprocessingShape">
                    <wps:wsp>
                      <wps:cNvCnPr/>
                      <wps:spPr>
                        <a:xfrm flipH="1">
                          <a:off x="0" y="0"/>
                          <a:ext cx="1235034" cy="290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F01A2" id="Straight Arrow Connector 1723" o:spid="_x0000_s1026" type="#_x0000_t32" style="position:absolute;margin-left:272.1pt;margin-top:8.95pt;width:97.25pt;height:22.9pt;flip:x;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17056" behindDoc="0" locked="0" layoutInCell="1" allowOverlap="1" wp14:anchorId="21E8BD9A" wp14:editId="78BE72F7">
                <wp:simplePos x="0" y="0"/>
                <wp:positionH relativeFrom="column">
                  <wp:posOffset>1252847</wp:posOffset>
                </wp:positionH>
                <wp:positionV relativeFrom="paragraph">
                  <wp:posOffset>1170635</wp:posOffset>
                </wp:positionV>
                <wp:extent cx="694467" cy="475013"/>
                <wp:effectExtent l="0" t="38100" r="48895" b="20320"/>
                <wp:wrapNone/>
                <wp:docPr id="1724" name="Straight Arrow Connector 1724"/>
                <wp:cNvGraphicFramePr/>
                <a:graphic xmlns:a="http://schemas.openxmlformats.org/drawingml/2006/main">
                  <a:graphicData uri="http://schemas.microsoft.com/office/word/2010/wordprocessingShape">
                    <wps:wsp>
                      <wps:cNvCnPr/>
                      <wps:spPr>
                        <a:xfrm flipV="1">
                          <a:off x="0" y="0"/>
                          <a:ext cx="694467" cy="475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60E3B" id="Straight Arrow Connector 1724" o:spid="_x0000_s1026" type="#_x0000_t32" style="position:absolute;margin-left:98.65pt;margin-top:92.2pt;width:54.7pt;height:37.4pt;flip:y;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16032" behindDoc="0" locked="0" layoutInCell="1" allowOverlap="1" wp14:anchorId="3D4D6C82" wp14:editId="5E489DF4">
                <wp:simplePos x="0" y="0"/>
                <wp:positionH relativeFrom="column">
                  <wp:posOffset>1003465</wp:posOffset>
                </wp:positionH>
                <wp:positionV relativeFrom="paragraph">
                  <wp:posOffset>760936</wp:posOffset>
                </wp:positionV>
                <wp:extent cx="979714" cy="374073"/>
                <wp:effectExtent l="0" t="38100" r="49530" b="26035"/>
                <wp:wrapNone/>
                <wp:docPr id="1725" name="Straight Arrow Connector 1725"/>
                <wp:cNvGraphicFramePr/>
                <a:graphic xmlns:a="http://schemas.openxmlformats.org/drawingml/2006/main">
                  <a:graphicData uri="http://schemas.microsoft.com/office/word/2010/wordprocessingShape">
                    <wps:wsp>
                      <wps:cNvCnPr/>
                      <wps:spPr>
                        <a:xfrm flipV="1">
                          <a:off x="0" y="0"/>
                          <a:ext cx="979714" cy="374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D0BCC" id="Straight Arrow Connector 1725" o:spid="_x0000_s1026" type="#_x0000_t32" style="position:absolute;margin-left:79pt;margin-top:59.9pt;width:77.15pt;height:29.45pt;flip:y;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15008" behindDoc="0" locked="0" layoutInCell="1" allowOverlap="1" wp14:anchorId="22E0749B" wp14:editId="17E6256B">
                <wp:simplePos x="0" y="0"/>
                <wp:positionH relativeFrom="column">
                  <wp:posOffset>1246909</wp:posOffset>
                </wp:positionH>
                <wp:positionV relativeFrom="paragraph">
                  <wp:posOffset>547180</wp:posOffset>
                </wp:positionV>
                <wp:extent cx="700644" cy="47502"/>
                <wp:effectExtent l="0" t="38100" r="80645" b="86360"/>
                <wp:wrapNone/>
                <wp:docPr id="1726" name="Straight Arrow Connector 1726"/>
                <wp:cNvGraphicFramePr/>
                <a:graphic xmlns:a="http://schemas.openxmlformats.org/drawingml/2006/main">
                  <a:graphicData uri="http://schemas.microsoft.com/office/word/2010/wordprocessingShape">
                    <wps:wsp>
                      <wps:cNvCnPr/>
                      <wps:spPr>
                        <a:xfrm>
                          <a:off x="0" y="0"/>
                          <a:ext cx="700644" cy="47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64680" id="Straight Arrow Connector 1726" o:spid="_x0000_s1026" type="#_x0000_t32" style="position:absolute;margin-left:98.2pt;margin-top:43.1pt;width:55.15pt;height:3.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06816" behindDoc="0" locked="0" layoutInCell="1" allowOverlap="1" wp14:anchorId="73363BCE" wp14:editId="02A1480C">
                <wp:simplePos x="0" y="0"/>
                <wp:positionH relativeFrom="margin">
                  <wp:posOffset>-70831</wp:posOffset>
                </wp:positionH>
                <wp:positionV relativeFrom="paragraph">
                  <wp:posOffset>404380</wp:posOffset>
                </wp:positionV>
                <wp:extent cx="1311965" cy="310101"/>
                <wp:effectExtent l="0" t="0" r="21590" b="13970"/>
                <wp:wrapNone/>
                <wp:docPr id="1727" name="Rounded Rectangle 1727"/>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A4214D5" w14:textId="77777777" w:rsidR="00E71811" w:rsidRDefault="00E71811" w:rsidP="004957C1">
                            <w:r w:rsidRPr="00512FE1">
                              <w:t>txtEmail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363BCE" id="Rounded Rectangle 1727" o:spid="_x0000_s2034" style="position:absolute;margin-left:-5.6pt;margin-top:31.85pt;width:103.3pt;height:24.4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" filled="f" strokecolor="black [3200]" strokeweight="1pt">
                <v:stroke joinstyle="miter"/>
                <v:textbox>
                  <w:txbxContent>
                    <w:p w14:paraId="3A4214D5" w14:textId="77777777" w:rsidR="00E71811" w:rsidRDefault="00E71811" w:rsidP="004957C1">
                      <w:r w:rsidRPr="00512FE1">
                        <w:t>txtEmail</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07840" behindDoc="0" locked="0" layoutInCell="1" allowOverlap="1" wp14:anchorId="0055B1BB" wp14:editId="728FFD58">
                <wp:simplePos x="0" y="0"/>
                <wp:positionH relativeFrom="margin">
                  <wp:posOffset>-203051</wp:posOffset>
                </wp:positionH>
                <wp:positionV relativeFrom="paragraph">
                  <wp:posOffset>1055048</wp:posOffset>
                </wp:positionV>
                <wp:extent cx="1311965" cy="310101"/>
                <wp:effectExtent l="0" t="0" r="21590" b="13970"/>
                <wp:wrapNone/>
                <wp:docPr id="1728" name="Rounded Rectangle 1728"/>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E9924EC" w14:textId="77777777" w:rsidR="00E71811" w:rsidRDefault="00E71811" w:rsidP="004957C1">
                            <w:r w:rsidRPr="00512FE1">
                              <w:t>txtPhoneNumber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55B1BB" id="Rounded Rectangle 1728" o:spid="_x0000_s2035" style="position:absolute;margin-left:-16pt;margin-top:83.05pt;width:103.3pt;height:24.4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" filled="f" strokecolor="black [3200]" strokeweight="1pt">
                <v:stroke joinstyle="miter"/>
                <v:textbox>
                  <w:txbxContent>
                    <w:p w14:paraId="0E9924EC" w14:textId="77777777" w:rsidR="00E71811" w:rsidRDefault="00E71811" w:rsidP="004957C1">
                      <w:r w:rsidRPr="00512FE1">
                        <w:t>txtPhoneNumber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12960" behindDoc="0" locked="0" layoutInCell="1" allowOverlap="1" wp14:anchorId="18F70277" wp14:editId="57264F4B">
                <wp:simplePos x="0" y="0"/>
                <wp:positionH relativeFrom="margin">
                  <wp:posOffset>4896230</wp:posOffset>
                </wp:positionH>
                <wp:positionV relativeFrom="paragraph">
                  <wp:posOffset>776399</wp:posOffset>
                </wp:positionV>
                <wp:extent cx="1311965" cy="310101"/>
                <wp:effectExtent l="0" t="0" r="21590" b="13970"/>
                <wp:wrapNone/>
                <wp:docPr id="1729" name="Rounded Rectangle 1729"/>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EB1A7FE" w14:textId="77777777" w:rsidR="00E71811" w:rsidRDefault="00E71811" w:rsidP="004957C1">
                            <w:r w:rsidRPr="00D8184A">
                              <w:t>txtPostCode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70277" id="Rounded Rectangle 1729" o:spid="_x0000_s2036" style="position:absolute;margin-left:385.55pt;margin-top:61.15pt;width:103.3pt;height:24.4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" filled="f" strokecolor="black [3200]" strokeweight="1pt">
                <v:stroke joinstyle="miter"/>
                <v:textbox>
                  <w:txbxContent>
                    <w:p w14:paraId="7EB1A7FE" w14:textId="77777777" w:rsidR="00E71811" w:rsidRDefault="00E71811" w:rsidP="004957C1">
                      <w:r w:rsidRPr="00D8184A">
                        <w:t>txtPostCode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11936" behindDoc="0" locked="0" layoutInCell="1" allowOverlap="1" wp14:anchorId="73BCD5B2" wp14:editId="2E5F0B9F">
                <wp:simplePos x="0" y="0"/>
                <wp:positionH relativeFrom="margin">
                  <wp:posOffset>4765452</wp:posOffset>
                </wp:positionH>
                <wp:positionV relativeFrom="paragraph">
                  <wp:posOffset>390542</wp:posOffset>
                </wp:positionV>
                <wp:extent cx="1311965" cy="310101"/>
                <wp:effectExtent l="0" t="0" r="21590" b="13970"/>
                <wp:wrapNone/>
                <wp:docPr id="1730" name="Rounded Rectangle 1730"/>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DFAF03C" w14:textId="77777777" w:rsidR="00E71811" w:rsidRDefault="00E71811" w:rsidP="004957C1">
                            <w:r w:rsidRPr="00D8184A">
                              <w:t>txtArea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BCD5B2" id="Rounded Rectangle 1730" o:spid="_x0000_s2037" style="position:absolute;margin-left:375.25pt;margin-top:30.75pt;width:103.3pt;height:24.4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" filled="f" strokecolor="black [3200]" strokeweight="1pt">
                <v:stroke joinstyle="miter"/>
                <v:textbox>
                  <w:txbxContent>
                    <w:p w14:paraId="4DFAF03C" w14:textId="77777777" w:rsidR="00E71811" w:rsidRDefault="00E71811" w:rsidP="004957C1">
                      <w:r w:rsidRPr="00D8184A">
                        <w:t>txtArea</w:t>
                      </w:r>
                    </w:p>
                  </w:txbxContent>
                </v:textbox>
                <w10:wrap anchorx="margin"/>
              </v:roundrect>
            </w:pict>
          </mc:Fallback>
        </mc:AlternateContent>
      </w:r>
      <w:r>
        <w:rPr>
          <w:noProof/>
          <w:lang w:eastAsia="en-GB"/>
        </w:rPr>
        <w:drawing>
          <wp:inline distT="0" distB="0" distL="0" distR="0" wp14:anchorId="0F4D9347" wp14:editId="2E17CD55">
            <wp:extent cx="5731510" cy="1608455"/>
            <wp:effectExtent l="0" t="0" r="2540" b="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1608455"/>
                    </a:xfrm>
                    <a:prstGeom prst="rect">
                      <a:avLst/>
                    </a:prstGeom>
                  </pic:spPr>
                </pic:pic>
              </a:graphicData>
            </a:graphic>
          </wp:inline>
        </w:drawing>
      </w:r>
    </w:p>
    <w:p w14:paraId="4FA3D742" w14:textId="77777777" w:rsidR="004957C1" w:rsidRDefault="004957C1" w:rsidP="004957C1">
      <w:pPr>
        <w:pStyle w:val="Titlesz"/>
        <w:rPr>
          <w:highlight w:val="white"/>
        </w:rPr>
      </w:pPr>
      <w:r>
        <w:rPr>
          <w:noProof/>
          <w:sz w:val="36"/>
          <w:lang w:eastAsia="en-GB"/>
        </w:rPr>
        <mc:AlternateContent>
          <mc:Choice Requires="wps">
            <w:drawing>
              <wp:anchor distT="0" distB="0" distL="114300" distR="114300" simplePos="0" relativeHeight="252709888" behindDoc="0" locked="0" layoutInCell="1" allowOverlap="1" wp14:anchorId="622CF4BE" wp14:editId="71B60612">
                <wp:simplePos x="0" y="0"/>
                <wp:positionH relativeFrom="margin">
                  <wp:posOffset>3817917</wp:posOffset>
                </wp:positionH>
                <wp:positionV relativeFrom="paragraph">
                  <wp:posOffset>7059</wp:posOffset>
                </wp:positionV>
                <wp:extent cx="1311965" cy="310101"/>
                <wp:effectExtent l="0" t="0" r="21590" b="13970"/>
                <wp:wrapNone/>
                <wp:docPr id="1731" name="Rounded Rectangle 1731"/>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056D145" w14:textId="77777777" w:rsidR="00E71811" w:rsidRDefault="00E71811" w:rsidP="004957C1">
                            <w:r w:rsidRPr="00D8184A">
                              <w:t>btnAddCustomer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CF4BE" id="Rounded Rectangle 1731" o:spid="_x0000_s2038" style="position:absolute;margin-left:300.6pt;margin-top:.55pt;width:103.3pt;height:24.4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" filled="f" strokecolor="black [3200]" strokeweight="1pt">
                <v:stroke joinstyle="miter"/>
                <v:textbox>
                  <w:txbxContent>
                    <w:p w14:paraId="4056D145" w14:textId="77777777" w:rsidR="00E71811" w:rsidRDefault="00E71811" w:rsidP="004957C1">
                      <w:r w:rsidRPr="00D8184A">
                        <w:t>btnAddCustomer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08864" behindDoc="0" locked="0" layoutInCell="1" allowOverlap="1" wp14:anchorId="6F13D3B4" wp14:editId="66AD8145">
                <wp:simplePos x="0" y="0"/>
                <wp:positionH relativeFrom="margin">
                  <wp:posOffset>770016</wp:posOffset>
                </wp:positionH>
                <wp:positionV relativeFrom="paragraph">
                  <wp:posOffset>12559</wp:posOffset>
                </wp:positionV>
                <wp:extent cx="1311965" cy="310101"/>
                <wp:effectExtent l="0" t="0" r="21590" b="13970"/>
                <wp:wrapNone/>
                <wp:docPr id="1732" name="Rounded Rectangle 1732"/>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E196BA0" w14:textId="77777777" w:rsidR="00E71811" w:rsidRDefault="00E71811" w:rsidP="004957C1">
                            <w:r w:rsidRPr="00D8184A">
                              <w:t>btnClear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13D3B4" id="Rounded Rectangle 1732" o:spid="_x0000_s2039" style="position:absolute;margin-left:60.65pt;margin-top:1pt;width:103.3pt;height:24.4pt;z-index:25270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" filled="f" strokecolor="black [3200]" strokeweight="1pt">
                <v:stroke joinstyle="miter"/>
                <v:textbox>
                  <w:txbxContent>
                    <w:p w14:paraId="6E196BA0" w14:textId="77777777" w:rsidR="00E71811" w:rsidRDefault="00E71811" w:rsidP="004957C1">
                      <w:r w:rsidRPr="00D8184A">
                        <w:t>btnClear</w:t>
                      </w:r>
                    </w:p>
                  </w:txbxContent>
                </v:textbox>
                <w10:wrap anchorx="margin"/>
              </v:roundrect>
            </w:pict>
          </mc:Fallback>
        </mc:AlternateContent>
      </w:r>
    </w:p>
    <w:p w14:paraId="52DB1D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B0B54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3CAE8A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0EF7EF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58BE78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1E182A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201250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7998AA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70DE3A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186E25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54AE42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3C2EBF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686EA55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77CA2B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1E5B5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TheLaptopsClinic.Forms</w:t>
      </w:r>
    </w:p>
    <w:p w14:paraId="046F17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4F6CC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AddCustomerForm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7B0865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2E0D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AddCustomerForm()</w:t>
      </w:r>
    </w:p>
    <w:p w14:paraId="5DC8B1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4C93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4FCAE4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A78F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834AD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AddCustomerForm_Load(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7EBD8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4DD4C9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.Theme = msmAddCustomerForm.Theme;</w:t>
      </w:r>
    </w:p>
    <w:p w14:paraId="773A66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.Style = msmAddCustomerForm.Style;</w:t>
      </w:r>
    </w:p>
    <w:p w14:paraId="166B23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491F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B55DB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7CE05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AC99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txtFullName.Clear();</w:t>
      </w:r>
    </w:p>
    <w:p w14:paraId="299646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txtPhoneNumber.Clear();</w:t>
      </w:r>
    </w:p>
    <w:p w14:paraId="051EC9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txtPhoneNumber.Clear();</w:t>
      </w:r>
    </w:p>
    <w:p w14:paraId="09345B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txtAddress.Clear();</w:t>
      </w:r>
    </w:p>
    <w:p w14:paraId="38A6A9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txtArea.Clear();</w:t>
      </w:r>
    </w:p>
    <w:p w14:paraId="6CC413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txtPostCode.Clear();</w:t>
      </w:r>
    </w:p>
    <w:p w14:paraId="393621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AAAF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B11E22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btnAddCustomer_Click(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81D92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941D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required fields are filled in first and in correct format(Phone Number integer)</w:t>
      </w:r>
    </w:p>
    <w:p w14:paraId="7A340F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 checkIfInteger;</w:t>
      </w:r>
    </w:p>
    <w:p w14:paraId="3A50D6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.IsNullOrWhiteSpace(txtFullName.Text.Trim())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.IsNullOrWhiteSpace(txtEmail.Text.Trim()) ||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.TryParse(txtPhoneNumber.Text.Trim(),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checkIfInteger))</w:t>
      </w:r>
    </w:p>
    <w:p w14:paraId="4A463C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9355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"Fill in the FullName , Email and Phone Number in correct format, enter 0 as Phone Number if blank"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Add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646CB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EF86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40E78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2F0F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//FullName, Email are filled, Phone Number is in integer format</w:t>
      </w:r>
    </w:p>
    <w:p w14:paraId="4A64C9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an Customer exists with the exact email</w:t>
      </w:r>
    </w:p>
    <w:p w14:paraId="1796AD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CheckEmail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Customer WHERE cEmail = '{0}'"</w:t>
      </w:r>
      <w:r>
        <w:rPr>
          <w:rFonts w:ascii="Consolas" w:hAnsi="Consolas" w:cs="Consolas"/>
          <w:color w:val="000000"/>
          <w:sz w:val="19"/>
          <w:szCs w:val="19"/>
          <w:highlight w:val="white"/>
        </w:rPr>
        <w:t>, txtEmail.Text.Trim()));</w:t>
      </w:r>
    </w:p>
    <w:p w14:paraId="0A7E72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0084D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(CheckEmail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988F5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31D6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 Customer Already Exists with the Same Email</w:t>
      </w:r>
    </w:p>
    <w:p w14:paraId="60EB89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 Customer already exists that has the same Exact Email,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Add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6F3BE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DB99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69622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BC33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Customer exists that has the same Email Address</w:t>
      </w:r>
    </w:p>
    <w:p w14:paraId="6703AB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Required Fields are filled in, Phone Number is in correct Format, Email is Unique</w:t>
      </w:r>
    </w:p>
    <w:p w14:paraId="12DCCD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Customer to the Database</w:t>
      </w:r>
    </w:p>
    <w:p w14:paraId="3BC886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AddCustomer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Customer (cFullName, cEmail, cPhoneNumber, cAddress, cArea, cPostCode) VALUES('{0}', '{1}', '{2}', '{3}', '{4}', '{5}')"</w:t>
      </w:r>
      <w:r>
        <w:rPr>
          <w:rFonts w:ascii="Consolas" w:hAnsi="Consolas" w:cs="Consolas"/>
          <w:color w:val="000000"/>
          <w:sz w:val="19"/>
          <w:szCs w:val="19"/>
          <w:highlight w:val="white"/>
        </w:rPr>
        <w:t>,</w:t>
      </w:r>
    </w:p>
    <w:p w14:paraId="16CAA8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77B9221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txtEmail.Text.ToString().Trim(),</w:t>
      </w:r>
    </w:p>
    <w:p w14:paraId="145DEA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71E9E8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.CurrentCulture.TextInfo.ToTitleCase(txtAddress.Text.ToString().Trim()),</w:t>
      </w:r>
    </w:p>
    <w:p w14:paraId="359294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.CurrentCulture.TextInfo.ToTitleCase(txtArea.Text.Trim()),</w:t>
      </w:r>
    </w:p>
    <w:p w14:paraId="5368CC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txtPostCode.Text.ToUpper()));</w:t>
      </w:r>
    </w:p>
    <w:p w14:paraId="766DA0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6A129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(AddCustomer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FD132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79D9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Added The Customer"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"Added the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08A7D5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B707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DB38E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7853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"Couldn't Add The Customer,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Add The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F38DF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D5A1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9421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DC88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6A4E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261F2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A2BD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14:paraId="38526C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19BA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25B4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64EB705" w14:textId="77777777" w:rsidR="00BD444E" w:rsidRDefault="00BD444E" w:rsidP="00BD444E">
      <w:pPr>
        <w:pStyle w:val="ListParagraph"/>
        <w:spacing w:line="256" w:lineRule="auto"/>
      </w:pPr>
    </w:p>
    <w:p w14:paraId="7FC53769" w14:textId="77777777" w:rsidR="00957499" w:rsidRDefault="004957C1" w:rsidP="00957499">
      <w:pPr>
        <w:pStyle w:val="Heading3"/>
        <w:rPr>
          <w:highlight w:val="white"/>
        </w:rPr>
      </w:pPr>
      <w:bookmarkStart w:id="68" w:name="_Toc449432731"/>
      <w:r>
        <w:rPr>
          <w:highlight w:val="white"/>
        </w:rPr>
        <w:t>MakeAnOrder</w:t>
      </w:r>
      <w:bookmarkEnd w:id="68"/>
    </w:p>
    <w:p w14:paraId="661DBAAD" w14:textId="0A79F44E" w:rsidR="004957C1" w:rsidRDefault="004957C1" w:rsidP="004957C1">
      <w:pPr>
        <w:pStyle w:val="Titlesz"/>
        <w:rPr>
          <w:highlight w:val="white"/>
        </w:rPr>
      </w:pPr>
      <w:r>
        <w:rPr>
          <w:highlight w:val="white"/>
        </w:rPr>
        <w:t xml:space="preserve"> is also accessible via Customer </w:t>
      </w:r>
      <w:r w:rsidR="00893E5F">
        <w:rPr>
          <w:highlight w:val="white"/>
        </w:rPr>
        <w:t>UC</w:t>
      </w:r>
      <w:r>
        <w:rPr>
          <w:highlight w:val="white"/>
        </w:rPr>
        <w:t xml:space="preserve"> to make an Order.</w:t>
      </w:r>
    </w:p>
    <w:p w14:paraId="1D8F66C7" w14:textId="77777777" w:rsidR="004957C1" w:rsidRDefault="004957C1" w:rsidP="004957C1">
      <w:pPr>
        <w:pStyle w:val="Titlesz"/>
        <w:rPr>
          <w:highlight w:val="white"/>
        </w:rPr>
      </w:pPr>
      <w:r>
        <w:rPr>
          <w:noProof/>
          <w:sz w:val="36"/>
          <w:lang w:eastAsia="en-GB"/>
        </w:rPr>
        <mc:AlternateContent>
          <mc:Choice Requires="wps">
            <w:drawing>
              <wp:anchor distT="0" distB="0" distL="114300" distR="114300" simplePos="0" relativeHeight="252726272" behindDoc="0" locked="0" layoutInCell="1" allowOverlap="1" wp14:anchorId="76E0E281" wp14:editId="2C5E5D29">
                <wp:simplePos x="0" y="0"/>
                <wp:positionH relativeFrom="margin">
                  <wp:posOffset>3311046</wp:posOffset>
                </wp:positionH>
                <wp:positionV relativeFrom="paragraph">
                  <wp:posOffset>191910</wp:posOffset>
                </wp:positionV>
                <wp:extent cx="1311965" cy="310101"/>
                <wp:effectExtent l="0" t="0" r="21590" b="13970"/>
                <wp:wrapNone/>
                <wp:docPr id="1734" name="Rounded Rectangle 1734"/>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974769C" w14:textId="77777777" w:rsidR="00E71811" w:rsidRDefault="00E71811" w:rsidP="004957C1">
                            <w:r w:rsidRPr="006C3BC5">
                              <w:t>txtProduct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0E281" id="Rounded Rectangle 1734" o:spid="_x0000_s2040" style="position:absolute;margin-left:260.7pt;margin-top:15.1pt;width:103.3pt;height:24.4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" filled="f" strokecolor="black [3200]" strokeweight="1pt">
                <v:stroke joinstyle="miter"/>
                <v:textbox>
                  <w:txbxContent>
                    <w:p w14:paraId="1974769C" w14:textId="77777777" w:rsidR="00E71811" w:rsidRDefault="00E71811" w:rsidP="004957C1">
                      <w:r w:rsidRPr="006C3BC5">
                        <w:t>txtProduct</w:t>
                      </w:r>
                    </w:p>
                  </w:txbxContent>
                </v:textbox>
                <w10:wrap anchorx="margin"/>
              </v:roundrect>
            </w:pict>
          </mc:Fallback>
        </mc:AlternateContent>
      </w:r>
    </w:p>
    <w:p w14:paraId="2166914C" w14:textId="77777777" w:rsidR="004957C1" w:rsidRDefault="004957C1" w:rsidP="004957C1">
      <w:pPr>
        <w:pStyle w:val="Titlesz"/>
        <w:rPr>
          <w:highlight w:val="white"/>
        </w:rPr>
      </w:pPr>
      <w:r>
        <w:rPr>
          <w:noProof/>
          <w:sz w:val="36"/>
          <w:lang w:eastAsia="en-GB"/>
        </w:rPr>
        <mc:AlternateContent>
          <mc:Choice Requires="wps">
            <w:drawing>
              <wp:anchor distT="0" distB="0" distL="114300" distR="114300" simplePos="0" relativeHeight="252741632" behindDoc="0" locked="0" layoutInCell="1" allowOverlap="1" wp14:anchorId="3B28AFC2" wp14:editId="22EB725B">
                <wp:simplePos x="0" y="0"/>
                <wp:positionH relativeFrom="column">
                  <wp:posOffset>3693226</wp:posOffset>
                </wp:positionH>
                <wp:positionV relativeFrom="paragraph">
                  <wp:posOffset>1074931</wp:posOffset>
                </wp:positionV>
                <wp:extent cx="1353787" cy="255320"/>
                <wp:effectExtent l="19050" t="57150" r="18415" b="30480"/>
                <wp:wrapNone/>
                <wp:docPr id="1735" name="Straight Arrow Connector 1735"/>
                <wp:cNvGraphicFramePr/>
                <a:graphic xmlns:a="http://schemas.openxmlformats.org/drawingml/2006/main">
                  <a:graphicData uri="http://schemas.microsoft.com/office/word/2010/wordprocessingShape">
                    <wps:wsp>
                      <wps:cNvCnPr/>
                      <wps:spPr>
                        <a:xfrm flipH="1" flipV="1">
                          <a:off x="0" y="0"/>
                          <a:ext cx="1353787" cy="2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5B274" id="Straight Arrow Connector 1735" o:spid="_x0000_s1026" type="#_x0000_t32" style="position:absolute;margin-left:290.8pt;margin-top:84.65pt;width:106.6pt;height:20.1pt;flip:x y;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40608" behindDoc="0" locked="0" layoutInCell="1" allowOverlap="1" wp14:anchorId="3D8ECE79" wp14:editId="2A93C163">
                <wp:simplePos x="0" y="0"/>
                <wp:positionH relativeFrom="column">
                  <wp:posOffset>3752603</wp:posOffset>
                </wp:positionH>
                <wp:positionV relativeFrom="paragraph">
                  <wp:posOffset>944303</wp:posOffset>
                </wp:positionV>
                <wp:extent cx="1264722" cy="59376"/>
                <wp:effectExtent l="19050" t="76200" r="12065" b="36195"/>
                <wp:wrapNone/>
                <wp:docPr id="1736" name="Straight Arrow Connector 1736"/>
                <wp:cNvGraphicFramePr/>
                <a:graphic xmlns:a="http://schemas.openxmlformats.org/drawingml/2006/main">
                  <a:graphicData uri="http://schemas.microsoft.com/office/word/2010/wordprocessingShape">
                    <wps:wsp>
                      <wps:cNvCnPr/>
                      <wps:spPr>
                        <a:xfrm flipH="1" flipV="1">
                          <a:off x="0" y="0"/>
                          <a:ext cx="1264722" cy="59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FABB0" id="Straight Arrow Connector 1736" o:spid="_x0000_s1026" type="#_x0000_t32" style="position:absolute;margin-left:295.5pt;margin-top:74.35pt;width:99.6pt;height:4.7pt;flip:x y;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9584" behindDoc="0" locked="0" layoutInCell="1" allowOverlap="1" wp14:anchorId="016ECD1C" wp14:editId="12BF4BFE">
                <wp:simplePos x="0" y="0"/>
                <wp:positionH relativeFrom="column">
                  <wp:posOffset>3740727</wp:posOffset>
                </wp:positionH>
                <wp:positionV relativeFrom="paragraph">
                  <wp:posOffset>641482</wp:posOffset>
                </wp:positionV>
                <wp:extent cx="1211283" cy="172192"/>
                <wp:effectExtent l="38100" t="0" r="27305" b="75565"/>
                <wp:wrapNone/>
                <wp:docPr id="1737" name="Straight Arrow Connector 1737"/>
                <wp:cNvGraphicFramePr/>
                <a:graphic xmlns:a="http://schemas.openxmlformats.org/drawingml/2006/main">
                  <a:graphicData uri="http://schemas.microsoft.com/office/word/2010/wordprocessingShape">
                    <wps:wsp>
                      <wps:cNvCnPr/>
                      <wps:spPr>
                        <a:xfrm flipH="1">
                          <a:off x="0" y="0"/>
                          <a:ext cx="1211283"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9E60E" id="Straight Arrow Connector 1737" o:spid="_x0000_s1026" type="#_x0000_t32" style="position:absolute;margin-left:294.55pt;margin-top:50.5pt;width:95.4pt;height:13.55pt;flip:x;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8560" behindDoc="0" locked="0" layoutInCell="1" allowOverlap="1" wp14:anchorId="4FD3182E" wp14:editId="705377EF">
                <wp:simplePos x="0" y="0"/>
                <wp:positionH relativeFrom="column">
                  <wp:posOffset>3711039</wp:posOffset>
                </wp:positionH>
                <wp:positionV relativeFrom="paragraph">
                  <wp:posOffset>279285</wp:posOffset>
                </wp:positionV>
                <wp:extent cx="1015340" cy="344384"/>
                <wp:effectExtent l="38100" t="0" r="13970" b="74930"/>
                <wp:wrapNone/>
                <wp:docPr id="1738" name="Straight Arrow Connector 1738"/>
                <wp:cNvGraphicFramePr/>
                <a:graphic xmlns:a="http://schemas.openxmlformats.org/drawingml/2006/main">
                  <a:graphicData uri="http://schemas.microsoft.com/office/word/2010/wordprocessingShape">
                    <wps:wsp>
                      <wps:cNvCnPr/>
                      <wps:spPr>
                        <a:xfrm flipH="1">
                          <a:off x="0" y="0"/>
                          <a:ext cx="1015340" cy="344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73521" id="Straight Arrow Connector 1738" o:spid="_x0000_s1026" type="#_x0000_t32" style="position:absolute;margin-left:292.2pt;margin-top:22pt;width:79.95pt;height:27.1pt;flip:x;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7536" behindDoc="0" locked="0" layoutInCell="1" allowOverlap="1" wp14:anchorId="4D2CFE77" wp14:editId="522AF1C6">
                <wp:simplePos x="0" y="0"/>
                <wp:positionH relativeFrom="column">
                  <wp:posOffset>3705101</wp:posOffset>
                </wp:positionH>
                <wp:positionV relativeFrom="paragraph">
                  <wp:posOffset>273347</wp:posOffset>
                </wp:positionV>
                <wp:extent cx="136567" cy="183713"/>
                <wp:effectExtent l="38100" t="0" r="34925" b="64135"/>
                <wp:wrapNone/>
                <wp:docPr id="1739" name="Straight Arrow Connector 1739"/>
                <wp:cNvGraphicFramePr/>
                <a:graphic xmlns:a="http://schemas.openxmlformats.org/drawingml/2006/main">
                  <a:graphicData uri="http://schemas.microsoft.com/office/word/2010/wordprocessingShape">
                    <wps:wsp>
                      <wps:cNvCnPr/>
                      <wps:spPr>
                        <a:xfrm flipH="1">
                          <a:off x="0" y="0"/>
                          <a:ext cx="136567" cy="183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EF7AD" id="Straight Arrow Connector 1739" o:spid="_x0000_s1026" type="#_x0000_t32" style="position:absolute;margin-left:291.75pt;margin-top:21.5pt;width:10.75pt;height:14.45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6512" behindDoc="0" locked="0" layoutInCell="1" allowOverlap="1" wp14:anchorId="548A0AE6" wp14:editId="4ED10ED1">
                <wp:simplePos x="0" y="0"/>
                <wp:positionH relativeFrom="column">
                  <wp:posOffset>3437906</wp:posOffset>
                </wp:positionH>
                <wp:positionV relativeFrom="paragraph">
                  <wp:posOffset>1383690</wp:posOffset>
                </wp:positionV>
                <wp:extent cx="35626" cy="332509"/>
                <wp:effectExtent l="38100" t="38100" r="59690" b="10795"/>
                <wp:wrapNone/>
                <wp:docPr id="1740" name="Straight Arrow Connector 1740"/>
                <wp:cNvGraphicFramePr/>
                <a:graphic xmlns:a="http://schemas.openxmlformats.org/drawingml/2006/main">
                  <a:graphicData uri="http://schemas.microsoft.com/office/word/2010/wordprocessingShape">
                    <wps:wsp>
                      <wps:cNvCnPr/>
                      <wps:spPr>
                        <a:xfrm flipH="1" flipV="1">
                          <a:off x="0" y="0"/>
                          <a:ext cx="35626" cy="3325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A0B4A" id="Straight Arrow Connector 1740" o:spid="_x0000_s1026" type="#_x0000_t32" style="position:absolute;margin-left:270.7pt;margin-top:108.95pt;width:2.8pt;height:26.2pt;flip:x y;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35488" behindDoc="0" locked="0" layoutInCell="1" allowOverlap="1" wp14:anchorId="45324C08" wp14:editId="359B9C29">
                <wp:simplePos x="0" y="0"/>
                <wp:positionH relativeFrom="column">
                  <wp:posOffset>1430977</wp:posOffset>
                </wp:positionH>
                <wp:positionV relativeFrom="paragraph">
                  <wp:posOffset>1211498</wp:posOffset>
                </wp:positionV>
                <wp:extent cx="516576" cy="249381"/>
                <wp:effectExtent l="0" t="38100" r="55245" b="36830"/>
                <wp:wrapNone/>
                <wp:docPr id="1741" name="Straight Arrow Connector 1741"/>
                <wp:cNvGraphicFramePr/>
                <a:graphic xmlns:a="http://schemas.openxmlformats.org/drawingml/2006/main">
                  <a:graphicData uri="http://schemas.microsoft.com/office/word/2010/wordprocessingShape">
                    <wps:wsp>
                      <wps:cNvCnPr/>
                      <wps:spPr>
                        <a:xfrm flipV="1">
                          <a:off x="0" y="0"/>
                          <a:ext cx="516576" cy="249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FFA911" id="Straight Arrow Connector 1741" o:spid="_x0000_s1026" type="#_x0000_t32" style="position:absolute;margin-left:112.7pt;margin-top:95.4pt;width:40.7pt;height:19.65pt;flip:y;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34464" behindDoc="0" locked="0" layoutInCell="1" allowOverlap="1" wp14:anchorId="2DC28EC9" wp14:editId="1BEC9036">
                <wp:simplePos x="0" y="0"/>
                <wp:positionH relativeFrom="column">
                  <wp:posOffset>1419101</wp:posOffset>
                </wp:positionH>
                <wp:positionV relativeFrom="paragraph">
                  <wp:posOffset>896801</wp:posOffset>
                </wp:positionV>
                <wp:extent cx="481231" cy="148442"/>
                <wp:effectExtent l="0" t="38100" r="52705" b="23495"/>
                <wp:wrapNone/>
                <wp:docPr id="1742" name="Straight Arrow Connector 1742"/>
                <wp:cNvGraphicFramePr/>
                <a:graphic xmlns:a="http://schemas.openxmlformats.org/drawingml/2006/main">
                  <a:graphicData uri="http://schemas.microsoft.com/office/word/2010/wordprocessingShape">
                    <wps:wsp>
                      <wps:cNvCnPr/>
                      <wps:spPr>
                        <a:xfrm flipV="1">
                          <a:off x="0" y="0"/>
                          <a:ext cx="481231" cy="148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59EA9" id="Straight Arrow Connector 1742" o:spid="_x0000_s1026" type="#_x0000_t32" style="position:absolute;margin-left:111.75pt;margin-top:70.6pt;width:37.9pt;height:11.7pt;flip:y;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3440" behindDoc="0" locked="0" layoutInCell="1" allowOverlap="1" wp14:anchorId="5D651D44" wp14:editId="0B2095A5">
                <wp:simplePos x="0" y="0"/>
                <wp:positionH relativeFrom="column">
                  <wp:posOffset>1365349</wp:posOffset>
                </wp:positionH>
                <wp:positionV relativeFrom="paragraph">
                  <wp:posOffset>647420</wp:posOffset>
                </wp:positionV>
                <wp:extent cx="534703" cy="47501"/>
                <wp:effectExtent l="0" t="57150" r="17780" b="48260"/>
                <wp:wrapNone/>
                <wp:docPr id="1743" name="Straight Arrow Connector 1743"/>
                <wp:cNvGraphicFramePr/>
                <a:graphic xmlns:a="http://schemas.openxmlformats.org/drawingml/2006/main">
                  <a:graphicData uri="http://schemas.microsoft.com/office/word/2010/wordprocessingShape">
                    <wps:wsp>
                      <wps:cNvCnPr/>
                      <wps:spPr>
                        <a:xfrm flipV="1">
                          <a:off x="0" y="0"/>
                          <a:ext cx="534703"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547A6" id="Straight Arrow Connector 1743" o:spid="_x0000_s1026" type="#_x0000_t32" style="position:absolute;margin-left:107.5pt;margin-top:51pt;width:42.1pt;height:3.75pt;flip:y;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32416" behindDoc="0" locked="0" layoutInCell="1" allowOverlap="1" wp14:anchorId="7C19898B" wp14:editId="7ABE98F2">
                <wp:simplePos x="0" y="0"/>
                <wp:positionH relativeFrom="column">
                  <wp:posOffset>1638242</wp:posOffset>
                </wp:positionH>
                <wp:positionV relativeFrom="paragraph">
                  <wp:posOffset>380225</wp:posOffset>
                </wp:positionV>
                <wp:extent cx="297436" cy="77189"/>
                <wp:effectExtent l="0" t="0" r="64770" b="75565"/>
                <wp:wrapNone/>
                <wp:docPr id="1744" name="Straight Arrow Connector 1744"/>
                <wp:cNvGraphicFramePr/>
                <a:graphic xmlns:a="http://schemas.openxmlformats.org/drawingml/2006/main">
                  <a:graphicData uri="http://schemas.microsoft.com/office/word/2010/wordprocessingShape">
                    <wps:wsp>
                      <wps:cNvCnPr/>
                      <wps:spPr>
                        <a:xfrm>
                          <a:off x="0" y="0"/>
                          <a:ext cx="297436" cy="77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5B9C4" id="Straight Arrow Connector 1744" o:spid="_x0000_s1026" type="#_x0000_t32" style="position:absolute;margin-left:129pt;margin-top:29.95pt;width:23.4pt;height:6.1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27296" behindDoc="0" locked="0" layoutInCell="1" allowOverlap="1" wp14:anchorId="7CFE7B10" wp14:editId="49C41E75">
                <wp:simplePos x="0" y="0"/>
                <wp:positionH relativeFrom="margin">
                  <wp:posOffset>4625438</wp:posOffset>
                </wp:positionH>
                <wp:positionV relativeFrom="paragraph">
                  <wp:posOffset>6152</wp:posOffset>
                </wp:positionV>
                <wp:extent cx="1680045" cy="309880"/>
                <wp:effectExtent l="0" t="0" r="15875" b="13970"/>
                <wp:wrapNone/>
                <wp:docPr id="1745" name="Rounded Rectangle 1745"/>
                <wp:cNvGraphicFramePr/>
                <a:graphic xmlns:a="http://schemas.openxmlformats.org/drawingml/2006/main">
                  <a:graphicData uri="http://schemas.microsoft.com/office/word/2010/wordprocessingShape">
                    <wps:wsp>
                      <wps:cNvSpPr/>
                      <wps:spPr>
                        <a:xfrm>
                          <a:off x="0" y="0"/>
                          <a:ext cx="1680045"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483642A" w14:textId="77777777" w:rsidR="00E71811" w:rsidRDefault="00E71811" w:rsidP="004957C1">
                            <w:r w:rsidRPr="006C3BC5">
                              <w:t>txtDescriptionOfProduct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E7B10" id="Rounded Rectangle 1745" o:spid="_x0000_s2041" style="position:absolute;margin-left:364.2pt;margin-top:.5pt;width:132.3pt;height:24.4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" filled="f" strokecolor="black [3200]" strokeweight="1pt">
                <v:stroke joinstyle="miter"/>
                <v:textbox>
                  <w:txbxContent>
                    <w:p w14:paraId="5483642A" w14:textId="77777777" w:rsidR="00E71811" w:rsidRDefault="00E71811" w:rsidP="004957C1">
                      <w:r w:rsidRPr="006C3BC5">
                        <w:t>txtDescriptionOfProduct</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4224" behindDoc="0" locked="0" layoutInCell="1" allowOverlap="1" wp14:anchorId="03D13BE9" wp14:editId="0CF3FF1D">
                <wp:simplePos x="0" y="0"/>
                <wp:positionH relativeFrom="margin">
                  <wp:posOffset>-143114</wp:posOffset>
                </wp:positionH>
                <wp:positionV relativeFrom="paragraph">
                  <wp:posOffset>1003267</wp:posOffset>
                </wp:positionV>
                <wp:extent cx="1615044" cy="309880"/>
                <wp:effectExtent l="0" t="0" r="23495" b="13970"/>
                <wp:wrapNone/>
                <wp:docPr id="1746" name="Rounded Rectangle 1746"/>
                <wp:cNvGraphicFramePr/>
                <a:graphic xmlns:a="http://schemas.openxmlformats.org/drawingml/2006/main">
                  <a:graphicData uri="http://schemas.microsoft.com/office/word/2010/wordprocessingShape">
                    <wps:wsp>
                      <wps:cNvSpPr/>
                      <wps:spPr>
                        <a:xfrm>
                          <a:off x="0" y="0"/>
                          <a:ext cx="1615044"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1F634F1" w14:textId="77777777" w:rsidR="00E71811" w:rsidRDefault="00E71811" w:rsidP="004957C1">
                            <w:r w:rsidRPr="00D8184A">
                              <w:t>txtEmployeeUsername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13BE9" id="Rounded Rectangle 1746" o:spid="_x0000_s2042" style="position:absolute;margin-left:-11.25pt;margin-top:79pt;width:127.15pt;height:24.4pt;z-index:25272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" filled="f" strokecolor="black [3200]" strokeweight="1pt">
                <v:stroke joinstyle="miter"/>
                <v:textbox>
                  <w:txbxContent>
                    <w:p w14:paraId="41F634F1" w14:textId="77777777" w:rsidR="00E71811" w:rsidRDefault="00E71811" w:rsidP="004957C1">
                      <w:r w:rsidRPr="00D8184A">
                        <w:t>txtEmployeeUsername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2176" behindDoc="0" locked="0" layoutInCell="1" allowOverlap="1" wp14:anchorId="078EA81F" wp14:editId="06D463AA">
                <wp:simplePos x="0" y="0"/>
                <wp:positionH relativeFrom="margin">
                  <wp:posOffset>83127</wp:posOffset>
                </wp:positionH>
                <wp:positionV relativeFrom="paragraph">
                  <wp:posOffset>202095</wp:posOffset>
                </wp:positionV>
                <wp:extent cx="1555668" cy="309880"/>
                <wp:effectExtent l="0" t="0" r="26035" b="13970"/>
                <wp:wrapNone/>
                <wp:docPr id="1747" name="Rounded Rectangle 1747"/>
                <wp:cNvGraphicFramePr/>
                <a:graphic xmlns:a="http://schemas.openxmlformats.org/drawingml/2006/main">
                  <a:graphicData uri="http://schemas.microsoft.com/office/word/2010/wordprocessingShape">
                    <wps:wsp>
                      <wps:cNvSpPr/>
                      <wps:spPr>
                        <a:xfrm>
                          <a:off x="0" y="0"/>
                          <a:ext cx="1555668"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B64DB73" w14:textId="77777777" w:rsidR="00E71811" w:rsidRDefault="00E71811" w:rsidP="004957C1">
                            <w:r w:rsidRPr="00D8184A">
                              <w:t>txtCustomerFullName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EA81F" id="Rounded Rectangle 1747" o:spid="_x0000_s2043" style="position:absolute;margin-left:6.55pt;margin-top:15.9pt;width:122.5pt;height:24.4pt;z-index:2527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" filled="f" strokecolor="black [3200]" strokeweight="1pt">
                <v:stroke joinstyle="miter"/>
                <v:textbox>
                  <w:txbxContent>
                    <w:p w14:paraId="1B64DB73" w14:textId="77777777" w:rsidR="00E71811" w:rsidRDefault="00E71811" w:rsidP="004957C1">
                      <w:r w:rsidRPr="00D8184A">
                        <w:t>txtCustomerFullName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31392" behindDoc="0" locked="0" layoutInCell="1" allowOverlap="1" wp14:anchorId="1D001F4A" wp14:editId="28BD2C02">
                <wp:simplePos x="0" y="0"/>
                <wp:positionH relativeFrom="margin">
                  <wp:posOffset>2998519</wp:posOffset>
                </wp:positionH>
                <wp:positionV relativeFrom="paragraph">
                  <wp:posOffset>1645920</wp:posOffset>
                </wp:positionV>
                <wp:extent cx="1311965" cy="310101"/>
                <wp:effectExtent l="0" t="0" r="21590" b="13970"/>
                <wp:wrapNone/>
                <wp:docPr id="1748" name="Rounded Rectangle 1748"/>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75466FD" w14:textId="77777777" w:rsidR="00E71811" w:rsidRDefault="00E71811" w:rsidP="004957C1">
                            <w:r w:rsidRPr="006C3BC5">
                              <w:t>btnPurchase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01F4A" id="Rounded Rectangle 1748" o:spid="_x0000_s2044" style="position:absolute;margin-left:236.1pt;margin-top:129.6pt;width:103.3pt;height:24.4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" filled="f" strokecolor="black [3200]" strokeweight="1pt">
                <v:stroke joinstyle="miter"/>
                <v:textbox>
                  <w:txbxContent>
                    <w:p w14:paraId="475466FD" w14:textId="77777777" w:rsidR="00E71811" w:rsidRDefault="00E71811" w:rsidP="004957C1">
                      <w:r w:rsidRPr="006C3BC5">
                        <w:t>btnPurchase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30368" behindDoc="0" locked="0" layoutInCell="1" allowOverlap="1" wp14:anchorId="7C4DFF32" wp14:editId="57442363">
                <wp:simplePos x="0" y="0"/>
                <wp:positionH relativeFrom="margin">
                  <wp:posOffset>4991438</wp:posOffset>
                </wp:positionH>
                <wp:positionV relativeFrom="paragraph">
                  <wp:posOffset>1143907</wp:posOffset>
                </wp:positionV>
                <wp:extent cx="1311965" cy="310101"/>
                <wp:effectExtent l="0" t="0" r="21590" b="13970"/>
                <wp:wrapNone/>
                <wp:docPr id="1749" name="Rounded Rectangle 1749"/>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D6CA375" w14:textId="77777777" w:rsidR="00E71811" w:rsidRDefault="00E71811" w:rsidP="004957C1">
                            <w:r w:rsidRPr="006C3BC5">
                              <w:t>dataPicker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DFF32" id="Rounded Rectangle 1749" o:spid="_x0000_s2045" style="position:absolute;margin-left:393.05pt;margin-top:90.05pt;width:103.3pt;height:24.4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" filled="f" strokecolor="black [3200]" strokeweight="1pt">
                <v:stroke joinstyle="miter"/>
                <v:textbox>
                  <w:txbxContent>
                    <w:p w14:paraId="6D6CA375" w14:textId="77777777" w:rsidR="00E71811" w:rsidRDefault="00E71811" w:rsidP="004957C1">
                      <w:r w:rsidRPr="006C3BC5">
                        <w:t>dataPicker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9344" behindDoc="0" locked="0" layoutInCell="1" allowOverlap="1" wp14:anchorId="6C0E817A" wp14:editId="038A1079">
                <wp:simplePos x="0" y="0"/>
                <wp:positionH relativeFrom="margin">
                  <wp:posOffset>4997384</wp:posOffset>
                </wp:positionH>
                <wp:positionV relativeFrom="paragraph">
                  <wp:posOffset>728329</wp:posOffset>
                </wp:positionV>
                <wp:extent cx="1311965" cy="310101"/>
                <wp:effectExtent l="0" t="0" r="21590" b="13970"/>
                <wp:wrapNone/>
                <wp:docPr id="1750" name="Rounded Rectangle 1750"/>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7BF23C3" w14:textId="77777777" w:rsidR="00E71811" w:rsidRDefault="00E71811" w:rsidP="004957C1">
                            <w:r w:rsidRPr="006C3BC5">
                              <w:t>txtPrice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E817A" id="Rounded Rectangle 1750" o:spid="_x0000_s2046" style="position:absolute;margin-left:393.5pt;margin-top:57.35pt;width:103.3pt;height:24.4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" filled="f" strokecolor="black [3200]" strokeweight="1pt">
                <v:stroke joinstyle="miter"/>
                <v:textbox>
                  <w:txbxContent>
                    <w:p w14:paraId="37BF23C3" w14:textId="77777777" w:rsidR="00E71811" w:rsidRDefault="00E71811" w:rsidP="004957C1">
                      <w:r w:rsidRPr="006C3BC5">
                        <w:t>txtPrice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8320" behindDoc="0" locked="0" layoutInCell="1" allowOverlap="1" wp14:anchorId="62A69BD7" wp14:editId="2CB5758D">
                <wp:simplePos x="0" y="0"/>
                <wp:positionH relativeFrom="margin">
                  <wp:posOffset>4878359</wp:posOffset>
                </wp:positionH>
                <wp:positionV relativeFrom="paragraph">
                  <wp:posOffset>359509</wp:posOffset>
                </wp:positionV>
                <wp:extent cx="1311965" cy="310101"/>
                <wp:effectExtent l="0" t="0" r="21590" b="13970"/>
                <wp:wrapNone/>
                <wp:docPr id="1751" name="Rounded Rectangle 1751"/>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624B3F9" w14:textId="77777777" w:rsidR="00E71811" w:rsidRDefault="00E71811" w:rsidP="004957C1">
                            <w:r w:rsidRPr="006C3BC5">
                              <w:t>txtQuantity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69BD7" id="Rounded Rectangle 1751" o:spid="_x0000_s2047" style="position:absolute;margin-left:384.1pt;margin-top:28.3pt;width:103.3pt;height:24.4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" filled="f" strokecolor="black [3200]" strokeweight="1pt">
                <v:stroke joinstyle="miter"/>
                <v:textbox>
                  <w:txbxContent>
                    <w:p w14:paraId="3624B3F9" w14:textId="77777777" w:rsidR="00E71811" w:rsidRDefault="00E71811" w:rsidP="004957C1">
                      <w:r w:rsidRPr="006C3BC5">
                        <w:t>txtQuantity</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5248" behindDoc="0" locked="0" layoutInCell="1" allowOverlap="1" wp14:anchorId="486B7205" wp14:editId="5D0214D0">
                <wp:simplePos x="0" y="0"/>
                <wp:positionH relativeFrom="margin">
                  <wp:posOffset>730332</wp:posOffset>
                </wp:positionH>
                <wp:positionV relativeFrom="paragraph">
                  <wp:posOffset>1460664</wp:posOffset>
                </wp:positionV>
                <wp:extent cx="1311965" cy="310101"/>
                <wp:effectExtent l="0" t="0" r="21590" b="13970"/>
                <wp:wrapNone/>
                <wp:docPr id="1752" name="Rounded Rectangle 1752"/>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2E1AC30" w14:textId="77777777" w:rsidR="00E71811" w:rsidRDefault="00E71811" w:rsidP="004957C1">
                            <w:r w:rsidRPr="00D8184A">
                              <w:t>btnClear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B7205" id="Rounded Rectangle 1752" o:spid="_x0000_s2048" style="position:absolute;margin-left:57.5pt;margin-top:115pt;width:103.3pt;height:24.4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" filled="f" strokecolor="black [3200]" strokeweight="1pt">
                <v:stroke joinstyle="miter"/>
                <v:textbox>
                  <w:txbxContent>
                    <w:p w14:paraId="12E1AC30" w14:textId="77777777" w:rsidR="00E71811" w:rsidRDefault="00E71811" w:rsidP="004957C1">
                      <w:r w:rsidRPr="00D8184A">
                        <w:t>btnClear</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23200" behindDoc="0" locked="0" layoutInCell="1" allowOverlap="1" wp14:anchorId="33E55817" wp14:editId="00712CBF">
                <wp:simplePos x="0" y="0"/>
                <wp:positionH relativeFrom="margin">
                  <wp:posOffset>53439</wp:posOffset>
                </wp:positionH>
                <wp:positionV relativeFrom="paragraph">
                  <wp:posOffset>611579</wp:posOffset>
                </wp:positionV>
                <wp:extent cx="1311965" cy="310101"/>
                <wp:effectExtent l="0" t="0" r="21590" b="13970"/>
                <wp:wrapNone/>
                <wp:docPr id="1753" name="Rounded Rectangle 1753"/>
                <wp:cNvGraphicFramePr/>
                <a:graphic xmlns:a="http://schemas.openxmlformats.org/drawingml/2006/main">
                  <a:graphicData uri="http://schemas.microsoft.com/office/word/2010/wordprocessingShape">
                    <wps:wsp>
                      <wps:cNvSpPr/>
                      <wps:spPr>
                        <a:xfrm>
                          <a:off x="0" y="0"/>
                          <a:ext cx="1311965" cy="31010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73D1064" w14:textId="77777777" w:rsidR="00E71811" w:rsidRDefault="00E71811" w:rsidP="004957C1">
                            <w:r w:rsidRPr="00D8184A">
                              <w:t>txtCustomerEmail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55817" id="Rounded Rectangle 1753" o:spid="_x0000_s2049" style="position:absolute;margin-left:4.2pt;margin-top:48.15pt;width:103.3pt;height:24.4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" filled="f" strokecolor="black [3200]" strokeweight="1pt">
                <v:stroke joinstyle="miter"/>
                <v:textbox>
                  <w:txbxContent>
                    <w:p w14:paraId="273D1064" w14:textId="77777777" w:rsidR="00E71811" w:rsidRDefault="00E71811" w:rsidP="004957C1">
                      <w:r w:rsidRPr="00D8184A">
                        <w:t>txtCustomerEmail</w:t>
                      </w:r>
                    </w:p>
                  </w:txbxContent>
                </v:textbox>
                <w10:wrap anchorx="margin"/>
              </v:roundrect>
            </w:pict>
          </mc:Fallback>
        </mc:AlternateContent>
      </w:r>
      <w:r>
        <w:rPr>
          <w:noProof/>
          <w:lang w:eastAsia="en-GB"/>
        </w:rPr>
        <w:drawing>
          <wp:inline distT="0" distB="0" distL="0" distR="0" wp14:anchorId="10CE4C51" wp14:editId="55528A5B">
            <wp:extent cx="5731510" cy="1955800"/>
            <wp:effectExtent l="0" t="0" r="2540" b="6350"/>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955800"/>
                    </a:xfrm>
                    <a:prstGeom prst="rect">
                      <a:avLst/>
                    </a:prstGeom>
                  </pic:spPr>
                </pic:pic>
              </a:graphicData>
            </a:graphic>
          </wp:inline>
        </w:drawing>
      </w:r>
    </w:p>
    <w:p w14:paraId="36BE15C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55708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66E0A0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526FA5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2033475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6A45CE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130EAB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34E7B21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37A7FF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42F87E3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520DD0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771403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55C837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CF938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TheLaptopsClinic.Forms</w:t>
      </w:r>
    </w:p>
    <w:p w14:paraId="000B85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51989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MakeAnOrderForm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4FB727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65C2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AD195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and Set is used to recieve and change these variables.</w:t>
      </w:r>
    </w:p>
    <w:p w14:paraId="7572A4CD" w14:textId="037D499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Before this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is loaded, when clicked btnMakeAnOrder in Customer Form, the values for there variables below are set and when this the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is loaded, they are stored in text boxes to show the Employee.</w:t>
      </w:r>
    </w:p>
    <w:p w14:paraId="4A2953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E7AAE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CustomerFullName;</w:t>
      </w:r>
    </w:p>
    <w:p w14:paraId="3384F1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CustomerEmail;</w:t>
      </w:r>
    </w:p>
    <w:p w14:paraId="0E3305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673C0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GetCustomerFullName</w:t>
      </w:r>
    </w:p>
    <w:p w14:paraId="31A34B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92E3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CustomerFullName; }</w:t>
      </w:r>
    </w:p>
    <w:p w14:paraId="7E2EAC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CustomerFullName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5F9A70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D7C5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ABB4A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GetCustomerEmail</w:t>
      </w:r>
    </w:p>
    <w:p w14:paraId="2E20B9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8712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CustomerEmail; }</w:t>
      </w:r>
    </w:p>
    <w:p w14:paraId="30D304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CustomerEmail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2A691C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6DA4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24A00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MakeAnOrderForm()</w:t>
      </w:r>
    </w:p>
    <w:p w14:paraId="3BFC68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36F8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20F841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FAE4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0E9E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MakeAnOrderForm_Load(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DE85B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17CF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//Setting the textbxoes to the Variables</w:t>
      </w:r>
    </w:p>
    <w:p w14:paraId="7A9161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txtCustomerFullName.Text = CustomerFullName;</w:t>
      </w:r>
    </w:p>
    <w:p w14:paraId="3651F1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txtCustomerEmail.Text = CustomerEmail;</w:t>
      </w:r>
    </w:p>
    <w:p w14:paraId="009A45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txtEmployeeUsername.Text =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.GetEmployeeUsername;</w:t>
      </w:r>
    </w:p>
    <w:p w14:paraId="395B24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8FA7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A0D84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btnMakeOrder_Click(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39C29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F77A5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fields required aren't empty and price, product is integer</w:t>
      </w:r>
    </w:p>
    <w:p w14:paraId="191C05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 checkIfInteger;</w:t>
      </w:r>
    </w:p>
    <w:p w14:paraId="6318B4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.IsNullOrWhiteSpace(txtProduct.Text.Trim())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.IsNullOrWhiteSpace(txtDescriptionOfProduct.Text.Trim()) ||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.TryParse(txtPrice.Text.Trim(),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checkIfInteger) ||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.TryParse(txtQuantity.Text.Trim(),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checkIfInteger))</w:t>
      </w:r>
    </w:p>
    <w:p w14:paraId="45C2A0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90E13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"Fill in the Product &amp; Description of Product, Make sure Quantity and Price is in correct format, enter 0 if their blank"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Make Order"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0F1CEB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8726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2E26E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B6B1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//Required fields are filled in , Price and Quantity is inputted </w:t>
      </w:r>
    </w:p>
    <w:p w14:paraId="22BE4C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CustomerID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Customer WHERE cFullName = '{0}' AND cEmail = '{1}' "</w:t>
      </w:r>
      <w:r>
        <w:rPr>
          <w:rFonts w:ascii="Consolas" w:hAnsi="Consolas" w:cs="Consolas"/>
          <w:color w:val="000000"/>
          <w:sz w:val="19"/>
          <w:szCs w:val="19"/>
          <w:highlight w:val="white"/>
        </w:rPr>
        <w:t>, txtCustomerFullName.Text, txtCustomerEmail.Text));</w:t>
      </w:r>
    </w:p>
    <w:p w14:paraId="7982A6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ID</w:t>
      </w:r>
    </w:p>
    <w:p w14:paraId="244C9F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97C9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//Represent Money in Decimals</w:t>
      </w:r>
    </w:p>
    <w:p w14:paraId="1C138E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Decimal</w:t>
      </w:r>
      <w:r>
        <w:rPr>
          <w:rFonts w:ascii="Consolas" w:hAnsi="Consolas" w:cs="Consolas"/>
          <w:color w:val="000000"/>
          <w:sz w:val="19"/>
          <w:szCs w:val="19"/>
          <w:highlight w:val="white"/>
        </w:rPr>
        <w:t xml:space="preserve"> Price = </w:t>
      </w:r>
      <w:r>
        <w:rPr>
          <w:rFonts w:ascii="Consolas" w:hAnsi="Consolas" w:cs="Consolas"/>
          <w:color w:val="0000FF"/>
          <w:sz w:val="19"/>
          <w:szCs w:val="19"/>
          <w:highlight w:val="white"/>
        </w:rPr>
        <w:t>decimal</w:t>
      </w:r>
      <w:r>
        <w:rPr>
          <w:rFonts w:ascii="Consolas" w:hAnsi="Consolas" w:cs="Consolas"/>
          <w:color w:val="000000"/>
          <w:sz w:val="19"/>
          <w:szCs w:val="19"/>
          <w:highlight w:val="white"/>
        </w:rPr>
        <w:t>.Parse(txtPrice.Text);</w:t>
      </w:r>
    </w:p>
    <w:p w14:paraId="355E29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//Inserts the Order into Finance Table</w:t>
      </w:r>
    </w:p>
    <w:p w14:paraId="786FED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//CreateSpecificCulture sets the Currency to be used ( British Pound) </w:t>
      </w:r>
    </w:p>
    <w:p w14:paraId="78E573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InsertProduct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.CreateSpecificCulture(</w:t>
      </w:r>
      <w:r>
        <w:rPr>
          <w:rFonts w:ascii="Consolas" w:hAnsi="Consolas" w:cs="Consolas"/>
          <w:color w:val="A31515"/>
          <w:sz w:val="19"/>
          <w:szCs w:val="19"/>
          <w:highlight w:val="white"/>
        </w:rPr>
        <w:t>"en-GB"</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"INSERT INTO Finance (Product, DescriptionOfProduct, Quantity, Price, Date) VALUES ( '{0}' , '{1}', '{2}', '{3:C}', '{4:g}')"</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//{3:C) converts the value of the 4th position (0 is considered as the 1st place) into a currency we picked, It converts into the SpecificCulture i picked (British Pound) while {4:g} converts into a ShortDate+LongTime  e.g.  // "3/9/2008 4:05:07 PM" </w:t>
      </w:r>
    </w:p>
    <w:p w14:paraId="158D9B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4A26D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.CurrentCulture.TextInfo.ToTitleCase(txtProduct.Text.TrimEnd()),</w:t>
      </w:r>
    </w:p>
    <w:p w14:paraId="1647AC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.CurrentCulture.TextInfo.ToTitleCase(txtDescriptionOfProduct.Text.TrimEnd()),</w:t>
      </w:r>
    </w:p>
    <w:p w14:paraId="56B3F3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txtQuantity.Text,</w:t>
      </w:r>
    </w:p>
    <w:p w14:paraId="509A9B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Price,</w:t>
      </w:r>
    </w:p>
    <w:p w14:paraId="564422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dataPicker.Value));</w:t>
      </w:r>
      <w:r>
        <w:rPr>
          <w:rFonts w:ascii="Consolas" w:hAnsi="Consolas" w:cs="Consolas"/>
          <w:color w:val="008000"/>
          <w:sz w:val="19"/>
          <w:szCs w:val="19"/>
          <w:highlight w:val="white"/>
        </w:rPr>
        <w:t>//The Data of the Order</w:t>
      </w:r>
    </w:p>
    <w:p w14:paraId="0EEC60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37D8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GetFinanceID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A31515"/>
          <w:sz w:val="19"/>
          <w:szCs w:val="19"/>
          <w:highlight w:val="white"/>
        </w:rPr>
        <w:t>"SELECT * FROM Finance ORDER BY FinanceID DESC LIMIT 1"</w:t>
      </w:r>
      <w:r>
        <w:rPr>
          <w:rFonts w:ascii="Consolas" w:hAnsi="Consolas" w:cs="Consolas"/>
          <w:color w:val="000000"/>
          <w:sz w:val="19"/>
          <w:szCs w:val="19"/>
          <w:highlight w:val="white"/>
        </w:rPr>
        <w:t>);</w:t>
      </w:r>
    </w:p>
    <w:p w14:paraId="0283D3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item we stored in FinanceID and we insert that into Receipt Table along with CustomerID and EmployeeID.</w:t>
      </w:r>
    </w:p>
    <w:p w14:paraId="1647A9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SaveReceipt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Receipt (FinanceID, EmployeeID, CustomerID) VALUES ('{0}', '{1}', '{2}')"</w:t>
      </w:r>
      <w:r>
        <w:rPr>
          <w:rFonts w:ascii="Consolas" w:hAnsi="Consolas" w:cs="Consolas"/>
          <w:color w:val="000000"/>
          <w:sz w:val="19"/>
          <w:szCs w:val="19"/>
          <w:highlight w:val="white"/>
        </w:rPr>
        <w:t>,</w:t>
      </w:r>
    </w:p>
    <w:p w14:paraId="564AE1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GetFinanceID,</w:t>
      </w:r>
    </w:p>
    <w:p w14:paraId="11C3EC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.UserID,</w:t>
      </w:r>
      <w:r>
        <w:rPr>
          <w:rFonts w:ascii="Consolas" w:hAnsi="Consolas" w:cs="Consolas"/>
          <w:color w:val="008000"/>
          <w:sz w:val="19"/>
          <w:szCs w:val="19"/>
          <w:highlight w:val="white"/>
        </w:rPr>
        <w:t>//Global Variable</w:t>
      </w:r>
    </w:p>
    <w:p w14:paraId="244486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CustomerID));</w:t>
      </w:r>
    </w:p>
    <w:p w14:paraId="73F6D7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(InsertProduct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SaveReceipt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FA4F6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9EB6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Saved The Order into Finance and Receipt"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Added Order"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21D2EE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1494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4983A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123D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"Couldn't save and insert the Order"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Add Order"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9D207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7F28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48B1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5D4BC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5AAE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AEA20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2FCB2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682D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14:paraId="4E9BAD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5691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1763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687AA4A" w14:textId="202D372A" w:rsidR="004957C1" w:rsidRDefault="004957C1" w:rsidP="004957C1">
      <w:pPr>
        <w:pStyle w:val="Titlesz"/>
        <w:rPr>
          <w:highlight w:val="white"/>
        </w:rPr>
      </w:pPr>
      <w:r>
        <w:rPr>
          <w:highlight w:val="white"/>
        </w:rPr>
        <w:t xml:space="preserve">Done with Customer </w:t>
      </w:r>
      <w:r w:rsidR="00893E5F">
        <w:rPr>
          <w:highlight w:val="white"/>
        </w:rPr>
        <w:t>UC</w:t>
      </w:r>
      <w:r>
        <w:rPr>
          <w:highlight w:val="white"/>
        </w:rPr>
        <w:t xml:space="preserve">. Now Employee </w:t>
      </w:r>
      <w:r w:rsidR="00893E5F">
        <w:rPr>
          <w:highlight w:val="white"/>
        </w:rPr>
        <w:t>UC</w:t>
      </w:r>
      <w:r>
        <w:rPr>
          <w:highlight w:val="white"/>
        </w:rPr>
        <w:t xml:space="preserve">, similar to Customer </w:t>
      </w:r>
      <w:r w:rsidR="00893E5F">
        <w:rPr>
          <w:highlight w:val="white"/>
        </w:rPr>
        <w:t>UC</w:t>
      </w:r>
      <w:r>
        <w:rPr>
          <w:highlight w:val="white"/>
        </w:rPr>
        <w:t>, used for Employee to see the receipts they were also involved with, delete employees and also update Employees.</w:t>
      </w:r>
    </w:p>
    <w:p w14:paraId="1CE58F33" w14:textId="77777777" w:rsidR="004957C1" w:rsidRDefault="004957C1" w:rsidP="004957C1">
      <w:pPr>
        <w:pStyle w:val="Titlesz"/>
        <w:rPr>
          <w:highlight w:val="white"/>
        </w:rPr>
      </w:pPr>
    </w:p>
    <w:p w14:paraId="2DB366BA" w14:textId="77777777" w:rsidR="004957C1" w:rsidRDefault="004957C1" w:rsidP="004957C1">
      <w:pPr>
        <w:pStyle w:val="Titlesz"/>
        <w:rPr>
          <w:highlight w:val="white"/>
        </w:rPr>
      </w:pPr>
    </w:p>
    <w:p w14:paraId="5678C72F" w14:textId="77777777" w:rsidR="004957C1" w:rsidRDefault="004957C1" w:rsidP="004957C1">
      <w:pPr>
        <w:pStyle w:val="Titlesz"/>
        <w:rPr>
          <w:highlight w:val="white"/>
        </w:rPr>
      </w:pPr>
    </w:p>
    <w:p w14:paraId="727E3934" w14:textId="77777777" w:rsidR="004957C1" w:rsidRDefault="004957C1" w:rsidP="004957C1">
      <w:pPr>
        <w:pStyle w:val="Titlesz"/>
        <w:rPr>
          <w:highlight w:val="white"/>
        </w:rPr>
      </w:pPr>
    </w:p>
    <w:p w14:paraId="6F6565A4" w14:textId="77777777" w:rsidR="004957C1" w:rsidRDefault="004957C1" w:rsidP="004957C1">
      <w:pPr>
        <w:pStyle w:val="Titlesz"/>
        <w:rPr>
          <w:highlight w:val="white"/>
        </w:rPr>
      </w:pPr>
    </w:p>
    <w:p w14:paraId="1FF93832" w14:textId="77777777" w:rsidR="004957C1" w:rsidRDefault="004957C1" w:rsidP="004957C1">
      <w:pPr>
        <w:pStyle w:val="Titlesz"/>
        <w:rPr>
          <w:highlight w:val="white"/>
        </w:rPr>
      </w:pPr>
    </w:p>
    <w:p w14:paraId="36ED9421" w14:textId="77777777" w:rsidR="004957C1" w:rsidRDefault="004957C1" w:rsidP="004957C1">
      <w:pPr>
        <w:pStyle w:val="Titlesz"/>
        <w:rPr>
          <w:highlight w:val="white"/>
        </w:rPr>
      </w:pPr>
    </w:p>
    <w:p w14:paraId="53589825" w14:textId="77777777" w:rsidR="004957C1" w:rsidRDefault="004957C1" w:rsidP="004957C1">
      <w:pPr>
        <w:pStyle w:val="Titlesz"/>
        <w:rPr>
          <w:highlight w:val="white"/>
        </w:rPr>
      </w:pPr>
    </w:p>
    <w:p w14:paraId="08D19B56" w14:textId="77777777" w:rsidR="004957C1" w:rsidRDefault="004957C1" w:rsidP="004957C1">
      <w:pPr>
        <w:pStyle w:val="Titlesz"/>
        <w:rPr>
          <w:highlight w:val="white"/>
        </w:rPr>
      </w:pPr>
    </w:p>
    <w:p w14:paraId="6C40E830" w14:textId="77777777" w:rsidR="004957C1" w:rsidRDefault="004957C1" w:rsidP="004957C1">
      <w:pPr>
        <w:pStyle w:val="Titlesz"/>
        <w:rPr>
          <w:highlight w:val="white"/>
        </w:rPr>
      </w:pPr>
    </w:p>
    <w:p w14:paraId="11187140" w14:textId="77777777" w:rsidR="004957C1" w:rsidRDefault="004957C1" w:rsidP="004957C1">
      <w:pPr>
        <w:pStyle w:val="Titlesz"/>
        <w:rPr>
          <w:highlight w:val="white"/>
        </w:rPr>
      </w:pPr>
    </w:p>
    <w:p w14:paraId="71BD68CF" w14:textId="77777777" w:rsidR="004957C1" w:rsidRDefault="004957C1" w:rsidP="004957C1">
      <w:pPr>
        <w:pStyle w:val="Titlesz"/>
        <w:rPr>
          <w:highlight w:val="white"/>
        </w:rPr>
      </w:pPr>
    </w:p>
    <w:p w14:paraId="0A6AAEC2" w14:textId="77777777" w:rsidR="004957C1" w:rsidRDefault="004957C1" w:rsidP="004957C1">
      <w:pPr>
        <w:pStyle w:val="Titlesz"/>
        <w:rPr>
          <w:highlight w:val="white"/>
        </w:rPr>
      </w:pPr>
    </w:p>
    <w:p w14:paraId="39BF0F22" w14:textId="77777777" w:rsidR="004957C1" w:rsidRDefault="004957C1" w:rsidP="004957C1">
      <w:pPr>
        <w:pStyle w:val="Titlesz"/>
        <w:rPr>
          <w:highlight w:val="white"/>
        </w:rPr>
      </w:pPr>
    </w:p>
    <w:p w14:paraId="71B47034" w14:textId="77777777" w:rsidR="004957C1" w:rsidRDefault="004957C1" w:rsidP="004957C1">
      <w:pPr>
        <w:pStyle w:val="Titlesz"/>
        <w:rPr>
          <w:highlight w:val="white"/>
        </w:rPr>
      </w:pPr>
    </w:p>
    <w:p w14:paraId="32416776" w14:textId="77777777" w:rsidR="004957C1" w:rsidRDefault="004957C1" w:rsidP="004957C1">
      <w:pPr>
        <w:pStyle w:val="Titlesz"/>
        <w:rPr>
          <w:highlight w:val="white"/>
        </w:rPr>
      </w:pPr>
    </w:p>
    <w:p w14:paraId="1C93B7D6" w14:textId="77777777" w:rsidR="004957C1" w:rsidRDefault="004957C1" w:rsidP="004957C1">
      <w:pPr>
        <w:pStyle w:val="Titlesz"/>
        <w:rPr>
          <w:highlight w:val="white"/>
        </w:rPr>
      </w:pPr>
    </w:p>
    <w:p w14:paraId="6A005AD1" w14:textId="77777777" w:rsidR="004957C1" w:rsidRDefault="004957C1" w:rsidP="004957C1">
      <w:pPr>
        <w:pStyle w:val="Titlesz"/>
        <w:rPr>
          <w:highlight w:val="white"/>
        </w:rPr>
      </w:pPr>
    </w:p>
    <w:p w14:paraId="2DEE172F" w14:textId="743CCC2B" w:rsidR="00957499" w:rsidRDefault="004957C1" w:rsidP="00957499">
      <w:pPr>
        <w:pStyle w:val="Heading3"/>
        <w:rPr>
          <w:highlight w:val="white"/>
        </w:rPr>
      </w:pPr>
      <w:bookmarkStart w:id="69" w:name="_Toc449432732"/>
      <w:r w:rsidRPr="00347672">
        <w:rPr>
          <w:highlight w:val="white"/>
        </w:rPr>
        <w:t xml:space="preserve">Employee </w:t>
      </w:r>
      <w:r w:rsidR="00893E5F">
        <w:rPr>
          <w:highlight w:val="white"/>
        </w:rPr>
        <w:t>UC</w:t>
      </w:r>
      <w:bookmarkEnd w:id="69"/>
    </w:p>
    <w:p w14:paraId="3C3B035B" w14:textId="21FC2491" w:rsidR="004957C1" w:rsidRDefault="004957C1" w:rsidP="004957C1">
      <w:pPr>
        <w:pStyle w:val="Titlesz"/>
        <w:rPr>
          <w:sz w:val="24"/>
          <w:highlight w:val="white"/>
        </w:rPr>
      </w:pPr>
      <w:r>
        <w:rPr>
          <w:sz w:val="24"/>
          <w:highlight w:val="white"/>
        </w:rPr>
        <w:t>(accessible via Main Form) – Update Employee and Email is accessible via this pane.</w:t>
      </w:r>
    </w:p>
    <w:p w14:paraId="3EFC8AD5" w14:textId="77777777" w:rsidR="004957C1" w:rsidRDefault="004957C1" w:rsidP="004957C1">
      <w:pPr>
        <w:pStyle w:val="Titlesz"/>
        <w:rPr>
          <w:sz w:val="24"/>
          <w:highlight w:val="white"/>
        </w:rPr>
      </w:pPr>
    </w:p>
    <w:p w14:paraId="7966DFDF" w14:textId="77777777" w:rsidR="004957C1" w:rsidRDefault="004957C1" w:rsidP="004957C1">
      <w:pPr>
        <w:pStyle w:val="Titlesz"/>
        <w:rPr>
          <w:sz w:val="24"/>
          <w:highlight w:val="white"/>
        </w:rPr>
      </w:pPr>
    </w:p>
    <w:p w14:paraId="7AA76DB0" w14:textId="77777777" w:rsidR="004957C1" w:rsidRDefault="004957C1" w:rsidP="004957C1">
      <w:pPr>
        <w:pStyle w:val="Titlesz"/>
        <w:rPr>
          <w:sz w:val="24"/>
          <w:highlight w:val="white"/>
        </w:rPr>
      </w:pPr>
    </w:p>
    <w:p w14:paraId="0427E690" w14:textId="77777777" w:rsidR="004957C1" w:rsidRDefault="004957C1" w:rsidP="004957C1">
      <w:pPr>
        <w:pStyle w:val="Titlesz"/>
        <w:rPr>
          <w:sz w:val="24"/>
          <w:highlight w:val="white"/>
        </w:rPr>
      </w:pPr>
      <w:r>
        <w:rPr>
          <w:noProof/>
          <w:sz w:val="36"/>
          <w:lang w:eastAsia="en-GB"/>
        </w:rPr>
        <mc:AlternateContent>
          <mc:Choice Requires="wps">
            <w:drawing>
              <wp:anchor distT="0" distB="0" distL="114300" distR="114300" simplePos="0" relativeHeight="252752896" behindDoc="0" locked="0" layoutInCell="1" allowOverlap="1" wp14:anchorId="09C4CBE7" wp14:editId="5DCF0920">
                <wp:simplePos x="0" y="0"/>
                <wp:positionH relativeFrom="column">
                  <wp:posOffset>4667250</wp:posOffset>
                </wp:positionH>
                <wp:positionV relativeFrom="paragraph">
                  <wp:posOffset>2241550</wp:posOffset>
                </wp:positionV>
                <wp:extent cx="876300" cy="965200"/>
                <wp:effectExtent l="38100" t="38100" r="19050" b="25400"/>
                <wp:wrapNone/>
                <wp:docPr id="1755" name="Straight Arrow Connector 1755"/>
                <wp:cNvGraphicFramePr/>
                <a:graphic xmlns:a="http://schemas.openxmlformats.org/drawingml/2006/main">
                  <a:graphicData uri="http://schemas.microsoft.com/office/word/2010/wordprocessingShape">
                    <wps:wsp>
                      <wps:cNvCnPr/>
                      <wps:spPr>
                        <a:xfrm flipH="1" flipV="1">
                          <a:off x="0" y="0"/>
                          <a:ext cx="876300" cy="96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FE091" id="Straight Arrow Connector 1755" o:spid="_x0000_s1026" type="#_x0000_t32" style="position:absolute;margin-left:367.5pt;margin-top:176.5pt;width:69pt;height:76pt;flip:x y;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51872" behindDoc="0" locked="0" layoutInCell="1" allowOverlap="1" wp14:anchorId="6A9DF0E8" wp14:editId="482FDDC8">
                <wp:simplePos x="0" y="0"/>
                <wp:positionH relativeFrom="column">
                  <wp:posOffset>4718050</wp:posOffset>
                </wp:positionH>
                <wp:positionV relativeFrom="paragraph">
                  <wp:posOffset>1257300</wp:posOffset>
                </wp:positionV>
                <wp:extent cx="527050" cy="285750"/>
                <wp:effectExtent l="38100" t="0" r="25400" b="57150"/>
                <wp:wrapNone/>
                <wp:docPr id="1756" name="Straight Arrow Connector 1756"/>
                <wp:cNvGraphicFramePr/>
                <a:graphic xmlns:a="http://schemas.openxmlformats.org/drawingml/2006/main">
                  <a:graphicData uri="http://schemas.microsoft.com/office/word/2010/wordprocessingShape">
                    <wps:wsp>
                      <wps:cNvCnPr/>
                      <wps:spPr>
                        <a:xfrm flipH="1">
                          <a:off x="0" y="0"/>
                          <a:ext cx="5270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8FC41" id="Straight Arrow Connector 1756" o:spid="_x0000_s1026" type="#_x0000_t32" style="position:absolute;margin-left:371.5pt;margin-top:99pt;width:41.5pt;height:22.5pt;flip:x;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50848" behindDoc="0" locked="0" layoutInCell="1" allowOverlap="1" wp14:anchorId="6F5C11E7" wp14:editId="3A27B95D">
                <wp:simplePos x="0" y="0"/>
                <wp:positionH relativeFrom="column">
                  <wp:posOffset>4362450</wp:posOffset>
                </wp:positionH>
                <wp:positionV relativeFrom="paragraph">
                  <wp:posOffset>-44450</wp:posOffset>
                </wp:positionV>
                <wp:extent cx="444500" cy="647700"/>
                <wp:effectExtent l="38100" t="0" r="31750" b="57150"/>
                <wp:wrapNone/>
                <wp:docPr id="1757" name="Straight Arrow Connector 1757"/>
                <wp:cNvGraphicFramePr/>
                <a:graphic xmlns:a="http://schemas.openxmlformats.org/drawingml/2006/main">
                  <a:graphicData uri="http://schemas.microsoft.com/office/word/2010/wordprocessingShape">
                    <wps:wsp>
                      <wps:cNvCnPr/>
                      <wps:spPr>
                        <a:xfrm flipH="1">
                          <a:off x="0" y="0"/>
                          <a:ext cx="44450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B2D747" id="Straight Arrow Connector 1757" o:spid="_x0000_s1026" type="#_x0000_t32" style="position:absolute;margin-left:343.5pt;margin-top:-3.5pt;width:35pt;height:51pt;flip:x;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49824" behindDoc="0" locked="0" layoutInCell="1" allowOverlap="1" wp14:anchorId="20FEF4BC" wp14:editId="6FFFA2DE">
                <wp:simplePos x="0" y="0"/>
                <wp:positionH relativeFrom="column">
                  <wp:posOffset>1962150</wp:posOffset>
                </wp:positionH>
                <wp:positionV relativeFrom="paragraph">
                  <wp:posOffset>-330200</wp:posOffset>
                </wp:positionV>
                <wp:extent cx="1714500" cy="946150"/>
                <wp:effectExtent l="38100" t="0" r="19050" b="63500"/>
                <wp:wrapNone/>
                <wp:docPr id="1758" name="Straight Arrow Connector 1758"/>
                <wp:cNvGraphicFramePr/>
                <a:graphic xmlns:a="http://schemas.openxmlformats.org/drawingml/2006/main">
                  <a:graphicData uri="http://schemas.microsoft.com/office/word/2010/wordprocessingShape">
                    <wps:wsp>
                      <wps:cNvCnPr/>
                      <wps:spPr>
                        <a:xfrm flipH="1">
                          <a:off x="0" y="0"/>
                          <a:ext cx="1714500" cy="946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66FD4C" id="Straight Arrow Connector 1758" o:spid="_x0000_s1026" type="#_x0000_t32" style="position:absolute;margin-left:154.5pt;margin-top:-26pt;width:135pt;height:74.5pt;flip:x;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" strokecolor="black [3200]" strokeweight=".5pt">
                <v:stroke endarrow="block" joinstyle="miter"/>
              </v:shape>
            </w:pict>
          </mc:Fallback>
        </mc:AlternateContent>
      </w:r>
      <w:r>
        <w:rPr>
          <w:noProof/>
          <w:sz w:val="36"/>
          <w:lang w:eastAsia="en-GB"/>
        </w:rPr>
        <mc:AlternateContent>
          <mc:Choice Requires="wps">
            <w:drawing>
              <wp:anchor distT="0" distB="0" distL="114300" distR="114300" simplePos="0" relativeHeight="252748800" behindDoc="0" locked="0" layoutInCell="1" allowOverlap="1" wp14:anchorId="3D17FEEF" wp14:editId="5C9BDA09">
                <wp:simplePos x="0" y="0"/>
                <wp:positionH relativeFrom="column">
                  <wp:posOffset>476250</wp:posOffset>
                </wp:positionH>
                <wp:positionV relativeFrom="paragraph">
                  <wp:posOffset>647700</wp:posOffset>
                </wp:positionV>
                <wp:extent cx="387350" cy="476250"/>
                <wp:effectExtent l="0" t="0" r="69850" b="57150"/>
                <wp:wrapNone/>
                <wp:docPr id="1759" name="Straight Arrow Connector 1759"/>
                <wp:cNvGraphicFramePr/>
                <a:graphic xmlns:a="http://schemas.openxmlformats.org/drawingml/2006/main">
                  <a:graphicData uri="http://schemas.microsoft.com/office/word/2010/wordprocessingShape">
                    <wps:wsp>
                      <wps:cNvCnPr/>
                      <wps:spPr>
                        <a:xfrm>
                          <a:off x="0" y="0"/>
                          <a:ext cx="38735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C34E" id="Straight Arrow Connector 1759" o:spid="_x0000_s1026" type="#_x0000_t32" style="position:absolute;margin-left:37.5pt;margin-top:51pt;width:30.5pt;height:37.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" strokecolor="#5b9bd5 [3204]" strokeweight=".5pt">
                <v:stroke endarrow="block" joinstyle="miter"/>
              </v:shape>
            </w:pict>
          </mc:Fallback>
        </mc:AlternateContent>
      </w:r>
      <w:r>
        <w:rPr>
          <w:noProof/>
          <w:sz w:val="36"/>
          <w:lang w:eastAsia="en-GB"/>
        </w:rPr>
        <mc:AlternateContent>
          <mc:Choice Requires="wps">
            <w:drawing>
              <wp:anchor distT="0" distB="0" distL="114300" distR="114300" simplePos="0" relativeHeight="252743680" behindDoc="0" locked="0" layoutInCell="1" allowOverlap="1" wp14:anchorId="6208627C" wp14:editId="76B7195E">
                <wp:simplePos x="0" y="0"/>
                <wp:positionH relativeFrom="margin">
                  <wp:posOffset>-571500</wp:posOffset>
                </wp:positionH>
                <wp:positionV relativeFrom="paragraph">
                  <wp:posOffset>381000</wp:posOffset>
                </wp:positionV>
                <wp:extent cx="1555668" cy="309880"/>
                <wp:effectExtent l="0" t="0" r="26035" b="13970"/>
                <wp:wrapNone/>
                <wp:docPr id="1760" name="Rounded Rectangle 1760"/>
                <wp:cNvGraphicFramePr/>
                <a:graphic xmlns:a="http://schemas.openxmlformats.org/drawingml/2006/main">
                  <a:graphicData uri="http://schemas.microsoft.com/office/word/2010/wordprocessingShape">
                    <wps:wsp>
                      <wps:cNvSpPr/>
                      <wps:spPr>
                        <a:xfrm>
                          <a:off x="0" y="0"/>
                          <a:ext cx="1555668"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A71C48E" w14:textId="77777777" w:rsidR="00E71811" w:rsidRDefault="00E71811" w:rsidP="004957C1">
                            <w:r w:rsidRPr="006C3BC5">
                              <w:t>lvEmployeeTable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8627C" id="Rounded Rectangle 1760" o:spid="_x0000_s2050" style="position:absolute;margin-left:-45pt;margin-top:30pt;width:122.5pt;height:24.4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" filled="f" strokecolor="black [3200]" strokeweight="1pt">
                <v:stroke joinstyle="miter"/>
                <v:textbox>
                  <w:txbxContent>
                    <w:p w14:paraId="1A71C48E" w14:textId="77777777" w:rsidR="00E71811" w:rsidRDefault="00E71811" w:rsidP="004957C1">
                      <w:r w:rsidRPr="006C3BC5">
                        <w:t>lvEmployeeTable</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45728" behindDoc="0" locked="0" layoutInCell="1" allowOverlap="1" wp14:anchorId="695521AF" wp14:editId="01FA1E34">
                <wp:simplePos x="0" y="0"/>
                <wp:positionH relativeFrom="page">
                  <wp:align>right</wp:align>
                </wp:positionH>
                <wp:positionV relativeFrom="paragraph">
                  <wp:posOffset>3187700</wp:posOffset>
                </wp:positionV>
                <wp:extent cx="1555668" cy="309880"/>
                <wp:effectExtent l="0" t="0" r="26035" b="13970"/>
                <wp:wrapNone/>
                <wp:docPr id="1761" name="Rounded Rectangle 1761"/>
                <wp:cNvGraphicFramePr/>
                <a:graphic xmlns:a="http://schemas.openxmlformats.org/drawingml/2006/main">
                  <a:graphicData uri="http://schemas.microsoft.com/office/word/2010/wordprocessingShape">
                    <wps:wsp>
                      <wps:cNvSpPr/>
                      <wps:spPr>
                        <a:xfrm>
                          <a:off x="0" y="0"/>
                          <a:ext cx="1555668"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13FAD01" w14:textId="77777777" w:rsidR="00E71811" w:rsidRDefault="00E71811" w:rsidP="004957C1">
                            <w:r w:rsidRPr="006C3BC5">
                              <w:t>lvEmployeeReceipt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521AF" id="Rounded Rectangle 1761" o:spid="_x0000_s2051" style="position:absolute;margin-left:71.3pt;margin-top:251pt;width:122.5pt;height:24.4pt;z-index:25274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" filled="f" strokecolor="black [3200]" strokeweight="1pt">
                <v:stroke joinstyle="miter"/>
                <v:textbox>
                  <w:txbxContent>
                    <w:p w14:paraId="013FAD01" w14:textId="77777777" w:rsidR="00E71811" w:rsidRDefault="00E71811" w:rsidP="004957C1">
                      <w:r w:rsidRPr="006C3BC5">
                        <w:t>lvEmployeeReceipt</w:t>
                      </w:r>
                    </w:p>
                  </w:txbxContent>
                </v:textbox>
                <w10:wrap anchorx="page"/>
              </v:roundrect>
            </w:pict>
          </mc:Fallback>
        </mc:AlternateContent>
      </w:r>
      <w:r>
        <w:rPr>
          <w:noProof/>
          <w:sz w:val="36"/>
          <w:lang w:eastAsia="en-GB"/>
        </w:rPr>
        <mc:AlternateContent>
          <mc:Choice Requires="wps">
            <w:drawing>
              <wp:anchor distT="0" distB="0" distL="114300" distR="114300" simplePos="0" relativeHeight="252746752" behindDoc="0" locked="0" layoutInCell="1" allowOverlap="1" wp14:anchorId="73656C62" wp14:editId="14FBCDFD">
                <wp:simplePos x="0" y="0"/>
                <wp:positionH relativeFrom="page">
                  <wp:align>right</wp:align>
                </wp:positionH>
                <wp:positionV relativeFrom="paragraph">
                  <wp:posOffset>996950</wp:posOffset>
                </wp:positionV>
                <wp:extent cx="1409700" cy="309880"/>
                <wp:effectExtent l="0" t="0" r="19050" b="13970"/>
                <wp:wrapNone/>
                <wp:docPr id="1762" name="Rounded Rectangle 1762"/>
                <wp:cNvGraphicFramePr/>
                <a:graphic xmlns:a="http://schemas.openxmlformats.org/drawingml/2006/main">
                  <a:graphicData uri="http://schemas.microsoft.com/office/word/2010/wordprocessingShape">
                    <wps:wsp>
                      <wps:cNvSpPr/>
                      <wps:spPr>
                        <a:xfrm>
                          <a:off x="0" y="0"/>
                          <a:ext cx="1409700"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4E01525" w14:textId="77777777" w:rsidR="00E71811" w:rsidRDefault="00E71811" w:rsidP="004957C1">
                            <w:r w:rsidRPr="006C3BC5">
                              <w:t>btnChangeDetails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56C62" id="Rounded Rectangle 1762" o:spid="_x0000_s2052" style="position:absolute;margin-left:59.8pt;margin-top:78.5pt;width:111pt;height:24.4pt;z-index:252746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" filled="f" strokecolor="black [3200]" strokeweight="1pt">
                <v:stroke joinstyle="miter"/>
                <v:textbox>
                  <w:txbxContent>
                    <w:p w14:paraId="64E01525" w14:textId="77777777" w:rsidR="00E71811" w:rsidRDefault="00E71811" w:rsidP="004957C1">
                      <w:r w:rsidRPr="006C3BC5">
                        <w:t>btnChangeDetails</w:t>
                      </w:r>
                    </w:p>
                  </w:txbxContent>
                </v:textbox>
                <w10:wrap anchorx="page"/>
              </v:roundrect>
            </w:pict>
          </mc:Fallback>
        </mc:AlternateContent>
      </w:r>
      <w:r>
        <w:rPr>
          <w:noProof/>
          <w:sz w:val="36"/>
          <w:lang w:eastAsia="en-GB"/>
        </w:rPr>
        <mc:AlternateContent>
          <mc:Choice Requires="wps">
            <w:drawing>
              <wp:anchor distT="0" distB="0" distL="114300" distR="114300" simplePos="0" relativeHeight="252744704" behindDoc="0" locked="0" layoutInCell="1" allowOverlap="1" wp14:anchorId="1B1A19FC" wp14:editId="53639F6E">
                <wp:simplePos x="0" y="0"/>
                <wp:positionH relativeFrom="margin">
                  <wp:posOffset>4572000</wp:posOffset>
                </wp:positionH>
                <wp:positionV relativeFrom="paragraph">
                  <wp:posOffset>-337820</wp:posOffset>
                </wp:positionV>
                <wp:extent cx="1555668" cy="309880"/>
                <wp:effectExtent l="0" t="0" r="26035" b="13970"/>
                <wp:wrapNone/>
                <wp:docPr id="1763" name="Rounded Rectangle 1763"/>
                <wp:cNvGraphicFramePr/>
                <a:graphic xmlns:a="http://schemas.openxmlformats.org/drawingml/2006/main">
                  <a:graphicData uri="http://schemas.microsoft.com/office/word/2010/wordprocessingShape">
                    <wps:wsp>
                      <wps:cNvSpPr/>
                      <wps:spPr>
                        <a:xfrm>
                          <a:off x="0" y="0"/>
                          <a:ext cx="1555668"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A3A02AA" w14:textId="77777777" w:rsidR="00E71811" w:rsidRDefault="00E71811" w:rsidP="004957C1">
                            <w:r w:rsidRPr="006C3BC5">
                              <w:t>btnEmail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A19FC" id="Rounded Rectangle 1763" o:spid="_x0000_s2053" style="position:absolute;margin-left:5in;margin-top:-26.6pt;width:122.5pt;height:24.4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" filled="f" strokecolor="black [3200]" strokeweight="1pt">
                <v:stroke joinstyle="miter"/>
                <v:textbox>
                  <w:txbxContent>
                    <w:p w14:paraId="7A3A02AA" w14:textId="77777777" w:rsidR="00E71811" w:rsidRDefault="00E71811" w:rsidP="004957C1">
                      <w:r w:rsidRPr="006C3BC5">
                        <w:t>btnEmail</w:t>
                      </w:r>
                    </w:p>
                  </w:txbxContent>
                </v:textbox>
                <w10:wrap anchorx="margin"/>
              </v:roundrect>
            </w:pict>
          </mc:Fallback>
        </mc:AlternateContent>
      </w:r>
      <w:r>
        <w:rPr>
          <w:noProof/>
          <w:sz w:val="36"/>
          <w:lang w:eastAsia="en-GB"/>
        </w:rPr>
        <mc:AlternateContent>
          <mc:Choice Requires="wps">
            <w:drawing>
              <wp:anchor distT="0" distB="0" distL="114300" distR="114300" simplePos="0" relativeHeight="252747776" behindDoc="0" locked="0" layoutInCell="1" allowOverlap="1" wp14:anchorId="2FE8125C" wp14:editId="75150D43">
                <wp:simplePos x="0" y="0"/>
                <wp:positionH relativeFrom="margin">
                  <wp:posOffset>2984500</wp:posOffset>
                </wp:positionH>
                <wp:positionV relativeFrom="paragraph">
                  <wp:posOffset>-596900</wp:posOffset>
                </wp:positionV>
                <wp:extent cx="1555668" cy="309880"/>
                <wp:effectExtent l="0" t="0" r="26035" b="13970"/>
                <wp:wrapNone/>
                <wp:docPr id="1764" name="Rounded Rectangle 1764"/>
                <wp:cNvGraphicFramePr/>
                <a:graphic xmlns:a="http://schemas.openxmlformats.org/drawingml/2006/main">
                  <a:graphicData uri="http://schemas.microsoft.com/office/word/2010/wordprocessingShape">
                    <wps:wsp>
                      <wps:cNvSpPr/>
                      <wps:spPr>
                        <a:xfrm>
                          <a:off x="0" y="0"/>
                          <a:ext cx="1555668" cy="3098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80A4BF8" w14:textId="77777777" w:rsidR="00E71811" w:rsidRDefault="00E71811" w:rsidP="004957C1">
                            <w:r w:rsidRPr="006C3BC5">
                              <w:t>BtnRemove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8125C" id="Rounded Rectangle 1764" o:spid="_x0000_s2054" style="position:absolute;margin-left:235pt;margin-top:-47pt;width:122.5pt;height:24.4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" filled="f" strokecolor="black [3200]" strokeweight="1pt">
                <v:stroke joinstyle="miter"/>
                <v:textbox>
                  <w:txbxContent>
                    <w:p w14:paraId="780A4BF8" w14:textId="77777777" w:rsidR="00E71811" w:rsidRDefault="00E71811" w:rsidP="004957C1">
                      <w:r w:rsidRPr="006C3BC5">
                        <w:t>BtnRemove</w:t>
                      </w:r>
                    </w:p>
                  </w:txbxContent>
                </v:textbox>
                <w10:wrap anchorx="margin"/>
              </v:roundrect>
            </w:pict>
          </mc:Fallback>
        </mc:AlternateContent>
      </w:r>
      <w:r>
        <w:rPr>
          <w:noProof/>
          <w:lang w:eastAsia="en-GB"/>
        </w:rPr>
        <w:drawing>
          <wp:inline distT="0" distB="0" distL="0" distR="0" wp14:anchorId="43AACC3C" wp14:editId="0A69EE3F">
            <wp:extent cx="5731510" cy="4072890"/>
            <wp:effectExtent l="0" t="0" r="2540" b="3810"/>
            <wp:docPr id="1765" name="Picture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072890"/>
                    </a:xfrm>
                    <a:prstGeom prst="rect">
                      <a:avLst/>
                    </a:prstGeom>
                  </pic:spPr>
                </pic:pic>
              </a:graphicData>
            </a:graphic>
          </wp:inline>
        </w:drawing>
      </w:r>
    </w:p>
    <w:p w14:paraId="148C4883" w14:textId="77777777" w:rsidR="004957C1" w:rsidRDefault="004957C1" w:rsidP="00BD444E">
      <w:pPr>
        <w:pStyle w:val="ListParagraph"/>
        <w:spacing w:line="256" w:lineRule="auto"/>
      </w:pPr>
    </w:p>
    <w:p w14:paraId="46070E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17B39F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6101B9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1A38C3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0EC2E8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66529D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0A751C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49C6AE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66141D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2CAE6A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3A4074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55D273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14:paraId="05A1FE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2BE8386" w14:textId="5DCB4181"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51C87D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394BE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EmployeeUC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4C4BCC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EB1A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EmployeeUC(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w:t>
      </w:r>
    </w:p>
    <w:p w14:paraId="606CDB0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(owner)</w:t>
      </w:r>
    </w:p>
    <w:p w14:paraId="4B1AD7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CD52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62E7F3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654B7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40DD2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1552F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1939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EBBE6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7E25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w:t>
      </w:r>
    </w:p>
    <w:p w14:paraId="175F8B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7E82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5B4E3A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272E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1E4B43" w14:textId="71B22DDE"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23A3F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A01CA0" w14:textId="39BA2265"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3C7712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lblEmployeeTitle.ForeColor = InvertMeAColour(lblEmployeeTitle.ForeColor);</w:t>
      </w:r>
    </w:p>
    <w:p w14:paraId="3F17F81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ShowEmployeeTable(); </w:t>
      </w:r>
      <w:r>
        <w:rPr>
          <w:rFonts w:ascii="Consolas" w:hAnsi="Consolas" w:cs="Consolas"/>
          <w:color w:val="008000"/>
          <w:sz w:val="19"/>
          <w:szCs w:val="19"/>
          <w:highlight w:val="white"/>
        </w:rPr>
        <w:t>//Calls upon ShowEmployeeTable to show the Employees in the Table</w:t>
      </w:r>
    </w:p>
    <w:p w14:paraId="159573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6DAA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72372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ShowEmployeeTable() </w:t>
      </w:r>
      <w:r>
        <w:rPr>
          <w:rFonts w:ascii="Consolas" w:hAnsi="Consolas" w:cs="Consolas"/>
          <w:color w:val="008000"/>
          <w:sz w:val="19"/>
          <w:szCs w:val="19"/>
          <w:highlight w:val="white"/>
        </w:rPr>
        <w:t>//Shows all the Employees in the system</w:t>
      </w:r>
    </w:p>
    <w:p w14:paraId="75E798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E2A3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EmployeeListView.Items.Clear(); </w:t>
      </w:r>
      <w:r>
        <w:rPr>
          <w:rFonts w:ascii="Consolas" w:hAnsi="Consolas" w:cs="Consolas"/>
          <w:color w:val="008000"/>
          <w:sz w:val="19"/>
          <w:szCs w:val="19"/>
          <w:highlight w:val="white"/>
        </w:rPr>
        <w:t>//Clears the table first before inserting new data into it</w:t>
      </w:r>
    </w:p>
    <w:p w14:paraId="21B871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3BF38F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D912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 FROM Employee"</w:t>
      </w:r>
      <w:r>
        <w:rPr>
          <w:rFonts w:ascii="Consolas" w:hAnsi="Consolas" w:cs="Consolas"/>
          <w:color w:val="000000"/>
          <w:sz w:val="19"/>
          <w:szCs w:val="19"/>
          <w:highlight w:val="white"/>
        </w:rPr>
        <w:t>);</w:t>
      </w:r>
    </w:p>
    <w:p w14:paraId="67BA3A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dt.Rows)</w:t>
      </w:r>
    </w:p>
    <w:p w14:paraId="6E5192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6B8F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EmployeeListView.Items.Add(myRow[1].ToString());</w:t>
      </w:r>
    </w:p>
    <w:p w14:paraId="1B685B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- 1].SubItems.Add(myRow[2].ToString());</w:t>
      </w:r>
    </w:p>
    <w:p w14:paraId="0D7E86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- 1].SubItems.Add(myRow[3].ToString());</w:t>
      </w:r>
    </w:p>
    <w:p w14:paraId="49ED07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- 1].SubItems.Add(myRow[4].ToString());</w:t>
      </w:r>
    </w:p>
    <w:p w14:paraId="2537D7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- 1].SubItems.Add(myRow[5].ToString());</w:t>
      </w:r>
    </w:p>
    <w:p w14:paraId="6A5DD6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- 1].SubItems.Add(myRow[6].ToString());</w:t>
      </w:r>
    </w:p>
    <w:p w14:paraId="2CEC1B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- 1].SubItems.Add(myRow[7].ToString());</w:t>
      </w:r>
    </w:p>
    <w:p w14:paraId="78DABA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7A3957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04EAD1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6A8C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AA19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199A83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BB88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5076369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1973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7C99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80955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EmployeeListView_SelectedIndexChanged(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928BD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0016B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(EmployeeListView.SelectedItems.Count == 0) </w:t>
      </w:r>
      <w:r>
        <w:rPr>
          <w:rFonts w:ascii="Consolas" w:hAnsi="Consolas" w:cs="Consolas"/>
          <w:color w:val="008000"/>
          <w:sz w:val="19"/>
          <w:szCs w:val="19"/>
          <w:highlight w:val="white"/>
        </w:rPr>
        <w:t>//If no Employees have been selected</w:t>
      </w:r>
    </w:p>
    <w:p w14:paraId="7D74580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7361CD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A1944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EmployeeListView.SelectedItems[0];  </w:t>
      </w:r>
      <w:r>
        <w:rPr>
          <w:rFonts w:ascii="Consolas" w:hAnsi="Consolas" w:cs="Consolas"/>
          <w:color w:val="008000"/>
          <w:sz w:val="19"/>
          <w:szCs w:val="19"/>
          <w:highlight w:val="white"/>
        </w:rPr>
        <w:t>//item contains all the items in Employeetable</w:t>
      </w:r>
    </w:p>
    <w:p w14:paraId="065EBA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lblFullName.Text = item.SubItems[0].Text;   </w:t>
      </w:r>
      <w:r>
        <w:rPr>
          <w:rFonts w:ascii="Consolas" w:hAnsi="Consolas" w:cs="Consolas"/>
          <w:color w:val="008000"/>
          <w:sz w:val="19"/>
          <w:szCs w:val="19"/>
          <w:highlight w:val="white"/>
        </w:rPr>
        <w:t>//SubItem[n] represents the column number of the row selected, gets the value of that column</w:t>
      </w:r>
    </w:p>
    <w:p w14:paraId="7B1C3F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lblEmail.Text = item.SubItems[1].Text;</w:t>
      </w:r>
    </w:p>
    <w:p w14:paraId="05CA92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lblPhoneNumber.Text = item.SubItems[2].Text;</w:t>
      </w:r>
    </w:p>
    <w:p w14:paraId="47556A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lblAddress.Text = item.SubItems[3].Text;</w:t>
      </w:r>
    </w:p>
    <w:p w14:paraId="32DD37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lblArea.Text = item.SubItems[4].Text;</w:t>
      </w:r>
    </w:p>
    <w:p w14:paraId="6BA1C7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lblPostCode.Text = item.SubItems[5].Text;</w:t>
      </w:r>
    </w:p>
    <w:p w14:paraId="3873FA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4629A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GetEmployeeId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eFullName = '{0}' AND eEmail = '{1}'"</w:t>
      </w:r>
      <w:r>
        <w:rPr>
          <w:rFonts w:ascii="Consolas" w:hAnsi="Consolas" w:cs="Consolas"/>
          <w:color w:val="000000"/>
          <w:sz w:val="19"/>
          <w:szCs w:val="19"/>
          <w:highlight w:val="white"/>
        </w:rPr>
        <w:t>, lblFullName.Text, lblEmail.Text));</w:t>
      </w:r>
    </w:p>
    <w:p w14:paraId="65C55A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lblID.Text = GetEmployeeId;</w:t>
      </w:r>
    </w:p>
    <w:p w14:paraId="5F30AF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Statues of The Employee. If their Administrator or Not.</w:t>
      </w:r>
    </w:p>
    <w:p w14:paraId="69D791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IsAdmin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Administrator WHERE EmployeeID = '{0}'"</w:t>
      </w:r>
      <w:r>
        <w:rPr>
          <w:rFonts w:ascii="Consolas" w:hAnsi="Consolas" w:cs="Consolas"/>
          <w:color w:val="000000"/>
          <w:sz w:val="19"/>
          <w:szCs w:val="19"/>
          <w:highlight w:val="white"/>
        </w:rPr>
        <w:t>, GetEmployeeId));</w:t>
      </w:r>
    </w:p>
    <w:p w14:paraId="0E00F0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.Show(IsAdmin.ToString());</w:t>
      </w:r>
    </w:p>
    <w:p w14:paraId="552239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(IsAdmin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CFBD54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31A3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//Used to indicates the statues of the Employee</w:t>
      </w:r>
    </w:p>
    <w:p w14:paraId="7F6084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lblEmployeeStatus.Text = </w:t>
      </w:r>
      <w:r>
        <w:rPr>
          <w:rFonts w:ascii="Consolas" w:hAnsi="Consolas" w:cs="Consolas"/>
          <w:color w:val="A31515"/>
          <w:sz w:val="19"/>
          <w:szCs w:val="19"/>
          <w:highlight w:val="white"/>
        </w:rPr>
        <w:t>"Administrator"</w:t>
      </w:r>
      <w:r>
        <w:rPr>
          <w:rFonts w:ascii="Consolas" w:hAnsi="Consolas" w:cs="Consolas"/>
          <w:color w:val="000000"/>
          <w:sz w:val="19"/>
          <w:szCs w:val="19"/>
          <w:highlight w:val="white"/>
        </w:rPr>
        <w:t>;</w:t>
      </w:r>
    </w:p>
    <w:p w14:paraId="34C06C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0095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26DE7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4F2D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//Used to indicates the statues of the Employee</w:t>
      </w:r>
    </w:p>
    <w:p w14:paraId="018D4C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lblEmployeeStatus.Text = </w:t>
      </w:r>
      <w:r>
        <w:rPr>
          <w:rFonts w:ascii="Consolas" w:hAnsi="Consolas" w:cs="Consolas"/>
          <w:color w:val="A31515"/>
          <w:sz w:val="19"/>
          <w:szCs w:val="19"/>
          <w:highlight w:val="white"/>
        </w:rPr>
        <w:t>"Employee"</w:t>
      </w:r>
      <w:r>
        <w:rPr>
          <w:rFonts w:ascii="Consolas" w:hAnsi="Consolas" w:cs="Consolas"/>
          <w:color w:val="000000"/>
          <w:sz w:val="19"/>
          <w:szCs w:val="19"/>
          <w:highlight w:val="white"/>
        </w:rPr>
        <w:t>;</w:t>
      </w:r>
    </w:p>
    <w:p w14:paraId="24CC82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C88B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C922B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GetSelectEmployeeImage();</w:t>
      </w:r>
    </w:p>
    <w:p w14:paraId="7E9957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ShowEmployeeReceiptAndFinanceTable(lblID.Text); </w:t>
      </w:r>
      <w:r>
        <w:rPr>
          <w:rFonts w:ascii="Consolas" w:hAnsi="Consolas" w:cs="Consolas"/>
          <w:color w:val="008000"/>
          <w:sz w:val="19"/>
          <w:szCs w:val="19"/>
          <w:highlight w:val="white"/>
        </w:rPr>
        <w:t>//Calls upon this method, passing the Employee ID so it display the Receipt And Finance Table where the EmployeeID is in. //Basically finds all the receipts and finance order the Employee has done for customers and show this under thier profile.</w:t>
      </w:r>
    </w:p>
    <w:p w14:paraId="5BBDE3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D9DC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6FCA6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GetSelectEmployeeImage() </w:t>
      </w:r>
      <w:r>
        <w:rPr>
          <w:rFonts w:ascii="Consolas" w:hAnsi="Consolas" w:cs="Consolas"/>
          <w:color w:val="008000"/>
          <w:sz w:val="19"/>
          <w:szCs w:val="19"/>
          <w:highlight w:val="white"/>
        </w:rPr>
        <w:t>//Gets the user Image as explained before and then present it along with his profile.</w:t>
      </w:r>
    </w:p>
    <w:p w14:paraId="458D07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75A6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28BE3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9263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imagelocation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.ExecuteReaderToGetUserImage(</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ImageDirectory FROM Employee WHERE EmployeeID = '{0}'"</w:t>
      </w:r>
      <w:r>
        <w:rPr>
          <w:rFonts w:ascii="Consolas" w:hAnsi="Consolas" w:cs="Consolas"/>
          <w:color w:val="000000"/>
          <w:sz w:val="19"/>
          <w:szCs w:val="19"/>
          <w:highlight w:val="white"/>
        </w:rPr>
        <w:t>, lblID.Text));</w:t>
      </w:r>
    </w:p>
    <w:p w14:paraId="5A0DA5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8892FD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FC14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pbEmployeePicture.Image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EB6FF4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6CE5F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5C023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2D4A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imageBt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F7FA4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fstream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(imagelocation,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14:paraId="7EE413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br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(fstream);</w:t>
      </w:r>
    </w:p>
    <w:p w14:paraId="0EBB4A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imageBt = br.ReadBytes((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)fstream.Length);</w:t>
      </w:r>
    </w:p>
    <w:p w14:paraId="421DC2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mstream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(imageBt);</w:t>
      </w:r>
    </w:p>
    <w:p w14:paraId="0AC870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pbEmployeePicture.Image =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.FromStream(mstream);</w:t>
      </w:r>
    </w:p>
    <w:p w14:paraId="4688E44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pbEmployeePicture.ImageLocation = imagelocation;</w:t>
      </w:r>
    </w:p>
    <w:p w14:paraId="0CAB76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E36C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C67E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54E0CB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EE59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28FB15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79BC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0369E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681BD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ShowEmployeeReceiptAndFinanceTable(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w:t>
      </w:r>
      <w:r>
        <w:rPr>
          <w:rFonts w:ascii="Consolas" w:hAnsi="Consolas" w:cs="Consolas"/>
          <w:color w:val="008000"/>
          <w:sz w:val="19"/>
          <w:szCs w:val="19"/>
          <w:highlight w:val="white"/>
        </w:rPr>
        <w:t>//Recieves the Employee ID</w:t>
      </w:r>
    </w:p>
    <w:p w14:paraId="47006D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6C3D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EmployeeReceiptAndFinancecListView.Items.Clear();</w:t>
      </w:r>
    </w:p>
    <w:p w14:paraId="31772D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4420F7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xml:space="preserve">//Presents the Receipt And Finance Table together where the Employee has his ID stored in and shows it under his profile </w:t>
      </w:r>
    </w:p>
    <w:p w14:paraId="3FBD40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cFullName, cEmail, eFullName, Product, DescriptionOfProduct, Quantity, Price, Date From Customer AS C, Receipt AS R, Employee AS E, Finance AS F WHERE R.EmployeeID = '{0}' AND R.CustomerID = C.CustomerID AND R.FinanceID = F.FinanceID"</w:t>
      </w:r>
      <w:r>
        <w:rPr>
          <w:rFonts w:ascii="Consolas" w:hAnsi="Consolas" w:cs="Consolas"/>
          <w:color w:val="000000"/>
          <w:sz w:val="19"/>
          <w:szCs w:val="19"/>
          <w:highlight w:val="white"/>
        </w:rPr>
        <w:t>, lblID.Text));</w:t>
      </w:r>
    </w:p>
    <w:p w14:paraId="5A5CCF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58D01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D8335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dt.Rows)</w:t>
      </w:r>
    </w:p>
    <w:p w14:paraId="2DA2B7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the column values for each row</w:t>
      </w:r>
    </w:p>
    <w:p w14:paraId="566D5C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EmployeeReceiptAndFinancecListView.Items.Add(myRow[0].ToString());</w:t>
      </w:r>
    </w:p>
    <w:p w14:paraId="3C941F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- 1].SubItems.Add(myRow[1].ToString());</w:t>
      </w:r>
    </w:p>
    <w:p w14:paraId="198AA0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- 1].SubItems.Add(myRow[2].ToString());</w:t>
      </w:r>
    </w:p>
    <w:p w14:paraId="76330D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- 1].SubItems.Add(myRow[3].ToString());</w:t>
      </w:r>
    </w:p>
    <w:p w14:paraId="1FA6F9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- 1].SubItems.Add(myRow[4].ToString());</w:t>
      </w:r>
    </w:p>
    <w:p w14:paraId="63C626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- 1].SubItems.Add(myRow[5].ToString());</w:t>
      </w:r>
    </w:p>
    <w:p w14:paraId="43D18A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- 1].SubItems.Add(myRow[6].ToString());</w:t>
      </w:r>
    </w:p>
    <w:p w14:paraId="58BC2A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EmployeeReceiptAndFinancecListView.Items[EmployeeReceiptAndFinancecListView.Items.Count - 1].SubItems.Add(myRow[7].ToString());</w:t>
      </w:r>
    </w:p>
    <w:p w14:paraId="45C0A2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0A2F7C0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EmployeeReceiptAndFinancecListView.AutoResizeColumns(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5AB61D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89C1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CE65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7B146B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64FE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12808D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BFAB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2CD4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EDA13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F18A0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DAC76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A2181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7F7F8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04D51F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14F23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1F9D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EmployeeListView.Items.Clear();</w:t>
      </w:r>
      <w:r>
        <w:rPr>
          <w:rFonts w:ascii="Consolas" w:hAnsi="Consolas" w:cs="Consolas"/>
          <w:color w:val="008000"/>
          <w:sz w:val="19"/>
          <w:szCs w:val="19"/>
          <w:highlight w:val="white"/>
        </w:rPr>
        <w:t>//Removes all the data inside the Employee Table as it will add new data to it.</w:t>
      </w:r>
    </w:p>
    <w:p w14:paraId="5BF06E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31C957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3F74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Searchtext = txtSearchBar.Text;</w:t>
      </w:r>
    </w:p>
    <w:p w14:paraId="61596C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sdt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 FROM Employee WHERE (eFullName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(eEmail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(ePhoneNumber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(eAddress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(eArea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(ePostCode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//WildCard " &amp; " is used to search to find a specific customer</w:t>
      </w:r>
    </w:p>
    <w:p w14:paraId="3E959F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D12F5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sdt.Rows)</w:t>
      </w:r>
    </w:p>
    <w:p w14:paraId="2B6E04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then present the results of the search in the table. Only showing the Customers affected</w:t>
      </w:r>
    </w:p>
    <w:p w14:paraId="36B498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EmployeeListView.Items.Add(myRow[1].ToString());</w:t>
      </w:r>
    </w:p>
    <w:p w14:paraId="494315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- 1].SubItems.Add(myRow[2].ToString());</w:t>
      </w:r>
    </w:p>
    <w:p w14:paraId="2DA6D3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- 1].SubItems.Add(myRow[3].ToString());</w:t>
      </w:r>
    </w:p>
    <w:p w14:paraId="741074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- 1].SubItems.Add(myRow[4].ToString());</w:t>
      </w:r>
    </w:p>
    <w:p w14:paraId="365D4B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- 1].SubItems.Add(myRow[5].ToString());</w:t>
      </w:r>
    </w:p>
    <w:p w14:paraId="343624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EmployeeListView.Items[EmployeeListView.Items.Count - 1].SubItems.Add(myRow[6].ToString());</w:t>
      </w:r>
    </w:p>
    <w:p w14:paraId="1C2144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4359D52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EmployeeListView.AutoResizeColumns(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685206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DC635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F73D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0463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6A62F0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BA8C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3FAB19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 don't need to use try catch on every query i do as DataQueries.cs handles all the expections and shows the error on system.diagonistic.}</w:t>
      </w:r>
    </w:p>
    <w:p w14:paraId="21FA67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E634B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5893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117C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8D0225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btnEmailEmployee_Click(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3C218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35CF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EmailForm</w:t>
      </w:r>
      <w:r>
        <w:rPr>
          <w:rFonts w:ascii="Consolas" w:hAnsi="Consolas" w:cs="Consolas"/>
          <w:color w:val="000000"/>
          <w:sz w:val="19"/>
          <w:szCs w:val="19"/>
          <w:highlight w:val="white"/>
        </w:rPr>
        <w:t xml:space="preserve"> email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EmailForm</w:t>
      </w:r>
      <w:r>
        <w:rPr>
          <w:rFonts w:ascii="Consolas" w:hAnsi="Consolas" w:cs="Consolas"/>
          <w:color w:val="000000"/>
          <w:sz w:val="19"/>
          <w:szCs w:val="19"/>
          <w:highlight w:val="white"/>
        </w:rPr>
        <w:t>();</w:t>
      </w:r>
    </w:p>
    <w:p w14:paraId="636E73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email.ShowDialog();</w:t>
      </w:r>
    </w:p>
    <w:p w14:paraId="1F455B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C36D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E41F99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btnModifyEmployee_Click(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4105C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B50F9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//Used to Update Employee Details</w:t>
      </w:r>
    </w:p>
    <w:p w14:paraId="1723F4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(EmployeeListView.SelectedItems.Count == 0) </w:t>
      </w:r>
      <w:r>
        <w:rPr>
          <w:rFonts w:ascii="Consolas" w:hAnsi="Consolas" w:cs="Consolas"/>
          <w:color w:val="008000"/>
          <w:sz w:val="19"/>
          <w:szCs w:val="19"/>
          <w:highlight w:val="white"/>
        </w:rPr>
        <w:t>//Needs to select an employee form the Employee Table</w:t>
      </w:r>
    </w:p>
    <w:p w14:paraId="596B0B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A2A5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 an Employee From The Table First before Modifying them!"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4CB6C2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5960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1E9C6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64EC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(lblID.Text == </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.UserID) </w:t>
      </w:r>
      <w:r>
        <w:rPr>
          <w:rFonts w:ascii="Consolas" w:hAnsi="Consolas" w:cs="Consolas"/>
          <w:color w:val="008000"/>
          <w:sz w:val="19"/>
          <w:szCs w:val="19"/>
          <w:highlight w:val="white"/>
        </w:rPr>
        <w:t xml:space="preserve">//The current user logged in user is looking to modify their own account details </w:t>
      </w:r>
    </w:p>
    <w:p w14:paraId="2ADEC00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78E6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//Employee is selected from Employee Table and User Clicked Modify.  -&gt; this is similar to the Modifying Details in Customer Form however this btnModifyEmployee will show a form as Employee/Administrator are more more detailed in Updating.</w:t>
      </w:r>
    </w:p>
    <w:p w14:paraId="3F34FA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UpdateEmployeeForm</w:t>
      </w:r>
      <w:r>
        <w:rPr>
          <w:rFonts w:ascii="Consolas" w:hAnsi="Consolas" w:cs="Consolas"/>
          <w:color w:val="000000"/>
          <w:sz w:val="19"/>
          <w:szCs w:val="19"/>
          <w:highlight w:val="white"/>
        </w:rPr>
        <w:t xml:space="preserve"> updateemployee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Forms.</w:t>
      </w:r>
      <w:r>
        <w:rPr>
          <w:rFonts w:ascii="Consolas" w:hAnsi="Consolas" w:cs="Consolas"/>
          <w:color w:val="2B91AF"/>
          <w:sz w:val="19"/>
          <w:szCs w:val="19"/>
          <w:highlight w:val="white"/>
        </w:rPr>
        <w:t>UpdateEmployeeForm</w:t>
      </w:r>
      <w:r>
        <w:rPr>
          <w:rFonts w:ascii="Consolas" w:hAnsi="Consolas" w:cs="Consolas"/>
          <w:color w:val="000000"/>
          <w:sz w:val="19"/>
          <w:szCs w:val="19"/>
          <w:highlight w:val="white"/>
        </w:rPr>
        <w:t>();</w:t>
      </w:r>
    </w:p>
    <w:p w14:paraId="6E700B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//changes the theme of the form and Style</w:t>
      </w:r>
    </w:p>
    <w:p w14:paraId="5B7A54A2" w14:textId="36D01E2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updateemployee.msmUpdateEmployeeForm.Theme = msmEmployee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.Theme;</w:t>
      </w:r>
    </w:p>
    <w:p w14:paraId="7F0DB984" w14:textId="36A387C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updateemployee.msmUpdateEmployeeForm.Style = msmEmployee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.Style;</w:t>
      </w:r>
    </w:p>
    <w:p w14:paraId="4C9308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//Passes the details of the Seleced Employee to the Variables stated in UpdateEmployee</w:t>
      </w:r>
    </w:p>
    <w:p w14:paraId="3FA786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updateemployee.GetFullName = lblFullName.Text;</w:t>
      </w:r>
    </w:p>
    <w:p w14:paraId="18DDD3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updateemployee.GetEmail = lblEmail.Text;</w:t>
      </w:r>
    </w:p>
    <w:p w14:paraId="1104DA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updateemployee.GetAddress = lblAddress.Text;</w:t>
      </w:r>
    </w:p>
    <w:p w14:paraId="024A10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updateemployee.GetArea = lblArea.Text;</w:t>
      </w:r>
    </w:p>
    <w:p w14:paraId="6E7598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updateemployee.GetPostCode = lblPostCode.Text;</w:t>
      </w:r>
    </w:p>
    <w:p w14:paraId="306717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updateemployee.GetPhoneNumber = lblPhoneNumber.Text;</w:t>
      </w:r>
    </w:p>
    <w:p w14:paraId="7DFF52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updateemployee.GetID = lblID.Text;</w:t>
      </w:r>
    </w:p>
    <w:p w14:paraId="47113B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(pbEmployeePicture.ImageLocation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B21E8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EE000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2834E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updateemployee.GetImage = pbEmployeePicture.ImageLocation.ToString();</w:t>
      </w:r>
    </w:p>
    <w:p w14:paraId="12781B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updateemployee.ShowDialog();</w:t>
      </w:r>
    </w:p>
    <w:p w14:paraId="24D1BC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38BA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//Current user logged is trying to modify an account that doesn't belong to them which is illegal.</w:t>
      </w:r>
    </w:p>
    <w:p w14:paraId="245DC8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E2A2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can't modify other employee's details, only allowed to modify your own account detail"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Modify"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5D7E496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D3B0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36E4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E677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C9488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BtnRemove_Click(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93C23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35F8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(EmployeeListView.SelectedItems.Count == 0) </w:t>
      </w:r>
      <w:r>
        <w:rPr>
          <w:rFonts w:ascii="Consolas" w:hAnsi="Consolas" w:cs="Consolas"/>
          <w:color w:val="008000"/>
          <w:sz w:val="19"/>
          <w:szCs w:val="19"/>
          <w:highlight w:val="white"/>
        </w:rPr>
        <w:t>//Needs to select an employee form the Employee Table</w:t>
      </w:r>
    </w:p>
    <w:p w14:paraId="787B5F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1BCB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 an Employee From The Table First before Modifying them!"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35554E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A518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CB04F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F188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EmployeeListView.SelectedItems[0];</w:t>
      </w:r>
    </w:p>
    <w:p w14:paraId="471105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30D16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FullName = item.SubItems[0].Text;</w:t>
      </w:r>
    </w:p>
    <w:p w14:paraId="5815E7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item.SubItems[1].Text;</w:t>
      </w:r>
    </w:p>
    <w:p w14:paraId="5B5AE2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CountsAdmins = </w:t>
      </w:r>
      <w:r>
        <w:rPr>
          <w:rFonts w:ascii="Consolas" w:hAnsi="Consolas" w:cs="Consolas"/>
          <w:color w:val="0000FF"/>
          <w:sz w:val="19"/>
          <w:szCs w:val="19"/>
          <w:highlight w:val="white"/>
        </w:rPr>
        <w:t>int</w:t>
      </w:r>
      <w:r>
        <w:rPr>
          <w:rFonts w:ascii="Consolas" w:hAnsi="Consolas" w:cs="Consolas"/>
          <w:color w:val="000000"/>
          <w:sz w:val="19"/>
          <w:szCs w:val="19"/>
          <w:highlight w:val="white"/>
        </w:rPr>
        <w:t>.Parse(</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A31515"/>
          <w:sz w:val="19"/>
          <w:szCs w:val="19"/>
          <w:highlight w:val="white"/>
        </w:rPr>
        <w:t>"SELECT COUNT(*) FROM Administrator"</w:t>
      </w:r>
      <w:r>
        <w:rPr>
          <w:rFonts w:ascii="Consolas" w:hAnsi="Consolas" w:cs="Consolas"/>
          <w:color w:val="000000"/>
          <w:sz w:val="19"/>
          <w:szCs w:val="19"/>
          <w:highlight w:val="white"/>
        </w:rPr>
        <w:t>));</w:t>
      </w:r>
    </w:p>
    <w:p w14:paraId="48B366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.Show(CountsAdmins.ToString());</w:t>
      </w:r>
    </w:p>
    <w:p w14:paraId="257471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F4153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3B86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E9EEE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Checks How many Administraors there are</w:t>
      </w:r>
    </w:p>
    <w:p w14:paraId="62237A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(CountsAdmins == 1 &amp;&amp; lblEmployeeStatus.Text == </w:t>
      </w:r>
      <w:r>
        <w:rPr>
          <w:rFonts w:ascii="Consolas" w:hAnsi="Consolas" w:cs="Consolas"/>
          <w:color w:val="A31515"/>
          <w:sz w:val="19"/>
          <w:szCs w:val="19"/>
          <w:highlight w:val="white"/>
        </w:rPr>
        <w:t>"Administrator"</w:t>
      </w:r>
      <w:r>
        <w:rPr>
          <w:rFonts w:ascii="Consolas" w:hAnsi="Consolas" w:cs="Consolas"/>
          <w:color w:val="000000"/>
          <w:sz w:val="19"/>
          <w:szCs w:val="19"/>
          <w:highlight w:val="white"/>
        </w:rPr>
        <w:t>)</w:t>
      </w:r>
    </w:p>
    <w:p w14:paraId="0613F8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32328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"Not possible to delete the only Administrator stored in the system, add a new administrator before deleting another Administrator"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Delete"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BC842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9BAA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//More than one Adminstrator and is deleteing Employee.</w:t>
      </w:r>
    </w:p>
    <w:p w14:paraId="7ADA2B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B8F9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DeleteUser =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 this Employee? FullName = "</w:t>
      </w:r>
      <w:r>
        <w:rPr>
          <w:rFonts w:ascii="Consolas" w:hAnsi="Consolas" w:cs="Consolas"/>
          <w:color w:val="000000"/>
          <w:sz w:val="19"/>
          <w:szCs w:val="19"/>
          <w:highlight w:val="white"/>
        </w:rPr>
        <w:t xml:space="preserve"> + FullName + </w:t>
      </w:r>
      <w:r>
        <w:rPr>
          <w:rFonts w:ascii="Consolas" w:hAnsi="Consolas" w:cs="Consolas"/>
          <w:color w:val="A31515"/>
          <w:sz w:val="19"/>
          <w:szCs w:val="19"/>
          <w:highlight w:val="white"/>
        </w:rPr>
        <w:t>" and Email ="</w:t>
      </w:r>
      <w:r>
        <w:rPr>
          <w:rFonts w:ascii="Consolas" w:hAnsi="Consolas" w:cs="Consolas"/>
          <w:color w:val="000000"/>
          <w:sz w:val="19"/>
          <w:szCs w:val="19"/>
          <w:highlight w:val="white"/>
        </w:rPr>
        <w:t xml:space="preserve"> + Email, </w:t>
      </w:r>
      <w:r>
        <w:rPr>
          <w:rFonts w:ascii="Consolas" w:hAnsi="Consolas" w:cs="Consolas"/>
          <w:color w:val="A31515"/>
          <w:sz w:val="19"/>
          <w:szCs w:val="19"/>
          <w:highlight w:val="white"/>
        </w:rPr>
        <w:t>"Delete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.Hand);</w:t>
      </w:r>
    </w:p>
    <w:p w14:paraId="3959F4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AF89F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(DeleteUser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14:paraId="3F11FD4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2E28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5E670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if the User logged in an Administrator ( Only admins can delete)</w:t>
      </w:r>
    </w:p>
    <w:p w14:paraId="248850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CheckIfAdmin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Administrator WHERE EmployeeID = '{0}'"</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Variables</w:t>
      </w:r>
      <w:r>
        <w:rPr>
          <w:rFonts w:ascii="Consolas" w:hAnsi="Consolas" w:cs="Consolas"/>
          <w:color w:val="000000"/>
          <w:sz w:val="19"/>
          <w:szCs w:val="19"/>
          <w:highlight w:val="white"/>
        </w:rPr>
        <w:t>.UserID));</w:t>
      </w:r>
      <w:r>
        <w:rPr>
          <w:rFonts w:ascii="Consolas" w:hAnsi="Consolas" w:cs="Consolas"/>
          <w:color w:val="008000"/>
          <w:sz w:val="19"/>
          <w:szCs w:val="19"/>
          <w:highlight w:val="white"/>
        </w:rPr>
        <w:t>//gets the logged in user's ID from Global variables</w:t>
      </w:r>
    </w:p>
    <w:p w14:paraId="1C73F6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(CheckIfAdmin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7B2A6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97ACC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(lblEmployeeStatus.Text == </w:t>
      </w:r>
      <w:r>
        <w:rPr>
          <w:rFonts w:ascii="Consolas" w:hAnsi="Consolas" w:cs="Consolas"/>
          <w:color w:val="A31515"/>
          <w:sz w:val="19"/>
          <w:szCs w:val="19"/>
          <w:highlight w:val="white"/>
        </w:rPr>
        <w:t>"Employee"</w:t>
      </w:r>
      <w:r>
        <w:rPr>
          <w:rFonts w:ascii="Consolas" w:hAnsi="Consolas" w:cs="Consolas"/>
          <w:color w:val="000000"/>
          <w:sz w:val="19"/>
          <w:szCs w:val="19"/>
          <w:highlight w:val="white"/>
        </w:rPr>
        <w:t>)</w:t>
      </w:r>
    </w:p>
    <w:p w14:paraId="54CB8F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4759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Employee WHERE EmployeeID = '{0}' AND eEmail = '{1}'"</w:t>
      </w:r>
      <w:r>
        <w:rPr>
          <w:rFonts w:ascii="Consolas" w:hAnsi="Consolas" w:cs="Consolas"/>
          <w:color w:val="000000"/>
          <w:sz w:val="19"/>
          <w:szCs w:val="19"/>
          <w:highlight w:val="white"/>
        </w:rPr>
        <w:t>, lblID.Text, Email));</w:t>
      </w:r>
    </w:p>
    <w:p w14:paraId="6C49C2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"Succesfully Deleted Employee"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 Deletion"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4B7C6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ShowEmployeeTable(); </w:t>
      </w:r>
      <w:r>
        <w:rPr>
          <w:rFonts w:ascii="Consolas" w:hAnsi="Consolas" w:cs="Consolas"/>
          <w:color w:val="008000"/>
          <w:sz w:val="19"/>
          <w:szCs w:val="19"/>
          <w:highlight w:val="white"/>
        </w:rPr>
        <w:t>//Refreshes the Employee table as an Employee has been deleted</w:t>
      </w:r>
    </w:p>
    <w:p w14:paraId="79535F2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760E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//deleting Administrators will also delete them from Administrator Table.</w:t>
      </w:r>
    </w:p>
    <w:p w14:paraId="620882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83F83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(lblID.Text ==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 xml:space="preserve">.UserID) </w:t>
      </w:r>
      <w:r>
        <w:rPr>
          <w:rFonts w:ascii="Consolas" w:hAnsi="Consolas" w:cs="Consolas"/>
          <w:color w:val="008000"/>
          <w:sz w:val="19"/>
          <w:szCs w:val="19"/>
          <w:highlight w:val="white"/>
        </w:rPr>
        <w:t xml:space="preserve">//The current user is deleting themself. </w:t>
      </w:r>
    </w:p>
    <w:p w14:paraId="10D53B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54C2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Yes =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are deciding to delete yourself from the system?"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"Deleting Oneself"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51C5BB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9AEAF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(Yes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14:paraId="2D82E1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18C0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DB01E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Employee WHERE EmployeeID = '{0}' AND eEmail = '{1}'"</w:t>
      </w:r>
      <w:r>
        <w:rPr>
          <w:rFonts w:ascii="Consolas" w:hAnsi="Consolas" w:cs="Consolas"/>
          <w:color w:val="000000"/>
          <w:sz w:val="19"/>
          <w:szCs w:val="19"/>
          <w:highlight w:val="white"/>
        </w:rPr>
        <w:t>, lblID.Text, Email));</w:t>
      </w:r>
    </w:p>
    <w:p w14:paraId="689B3C9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Administrator WHERE EmployeeID = '{0}'"</w:t>
      </w:r>
      <w:r>
        <w:rPr>
          <w:rFonts w:ascii="Consolas" w:hAnsi="Consolas" w:cs="Consolas"/>
          <w:color w:val="000000"/>
          <w:sz w:val="19"/>
          <w:szCs w:val="19"/>
          <w:highlight w:val="white"/>
        </w:rPr>
        <w:t>, lblID.Text));</w:t>
      </w:r>
    </w:p>
    <w:p w14:paraId="267193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"Succesfully Deleted Administrator"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 Deletion"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.Question);</w:t>
      </w:r>
    </w:p>
    <w:p w14:paraId="6E46AD18" w14:textId="289D8B5D"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swipes out view</w:t>
      </w:r>
    </w:p>
    <w:p w14:paraId="286B52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//Main Form is closed and diposed.</w:t>
      </w:r>
    </w:p>
    <w:p w14:paraId="384133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MainMenu</w:t>
      </w:r>
      <w:r>
        <w:rPr>
          <w:rFonts w:ascii="Consolas" w:hAnsi="Consolas" w:cs="Consolas"/>
          <w:color w:val="000000"/>
          <w:sz w:val="19"/>
          <w:szCs w:val="19"/>
          <w:highlight w:val="white"/>
        </w:rPr>
        <w:t xml:space="preserve"> closemainform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MainMenu</w:t>
      </w:r>
      <w:r>
        <w:rPr>
          <w:rFonts w:ascii="Consolas" w:hAnsi="Consolas" w:cs="Consolas"/>
          <w:color w:val="000000"/>
          <w:sz w:val="19"/>
          <w:szCs w:val="19"/>
          <w:highlight w:val="white"/>
        </w:rPr>
        <w:t>();</w:t>
      </w:r>
    </w:p>
    <w:p w14:paraId="38508D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closemainform.Dispose();</w:t>
      </w:r>
    </w:p>
    <w:p w14:paraId="054509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//Login Form is shown, deleting oneself means their no longer an logged in so are automatically logged out.</w:t>
      </w:r>
    </w:p>
    <w:p w14:paraId="448B8E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LoginForm</w:t>
      </w:r>
      <w:r>
        <w:rPr>
          <w:rFonts w:ascii="Consolas" w:hAnsi="Consolas" w:cs="Consolas"/>
          <w:color w:val="000000"/>
          <w:sz w:val="19"/>
          <w:szCs w:val="19"/>
          <w:highlight w:val="white"/>
        </w:rPr>
        <w:t xml:space="preserve"> showmainform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LoginForm</w:t>
      </w:r>
      <w:r>
        <w:rPr>
          <w:rFonts w:ascii="Consolas" w:hAnsi="Consolas" w:cs="Consolas"/>
          <w:color w:val="000000"/>
          <w:sz w:val="19"/>
          <w:szCs w:val="19"/>
          <w:highlight w:val="white"/>
        </w:rPr>
        <w:t>();</w:t>
      </w:r>
    </w:p>
    <w:p w14:paraId="38F449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showmainform.ShowDialog();</w:t>
      </w:r>
    </w:p>
    <w:p w14:paraId="0EAE6A0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4260C5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B568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66EA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Current  logged in user, isn't deleting themself</w:t>
      </w:r>
    </w:p>
    <w:p w14:paraId="4B2F1C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65DB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Employee WHERE eFullName = '{0}' AND eEmail = '{1}'"</w:t>
      </w:r>
      <w:r>
        <w:rPr>
          <w:rFonts w:ascii="Consolas" w:hAnsi="Consolas" w:cs="Consolas"/>
          <w:color w:val="000000"/>
          <w:sz w:val="19"/>
          <w:szCs w:val="19"/>
          <w:highlight w:val="white"/>
        </w:rPr>
        <w:t>, FullName, Email));</w:t>
      </w:r>
    </w:p>
    <w:p w14:paraId="03A59E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Administrator WHERE EmployeeID = '{0}'"</w:t>
      </w:r>
      <w:r>
        <w:rPr>
          <w:rFonts w:ascii="Consolas" w:hAnsi="Consolas" w:cs="Consolas"/>
          <w:color w:val="000000"/>
          <w:sz w:val="19"/>
          <w:szCs w:val="19"/>
          <w:highlight w:val="white"/>
        </w:rPr>
        <w:t>, lblID.Text));</w:t>
      </w:r>
    </w:p>
    <w:p w14:paraId="03C31C2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"Succesfully Deleted Administrator"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"Succesful Deletion"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F1B7DD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CB8CA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ShowEmployeeTable();</w:t>
      </w:r>
    </w:p>
    <w:p w14:paraId="2836A4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5D0D5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D667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58F41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//CheckIfAdmin == False</w:t>
      </w:r>
    </w:p>
    <w:p w14:paraId="469927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92A02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Delete Employee, Only Administrators can delete Employees of The Laptop's Clinic"</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Delete"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201625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9ED2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05F2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332DB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2CDF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8C01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3489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7F1D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2816CAD" w14:textId="593829BD" w:rsidR="00782E00" w:rsidRDefault="00782E00" w:rsidP="00782E00"/>
    <w:p w14:paraId="611394E2" w14:textId="77777777" w:rsidR="00957499" w:rsidRDefault="004957C1" w:rsidP="00957499">
      <w:pPr>
        <w:pStyle w:val="Heading3"/>
        <w:rPr>
          <w:highlight w:val="white"/>
        </w:rPr>
      </w:pPr>
      <w:bookmarkStart w:id="70" w:name="_Toc449432733"/>
      <w:r>
        <w:rPr>
          <w:highlight w:val="white"/>
        </w:rPr>
        <w:t>Update Employee Form</w:t>
      </w:r>
      <w:bookmarkEnd w:id="70"/>
      <w:r>
        <w:rPr>
          <w:highlight w:val="white"/>
        </w:rPr>
        <w:t xml:space="preserve"> </w:t>
      </w:r>
    </w:p>
    <w:p w14:paraId="6647E358" w14:textId="47438382" w:rsidR="004957C1" w:rsidRDefault="004957C1" w:rsidP="004957C1">
      <w:pPr>
        <w:pStyle w:val="Titlesz"/>
        <w:rPr>
          <w:highlight w:val="white"/>
        </w:rPr>
      </w:pPr>
      <w:r>
        <w:rPr>
          <w:highlight w:val="white"/>
        </w:rPr>
        <w:t>(accessed when the user click BtnModifyEmployee)</w:t>
      </w:r>
    </w:p>
    <w:p w14:paraId="6EE9866D" w14:textId="77777777" w:rsidR="004957C1" w:rsidRDefault="004957C1" w:rsidP="004957C1">
      <w:pPr>
        <w:pStyle w:val="Titlesz"/>
        <w:rPr>
          <w:highlight w:val="white"/>
        </w:rPr>
      </w:pPr>
    </w:p>
    <w:p w14:paraId="0FD6ED2D" w14:textId="77777777" w:rsidR="004957C1" w:rsidRPr="007728E1" w:rsidRDefault="004957C1" w:rsidP="004957C1">
      <w:pPr>
        <w:pStyle w:val="Titlesz"/>
        <w:rPr>
          <w:sz w:val="36"/>
          <w:highlight w:val="white"/>
        </w:rPr>
      </w:pPr>
      <w:r w:rsidRPr="007728E1">
        <w:rPr>
          <w:sz w:val="36"/>
          <w:highlight w:val="white"/>
        </w:rPr>
        <w:t>Update Employ</w:t>
      </w:r>
      <w:r>
        <w:rPr>
          <w:sz w:val="36"/>
          <w:highlight w:val="white"/>
        </w:rPr>
        <w:t>e</w:t>
      </w:r>
      <w:r w:rsidRPr="007728E1">
        <w:rPr>
          <w:sz w:val="36"/>
          <w:highlight w:val="white"/>
        </w:rPr>
        <w:t>e Form</w:t>
      </w:r>
    </w:p>
    <w:p w14:paraId="43558847" w14:textId="77777777" w:rsidR="004957C1" w:rsidRDefault="004957C1" w:rsidP="004957C1">
      <w:pPr>
        <w:pStyle w:val="Titlesz"/>
        <w:rPr>
          <w:highlight w:val="white"/>
        </w:rPr>
      </w:pPr>
    </w:p>
    <w:p w14:paraId="4359D6B9" w14:textId="77777777" w:rsidR="004957C1" w:rsidRDefault="004957C1" w:rsidP="004957C1">
      <w:pPr>
        <w:pStyle w:val="Titlesz"/>
        <w:rPr>
          <w:highlight w:val="white"/>
        </w:rPr>
      </w:pPr>
    </w:p>
    <w:p w14:paraId="688F4342" w14:textId="77777777" w:rsidR="004957C1" w:rsidRDefault="004957C1" w:rsidP="004957C1">
      <w:pPr>
        <w:pStyle w:val="Titlesz"/>
        <w:rPr>
          <w:highlight w:val="white"/>
        </w:rPr>
      </w:pPr>
      <w:r>
        <w:rPr>
          <w:noProof/>
          <w:lang w:eastAsia="en-GB"/>
        </w:rPr>
        <w:drawing>
          <wp:inline distT="0" distB="0" distL="0" distR="0" wp14:anchorId="5B1422D3" wp14:editId="2E88EF6A">
            <wp:extent cx="5731510" cy="2903855"/>
            <wp:effectExtent l="0" t="0" r="2540" b="0"/>
            <wp:docPr id="1766" name="Picture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903855"/>
                    </a:xfrm>
                    <a:prstGeom prst="rect">
                      <a:avLst/>
                    </a:prstGeom>
                  </pic:spPr>
                </pic:pic>
              </a:graphicData>
            </a:graphic>
          </wp:inline>
        </w:drawing>
      </w:r>
    </w:p>
    <w:p w14:paraId="748A3ACF" w14:textId="77777777" w:rsidR="004957C1" w:rsidRDefault="004957C1" w:rsidP="00782E00"/>
    <w:p w14:paraId="2F2428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19222F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4F7C90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78BFA8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6BBAE2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System.Drawing;</w:t>
      </w:r>
    </w:p>
    <w:p w14:paraId="7B87FE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2B38C2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3B7D97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5C16E1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74DE404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0D56093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38AB65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Transitions;</w:t>
      </w:r>
    </w:p>
    <w:p w14:paraId="225861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14:paraId="3397D10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6239FDC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System.Globalization;</w:t>
      </w:r>
    </w:p>
    <w:p w14:paraId="65C8F8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A0498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TheLaptopsClinic.Forms</w:t>
      </w:r>
    </w:p>
    <w:p w14:paraId="4D5CBA6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968CE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UpdateEmployeeForm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44CE80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2354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6ED68D" w14:textId="51BA0554"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Below are the Variables, which values are filled when the User clicked btnModifyEmployee from Employee </w:t>
      </w:r>
      <w:r w:rsidR="00893E5F">
        <w:rPr>
          <w:rFonts w:ascii="Consolas" w:hAnsi="Consolas" w:cs="Consolas"/>
          <w:color w:val="008000"/>
          <w:sz w:val="19"/>
          <w:szCs w:val="19"/>
          <w:highlight w:val="white"/>
        </w:rPr>
        <w:t>UC</w:t>
      </w:r>
    </w:p>
    <w:p w14:paraId="4E299D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D85DC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w:t>
      </w:r>
    </w:p>
    <w:p w14:paraId="03629E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GetID</w:t>
      </w:r>
    </w:p>
    <w:p w14:paraId="79766DE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628E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id; }</w:t>
      </w:r>
    </w:p>
    <w:p w14:paraId="12F755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id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359841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16C8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E05D6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FullName;</w:t>
      </w:r>
    </w:p>
    <w:p w14:paraId="210280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GetFullName</w:t>
      </w:r>
    </w:p>
    <w:p w14:paraId="781A01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A67B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FullName; }</w:t>
      </w:r>
    </w:p>
    <w:p w14:paraId="45D9F7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FullName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55FD14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17DE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3AF57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w:t>
      </w:r>
    </w:p>
    <w:p w14:paraId="08CCA4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GetEmail</w:t>
      </w:r>
    </w:p>
    <w:p w14:paraId="2DC0F3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40F5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Email; }</w:t>
      </w:r>
    </w:p>
    <w:p w14:paraId="7D06F2C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Email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0E9BC4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DED1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70B88B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PhoneNumber;</w:t>
      </w:r>
    </w:p>
    <w:p w14:paraId="40886E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GetPhoneNumber</w:t>
      </w:r>
    </w:p>
    <w:p w14:paraId="4CF200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070F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PhoneNumber; }</w:t>
      </w:r>
    </w:p>
    <w:p w14:paraId="58D9E5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PhoneNumber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3A3BCB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EF10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8697D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w:t>
      </w:r>
    </w:p>
    <w:p w14:paraId="1200D8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GetAddress</w:t>
      </w:r>
    </w:p>
    <w:p w14:paraId="457F16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8358A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Address; }</w:t>
      </w:r>
    </w:p>
    <w:p w14:paraId="44EBD1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Address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25D14A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30A8B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AC55E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Area;</w:t>
      </w:r>
    </w:p>
    <w:p w14:paraId="50C475A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GetArea</w:t>
      </w:r>
    </w:p>
    <w:p w14:paraId="1BE283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E52EC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Area; }</w:t>
      </w:r>
    </w:p>
    <w:p w14:paraId="02411D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Area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1727DF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C1AF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47539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PostCode;</w:t>
      </w:r>
    </w:p>
    <w:p w14:paraId="502FAC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GetPostCode</w:t>
      </w:r>
    </w:p>
    <w:p w14:paraId="500BB9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CBE2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PostCode; }</w:t>
      </w:r>
    </w:p>
    <w:p w14:paraId="64C476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PostCode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6015CE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9687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CDCFF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5497CC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UserImageLocation;</w:t>
      </w:r>
    </w:p>
    <w:p w14:paraId="3F4555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GetImage</w:t>
      </w:r>
    </w:p>
    <w:p w14:paraId="61F2F2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41AF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UserImageLocation; }</w:t>
      </w:r>
    </w:p>
    <w:p w14:paraId="32FFEE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 UserImageLocation = </w:t>
      </w:r>
      <w:r>
        <w:rPr>
          <w:rFonts w:ascii="Consolas" w:hAnsi="Consolas" w:cs="Consolas"/>
          <w:color w:val="0000FF"/>
          <w:sz w:val="19"/>
          <w:szCs w:val="19"/>
          <w:highlight w:val="white"/>
        </w:rPr>
        <w:t>value</w:t>
      </w:r>
      <w:r>
        <w:rPr>
          <w:rFonts w:ascii="Consolas" w:hAnsi="Consolas" w:cs="Consolas"/>
          <w:color w:val="000000"/>
          <w:sz w:val="19"/>
          <w:szCs w:val="19"/>
          <w:highlight w:val="white"/>
        </w:rPr>
        <w:t>; }</w:t>
      </w:r>
    </w:p>
    <w:p w14:paraId="1F6CB2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F8C1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D3068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UpdateEmployeeForm()</w:t>
      </w:r>
    </w:p>
    <w:p w14:paraId="151BA2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381C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63B75C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67E9B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97D07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UpdateEmployeeForm_Load(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C88A4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12553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.StyleManager = msmUpdateEmployeeForm;</w:t>
      </w:r>
    </w:p>
    <w:p w14:paraId="775AEAC6" w14:textId="7677A910"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variables that was passed by Employee</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to the textboxes.</w:t>
      </w:r>
    </w:p>
    <w:p w14:paraId="75EDB4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txtID.Text = id;</w:t>
      </w:r>
    </w:p>
    <w:p w14:paraId="3B2135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txtFullName.Text = FullName;</w:t>
      </w:r>
    </w:p>
    <w:p w14:paraId="041FCC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txtEmail.Text = Email;</w:t>
      </w:r>
    </w:p>
    <w:p w14:paraId="52FEA5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 = PhoneNumber;</w:t>
      </w:r>
    </w:p>
    <w:p w14:paraId="0E30A6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txtAddress.Text = Address;</w:t>
      </w:r>
    </w:p>
    <w:p w14:paraId="7B7FC7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txtPostCode.Text = PostCode;</w:t>
      </w:r>
    </w:p>
    <w:p w14:paraId="700352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txtArea.Text = Area;</w:t>
      </w:r>
    </w:p>
    <w:p w14:paraId="4A9214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125DB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GetEmployeeImage(); </w:t>
      </w:r>
      <w:r>
        <w:rPr>
          <w:rFonts w:ascii="Consolas" w:hAnsi="Consolas" w:cs="Consolas"/>
          <w:color w:val="008000"/>
          <w:sz w:val="19"/>
          <w:szCs w:val="19"/>
          <w:highlight w:val="white"/>
        </w:rPr>
        <w:t>//gets the user image</w:t>
      </w:r>
    </w:p>
    <w:p w14:paraId="046D67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19AD1B" w14:textId="2A4E97F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GetEmployeeImage() </w:t>
      </w:r>
      <w:r>
        <w:rPr>
          <w:rFonts w:ascii="Consolas" w:hAnsi="Consolas" w:cs="Consolas"/>
          <w:color w:val="008000"/>
          <w:sz w:val="19"/>
          <w:szCs w:val="19"/>
          <w:highlight w:val="white"/>
        </w:rPr>
        <w:t xml:space="preserve">//uses the id that was passed from the Employee </w:t>
      </w:r>
      <w:r w:rsidR="00893E5F">
        <w:rPr>
          <w:rFonts w:ascii="Consolas" w:hAnsi="Consolas" w:cs="Consolas"/>
          <w:color w:val="008000"/>
          <w:sz w:val="19"/>
          <w:szCs w:val="19"/>
          <w:highlight w:val="white"/>
        </w:rPr>
        <w:t>UC</w:t>
      </w:r>
      <w:r>
        <w:rPr>
          <w:rFonts w:ascii="Consolas" w:hAnsi="Consolas" w:cs="Consolas"/>
          <w:color w:val="008000"/>
          <w:sz w:val="19"/>
          <w:szCs w:val="19"/>
          <w:highlight w:val="white"/>
        </w:rPr>
        <w:t xml:space="preserve"> and locates the image directory and draws the image.</w:t>
      </w:r>
    </w:p>
    <w:p w14:paraId="1812E2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83DA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85A19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8015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imagelocation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.ExecuteReaderToGetUserImage(</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ImageDirectory FROM Employee WHERE EmployeeID = '{0}'"</w:t>
      </w:r>
      <w:r>
        <w:rPr>
          <w:rFonts w:ascii="Consolas" w:hAnsi="Consolas" w:cs="Consolas"/>
          <w:color w:val="000000"/>
          <w:sz w:val="19"/>
          <w:szCs w:val="19"/>
          <w:highlight w:val="white"/>
        </w:rPr>
        <w:t>, txtID.Text));</w:t>
      </w:r>
    </w:p>
    <w:p w14:paraId="63C809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C1707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A76902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843F5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297EE8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A5FA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E87E6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B017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imageBt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48949F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 fstream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FileStream</w:t>
      </w:r>
      <w:r>
        <w:rPr>
          <w:rFonts w:ascii="Consolas" w:hAnsi="Consolas" w:cs="Consolas"/>
          <w:color w:val="000000"/>
          <w:sz w:val="19"/>
          <w:szCs w:val="19"/>
          <w:highlight w:val="white"/>
        </w:rPr>
        <w:t xml:space="preserve">(imagelocation, </w:t>
      </w:r>
      <w:r>
        <w:rPr>
          <w:rFonts w:ascii="Consolas" w:hAnsi="Consolas" w:cs="Consolas"/>
          <w:color w:val="2B91AF"/>
          <w:sz w:val="19"/>
          <w:szCs w:val="19"/>
          <w:highlight w:val="white"/>
        </w:rPr>
        <w:t>FileMode</w:t>
      </w:r>
      <w:r>
        <w:rPr>
          <w:rFonts w:ascii="Consolas" w:hAnsi="Consolas" w:cs="Consolas"/>
          <w:color w:val="000000"/>
          <w:sz w:val="19"/>
          <w:szCs w:val="19"/>
          <w:highlight w:val="white"/>
        </w:rPr>
        <w:t xml:space="preserve">.Open, </w:t>
      </w:r>
      <w:r>
        <w:rPr>
          <w:rFonts w:ascii="Consolas" w:hAnsi="Consolas" w:cs="Consolas"/>
          <w:color w:val="2B91AF"/>
          <w:sz w:val="19"/>
          <w:szCs w:val="19"/>
          <w:highlight w:val="white"/>
        </w:rPr>
        <w:t>FileAccess</w:t>
      </w:r>
      <w:r>
        <w:rPr>
          <w:rFonts w:ascii="Consolas" w:hAnsi="Consolas" w:cs="Consolas"/>
          <w:color w:val="000000"/>
          <w:sz w:val="19"/>
          <w:szCs w:val="19"/>
          <w:highlight w:val="white"/>
        </w:rPr>
        <w:t>.Read);</w:t>
      </w:r>
    </w:p>
    <w:p w14:paraId="51E8A9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 xml:space="preserve"> br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BinaryReader</w:t>
      </w:r>
      <w:r>
        <w:rPr>
          <w:rFonts w:ascii="Consolas" w:hAnsi="Consolas" w:cs="Consolas"/>
          <w:color w:val="000000"/>
          <w:sz w:val="19"/>
          <w:szCs w:val="19"/>
          <w:highlight w:val="white"/>
        </w:rPr>
        <w:t>(fstream);</w:t>
      </w:r>
    </w:p>
    <w:p w14:paraId="65AC59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imageBt = br.ReadBytes((</w:t>
      </w:r>
      <w:r>
        <w:rPr>
          <w:rFonts w:ascii="Consolas" w:hAnsi="Consolas" w:cs="Consolas"/>
          <w:color w:val="0000FF"/>
          <w:sz w:val="19"/>
          <w:szCs w:val="19"/>
          <w:highlight w:val="white"/>
        </w:rPr>
        <w:t>int</w:t>
      </w:r>
      <w:r>
        <w:rPr>
          <w:rFonts w:ascii="Consolas" w:hAnsi="Consolas" w:cs="Consolas"/>
          <w:color w:val="000000"/>
          <w:sz w:val="19"/>
          <w:szCs w:val="19"/>
          <w:highlight w:val="white"/>
        </w:rPr>
        <w:t>)fstream.Length);</w:t>
      </w:r>
    </w:p>
    <w:p w14:paraId="1FE63A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mstream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(imageBt);</w:t>
      </w:r>
    </w:p>
    <w:p w14:paraId="5E6DF5F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 = System.Drawing.</w:t>
      </w:r>
      <w:r>
        <w:rPr>
          <w:rFonts w:ascii="Consolas" w:hAnsi="Consolas" w:cs="Consolas"/>
          <w:color w:val="2B91AF"/>
          <w:sz w:val="19"/>
          <w:szCs w:val="19"/>
          <w:highlight w:val="white"/>
        </w:rPr>
        <w:t>Image</w:t>
      </w:r>
      <w:r>
        <w:rPr>
          <w:rFonts w:ascii="Consolas" w:hAnsi="Consolas" w:cs="Consolas"/>
          <w:color w:val="000000"/>
          <w:sz w:val="19"/>
          <w:szCs w:val="19"/>
          <w:highlight w:val="white"/>
        </w:rPr>
        <w:t>.FromStream(mstream);</w:t>
      </w:r>
    </w:p>
    <w:p w14:paraId="3B8328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pbEmployeeImage.ImageLocation = UserImageLocation;</w:t>
      </w:r>
    </w:p>
    <w:p w14:paraId="31A93F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01AC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44D0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26FC92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7DEB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73CA0B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2FC1E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2E4F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13A7DF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A458C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btnChangeImage_Click(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492997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AAC7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//User seeks to change their image picture.</w:t>
      </w:r>
    </w:p>
    <w:p w14:paraId="41B021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1CF820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75F6C0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644C9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67F887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6960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picLocation = dlg.FileName.ToString();</w:t>
      </w:r>
    </w:p>
    <w:p w14:paraId="19AB5F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pbEmployeeImage.ImageLocation = picLocation;</w:t>
      </w:r>
    </w:p>
    <w:p w14:paraId="5E7B28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UserImageLocation = picLocation;</w:t>
      </w:r>
    </w:p>
    <w:p w14:paraId="35BCA5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2B1E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2CCF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8265D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btnClear_Click(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2E98D8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E6C7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the Image</w:t>
      </w:r>
    </w:p>
    <w:p w14:paraId="5470716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pbEmployeeImage.ImageLocation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8BC6C1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6F8B94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BDC3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2FEEA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87978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0F6B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//User has to unlock the textboxes to change that</w:t>
      </w:r>
    </w:p>
    <w:p w14:paraId="659B67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//just a small feature? since user might not seek to change their basic information ( address, email, full name) e.g. but rather their login detials</w:t>
      </w:r>
    </w:p>
    <w:p w14:paraId="15D8C7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//also to stop them from accidently editing textboxes</w:t>
      </w:r>
    </w:p>
    <w:p w14:paraId="385D0C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(btnLock.Text == </w:t>
      </w:r>
      <w:r>
        <w:rPr>
          <w:rFonts w:ascii="Consolas" w:hAnsi="Consolas" w:cs="Consolas"/>
          <w:color w:val="A31515"/>
          <w:sz w:val="19"/>
          <w:szCs w:val="19"/>
          <w:highlight w:val="white"/>
        </w:rPr>
        <w:t>"Unlock"</w:t>
      </w:r>
      <w:r>
        <w:rPr>
          <w:rFonts w:ascii="Consolas" w:hAnsi="Consolas" w:cs="Consolas"/>
          <w:color w:val="000000"/>
          <w:sz w:val="19"/>
          <w:szCs w:val="19"/>
          <w:highlight w:val="white"/>
        </w:rPr>
        <w:t>)</w:t>
      </w:r>
    </w:p>
    <w:p w14:paraId="64BEAC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E28A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AE787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F3B56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27EA1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EFB76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FF162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A6A42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btnLock.Text = </w:t>
      </w:r>
      <w:r>
        <w:rPr>
          <w:rFonts w:ascii="Consolas" w:hAnsi="Consolas" w:cs="Consolas"/>
          <w:color w:val="A31515"/>
          <w:sz w:val="19"/>
          <w:szCs w:val="19"/>
          <w:highlight w:val="white"/>
        </w:rPr>
        <w:t>"Lock"</w:t>
      </w:r>
      <w:r>
        <w:rPr>
          <w:rFonts w:ascii="Consolas" w:hAnsi="Consolas" w:cs="Consolas"/>
          <w:color w:val="000000"/>
          <w:sz w:val="19"/>
          <w:szCs w:val="19"/>
          <w:highlight w:val="white"/>
        </w:rPr>
        <w:t>;</w:t>
      </w:r>
    </w:p>
    <w:p w14:paraId="598510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E1364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AECEE8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889B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txtAddress.Enabled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9C13B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txtArea.Enabled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50C408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21543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txtFullName.Enabled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4D237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FAC4D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txtPostCode.Enabled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033EA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btnLock.Text = </w:t>
      </w:r>
      <w:r>
        <w:rPr>
          <w:rFonts w:ascii="Consolas" w:hAnsi="Consolas" w:cs="Consolas"/>
          <w:color w:val="A31515"/>
          <w:sz w:val="19"/>
          <w:szCs w:val="19"/>
          <w:highlight w:val="white"/>
        </w:rPr>
        <w:t>"Unlock"</w:t>
      </w:r>
      <w:r>
        <w:rPr>
          <w:rFonts w:ascii="Consolas" w:hAnsi="Consolas" w:cs="Consolas"/>
          <w:color w:val="000000"/>
          <w:sz w:val="19"/>
          <w:szCs w:val="19"/>
          <w:highlight w:val="white"/>
        </w:rPr>
        <w:t>;</w:t>
      </w:r>
    </w:p>
    <w:p w14:paraId="52ADB6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3371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851E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2F2A3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rbYesChangeLogin_CheckedChanged(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185A4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A86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txtNewUsername.Enabled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BF9B0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4E5D4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txtConfirmNewPassword.Enabled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008959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5E94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B6FD3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rbNoChangeLogin_CheckedChanged(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C1CBF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EA96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txtNewUsername.Enabled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38A0A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txtNewPassword.Enabled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1C070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txtConfirmNewPassword.Enabled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EA75B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618D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A8EF9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rbYesMakeAdmin_CheckedChanged(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A0DDC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CD6B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(rbYesMakeAdmin.Checked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checked it will perform the animation that will make the components needed to Make a Emplooyee Admin , come into view.</w:t>
      </w:r>
    </w:p>
    <w:p w14:paraId="239699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8CE8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(700));</w:t>
      </w:r>
    </w:p>
    <w:p w14:paraId="2FD267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t1.add(lblCreateAdminKey,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427);</w:t>
      </w:r>
    </w:p>
    <w:p w14:paraId="35E811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t1.add(txtCreateAdminKey,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455);</w:t>
      </w:r>
    </w:p>
    <w:p w14:paraId="22EAE7B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t1.add(LblAdminKey,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488);</w:t>
      </w:r>
    </w:p>
    <w:p w14:paraId="28C94A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t1.add(txtAdminKey,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516);</w:t>
      </w:r>
    </w:p>
    <w:p w14:paraId="4D4B42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5B4141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759C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F61D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(rbNoMakeAdmin.Checked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//else if checked no, they will disapear out of view</w:t>
      </w:r>
    </w:p>
    <w:p w14:paraId="47D0006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AC1D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(700));</w:t>
      </w:r>
    </w:p>
    <w:p w14:paraId="12F766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t2.add(lblCreateAdminKey,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645);</w:t>
      </w:r>
    </w:p>
    <w:p w14:paraId="3812A57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t2.add(txtCreateAdminKey,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673);</w:t>
      </w:r>
    </w:p>
    <w:p w14:paraId="3E6193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t2.add(LblAdminKey,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706);</w:t>
      </w:r>
    </w:p>
    <w:p w14:paraId="406B33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t2.add(txtAdminKey, </w:t>
      </w:r>
      <w:r>
        <w:rPr>
          <w:rFonts w:ascii="Consolas" w:hAnsi="Consolas" w:cs="Consolas"/>
          <w:color w:val="A31515"/>
          <w:sz w:val="19"/>
          <w:szCs w:val="19"/>
          <w:highlight w:val="white"/>
        </w:rPr>
        <w:t>"Top"</w:t>
      </w:r>
      <w:r>
        <w:rPr>
          <w:rFonts w:ascii="Consolas" w:hAnsi="Consolas" w:cs="Consolas"/>
          <w:color w:val="000000"/>
          <w:sz w:val="19"/>
          <w:szCs w:val="19"/>
          <w:highlight w:val="white"/>
        </w:rPr>
        <w:t>, 734);</w:t>
      </w:r>
    </w:p>
    <w:p w14:paraId="6BA1E0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t2.run();</w:t>
      </w:r>
    </w:p>
    <w:p w14:paraId="3C3435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9FABF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9CF2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1174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3AFEA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ECCEE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ECA4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//1.Need to check if the login details are correct first. Check Employee Username exists</w:t>
      </w:r>
    </w:p>
    <w:p w14:paraId="6F6A24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//2.Check password is correct</w:t>
      </w:r>
    </w:p>
    <w:p w14:paraId="5608376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//3.User login details are correct</w:t>
      </w:r>
    </w:p>
    <w:p w14:paraId="1442DE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//4.Rb ..</w:t>
      </w:r>
    </w:p>
    <w:p w14:paraId="64689EF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CA7C9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 CheckIfInteger;</w:t>
      </w:r>
    </w:p>
    <w:p w14:paraId="6BE022F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.IsNullOrWhiteSpace(txtFullName.Text.Trim()) ||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.IsNullOrWhiteSpace(txtEmail.Text.Trim()) || !</w:t>
      </w:r>
      <w:r>
        <w:rPr>
          <w:rFonts w:ascii="Consolas" w:hAnsi="Consolas" w:cs="Consolas"/>
          <w:color w:val="2B91AF"/>
          <w:sz w:val="19"/>
          <w:szCs w:val="19"/>
          <w:highlight w:val="white"/>
        </w:rPr>
        <w:t>Int64</w:t>
      </w:r>
      <w:r>
        <w:rPr>
          <w:rFonts w:ascii="Consolas" w:hAnsi="Consolas" w:cs="Consolas"/>
          <w:color w:val="000000"/>
          <w:sz w:val="19"/>
          <w:szCs w:val="19"/>
          <w:highlight w:val="white"/>
        </w:rPr>
        <w:t xml:space="preserve">.TryParse(txtPhoneNumber.Text.Trim(),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CheckIfInteger)))</w:t>
      </w:r>
    </w:p>
    <w:p w14:paraId="10AB51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6087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"You're are required to provide a FullName and Email with correct Phone Number(0 if Blank) before Updating Employee"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D31F1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F966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DD0A5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638C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CheckUsername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w:t>
      </w:r>
      <w:r>
        <w:rPr>
          <w:rFonts w:ascii="Consolas" w:hAnsi="Consolas" w:cs="Consolas"/>
          <w:color w:val="000000"/>
          <w:sz w:val="19"/>
          <w:szCs w:val="19"/>
          <w:highlight w:val="white"/>
        </w:rPr>
        <w:t>, txtUsername.Text.Trim()));</w:t>
      </w:r>
    </w:p>
    <w:p w14:paraId="3E0F87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(CheckUsername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4C903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965E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Username is correct</w:t>
      </w:r>
    </w:p>
    <w:p w14:paraId="49C624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//Need to get the stored password for the Employee and compare it to the one entered.</w:t>
      </w:r>
    </w:p>
    <w:p w14:paraId="516911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GetPasswordFromDatabase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w:t>
      </w:r>
      <w:r>
        <w:rPr>
          <w:rFonts w:ascii="Consolas" w:hAnsi="Consolas" w:cs="Consolas"/>
          <w:color w:val="000000"/>
          <w:sz w:val="19"/>
          <w:szCs w:val="19"/>
          <w:highlight w:val="white"/>
        </w:rPr>
        <w:t xml:space="preserve">, txtUsername.Text.Trim()),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14:paraId="46CA7C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.Show(GetPasswordFromDatabase);</w:t>
      </w:r>
    </w:p>
    <w:p w14:paraId="6123F5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and Confirm if the input password and database password are both the same.</w:t>
      </w:r>
    </w:p>
    <w:p w14:paraId="3B9BC3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CheckPasswordsMatch = </w:t>
      </w:r>
      <w:r>
        <w:rPr>
          <w:rFonts w:ascii="Consolas" w:hAnsi="Consolas" w:cs="Consolas"/>
          <w:color w:val="2B91AF"/>
          <w:sz w:val="19"/>
          <w:szCs w:val="19"/>
          <w:highlight w:val="white"/>
        </w:rPr>
        <w:t>Hashing</w:t>
      </w:r>
      <w:r>
        <w:rPr>
          <w:rFonts w:ascii="Consolas" w:hAnsi="Consolas" w:cs="Consolas"/>
          <w:color w:val="000000"/>
          <w:sz w:val="19"/>
          <w:szCs w:val="19"/>
          <w:highlight w:val="white"/>
        </w:rPr>
        <w:t>.Confirm(txtPassword.Text, GetPasswordFromDatabase);</w:t>
      </w:r>
    </w:p>
    <w:p w14:paraId="61B26E6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54144D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3FB08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08F93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(CheckPasswordsMatch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F0B02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61EE6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//User has inputted correct employee and password. Login Details are Correct</w:t>
      </w:r>
    </w:p>
    <w:p w14:paraId="4C038B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the Employee Details</w:t>
      </w:r>
    </w:p>
    <w:p w14:paraId="3F16517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64146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user wants to change their login detials</w:t>
      </w:r>
    </w:p>
    <w:p w14:paraId="21464C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w:t>
      </w:r>
    </w:p>
    <w:p w14:paraId="20F50B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(rbYesChangeLogin.Checked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&amp;&amp; rbNoMakeAdmin.Checked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3B6F0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30AB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new password and confirm new password match</w:t>
      </w:r>
    </w:p>
    <w:p w14:paraId="02332DC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(txtNewPassword.Text.Trim() == txtConfirmNewPassword.Text.Trim())</w:t>
      </w:r>
    </w:p>
    <w:p w14:paraId="0070CD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8B01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//new and confirm password match</w:t>
      </w:r>
    </w:p>
    <w:p w14:paraId="29B53F1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//Need to hash and salt their new password</w:t>
      </w:r>
    </w:p>
    <w:p w14:paraId="294232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hashNewPassword = </w:t>
      </w:r>
      <w:r>
        <w:rPr>
          <w:rFonts w:ascii="Consolas" w:hAnsi="Consolas" w:cs="Consolas"/>
          <w:color w:val="2B91AF"/>
          <w:sz w:val="19"/>
          <w:szCs w:val="19"/>
          <w:highlight w:val="white"/>
        </w:rPr>
        <w:t>Hashing</w:t>
      </w:r>
      <w:r>
        <w:rPr>
          <w:rFonts w:ascii="Consolas" w:hAnsi="Consolas" w:cs="Consolas"/>
          <w:color w:val="000000"/>
          <w:sz w:val="19"/>
          <w:szCs w:val="19"/>
          <w:highlight w:val="white"/>
        </w:rPr>
        <w:t xml:space="preserve">.ComputeHash(txtNewPassword.Text.Trim(),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6B973C2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their login details along with all the other details</w:t>
      </w:r>
    </w:p>
    <w:p w14:paraId="23EBDE2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UpdateEmployeeDetails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"UPDATE Employee SET eFullName = '{0}', eEmail = '{1}', ePhoneNumber = '{2}', eAddress = '{3}', eArea = '{4}', ePostCode = '{5}', ImageDirectory = '{6}', Username = '{7}' , Password = '{8}' WHERE Username = '{9}' AND Password = '{10}'"</w:t>
      </w:r>
      <w:r>
        <w:rPr>
          <w:rFonts w:ascii="Consolas" w:hAnsi="Consolas" w:cs="Consolas"/>
          <w:color w:val="000000"/>
          <w:sz w:val="19"/>
          <w:szCs w:val="19"/>
          <w:highlight w:val="white"/>
        </w:rPr>
        <w:t>,</w:t>
      </w:r>
    </w:p>
    <w:p w14:paraId="2AB74E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554C2CE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.CurrentCulture.TextInfo.ToLower(txtEmail.Text.Trim()),</w:t>
      </w:r>
    </w:p>
    <w:p w14:paraId="6663FC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24E33E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.CurrentUICulture.TextInfo.ToTitleCase(txtAddress.Text.Trim()),</w:t>
      </w:r>
    </w:p>
    <w:p w14:paraId="3CEACA5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.CurrentUICulture.TextInfo.ToTitleCase(txtArea.Text.Trim()),</w:t>
      </w:r>
    </w:p>
    <w:p w14:paraId="1660C1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.CurrentUICulture.TextInfo.ToUpper(txtPostCode.Text.Trim()),</w:t>
      </w:r>
    </w:p>
    <w:p w14:paraId="18DABC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pbEmployeeImage.ImageLocation.ToString(),</w:t>
      </w:r>
    </w:p>
    <w:p w14:paraId="1A82589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txtNewUsername.Text.Trim(),</w:t>
      </w:r>
    </w:p>
    <w:p w14:paraId="158D10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hashNewPassword,</w:t>
      </w:r>
    </w:p>
    <w:p w14:paraId="5FC051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txtUsername.Text.Trim(),</w:t>
      </w:r>
    </w:p>
    <w:p w14:paraId="700D27D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GetPasswordFromDatabase</w:t>
      </w:r>
    </w:p>
    <w:p w14:paraId="43BF1F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267AC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D413C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(UpdateEmployeeDetails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AAB65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"Sucessfully Update Employee Details and Login 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"Updated Employee Details"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0C51432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489D9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 Details, try again with correct 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577B34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C9E56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5A39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D5523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43A2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//new and confirm password don't match</w:t>
      </w:r>
    </w:p>
    <w:p w14:paraId="3BC2287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"New Password and Try Password Don't Match, Make Sure They Match!"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229654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4265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A4250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D078A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56A6B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E9CF60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69856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487B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(rbNoChangeLogin.Checked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&amp;&amp; rbNoMakeAdmin.Checked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//rbYesChangeLogin.checked == false, therefore user must not want to see to update their login details</w:t>
      </w:r>
    </w:p>
    <w:p w14:paraId="60BE7D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D08C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"here"</w:t>
      </w:r>
      <w:r>
        <w:rPr>
          <w:rFonts w:ascii="Consolas" w:hAnsi="Consolas" w:cs="Consolas"/>
          <w:color w:val="000000"/>
          <w:sz w:val="19"/>
          <w:szCs w:val="19"/>
          <w:highlight w:val="white"/>
        </w:rPr>
        <w:t>);</w:t>
      </w:r>
    </w:p>
    <w:p w14:paraId="099E91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employee information but not login details.</w:t>
      </w:r>
    </w:p>
    <w:p w14:paraId="234014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.Show(txtUsername.Text);</w:t>
      </w:r>
    </w:p>
    <w:p w14:paraId="6C60F1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.Show(GetPasswordFromDatabase);</w:t>
      </w:r>
    </w:p>
    <w:p w14:paraId="5E297FD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UpdateEmployeeDetails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"UPDATE Employee SET eFullName = '{0}', eEmail = '{1}', ePhoneNumber = '{2}', eAddress = '{3}', eArea = '{4}', ePostCode = '{5}', ImageDirectory = '{6}' WHERE Username = '{7}' AND Password = '{8}'"</w:t>
      </w:r>
      <w:r>
        <w:rPr>
          <w:rFonts w:ascii="Consolas" w:hAnsi="Consolas" w:cs="Consolas"/>
          <w:color w:val="000000"/>
          <w:sz w:val="19"/>
          <w:szCs w:val="19"/>
          <w:highlight w:val="white"/>
        </w:rPr>
        <w:t>,</w:t>
      </w:r>
    </w:p>
    <w:p w14:paraId="79196B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.CurrentCulture.TextInfo.ToTitleCase(txtFullName.Text.Trim()),</w:t>
      </w:r>
    </w:p>
    <w:p w14:paraId="5F33D5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.CurrentCulture.TextInfo.ToLower(txtEmail.Text.Trim()),</w:t>
      </w:r>
    </w:p>
    <w:p w14:paraId="629B47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txtPhoneNumber.Text.Trim(),</w:t>
      </w:r>
    </w:p>
    <w:p w14:paraId="7A0DB2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.CurrentUICulture.TextInfo.ToTitleCase(txtAddress.Text.Trim()),</w:t>
      </w:r>
    </w:p>
    <w:p w14:paraId="7A7AFC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.CurrentUICulture.TextInfo.ToTitleCase(txtArea.Text.Trim()),</w:t>
      </w:r>
    </w:p>
    <w:p w14:paraId="5B3DC1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.CurrentUICulture.TextInfo.ToUpper(txtPostCode.Text.Trim()),</w:t>
      </w:r>
    </w:p>
    <w:p w14:paraId="6B30C2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pbEmployeeImage.ImageLocation.ToString(),</w:t>
      </w:r>
    </w:p>
    <w:p w14:paraId="48AC9D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txtUsername.Text.Trim(),</w:t>
      </w:r>
    </w:p>
    <w:p w14:paraId="2130034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GetPasswordFromDatabase));</w:t>
      </w:r>
    </w:p>
    <w:p w14:paraId="49FA30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E21A96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(UpdateEmployeeDetails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C6DD2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"Sucessfully Update Employee 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"Updated Employee Details"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6C27D3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EF008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 Details, try again with correct 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98719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EDF5D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0B12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14:paraId="75C967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//User seeks to promote the employee account to Administrator</w:t>
      </w:r>
    </w:p>
    <w:p w14:paraId="4A84BE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p>
    <w:p w14:paraId="61971D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(rbNoChangeLogin.Checked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&amp;&amp; (rbYesMakeAdmin.Checked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D5E14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3584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the Employee ID and stores it along with the AdminKey to Administrator Table</w:t>
      </w:r>
    </w:p>
    <w:p w14:paraId="2917F4D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Employee is Admin Already</w:t>
      </w:r>
    </w:p>
    <w:p w14:paraId="17198B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CheckIfAdmin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.ExecuteReaderBolean(</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EmployeeID = '{0}'"</w:t>
      </w:r>
      <w:r>
        <w:rPr>
          <w:rFonts w:ascii="Consolas" w:hAnsi="Consolas" w:cs="Consolas"/>
          <w:color w:val="000000"/>
          <w:sz w:val="19"/>
          <w:szCs w:val="19"/>
          <w:highlight w:val="white"/>
        </w:rPr>
        <w:t>, txtID.Text));</w:t>
      </w:r>
    </w:p>
    <w:p w14:paraId="4A11C5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6D72B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(CheckIfAdmin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7BDAB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7567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//EmployeeID exists in Administrator Table so therefore Employee is already an Administrator</w:t>
      </w:r>
    </w:p>
    <w:p w14:paraId="5CFDC2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"This Employee is already an Administrator, can't promote"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Promote"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0E0CE58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CEEDE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(rbNoChangeLogin.Checked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rbYesMakeAdmin.Checked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0885E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AAA4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//EmployeeID doesn't exist in Administrator, therefore isn't an Administrator</w:t>
      </w:r>
    </w:p>
    <w:p w14:paraId="2F698F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Employee ID and the AdminKey Of the Employee that is to be promoted, requires AdminKey of existing Administrator also.</w:t>
      </w:r>
    </w:p>
    <w:p w14:paraId="7FB773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PromoteEmployee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Administrator(EmployeeID, AdminKey) Values('{0}', '{1}') SELECT * Administrator FROM AdminKey = '{2}'"</w:t>
      </w:r>
      <w:r>
        <w:rPr>
          <w:rFonts w:ascii="Consolas" w:hAnsi="Consolas" w:cs="Consolas"/>
          <w:color w:val="000000"/>
          <w:sz w:val="19"/>
          <w:szCs w:val="19"/>
          <w:highlight w:val="white"/>
        </w:rPr>
        <w:t>, txtID.Text, txtCreateAdminKey.Text.Trim(), txtAdminKey.Text.Trim()));</w:t>
      </w:r>
    </w:p>
    <w:p w14:paraId="3BD693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1E455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(PromoteEmployee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FB514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E1EE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"Successfully Promoted Employee To Administrator"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"Promotion Worked"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67F65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74FA4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2B347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DBDE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Promote Employee to Administrator"</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"Promotion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280476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4B99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5584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D4C5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9B9EEF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103EE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//Password entered doesn't match the password stored in the system.</w:t>
      </w:r>
    </w:p>
    <w:p w14:paraId="334B37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"Incorrect Password,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6790D02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8F40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B7409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14:paraId="5C34A09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A0197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A1436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7365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//Employee Username is false</w:t>
      </w:r>
    </w:p>
    <w:p w14:paraId="6A0FE7B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"There is no Employee in the Database with that Username, try again!"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 to Update Employee"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7F3A85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0EDE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6B3C8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FDB98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4AA6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CF3060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3A0C6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14:paraId="17FAEC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5EAB0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AD377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8F87B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418F12A" w14:textId="77777777" w:rsidR="00957499" w:rsidRDefault="004957C1" w:rsidP="00957499">
      <w:pPr>
        <w:pStyle w:val="Heading3"/>
        <w:rPr>
          <w:highlight w:val="white"/>
        </w:rPr>
      </w:pPr>
      <w:bookmarkStart w:id="71" w:name="_Toc449432734"/>
      <w:r w:rsidRPr="003D42BF">
        <w:rPr>
          <w:highlight w:val="white"/>
        </w:rPr>
        <w:t>Email Form</w:t>
      </w:r>
      <w:bookmarkEnd w:id="71"/>
      <w:r>
        <w:rPr>
          <w:highlight w:val="white"/>
        </w:rPr>
        <w:t xml:space="preserve"> </w:t>
      </w:r>
    </w:p>
    <w:p w14:paraId="3E5A5F5A" w14:textId="6981E0B7" w:rsidR="004957C1" w:rsidRPr="003D42BF" w:rsidRDefault="004957C1" w:rsidP="004957C1">
      <w:pPr>
        <w:pStyle w:val="Titlesz"/>
        <w:rPr>
          <w:sz w:val="24"/>
          <w:highlight w:val="white"/>
        </w:rPr>
      </w:pPr>
      <w:r>
        <w:rPr>
          <w:sz w:val="32"/>
          <w:highlight w:val="white"/>
        </w:rPr>
        <w:t xml:space="preserve">– </w:t>
      </w:r>
      <w:r>
        <w:rPr>
          <w:sz w:val="24"/>
          <w:highlight w:val="white"/>
        </w:rPr>
        <w:t xml:space="preserve">Accessible via Employee </w:t>
      </w:r>
      <w:r w:rsidR="00893E5F">
        <w:rPr>
          <w:sz w:val="24"/>
          <w:highlight w:val="white"/>
        </w:rPr>
        <w:t>UC</w:t>
      </w:r>
      <w:r>
        <w:rPr>
          <w:sz w:val="24"/>
          <w:highlight w:val="white"/>
        </w:rPr>
        <w:t xml:space="preserve">, Customer </w:t>
      </w:r>
      <w:r w:rsidR="00893E5F">
        <w:rPr>
          <w:sz w:val="24"/>
          <w:highlight w:val="white"/>
        </w:rPr>
        <w:t>UC</w:t>
      </w:r>
      <w:r>
        <w:rPr>
          <w:sz w:val="24"/>
          <w:highlight w:val="white"/>
        </w:rPr>
        <w:t xml:space="preserve"> and Main Form.</w:t>
      </w:r>
    </w:p>
    <w:p w14:paraId="148145AB" w14:textId="7E73A005" w:rsidR="004957C1" w:rsidRDefault="004957C1" w:rsidP="00782E00">
      <w:r>
        <w:rPr>
          <w:noProof/>
          <w:lang w:eastAsia="en-GB"/>
        </w:rPr>
        <w:lastRenderedPageBreak/>
        <w:drawing>
          <wp:inline distT="0" distB="0" distL="0" distR="0" wp14:anchorId="34CEE5F0" wp14:editId="06B65ABA">
            <wp:extent cx="5731510" cy="2800350"/>
            <wp:effectExtent l="0" t="0" r="2540" b="0"/>
            <wp:docPr id="1767" name="Picture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00350"/>
                    </a:xfrm>
                    <a:prstGeom prst="rect">
                      <a:avLst/>
                    </a:prstGeom>
                  </pic:spPr>
                </pic:pic>
              </a:graphicData>
            </a:graphic>
          </wp:inline>
        </w:drawing>
      </w:r>
    </w:p>
    <w:p w14:paraId="45CD56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717721E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025D49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4FD5D93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59FA38C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6F60B3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6BDC08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734A10F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7B7996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0294F3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MetroFramework.Forms;</w:t>
      </w:r>
    </w:p>
    <w:p w14:paraId="2748EB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System.Net.Mail;</w:t>
      </w:r>
    </w:p>
    <w:p w14:paraId="338F1B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1412231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6D883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TheLaptopsClinic.Forms</w:t>
      </w:r>
    </w:p>
    <w:p w14:paraId="0B4002F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1BDF73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EmailForm</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MetroForm</w:t>
      </w:r>
    </w:p>
    <w:p w14:paraId="5FC222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B12A7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EmailForm()</w:t>
      </w:r>
    </w:p>
    <w:p w14:paraId="68B7CF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A171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428233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FA2B1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354E2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EmailForm_Load(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A8923A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2A5E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txtEmailFrom.Text =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w:t>
      </w:r>
    </w:p>
    <w:p w14:paraId="666791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.StyleManager = msmEmailForm;</w:t>
      </w:r>
    </w:p>
    <w:p w14:paraId="2E399E3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76FA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673B5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btnSendEmail_Click(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00D468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566D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//Sends the email</w:t>
      </w:r>
    </w:p>
    <w:p w14:paraId="56A529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bb = System.Net.NetworkInformation.</w:t>
      </w:r>
      <w:r>
        <w:rPr>
          <w:rFonts w:ascii="Consolas" w:hAnsi="Consolas" w:cs="Consolas"/>
          <w:color w:val="2B91AF"/>
          <w:sz w:val="19"/>
          <w:szCs w:val="19"/>
          <w:highlight w:val="white"/>
        </w:rPr>
        <w:t>NetworkInterface</w:t>
      </w:r>
      <w:r>
        <w:rPr>
          <w:rFonts w:ascii="Consolas" w:hAnsi="Consolas" w:cs="Consolas"/>
          <w:color w:val="000000"/>
          <w:sz w:val="19"/>
          <w:szCs w:val="19"/>
          <w:highlight w:val="white"/>
        </w:rPr>
        <w:t xml:space="preserve">.GetIsNetworkAvailable(); </w:t>
      </w:r>
      <w:r>
        <w:rPr>
          <w:rFonts w:ascii="Consolas" w:hAnsi="Consolas" w:cs="Consolas"/>
          <w:color w:val="808080"/>
          <w:sz w:val="19"/>
          <w:szCs w:val="19"/>
          <w:highlight w:val="white"/>
        </w:rPr>
        <w:t>///</w:t>
      </w:r>
      <w:r>
        <w:rPr>
          <w:rFonts w:ascii="Consolas" w:hAnsi="Consolas" w:cs="Consolas"/>
          <w:color w:val="008000"/>
          <w:sz w:val="19"/>
          <w:szCs w:val="19"/>
          <w:highlight w:val="white"/>
        </w:rPr>
        <w:t>Check for internet Connection</w:t>
      </w:r>
    </w:p>
    <w:p w14:paraId="1929D1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(bb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8000"/>
          <w:sz w:val="19"/>
          <w:szCs w:val="19"/>
          <w:highlight w:val="white"/>
        </w:rPr>
        <w:t>//There is internet connection</w:t>
      </w:r>
    </w:p>
    <w:p w14:paraId="745BFA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A072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 xml:space="preserve"> mail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MailMessage</w:t>
      </w:r>
      <w:r>
        <w:rPr>
          <w:rFonts w:ascii="Consolas" w:hAnsi="Consolas" w:cs="Consolas"/>
          <w:color w:val="000000"/>
          <w:sz w:val="19"/>
          <w:szCs w:val="19"/>
          <w:highlight w:val="white"/>
        </w:rPr>
        <w:t>(txtEmailFrom.Text, txtSendToEmail.Text, txtEmailSubject.Text, txtEmailText.Text);</w:t>
      </w:r>
    </w:p>
    <w:p w14:paraId="314F42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(txtAttachmentOne.Text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8000"/>
          <w:sz w:val="19"/>
          <w:szCs w:val="19"/>
          <w:highlight w:val="white"/>
        </w:rPr>
        <w:t>//If their empty, they won't be added to the Mail Attachment if not, gets addded</w:t>
      </w:r>
    </w:p>
    <w:p w14:paraId="48A5F3B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84A6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mail.Attachments.Add(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Attachment</w:t>
      </w:r>
      <w:r>
        <w:rPr>
          <w:rFonts w:ascii="Consolas" w:hAnsi="Consolas" w:cs="Consolas"/>
          <w:color w:val="000000"/>
          <w:sz w:val="19"/>
          <w:szCs w:val="19"/>
          <w:highlight w:val="white"/>
        </w:rPr>
        <w:t>(txtAttachmentOne.Text));</w:t>
      </w:r>
    </w:p>
    <w:p w14:paraId="78E130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71FB86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96AA5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(txtAttachmentTwo.Text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B6900D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5253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mail.Attachments.Add(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Attachment</w:t>
      </w:r>
      <w:r>
        <w:rPr>
          <w:rFonts w:ascii="Consolas" w:hAnsi="Consolas" w:cs="Consolas"/>
          <w:color w:val="000000"/>
          <w:sz w:val="19"/>
          <w:szCs w:val="19"/>
          <w:highlight w:val="white"/>
        </w:rPr>
        <w:t>(txtAttachmentTwo.Text));</w:t>
      </w:r>
    </w:p>
    <w:p w14:paraId="0F4EF21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AA546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(txtAttachmentThree.Text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B7459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A2B6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mail.Attachments.Add(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Attachment</w:t>
      </w:r>
      <w:r>
        <w:rPr>
          <w:rFonts w:ascii="Consolas" w:hAnsi="Consolas" w:cs="Consolas"/>
          <w:color w:val="000000"/>
          <w:sz w:val="19"/>
          <w:szCs w:val="19"/>
          <w:highlight w:val="white"/>
        </w:rPr>
        <w:t>(txtAttachmentThree.Text));</w:t>
      </w:r>
    </w:p>
    <w:p w14:paraId="722F9C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8BB54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 xml:space="preserve"> client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SmtpClient</w:t>
      </w:r>
      <w:r>
        <w:rPr>
          <w:rFonts w:ascii="Consolas" w:hAnsi="Consolas" w:cs="Consolas"/>
          <w:color w:val="000000"/>
          <w:sz w:val="19"/>
          <w:szCs w:val="19"/>
          <w:highlight w:val="white"/>
        </w:rPr>
        <w:t>(Classes.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.GetSmtpClient);</w:t>
      </w:r>
    </w:p>
    <w:p w14:paraId="35B70C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client.Port = 587;</w:t>
      </w:r>
    </w:p>
    <w:p w14:paraId="4A68BB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client.Credentials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System.Net.</w:t>
      </w:r>
      <w:r>
        <w:rPr>
          <w:rFonts w:ascii="Consolas" w:hAnsi="Consolas" w:cs="Consolas"/>
          <w:color w:val="2B91AF"/>
          <w:sz w:val="19"/>
          <w:szCs w:val="19"/>
          <w:highlight w:val="white"/>
        </w:rPr>
        <w:t>NetworkCredential</w:t>
      </w:r>
      <w:r>
        <w:rPr>
          <w:rFonts w:ascii="Consolas" w:hAnsi="Consolas" w:cs="Consolas"/>
          <w:color w:val="000000"/>
          <w:sz w:val="19"/>
          <w:szCs w:val="19"/>
          <w:highlight w:val="white"/>
        </w:rPr>
        <w:t>(Classes.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.GetEmailUsername, Classes.</w:t>
      </w:r>
      <w:r>
        <w:rPr>
          <w:rFonts w:ascii="Consolas" w:hAnsi="Consolas" w:cs="Consolas"/>
          <w:color w:val="2B91AF"/>
          <w:sz w:val="19"/>
          <w:szCs w:val="19"/>
          <w:highlight w:val="white"/>
        </w:rPr>
        <w:t>Variables</w:t>
      </w:r>
      <w:r>
        <w:rPr>
          <w:rFonts w:ascii="Consolas" w:hAnsi="Consolas" w:cs="Consolas"/>
          <w:color w:val="000000"/>
          <w:sz w:val="19"/>
          <w:szCs w:val="19"/>
          <w:highlight w:val="white"/>
        </w:rPr>
        <w:t>.GetEmailPassword);</w:t>
      </w:r>
    </w:p>
    <w:p w14:paraId="2EDFFF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client.EnableSsl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25DF1F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client.Send(mail);</w:t>
      </w:r>
    </w:p>
    <w:p w14:paraId="491878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"Message has succesfully been sent!"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4AE51B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6B6E8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E7B876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0594B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52804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"Internet Is Not Available"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"Connection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2B390E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DC14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0BA3A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D9140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btnAttachOne_Click(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8689A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07AD8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0198BB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5B61FF8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995A0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5C42446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47BD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fileLocation = dlg.FileName.ToString();</w:t>
      </w:r>
    </w:p>
    <w:p w14:paraId="5C4A12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txtAttachmentOne.Text = fileLocation;</w:t>
      </w:r>
    </w:p>
    <w:p w14:paraId="20AC2AB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EEE7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20B9E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98890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btnAttachTwo_Click(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72270A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484E3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33ECAF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1A0FEBB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FD25AB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73EE0D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7FE94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fileLocation = dlg.FileName.ToString();</w:t>
      </w:r>
    </w:p>
    <w:p w14:paraId="5C263C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txtAttachmentTwo.Text = fileLocation;</w:t>
      </w:r>
    </w:p>
    <w:p w14:paraId="41DB0CC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85F56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24325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0ACA0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btnAttachThree_Click(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9A5A1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344E3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BA91DD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14:paraId="51EBCCF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dlg.Filter = </w:t>
      </w:r>
      <w:r>
        <w:rPr>
          <w:rFonts w:ascii="Consolas" w:hAnsi="Consolas" w:cs="Consolas"/>
          <w:color w:val="A31515"/>
          <w:sz w:val="19"/>
          <w:szCs w:val="19"/>
          <w:highlight w:val="white"/>
        </w:rPr>
        <w:t>"JPG Files(*.jpg)|*.jpg| PNG Files(*.png)|*.png|All Files(*.*)|*.*"</w:t>
      </w:r>
      <w:r>
        <w:rPr>
          <w:rFonts w:ascii="Consolas" w:hAnsi="Consolas" w:cs="Consolas"/>
          <w:color w:val="000000"/>
          <w:sz w:val="19"/>
          <w:szCs w:val="19"/>
          <w:highlight w:val="white"/>
        </w:rPr>
        <w:t>;</w:t>
      </w:r>
    </w:p>
    <w:p w14:paraId="5E22777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B4F083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(dlg.ShowDialog()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51FB38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AC4B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fileLocation = dlg.FileName.ToString();</w:t>
      </w:r>
    </w:p>
    <w:p w14:paraId="45DA343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txtAttachmentThree.Text = fileLocation;</w:t>
      </w:r>
    </w:p>
    <w:p w14:paraId="5F10ED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734B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26E93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8CEDB1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2B907C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6D57F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14:paraId="10D5127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3281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3A19FB" w14:textId="018E9CEF" w:rsidR="004957C1" w:rsidRDefault="004957C1" w:rsidP="004957C1">
      <w:pPr>
        <w:rPr>
          <w:rFonts w:ascii="Consolas" w:hAnsi="Consolas" w:cs="Consolas"/>
          <w:color w:val="000000"/>
          <w:sz w:val="19"/>
          <w:szCs w:val="19"/>
        </w:rPr>
      </w:pPr>
      <w:r>
        <w:rPr>
          <w:rFonts w:ascii="Consolas" w:hAnsi="Consolas" w:cs="Consolas"/>
          <w:color w:val="000000"/>
          <w:sz w:val="19"/>
          <w:szCs w:val="19"/>
          <w:highlight w:val="white"/>
        </w:rPr>
        <w:t>}</w:t>
      </w:r>
    </w:p>
    <w:p w14:paraId="341193CA" w14:textId="51FAC9F6" w:rsidR="00957499" w:rsidRDefault="004957C1" w:rsidP="00957499">
      <w:pPr>
        <w:pStyle w:val="Heading3"/>
        <w:rPr>
          <w:rStyle w:val="Heading3Char"/>
          <w:highlight w:val="white"/>
        </w:rPr>
      </w:pPr>
      <w:bookmarkStart w:id="72" w:name="_Toc449432735"/>
      <w:r w:rsidRPr="004957C1">
        <w:rPr>
          <w:rStyle w:val="Heading3Char"/>
          <w:highlight w:val="white"/>
        </w:rPr>
        <w:t xml:space="preserve">Calendar </w:t>
      </w:r>
      <w:r w:rsidR="00893E5F">
        <w:rPr>
          <w:rStyle w:val="Heading3Char"/>
          <w:highlight w:val="white"/>
        </w:rPr>
        <w:t>UC</w:t>
      </w:r>
      <w:bookmarkEnd w:id="72"/>
    </w:p>
    <w:p w14:paraId="7898F7F8" w14:textId="215F6DB9" w:rsidR="004957C1" w:rsidRDefault="004957C1" w:rsidP="004957C1">
      <w:pPr>
        <w:pStyle w:val="Titlesz"/>
        <w:rPr>
          <w:highlight w:val="white"/>
        </w:rPr>
      </w:pPr>
      <w:r>
        <w:rPr>
          <w:highlight w:val="white"/>
        </w:rPr>
        <w:t xml:space="preserve"> is accessible via Main Form, this represents all the calendar appointment/remainders and presents them to the User.</w:t>
      </w:r>
    </w:p>
    <w:p w14:paraId="6453A976" w14:textId="77777777" w:rsidR="004957C1" w:rsidRDefault="004957C1" w:rsidP="004957C1"/>
    <w:p w14:paraId="6A332992" w14:textId="6281B5B6" w:rsidR="00782E00" w:rsidRDefault="004957C1" w:rsidP="00782E00">
      <w:r>
        <w:rPr>
          <w:noProof/>
          <w:lang w:eastAsia="en-GB"/>
        </w:rPr>
        <w:drawing>
          <wp:inline distT="0" distB="0" distL="0" distR="0" wp14:anchorId="2524F81C" wp14:editId="5B367ED0">
            <wp:extent cx="5731510" cy="4084320"/>
            <wp:effectExtent l="0" t="0" r="2540" b="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084320"/>
                    </a:xfrm>
                    <a:prstGeom prst="rect">
                      <a:avLst/>
                    </a:prstGeom>
                  </pic:spPr>
                </pic:pic>
              </a:graphicData>
            </a:graphic>
          </wp:inline>
        </w:drawing>
      </w:r>
    </w:p>
    <w:p w14:paraId="54ABC5C8" w14:textId="3F0DE650" w:rsidR="004957C1" w:rsidRDefault="004957C1" w:rsidP="00782E00">
      <w:r>
        <w:rPr>
          <w:noProof/>
          <w:lang w:eastAsia="en-GB"/>
        </w:rPr>
        <w:lastRenderedPageBreak/>
        <w:drawing>
          <wp:inline distT="0" distB="0" distL="0" distR="0" wp14:anchorId="134969A0" wp14:editId="40CDB78A">
            <wp:extent cx="5731510" cy="4083050"/>
            <wp:effectExtent l="0" t="0" r="2540" b="0"/>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083050"/>
                    </a:xfrm>
                    <a:prstGeom prst="rect">
                      <a:avLst/>
                    </a:prstGeom>
                  </pic:spPr>
                </pic:pic>
              </a:graphicData>
            </a:graphic>
          </wp:inline>
        </w:drawing>
      </w:r>
    </w:p>
    <w:p w14:paraId="7DCDC8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5A850E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3D8A78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044B250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51D946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176340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55A45A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1D2FA68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481469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52197EA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Calendar.NET;</w:t>
      </w:r>
    </w:p>
    <w:p w14:paraId="371C9C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5FBCAB7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Transitions;</w:t>
      </w:r>
    </w:p>
    <w:p w14:paraId="640A50F0" w14:textId="59CD4CBA"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7ACFF22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68ADD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CalendarUC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68641F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15B7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CalendarUC(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w:t>
      </w:r>
    </w:p>
    <w:p w14:paraId="301BE7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(owner)</w:t>
      </w:r>
    </w:p>
    <w:p w14:paraId="3998964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C96CA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235ABE4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4281A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175F2E2" w14:textId="4E790E7C"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Calendar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4F3BF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1638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lnkCalendarOptions.Image.Tag =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3D84F43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ShowCalendarDate();</w:t>
      </w:r>
    </w:p>
    <w:p w14:paraId="309A684E" w14:textId="0F134159"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(msmCalendar</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2EA04F4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lblCalendarTitle.ForeColor = InvertMeAColour(lblCalendarTitle.ForeColor);</w:t>
      </w:r>
    </w:p>
    <w:p w14:paraId="570D3F1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lblAddCalendarEvent.ForeColor = InvertMeAColour(lblAddCalendarEvent.ForeColor);</w:t>
      </w:r>
    </w:p>
    <w:p w14:paraId="3239297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lblDeleteCalendarEvent.ForeColor = InvertMeAColour(lblDeleteCalendarEvent.ForeColor);</w:t>
      </w:r>
    </w:p>
    <w:p w14:paraId="55F8C6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3E6B1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cbAddEventHour.SelectedIndex = 0;</w:t>
      </w:r>
    </w:p>
    <w:p w14:paraId="0422E35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cbAddEventMinute.SelectedIndex = 0;</w:t>
      </w:r>
    </w:p>
    <w:p w14:paraId="4977589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cbAddEventDuration.SelectedIndex = 0;</w:t>
      </w:r>
    </w:p>
    <w:p w14:paraId="028F761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cbColours.SelectedIndex = 0;</w:t>
      </w:r>
    </w:p>
    <w:p w14:paraId="54B268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cbRecurring.SelectedIndex = 0;</w:t>
      </w:r>
    </w:p>
    <w:p w14:paraId="5B64061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4B3E0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w:t>
      </w:r>
    </w:p>
    <w:p w14:paraId="0C988FC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D0A65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0689A09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E34E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336FAB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3DAAE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BD1569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F3214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24FFBB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lnkCalendarOptions_Click(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417805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7BBD4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(lnkCalendarOptions.Image.Tag ==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0A19794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4E77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(500));</w:t>
      </w:r>
    </w:p>
    <w:p w14:paraId="7359B97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t1.add(pnlCalendarOptions, </w:t>
      </w:r>
      <w:r>
        <w:rPr>
          <w:rFonts w:ascii="Consolas" w:hAnsi="Consolas" w:cs="Consolas"/>
          <w:color w:val="A31515"/>
          <w:sz w:val="19"/>
          <w:szCs w:val="19"/>
          <w:highlight w:val="white"/>
        </w:rPr>
        <w:t>"Left"</w:t>
      </w:r>
      <w:r>
        <w:rPr>
          <w:rFonts w:ascii="Consolas" w:hAnsi="Consolas" w:cs="Consolas"/>
          <w:color w:val="000000"/>
          <w:sz w:val="19"/>
          <w:szCs w:val="19"/>
          <w:highlight w:val="white"/>
        </w:rPr>
        <w:t>, 950);</w:t>
      </w:r>
    </w:p>
    <w:p w14:paraId="542D1C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t1.run();</w:t>
      </w:r>
    </w:p>
    <w:p w14:paraId="61A7F70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lnkCalendarOptions.Image.Tag =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03BCD6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(937, 702);</w:t>
      </w:r>
    </w:p>
    <w:p w14:paraId="7E83C25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FC2B5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CalendarView.Refresh();</w:t>
      </w:r>
    </w:p>
    <w:p w14:paraId="0BA9B2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38A51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(lnkCalendarOptions.Image.Tag == </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setting out of view and returns the Calendar to regular size then refreshes it.</w:t>
      </w:r>
    </w:p>
    <w:p w14:paraId="0021273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//Needs to be refreshed for the changes of size to occur.</w:t>
      </w:r>
    </w:p>
    <w:p w14:paraId="12EA18A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BFECC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 xml:space="preserve"> t2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TransitionType_Linear</w:t>
      </w:r>
      <w:r>
        <w:rPr>
          <w:rFonts w:ascii="Consolas" w:hAnsi="Consolas" w:cs="Consolas"/>
          <w:color w:val="000000"/>
          <w:sz w:val="19"/>
          <w:szCs w:val="19"/>
          <w:highlight w:val="white"/>
        </w:rPr>
        <w:t>(200));</w:t>
      </w:r>
    </w:p>
    <w:p w14:paraId="12EB3B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t2.add(pnlCalendarOptions, </w:t>
      </w:r>
      <w:r>
        <w:rPr>
          <w:rFonts w:ascii="Consolas" w:hAnsi="Consolas" w:cs="Consolas"/>
          <w:color w:val="A31515"/>
          <w:sz w:val="19"/>
          <w:szCs w:val="19"/>
          <w:highlight w:val="white"/>
        </w:rPr>
        <w:t>"Left"</w:t>
      </w:r>
      <w:r>
        <w:rPr>
          <w:rFonts w:ascii="Consolas" w:hAnsi="Consolas" w:cs="Consolas"/>
          <w:color w:val="000000"/>
          <w:sz w:val="19"/>
          <w:szCs w:val="19"/>
          <w:highlight w:val="white"/>
        </w:rPr>
        <w:t>, 1300);</w:t>
      </w:r>
    </w:p>
    <w:p w14:paraId="655D66C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t2.run();</w:t>
      </w:r>
    </w:p>
    <w:p w14:paraId="4B3C3D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lnkCalendarOptions.Image.Tag =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611F927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CalendarView.Size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(1237, 702);</w:t>
      </w:r>
    </w:p>
    <w:p w14:paraId="1341FCD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CalendarView.Refresh();</w:t>
      </w:r>
    </w:p>
    <w:p w14:paraId="658DFE1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5918A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13EB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34255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btnAddCalendarEvent_Click(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2D5FDB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72370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Adding a Calendar Event, we add the event first then Insert it to the Calendar Table</w:t>
      </w:r>
    </w:p>
    <w:p w14:paraId="66B532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04DEC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.Show(cbAddEventHour.SelectedIndex.ToString() + cbDeleteEventMinute.SelectedIndex.ToString());</w:t>
      </w:r>
    </w:p>
    <w:p w14:paraId="5885F4A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.Show(cbAddEventHour.SelectedItem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.NewLine + cbAddEventMinute.SelectedItem);</w:t>
      </w:r>
    </w:p>
    <w:p w14:paraId="2608180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F8F224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.Show(dtAddCalendarEvent.Value.Year.ToString()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dtAddCalendarEvent.Value.Month.ToString()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dtAddCalendarEvent.Value.Day.ToString()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cbAddEventHour.SelectedItem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cbAddEventMinute.SelectedItem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512203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addnewdaywithtime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HolidayEvent</w:t>
      </w:r>
    </w:p>
    <w:p w14:paraId="20F3416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20486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IgnoreTimeComponent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485B4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(dtAddCalendarEvent.Value.Year, dtAddCalendarEvent.Value.Month, dtAddCalendarEvent.Value.Day, cbAddEventHour.SelectedIndex, cbAddEventMinute.SelectedIndex,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185C89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EventText = txtAddEventTitle.Text,</w:t>
      </w:r>
    </w:p>
    <w:p w14:paraId="31032FA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RecurringFrequency = (</w:t>
      </w:r>
      <w:r>
        <w:rPr>
          <w:rFonts w:ascii="Consolas" w:hAnsi="Consolas" w:cs="Consolas"/>
          <w:color w:val="2B91AF"/>
          <w:sz w:val="19"/>
          <w:szCs w:val="19"/>
          <w:highlight w:val="white"/>
        </w:rPr>
        <w:t>RecurringFrequencies</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RecurringFrequencies</w:t>
      </w:r>
      <w:r>
        <w:rPr>
          <w:rFonts w:ascii="Consolas" w:hAnsi="Consolas" w:cs="Consolas"/>
          <w:color w:val="000000"/>
          <w:sz w:val="19"/>
          <w:szCs w:val="19"/>
          <w:highlight w:val="white"/>
        </w:rPr>
        <w:t>), cbRecurring.SelectedItem.ToString()),</w:t>
      </w:r>
    </w:p>
    <w:p w14:paraId="624842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.FromName(cbColours.SelectedItem.ToString()),</w:t>
      </w:r>
    </w:p>
    <w:p w14:paraId="091CEC3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EventLengthInHours = </w:t>
      </w:r>
      <w:r>
        <w:rPr>
          <w:rFonts w:ascii="Consolas" w:hAnsi="Consolas" w:cs="Consolas"/>
          <w:color w:val="0000FF"/>
          <w:sz w:val="19"/>
          <w:szCs w:val="19"/>
          <w:highlight w:val="white"/>
        </w:rPr>
        <w:t>int</w:t>
      </w:r>
      <w:r>
        <w:rPr>
          <w:rFonts w:ascii="Consolas" w:hAnsi="Consolas" w:cs="Consolas"/>
          <w:color w:val="000000"/>
          <w:sz w:val="19"/>
          <w:szCs w:val="19"/>
          <w:highlight w:val="white"/>
        </w:rPr>
        <w:t>.Parse(cbAddEventDuration.SelectedItem.ToString()),</w:t>
      </w:r>
    </w:p>
    <w:p w14:paraId="359F9F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ThisDayForwardOnly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7AD31D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A5DEBE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030053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44D1F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CalendarView.AddEvent(addnewdaywithtime);</w:t>
      </w:r>
    </w:p>
    <w:p w14:paraId="4437D9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2D9C3B1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9449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.Show(txtAddEventTitle.Text.Trim()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cbAddEventHour.SelectedItem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cbAddEventMinute.SelectedItem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dtAddCalendarEvent.Value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cbRecurring.SelectedItem.ToString()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cbAddEventDuration.SelectedIndex.ToString()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.NewLine + cbColours.SelectedItem.ToString());</w:t>
      </w:r>
    </w:p>
    <w:p w14:paraId="1CE248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AddCalendarEvent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"INSERT INTO Calendar (Title, Time, Date, Frequency, EventLength, Colour) VALUES ( '{0}', '{1}', '{2:d}', '{3}', '{4}', '{5}')"</w:t>
      </w:r>
      <w:r>
        <w:rPr>
          <w:rFonts w:ascii="Consolas" w:hAnsi="Consolas" w:cs="Consolas"/>
          <w:color w:val="000000"/>
          <w:sz w:val="19"/>
          <w:szCs w:val="19"/>
          <w:highlight w:val="white"/>
        </w:rPr>
        <w:t>,</w:t>
      </w:r>
    </w:p>
    <w:p w14:paraId="300800F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txtAddEventTitle.Text.Trim(),</w:t>
      </w:r>
    </w:p>
    <w:p w14:paraId="3E1975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cbAddEventHour.SelectedItem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cbAddEventMinute.SelectedItem,</w:t>
      </w:r>
    </w:p>
    <w:p w14:paraId="71C30F1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dtAddCalendarEvent.Value,</w:t>
      </w:r>
    </w:p>
    <w:p w14:paraId="632698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cbRecurring.SelectedItem.ToString(),</w:t>
      </w:r>
    </w:p>
    <w:p w14:paraId="5AA816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cbAddEventDuration.SelectedIndex.ToString(),</w:t>
      </w:r>
    </w:p>
    <w:p w14:paraId="7D6ED3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cbColours.SelectedItem.ToString()));</w:t>
      </w:r>
    </w:p>
    <w:p w14:paraId="1FC1A1B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6265D5C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(AddCalendarEvent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that the event has been added.</w:t>
      </w:r>
    </w:p>
    <w:p w14:paraId="77C612A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C6335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"Calendar Event Added"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"Calendar Successful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14:paraId="42AD2E2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D0974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548B4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4CB17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"Calendar Event Failed to Add"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"Calendar Failed"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14:paraId="464083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04E0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18A0D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5DDE71E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C48E0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.Show(ex.ToString());</w:t>
      </w:r>
    </w:p>
    <w:p w14:paraId="448A48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07FD4DA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983C8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5710D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392DBD0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btnDeleteCalendarEvent_Click(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AB8B25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9EB1C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 txtDeleteEventTitle.Text + cbDeleteEventHour.SelectedItem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cbDeleteEventMinute.SelectedItem  + dtDeleteCalendarEvent.Value );</w:t>
      </w:r>
    </w:p>
    <w:p w14:paraId="0517415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//Used to a Calendar Event</w:t>
      </w:r>
    </w:p>
    <w:p w14:paraId="683362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Boolean</w:t>
      </w:r>
      <w:r>
        <w:rPr>
          <w:rFonts w:ascii="Consolas" w:hAnsi="Consolas" w:cs="Consolas"/>
          <w:color w:val="000000"/>
          <w:sz w:val="19"/>
          <w:szCs w:val="19"/>
          <w:highlight w:val="white"/>
        </w:rPr>
        <w:t xml:space="preserve"> DeleteCalendarEvent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Calendar WHERE Title  = '{0}' AND Time = '{1}' AND Date = '{2:d}'"</w:t>
      </w:r>
      <w:r>
        <w:rPr>
          <w:rFonts w:ascii="Consolas" w:hAnsi="Consolas" w:cs="Consolas"/>
          <w:color w:val="000000"/>
          <w:sz w:val="19"/>
          <w:szCs w:val="19"/>
          <w:highlight w:val="white"/>
        </w:rPr>
        <w:t>,</w:t>
      </w:r>
    </w:p>
    <w:p w14:paraId="1651012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txtDeleteEventTitle.Text.Trim(),</w:t>
      </w:r>
    </w:p>
    <w:p w14:paraId="3CA6ACB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cbDeleteEventHour.SelectedItem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cbDeleteEventMinute.SelectedItem,</w:t>
      </w:r>
    </w:p>
    <w:p w14:paraId="613D612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dtDeleteCalendarEvent.Value));</w:t>
      </w:r>
    </w:p>
    <w:p w14:paraId="0AC5834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564A917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.Show(DeleteCalendarEvent.ToString());</w:t>
      </w:r>
    </w:p>
    <w:p w14:paraId="05BB451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CalendarView.Refresh();</w:t>
      </w:r>
    </w:p>
    <w:p w14:paraId="7C5577E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ShowCalendarDate();</w:t>
      </w:r>
      <w:r>
        <w:rPr>
          <w:rFonts w:ascii="Consolas" w:hAnsi="Consolas" w:cs="Consolas"/>
          <w:color w:val="008000"/>
          <w:sz w:val="19"/>
          <w:szCs w:val="19"/>
          <w:highlight w:val="white"/>
        </w:rPr>
        <w:t>//Refreshes the Calendar Event and shows the Calendar Event again.</w:t>
      </w:r>
    </w:p>
    <w:p w14:paraId="75E6249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15E9D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ShowCalendarDate()</w:t>
      </w:r>
    </w:p>
    <w:p w14:paraId="78B930E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96E1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CalendarView.Refresh(); </w:t>
      </w:r>
      <w:r>
        <w:rPr>
          <w:rFonts w:ascii="Consolas" w:hAnsi="Consolas" w:cs="Consolas"/>
          <w:color w:val="008000"/>
          <w:sz w:val="19"/>
          <w:szCs w:val="19"/>
          <w:highlight w:val="white"/>
        </w:rPr>
        <w:t xml:space="preserve">//Removes all the events that we added before. As we are able to refresh the database. </w:t>
      </w:r>
    </w:p>
    <w:p w14:paraId="7E44410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is not refreshed, events from the previous SELECT * From Calendar would still be there.</w:t>
      </w:r>
    </w:p>
    <w:p w14:paraId="1B7FA84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CalendarDT = Classes.</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 FROM Calendar"</w:t>
      </w:r>
      <w:r>
        <w:rPr>
          <w:rFonts w:ascii="Consolas" w:hAnsi="Consolas" w:cs="Consolas"/>
          <w:color w:val="000000"/>
          <w:sz w:val="19"/>
          <w:szCs w:val="19"/>
          <w:highlight w:val="white"/>
        </w:rPr>
        <w:t>);</w:t>
      </w:r>
    </w:p>
    <w:p w14:paraId="0B6658B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06670E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2505EA2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CalendarDT.Rows) </w:t>
      </w:r>
      <w:r>
        <w:rPr>
          <w:rFonts w:ascii="Consolas" w:hAnsi="Consolas" w:cs="Consolas"/>
          <w:color w:val="008000"/>
          <w:sz w:val="19"/>
          <w:szCs w:val="19"/>
          <w:highlight w:val="white"/>
        </w:rPr>
        <w:t>//Returns Calendar DataTable , For each row in the Calendar Table, it will get the title of the event, time, data, how frequent it is, the length of the event, and colour of the event and then show it in the Calendar</w:t>
      </w:r>
    </w:p>
    <w:p w14:paraId="6EF5398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ACDBF0"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 = (myRow[1].ToString());</w:t>
      </w:r>
      <w:r>
        <w:rPr>
          <w:rFonts w:ascii="Consolas" w:hAnsi="Consolas" w:cs="Consolas"/>
          <w:color w:val="008000"/>
          <w:sz w:val="19"/>
          <w:szCs w:val="19"/>
          <w:highlight w:val="white"/>
        </w:rPr>
        <w:t>//MyRow[n] represents the position of the string we seek. e.g MyRow[0] will returns CalendarID, the position is the same as the position in the data. It just represents the column number</w:t>
      </w:r>
    </w:p>
    <w:p w14:paraId="127E759C"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 = (myRow[2].ToString());</w:t>
      </w:r>
    </w:p>
    <w:p w14:paraId="187298F9"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myRow[3].ToString();</w:t>
      </w:r>
    </w:p>
    <w:p w14:paraId="7F633D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Frequency = myRow[4].ToString();</w:t>
      </w:r>
    </w:p>
    <w:p w14:paraId="1D49CE2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EventLength = myRow[5].ToString();</w:t>
      </w:r>
    </w:p>
    <w:p w14:paraId="3375CFAF"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Colour = myRow[6].ToString();</w:t>
      </w:r>
    </w:p>
    <w:p w14:paraId="49AD448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172B45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7212C0D5"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separatedates = Date.ToString().Split(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date is stored as 00/00/00 , we split the components by "/" to find the day, month and year. While time is stored as 00:00 so we split by ":" to get the Hour and Minute, we use this to add the event data and time of it.</w:t>
      </w:r>
    </w:p>
    <w:p w14:paraId="547C969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separatetime = Time.Split(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AAA691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DayofTheMonth = </w:t>
      </w:r>
      <w:r>
        <w:rPr>
          <w:rFonts w:ascii="Consolas" w:hAnsi="Consolas" w:cs="Consolas"/>
          <w:color w:val="0000FF"/>
          <w:sz w:val="19"/>
          <w:szCs w:val="19"/>
          <w:highlight w:val="white"/>
        </w:rPr>
        <w:t>int</w:t>
      </w:r>
      <w:r>
        <w:rPr>
          <w:rFonts w:ascii="Consolas" w:hAnsi="Consolas" w:cs="Consolas"/>
          <w:color w:val="000000"/>
          <w:sz w:val="19"/>
          <w:szCs w:val="19"/>
          <w:highlight w:val="white"/>
        </w:rPr>
        <w:t>.Parse(separatedates[0]);</w:t>
      </w:r>
    </w:p>
    <w:p w14:paraId="068E545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MonthOfTheYear = </w:t>
      </w:r>
      <w:r>
        <w:rPr>
          <w:rFonts w:ascii="Consolas" w:hAnsi="Consolas" w:cs="Consolas"/>
          <w:color w:val="0000FF"/>
          <w:sz w:val="19"/>
          <w:szCs w:val="19"/>
          <w:highlight w:val="white"/>
        </w:rPr>
        <w:t>int</w:t>
      </w:r>
      <w:r>
        <w:rPr>
          <w:rFonts w:ascii="Consolas" w:hAnsi="Consolas" w:cs="Consolas"/>
          <w:color w:val="000000"/>
          <w:sz w:val="19"/>
          <w:szCs w:val="19"/>
          <w:highlight w:val="white"/>
        </w:rPr>
        <w:t>.Parse(separatedates[1]);</w:t>
      </w:r>
    </w:p>
    <w:p w14:paraId="1D46AEA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YearOfDecade = </w:t>
      </w:r>
      <w:r>
        <w:rPr>
          <w:rFonts w:ascii="Consolas" w:hAnsi="Consolas" w:cs="Consolas"/>
          <w:color w:val="0000FF"/>
          <w:sz w:val="19"/>
          <w:szCs w:val="19"/>
          <w:highlight w:val="white"/>
        </w:rPr>
        <w:t>int</w:t>
      </w:r>
      <w:r>
        <w:rPr>
          <w:rFonts w:ascii="Consolas" w:hAnsi="Consolas" w:cs="Consolas"/>
          <w:color w:val="000000"/>
          <w:sz w:val="19"/>
          <w:szCs w:val="19"/>
          <w:highlight w:val="white"/>
        </w:rPr>
        <w:t>.Parse(separatedates[2]);</w:t>
      </w:r>
    </w:p>
    <w:p w14:paraId="3BA6173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HourOfTheDay = </w:t>
      </w:r>
      <w:r>
        <w:rPr>
          <w:rFonts w:ascii="Consolas" w:hAnsi="Consolas" w:cs="Consolas"/>
          <w:color w:val="0000FF"/>
          <w:sz w:val="19"/>
          <w:szCs w:val="19"/>
          <w:highlight w:val="white"/>
        </w:rPr>
        <w:t>int</w:t>
      </w:r>
      <w:r>
        <w:rPr>
          <w:rFonts w:ascii="Consolas" w:hAnsi="Consolas" w:cs="Consolas"/>
          <w:color w:val="000000"/>
          <w:sz w:val="19"/>
          <w:szCs w:val="19"/>
          <w:highlight w:val="white"/>
        </w:rPr>
        <w:t>.Parse(separatetime[0]);</w:t>
      </w:r>
    </w:p>
    <w:p w14:paraId="6DD5E38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MinuteOfTheHour = </w:t>
      </w:r>
      <w:r>
        <w:rPr>
          <w:rFonts w:ascii="Consolas" w:hAnsi="Consolas" w:cs="Consolas"/>
          <w:color w:val="0000FF"/>
          <w:sz w:val="19"/>
          <w:szCs w:val="19"/>
          <w:highlight w:val="white"/>
        </w:rPr>
        <w:t>int</w:t>
      </w:r>
      <w:r>
        <w:rPr>
          <w:rFonts w:ascii="Consolas" w:hAnsi="Consolas" w:cs="Consolas"/>
          <w:color w:val="000000"/>
          <w:sz w:val="19"/>
          <w:szCs w:val="19"/>
          <w:highlight w:val="white"/>
        </w:rPr>
        <w:t>.Parse(separatetime[1]);</w:t>
      </w:r>
    </w:p>
    <w:p w14:paraId="4185F17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4A8CD97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87F7A68"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87A8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addCalendarDate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HolidayEvent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the event</w:t>
      </w:r>
    </w:p>
    <w:p w14:paraId="08672D1D"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3A75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IgnoreTimeComponent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//using Time</w:t>
      </w:r>
    </w:p>
    <w:p w14:paraId="52C5D8C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p>
    <w:p w14:paraId="0B1ABAE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(YearOfDecade, MonthOfTheYear, DayofTheMonth, HourOfTheDay, MinuteOfTheHour,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the Date of the event, Year/Month/Day/Minute /Second. Second is set to "0" as it isn't important. None will add an event at a time of 3:20 past 20 seconds..</w:t>
      </w:r>
    </w:p>
    <w:p w14:paraId="1B8079D3"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EventText = Title,</w:t>
      </w:r>
    </w:p>
    <w:p w14:paraId="2ACE419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RecurringFrequency = (</w:t>
      </w:r>
      <w:r>
        <w:rPr>
          <w:rFonts w:ascii="Consolas" w:hAnsi="Consolas" w:cs="Consolas"/>
          <w:color w:val="2B91AF"/>
          <w:sz w:val="19"/>
          <w:szCs w:val="19"/>
          <w:highlight w:val="white"/>
        </w:rPr>
        <w:t>RecurringFrequencies</w:t>
      </w:r>
      <w:r>
        <w:rPr>
          <w:rFonts w:ascii="Consolas" w:hAnsi="Consolas" w:cs="Consolas"/>
          <w:color w:val="000000"/>
          <w:sz w:val="19"/>
          <w:szCs w:val="19"/>
          <w:highlight w:val="white"/>
        </w:rPr>
        <w:t>)</w:t>
      </w:r>
      <w:r>
        <w:rPr>
          <w:rFonts w:ascii="Consolas" w:hAnsi="Consolas" w:cs="Consolas"/>
          <w:color w:val="2B91AF"/>
          <w:sz w:val="19"/>
          <w:szCs w:val="19"/>
          <w:highlight w:val="white"/>
        </w:rPr>
        <w:t>Enum</w:t>
      </w:r>
      <w:r>
        <w:rPr>
          <w:rFonts w:ascii="Consolas" w:hAnsi="Consolas" w:cs="Consolas"/>
          <w:color w:val="000000"/>
          <w:sz w:val="19"/>
          <w:szCs w:val="19"/>
          <w:highlight w:val="white"/>
        </w:rPr>
        <w:t>.Parse(</w:t>
      </w:r>
      <w:r>
        <w:rPr>
          <w:rFonts w:ascii="Consolas" w:hAnsi="Consolas" w:cs="Consolas"/>
          <w:color w:val="0000FF"/>
          <w:sz w:val="19"/>
          <w:szCs w:val="19"/>
          <w:highlight w:val="white"/>
        </w:rPr>
        <w:t>typeof</w:t>
      </w:r>
      <w:r>
        <w:rPr>
          <w:rFonts w:ascii="Consolas" w:hAnsi="Consolas" w:cs="Consolas"/>
          <w:color w:val="000000"/>
          <w:sz w:val="19"/>
          <w:szCs w:val="19"/>
          <w:highlight w:val="white"/>
        </w:rPr>
        <w:t>(</w:t>
      </w:r>
      <w:r>
        <w:rPr>
          <w:rFonts w:ascii="Consolas" w:hAnsi="Consolas" w:cs="Consolas"/>
          <w:color w:val="2B91AF"/>
          <w:sz w:val="19"/>
          <w:szCs w:val="19"/>
          <w:highlight w:val="white"/>
        </w:rPr>
        <w:t>RecurringFrequencies</w:t>
      </w:r>
      <w:r>
        <w:rPr>
          <w:rFonts w:ascii="Consolas" w:hAnsi="Consolas" w:cs="Consolas"/>
          <w:color w:val="000000"/>
          <w:sz w:val="19"/>
          <w:szCs w:val="19"/>
          <w:highlight w:val="white"/>
        </w:rPr>
        <w:t xml:space="preserve">), Frequency), </w:t>
      </w:r>
      <w:r>
        <w:rPr>
          <w:rFonts w:ascii="Consolas" w:hAnsi="Consolas" w:cs="Consolas"/>
          <w:color w:val="008000"/>
          <w:sz w:val="19"/>
          <w:szCs w:val="19"/>
          <w:highlight w:val="white"/>
        </w:rPr>
        <w:t>//Enum.Parse is used to Converts the string representation of the RecurryingFrequency to one or more enumerated constants to an equivalent enumerated object. Previously Setting RecurringFrequency = "Weekly"; creates an error as an Object can't be set to a string. However Enum allows us to find the object which represents Weekly and use it as our object.</w:t>
      </w:r>
    </w:p>
    <w:p w14:paraId="45B6D83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.FromName(Colour), </w:t>
      </w:r>
      <w:r>
        <w:rPr>
          <w:rFonts w:ascii="Consolas" w:hAnsi="Consolas" w:cs="Consolas"/>
          <w:color w:val="008000"/>
          <w:sz w:val="19"/>
          <w:szCs w:val="19"/>
          <w:highlight w:val="white"/>
        </w:rPr>
        <w:t xml:space="preserve">//Event color is set the colour we colour we got from the Calendar Table , </w:t>
      </w:r>
    </w:p>
    <w:p w14:paraId="129226E1"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EventLengthInHours = </w:t>
      </w:r>
      <w:r>
        <w:rPr>
          <w:rFonts w:ascii="Consolas" w:hAnsi="Consolas" w:cs="Consolas"/>
          <w:color w:val="0000FF"/>
          <w:sz w:val="19"/>
          <w:szCs w:val="19"/>
          <w:highlight w:val="white"/>
        </w:rPr>
        <w:t>int</w:t>
      </w:r>
      <w:r>
        <w:rPr>
          <w:rFonts w:ascii="Consolas" w:hAnsi="Consolas" w:cs="Consolas"/>
          <w:color w:val="000000"/>
          <w:sz w:val="19"/>
          <w:szCs w:val="19"/>
          <w:highlight w:val="white"/>
        </w:rPr>
        <w:t>.Parse(EventLength),</w:t>
      </w:r>
    </w:p>
    <w:p w14:paraId="0BEA383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ThisDayForwardOnly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//Means that the event can only occur ahead of this time , not previous time.</w:t>
      </w:r>
    </w:p>
    <w:p w14:paraId="337C6656"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466EB37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CalendarView.AddEvent(addCalendarDate); </w:t>
      </w:r>
      <w:r>
        <w:rPr>
          <w:rFonts w:ascii="Consolas" w:hAnsi="Consolas" w:cs="Consolas"/>
          <w:color w:val="008000"/>
          <w:sz w:val="19"/>
          <w:szCs w:val="19"/>
          <w:highlight w:val="white"/>
        </w:rPr>
        <w:t xml:space="preserve">//Adds the event. </w:t>
      </w:r>
    </w:p>
    <w:p w14:paraId="1FE83F0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will do it for every row until all the Events are added.</w:t>
      </w:r>
    </w:p>
    <w:p w14:paraId="2BC735CE"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67EB24"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14:paraId="71B48C9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830FEB"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Debug</w:t>
      </w:r>
      <w:r>
        <w:rPr>
          <w:rFonts w:ascii="Consolas" w:hAnsi="Consolas" w:cs="Consolas"/>
          <w:color w:val="000000"/>
          <w:sz w:val="19"/>
          <w:szCs w:val="19"/>
          <w:highlight w:val="white"/>
        </w:rPr>
        <w:t>.WriteLine(ex);</w:t>
      </w:r>
    </w:p>
    <w:p w14:paraId="5D067CB7"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3DE06E" w14:textId="3273016B" w:rsidR="004957C1" w:rsidRDefault="00957499"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D7A1F2"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6C8D6A" w14:textId="77777777" w:rsidR="004957C1" w:rsidRDefault="004957C1" w:rsidP="00495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06F244" w14:textId="6E7A06CD" w:rsidR="004957C1" w:rsidRDefault="004957C1" w:rsidP="004957C1">
      <w:r>
        <w:rPr>
          <w:rFonts w:ascii="Consolas" w:hAnsi="Consolas" w:cs="Consolas"/>
          <w:color w:val="000000"/>
          <w:sz w:val="19"/>
          <w:szCs w:val="19"/>
          <w:highlight w:val="white"/>
        </w:rPr>
        <w:t>}</w:t>
      </w:r>
    </w:p>
    <w:p w14:paraId="47CEC8A4" w14:textId="39274446" w:rsidR="00782E00" w:rsidRDefault="00957499" w:rsidP="00957499">
      <w:pPr>
        <w:pStyle w:val="Heading3"/>
      </w:pPr>
      <w:bookmarkStart w:id="73" w:name="_Toc449432736"/>
      <w:r>
        <w:t>ReceiptAndFinance UC</w:t>
      </w:r>
      <w:bookmarkEnd w:id="73"/>
    </w:p>
    <w:p w14:paraId="010A28B6" w14:textId="686C911D" w:rsidR="00957499" w:rsidRPr="00957499" w:rsidRDefault="00957499" w:rsidP="00957499">
      <w:r>
        <w:rPr>
          <w:noProof/>
          <w:lang w:eastAsia="en-GB"/>
        </w:rPr>
        <w:drawing>
          <wp:inline distT="0" distB="0" distL="0" distR="0" wp14:anchorId="2807FD92" wp14:editId="04D455C8">
            <wp:extent cx="5731510" cy="4087495"/>
            <wp:effectExtent l="0" t="0" r="2540" b="8255"/>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087495"/>
                    </a:xfrm>
                    <a:prstGeom prst="rect">
                      <a:avLst/>
                    </a:prstGeom>
                  </pic:spPr>
                </pic:pic>
              </a:graphicData>
            </a:graphic>
          </wp:inline>
        </w:drawing>
      </w:r>
    </w:p>
    <w:p w14:paraId="79C3CE0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67C373E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50432A5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3BBBD38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2FAF857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7B9F02E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1E3E993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6288388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1EED8EA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1A87517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MetroFramework;</w:t>
      </w:r>
    </w:p>
    <w:p w14:paraId="544C710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TheLaptopsClinic.Classes;</w:t>
      </w:r>
    </w:p>
    <w:p w14:paraId="1398377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System.Drawing.Printing;</w:t>
      </w:r>
    </w:p>
    <w:p w14:paraId="51948C9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4AE39909" w14:textId="5B4079D2"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TheLaptopsClinic.</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s</w:t>
      </w:r>
    </w:p>
    <w:p w14:paraId="1872CFF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7A17E4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ReceiptAndFinanceUC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TemplateUC</w:t>
      </w:r>
    </w:p>
    <w:p w14:paraId="5975C56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21E97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ReceiptAndFinanceUC(</w:t>
      </w:r>
      <w:r>
        <w:rPr>
          <w:rFonts w:ascii="Consolas" w:hAnsi="Consolas" w:cs="Consolas"/>
          <w:color w:val="2B91AF"/>
          <w:sz w:val="19"/>
          <w:szCs w:val="19"/>
          <w:highlight w:val="white"/>
        </w:rPr>
        <w:t>Form</w:t>
      </w:r>
      <w:r>
        <w:rPr>
          <w:rFonts w:ascii="Consolas" w:hAnsi="Consolas" w:cs="Consolas"/>
          <w:color w:val="000000"/>
          <w:sz w:val="19"/>
          <w:szCs w:val="19"/>
          <w:highlight w:val="white"/>
        </w:rPr>
        <w:t xml:space="preserve"> owner) : </w:t>
      </w:r>
      <w:r>
        <w:rPr>
          <w:rFonts w:ascii="Consolas" w:hAnsi="Consolas" w:cs="Consolas"/>
          <w:color w:val="0000FF"/>
          <w:sz w:val="19"/>
          <w:szCs w:val="19"/>
          <w:highlight w:val="white"/>
        </w:rPr>
        <w:t>base</w:t>
      </w:r>
      <w:r>
        <w:rPr>
          <w:rFonts w:ascii="Consolas" w:hAnsi="Consolas" w:cs="Consolas"/>
          <w:color w:val="000000"/>
          <w:sz w:val="19"/>
          <w:szCs w:val="19"/>
          <w:highlight w:val="white"/>
        </w:rPr>
        <w:t xml:space="preserve"> (owner)</w:t>
      </w:r>
    </w:p>
    <w:p w14:paraId="2E05474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8D381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InitializeComponent();</w:t>
      </w:r>
    </w:p>
    <w:p w14:paraId="13AE233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8928A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1AE87EC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lnkBack_Click(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455884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5973F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swipe(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2C2ADB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8EF6E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InvertMeAColour(</w:t>
      </w:r>
      <w:r>
        <w:rPr>
          <w:rFonts w:ascii="Consolas" w:hAnsi="Consolas" w:cs="Consolas"/>
          <w:color w:val="2B91AF"/>
          <w:sz w:val="19"/>
          <w:szCs w:val="19"/>
          <w:highlight w:val="white"/>
        </w:rPr>
        <w:t>Color</w:t>
      </w:r>
      <w:r>
        <w:rPr>
          <w:rFonts w:ascii="Consolas" w:hAnsi="Consolas" w:cs="Consolas"/>
          <w:color w:val="000000"/>
          <w:sz w:val="19"/>
          <w:szCs w:val="19"/>
          <w:highlight w:val="white"/>
        </w:rPr>
        <w:t xml:space="preserve"> ColourToInvert)</w:t>
      </w:r>
    </w:p>
    <w:p w14:paraId="24A4042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40BB3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Color</w:t>
      </w:r>
      <w:r>
        <w:rPr>
          <w:rFonts w:ascii="Consolas" w:hAnsi="Consolas" w:cs="Consolas"/>
          <w:color w:val="000000"/>
          <w:sz w:val="19"/>
          <w:szCs w:val="19"/>
          <w:highlight w:val="white"/>
        </w:rPr>
        <w:t>.FromArgb((</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)~ColourToInvert.R,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)~ColourToInvert.G, (</w:t>
      </w:r>
      <w:r>
        <w:rPr>
          <w:rFonts w:ascii="Consolas" w:hAnsi="Consolas" w:cs="Consolas"/>
          <w:color w:val="0000FF"/>
          <w:sz w:val="19"/>
          <w:szCs w:val="19"/>
          <w:highlight w:val="white"/>
        </w:rPr>
        <w:t>byte</w:t>
      </w:r>
      <w:r>
        <w:rPr>
          <w:rFonts w:ascii="Consolas" w:hAnsi="Consolas" w:cs="Consolas"/>
          <w:color w:val="000000"/>
          <w:sz w:val="19"/>
          <w:szCs w:val="19"/>
          <w:highlight w:val="white"/>
        </w:rPr>
        <w:t>)~ColourToInvert.B);</w:t>
      </w:r>
    </w:p>
    <w:p w14:paraId="255A0AE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616AC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56494D5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ReceiptAndFinance_Load(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529240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56F795" w14:textId="168A74CC"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(msmReceiptAndFinance</w:t>
      </w:r>
      <w:r w:rsidR="00893E5F">
        <w:rPr>
          <w:rFonts w:ascii="Consolas" w:hAnsi="Consolas" w:cs="Consolas"/>
          <w:color w:val="000000"/>
          <w:sz w:val="19"/>
          <w:szCs w:val="19"/>
          <w:highlight w:val="white"/>
        </w:rPr>
        <w:t>UC</w:t>
      </w:r>
      <w:r>
        <w:rPr>
          <w:rFonts w:ascii="Consolas" w:hAnsi="Consolas" w:cs="Consolas"/>
          <w:color w:val="000000"/>
          <w:sz w:val="19"/>
          <w:szCs w:val="19"/>
          <w:highlight w:val="white"/>
        </w:rPr>
        <w:t xml:space="preserve">.Theme == </w:t>
      </w:r>
      <w:r>
        <w:rPr>
          <w:rFonts w:ascii="Consolas" w:hAnsi="Consolas" w:cs="Consolas"/>
          <w:color w:val="2B91AF"/>
          <w:sz w:val="19"/>
          <w:szCs w:val="19"/>
          <w:highlight w:val="white"/>
        </w:rPr>
        <w:t>MetroThemeStyle</w:t>
      </w:r>
      <w:r>
        <w:rPr>
          <w:rFonts w:ascii="Consolas" w:hAnsi="Consolas" w:cs="Consolas"/>
          <w:color w:val="000000"/>
          <w:sz w:val="19"/>
          <w:szCs w:val="19"/>
          <w:highlight w:val="white"/>
        </w:rPr>
        <w:t>.Dark)</w:t>
      </w:r>
    </w:p>
    <w:p w14:paraId="7164D1F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lblReceipeAndFinanceTitle.ForeColor = InvertMeAColour(lblReceipeAndFinanceTitle.ForeColor);</w:t>
      </w:r>
    </w:p>
    <w:p w14:paraId="43D7CB7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cbASCDesc.Text = </w:t>
      </w:r>
      <w:r>
        <w:rPr>
          <w:rFonts w:ascii="Consolas" w:hAnsi="Consolas" w:cs="Consolas"/>
          <w:color w:val="A31515"/>
          <w:sz w:val="19"/>
          <w:szCs w:val="19"/>
          <w:highlight w:val="white"/>
        </w:rPr>
        <w:t>"DESC"</w:t>
      </w:r>
      <w:r>
        <w:rPr>
          <w:rFonts w:ascii="Consolas" w:hAnsi="Consolas" w:cs="Consolas"/>
          <w:color w:val="000000"/>
          <w:sz w:val="19"/>
          <w:szCs w:val="19"/>
          <w:highlight w:val="white"/>
        </w:rPr>
        <w:t>;</w:t>
      </w:r>
    </w:p>
    <w:p w14:paraId="48A5933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cbOrderBy.Text = </w:t>
      </w:r>
      <w:r>
        <w:rPr>
          <w:rFonts w:ascii="Consolas" w:hAnsi="Consolas" w:cs="Consolas"/>
          <w:color w:val="A31515"/>
          <w:sz w:val="19"/>
          <w:szCs w:val="19"/>
          <w:highlight w:val="white"/>
        </w:rPr>
        <w:t>"Date"</w:t>
      </w:r>
      <w:r>
        <w:rPr>
          <w:rFonts w:ascii="Consolas" w:hAnsi="Consolas" w:cs="Consolas"/>
          <w:color w:val="000000"/>
          <w:sz w:val="19"/>
          <w:szCs w:val="19"/>
          <w:highlight w:val="white"/>
        </w:rPr>
        <w:t>;</w:t>
      </w:r>
    </w:p>
    <w:p w14:paraId="130E3A1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23D66CC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ShowReceiptAndFinanceTable(cbOrderBy.Text, cbASCDesc.Text);</w:t>
      </w:r>
    </w:p>
    <w:p w14:paraId="7417D68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8DB06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43B5B55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cbOrderBy_SelectedIndexChanged(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CFA947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1F36A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5C7FB9A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02C6A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248B3C2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cbOrderBy_SelectedValueChanged(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C903F7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DFD67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ShowReceiptAndFinanceTable(cbOrderBy.Text, cbASCDesc.Text);</w:t>
      </w:r>
    </w:p>
    <w:p w14:paraId="6A33F82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C32D2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68A92F1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cbASCDesc_SelectedIndexChanged(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D7FE54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8C053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ShowReceiptAndFinanceTable(cbOrderBy.Text, cbASCDesc.Text);</w:t>
      </w:r>
    </w:p>
    <w:p w14:paraId="0CB2390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426DD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0B7C1EE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ShowReceiptAndFinanceTable(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OrderBy,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ASCDesc)</w:t>
      </w:r>
    </w:p>
    <w:p w14:paraId="33BA694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66593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cFullName, cEmail, Username, Product, DescriptionOfProduct, Quantity, Price, Date From Customer AS C, Receipt AS R, Employee AS E, Finance AS F WHERE R.CustomerID = C.CustomerID AND R.FinanceID = F.FinanceID AND R.EmployeeID = E.EmployeeID ORDER BY "</w:t>
      </w:r>
      <w:r>
        <w:rPr>
          <w:rFonts w:ascii="Consolas" w:hAnsi="Consolas" w:cs="Consolas"/>
          <w:color w:val="000000"/>
          <w:sz w:val="19"/>
          <w:szCs w:val="19"/>
          <w:highlight w:val="white"/>
        </w:rPr>
        <w:t xml:space="preserve"> + OrderBy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ASCDesc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E7A175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4CDEDF9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1D3576E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ReceiptFinanceListView.Items.Clear();</w:t>
      </w:r>
    </w:p>
    <w:p w14:paraId="271F793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dt.Rows)</w:t>
      </w:r>
    </w:p>
    <w:p w14:paraId="7D7967F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96C27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ReceiptFinanceListView.Items.Add(myRow[0].ToString());</w:t>
      </w:r>
    </w:p>
    <w:p w14:paraId="73AFA87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- 1].SubItems.Add(myRow[1].ToString());</w:t>
      </w:r>
    </w:p>
    <w:p w14:paraId="34DE0D5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- 1].SubItems.Add(myRow[2].ToString());</w:t>
      </w:r>
    </w:p>
    <w:p w14:paraId="45B3444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- 1].SubItems.Add(myRow[3].ToString());</w:t>
      </w:r>
    </w:p>
    <w:p w14:paraId="094F716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- 1].SubItems.Add(myRow[4].ToString());</w:t>
      </w:r>
    </w:p>
    <w:p w14:paraId="47BE177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- 1].SubItems.Add(myRow[5].ToString());</w:t>
      </w:r>
    </w:p>
    <w:p w14:paraId="6297200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ReceiptFinanceListView.Items[ReceiptFinanceListView.Items.Count - 1].SubItems.Add(myRow[6].ToString());</w:t>
      </w:r>
    </w:p>
    <w:p w14:paraId="5AB4605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- 1].SubItems.Add(myRow[7].ToString());</w:t>
      </w:r>
    </w:p>
    <w:p w14:paraId="54DFF0F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2E2C495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7407448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55DC134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DB915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63593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5E62B68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C0206B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C80C2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sdt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.ShowDataResults(</w:t>
      </w:r>
      <w:r>
        <w:rPr>
          <w:rFonts w:ascii="Consolas" w:hAnsi="Consolas" w:cs="Consolas"/>
          <w:color w:val="A31515"/>
          <w:sz w:val="19"/>
          <w:szCs w:val="19"/>
          <w:highlight w:val="white"/>
        </w:rPr>
        <w:t>"SELECT cFullName, cEmail, eFullName, Product, DescriptionOfProduct, Quantity, Price, Date From Customer AS C, Receipt AS R, Employee AS E, Finance AS F WHERE R.CustomerID = C.CustomerID AND R.FinanceID = F.FinanceID AND R.EmployeeID = E.EmployeeID  AND (eFullName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(eEmail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(eFullName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(Product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(DescriptionOfProduct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(Quantity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(Price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 (Date LIKE '%"</w:t>
      </w:r>
      <w:r>
        <w:rPr>
          <w:rFonts w:ascii="Consolas" w:hAnsi="Consolas" w:cs="Consolas"/>
          <w:color w:val="000000"/>
          <w:sz w:val="19"/>
          <w:szCs w:val="19"/>
          <w:highlight w:val="white"/>
        </w:rPr>
        <w:t xml:space="preserve"> + txtSearchBar.Text + </w:t>
      </w:r>
      <w:r>
        <w:rPr>
          <w:rFonts w:ascii="Consolas" w:hAnsi="Consolas" w:cs="Consolas"/>
          <w:color w:val="A31515"/>
          <w:sz w:val="19"/>
          <w:szCs w:val="19"/>
          <w:highlight w:val="white"/>
        </w:rPr>
        <w:t>"%') ORDER BY "</w:t>
      </w:r>
      <w:r>
        <w:rPr>
          <w:rFonts w:ascii="Consolas" w:hAnsi="Consolas" w:cs="Consolas"/>
          <w:color w:val="000000"/>
          <w:sz w:val="19"/>
          <w:szCs w:val="19"/>
          <w:highlight w:val="white"/>
        </w:rPr>
        <w:t xml:space="preserve"> + cbOrderBy.Text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cbASCDesc.Text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//WildCard " &amp; " is used to search to find a specific customer</w:t>
      </w:r>
    </w:p>
    <w:p w14:paraId="4987B33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F3773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ReceiptFinanceListView.Items.Clear();</w:t>
      </w:r>
    </w:p>
    <w:p w14:paraId="1832175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myRow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sdt.Rows)</w:t>
      </w:r>
    </w:p>
    <w:p w14:paraId="54B6E0E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DE54B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ReceiptFinanceListView.Items.Add(myRow[0].ToString());</w:t>
      </w:r>
    </w:p>
    <w:p w14:paraId="1A64815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- 1].SubItems.Add(myRow[1].ToString());</w:t>
      </w:r>
    </w:p>
    <w:p w14:paraId="1CC2BB6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- 1].SubItems.Add(myRow[2].ToString());</w:t>
      </w:r>
    </w:p>
    <w:p w14:paraId="759D0FB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- 1].SubItems.Add(myRow[3].ToString());</w:t>
      </w:r>
    </w:p>
    <w:p w14:paraId="257219B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- 1].SubItems.Add(myRow[4].ToString());</w:t>
      </w:r>
    </w:p>
    <w:p w14:paraId="2551106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- 1].SubItems.Add(myRow[5].ToString());</w:t>
      </w:r>
    </w:p>
    <w:p w14:paraId="31EEABC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- 1].SubItems.Add(myRow[6].ToString());</w:t>
      </w:r>
    </w:p>
    <w:p w14:paraId="2C41279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ReceiptFinanceListView.Items[ReceiptFinanceListView.Items.Count - 1].SubItems.Add(myRow[7].ToString());</w:t>
      </w:r>
    </w:p>
    <w:p w14:paraId="5A98C96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327491A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.ColumnContent);</w:t>
      </w:r>
    </w:p>
    <w:p w14:paraId="3D045D7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ReceiptFinanceListView.AutoResizeColumns(</w:t>
      </w:r>
      <w:r>
        <w:rPr>
          <w:rFonts w:ascii="Consolas" w:hAnsi="Consolas" w:cs="Consolas"/>
          <w:color w:val="2B91AF"/>
          <w:sz w:val="19"/>
          <w:szCs w:val="19"/>
          <w:highlight w:val="white"/>
        </w:rPr>
        <w:t>ColumnHeaderAutoResizeStyle</w:t>
      </w:r>
      <w:r>
        <w:rPr>
          <w:rFonts w:ascii="Consolas" w:hAnsi="Consolas" w:cs="Consolas"/>
          <w:color w:val="000000"/>
          <w:sz w:val="19"/>
          <w:szCs w:val="19"/>
          <w:highlight w:val="white"/>
        </w:rPr>
        <w:t>.HeaderSize);</w:t>
      </w:r>
    </w:p>
    <w:p w14:paraId="6B82F8C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8F7E0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E2BD2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4E7FE04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txtSearchBar_Click(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ACCE75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D356E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63BAEB5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E40EC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0C17A06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btnPrintReceipt_Click(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171DE3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66F0C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PrintReceipt();</w:t>
      </w:r>
    </w:p>
    <w:p w14:paraId="702F9B0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5AF1E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54FF46D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PrintReceipt()</w:t>
      </w:r>
    </w:p>
    <w:p w14:paraId="604DA62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EC36A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PrintDialog</w:t>
      </w:r>
      <w:r>
        <w:rPr>
          <w:rFonts w:ascii="Consolas" w:hAnsi="Consolas" w:cs="Consolas"/>
          <w:color w:val="000000"/>
          <w:sz w:val="19"/>
          <w:szCs w:val="19"/>
          <w:highlight w:val="white"/>
        </w:rPr>
        <w:t xml:space="preserve"> printDialog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r>
        <w:rPr>
          <w:rFonts w:ascii="Consolas" w:hAnsi="Consolas" w:cs="Consolas"/>
          <w:color w:val="000000"/>
          <w:sz w:val="19"/>
          <w:szCs w:val="19"/>
          <w:highlight w:val="white"/>
        </w:rPr>
        <w:t>();</w:t>
      </w:r>
    </w:p>
    <w:p w14:paraId="09F8A02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PrintDocument</w:t>
      </w:r>
      <w:r>
        <w:rPr>
          <w:rFonts w:ascii="Consolas" w:hAnsi="Consolas" w:cs="Consolas"/>
          <w:color w:val="000000"/>
          <w:sz w:val="19"/>
          <w:szCs w:val="19"/>
          <w:highlight w:val="white"/>
        </w:rPr>
        <w:t xml:space="preserve"> printDocument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PrintDocument</w:t>
      </w:r>
      <w:r>
        <w:rPr>
          <w:rFonts w:ascii="Consolas" w:hAnsi="Consolas" w:cs="Consolas"/>
          <w:color w:val="000000"/>
          <w:sz w:val="19"/>
          <w:szCs w:val="19"/>
          <w:highlight w:val="white"/>
        </w:rPr>
        <w:t>();</w:t>
      </w:r>
    </w:p>
    <w:p w14:paraId="222392B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printDialog.Document = printDocument;</w:t>
      </w:r>
    </w:p>
    <w:p w14:paraId="49C12F7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printDocument.PrintPage += PrintDocument_PrintPage;</w:t>
      </w:r>
    </w:p>
    <w:p w14:paraId="13466A5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result = printDialog.ShowDialog();</w:t>
      </w:r>
    </w:p>
    <w:p w14:paraId="0F69F5A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14:paraId="6F01D90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F0388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printDocument.Print();</w:t>
      </w:r>
    </w:p>
    <w:p w14:paraId="7EB4D85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DDAC1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20110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PrintDocument_PrintPage(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PrintPageEventArgs</w:t>
      </w:r>
      <w:r>
        <w:rPr>
          <w:rFonts w:ascii="Consolas" w:hAnsi="Consolas" w:cs="Consolas"/>
          <w:color w:val="000000"/>
          <w:sz w:val="19"/>
          <w:szCs w:val="19"/>
          <w:highlight w:val="white"/>
        </w:rPr>
        <w:t xml:space="preserve"> e)</w:t>
      </w:r>
    </w:p>
    <w:p w14:paraId="5A39FA3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4093B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Graphics</w:t>
      </w:r>
      <w:r>
        <w:rPr>
          <w:rFonts w:ascii="Consolas" w:hAnsi="Consolas" w:cs="Consolas"/>
          <w:color w:val="000000"/>
          <w:sz w:val="19"/>
          <w:szCs w:val="19"/>
          <w:highlight w:val="white"/>
        </w:rPr>
        <w:t xml:space="preserve"> graphic = e.Graphics;</w:t>
      </w:r>
    </w:p>
    <w:p w14:paraId="3170238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 xml:space="preserve"> font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"Calibri (Body)"</w:t>
      </w:r>
      <w:r>
        <w:rPr>
          <w:rFonts w:ascii="Consolas" w:hAnsi="Consolas" w:cs="Consolas"/>
          <w:color w:val="000000"/>
          <w:sz w:val="19"/>
          <w:szCs w:val="19"/>
          <w:highlight w:val="white"/>
        </w:rPr>
        <w:t>, 15);</w:t>
      </w:r>
    </w:p>
    <w:p w14:paraId="3610E87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41B2C39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fontHeight = font.GetHeight();</w:t>
      </w:r>
    </w:p>
    <w:p w14:paraId="0206781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startX = 20;</w:t>
      </w:r>
    </w:p>
    <w:p w14:paraId="4D38A91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startY = 20;</w:t>
      </w:r>
    </w:p>
    <w:p w14:paraId="11BCE3A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offset = 40;</w:t>
      </w:r>
    </w:p>
    <w:p w14:paraId="167662E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56BCD43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"Welcome To The Laptop's CLinic"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"Courier New"</w:t>
      </w:r>
      <w:r>
        <w:rPr>
          <w:rFonts w:ascii="Consolas" w:hAnsi="Consolas" w:cs="Consolas"/>
          <w:color w:val="000000"/>
          <w:sz w:val="19"/>
          <w:szCs w:val="19"/>
          <w:highlight w:val="white"/>
        </w:rPr>
        <w:t xml:space="preserve">, 18),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w:t>
      </w:r>
    </w:p>
    <w:p w14:paraId="25271B5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"20 Selsdon Road, CR2 6PA Croydon, United Kingdom"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"Cambria"</w:t>
      </w:r>
      <w:r>
        <w:rPr>
          <w:rFonts w:ascii="Consolas" w:hAnsi="Consolas" w:cs="Consolas"/>
          <w:color w:val="000000"/>
          <w:sz w:val="19"/>
          <w:szCs w:val="19"/>
          <w:highlight w:val="white"/>
        </w:rPr>
        <w:t xml:space="preserve">, 15),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68501FF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64E6EDE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"Phone us at : 0208 688 4167 - 0800 01 41677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"Cambria"</w:t>
      </w:r>
      <w:r>
        <w:rPr>
          <w:rFonts w:ascii="Consolas" w:hAnsi="Consolas" w:cs="Consolas"/>
          <w:color w:val="000000"/>
          <w:sz w:val="19"/>
          <w:szCs w:val="19"/>
          <w:highlight w:val="white"/>
        </w:rPr>
        <w:t xml:space="preserve">, 15),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0A422A2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27574B6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"Email us at info@thelaptopsclinic.co.uk"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w:t>
      </w:r>
      <w:r>
        <w:rPr>
          <w:rFonts w:ascii="Consolas" w:hAnsi="Consolas" w:cs="Consolas"/>
          <w:color w:val="000000"/>
          <w:sz w:val="19"/>
          <w:szCs w:val="19"/>
          <w:highlight w:val="white"/>
        </w:rPr>
        <w:t>(</w:t>
      </w:r>
      <w:r>
        <w:rPr>
          <w:rFonts w:ascii="Consolas" w:hAnsi="Consolas" w:cs="Consolas"/>
          <w:color w:val="A31515"/>
          <w:sz w:val="19"/>
          <w:szCs w:val="19"/>
          <w:highlight w:val="white"/>
        </w:rPr>
        <w:t>"Cambria"</w:t>
      </w:r>
      <w:r>
        <w:rPr>
          <w:rFonts w:ascii="Consolas" w:hAnsi="Consolas" w:cs="Consolas"/>
          <w:color w:val="000000"/>
          <w:sz w:val="19"/>
          <w:szCs w:val="19"/>
          <w:highlight w:val="white"/>
        </w:rPr>
        <w:t xml:space="preserve">, 15),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5AF5256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09A7EE7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+ 35;</w:t>
      </w:r>
    </w:p>
    <w:p w14:paraId="0A73A76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11EA6E1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ReceiptFinanceListView.SelectedItems[0];</w:t>
      </w:r>
    </w:p>
    <w:p w14:paraId="698E475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CustomerFullName = item.SubItems[0].Text;</w:t>
      </w:r>
    </w:p>
    <w:p w14:paraId="1254A0E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CustomerEmail = item.SubItems[1].Text;</w:t>
      </w:r>
    </w:p>
    <w:p w14:paraId="53ADFA9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Employee = item.SubItems[2].Text;</w:t>
      </w:r>
    </w:p>
    <w:p w14:paraId="5473349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product = item.SubItems[3].Text;</w:t>
      </w:r>
    </w:p>
    <w:p w14:paraId="62B483FA"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productDescription = item.SubItems[4].Text;</w:t>
      </w:r>
    </w:p>
    <w:p w14:paraId="4237FDD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Quantity = item.SubItems[5].Text;</w:t>
      </w:r>
    </w:p>
    <w:p w14:paraId="7911E9C8"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price = item.SubItems[6].Text;</w:t>
      </w:r>
    </w:p>
    <w:p w14:paraId="3F42A53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item.SubItems[7].Text;</w:t>
      </w:r>
    </w:p>
    <w:p w14:paraId="7AC885F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79C953C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"Customer's Full Name  : "</w:t>
      </w:r>
      <w:r>
        <w:rPr>
          <w:rFonts w:ascii="Consolas" w:hAnsi="Consolas" w:cs="Consolas"/>
          <w:color w:val="000000"/>
          <w:sz w:val="19"/>
          <w:szCs w:val="19"/>
          <w:highlight w:val="white"/>
        </w:rPr>
        <w:t xml:space="preserve"> + CustomerFullName,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3B9F4EA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699975B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"Customer's Email :"</w:t>
      </w:r>
      <w:r>
        <w:rPr>
          <w:rFonts w:ascii="Consolas" w:hAnsi="Consolas" w:cs="Consolas"/>
          <w:color w:val="000000"/>
          <w:sz w:val="19"/>
          <w:szCs w:val="19"/>
          <w:highlight w:val="white"/>
        </w:rPr>
        <w:t xml:space="preserve"> + CustomerEmail,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3F46FDB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21816EA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"Employee Dealt With :"</w:t>
      </w:r>
      <w:r>
        <w:rPr>
          <w:rFonts w:ascii="Consolas" w:hAnsi="Consolas" w:cs="Consolas"/>
          <w:color w:val="000000"/>
          <w:sz w:val="19"/>
          <w:szCs w:val="19"/>
          <w:highlight w:val="white"/>
        </w:rPr>
        <w:t xml:space="preserve"> + Employee,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7D7F474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16DE284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"Prouct Bought :"</w:t>
      </w:r>
      <w:r>
        <w:rPr>
          <w:rFonts w:ascii="Consolas" w:hAnsi="Consolas" w:cs="Consolas"/>
          <w:color w:val="000000"/>
          <w:sz w:val="19"/>
          <w:szCs w:val="19"/>
          <w:highlight w:val="white"/>
        </w:rPr>
        <w:t xml:space="preserve"> + product,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63BB787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2A095D2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"Product Description :"</w:t>
      </w:r>
      <w:r>
        <w:rPr>
          <w:rFonts w:ascii="Consolas" w:hAnsi="Consolas" w:cs="Consolas"/>
          <w:color w:val="000000"/>
          <w:sz w:val="19"/>
          <w:szCs w:val="19"/>
          <w:highlight w:val="white"/>
        </w:rPr>
        <w:t xml:space="preserve"> + productDescription,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4448490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2427A9C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20A81AC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"Quantity :"</w:t>
      </w:r>
      <w:r>
        <w:rPr>
          <w:rFonts w:ascii="Consolas" w:hAnsi="Consolas" w:cs="Consolas"/>
          <w:color w:val="000000"/>
          <w:sz w:val="19"/>
          <w:szCs w:val="19"/>
          <w:highlight w:val="white"/>
        </w:rPr>
        <w:t xml:space="preserve"> + Quantity,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6C17C03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6637121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graphic.DrawString(</w:t>
      </w:r>
      <w:r>
        <w:rPr>
          <w:rFonts w:ascii="Consolas" w:hAnsi="Consolas" w:cs="Consolas"/>
          <w:color w:val="A31515"/>
          <w:sz w:val="19"/>
          <w:szCs w:val="19"/>
          <w:highlight w:val="white"/>
        </w:rPr>
        <w:t>"Date of Purchase :"</w:t>
      </w:r>
      <w:r>
        <w:rPr>
          <w:rFonts w:ascii="Consolas" w:hAnsi="Consolas" w:cs="Consolas"/>
          <w:color w:val="000000"/>
          <w:sz w:val="19"/>
          <w:szCs w:val="19"/>
          <w:highlight w:val="white"/>
        </w:rPr>
        <w:t xml:space="preserve"> + date,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69BD06A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13B4B41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w:t>
      </w:r>
      <w:r>
        <w:rPr>
          <w:rFonts w:ascii="Consolas" w:hAnsi="Consolas" w:cs="Consolas"/>
          <w:color w:val="0000FF"/>
          <w:sz w:val="19"/>
          <w:szCs w:val="19"/>
          <w:highlight w:val="white"/>
        </w:rPr>
        <w:t>int</w:t>
      </w:r>
      <w:r>
        <w:rPr>
          <w:rFonts w:ascii="Consolas" w:hAnsi="Consolas" w:cs="Consolas"/>
          <w:color w:val="000000"/>
          <w:sz w:val="19"/>
          <w:szCs w:val="19"/>
          <w:highlight w:val="white"/>
        </w:rPr>
        <w:t>)fontHeight + 5;</w:t>
      </w:r>
    </w:p>
    <w:p w14:paraId="166CDEF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graphic.DrawString(</w:t>
      </w:r>
      <w:r>
        <w:rPr>
          <w:rFonts w:ascii="Consolas" w:hAnsi="Consolas" w:cs="Consolas"/>
          <w:color w:val="A31515"/>
          <w:sz w:val="19"/>
          <w:szCs w:val="19"/>
          <w:highlight w:val="white"/>
        </w:rPr>
        <w:t>"Total Price :"</w:t>
      </w:r>
      <w:r>
        <w:rPr>
          <w:rFonts w:ascii="Consolas" w:hAnsi="Consolas" w:cs="Consolas"/>
          <w:color w:val="000000"/>
          <w:sz w:val="19"/>
          <w:szCs w:val="19"/>
          <w:highlight w:val="white"/>
        </w:rPr>
        <w:t xml:space="preserve"> + price, font,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SolidBrush</w:t>
      </w:r>
      <w:r>
        <w:rPr>
          <w:rFonts w:ascii="Consolas" w:hAnsi="Consolas" w:cs="Consolas"/>
          <w:color w:val="000000"/>
          <w:sz w:val="19"/>
          <w:szCs w:val="19"/>
          <w:highlight w:val="white"/>
        </w:rPr>
        <w:t>(</w:t>
      </w:r>
      <w:r>
        <w:rPr>
          <w:rFonts w:ascii="Consolas" w:hAnsi="Consolas" w:cs="Consolas"/>
          <w:color w:val="2B91AF"/>
          <w:sz w:val="19"/>
          <w:szCs w:val="19"/>
          <w:highlight w:val="white"/>
        </w:rPr>
        <w:t>Color</w:t>
      </w:r>
      <w:r>
        <w:rPr>
          <w:rFonts w:ascii="Consolas" w:hAnsi="Consolas" w:cs="Consolas"/>
          <w:color w:val="000000"/>
          <w:sz w:val="19"/>
          <w:szCs w:val="19"/>
          <w:highlight w:val="white"/>
        </w:rPr>
        <w:t>.Black), startX, startY + offset);</w:t>
      </w:r>
    </w:p>
    <w:p w14:paraId="69B3A8E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offset = offset + 20;</w:t>
      </w:r>
    </w:p>
    <w:p w14:paraId="2C63EF6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10E4067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D8674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06FF188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BtnRemoveReceipt_Click(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35C2DE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591E3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(ReceiptFinanceListView.SelectedItems.Count == 0 ) </w:t>
      </w:r>
      <w:r>
        <w:rPr>
          <w:rFonts w:ascii="Consolas" w:hAnsi="Consolas" w:cs="Consolas"/>
          <w:color w:val="008000"/>
          <w:sz w:val="19"/>
          <w:szCs w:val="19"/>
          <w:highlight w:val="white"/>
        </w:rPr>
        <w:t>//No Receipt is selected from the ListView</w:t>
      </w:r>
    </w:p>
    <w:p w14:paraId="2FE8885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C2FDC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 an Receipt From The Table First before Removing them!"</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"Selection 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018D633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237B1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434DEF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5B94D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Creates a ListViewItem which represents values in the Customer List View</w:t>
      </w:r>
    </w:p>
    <w:p w14:paraId="736B021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ListViewItem</w:t>
      </w:r>
      <w:r>
        <w:rPr>
          <w:rFonts w:ascii="Consolas" w:hAnsi="Consolas" w:cs="Consolas"/>
          <w:color w:val="000000"/>
          <w:sz w:val="19"/>
          <w:szCs w:val="19"/>
          <w:highlight w:val="white"/>
        </w:rPr>
        <w:t xml:space="preserve"> item = ReceiptFinanceListView.SelectedItems[0];</w:t>
      </w:r>
    </w:p>
    <w:p w14:paraId="6B3CB08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124C37E2"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FullName = item.SubItems[0].Text;</w:t>
      </w:r>
    </w:p>
    <w:p w14:paraId="110885B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Email = item.SubItems[1].Text;</w:t>
      </w:r>
    </w:p>
    <w:p w14:paraId="0EFD6757"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Employee = item.SubItems[2].Text;</w:t>
      </w:r>
    </w:p>
    <w:p w14:paraId="2A72232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Product = item.SubItems[3].Text;</w:t>
      </w:r>
    </w:p>
    <w:p w14:paraId="77BAC7D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DescriptionOfProduct = item.SubItems[4].Text;</w:t>
      </w:r>
    </w:p>
    <w:p w14:paraId="5391399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Quantity = item.SubItems[5].Text;</w:t>
      </w:r>
    </w:p>
    <w:p w14:paraId="055ABEB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Price = item.SubItems[6].Text;</w:t>
      </w:r>
    </w:p>
    <w:p w14:paraId="0552D45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item.SubItems[7].Text;</w:t>
      </w:r>
    </w:p>
    <w:p w14:paraId="55A9A68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.Show(FullName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Email);</w:t>
      </w:r>
    </w:p>
    <w:p w14:paraId="6865C84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a (Metro) Messagebox altering that the User will Delete this Customer with his details. If User Clicks YES = deletes while No Closes The Message box and does't nothing which is equilvant to returning null.</w:t>
      </w:r>
    </w:p>
    <w:p w14:paraId="23C2349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DeleteReceipt = </w:t>
      </w:r>
      <w:r>
        <w:rPr>
          <w:rFonts w:ascii="Consolas" w:hAnsi="Consolas" w:cs="Consolas"/>
          <w:color w:val="2B91AF"/>
          <w:sz w:val="19"/>
          <w:szCs w:val="19"/>
          <w:highlight w:val="white"/>
        </w:rPr>
        <w:t>MetroMessageBox</w:t>
      </w:r>
      <w:r>
        <w:rPr>
          <w:rFonts w:ascii="Consolas" w:hAnsi="Consolas" w:cs="Consolas"/>
          <w:color w:val="000000"/>
          <w:sz w:val="19"/>
          <w:szCs w:val="19"/>
          <w:highlight w:val="white"/>
        </w:rPr>
        <w:t>.Show(</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"Are you sure you want to remove this Receipt?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 + Customer FullName: "</w:t>
      </w:r>
      <w:r>
        <w:rPr>
          <w:rFonts w:ascii="Consolas" w:hAnsi="Consolas" w:cs="Consolas"/>
          <w:color w:val="000000"/>
          <w:sz w:val="19"/>
          <w:szCs w:val="19"/>
          <w:highlight w:val="white"/>
        </w:rPr>
        <w:t xml:space="preserve"> + FullName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"Employee Username: "</w:t>
      </w:r>
      <w:r>
        <w:rPr>
          <w:rFonts w:ascii="Consolas" w:hAnsi="Consolas" w:cs="Consolas"/>
          <w:color w:val="000000"/>
          <w:sz w:val="19"/>
          <w:szCs w:val="19"/>
          <w:highlight w:val="white"/>
        </w:rPr>
        <w:t xml:space="preserve"> + Employee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"Product: "</w:t>
      </w:r>
      <w:r>
        <w:rPr>
          <w:rFonts w:ascii="Consolas" w:hAnsi="Consolas" w:cs="Consolas"/>
          <w:color w:val="000000"/>
          <w:sz w:val="19"/>
          <w:szCs w:val="19"/>
          <w:highlight w:val="white"/>
        </w:rPr>
        <w:t xml:space="preserve"> + Product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"Description Of Product: "</w:t>
      </w:r>
      <w:r>
        <w:rPr>
          <w:rFonts w:ascii="Consolas" w:hAnsi="Consolas" w:cs="Consolas"/>
          <w:color w:val="000000"/>
          <w:sz w:val="19"/>
          <w:szCs w:val="19"/>
          <w:highlight w:val="white"/>
        </w:rPr>
        <w:t xml:space="preserve"> + DescriptionOfProduct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"Quantity: "</w:t>
      </w:r>
      <w:r>
        <w:rPr>
          <w:rFonts w:ascii="Consolas" w:hAnsi="Consolas" w:cs="Consolas"/>
          <w:color w:val="000000"/>
          <w:sz w:val="19"/>
          <w:szCs w:val="19"/>
          <w:highlight w:val="white"/>
        </w:rPr>
        <w:t xml:space="preserve"> + Quantity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"Price: "</w:t>
      </w:r>
      <w:r>
        <w:rPr>
          <w:rFonts w:ascii="Consolas" w:hAnsi="Consolas" w:cs="Consolas"/>
          <w:color w:val="000000"/>
          <w:sz w:val="19"/>
          <w:szCs w:val="19"/>
          <w:highlight w:val="white"/>
        </w:rPr>
        <w:t xml:space="preserve"> + Price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w:t>
      </w:r>
      <w:r>
        <w:rPr>
          <w:rFonts w:ascii="Consolas" w:hAnsi="Consolas" w:cs="Consolas"/>
          <w:color w:val="A31515"/>
          <w:sz w:val="19"/>
          <w:szCs w:val="19"/>
          <w:highlight w:val="white"/>
        </w:rPr>
        <w:t>"Date of Receipt: "</w:t>
      </w:r>
      <w:r>
        <w:rPr>
          <w:rFonts w:ascii="Consolas" w:hAnsi="Consolas" w:cs="Consolas"/>
          <w:color w:val="000000"/>
          <w:sz w:val="19"/>
          <w:szCs w:val="19"/>
          <w:highlight w:val="white"/>
        </w:rPr>
        <w:t xml:space="preserve"> + Date , </w:t>
      </w:r>
      <w:r>
        <w:rPr>
          <w:rFonts w:ascii="Consolas" w:hAnsi="Consolas" w:cs="Consolas"/>
          <w:color w:val="A31515"/>
          <w:sz w:val="19"/>
          <w:szCs w:val="19"/>
          <w:highlight w:val="white"/>
        </w:rPr>
        <w:t>"Delete Customer"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.Exclamation);</w:t>
      </w:r>
    </w:p>
    <w:p w14:paraId="6C67B5E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p>
    <w:p w14:paraId="61B967B5"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(DeleteReceipt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
    <w:p w14:paraId="20CC650B"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4D2C1D"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Customer WHERE cFullName = '{0}' AND cEmail = '{1}'"</w:t>
      </w:r>
      <w:r>
        <w:rPr>
          <w:rFonts w:ascii="Consolas" w:hAnsi="Consolas" w:cs="Consolas"/>
          <w:color w:val="000000"/>
          <w:sz w:val="19"/>
          <w:szCs w:val="19"/>
          <w:highlight w:val="white"/>
        </w:rPr>
        <w:t>, FullName, Email));</w:t>
      </w:r>
    </w:p>
    <w:p w14:paraId="17A23B90"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EmployeeID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Employee WHERE Username = '{0}'"</w:t>
      </w:r>
      <w:r>
        <w:rPr>
          <w:rFonts w:ascii="Consolas" w:hAnsi="Consolas" w:cs="Consolas"/>
          <w:color w:val="000000"/>
          <w:sz w:val="19"/>
          <w:szCs w:val="19"/>
          <w:highlight w:val="white"/>
        </w:rPr>
        <w:t>, Employee));</w:t>
      </w:r>
    </w:p>
    <w:p w14:paraId="45D3D3C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FinanceID =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.ExecuteReaderToGetUserID(</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"SELECT * FROM Finance WHERE Product = '{0}' AND DescriptionOfProduct = '{1}' AND Quantity = '{2}' AND Price = '{3}' AND Date = '{4}'"</w:t>
      </w:r>
      <w:r>
        <w:rPr>
          <w:rFonts w:ascii="Consolas" w:hAnsi="Consolas" w:cs="Consolas"/>
          <w:color w:val="000000"/>
          <w:sz w:val="19"/>
          <w:szCs w:val="19"/>
          <w:highlight w:val="white"/>
        </w:rPr>
        <w:t>, Product, DescriptionOfProduct, Quantity, Price, Date));</w:t>
      </w:r>
    </w:p>
    <w:p w14:paraId="6A70A301"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.Show(CustomerID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 EmployeeID + </w:t>
      </w:r>
      <w:r>
        <w:rPr>
          <w:rFonts w:ascii="Consolas" w:hAnsi="Consolas" w:cs="Consolas"/>
          <w:color w:val="2B91AF"/>
          <w:sz w:val="19"/>
          <w:szCs w:val="19"/>
          <w:highlight w:val="white"/>
        </w:rPr>
        <w:t>Environment</w:t>
      </w:r>
      <w:r>
        <w:rPr>
          <w:rFonts w:ascii="Consolas" w:hAnsi="Consolas" w:cs="Consolas"/>
          <w:color w:val="000000"/>
          <w:sz w:val="19"/>
          <w:szCs w:val="19"/>
          <w:highlight w:val="white"/>
        </w:rPr>
        <w:t>.NewLine + FinanceID);</w:t>
      </w:r>
    </w:p>
    <w:p w14:paraId="7E2A472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DataQueries</w:t>
      </w:r>
      <w:r>
        <w:rPr>
          <w:rFonts w:ascii="Consolas" w:hAnsi="Consolas" w:cs="Consolas"/>
          <w:color w:val="000000"/>
          <w:sz w:val="19"/>
          <w:szCs w:val="19"/>
          <w:highlight w:val="white"/>
        </w:rPr>
        <w:t>.ExecuteNonQuery(</w:t>
      </w:r>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r>
        <w:rPr>
          <w:rFonts w:ascii="Consolas" w:hAnsi="Consolas" w:cs="Consolas"/>
          <w:color w:val="A31515"/>
          <w:sz w:val="19"/>
          <w:szCs w:val="19"/>
          <w:highlight w:val="white"/>
        </w:rPr>
        <w:t>"DELETE FROM Receipt WHERE FinanceID = '{0}' AND EmployeeID = '{1}' AND CustomerID"</w:t>
      </w:r>
      <w:r>
        <w:rPr>
          <w:rFonts w:ascii="Consolas" w:hAnsi="Consolas" w:cs="Consolas"/>
          <w:color w:val="000000"/>
          <w:sz w:val="19"/>
          <w:szCs w:val="19"/>
          <w:highlight w:val="white"/>
        </w:rPr>
        <w:t>, FinanceID, EmployeeID, CustomerID));</w:t>
      </w:r>
    </w:p>
    <w:p w14:paraId="36F8DC04"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1D637E"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ShowReceiptAndFinanceTable(cbOrderBy.Text, cbASCDesc.Text);</w:t>
      </w:r>
    </w:p>
    <w:p w14:paraId="767E8AAC"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9AE7A3"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B53B7F"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B84489"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2A2DF6" w14:textId="77777777" w:rsidR="00957499" w:rsidRDefault="00957499" w:rsidP="0095749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F4060E" w14:textId="77777777" w:rsidR="00782E00" w:rsidRDefault="00782E00" w:rsidP="00782E00"/>
    <w:p w14:paraId="103F00F4" w14:textId="77777777" w:rsidR="00890F20" w:rsidRDefault="00890F20" w:rsidP="00782E00"/>
    <w:p w14:paraId="53173692" w14:textId="77777777" w:rsidR="00890F20" w:rsidRDefault="00890F20" w:rsidP="00782E00"/>
    <w:p w14:paraId="3C9553A2" w14:textId="77777777" w:rsidR="00890F20" w:rsidRDefault="00890F20" w:rsidP="00782E00"/>
    <w:p w14:paraId="47B64A76" w14:textId="77777777" w:rsidR="00890F20" w:rsidRDefault="00890F20" w:rsidP="00782E00"/>
    <w:p w14:paraId="6B7843CB" w14:textId="77777777" w:rsidR="00957499" w:rsidRDefault="00957499" w:rsidP="00957499">
      <w:pPr>
        <w:pStyle w:val="Heading1"/>
        <w:rPr>
          <w:highlight w:val="white"/>
        </w:rPr>
      </w:pPr>
      <w:bookmarkStart w:id="74" w:name="_Toc445451586"/>
      <w:bookmarkStart w:id="75" w:name="_Toc449432737"/>
      <w:r>
        <w:rPr>
          <w:highlight w:val="white"/>
        </w:rPr>
        <w:t>Appraisal</w:t>
      </w:r>
      <w:bookmarkEnd w:id="74"/>
      <w:bookmarkEnd w:id="75"/>
    </w:p>
    <w:p w14:paraId="7FCDA293" w14:textId="4EC7FFB7" w:rsidR="00957499" w:rsidRPr="00422026" w:rsidRDefault="00957499" w:rsidP="00957499">
      <w:pPr>
        <w:pStyle w:val="Heading2"/>
      </w:pPr>
      <w:bookmarkStart w:id="76" w:name="_Toc445451587"/>
      <w:bookmarkStart w:id="77" w:name="_Toc449432738"/>
      <w:r w:rsidRPr="00422026">
        <w:t xml:space="preserve">Comparison of Project Performance </w:t>
      </w:r>
      <w:r w:rsidR="00EF5E50" w:rsidRPr="00422026">
        <w:t>against</w:t>
      </w:r>
      <w:r w:rsidRPr="00422026">
        <w:t xml:space="preserve"> Objectives</w:t>
      </w:r>
      <w:bookmarkEnd w:id="76"/>
      <w:bookmarkEnd w:id="77"/>
      <w:r w:rsidRPr="00422026">
        <w:t xml:space="preserve"> </w:t>
      </w:r>
    </w:p>
    <w:p w14:paraId="0EE2EDE5" w14:textId="77777777" w:rsidR="00957499" w:rsidRPr="00422026" w:rsidRDefault="00957499" w:rsidP="00957499">
      <w:pPr>
        <w:autoSpaceDE w:val="0"/>
        <w:autoSpaceDN w:val="0"/>
        <w:adjustRightInd w:val="0"/>
        <w:spacing w:after="0" w:line="240" w:lineRule="auto"/>
        <w:rPr>
          <w:rFonts w:ascii="Calibri" w:hAnsi="Calibri" w:cs="Calibri"/>
          <w:color w:val="000000"/>
          <w:szCs w:val="23"/>
        </w:rPr>
      </w:pPr>
      <w:r w:rsidRPr="00422026">
        <w:rPr>
          <w:rFonts w:ascii="Calibri" w:hAnsi="Calibri" w:cs="Calibri"/>
          <w:color w:val="000000"/>
          <w:szCs w:val="23"/>
        </w:rPr>
        <w:t xml:space="preserve">The following table compares the performance of the completed system to the objectives originally laid out on page 28, to assess whether all the user’s needs have been met.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2202"/>
        <w:gridCol w:w="2202"/>
        <w:gridCol w:w="2202"/>
        <w:gridCol w:w="2202"/>
      </w:tblGrid>
      <w:tr w:rsidR="00957499" w:rsidRPr="00422026" w14:paraId="5D925986" w14:textId="77777777" w:rsidTr="00E20D53">
        <w:trPr>
          <w:trHeight w:val="99"/>
        </w:trPr>
        <w:tc>
          <w:tcPr>
            <w:tcW w:w="2202" w:type="dxa"/>
          </w:tcPr>
          <w:p w14:paraId="32CD33D9" w14:textId="77777777" w:rsidR="00957499" w:rsidRPr="00422026" w:rsidRDefault="00957499" w:rsidP="00E20D53">
            <w:pPr>
              <w:autoSpaceDE w:val="0"/>
              <w:autoSpaceDN w:val="0"/>
              <w:adjustRightInd w:val="0"/>
              <w:spacing w:after="0" w:line="240" w:lineRule="auto"/>
              <w:rPr>
                <w:rFonts w:ascii="Calibri" w:hAnsi="Calibri" w:cs="Calibri"/>
                <w:color w:val="000000"/>
                <w:sz w:val="20"/>
                <w:szCs w:val="20"/>
              </w:rPr>
            </w:pPr>
            <w:r w:rsidRPr="00422026">
              <w:rPr>
                <w:rFonts w:ascii="Calibri" w:hAnsi="Calibri" w:cs="Calibri"/>
                <w:color w:val="000000"/>
                <w:szCs w:val="23"/>
              </w:rPr>
              <w:t xml:space="preserve">Key: </w:t>
            </w:r>
            <w:r w:rsidRPr="00422026">
              <w:rPr>
                <w:rFonts w:ascii="Calibri" w:hAnsi="Calibri" w:cs="Calibri"/>
                <w:b/>
                <w:bCs/>
                <w:color w:val="000000"/>
                <w:sz w:val="20"/>
                <w:szCs w:val="20"/>
                <w:highlight w:val="magenta"/>
              </w:rPr>
              <w:t>Objective not met</w:t>
            </w:r>
            <w:r w:rsidRPr="00422026">
              <w:rPr>
                <w:rFonts w:ascii="Calibri" w:hAnsi="Calibri" w:cs="Calibri"/>
                <w:b/>
                <w:bCs/>
                <w:color w:val="000000"/>
                <w:sz w:val="20"/>
                <w:szCs w:val="20"/>
              </w:rPr>
              <w:t xml:space="preserve"> </w:t>
            </w:r>
          </w:p>
        </w:tc>
        <w:tc>
          <w:tcPr>
            <w:tcW w:w="2202" w:type="dxa"/>
          </w:tcPr>
          <w:p w14:paraId="054AD484" w14:textId="77777777" w:rsidR="00957499" w:rsidRPr="00422026" w:rsidRDefault="00957499" w:rsidP="00E20D53">
            <w:pPr>
              <w:autoSpaceDE w:val="0"/>
              <w:autoSpaceDN w:val="0"/>
              <w:adjustRightInd w:val="0"/>
              <w:spacing w:after="0" w:line="240" w:lineRule="auto"/>
              <w:rPr>
                <w:rFonts w:ascii="Calibri" w:hAnsi="Calibri" w:cs="Calibri"/>
                <w:color w:val="000000"/>
                <w:sz w:val="20"/>
                <w:szCs w:val="20"/>
                <w:highlight w:val="green"/>
              </w:rPr>
            </w:pPr>
            <w:r w:rsidRPr="00422026">
              <w:rPr>
                <w:rFonts w:ascii="Calibri" w:hAnsi="Calibri" w:cs="Calibri"/>
                <w:b/>
                <w:bCs/>
                <w:color w:val="000000"/>
                <w:sz w:val="20"/>
                <w:szCs w:val="20"/>
                <w:highlight w:val="green"/>
              </w:rPr>
              <w:t xml:space="preserve">Objective partially met </w:t>
            </w:r>
          </w:p>
        </w:tc>
        <w:tc>
          <w:tcPr>
            <w:tcW w:w="2202" w:type="dxa"/>
          </w:tcPr>
          <w:p w14:paraId="22C786C6" w14:textId="77777777" w:rsidR="00957499" w:rsidRPr="00422026" w:rsidRDefault="00957499" w:rsidP="00E20D53">
            <w:pPr>
              <w:autoSpaceDE w:val="0"/>
              <w:autoSpaceDN w:val="0"/>
              <w:adjustRightInd w:val="0"/>
              <w:spacing w:after="0" w:line="240" w:lineRule="auto"/>
              <w:rPr>
                <w:rFonts w:ascii="Calibri" w:hAnsi="Calibri" w:cs="Calibri"/>
                <w:color w:val="000000"/>
                <w:sz w:val="20"/>
                <w:szCs w:val="20"/>
              </w:rPr>
            </w:pPr>
            <w:r w:rsidRPr="00422026">
              <w:rPr>
                <w:rFonts w:ascii="Calibri" w:hAnsi="Calibri" w:cs="Calibri"/>
                <w:b/>
                <w:bCs/>
                <w:color w:val="000000"/>
                <w:sz w:val="20"/>
                <w:szCs w:val="20"/>
                <w:highlight w:val="yellow"/>
              </w:rPr>
              <w:t>Objective met</w:t>
            </w:r>
            <w:r w:rsidRPr="00422026">
              <w:rPr>
                <w:rFonts w:ascii="Calibri" w:hAnsi="Calibri" w:cs="Calibri"/>
                <w:b/>
                <w:bCs/>
                <w:color w:val="000000"/>
                <w:sz w:val="20"/>
                <w:szCs w:val="20"/>
              </w:rPr>
              <w:t xml:space="preserve"> </w:t>
            </w:r>
          </w:p>
        </w:tc>
        <w:tc>
          <w:tcPr>
            <w:tcW w:w="2202" w:type="dxa"/>
          </w:tcPr>
          <w:p w14:paraId="5B8A23F5" w14:textId="77777777" w:rsidR="00957499" w:rsidRPr="00422026" w:rsidRDefault="00957499" w:rsidP="00E20D53">
            <w:pPr>
              <w:autoSpaceDE w:val="0"/>
              <w:autoSpaceDN w:val="0"/>
              <w:adjustRightInd w:val="0"/>
              <w:spacing w:after="0" w:line="240" w:lineRule="auto"/>
              <w:rPr>
                <w:rFonts w:ascii="Calibri" w:hAnsi="Calibri" w:cs="Calibri"/>
                <w:color w:val="000000"/>
                <w:sz w:val="20"/>
                <w:szCs w:val="20"/>
              </w:rPr>
            </w:pPr>
            <w:r w:rsidRPr="00422026">
              <w:rPr>
                <w:rFonts w:ascii="Calibri" w:hAnsi="Calibri" w:cs="Calibri"/>
                <w:b/>
                <w:bCs/>
                <w:color w:val="000000"/>
                <w:sz w:val="20"/>
                <w:szCs w:val="20"/>
                <w:highlight w:val="lightGray"/>
              </w:rPr>
              <w:t>Objective exceeded</w:t>
            </w:r>
            <w:r w:rsidRPr="00422026">
              <w:rPr>
                <w:rFonts w:ascii="Calibri" w:hAnsi="Calibri" w:cs="Calibri"/>
                <w:b/>
                <w:bCs/>
                <w:color w:val="000000"/>
                <w:sz w:val="20"/>
                <w:szCs w:val="20"/>
              </w:rPr>
              <w:t xml:space="preserve"> </w:t>
            </w:r>
          </w:p>
        </w:tc>
      </w:tr>
    </w:tbl>
    <w:tbl>
      <w:tblPr>
        <w:tblStyle w:val="GridTable3"/>
        <w:tblpPr w:leftFromText="180" w:rightFromText="180" w:vertAnchor="text" w:horzAnchor="margin" w:tblpY="143"/>
        <w:tblW w:w="9639" w:type="dxa"/>
        <w:tblLook w:val="04A0" w:firstRow="1" w:lastRow="0" w:firstColumn="1" w:lastColumn="0" w:noHBand="0" w:noVBand="1"/>
      </w:tblPr>
      <w:tblGrid>
        <w:gridCol w:w="4508"/>
        <w:gridCol w:w="5131"/>
      </w:tblGrid>
      <w:tr w:rsidR="00957499" w14:paraId="538B52AC" w14:textId="77777777" w:rsidTr="00EF5E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2815C9E" w14:textId="77777777" w:rsidR="00957499" w:rsidRPr="00F56EA2" w:rsidRDefault="00957499" w:rsidP="00E20D53">
            <w:pPr>
              <w:pStyle w:val="ListParagraph"/>
              <w:jc w:val="center"/>
              <w:rPr>
                <w:szCs w:val="23"/>
              </w:rPr>
            </w:pPr>
            <w:r>
              <w:rPr>
                <w:szCs w:val="23"/>
              </w:rPr>
              <w:t xml:space="preserve">Original Objective </w:t>
            </w:r>
          </w:p>
        </w:tc>
        <w:tc>
          <w:tcPr>
            <w:tcW w:w="5131" w:type="dxa"/>
          </w:tcPr>
          <w:p w14:paraId="47CB0BAA" w14:textId="77777777" w:rsidR="00957499" w:rsidRPr="00CE3656" w:rsidRDefault="00957499" w:rsidP="00E20D53">
            <w:pPr>
              <w:cnfStyle w:val="100000000000" w:firstRow="1" w:lastRow="0" w:firstColumn="0" w:lastColumn="0" w:oddVBand="0" w:evenVBand="0" w:oddHBand="0" w:evenHBand="0" w:firstRowFirstColumn="0" w:firstRowLastColumn="0" w:lastRowFirstColumn="0" w:lastRowLastColumn="0"/>
            </w:pPr>
            <w:r>
              <w:t>Completed System</w:t>
            </w:r>
          </w:p>
        </w:tc>
      </w:tr>
      <w:tr w:rsidR="00957499" w14:paraId="618F23FA" w14:textId="77777777" w:rsidTr="00EF5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EF6920" w14:textId="77777777" w:rsidR="00957499" w:rsidRPr="00F56EA2" w:rsidRDefault="00957499" w:rsidP="00C70552">
            <w:pPr>
              <w:pStyle w:val="ListParagraph"/>
              <w:numPr>
                <w:ilvl w:val="0"/>
                <w:numId w:val="10"/>
              </w:numPr>
              <w:rPr>
                <w:szCs w:val="23"/>
              </w:rPr>
            </w:pPr>
            <w:r w:rsidRPr="00F56EA2">
              <w:rPr>
                <w:szCs w:val="23"/>
              </w:rPr>
              <w:t xml:space="preserve">The new system will allow the TLC to save </w:t>
            </w:r>
            <w:r>
              <w:rPr>
                <w:szCs w:val="23"/>
              </w:rPr>
              <w:t>customer</w:t>
            </w:r>
            <w:r w:rsidRPr="00F56EA2">
              <w:rPr>
                <w:szCs w:val="23"/>
              </w:rPr>
              <w:t>’s details e.g. Name, Address, Phone &amp; employee‘s details e.g. Username, Password,</w:t>
            </w:r>
            <w:r>
              <w:rPr>
                <w:szCs w:val="23"/>
              </w:rPr>
              <w:t xml:space="preserve"> to be able to edit the database, remove and search,</w:t>
            </w:r>
            <w:r w:rsidRPr="00F56EA2">
              <w:rPr>
                <w:szCs w:val="23"/>
              </w:rPr>
              <w:t xml:space="preserve"> also allowing a way of contacting them</w:t>
            </w:r>
            <w:r>
              <w:rPr>
                <w:szCs w:val="23"/>
                <w:lang w:val="en-US"/>
              </w:rPr>
              <w:t xml:space="preserve"> by email e.g</w:t>
            </w:r>
            <w:r w:rsidRPr="00F56EA2">
              <w:rPr>
                <w:szCs w:val="23"/>
              </w:rPr>
              <w:t>.</w:t>
            </w:r>
          </w:p>
          <w:p w14:paraId="55A0C5E4" w14:textId="77777777" w:rsidR="00957499" w:rsidRDefault="00957499" w:rsidP="00E20D53">
            <w:pPr>
              <w:rPr>
                <w:highlight w:val="white"/>
              </w:rPr>
            </w:pPr>
          </w:p>
        </w:tc>
        <w:tc>
          <w:tcPr>
            <w:tcW w:w="5131" w:type="dxa"/>
            <w:shd w:val="clear" w:color="auto" w:fill="FFFF00"/>
          </w:tcPr>
          <w:p w14:paraId="13D4B0CB" w14:textId="77777777" w:rsidR="00957499" w:rsidRDefault="00957499" w:rsidP="00E20D53">
            <w:pPr>
              <w:cnfStyle w:val="000000100000" w:firstRow="0" w:lastRow="0" w:firstColumn="0" w:lastColumn="0" w:oddVBand="0" w:evenVBand="0" w:oddHBand="1" w:evenHBand="0" w:firstRowFirstColumn="0" w:firstRowLastColumn="0" w:lastRowFirstColumn="0" w:lastRowLastColumn="0"/>
              <w:rPr>
                <w:highlight w:val="white"/>
              </w:rPr>
            </w:pPr>
            <w:r w:rsidRPr="00CE3656">
              <w:t>The software does store customer and employee details, the employee are able to edit, remove and search and a form of contacting is possible as I have provided an Email Form to email</w:t>
            </w:r>
          </w:p>
        </w:tc>
      </w:tr>
      <w:tr w:rsidR="00957499" w14:paraId="5CE8B471" w14:textId="77777777" w:rsidTr="00EF5E50">
        <w:tc>
          <w:tcPr>
            <w:cnfStyle w:val="001000000000" w:firstRow="0" w:lastRow="0" w:firstColumn="1" w:lastColumn="0" w:oddVBand="0" w:evenVBand="0" w:oddHBand="0" w:evenHBand="0" w:firstRowFirstColumn="0" w:firstRowLastColumn="0" w:lastRowFirstColumn="0" w:lastRowLastColumn="0"/>
            <w:tcW w:w="4508" w:type="dxa"/>
          </w:tcPr>
          <w:p w14:paraId="4B640B8E" w14:textId="77777777" w:rsidR="00957499" w:rsidRPr="00F56EA2" w:rsidRDefault="00957499" w:rsidP="00C70552">
            <w:pPr>
              <w:pStyle w:val="ListParagraph"/>
              <w:numPr>
                <w:ilvl w:val="0"/>
                <w:numId w:val="10"/>
              </w:numPr>
              <w:spacing w:after="200" w:line="276" w:lineRule="auto"/>
              <w:rPr>
                <w:b/>
                <w:szCs w:val="23"/>
                <w:u w:val="single"/>
              </w:rPr>
            </w:pPr>
            <w:r w:rsidRPr="00F56EA2">
              <w:rPr>
                <w:szCs w:val="23"/>
              </w:rPr>
              <w:t>The system will use steganography to encrypt and decrypt user passwords for security purposes, also allowing to be able to receive forgotten password.</w:t>
            </w:r>
          </w:p>
          <w:p w14:paraId="581C2957" w14:textId="77777777" w:rsidR="00957499" w:rsidRDefault="00957499" w:rsidP="00E20D53">
            <w:pPr>
              <w:rPr>
                <w:highlight w:val="white"/>
              </w:rPr>
            </w:pPr>
          </w:p>
        </w:tc>
        <w:tc>
          <w:tcPr>
            <w:tcW w:w="5131" w:type="dxa"/>
            <w:shd w:val="clear" w:color="auto" w:fill="A6A6A6" w:themeFill="background1" w:themeFillShade="A6"/>
          </w:tcPr>
          <w:p w14:paraId="4B6AD7E1" w14:textId="77777777" w:rsidR="00957499" w:rsidRDefault="00957499" w:rsidP="00E20D53">
            <w:pPr>
              <w:cnfStyle w:val="000000000000" w:firstRow="0" w:lastRow="0" w:firstColumn="0" w:lastColumn="0" w:oddVBand="0" w:evenVBand="0" w:oddHBand="0" w:evenHBand="0" w:firstRowFirstColumn="0" w:firstRowLastColumn="0" w:lastRowFirstColumn="0" w:lastRowLastColumn="0"/>
              <w:rPr>
                <w:highlight w:val="white"/>
              </w:rPr>
            </w:pPr>
            <w:r w:rsidRPr="00CE3656">
              <w:t xml:space="preserve">The system now doesn’t use </w:t>
            </w:r>
            <w:r w:rsidRPr="00CE3656">
              <w:rPr>
                <w:szCs w:val="23"/>
              </w:rPr>
              <w:t>steganography, since steganography is easily hackables but now rather uses salting and hashing making it computable time consuming and difficult for the hacker to decrypt the encrypted values</w:t>
            </w:r>
            <w:r>
              <w:rPr>
                <w:szCs w:val="23"/>
              </w:rPr>
              <w:t xml:space="preserve"> </w:t>
            </w:r>
          </w:p>
        </w:tc>
      </w:tr>
      <w:tr w:rsidR="00957499" w14:paraId="0C311559" w14:textId="77777777" w:rsidTr="00EF5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5F4DDB" w14:textId="77777777" w:rsidR="00957499" w:rsidRPr="00F56EA2" w:rsidRDefault="00957499" w:rsidP="00C70552">
            <w:pPr>
              <w:pStyle w:val="ListParagraph"/>
              <w:numPr>
                <w:ilvl w:val="0"/>
                <w:numId w:val="10"/>
              </w:numPr>
              <w:spacing w:after="200" w:line="276" w:lineRule="auto"/>
              <w:rPr>
                <w:b/>
                <w:szCs w:val="23"/>
                <w:u w:val="single"/>
              </w:rPr>
            </w:pPr>
            <w:r w:rsidRPr="00F56EA2">
              <w:rPr>
                <w:szCs w:val="23"/>
              </w:rPr>
              <w:t>The system will have a clear and understandable user interface</w:t>
            </w:r>
          </w:p>
          <w:p w14:paraId="713ABF98" w14:textId="77777777" w:rsidR="00957499" w:rsidRDefault="00957499" w:rsidP="00E20D53">
            <w:pPr>
              <w:rPr>
                <w:highlight w:val="white"/>
              </w:rPr>
            </w:pPr>
          </w:p>
        </w:tc>
        <w:tc>
          <w:tcPr>
            <w:tcW w:w="5131" w:type="dxa"/>
            <w:shd w:val="clear" w:color="auto" w:fill="FFFF00"/>
          </w:tcPr>
          <w:p w14:paraId="75D51FC7" w14:textId="77777777" w:rsidR="00957499" w:rsidRPr="00AD3CE4" w:rsidRDefault="00957499" w:rsidP="00E20D53">
            <w:pPr>
              <w:cnfStyle w:val="000000100000" w:firstRow="0" w:lastRow="0" w:firstColumn="0" w:lastColumn="0" w:oddVBand="0" w:evenVBand="0" w:oddHBand="1" w:evenHBand="0" w:firstRowFirstColumn="0" w:firstRowLastColumn="0" w:lastRowFirstColumn="0" w:lastRowLastColumn="0"/>
            </w:pPr>
            <w:r w:rsidRPr="00AD3CE4">
              <w:t>Objectve met, the program uses , the selected user colour scheme and provides a simple interface which is clear and understandable.</w:t>
            </w:r>
          </w:p>
        </w:tc>
      </w:tr>
      <w:tr w:rsidR="00957499" w14:paraId="03BC714A" w14:textId="77777777" w:rsidTr="00EF5E50">
        <w:tc>
          <w:tcPr>
            <w:cnfStyle w:val="001000000000" w:firstRow="0" w:lastRow="0" w:firstColumn="1" w:lastColumn="0" w:oddVBand="0" w:evenVBand="0" w:oddHBand="0" w:evenHBand="0" w:firstRowFirstColumn="0" w:firstRowLastColumn="0" w:lastRowFirstColumn="0" w:lastRowLastColumn="0"/>
            <w:tcW w:w="4508" w:type="dxa"/>
          </w:tcPr>
          <w:p w14:paraId="520CBB24" w14:textId="77777777" w:rsidR="00957499" w:rsidRPr="004E5706" w:rsidRDefault="00957499" w:rsidP="00C70552">
            <w:pPr>
              <w:pStyle w:val="ListParagraph"/>
              <w:numPr>
                <w:ilvl w:val="0"/>
                <w:numId w:val="10"/>
              </w:numPr>
              <w:rPr>
                <w:szCs w:val="23"/>
              </w:rPr>
            </w:pPr>
            <w:r w:rsidRPr="00F56EA2">
              <w:rPr>
                <w:szCs w:val="23"/>
              </w:rPr>
              <w:t>It will allow different administration access with different administration access, they should be able to exit anytime and data edited should be saved correctly and data is not lost.</w:t>
            </w:r>
          </w:p>
          <w:p w14:paraId="4D743CAD" w14:textId="77777777" w:rsidR="00957499" w:rsidRDefault="00957499" w:rsidP="00E20D53">
            <w:pPr>
              <w:rPr>
                <w:highlight w:val="white"/>
              </w:rPr>
            </w:pPr>
          </w:p>
        </w:tc>
        <w:tc>
          <w:tcPr>
            <w:tcW w:w="5131" w:type="dxa"/>
            <w:shd w:val="clear" w:color="auto" w:fill="FFFF00"/>
          </w:tcPr>
          <w:p w14:paraId="7F48A890" w14:textId="77777777" w:rsidR="00957499" w:rsidRPr="00AD3CE4" w:rsidRDefault="00957499" w:rsidP="00E20D53">
            <w:pPr>
              <w:cnfStyle w:val="000000000000" w:firstRow="0" w:lastRow="0" w:firstColumn="0" w:lastColumn="0" w:oddVBand="0" w:evenVBand="0" w:oddHBand="0" w:evenHBand="0" w:firstRowFirstColumn="0" w:firstRowLastColumn="0" w:lastRowFirstColumn="0" w:lastRowLastColumn="0"/>
            </w:pPr>
            <w:r w:rsidRPr="00AD3CE4">
              <w:t>The system uses AdminKey to validate Administrator Rights, employee have their own rights but can’t perfrom administrator actions. Data is saved correctly in the right format or an messagebox appears or null is entered if the format is incorrect.</w:t>
            </w:r>
          </w:p>
          <w:p w14:paraId="217795D9" w14:textId="77777777" w:rsidR="00957499" w:rsidRDefault="00957499" w:rsidP="00E20D53">
            <w:pPr>
              <w:cnfStyle w:val="000000000000" w:firstRow="0" w:lastRow="0" w:firstColumn="0" w:lastColumn="0" w:oddVBand="0" w:evenVBand="0" w:oddHBand="0" w:evenHBand="0" w:firstRowFirstColumn="0" w:firstRowLastColumn="0" w:lastRowFirstColumn="0" w:lastRowLastColumn="0"/>
              <w:rPr>
                <w:highlight w:val="white"/>
              </w:rPr>
            </w:pPr>
            <w:r w:rsidRPr="00AD3CE4">
              <w:t>Data is not lost</w:t>
            </w:r>
          </w:p>
        </w:tc>
      </w:tr>
      <w:tr w:rsidR="00957499" w14:paraId="77781724" w14:textId="77777777" w:rsidTr="00EF5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52D3FC" w14:textId="77777777" w:rsidR="00957499" w:rsidRPr="00F56EA2" w:rsidRDefault="00957499" w:rsidP="00C70552">
            <w:pPr>
              <w:pStyle w:val="ListParagraph"/>
              <w:numPr>
                <w:ilvl w:val="0"/>
                <w:numId w:val="10"/>
              </w:numPr>
              <w:rPr>
                <w:szCs w:val="23"/>
              </w:rPr>
            </w:pPr>
            <w:r w:rsidRPr="00F56EA2">
              <w:rPr>
                <w:szCs w:val="23"/>
              </w:rPr>
              <w:lastRenderedPageBreak/>
              <w:t xml:space="preserve">It will have a task planner and a calendar to remind the TLC of meetings, deadlines and alarm system. </w:t>
            </w:r>
          </w:p>
          <w:p w14:paraId="579B5BEA" w14:textId="77777777" w:rsidR="00957499" w:rsidRDefault="00957499" w:rsidP="00E20D53">
            <w:pPr>
              <w:rPr>
                <w:highlight w:val="white"/>
              </w:rPr>
            </w:pPr>
          </w:p>
        </w:tc>
        <w:tc>
          <w:tcPr>
            <w:tcW w:w="5131" w:type="dxa"/>
            <w:shd w:val="clear" w:color="auto" w:fill="00FF00"/>
          </w:tcPr>
          <w:p w14:paraId="7E21F31A" w14:textId="77777777" w:rsidR="00957499" w:rsidRPr="00AD3CE4" w:rsidRDefault="00957499" w:rsidP="00E20D53">
            <w:pPr>
              <w:cnfStyle w:val="000000100000" w:firstRow="0" w:lastRow="0" w:firstColumn="0" w:lastColumn="0" w:oddVBand="0" w:evenVBand="0" w:oddHBand="1" w:evenHBand="0" w:firstRowFirstColumn="0" w:firstRowLastColumn="0" w:lastRowFirstColumn="0" w:lastRowLastColumn="0"/>
            </w:pPr>
            <w:r w:rsidRPr="00AD3CE4">
              <w:t>I wasn’t able to add an Alarm system but I provided the calendar which shows calendar events, deadlines and can be used as a task planner.</w:t>
            </w:r>
          </w:p>
        </w:tc>
      </w:tr>
      <w:tr w:rsidR="00957499" w14:paraId="7B1C8335" w14:textId="77777777" w:rsidTr="00EF5E50">
        <w:trPr>
          <w:trHeight w:val="179"/>
        </w:trPr>
        <w:tc>
          <w:tcPr>
            <w:cnfStyle w:val="001000000000" w:firstRow="0" w:lastRow="0" w:firstColumn="1" w:lastColumn="0" w:oddVBand="0" w:evenVBand="0" w:oddHBand="0" w:evenHBand="0" w:firstRowFirstColumn="0" w:firstRowLastColumn="0" w:lastRowFirstColumn="0" w:lastRowLastColumn="0"/>
            <w:tcW w:w="4508" w:type="dxa"/>
          </w:tcPr>
          <w:p w14:paraId="551CB318" w14:textId="77777777" w:rsidR="00957499" w:rsidRPr="00F56EA2" w:rsidRDefault="00957499" w:rsidP="00C70552">
            <w:pPr>
              <w:pStyle w:val="ListParagraph"/>
              <w:numPr>
                <w:ilvl w:val="0"/>
                <w:numId w:val="10"/>
              </w:numPr>
              <w:rPr>
                <w:szCs w:val="23"/>
              </w:rPr>
            </w:pPr>
            <w:r>
              <w:rPr>
                <w:szCs w:val="23"/>
              </w:rPr>
              <w:t xml:space="preserve">It will </w:t>
            </w:r>
            <w:r>
              <w:rPr>
                <w:szCs w:val="23"/>
                <w:lang w:val="en-US"/>
              </w:rPr>
              <w:t>Show receipts and finance a</w:t>
            </w:r>
            <w:r w:rsidRPr="00F56EA2">
              <w:rPr>
                <w:szCs w:val="23"/>
              </w:rPr>
              <w:t>nd also allow receipts to be printed out and emailed also.</w:t>
            </w:r>
          </w:p>
          <w:p w14:paraId="490F72AA" w14:textId="77777777" w:rsidR="00957499" w:rsidRDefault="00957499" w:rsidP="00E20D53">
            <w:pPr>
              <w:rPr>
                <w:highlight w:val="white"/>
              </w:rPr>
            </w:pPr>
          </w:p>
        </w:tc>
        <w:tc>
          <w:tcPr>
            <w:tcW w:w="5131" w:type="dxa"/>
            <w:shd w:val="clear" w:color="auto" w:fill="FFFF00"/>
          </w:tcPr>
          <w:p w14:paraId="70AEC084" w14:textId="77777777" w:rsidR="00957499" w:rsidRPr="00AD3CE4" w:rsidRDefault="00957499" w:rsidP="00E20D53">
            <w:pPr>
              <w:cnfStyle w:val="000000000000" w:firstRow="0" w:lastRow="0" w:firstColumn="0" w:lastColumn="0" w:oddVBand="0" w:evenVBand="0" w:oddHBand="0" w:evenHBand="0" w:firstRowFirstColumn="0" w:firstRowLastColumn="0" w:lastRowFirstColumn="0" w:lastRowLastColumn="0"/>
            </w:pPr>
            <w:r w:rsidRPr="00AD3CE4">
              <w:t>This is all possible, receipts can be printed and saved also.</w:t>
            </w:r>
          </w:p>
        </w:tc>
      </w:tr>
      <w:tr w:rsidR="00957499" w14:paraId="3282C318" w14:textId="77777777" w:rsidTr="00EF5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E280D1" w14:textId="77777777" w:rsidR="00957499" w:rsidRDefault="00957499" w:rsidP="00C70552">
            <w:pPr>
              <w:pStyle w:val="ListParagraph"/>
              <w:numPr>
                <w:ilvl w:val="0"/>
                <w:numId w:val="10"/>
              </w:numPr>
              <w:rPr>
                <w:szCs w:val="23"/>
              </w:rPr>
            </w:pPr>
            <w:r w:rsidRPr="00F56EA2">
              <w:rPr>
                <w:szCs w:val="23"/>
              </w:rPr>
              <w:t>The system will include shortcuts for other parts of the system or the internet. E.g. accessing their website and social media through the software.</w:t>
            </w:r>
          </w:p>
          <w:p w14:paraId="7F748F70" w14:textId="77777777" w:rsidR="00957499" w:rsidRDefault="00957499" w:rsidP="00E20D53">
            <w:pPr>
              <w:pStyle w:val="ListParagraph"/>
              <w:rPr>
                <w:szCs w:val="23"/>
              </w:rPr>
            </w:pPr>
          </w:p>
        </w:tc>
        <w:tc>
          <w:tcPr>
            <w:tcW w:w="5131" w:type="dxa"/>
            <w:shd w:val="clear" w:color="auto" w:fill="00FF00"/>
          </w:tcPr>
          <w:p w14:paraId="35AFC0C3" w14:textId="77777777" w:rsidR="00957499" w:rsidRPr="00AD3CE4" w:rsidRDefault="00957499" w:rsidP="00E20D53">
            <w:pPr>
              <w:cnfStyle w:val="000000100000" w:firstRow="0" w:lastRow="0" w:firstColumn="0" w:lastColumn="0" w:oddVBand="0" w:evenVBand="0" w:oddHBand="1" w:evenHBand="0" w:firstRowFirstColumn="0" w:firstRowLastColumn="0" w:lastRowFirstColumn="0" w:lastRowLastColumn="0"/>
            </w:pPr>
            <w:r w:rsidRPr="00AD3CE4">
              <w:t>Have added shortcut to Email Form and any other forms that relative to themselves e.g. Customer Form has a shortcut to AddCustomer Form. However, I haven’t added shortcut for the social media of the company. Even though it easy to do so, as you just need to provide a hyperlink once linked to open the internet. I wasn’t able</w:t>
            </w:r>
          </w:p>
        </w:tc>
      </w:tr>
    </w:tbl>
    <w:p w14:paraId="5D8349C8" w14:textId="77777777" w:rsidR="00957499" w:rsidRDefault="00957499" w:rsidP="00957499">
      <w:pPr>
        <w:pStyle w:val="Heading2"/>
      </w:pPr>
      <w:bookmarkStart w:id="78" w:name="_Toc445451588"/>
      <w:bookmarkStart w:id="79" w:name="_Toc449432739"/>
      <w:r>
        <w:t>Analysis of User Feedback</w:t>
      </w:r>
      <w:bookmarkEnd w:id="78"/>
      <w:bookmarkEnd w:id="79"/>
    </w:p>
    <w:p w14:paraId="10B2643C" w14:textId="77777777" w:rsidR="00957499" w:rsidRPr="00B30384" w:rsidRDefault="00957499" w:rsidP="00957499">
      <w:pPr>
        <w:rPr>
          <w:highlight w:val="white"/>
        </w:rPr>
      </w:pPr>
      <w:r>
        <w:rPr>
          <w:szCs w:val="23"/>
        </w:rPr>
        <w:t>I gave the installation files, user guide and a feedback questionnaire to each of the three Employees in the Laptop’s Clinic. In order to get an objective assessment of how the users rated the system after the intial use, I asked them to rate the interface, adding/removing customer process, printing receipts, table display process, and asked administrators about the Administration access. They rated the system out of five (five being the highest.) I then asked for additional feedback on any aspect of the system, and have summarised their thoughts below.</w:t>
      </w:r>
    </w:p>
    <w:p w14:paraId="26BC1ED3" w14:textId="77777777" w:rsidR="00957499" w:rsidRDefault="00957499" w:rsidP="00957499">
      <w:pPr>
        <w:rPr>
          <w:highlight w:val="white"/>
        </w:rPr>
      </w:pPr>
      <w:r>
        <w:rPr>
          <w:noProof/>
          <w:lang w:eastAsia="en-GB"/>
        </w:rPr>
        <w:drawing>
          <wp:inline distT="0" distB="0" distL="0" distR="0" wp14:anchorId="2D7714B5" wp14:editId="4C6226E4">
            <wp:extent cx="5486400" cy="3200400"/>
            <wp:effectExtent l="0" t="0" r="0" b="0"/>
            <wp:docPr id="1814" name="Chart 18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tbl>
      <w:tblPr>
        <w:tblStyle w:val="ListTable6Colorful"/>
        <w:tblW w:w="0" w:type="auto"/>
        <w:tblLook w:val="04A0" w:firstRow="1" w:lastRow="0" w:firstColumn="1" w:lastColumn="0" w:noHBand="0" w:noVBand="1"/>
      </w:tblPr>
      <w:tblGrid>
        <w:gridCol w:w="3823"/>
        <w:gridCol w:w="2551"/>
        <w:gridCol w:w="2639"/>
      </w:tblGrid>
      <w:tr w:rsidR="00957499" w:rsidRPr="008E0AF2" w14:paraId="405E6B8D" w14:textId="77777777" w:rsidTr="00E20D53">
        <w:trPr>
          <w:gridAfter w:val="2"/>
          <w:cnfStyle w:val="100000000000" w:firstRow="1" w:lastRow="0" w:firstColumn="0" w:lastColumn="0" w:oddVBand="0" w:evenVBand="0" w:oddHBand="0" w:evenHBand="0" w:firstRowFirstColumn="0" w:firstRowLastColumn="0" w:lastRowFirstColumn="0" w:lastRowLastColumn="0"/>
          <w:wAfter w:w="5168" w:type="dxa"/>
        </w:trPr>
        <w:tc>
          <w:tcPr>
            <w:cnfStyle w:val="001000000000" w:firstRow="0" w:lastRow="0" w:firstColumn="1" w:lastColumn="0" w:oddVBand="0" w:evenVBand="0" w:oddHBand="0" w:evenHBand="0" w:firstRowFirstColumn="0" w:firstRowLastColumn="0" w:lastRowFirstColumn="0" w:lastRowLastColumn="0"/>
            <w:tcW w:w="3823" w:type="dxa"/>
          </w:tcPr>
          <w:p w14:paraId="19F75401" w14:textId="77777777" w:rsidR="00957499" w:rsidRPr="008E0AF2" w:rsidRDefault="00957499" w:rsidP="00E20D53">
            <w:r w:rsidRPr="008E0AF2">
              <w:t>Desirable Features/Changes</w:t>
            </w:r>
          </w:p>
        </w:tc>
      </w:tr>
      <w:tr w:rsidR="00957499" w:rsidRPr="008E0AF2" w14:paraId="307A6C41" w14:textId="77777777" w:rsidTr="00E20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150DB1D" w14:textId="77777777" w:rsidR="00957499" w:rsidRPr="008E0AF2" w:rsidRDefault="00957499" w:rsidP="00E20D53">
            <w:pPr>
              <w:tabs>
                <w:tab w:val="center" w:pos="1803"/>
              </w:tabs>
            </w:pPr>
            <w:r w:rsidRPr="008E0AF2">
              <w:t>Moe</w:t>
            </w:r>
          </w:p>
        </w:tc>
        <w:tc>
          <w:tcPr>
            <w:tcW w:w="2551" w:type="dxa"/>
          </w:tcPr>
          <w:p w14:paraId="15F2A7AD" w14:textId="77777777" w:rsidR="00957499" w:rsidRPr="008E0AF2" w:rsidRDefault="00957499" w:rsidP="00E20D53">
            <w:pPr>
              <w:cnfStyle w:val="000000100000" w:firstRow="0" w:lastRow="0" w:firstColumn="0" w:lastColumn="0" w:oddVBand="0" w:evenVBand="0" w:oddHBand="1" w:evenHBand="0" w:firstRowFirstColumn="0" w:firstRowLastColumn="0" w:lastRowFirstColumn="0" w:lastRowLastColumn="0"/>
            </w:pPr>
            <w:r w:rsidRPr="008E0AF2">
              <w:t>Lucy</w:t>
            </w:r>
          </w:p>
        </w:tc>
        <w:tc>
          <w:tcPr>
            <w:tcW w:w="2639" w:type="dxa"/>
          </w:tcPr>
          <w:p w14:paraId="19175DE9" w14:textId="77777777" w:rsidR="00957499" w:rsidRPr="008E0AF2" w:rsidRDefault="00957499" w:rsidP="00E20D53">
            <w:pPr>
              <w:cnfStyle w:val="000000100000" w:firstRow="0" w:lastRow="0" w:firstColumn="0" w:lastColumn="0" w:oddVBand="0" w:evenVBand="0" w:oddHBand="1" w:evenHBand="0" w:firstRowFirstColumn="0" w:firstRowLastColumn="0" w:lastRowFirstColumn="0" w:lastRowLastColumn="0"/>
            </w:pPr>
            <w:r w:rsidRPr="008E0AF2">
              <w:t>James</w:t>
            </w:r>
          </w:p>
        </w:tc>
      </w:tr>
      <w:tr w:rsidR="00957499" w:rsidRPr="008E0AF2" w14:paraId="30C372D3" w14:textId="77777777" w:rsidTr="00E20D53">
        <w:tc>
          <w:tcPr>
            <w:cnfStyle w:val="001000000000" w:firstRow="0" w:lastRow="0" w:firstColumn="1" w:lastColumn="0" w:oddVBand="0" w:evenVBand="0" w:oddHBand="0" w:evenHBand="0" w:firstRowFirstColumn="0" w:firstRowLastColumn="0" w:lastRowFirstColumn="0" w:lastRowLastColumn="0"/>
            <w:tcW w:w="3823" w:type="dxa"/>
          </w:tcPr>
          <w:p w14:paraId="6397C913" w14:textId="77777777" w:rsidR="00957499" w:rsidRPr="008E0AF2" w:rsidRDefault="00957499" w:rsidP="00C70552">
            <w:pPr>
              <w:pStyle w:val="ListParagraph"/>
              <w:numPr>
                <w:ilvl w:val="0"/>
                <w:numId w:val="11"/>
              </w:numPr>
            </w:pPr>
            <w:r w:rsidRPr="008E0AF2">
              <w:t>Provide more features such as being able to add and edit text in the Receipt print</w:t>
            </w:r>
          </w:p>
          <w:p w14:paraId="5109BCB9" w14:textId="5F7BE79D" w:rsidR="00957499" w:rsidRDefault="00957499" w:rsidP="00C70552">
            <w:pPr>
              <w:pStyle w:val="ListParagraph"/>
              <w:numPr>
                <w:ilvl w:val="0"/>
                <w:numId w:val="11"/>
              </w:numPr>
            </w:pPr>
            <w:r w:rsidRPr="008E0AF2">
              <w:lastRenderedPageBreak/>
              <w:t xml:space="preserve"> Provide more shortcuts and use pictures </w:t>
            </w:r>
            <w:r w:rsidR="00EF5E50">
              <w:t xml:space="preserve">that </w:t>
            </w:r>
            <w:r w:rsidRPr="008E0AF2">
              <w:t>relate to the Laptops Clinic</w:t>
            </w:r>
          </w:p>
          <w:p w14:paraId="7D99ED0E" w14:textId="77777777" w:rsidR="00957499" w:rsidRPr="008E0AF2" w:rsidRDefault="00957499" w:rsidP="00C70552">
            <w:pPr>
              <w:pStyle w:val="ListParagraph"/>
              <w:numPr>
                <w:ilvl w:val="0"/>
                <w:numId w:val="11"/>
              </w:numPr>
            </w:pPr>
            <w:r>
              <w:t>Provide tables that show monthly salary, most product sold e.g.</w:t>
            </w:r>
          </w:p>
        </w:tc>
        <w:tc>
          <w:tcPr>
            <w:tcW w:w="2551" w:type="dxa"/>
          </w:tcPr>
          <w:p w14:paraId="152828DA" w14:textId="5C52EA31" w:rsidR="00957499" w:rsidRPr="008E0AF2" w:rsidRDefault="00957499" w:rsidP="00C7055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008E0AF2">
              <w:lastRenderedPageBreak/>
              <w:t xml:space="preserve">Make it possible to change theme and email details </w:t>
            </w:r>
            <w:r w:rsidRPr="008E0AF2">
              <w:lastRenderedPageBreak/>
              <w:t xml:space="preserve">after </w:t>
            </w:r>
            <w:r w:rsidR="00EF5E50" w:rsidRPr="008E0AF2">
              <w:t>log</w:t>
            </w:r>
            <w:r w:rsidR="00EF5E50">
              <w:t xml:space="preserve">in </w:t>
            </w:r>
            <w:r w:rsidRPr="008E0AF2">
              <w:t xml:space="preserve"> in the system</w:t>
            </w:r>
          </w:p>
          <w:p w14:paraId="40B3E2ED" w14:textId="77777777" w:rsidR="00957499" w:rsidRDefault="00957499" w:rsidP="00C7055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008E0AF2">
              <w:t>More design in the logo instead of plain</w:t>
            </w:r>
          </w:p>
          <w:p w14:paraId="50156C9F" w14:textId="77777777" w:rsidR="00957499" w:rsidRPr="008E0AF2" w:rsidRDefault="00957499" w:rsidP="00C7055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Make it possible to also add pictures of customers</w:t>
            </w:r>
          </w:p>
        </w:tc>
        <w:tc>
          <w:tcPr>
            <w:tcW w:w="2639" w:type="dxa"/>
          </w:tcPr>
          <w:p w14:paraId="60F4F763" w14:textId="77777777" w:rsidR="00957499" w:rsidRPr="008E0AF2" w:rsidRDefault="00957499" w:rsidP="00C70552">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rsidRPr="008E0AF2">
              <w:lastRenderedPageBreak/>
              <w:t xml:space="preserve">Make it possible to save the receipt in different format </w:t>
            </w:r>
            <w:r w:rsidRPr="008E0AF2">
              <w:lastRenderedPageBreak/>
              <w:t xml:space="preserve">such a doc, so it can be edited. </w:t>
            </w:r>
          </w:p>
        </w:tc>
      </w:tr>
    </w:tbl>
    <w:p w14:paraId="5518C4AB" w14:textId="77777777" w:rsidR="00957499" w:rsidRDefault="00957499" w:rsidP="00957499">
      <w:pPr>
        <w:rPr>
          <w:highlight w:val="white"/>
        </w:rPr>
      </w:pPr>
    </w:p>
    <w:p w14:paraId="323DC0EB" w14:textId="77777777" w:rsidR="00957499" w:rsidRDefault="00957499" w:rsidP="00957499">
      <w:pPr>
        <w:pStyle w:val="Heading2"/>
        <w:rPr>
          <w:rStyle w:val="mw-headline"/>
          <w:lang w:val="en"/>
        </w:rPr>
      </w:pPr>
      <w:bookmarkStart w:id="80" w:name="_Toc445451589"/>
      <w:bookmarkStart w:id="81" w:name="_Toc449432740"/>
      <w:r>
        <w:rPr>
          <w:rStyle w:val="mw-headline"/>
          <w:lang w:val="en"/>
        </w:rPr>
        <w:t>Extensions</w:t>
      </w:r>
      <w:bookmarkEnd w:id="80"/>
      <w:bookmarkEnd w:id="81"/>
    </w:p>
    <w:p w14:paraId="061EC753" w14:textId="77777777" w:rsidR="00957499" w:rsidRDefault="00957499" w:rsidP="00957499">
      <w:pPr>
        <w:rPr>
          <w:highlight w:val="white"/>
          <w:lang w:val="en"/>
        </w:rPr>
      </w:pPr>
      <w:r>
        <w:rPr>
          <w:highlight w:val="white"/>
          <w:lang w:val="en"/>
        </w:rPr>
        <w:t xml:space="preserve">Even though I just started learning C# at the beginning of the course, I was able to gather tons of information and learn the language. I’m not fairly statified with my program, I love its design and such however, if I had an extra few months. I would have added an Online SQL server so that the database can be linked between all the devices in the Laptops Clinic. I would have added an alarm system, a system timeout (when the user has been idle for a certain time), designed the interface to make it more perfect and make the receipt more user friendly instead of a map and the receipt.  It would have even been possible to create a browser in the program so the user can check their social updates on their facebook websites, twitter and such. Maybe even notify them if there is a notifcation.  But however what I’m proud of is that I was able to make this program by myself, through searching and watching tons of youtube videos. I was able to uses classes and write less lines of codes. I used to write around 10 lines of code to make a simple query however I turned into one line through learning. </w:t>
      </w:r>
    </w:p>
    <w:p w14:paraId="65D1675C" w14:textId="2970C8E8" w:rsidR="00957499" w:rsidRPr="008E0AF2" w:rsidRDefault="00957499" w:rsidP="00957499">
      <w:pPr>
        <w:rPr>
          <w:highlight w:val="white"/>
          <w:lang w:val="en"/>
        </w:rPr>
      </w:pPr>
      <w:r>
        <w:rPr>
          <w:highlight w:val="white"/>
          <w:lang w:val="en"/>
        </w:rPr>
        <w:t>I even believe if I knew c# at the start of the project and how to do the things I have done in my system. I would have been able to finish the program in half the month and had more time to add more features, like the ones suggested in the feedback. If I were to do this again, I would have used more classes and object oreinted programming to represent the Customer, Employee, Product e.g. and even dynamically programmed my pro</w:t>
      </w:r>
      <w:r w:rsidR="00D71AD2">
        <w:rPr>
          <w:highlight w:val="white"/>
          <w:lang w:val="en"/>
        </w:rPr>
        <w:t>ject</w:t>
      </w:r>
      <w:r>
        <w:rPr>
          <w:highlight w:val="white"/>
          <w:lang w:val="en"/>
        </w:rPr>
        <w:t>.</w:t>
      </w:r>
      <w:bookmarkStart w:id="82" w:name="_GoBack"/>
      <w:bookmarkEnd w:id="82"/>
    </w:p>
    <w:p w14:paraId="2FB034C4" w14:textId="166F3D9F" w:rsidR="00782E00" w:rsidRPr="00782E00" w:rsidRDefault="00782E00" w:rsidP="00782E00"/>
    <w:sectPr w:rsidR="00782E00" w:rsidRPr="00782E00" w:rsidSect="004E4CBA">
      <w:pgSz w:w="11906" w:h="16838"/>
      <w:pgMar w:top="1440" w:right="1440" w:bottom="993"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222671" w14:textId="77777777" w:rsidR="00E71811" w:rsidRDefault="00E71811" w:rsidP="00135484">
      <w:pPr>
        <w:spacing w:after="0" w:line="240" w:lineRule="auto"/>
      </w:pPr>
      <w:r>
        <w:separator/>
      </w:r>
    </w:p>
  </w:endnote>
  <w:endnote w:type="continuationSeparator" w:id="0">
    <w:p w14:paraId="26FDE76B" w14:textId="77777777" w:rsidR="00E71811" w:rsidRDefault="00E71811" w:rsidP="00135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Clarity Gothic Light SF">
    <w:panose1 w:val="000000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5788638"/>
      <w:docPartObj>
        <w:docPartGallery w:val="Page Numbers (Bottom of Page)"/>
        <w:docPartUnique/>
      </w:docPartObj>
    </w:sdtPr>
    <w:sdtEndPr>
      <w:rPr>
        <w:color w:val="7F7F7F" w:themeColor="background1" w:themeShade="7F"/>
        <w:spacing w:val="60"/>
      </w:rPr>
    </w:sdtEndPr>
    <w:sdtContent>
      <w:p w14:paraId="5FC9B638" w14:textId="71A4ACBA" w:rsidR="00E71811" w:rsidRDefault="00E7181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71AD2" w:rsidRPr="00D71AD2">
          <w:rPr>
            <w:b/>
            <w:bCs/>
            <w:noProof/>
          </w:rPr>
          <w:t>80</w:t>
        </w:r>
        <w:r>
          <w:rPr>
            <w:b/>
            <w:bCs/>
            <w:noProof/>
          </w:rPr>
          <w:fldChar w:fldCharType="end"/>
        </w:r>
        <w:r>
          <w:rPr>
            <w:b/>
            <w:bCs/>
          </w:rPr>
          <w:t xml:space="preserve"> | </w:t>
        </w:r>
        <w:r>
          <w:rPr>
            <w:color w:val="7F7F7F" w:themeColor="background1" w:themeShade="7F"/>
            <w:spacing w:val="60"/>
          </w:rPr>
          <w:t>Page</w:t>
        </w:r>
      </w:p>
    </w:sdtContent>
  </w:sdt>
  <w:p w14:paraId="31882D00" w14:textId="77777777" w:rsidR="00E71811" w:rsidRDefault="00E71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092B57" w14:textId="77777777" w:rsidR="00E71811" w:rsidRDefault="00E71811" w:rsidP="00135484">
      <w:pPr>
        <w:spacing w:after="0" w:line="240" w:lineRule="auto"/>
      </w:pPr>
      <w:r>
        <w:separator/>
      </w:r>
    </w:p>
  </w:footnote>
  <w:footnote w:type="continuationSeparator" w:id="0">
    <w:p w14:paraId="24DB2D8F" w14:textId="77777777" w:rsidR="00E71811" w:rsidRDefault="00E71811" w:rsidP="001354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AB05C" w14:textId="6BD946C9" w:rsidR="00E71811" w:rsidRPr="00947E43" w:rsidRDefault="00E71811">
    <w:pPr>
      <w:pStyle w:val="Header"/>
      <w:rPr>
        <w:b/>
        <w:color w:val="ED7D31" w:themeColor="accent2"/>
        <w:sz w:val="28"/>
      </w:rPr>
    </w:pPr>
    <w:r w:rsidRPr="00135484">
      <w:rPr>
        <w:b/>
        <w:noProof/>
        <w:color w:val="0070C0"/>
        <w:lang w:eastAsia="en-GB"/>
      </w:rPr>
      <w:drawing>
        <wp:anchor distT="0" distB="0" distL="114300" distR="114300" simplePos="0" relativeHeight="251659264" behindDoc="1" locked="0" layoutInCell="1" allowOverlap="1" wp14:anchorId="7B70C2F8" wp14:editId="7C7C6910">
          <wp:simplePos x="0" y="0"/>
          <wp:positionH relativeFrom="column">
            <wp:posOffset>8032205</wp:posOffset>
          </wp:positionH>
          <wp:positionV relativeFrom="paragraph">
            <wp:posOffset>-53340</wp:posOffset>
          </wp:positionV>
          <wp:extent cx="1731645" cy="357505"/>
          <wp:effectExtent l="0" t="0" r="1905" b="4445"/>
          <wp:wrapTight wrapText="bothSides">
            <wp:wrapPolygon edited="0">
              <wp:start x="0" y="0"/>
              <wp:lineTo x="0" y="20718"/>
              <wp:lineTo x="21386" y="20718"/>
              <wp:lineTo x="21386" y="0"/>
              <wp:lineTo x="0" y="0"/>
            </wp:wrapPolygon>
          </wp:wrapTight>
          <wp:docPr id="1827" name="Picture 1827" descr="http://secure.surveymonkey.com/_resources/21388/17781388/8c5a32b1-f62c-4bfd-9390-12f91aaffd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surveymonkey.com/_resources/21388/17781388/8c5a32b1-f62c-4bfd-9390-12f91aaffd1a.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31645" cy="35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5484">
      <w:rPr>
        <w:b/>
        <w:color w:val="7030A0"/>
        <w:sz w:val="28"/>
      </w:rPr>
      <w:t xml:space="preserve">COMP-4 </w:t>
    </w:r>
    <w:r>
      <w:rPr>
        <w:b/>
        <w:color w:val="ED7D31" w:themeColor="accent2"/>
        <w:sz w:val="28"/>
      </w:rPr>
      <w:t>The Laptops Clinic</w:t>
    </w:r>
    <w:r>
      <w:rPr>
        <w:b/>
        <w:color w:val="0070C0"/>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46C90" w14:textId="2DC17FEC" w:rsidR="00E71811" w:rsidRPr="00947E43" w:rsidRDefault="00E71811">
    <w:pPr>
      <w:pStyle w:val="Header"/>
      <w:rPr>
        <w:b/>
        <w:color w:val="ED7D31" w:themeColor="accent2"/>
        <w:sz w:val="28"/>
      </w:rPr>
    </w:pPr>
    <w:r w:rsidRPr="00135484">
      <w:rPr>
        <w:b/>
        <w:noProof/>
        <w:color w:val="0070C0"/>
        <w:lang w:eastAsia="en-GB"/>
      </w:rPr>
      <w:drawing>
        <wp:anchor distT="0" distB="0" distL="114300" distR="114300" simplePos="0" relativeHeight="251658240" behindDoc="1" locked="0" layoutInCell="1" allowOverlap="1" wp14:anchorId="4052F1D1" wp14:editId="446A511B">
          <wp:simplePos x="0" y="0"/>
          <wp:positionH relativeFrom="margin">
            <wp:posOffset>8245574</wp:posOffset>
          </wp:positionH>
          <wp:positionV relativeFrom="paragraph">
            <wp:posOffset>-34925</wp:posOffset>
          </wp:positionV>
          <wp:extent cx="1731645" cy="357505"/>
          <wp:effectExtent l="0" t="0" r="1905" b="4445"/>
          <wp:wrapTight wrapText="bothSides">
            <wp:wrapPolygon edited="0">
              <wp:start x="0" y="0"/>
              <wp:lineTo x="0" y="20718"/>
              <wp:lineTo x="21386" y="20718"/>
              <wp:lineTo x="21386" y="0"/>
              <wp:lineTo x="0" y="0"/>
            </wp:wrapPolygon>
          </wp:wrapTight>
          <wp:docPr id="1828" name="Picture 1828" descr="http://secure.surveymonkey.com/_resources/21388/17781388/8c5a32b1-f62c-4bfd-9390-12f91aaffd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e.surveymonkey.com/_resources/21388/17781388/8c5a32b1-f62c-4bfd-9390-12f91aaffd1a.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31645" cy="35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5484">
      <w:rPr>
        <w:b/>
        <w:color w:val="7030A0"/>
        <w:sz w:val="28"/>
      </w:rPr>
      <w:t xml:space="preserve">COMP-4 </w:t>
    </w:r>
    <w:r>
      <w:rPr>
        <w:b/>
        <w:color w:val="ED7D31" w:themeColor="accent2"/>
        <w:sz w:val="28"/>
      </w:rPr>
      <w:t>The Laptops Clinic</w:t>
    </w:r>
    <w:r>
      <w:rPr>
        <w:b/>
        <w:color w:val="0070C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63F6"/>
      </v:shape>
    </w:pict>
  </w:numPicBullet>
  <w:abstractNum w:abstractNumId="0" w15:restartNumberingAfterBreak="0">
    <w:nsid w:val="02A647E7"/>
    <w:multiLevelType w:val="hybridMultilevel"/>
    <w:tmpl w:val="6172EE0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65FFB"/>
    <w:multiLevelType w:val="hybridMultilevel"/>
    <w:tmpl w:val="F97C98C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561A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7754B11"/>
    <w:multiLevelType w:val="hybridMultilevel"/>
    <w:tmpl w:val="33B2C01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80B98"/>
    <w:multiLevelType w:val="hybridMultilevel"/>
    <w:tmpl w:val="DE9CC172"/>
    <w:lvl w:ilvl="0" w:tplc="AB823080">
      <w:start w:val="1"/>
      <w:numFmt w:val="decimal"/>
      <w:lvlText w:val="%1."/>
      <w:lvlJc w:val="left"/>
      <w:pPr>
        <w:ind w:left="720" w:hanging="360"/>
      </w:pPr>
      <w:rPr>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6D10AB"/>
    <w:multiLevelType w:val="hybridMultilevel"/>
    <w:tmpl w:val="31480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CF1902"/>
    <w:multiLevelType w:val="hybridMultilevel"/>
    <w:tmpl w:val="33D8321A"/>
    <w:lvl w:ilvl="0" w:tplc="0809000F">
      <w:start w:val="1"/>
      <w:numFmt w:val="decimal"/>
      <w:lvlText w:val="%1."/>
      <w:lvlJc w:val="left"/>
      <w:pPr>
        <w:ind w:left="1104" w:hanging="360"/>
      </w:pPr>
    </w:lvl>
    <w:lvl w:ilvl="1" w:tplc="08090019" w:tentative="1">
      <w:start w:val="1"/>
      <w:numFmt w:val="lowerLetter"/>
      <w:lvlText w:val="%2."/>
      <w:lvlJc w:val="left"/>
      <w:pPr>
        <w:ind w:left="1824" w:hanging="360"/>
      </w:pPr>
    </w:lvl>
    <w:lvl w:ilvl="2" w:tplc="0809001B" w:tentative="1">
      <w:start w:val="1"/>
      <w:numFmt w:val="lowerRoman"/>
      <w:lvlText w:val="%3."/>
      <w:lvlJc w:val="right"/>
      <w:pPr>
        <w:ind w:left="2544" w:hanging="180"/>
      </w:pPr>
    </w:lvl>
    <w:lvl w:ilvl="3" w:tplc="0809000F" w:tentative="1">
      <w:start w:val="1"/>
      <w:numFmt w:val="decimal"/>
      <w:lvlText w:val="%4."/>
      <w:lvlJc w:val="left"/>
      <w:pPr>
        <w:ind w:left="3264" w:hanging="360"/>
      </w:pPr>
    </w:lvl>
    <w:lvl w:ilvl="4" w:tplc="08090019" w:tentative="1">
      <w:start w:val="1"/>
      <w:numFmt w:val="lowerLetter"/>
      <w:lvlText w:val="%5."/>
      <w:lvlJc w:val="left"/>
      <w:pPr>
        <w:ind w:left="3984" w:hanging="360"/>
      </w:pPr>
    </w:lvl>
    <w:lvl w:ilvl="5" w:tplc="0809001B" w:tentative="1">
      <w:start w:val="1"/>
      <w:numFmt w:val="lowerRoman"/>
      <w:lvlText w:val="%6."/>
      <w:lvlJc w:val="right"/>
      <w:pPr>
        <w:ind w:left="4704" w:hanging="180"/>
      </w:pPr>
    </w:lvl>
    <w:lvl w:ilvl="6" w:tplc="0809000F" w:tentative="1">
      <w:start w:val="1"/>
      <w:numFmt w:val="decimal"/>
      <w:lvlText w:val="%7."/>
      <w:lvlJc w:val="left"/>
      <w:pPr>
        <w:ind w:left="5424" w:hanging="360"/>
      </w:pPr>
    </w:lvl>
    <w:lvl w:ilvl="7" w:tplc="08090019" w:tentative="1">
      <w:start w:val="1"/>
      <w:numFmt w:val="lowerLetter"/>
      <w:lvlText w:val="%8."/>
      <w:lvlJc w:val="left"/>
      <w:pPr>
        <w:ind w:left="6144" w:hanging="360"/>
      </w:pPr>
    </w:lvl>
    <w:lvl w:ilvl="8" w:tplc="0809001B" w:tentative="1">
      <w:start w:val="1"/>
      <w:numFmt w:val="lowerRoman"/>
      <w:lvlText w:val="%9."/>
      <w:lvlJc w:val="right"/>
      <w:pPr>
        <w:ind w:left="6864" w:hanging="180"/>
      </w:pPr>
    </w:lvl>
  </w:abstractNum>
  <w:abstractNum w:abstractNumId="7" w15:restartNumberingAfterBreak="0">
    <w:nsid w:val="104E2541"/>
    <w:multiLevelType w:val="hybridMultilevel"/>
    <w:tmpl w:val="59A45E8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DC8EDB32">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71042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2F30D1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40875C5"/>
    <w:multiLevelType w:val="hybridMultilevel"/>
    <w:tmpl w:val="952AFA4E"/>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4B66AA"/>
    <w:multiLevelType w:val="multilevel"/>
    <w:tmpl w:val="BD8AD87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FC52C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77410F0"/>
    <w:multiLevelType w:val="hybridMultilevel"/>
    <w:tmpl w:val="455C4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196235"/>
    <w:multiLevelType w:val="hybridMultilevel"/>
    <w:tmpl w:val="DE9CC172"/>
    <w:lvl w:ilvl="0" w:tplc="AB823080">
      <w:start w:val="1"/>
      <w:numFmt w:val="decimal"/>
      <w:lvlText w:val="%1."/>
      <w:lvlJc w:val="left"/>
      <w:pPr>
        <w:ind w:left="720" w:hanging="360"/>
      </w:pPr>
      <w:rPr>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6E1A0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EE80DFD"/>
    <w:multiLevelType w:val="hybridMultilevel"/>
    <w:tmpl w:val="84ECF16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2369F7"/>
    <w:multiLevelType w:val="hybridMultilevel"/>
    <w:tmpl w:val="F816F746"/>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5104B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6C42751"/>
    <w:multiLevelType w:val="multilevel"/>
    <w:tmpl w:val="BD8AD87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2F7C71"/>
    <w:multiLevelType w:val="hybridMultilevel"/>
    <w:tmpl w:val="B57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49A0C75"/>
    <w:multiLevelType w:val="hybridMultilevel"/>
    <w:tmpl w:val="1E560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25316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6"/>
  </w:num>
  <w:num w:numId="4">
    <w:abstractNumId w:val="16"/>
  </w:num>
  <w:num w:numId="5">
    <w:abstractNumId w:val="13"/>
  </w:num>
  <w:num w:numId="6">
    <w:abstractNumId w:val="21"/>
  </w:num>
  <w:num w:numId="7">
    <w:abstractNumId w:val="11"/>
    <w:lvlOverride w:ilvl="0">
      <w:startOverride w:val="1"/>
    </w:lvlOverride>
    <w:lvlOverride w:ilvl="1"/>
    <w:lvlOverride w:ilvl="2"/>
    <w:lvlOverride w:ilvl="3"/>
    <w:lvlOverride w:ilvl="4"/>
    <w:lvlOverride w:ilvl="5"/>
    <w:lvlOverride w:ilvl="6"/>
    <w:lvlOverride w:ilvl="7"/>
    <w:lvlOverride w:ilvl="8"/>
  </w:num>
  <w:num w:numId="8">
    <w:abstractNumId w:val="19"/>
    <w:lvlOverride w:ilvl="0">
      <w:startOverride w:val="1"/>
    </w:lvlOverride>
    <w:lvlOverride w:ilvl="1"/>
    <w:lvlOverride w:ilvl="2"/>
    <w:lvlOverride w:ilvl="3"/>
    <w:lvlOverride w:ilvl="4"/>
    <w:lvlOverride w:ilvl="5"/>
    <w:lvlOverride w:ilvl="6"/>
    <w:lvlOverride w:ilvl="7"/>
    <w:lvlOverride w:ilvl="8"/>
  </w:num>
  <w:num w:numId="9">
    <w:abstractNumId w:val="5"/>
  </w:num>
  <w:num w:numId="10">
    <w:abstractNumId w:val="4"/>
  </w:num>
  <w:num w:numId="11">
    <w:abstractNumId w:val="20"/>
  </w:num>
  <w:num w:numId="12">
    <w:abstractNumId w:val="1"/>
  </w:num>
  <w:num w:numId="13">
    <w:abstractNumId w:val="17"/>
  </w:num>
  <w:num w:numId="14">
    <w:abstractNumId w:val="0"/>
  </w:num>
  <w:num w:numId="15">
    <w:abstractNumId w:val="10"/>
  </w:num>
  <w:num w:numId="16">
    <w:abstractNumId w:val="7"/>
  </w:num>
  <w:num w:numId="17">
    <w:abstractNumId w:val="2"/>
  </w:num>
  <w:num w:numId="18">
    <w:abstractNumId w:val="8"/>
  </w:num>
  <w:num w:numId="19">
    <w:abstractNumId w:val="9"/>
  </w:num>
  <w:num w:numId="20">
    <w:abstractNumId w:val="22"/>
  </w:num>
  <w:num w:numId="21">
    <w:abstractNumId w:val="15"/>
  </w:num>
  <w:num w:numId="22">
    <w:abstractNumId w:val="18"/>
  </w:num>
  <w:num w:numId="2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GB"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E66"/>
    <w:rsid w:val="00002E63"/>
    <w:rsid w:val="00004D04"/>
    <w:rsid w:val="00010971"/>
    <w:rsid w:val="000237EB"/>
    <w:rsid w:val="0002605C"/>
    <w:rsid w:val="00032653"/>
    <w:rsid w:val="0003472B"/>
    <w:rsid w:val="0003699C"/>
    <w:rsid w:val="0004627E"/>
    <w:rsid w:val="00056040"/>
    <w:rsid w:val="00077381"/>
    <w:rsid w:val="00081AED"/>
    <w:rsid w:val="0008618C"/>
    <w:rsid w:val="0008770E"/>
    <w:rsid w:val="00094B8B"/>
    <w:rsid w:val="000A0A4C"/>
    <w:rsid w:val="000A1147"/>
    <w:rsid w:val="000A1269"/>
    <w:rsid w:val="000A2A7A"/>
    <w:rsid w:val="000A62B7"/>
    <w:rsid w:val="000A74E7"/>
    <w:rsid w:val="000B162B"/>
    <w:rsid w:val="000B43BF"/>
    <w:rsid w:val="000C1E81"/>
    <w:rsid w:val="000C658F"/>
    <w:rsid w:val="000D6471"/>
    <w:rsid w:val="000D7C3A"/>
    <w:rsid w:val="000E36EA"/>
    <w:rsid w:val="00103F90"/>
    <w:rsid w:val="0010550E"/>
    <w:rsid w:val="00131C22"/>
    <w:rsid w:val="00133B24"/>
    <w:rsid w:val="00135484"/>
    <w:rsid w:val="00151A19"/>
    <w:rsid w:val="00152622"/>
    <w:rsid w:val="0015493C"/>
    <w:rsid w:val="00157BD5"/>
    <w:rsid w:val="001624BB"/>
    <w:rsid w:val="001676FB"/>
    <w:rsid w:val="00171AE6"/>
    <w:rsid w:val="00172478"/>
    <w:rsid w:val="001860B4"/>
    <w:rsid w:val="001B32FE"/>
    <w:rsid w:val="001B6729"/>
    <w:rsid w:val="001C3A43"/>
    <w:rsid w:val="001D4E66"/>
    <w:rsid w:val="001D5B06"/>
    <w:rsid w:val="001D7E98"/>
    <w:rsid w:val="001E23F7"/>
    <w:rsid w:val="001F7B13"/>
    <w:rsid w:val="00200116"/>
    <w:rsid w:val="00202421"/>
    <w:rsid w:val="00213A1D"/>
    <w:rsid w:val="0022581E"/>
    <w:rsid w:val="0023037F"/>
    <w:rsid w:val="00232CC5"/>
    <w:rsid w:val="002338A3"/>
    <w:rsid w:val="00235AB1"/>
    <w:rsid w:val="00240E4B"/>
    <w:rsid w:val="00242888"/>
    <w:rsid w:val="002441EC"/>
    <w:rsid w:val="002462B5"/>
    <w:rsid w:val="00251936"/>
    <w:rsid w:val="00251AEE"/>
    <w:rsid w:val="00253992"/>
    <w:rsid w:val="0026438F"/>
    <w:rsid w:val="0027297D"/>
    <w:rsid w:val="002766C7"/>
    <w:rsid w:val="00276D80"/>
    <w:rsid w:val="002770A0"/>
    <w:rsid w:val="002772AB"/>
    <w:rsid w:val="00277FB4"/>
    <w:rsid w:val="002806C9"/>
    <w:rsid w:val="002817D7"/>
    <w:rsid w:val="00286604"/>
    <w:rsid w:val="0029216C"/>
    <w:rsid w:val="002949D8"/>
    <w:rsid w:val="00296D24"/>
    <w:rsid w:val="002A2DF8"/>
    <w:rsid w:val="002A6715"/>
    <w:rsid w:val="002B0AB0"/>
    <w:rsid w:val="002B14ED"/>
    <w:rsid w:val="002B216B"/>
    <w:rsid w:val="002C10EE"/>
    <w:rsid w:val="002C5A23"/>
    <w:rsid w:val="002D74D8"/>
    <w:rsid w:val="002E1C57"/>
    <w:rsid w:val="002E508F"/>
    <w:rsid w:val="002E61F3"/>
    <w:rsid w:val="002F6D23"/>
    <w:rsid w:val="002F705E"/>
    <w:rsid w:val="00300880"/>
    <w:rsid w:val="0030161A"/>
    <w:rsid w:val="003049F7"/>
    <w:rsid w:val="00304AE1"/>
    <w:rsid w:val="003066FE"/>
    <w:rsid w:val="003275F0"/>
    <w:rsid w:val="00336F48"/>
    <w:rsid w:val="00342693"/>
    <w:rsid w:val="003432D7"/>
    <w:rsid w:val="00343C7B"/>
    <w:rsid w:val="003441C7"/>
    <w:rsid w:val="00345F70"/>
    <w:rsid w:val="00346EDA"/>
    <w:rsid w:val="00347672"/>
    <w:rsid w:val="0035603E"/>
    <w:rsid w:val="00367224"/>
    <w:rsid w:val="003701F9"/>
    <w:rsid w:val="00370EB2"/>
    <w:rsid w:val="00381F13"/>
    <w:rsid w:val="00385B85"/>
    <w:rsid w:val="00386BC0"/>
    <w:rsid w:val="00390B43"/>
    <w:rsid w:val="00391942"/>
    <w:rsid w:val="003919D8"/>
    <w:rsid w:val="003930B3"/>
    <w:rsid w:val="003A0499"/>
    <w:rsid w:val="003A1B0A"/>
    <w:rsid w:val="003A2FFD"/>
    <w:rsid w:val="003A344C"/>
    <w:rsid w:val="003B3D45"/>
    <w:rsid w:val="003D349E"/>
    <w:rsid w:val="003D42BF"/>
    <w:rsid w:val="003D7357"/>
    <w:rsid w:val="003F2E5A"/>
    <w:rsid w:val="003F39F0"/>
    <w:rsid w:val="003F45A5"/>
    <w:rsid w:val="00400A29"/>
    <w:rsid w:val="0040143F"/>
    <w:rsid w:val="00405655"/>
    <w:rsid w:val="00406D08"/>
    <w:rsid w:val="004149D4"/>
    <w:rsid w:val="00414D3B"/>
    <w:rsid w:val="0041652D"/>
    <w:rsid w:val="004207F7"/>
    <w:rsid w:val="00422203"/>
    <w:rsid w:val="00424326"/>
    <w:rsid w:val="004267B9"/>
    <w:rsid w:val="00430F04"/>
    <w:rsid w:val="00443529"/>
    <w:rsid w:val="0044652A"/>
    <w:rsid w:val="00461938"/>
    <w:rsid w:val="00471531"/>
    <w:rsid w:val="00472C23"/>
    <w:rsid w:val="00475C6B"/>
    <w:rsid w:val="00477A4C"/>
    <w:rsid w:val="00483D46"/>
    <w:rsid w:val="00485D0A"/>
    <w:rsid w:val="00485F02"/>
    <w:rsid w:val="00491149"/>
    <w:rsid w:val="004957C1"/>
    <w:rsid w:val="0049587C"/>
    <w:rsid w:val="004A7248"/>
    <w:rsid w:val="004B0194"/>
    <w:rsid w:val="004B2C5C"/>
    <w:rsid w:val="004B68C2"/>
    <w:rsid w:val="004D3B12"/>
    <w:rsid w:val="004E4CBA"/>
    <w:rsid w:val="004E5706"/>
    <w:rsid w:val="004E67CD"/>
    <w:rsid w:val="004E7C9B"/>
    <w:rsid w:val="004F30FE"/>
    <w:rsid w:val="004F5E4C"/>
    <w:rsid w:val="00502F60"/>
    <w:rsid w:val="005044FA"/>
    <w:rsid w:val="00506368"/>
    <w:rsid w:val="005120F1"/>
    <w:rsid w:val="005148B1"/>
    <w:rsid w:val="005215DF"/>
    <w:rsid w:val="00522201"/>
    <w:rsid w:val="00526638"/>
    <w:rsid w:val="0053410A"/>
    <w:rsid w:val="00544AA3"/>
    <w:rsid w:val="00552E39"/>
    <w:rsid w:val="00557E94"/>
    <w:rsid w:val="00561CE2"/>
    <w:rsid w:val="005654ED"/>
    <w:rsid w:val="005703D5"/>
    <w:rsid w:val="00574CBD"/>
    <w:rsid w:val="005823D0"/>
    <w:rsid w:val="0058439C"/>
    <w:rsid w:val="00596795"/>
    <w:rsid w:val="00597B64"/>
    <w:rsid w:val="005A0B4B"/>
    <w:rsid w:val="005A1E27"/>
    <w:rsid w:val="005B0922"/>
    <w:rsid w:val="005B3741"/>
    <w:rsid w:val="005B49D2"/>
    <w:rsid w:val="005C7747"/>
    <w:rsid w:val="005D0CDE"/>
    <w:rsid w:val="005D1739"/>
    <w:rsid w:val="005D7C55"/>
    <w:rsid w:val="005E0871"/>
    <w:rsid w:val="005E1F7A"/>
    <w:rsid w:val="005E3534"/>
    <w:rsid w:val="005F5201"/>
    <w:rsid w:val="005F7A3F"/>
    <w:rsid w:val="00603644"/>
    <w:rsid w:val="00607570"/>
    <w:rsid w:val="0061051A"/>
    <w:rsid w:val="006136FB"/>
    <w:rsid w:val="00616746"/>
    <w:rsid w:val="00616F05"/>
    <w:rsid w:val="00617189"/>
    <w:rsid w:val="00623544"/>
    <w:rsid w:val="00624208"/>
    <w:rsid w:val="0062661B"/>
    <w:rsid w:val="0063191B"/>
    <w:rsid w:val="00645EE3"/>
    <w:rsid w:val="0065379E"/>
    <w:rsid w:val="00660110"/>
    <w:rsid w:val="00661662"/>
    <w:rsid w:val="00664943"/>
    <w:rsid w:val="006701A6"/>
    <w:rsid w:val="006714BD"/>
    <w:rsid w:val="00680E80"/>
    <w:rsid w:val="006846D2"/>
    <w:rsid w:val="00692091"/>
    <w:rsid w:val="00692CED"/>
    <w:rsid w:val="006A6593"/>
    <w:rsid w:val="006B2342"/>
    <w:rsid w:val="006B3AEB"/>
    <w:rsid w:val="006C4AD6"/>
    <w:rsid w:val="006C575D"/>
    <w:rsid w:val="006C7AC8"/>
    <w:rsid w:val="006D1C2E"/>
    <w:rsid w:val="006D215D"/>
    <w:rsid w:val="006D3F37"/>
    <w:rsid w:val="006D563A"/>
    <w:rsid w:val="006D5A96"/>
    <w:rsid w:val="006E1EA9"/>
    <w:rsid w:val="006E46E5"/>
    <w:rsid w:val="006E6D65"/>
    <w:rsid w:val="006F0046"/>
    <w:rsid w:val="006F0705"/>
    <w:rsid w:val="006F364B"/>
    <w:rsid w:val="006F5884"/>
    <w:rsid w:val="006F7945"/>
    <w:rsid w:val="0070267D"/>
    <w:rsid w:val="0070578D"/>
    <w:rsid w:val="007130C9"/>
    <w:rsid w:val="007203D1"/>
    <w:rsid w:val="00726644"/>
    <w:rsid w:val="0072684D"/>
    <w:rsid w:val="00726C36"/>
    <w:rsid w:val="007459B7"/>
    <w:rsid w:val="0075107E"/>
    <w:rsid w:val="00751466"/>
    <w:rsid w:val="00753EF1"/>
    <w:rsid w:val="00760743"/>
    <w:rsid w:val="0076431C"/>
    <w:rsid w:val="007663B4"/>
    <w:rsid w:val="007728E1"/>
    <w:rsid w:val="00775B46"/>
    <w:rsid w:val="00782E00"/>
    <w:rsid w:val="00786BB6"/>
    <w:rsid w:val="00786C4F"/>
    <w:rsid w:val="007A49B0"/>
    <w:rsid w:val="007A4D17"/>
    <w:rsid w:val="007A56EC"/>
    <w:rsid w:val="007A60A7"/>
    <w:rsid w:val="007B4C95"/>
    <w:rsid w:val="007B4F17"/>
    <w:rsid w:val="007C02D3"/>
    <w:rsid w:val="007C03CF"/>
    <w:rsid w:val="007C32C8"/>
    <w:rsid w:val="007C5186"/>
    <w:rsid w:val="007D3885"/>
    <w:rsid w:val="007D3C20"/>
    <w:rsid w:val="007E1DBC"/>
    <w:rsid w:val="007F0BB7"/>
    <w:rsid w:val="007F2E7E"/>
    <w:rsid w:val="007F79A7"/>
    <w:rsid w:val="00801101"/>
    <w:rsid w:val="00810136"/>
    <w:rsid w:val="00813296"/>
    <w:rsid w:val="008137A2"/>
    <w:rsid w:val="00813ECC"/>
    <w:rsid w:val="0081652A"/>
    <w:rsid w:val="00816CB3"/>
    <w:rsid w:val="00822B48"/>
    <w:rsid w:val="008274FE"/>
    <w:rsid w:val="0083012C"/>
    <w:rsid w:val="00834F38"/>
    <w:rsid w:val="008401AE"/>
    <w:rsid w:val="0084314E"/>
    <w:rsid w:val="00844515"/>
    <w:rsid w:val="008453B4"/>
    <w:rsid w:val="00857620"/>
    <w:rsid w:val="008629AE"/>
    <w:rsid w:val="00863473"/>
    <w:rsid w:val="00872043"/>
    <w:rsid w:val="00880301"/>
    <w:rsid w:val="00890F20"/>
    <w:rsid w:val="00892E15"/>
    <w:rsid w:val="00893E5F"/>
    <w:rsid w:val="00893F8E"/>
    <w:rsid w:val="00897D86"/>
    <w:rsid w:val="008A0964"/>
    <w:rsid w:val="008A1E78"/>
    <w:rsid w:val="008A3BEE"/>
    <w:rsid w:val="008A4F82"/>
    <w:rsid w:val="008A6210"/>
    <w:rsid w:val="008A74EE"/>
    <w:rsid w:val="008B2E95"/>
    <w:rsid w:val="008B4D68"/>
    <w:rsid w:val="008C2FF6"/>
    <w:rsid w:val="008C36D2"/>
    <w:rsid w:val="008D02A5"/>
    <w:rsid w:val="008D0AB5"/>
    <w:rsid w:val="008D0CD4"/>
    <w:rsid w:val="008D256B"/>
    <w:rsid w:val="008D3CF3"/>
    <w:rsid w:val="008E355F"/>
    <w:rsid w:val="008E4DCF"/>
    <w:rsid w:val="008E660B"/>
    <w:rsid w:val="008F08CC"/>
    <w:rsid w:val="008F4BC5"/>
    <w:rsid w:val="00900FF4"/>
    <w:rsid w:val="0090373F"/>
    <w:rsid w:val="009043D4"/>
    <w:rsid w:val="009169D4"/>
    <w:rsid w:val="0092275B"/>
    <w:rsid w:val="0092315D"/>
    <w:rsid w:val="0092606E"/>
    <w:rsid w:val="00927433"/>
    <w:rsid w:val="009302D3"/>
    <w:rsid w:val="00944F54"/>
    <w:rsid w:val="00947456"/>
    <w:rsid w:val="00947E43"/>
    <w:rsid w:val="00950F03"/>
    <w:rsid w:val="00955D6D"/>
    <w:rsid w:val="00957499"/>
    <w:rsid w:val="00974DBD"/>
    <w:rsid w:val="00987CA1"/>
    <w:rsid w:val="00990442"/>
    <w:rsid w:val="00997C07"/>
    <w:rsid w:val="009A2A43"/>
    <w:rsid w:val="009A335C"/>
    <w:rsid w:val="009A4AFD"/>
    <w:rsid w:val="009A7D43"/>
    <w:rsid w:val="009B3D89"/>
    <w:rsid w:val="009B6642"/>
    <w:rsid w:val="009C54DF"/>
    <w:rsid w:val="009C657C"/>
    <w:rsid w:val="009D3787"/>
    <w:rsid w:val="009D4F89"/>
    <w:rsid w:val="009D6E9A"/>
    <w:rsid w:val="009D7BEB"/>
    <w:rsid w:val="009E0AB3"/>
    <w:rsid w:val="009E2B69"/>
    <w:rsid w:val="00A03D5C"/>
    <w:rsid w:val="00A11E09"/>
    <w:rsid w:val="00A1461D"/>
    <w:rsid w:val="00A16425"/>
    <w:rsid w:val="00A17CEF"/>
    <w:rsid w:val="00A246C3"/>
    <w:rsid w:val="00A254C2"/>
    <w:rsid w:val="00A2555B"/>
    <w:rsid w:val="00A262DB"/>
    <w:rsid w:val="00A30070"/>
    <w:rsid w:val="00A375A7"/>
    <w:rsid w:val="00A45C32"/>
    <w:rsid w:val="00A462A5"/>
    <w:rsid w:val="00A500A6"/>
    <w:rsid w:val="00A52884"/>
    <w:rsid w:val="00A54C1B"/>
    <w:rsid w:val="00A57CE2"/>
    <w:rsid w:val="00A65971"/>
    <w:rsid w:val="00A66353"/>
    <w:rsid w:val="00A72127"/>
    <w:rsid w:val="00A726E5"/>
    <w:rsid w:val="00A76BB2"/>
    <w:rsid w:val="00A77A51"/>
    <w:rsid w:val="00A81EA1"/>
    <w:rsid w:val="00A824B3"/>
    <w:rsid w:val="00A8762E"/>
    <w:rsid w:val="00A9350F"/>
    <w:rsid w:val="00AA15EA"/>
    <w:rsid w:val="00AB0270"/>
    <w:rsid w:val="00AB3698"/>
    <w:rsid w:val="00AC6FB4"/>
    <w:rsid w:val="00AD0FF8"/>
    <w:rsid w:val="00AD4F6A"/>
    <w:rsid w:val="00AD654E"/>
    <w:rsid w:val="00AE0DF7"/>
    <w:rsid w:val="00AE4437"/>
    <w:rsid w:val="00AF241B"/>
    <w:rsid w:val="00B072AF"/>
    <w:rsid w:val="00B07AFA"/>
    <w:rsid w:val="00B12C58"/>
    <w:rsid w:val="00B23CBC"/>
    <w:rsid w:val="00B34A4C"/>
    <w:rsid w:val="00B41A1B"/>
    <w:rsid w:val="00B45C34"/>
    <w:rsid w:val="00B546B6"/>
    <w:rsid w:val="00B56340"/>
    <w:rsid w:val="00B57DAC"/>
    <w:rsid w:val="00B60DD0"/>
    <w:rsid w:val="00B65B0D"/>
    <w:rsid w:val="00B67AD7"/>
    <w:rsid w:val="00B71BC6"/>
    <w:rsid w:val="00B81345"/>
    <w:rsid w:val="00B84BBF"/>
    <w:rsid w:val="00B860E5"/>
    <w:rsid w:val="00B91E77"/>
    <w:rsid w:val="00B93921"/>
    <w:rsid w:val="00BA0560"/>
    <w:rsid w:val="00BA1C7D"/>
    <w:rsid w:val="00BA5158"/>
    <w:rsid w:val="00BB7FE5"/>
    <w:rsid w:val="00BD19EA"/>
    <w:rsid w:val="00BD444E"/>
    <w:rsid w:val="00BD460E"/>
    <w:rsid w:val="00BD5CDE"/>
    <w:rsid w:val="00BE29FE"/>
    <w:rsid w:val="00BE5078"/>
    <w:rsid w:val="00BF7F38"/>
    <w:rsid w:val="00C02392"/>
    <w:rsid w:val="00C02DCA"/>
    <w:rsid w:val="00C17904"/>
    <w:rsid w:val="00C217A8"/>
    <w:rsid w:val="00C3642B"/>
    <w:rsid w:val="00C47CD1"/>
    <w:rsid w:val="00C61E15"/>
    <w:rsid w:val="00C70552"/>
    <w:rsid w:val="00C709C8"/>
    <w:rsid w:val="00C773E7"/>
    <w:rsid w:val="00C82746"/>
    <w:rsid w:val="00C83375"/>
    <w:rsid w:val="00C83FFD"/>
    <w:rsid w:val="00C90905"/>
    <w:rsid w:val="00C927B4"/>
    <w:rsid w:val="00C93618"/>
    <w:rsid w:val="00C951D9"/>
    <w:rsid w:val="00C97137"/>
    <w:rsid w:val="00CA3C2A"/>
    <w:rsid w:val="00CA43E1"/>
    <w:rsid w:val="00CA4719"/>
    <w:rsid w:val="00CB1614"/>
    <w:rsid w:val="00CB4D8C"/>
    <w:rsid w:val="00CC3F8B"/>
    <w:rsid w:val="00CC4550"/>
    <w:rsid w:val="00CC6792"/>
    <w:rsid w:val="00CD1C9A"/>
    <w:rsid w:val="00CD36F3"/>
    <w:rsid w:val="00CD69B7"/>
    <w:rsid w:val="00CD7491"/>
    <w:rsid w:val="00CE3879"/>
    <w:rsid w:val="00CE5F92"/>
    <w:rsid w:val="00CE7BB0"/>
    <w:rsid w:val="00D01BA4"/>
    <w:rsid w:val="00D028AF"/>
    <w:rsid w:val="00D363C1"/>
    <w:rsid w:val="00D3654A"/>
    <w:rsid w:val="00D36D7D"/>
    <w:rsid w:val="00D370A8"/>
    <w:rsid w:val="00D438CF"/>
    <w:rsid w:val="00D456A5"/>
    <w:rsid w:val="00D51326"/>
    <w:rsid w:val="00D52946"/>
    <w:rsid w:val="00D57EE7"/>
    <w:rsid w:val="00D60E56"/>
    <w:rsid w:val="00D61404"/>
    <w:rsid w:val="00D63470"/>
    <w:rsid w:val="00D65107"/>
    <w:rsid w:val="00D71AD2"/>
    <w:rsid w:val="00D726D7"/>
    <w:rsid w:val="00D806E1"/>
    <w:rsid w:val="00D84B53"/>
    <w:rsid w:val="00D864C5"/>
    <w:rsid w:val="00D90C3B"/>
    <w:rsid w:val="00D92CBF"/>
    <w:rsid w:val="00D941B7"/>
    <w:rsid w:val="00DA19CE"/>
    <w:rsid w:val="00DA330B"/>
    <w:rsid w:val="00DA62AE"/>
    <w:rsid w:val="00DB4B65"/>
    <w:rsid w:val="00DB7513"/>
    <w:rsid w:val="00DB77A0"/>
    <w:rsid w:val="00DC3971"/>
    <w:rsid w:val="00DC73EA"/>
    <w:rsid w:val="00DD1157"/>
    <w:rsid w:val="00DD1274"/>
    <w:rsid w:val="00DD2827"/>
    <w:rsid w:val="00DF67C7"/>
    <w:rsid w:val="00E02780"/>
    <w:rsid w:val="00E03131"/>
    <w:rsid w:val="00E13250"/>
    <w:rsid w:val="00E15ED4"/>
    <w:rsid w:val="00E204E7"/>
    <w:rsid w:val="00E20D53"/>
    <w:rsid w:val="00E25EC3"/>
    <w:rsid w:val="00E264FE"/>
    <w:rsid w:val="00E379D2"/>
    <w:rsid w:val="00E42881"/>
    <w:rsid w:val="00E45B40"/>
    <w:rsid w:val="00E461C8"/>
    <w:rsid w:val="00E53AC8"/>
    <w:rsid w:val="00E627A2"/>
    <w:rsid w:val="00E6717C"/>
    <w:rsid w:val="00E71811"/>
    <w:rsid w:val="00E743DB"/>
    <w:rsid w:val="00E80667"/>
    <w:rsid w:val="00E836DD"/>
    <w:rsid w:val="00E851FA"/>
    <w:rsid w:val="00E94D65"/>
    <w:rsid w:val="00E953A7"/>
    <w:rsid w:val="00E96894"/>
    <w:rsid w:val="00E975CB"/>
    <w:rsid w:val="00EA1939"/>
    <w:rsid w:val="00EA2610"/>
    <w:rsid w:val="00EB4702"/>
    <w:rsid w:val="00EB4917"/>
    <w:rsid w:val="00EC1025"/>
    <w:rsid w:val="00EC1474"/>
    <w:rsid w:val="00EC47B9"/>
    <w:rsid w:val="00EC7DC0"/>
    <w:rsid w:val="00ED13EB"/>
    <w:rsid w:val="00EE3404"/>
    <w:rsid w:val="00EF04CE"/>
    <w:rsid w:val="00EF5E50"/>
    <w:rsid w:val="00F00052"/>
    <w:rsid w:val="00F023C8"/>
    <w:rsid w:val="00F065A1"/>
    <w:rsid w:val="00F11B16"/>
    <w:rsid w:val="00F13A2B"/>
    <w:rsid w:val="00F15553"/>
    <w:rsid w:val="00F15CEE"/>
    <w:rsid w:val="00F22C49"/>
    <w:rsid w:val="00F24A20"/>
    <w:rsid w:val="00F4382C"/>
    <w:rsid w:val="00F44ACE"/>
    <w:rsid w:val="00F46F53"/>
    <w:rsid w:val="00F5030F"/>
    <w:rsid w:val="00F56860"/>
    <w:rsid w:val="00F56EA2"/>
    <w:rsid w:val="00F63B0C"/>
    <w:rsid w:val="00F7327C"/>
    <w:rsid w:val="00F75412"/>
    <w:rsid w:val="00F775F4"/>
    <w:rsid w:val="00F82539"/>
    <w:rsid w:val="00F83FD6"/>
    <w:rsid w:val="00F8551A"/>
    <w:rsid w:val="00FA04B0"/>
    <w:rsid w:val="00FA0539"/>
    <w:rsid w:val="00FA47FF"/>
    <w:rsid w:val="00FA4A2D"/>
    <w:rsid w:val="00FB0343"/>
    <w:rsid w:val="00FB7E83"/>
    <w:rsid w:val="00FC4CDA"/>
    <w:rsid w:val="00FD1DD6"/>
    <w:rsid w:val="00FD2FD2"/>
    <w:rsid w:val="00FD47BC"/>
    <w:rsid w:val="00FD513A"/>
    <w:rsid w:val="00FE3CA3"/>
    <w:rsid w:val="00FE540C"/>
    <w:rsid w:val="00FE5732"/>
    <w:rsid w:val="00FE6FFA"/>
    <w:rsid w:val="00FF2B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08614"/>
  <w15:chartTrackingRefBased/>
  <w15:docId w15:val="{AFB65662-7DA6-4CB0-8026-6612E3C0F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CE2"/>
    <w:rPr>
      <w:sz w:val="23"/>
    </w:rPr>
  </w:style>
  <w:style w:type="paragraph" w:styleId="Heading1">
    <w:name w:val="heading 1"/>
    <w:basedOn w:val="Normal"/>
    <w:next w:val="Normal"/>
    <w:link w:val="Heading1Char"/>
    <w:uiPriority w:val="9"/>
    <w:qFormat/>
    <w:rsid w:val="00947E43"/>
    <w:pPr>
      <w:keepNext/>
      <w:keepLines/>
      <w:spacing w:before="240" w:after="0" w:line="240" w:lineRule="auto"/>
      <w:jc w:val="center"/>
      <w:outlineLvl w:val="0"/>
    </w:pPr>
    <w:rPr>
      <w:rFonts w:asciiTheme="majorHAnsi" w:eastAsiaTheme="majorEastAsia" w:hAnsiTheme="majorHAnsi" w:cstheme="majorBidi"/>
      <w:color w:val="002060"/>
      <w:sz w:val="52"/>
      <w:szCs w:val="32"/>
    </w:rPr>
  </w:style>
  <w:style w:type="paragraph" w:styleId="Heading2">
    <w:name w:val="heading 2"/>
    <w:basedOn w:val="Normal"/>
    <w:next w:val="Normal"/>
    <w:link w:val="Heading2Char"/>
    <w:uiPriority w:val="9"/>
    <w:unhideWhenUsed/>
    <w:qFormat/>
    <w:rsid w:val="00A66353"/>
    <w:pPr>
      <w:keepNext/>
      <w:keepLines/>
      <w:spacing w:before="40" w:after="0"/>
      <w:jc w:val="center"/>
      <w:outlineLvl w:val="1"/>
    </w:pPr>
    <w:rPr>
      <w:rFonts w:ascii="Cambria" w:eastAsiaTheme="majorEastAsia" w:hAnsi="Cambria" w:cstheme="majorBidi"/>
      <w:color w:val="0066FF"/>
      <w:sz w:val="28"/>
      <w:szCs w:val="26"/>
    </w:rPr>
  </w:style>
  <w:style w:type="paragraph" w:styleId="Heading3">
    <w:name w:val="heading 3"/>
    <w:basedOn w:val="Normal"/>
    <w:next w:val="Normal"/>
    <w:link w:val="Heading3Char"/>
    <w:uiPriority w:val="9"/>
    <w:unhideWhenUsed/>
    <w:qFormat/>
    <w:rsid w:val="009D4F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4F8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4F8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D4F8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4F8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4F8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4F8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D4F89"/>
    <w:pPr>
      <w:spacing w:after="0" w:line="240" w:lineRule="auto"/>
    </w:pPr>
  </w:style>
  <w:style w:type="paragraph" w:styleId="IntenseQuote">
    <w:name w:val="Intense Quote"/>
    <w:basedOn w:val="Normal"/>
    <w:next w:val="Normal"/>
    <w:link w:val="IntenseQuoteChar"/>
    <w:uiPriority w:val="30"/>
    <w:qFormat/>
    <w:rsid w:val="009D4F8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D4F89"/>
    <w:rPr>
      <w:i/>
      <w:iCs/>
      <w:color w:val="5B9BD5" w:themeColor="accent1"/>
    </w:rPr>
  </w:style>
  <w:style w:type="paragraph" w:styleId="Quote">
    <w:name w:val="Quote"/>
    <w:basedOn w:val="Normal"/>
    <w:next w:val="Normal"/>
    <w:link w:val="QuoteChar"/>
    <w:uiPriority w:val="29"/>
    <w:qFormat/>
    <w:rsid w:val="009D4F8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D4F89"/>
    <w:rPr>
      <w:i/>
      <w:iCs/>
      <w:color w:val="404040" w:themeColor="text1" w:themeTint="BF"/>
    </w:rPr>
  </w:style>
  <w:style w:type="character" w:styleId="BookTitle">
    <w:name w:val="Book Title"/>
    <w:basedOn w:val="DefaultParagraphFont"/>
    <w:uiPriority w:val="33"/>
    <w:qFormat/>
    <w:rsid w:val="009D4F89"/>
    <w:rPr>
      <w:b/>
      <w:bCs/>
      <w:i/>
      <w:iCs/>
      <w:spacing w:val="5"/>
    </w:rPr>
  </w:style>
  <w:style w:type="character" w:customStyle="1" w:styleId="Heading2Char">
    <w:name w:val="Heading 2 Char"/>
    <w:basedOn w:val="DefaultParagraphFont"/>
    <w:link w:val="Heading2"/>
    <w:uiPriority w:val="9"/>
    <w:rsid w:val="00A66353"/>
    <w:rPr>
      <w:rFonts w:ascii="Cambria" w:eastAsiaTheme="majorEastAsia" w:hAnsi="Cambria" w:cstheme="majorBidi"/>
      <w:color w:val="0066FF"/>
      <w:sz w:val="28"/>
      <w:szCs w:val="26"/>
    </w:rPr>
  </w:style>
  <w:style w:type="character" w:styleId="IntenseReference">
    <w:name w:val="Intense Reference"/>
    <w:basedOn w:val="DefaultParagraphFont"/>
    <w:uiPriority w:val="32"/>
    <w:qFormat/>
    <w:rsid w:val="009D4F89"/>
    <w:rPr>
      <w:b/>
      <w:bCs/>
      <w:smallCaps/>
      <w:color w:val="5B9BD5" w:themeColor="accent1"/>
      <w:spacing w:val="5"/>
    </w:rPr>
  </w:style>
  <w:style w:type="paragraph" w:styleId="Title">
    <w:name w:val="Title"/>
    <w:basedOn w:val="Normal"/>
    <w:next w:val="Normal"/>
    <w:link w:val="TitleChar"/>
    <w:uiPriority w:val="10"/>
    <w:qFormat/>
    <w:rsid w:val="009D4F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F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4F89"/>
    <w:rPr>
      <w:rFonts w:eastAsiaTheme="minorEastAsia"/>
      <w:color w:val="5A5A5A" w:themeColor="text1" w:themeTint="A5"/>
      <w:spacing w:val="15"/>
    </w:rPr>
  </w:style>
  <w:style w:type="character" w:customStyle="1" w:styleId="NoSpacingChar">
    <w:name w:val="No Spacing Char"/>
    <w:basedOn w:val="DefaultParagraphFont"/>
    <w:link w:val="NoSpacing"/>
    <w:uiPriority w:val="1"/>
    <w:rsid w:val="00E94D65"/>
  </w:style>
  <w:style w:type="character" w:customStyle="1" w:styleId="Heading1Char">
    <w:name w:val="Heading 1 Char"/>
    <w:basedOn w:val="DefaultParagraphFont"/>
    <w:link w:val="Heading1"/>
    <w:uiPriority w:val="9"/>
    <w:rsid w:val="00947E43"/>
    <w:rPr>
      <w:rFonts w:asciiTheme="majorHAnsi" w:eastAsiaTheme="majorEastAsia" w:hAnsiTheme="majorHAnsi" w:cstheme="majorBidi"/>
      <w:color w:val="002060"/>
      <w:sz w:val="52"/>
      <w:szCs w:val="32"/>
    </w:rPr>
  </w:style>
  <w:style w:type="character" w:customStyle="1" w:styleId="Heading3Char">
    <w:name w:val="Heading 3 Char"/>
    <w:basedOn w:val="DefaultParagraphFont"/>
    <w:link w:val="Heading3"/>
    <w:uiPriority w:val="9"/>
    <w:rsid w:val="009D4F8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D4F8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D4F8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D4F8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4F8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4F8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4F8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9D4F89"/>
    <w:pPr>
      <w:spacing w:after="200" w:line="240" w:lineRule="auto"/>
    </w:pPr>
    <w:rPr>
      <w:i/>
      <w:iCs/>
      <w:color w:val="44546A" w:themeColor="text2"/>
      <w:sz w:val="18"/>
      <w:szCs w:val="18"/>
    </w:rPr>
  </w:style>
  <w:style w:type="character" w:styleId="Strong">
    <w:name w:val="Strong"/>
    <w:basedOn w:val="DefaultParagraphFont"/>
    <w:uiPriority w:val="22"/>
    <w:qFormat/>
    <w:rsid w:val="00A66353"/>
    <w:rPr>
      <w:rFonts w:asciiTheme="minorHAnsi" w:hAnsiTheme="minorHAnsi"/>
      <w:b w:val="0"/>
      <w:bCs/>
      <w:sz w:val="23"/>
    </w:rPr>
  </w:style>
  <w:style w:type="character" w:styleId="Emphasis">
    <w:name w:val="Emphasis"/>
    <w:basedOn w:val="DefaultParagraphFont"/>
    <w:uiPriority w:val="20"/>
    <w:qFormat/>
    <w:rsid w:val="009D4F89"/>
    <w:rPr>
      <w:i/>
      <w:iCs/>
    </w:rPr>
  </w:style>
  <w:style w:type="character" w:styleId="SubtleEmphasis">
    <w:name w:val="Subtle Emphasis"/>
    <w:basedOn w:val="DefaultParagraphFont"/>
    <w:uiPriority w:val="19"/>
    <w:qFormat/>
    <w:rsid w:val="009D4F89"/>
    <w:rPr>
      <w:i/>
      <w:iCs/>
      <w:color w:val="404040" w:themeColor="text1" w:themeTint="BF"/>
    </w:rPr>
  </w:style>
  <w:style w:type="character" w:styleId="IntenseEmphasis">
    <w:name w:val="Intense Emphasis"/>
    <w:basedOn w:val="DefaultParagraphFont"/>
    <w:uiPriority w:val="21"/>
    <w:qFormat/>
    <w:rsid w:val="009D4F89"/>
    <w:rPr>
      <w:i/>
      <w:iCs/>
      <w:color w:val="5B9BD5" w:themeColor="accent1"/>
    </w:rPr>
  </w:style>
  <w:style w:type="character" w:styleId="SubtleReference">
    <w:name w:val="Subtle Reference"/>
    <w:basedOn w:val="DefaultParagraphFont"/>
    <w:uiPriority w:val="31"/>
    <w:qFormat/>
    <w:rsid w:val="009D4F89"/>
    <w:rPr>
      <w:smallCaps/>
      <w:color w:val="5A5A5A" w:themeColor="text1" w:themeTint="A5"/>
    </w:rPr>
  </w:style>
  <w:style w:type="paragraph" w:styleId="TOCHeading">
    <w:name w:val="TOC Heading"/>
    <w:basedOn w:val="Heading1"/>
    <w:next w:val="Normal"/>
    <w:uiPriority w:val="39"/>
    <w:unhideWhenUsed/>
    <w:qFormat/>
    <w:rsid w:val="009D4F89"/>
    <w:pPr>
      <w:outlineLvl w:val="9"/>
    </w:pPr>
  </w:style>
  <w:style w:type="paragraph" w:styleId="Header">
    <w:name w:val="header"/>
    <w:basedOn w:val="Normal"/>
    <w:link w:val="HeaderChar"/>
    <w:uiPriority w:val="99"/>
    <w:unhideWhenUsed/>
    <w:rsid w:val="001354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5484"/>
  </w:style>
  <w:style w:type="paragraph" w:styleId="Footer">
    <w:name w:val="footer"/>
    <w:basedOn w:val="Normal"/>
    <w:link w:val="FooterChar"/>
    <w:uiPriority w:val="99"/>
    <w:unhideWhenUsed/>
    <w:rsid w:val="001354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5484"/>
  </w:style>
  <w:style w:type="paragraph" w:styleId="ListParagraph">
    <w:name w:val="List Paragraph"/>
    <w:basedOn w:val="Normal"/>
    <w:uiPriority w:val="34"/>
    <w:qFormat/>
    <w:rsid w:val="00135484"/>
    <w:pPr>
      <w:ind w:left="720"/>
      <w:contextualSpacing/>
    </w:pPr>
  </w:style>
  <w:style w:type="character" w:styleId="HTMLCite">
    <w:name w:val="HTML Cite"/>
    <w:basedOn w:val="DefaultParagraphFont"/>
    <w:uiPriority w:val="99"/>
    <w:semiHidden/>
    <w:unhideWhenUsed/>
    <w:rsid w:val="00485F02"/>
    <w:rPr>
      <w:i/>
      <w:iCs/>
    </w:rPr>
  </w:style>
  <w:style w:type="character" w:styleId="Hyperlink">
    <w:name w:val="Hyperlink"/>
    <w:basedOn w:val="DefaultParagraphFont"/>
    <w:uiPriority w:val="99"/>
    <w:unhideWhenUsed/>
    <w:rsid w:val="00485F02"/>
    <w:rPr>
      <w:color w:val="0563C1" w:themeColor="hyperlink"/>
      <w:u w:val="single"/>
    </w:rPr>
  </w:style>
  <w:style w:type="paragraph" w:styleId="TOC2">
    <w:name w:val="toc 2"/>
    <w:basedOn w:val="Normal"/>
    <w:next w:val="Normal"/>
    <w:autoRedefine/>
    <w:uiPriority w:val="39"/>
    <w:unhideWhenUsed/>
    <w:rsid w:val="002E1C57"/>
    <w:pPr>
      <w:spacing w:after="100"/>
      <w:ind w:left="220"/>
    </w:pPr>
    <w:rPr>
      <w:rFonts w:cs="Times New Roman"/>
      <w:lang w:val="en-US"/>
    </w:rPr>
  </w:style>
  <w:style w:type="paragraph" w:styleId="TOC1">
    <w:name w:val="toc 1"/>
    <w:basedOn w:val="Normal"/>
    <w:next w:val="Normal"/>
    <w:autoRedefine/>
    <w:uiPriority w:val="39"/>
    <w:unhideWhenUsed/>
    <w:rsid w:val="002E1C57"/>
    <w:pPr>
      <w:spacing w:after="100"/>
    </w:pPr>
    <w:rPr>
      <w:rFonts w:cs="Times New Roman"/>
      <w:lang w:val="en-US"/>
    </w:rPr>
  </w:style>
  <w:style w:type="paragraph" w:styleId="TOC3">
    <w:name w:val="toc 3"/>
    <w:basedOn w:val="Normal"/>
    <w:next w:val="Normal"/>
    <w:autoRedefine/>
    <w:uiPriority w:val="39"/>
    <w:unhideWhenUsed/>
    <w:rsid w:val="002E1C57"/>
    <w:pPr>
      <w:spacing w:after="100"/>
      <w:ind w:left="440"/>
    </w:pPr>
    <w:rPr>
      <w:rFonts w:cs="Times New Roman"/>
      <w:lang w:val="en-US"/>
    </w:rPr>
  </w:style>
  <w:style w:type="paragraph" w:styleId="BalloonText">
    <w:name w:val="Balloon Text"/>
    <w:basedOn w:val="Normal"/>
    <w:link w:val="BalloonTextChar"/>
    <w:uiPriority w:val="99"/>
    <w:semiHidden/>
    <w:unhideWhenUsed/>
    <w:rsid w:val="002E1C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1C57"/>
    <w:rPr>
      <w:rFonts w:ascii="Segoe UI" w:hAnsi="Segoe UI" w:cs="Segoe UI"/>
      <w:sz w:val="18"/>
      <w:szCs w:val="18"/>
    </w:rPr>
  </w:style>
  <w:style w:type="paragraph" w:customStyle="1" w:styleId="Default">
    <w:name w:val="Default"/>
    <w:rsid w:val="00AD4F6A"/>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59"/>
    <w:rsid w:val="00597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02F60"/>
  </w:style>
  <w:style w:type="paragraph" w:styleId="NormalWeb">
    <w:name w:val="Normal (Web)"/>
    <w:basedOn w:val="Normal"/>
    <w:uiPriority w:val="99"/>
    <w:unhideWhenUsed/>
    <w:rsid w:val="00E9689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sz">
    <w:name w:val="Titlesz"/>
    <w:basedOn w:val="NoSpacing"/>
    <w:link w:val="TitleszChar"/>
    <w:qFormat/>
    <w:rsid w:val="00A57CE2"/>
    <w:rPr>
      <w:color w:val="002060"/>
      <w:sz w:val="26"/>
      <w:szCs w:val="25"/>
    </w:rPr>
  </w:style>
  <w:style w:type="paragraph" w:customStyle="1" w:styleId="Titlesz1">
    <w:name w:val="Titlesz1"/>
    <w:basedOn w:val="Titlesz"/>
    <w:link w:val="Titlesz1Char"/>
    <w:qFormat/>
    <w:rsid w:val="0026438F"/>
    <w:rPr>
      <w:color w:val="000066"/>
    </w:rPr>
  </w:style>
  <w:style w:type="character" w:customStyle="1" w:styleId="TitleszChar">
    <w:name w:val="Titlesz Char"/>
    <w:basedOn w:val="NoSpacingChar"/>
    <w:link w:val="Titlesz"/>
    <w:rsid w:val="00A57CE2"/>
    <w:rPr>
      <w:color w:val="002060"/>
      <w:sz w:val="26"/>
      <w:szCs w:val="25"/>
    </w:rPr>
  </w:style>
  <w:style w:type="character" w:customStyle="1" w:styleId="Titlesz1Char">
    <w:name w:val="Titlesz1 Char"/>
    <w:basedOn w:val="TitleszChar"/>
    <w:link w:val="Titlesz1"/>
    <w:rsid w:val="0026438F"/>
    <w:rPr>
      <w:color w:val="000066"/>
      <w:sz w:val="25"/>
      <w:szCs w:val="25"/>
    </w:rPr>
  </w:style>
  <w:style w:type="table" w:styleId="GridTable4-Accent3">
    <w:name w:val="Grid Table 4 Accent 3"/>
    <w:basedOn w:val="TableNormal"/>
    <w:uiPriority w:val="49"/>
    <w:rsid w:val="00CE7B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FD2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2FD2"/>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F5884"/>
    <w:rPr>
      <w:color w:val="954F72" w:themeColor="followedHyperlink"/>
      <w:u w:val="single"/>
    </w:rPr>
  </w:style>
  <w:style w:type="table" w:styleId="GridTable1Light-Accent5">
    <w:name w:val="Grid Table 1 Light Accent 5"/>
    <w:basedOn w:val="TableNormal"/>
    <w:uiPriority w:val="46"/>
    <w:rsid w:val="00346ED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D60E56"/>
    <w:rPr>
      <w:sz w:val="16"/>
      <w:szCs w:val="16"/>
    </w:rPr>
  </w:style>
  <w:style w:type="paragraph" w:styleId="CommentText">
    <w:name w:val="annotation text"/>
    <w:basedOn w:val="Normal"/>
    <w:link w:val="CommentTextChar"/>
    <w:uiPriority w:val="99"/>
    <w:semiHidden/>
    <w:unhideWhenUsed/>
    <w:rsid w:val="00D60E56"/>
    <w:pPr>
      <w:spacing w:line="240" w:lineRule="auto"/>
    </w:pPr>
    <w:rPr>
      <w:sz w:val="20"/>
      <w:szCs w:val="20"/>
    </w:rPr>
  </w:style>
  <w:style w:type="character" w:customStyle="1" w:styleId="CommentTextChar">
    <w:name w:val="Comment Text Char"/>
    <w:basedOn w:val="DefaultParagraphFont"/>
    <w:link w:val="CommentText"/>
    <w:uiPriority w:val="99"/>
    <w:semiHidden/>
    <w:rsid w:val="00D60E56"/>
    <w:rPr>
      <w:sz w:val="20"/>
      <w:szCs w:val="20"/>
    </w:rPr>
  </w:style>
  <w:style w:type="paragraph" w:styleId="CommentSubject">
    <w:name w:val="annotation subject"/>
    <w:basedOn w:val="CommentText"/>
    <w:next w:val="CommentText"/>
    <w:link w:val="CommentSubjectChar"/>
    <w:uiPriority w:val="99"/>
    <w:semiHidden/>
    <w:unhideWhenUsed/>
    <w:rsid w:val="00D60E56"/>
    <w:rPr>
      <w:b/>
      <w:bCs/>
    </w:rPr>
  </w:style>
  <w:style w:type="character" w:customStyle="1" w:styleId="CommentSubjectChar">
    <w:name w:val="Comment Subject Char"/>
    <w:basedOn w:val="CommentTextChar"/>
    <w:link w:val="CommentSubject"/>
    <w:uiPriority w:val="99"/>
    <w:semiHidden/>
    <w:rsid w:val="00D60E56"/>
    <w:rPr>
      <w:b/>
      <w:bCs/>
      <w:sz w:val="20"/>
      <w:szCs w:val="20"/>
    </w:rPr>
  </w:style>
  <w:style w:type="character" w:customStyle="1" w:styleId="pln1">
    <w:name w:val="pln1"/>
    <w:basedOn w:val="DefaultParagraphFont"/>
    <w:rsid w:val="00390B43"/>
    <w:rPr>
      <w:color w:val="000000"/>
    </w:rPr>
  </w:style>
  <w:style w:type="character" w:customStyle="1" w:styleId="pun1">
    <w:name w:val="pun1"/>
    <w:basedOn w:val="DefaultParagraphFont"/>
    <w:rsid w:val="00390B43"/>
    <w:rPr>
      <w:color w:val="000000"/>
    </w:rPr>
  </w:style>
  <w:style w:type="character" w:customStyle="1" w:styleId="typ1">
    <w:name w:val="typ1"/>
    <w:basedOn w:val="DefaultParagraphFont"/>
    <w:rsid w:val="00390B43"/>
    <w:rPr>
      <w:color w:val="2B91AF"/>
    </w:rPr>
  </w:style>
  <w:style w:type="character" w:customStyle="1" w:styleId="kwd1">
    <w:name w:val="kwd1"/>
    <w:basedOn w:val="DefaultParagraphFont"/>
    <w:rsid w:val="00390B43"/>
    <w:rPr>
      <w:color w:val="00008B"/>
    </w:rPr>
  </w:style>
  <w:style w:type="character" w:customStyle="1" w:styleId="com1">
    <w:name w:val="com1"/>
    <w:basedOn w:val="DefaultParagraphFont"/>
    <w:rsid w:val="00390B43"/>
    <w:rPr>
      <w:color w:val="808080"/>
    </w:rPr>
  </w:style>
  <w:style w:type="table" w:styleId="GridTable2-Accent5">
    <w:name w:val="Grid Table 2 Accent 5"/>
    <w:basedOn w:val="TableNormal"/>
    <w:uiPriority w:val="47"/>
    <w:rsid w:val="00A57CE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1">
    <w:name w:val="Grid Table 2 Accent 1"/>
    <w:basedOn w:val="TableNormal"/>
    <w:uiPriority w:val="47"/>
    <w:rsid w:val="00A57CE2"/>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5">
    <w:name w:val="Plain Table 5"/>
    <w:basedOn w:val="TableNormal"/>
    <w:uiPriority w:val="45"/>
    <w:rsid w:val="00BE29F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w-headline">
    <w:name w:val="mw-headline"/>
    <w:basedOn w:val="DefaultParagraphFont"/>
    <w:rsid w:val="00B23CBC"/>
  </w:style>
  <w:style w:type="table" w:styleId="GridTable3-Accent5">
    <w:name w:val="Grid Table 3 Accent 5"/>
    <w:basedOn w:val="TableNormal"/>
    <w:uiPriority w:val="48"/>
    <w:rsid w:val="00782E00"/>
    <w:pPr>
      <w:spacing w:after="0" w:line="240" w:lineRule="auto"/>
    </w:p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4-Accent5">
    <w:name w:val="Grid Table 4 Accent 5"/>
    <w:basedOn w:val="TableNormal"/>
    <w:uiPriority w:val="49"/>
    <w:rsid w:val="00782E00"/>
    <w:pPr>
      <w:spacing w:after="0" w:line="240" w:lineRule="auto"/>
    </w:p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
    <w:name w:val="Grid Table 3"/>
    <w:basedOn w:val="TableNormal"/>
    <w:uiPriority w:val="48"/>
    <w:rsid w:val="009574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95749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E428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42881"/>
    <w:rPr>
      <w:sz w:val="20"/>
      <w:szCs w:val="20"/>
    </w:rPr>
  </w:style>
  <w:style w:type="character" w:styleId="FootnoteReference">
    <w:name w:val="footnote reference"/>
    <w:basedOn w:val="DefaultParagraphFont"/>
    <w:uiPriority w:val="99"/>
    <w:semiHidden/>
    <w:unhideWhenUsed/>
    <w:rsid w:val="00E42881"/>
    <w:rPr>
      <w:vertAlign w:val="superscript"/>
    </w:rPr>
  </w:style>
  <w:style w:type="table" w:styleId="GridTable1Light">
    <w:name w:val="Grid Table 1 Light"/>
    <w:basedOn w:val="TableNormal"/>
    <w:uiPriority w:val="46"/>
    <w:rsid w:val="00B07AF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94438">
      <w:bodyDiv w:val="1"/>
      <w:marLeft w:val="0"/>
      <w:marRight w:val="0"/>
      <w:marTop w:val="0"/>
      <w:marBottom w:val="0"/>
      <w:divBdr>
        <w:top w:val="none" w:sz="0" w:space="0" w:color="auto"/>
        <w:left w:val="none" w:sz="0" w:space="0" w:color="auto"/>
        <w:bottom w:val="none" w:sz="0" w:space="0" w:color="auto"/>
        <w:right w:val="none" w:sz="0" w:space="0" w:color="auto"/>
      </w:divBdr>
    </w:div>
    <w:div w:id="435947610">
      <w:bodyDiv w:val="1"/>
      <w:marLeft w:val="0"/>
      <w:marRight w:val="0"/>
      <w:marTop w:val="0"/>
      <w:marBottom w:val="0"/>
      <w:divBdr>
        <w:top w:val="none" w:sz="0" w:space="0" w:color="auto"/>
        <w:left w:val="none" w:sz="0" w:space="0" w:color="auto"/>
        <w:bottom w:val="none" w:sz="0" w:space="0" w:color="auto"/>
        <w:right w:val="none" w:sz="0" w:space="0" w:color="auto"/>
      </w:divBdr>
    </w:div>
    <w:div w:id="449933550">
      <w:bodyDiv w:val="1"/>
      <w:marLeft w:val="0"/>
      <w:marRight w:val="0"/>
      <w:marTop w:val="0"/>
      <w:marBottom w:val="0"/>
      <w:divBdr>
        <w:top w:val="none" w:sz="0" w:space="0" w:color="auto"/>
        <w:left w:val="none" w:sz="0" w:space="0" w:color="auto"/>
        <w:bottom w:val="none" w:sz="0" w:space="0" w:color="auto"/>
        <w:right w:val="none" w:sz="0" w:space="0" w:color="auto"/>
      </w:divBdr>
    </w:div>
    <w:div w:id="480465552">
      <w:bodyDiv w:val="1"/>
      <w:marLeft w:val="0"/>
      <w:marRight w:val="0"/>
      <w:marTop w:val="0"/>
      <w:marBottom w:val="0"/>
      <w:divBdr>
        <w:top w:val="none" w:sz="0" w:space="0" w:color="auto"/>
        <w:left w:val="none" w:sz="0" w:space="0" w:color="auto"/>
        <w:bottom w:val="none" w:sz="0" w:space="0" w:color="auto"/>
        <w:right w:val="none" w:sz="0" w:space="0" w:color="auto"/>
      </w:divBdr>
    </w:div>
    <w:div w:id="523441539">
      <w:bodyDiv w:val="1"/>
      <w:marLeft w:val="0"/>
      <w:marRight w:val="0"/>
      <w:marTop w:val="0"/>
      <w:marBottom w:val="0"/>
      <w:divBdr>
        <w:top w:val="none" w:sz="0" w:space="0" w:color="auto"/>
        <w:left w:val="none" w:sz="0" w:space="0" w:color="auto"/>
        <w:bottom w:val="none" w:sz="0" w:space="0" w:color="auto"/>
        <w:right w:val="none" w:sz="0" w:space="0" w:color="auto"/>
      </w:divBdr>
    </w:div>
    <w:div w:id="622080379">
      <w:bodyDiv w:val="1"/>
      <w:marLeft w:val="0"/>
      <w:marRight w:val="0"/>
      <w:marTop w:val="0"/>
      <w:marBottom w:val="0"/>
      <w:divBdr>
        <w:top w:val="none" w:sz="0" w:space="0" w:color="auto"/>
        <w:left w:val="none" w:sz="0" w:space="0" w:color="auto"/>
        <w:bottom w:val="none" w:sz="0" w:space="0" w:color="auto"/>
        <w:right w:val="none" w:sz="0" w:space="0" w:color="auto"/>
      </w:divBdr>
    </w:div>
    <w:div w:id="657853572">
      <w:bodyDiv w:val="1"/>
      <w:marLeft w:val="0"/>
      <w:marRight w:val="0"/>
      <w:marTop w:val="0"/>
      <w:marBottom w:val="0"/>
      <w:divBdr>
        <w:top w:val="none" w:sz="0" w:space="0" w:color="auto"/>
        <w:left w:val="none" w:sz="0" w:space="0" w:color="auto"/>
        <w:bottom w:val="none" w:sz="0" w:space="0" w:color="auto"/>
        <w:right w:val="none" w:sz="0" w:space="0" w:color="auto"/>
      </w:divBdr>
    </w:div>
    <w:div w:id="669412106">
      <w:bodyDiv w:val="1"/>
      <w:marLeft w:val="0"/>
      <w:marRight w:val="0"/>
      <w:marTop w:val="0"/>
      <w:marBottom w:val="0"/>
      <w:divBdr>
        <w:top w:val="none" w:sz="0" w:space="0" w:color="auto"/>
        <w:left w:val="none" w:sz="0" w:space="0" w:color="auto"/>
        <w:bottom w:val="none" w:sz="0" w:space="0" w:color="auto"/>
        <w:right w:val="none" w:sz="0" w:space="0" w:color="auto"/>
      </w:divBdr>
    </w:div>
    <w:div w:id="811484191">
      <w:bodyDiv w:val="1"/>
      <w:marLeft w:val="0"/>
      <w:marRight w:val="0"/>
      <w:marTop w:val="0"/>
      <w:marBottom w:val="0"/>
      <w:divBdr>
        <w:top w:val="none" w:sz="0" w:space="0" w:color="auto"/>
        <w:left w:val="none" w:sz="0" w:space="0" w:color="auto"/>
        <w:bottom w:val="none" w:sz="0" w:space="0" w:color="auto"/>
        <w:right w:val="none" w:sz="0" w:space="0" w:color="auto"/>
      </w:divBdr>
    </w:div>
    <w:div w:id="827746507">
      <w:bodyDiv w:val="1"/>
      <w:marLeft w:val="0"/>
      <w:marRight w:val="0"/>
      <w:marTop w:val="0"/>
      <w:marBottom w:val="0"/>
      <w:divBdr>
        <w:top w:val="none" w:sz="0" w:space="0" w:color="auto"/>
        <w:left w:val="none" w:sz="0" w:space="0" w:color="auto"/>
        <w:bottom w:val="none" w:sz="0" w:space="0" w:color="auto"/>
        <w:right w:val="none" w:sz="0" w:space="0" w:color="auto"/>
      </w:divBdr>
    </w:div>
    <w:div w:id="1162816202">
      <w:bodyDiv w:val="1"/>
      <w:marLeft w:val="0"/>
      <w:marRight w:val="0"/>
      <w:marTop w:val="0"/>
      <w:marBottom w:val="0"/>
      <w:divBdr>
        <w:top w:val="none" w:sz="0" w:space="0" w:color="auto"/>
        <w:left w:val="none" w:sz="0" w:space="0" w:color="auto"/>
        <w:bottom w:val="none" w:sz="0" w:space="0" w:color="auto"/>
        <w:right w:val="none" w:sz="0" w:space="0" w:color="auto"/>
      </w:divBdr>
    </w:div>
    <w:div w:id="1193031054">
      <w:bodyDiv w:val="1"/>
      <w:marLeft w:val="0"/>
      <w:marRight w:val="0"/>
      <w:marTop w:val="0"/>
      <w:marBottom w:val="0"/>
      <w:divBdr>
        <w:top w:val="none" w:sz="0" w:space="0" w:color="auto"/>
        <w:left w:val="none" w:sz="0" w:space="0" w:color="auto"/>
        <w:bottom w:val="none" w:sz="0" w:space="0" w:color="auto"/>
        <w:right w:val="none" w:sz="0" w:space="0" w:color="auto"/>
      </w:divBdr>
    </w:div>
    <w:div w:id="1309239875">
      <w:bodyDiv w:val="1"/>
      <w:marLeft w:val="0"/>
      <w:marRight w:val="0"/>
      <w:marTop w:val="0"/>
      <w:marBottom w:val="0"/>
      <w:divBdr>
        <w:top w:val="none" w:sz="0" w:space="0" w:color="auto"/>
        <w:left w:val="none" w:sz="0" w:space="0" w:color="auto"/>
        <w:bottom w:val="none" w:sz="0" w:space="0" w:color="auto"/>
        <w:right w:val="none" w:sz="0" w:space="0" w:color="auto"/>
      </w:divBdr>
    </w:div>
    <w:div w:id="1372876803">
      <w:bodyDiv w:val="1"/>
      <w:marLeft w:val="0"/>
      <w:marRight w:val="0"/>
      <w:marTop w:val="0"/>
      <w:marBottom w:val="0"/>
      <w:divBdr>
        <w:top w:val="none" w:sz="0" w:space="0" w:color="auto"/>
        <w:left w:val="none" w:sz="0" w:space="0" w:color="auto"/>
        <w:bottom w:val="none" w:sz="0" w:space="0" w:color="auto"/>
        <w:right w:val="none" w:sz="0" w:space="0" w:color="auto"/>
      </w:divBdr>
    </w:div>
    <w:div w:id="1483738233">
      <w:bodyDiv w:val="1"/>
      <w:marLeft w:val="0"/>
      <w:marRight w:val="0"/>
      <w:marTop w:val="0"/>
      <w:marBottom w:val="0"/>
      <w:divBdr>
        <w:top w:val="none" w:sz="0" w:space="0" w:color="auto"/>
        <w:left w:val="none" w:sz="0" w:space="0" w:color="auto"/>
        <w:bottom w:val="none" w:sz="0" w:space="0" w:color="auto"/>
        <w:right w:val="none" w:sz="0" w:space="0" w:color="auto"/>
      </w:divBdr>
    </w:div>
    <w:div w:id="1560824624">
      <w:bodyDiv w:val="1"/>
      <w:marLeft w:val="0"/>
      <w:marRight w:val="0"/>
      <w:marTop w:val="0"/>
      <w:marBottom w:val="0"/>
      <w:divBdr>
        <w:top w:val="none" w:sz="0" w:space="0" w:color="auto"/>
        <w:left w:val="none" w:sz="0" w:space="0" w:color="auto"/>
        <w:bottom w:val="none" w:sz="0" w:space="0" w:color="auto"/>
        <w:right w:val="none" w:sz="0" w:space="0" w:color="auto"/>
      </w:divBdr>
      <w:divsChild>
        <w:div w:id="1461192336">
          <w:marLeft w:val="0"/>
          <w:marRight w:val="0"/>
          <w:marTop w:val="0"/>
          <w:marBottom w:val="0"/>
          <w:divBdr>
            <w:top w:val="none" w:sz="0" w:space="0" w:color="auto"/>
            <w:left w:val="none" w:sz="0" w:space="0" w:color="auto"/>
            <w:bottom w:val="none" w:sz="0" w:space="0" w:color="auto"/>
            <w:right w:val="none" w:sz="0" w:space="0" w:color="auto"/>
          </w:divBdr>
        </w:div>
      </w:divsChild>
    </w:div>
    <w:div w:id="1613170075">
      <w:bodyDiv w:val="1"/>
      <w:marLeft w:val="0"/>
      <w:marRight w:val="0"/>
      <w:marTop w:val="0"/>
      <w:marBottom w:val="0"/>
      <w:divBdr>
        <w:top w:val="none" w:sz="0" w:space="0" w:color="auto"/>
        <w:left w:val="none" w:sz="0" w:space="0" w:color="auto"/>
        <w:bottom w:val="none" w:sz="0" w:space="0" w:color="auto"/>
        <w:right w:val="none" w:sz="0" w:space="0" w:color="auto"/>
      </w:divBdr>
      <w:divsChild>
        <w:div w:id="1848014935">
          <w:marLeft w:val="0"/>
          <w:marRight w:val="0"/>
          <w:marTop w:val="0"/>
          <w:marBottom w:val="0"/>
          <w:divBdr>
            <w:top w:val="none" w:sz="0" w:space="0" w:color="auto"/>
            <w:left w:val="none" w:sz="0" w:space="0" w:color="auto"/>
            <w:bottom w:val="none" w:sz="0" w:space="0" w:color="auto"/>
            <w:right w:val="none" w:sz="0" w:space="0" w:color="auto"/>
          </w:divBdr>
          <w:divsChild>
            <w:div w:id="687367578">
              <w:marLeft w:val="0"/>
              <w:marRight w:val="0"/>
              <w:marTop w:val="0"/>
              <w:marBottom w:val="0"/>
              <w:divBdr>
                <w:top w:val="none" w:sz="0" w:space="0" w:color="auto"/>
                <w:left w:val="none" w:sz="0" w:space="0" w:color="auto"/>
                <w:bottom w:val="none" w:sz="0" w:space="0" w:color="auto"/>
                <w:right w:val="none" w:sz="0" w:space="0" w:color="auto"/>
              </w:divBdr>
              <w:divsChild>
                <w:div w:id="604580601">
                  <w:marLeft w:val="0"/>
                  <w:marRight w:val="0"/>
                  <w:marTop w:val="0"/>
                  <w:marBottom w:val="0"/>
                  <w:divBdr>
                    <w:top w:val="none" w:sz="0" w:space="0" w:color="auto"/>
                    <w:left w:val="none" w:sz="0" w:space="0" w:color="auto"/>
                    <w:bottom w:val="none" w:sz="0" w:space="0" w:color="auto"/>
                    <w:right w:val="none" w:sz="0" w:space="0" w:color="auto"/>
                  </w:divBdr>
                  <w:divsChild>
                    <w:div w:id="629476701">
                      <w:marLeft w:val="0"/>
                      <w:marRight w:val="0"/>
                      <w:marTop w:val="0"/>
                      <w:marBottom w:val="0"/>
                      <w:divBdr>
                        <w:top w:val="none" w:sz="0" w:space="0" w:color="auto"/>
                        <w:left w:val="none" w:sz="0" w:space="0" w:color="auto"/>
                        <w:bottom w:val="none" w:sz="0" w:space="0" w:color="auto"/>
                        <w:right w:val="none" w:sz="0" w:space="0" w:color="auto"/>
                      </w:divBdr>
                      <w:divsChild>
                        <w:div w:id="2513330">
                          <w:marLeft w:val="0"/>
                          <w:marRight w:val="0"/>
                          <w:marTop w:val="0"/>
                          <w:marBottom w:val="0"/>
                          <w:divBdr>
                            <w:top w:val="none" w:sz="0" w:space="0" w:color="auto"/>
                            <w:left w:val="none" w:sz="0" w:space="0" w:color="auto"/>
                            <w:bottom w:val="none" w:sz="0" w:space="0" w:color="auto"/>
                            <w:right w:val="none" w:sz="0" w:space="0" w:color="auto"/>
                          </w:divBdr>
                          <w:divsChild>
                            <w:div w:id="16625452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515733">
      <w:bodyDiv w:val="1"/>
      <w:marLeft w:val="0"/>
      <w:marRight w:val="0"/>
      <w:marTop w:val="0"/>
      <w:marBottom w:val="0"/>
      <w:divBdr>
        <w:top w:val="none" w:sz="0" w:space="0" w:color="auto"/>
        <w:left w:val="none" w:sz="0" w:space="0" w:color="auto"/>
        <w:bottom w:val="none" w:sz="0" w:space="0" w:color="auto"/>
        <w:right w:val="none" w:sz="0" w:space="0" w:color="auto"/>
      </w:divBdr>
    </w:div>
    <w:div w:id="1740252498">
      <w:bodyDiv w:val="1"/>
      <w:marLeft w:val="0"/>
      <w:marRight w:val="0"/>
      <w:marTop w:val="0"/>
      <w:marBottom w:val="0"/>
      <w:divBdr>
        <w:top w:val="none" w:sz="0" w:space="0" w:color="auto"/>
        <w:left w:val="none" w:sz="0" w:space="0" w:color="auto"/>
        <w:bottom w:val="none" w:sz="0" w:space="0" w:color="auto"/>
        <w:right w:val="none" w:sz="0" w:space="0" w:color="auto"/>
      </w:divBdr>
    </w:div>
    <w:div w:id="1770159140">
      <w:bodyDiv w:val="1"/>
      <w:marLeft w:val="0"/>
      <w:marRight w:val="0"/>
      <w:marTop w:val="0"/>
      <w:marBottom w:val="0"/>
      <w:divBdr>
        <w:top w:val="none" w:sz="0" w:space="0" w:color="auto"/>
        <w:left w:val="none" w:sz="0" w:space="0" w:color="auto"/>
        <w:bottom w:val="none" w:sz="0" w:space="0" w:color="auto"/>
        <w:right w:val="none" w:sz="0" w:space="0" w:color="auto"/>
      </w:divBdr>
    </w:div>
    <w:div w:id="1831628932">
      <w:bodyDiv w:val="1"/>
      <w:marLeft w:val="0"/>
      <w:marRight w:val="0"/>
      <w:marTop w:val="0"/>
      <w:marBottom w:val="0"/>
      <w:divBdr>
        <w:top w:val="none" w:sz="0" w:space="0" w:color="auto"/>
        <w:left w:val="none" w:sz="0" w:space="0" w:color="auto"/>
        <w:bottom w:val="none" w:sz="0" w:space="0" w:color="auto"/>
        <w:right w:val="none" w:sz="0" w:space="0" w:color="auto"/>
      </w:divBdr>
    </w:div>
    <w:div w:id="1918129419">
      <w:bodyDiv w:val="1"/>
      <w:marLeft w:val="0"/>
      <w:marRight w:val="0"/>
      <w:marTop w:val="0"/>
      <w:marBottom w:val="0"/>
      <w:divBdr>
        <w:top w:val="none" w:sz="0" w:space="0" w:color="auto"/>
        <w:left w:val="none" w:sz="0" w:space="0" w:color="auto"/>
        <w:bottom w:val="none" w:sz="0" w:space="0" w:color="auto"/>
        <w:right w:val="none" w:sz="0" w:space="0" w:color="auto"/>
      </w:divBdr>
    </w:div>
    <w:div w:id="2060589345">
      <w:bodyDiv w:val="1"/>
      <w:marLeft w:val="0"/>
      <w:marRight w:val="0"/>
      <w:marTop w:val="0"/>
      <w:marBottom w:val="0"/>
      <w:divBdr>
        <w:top w:val="none" w:sz="0" w:space="0" w:color="auto"/>
        <w:left w:val="none" w:sz="0" w:space="0" w:color="auto"/>
        <w:bottom w:val="none" w:sz="0" w:space="0" w:color="auto"/>
        <w:right w:val="none" w:sz="0" w:space="0" w:color="auto"/>
      </w:divBdr>
    </w:div>
    <w:div w:id="2093239927">
      <w:bodyDiv w:val="1"/>
      <w:marLeft w:val="0"/>
      <w:marRight w:val="0"/>
      <w:marTop w:val="0"/>
      <w:marBottom w:val="0"/>
      <w:divBdr>
        <w:top w:val="none" w:sz="0" w:space="0" w:color="auto"/>
        <w:left w:val="none" w:sz="0" w:space="0" w:color="auto"/>
        <w:bottom w:val="none" w:sz="0" w:space="0" w:color="auto"/>
        <w:right w:val="none" w:sz="0" w:space="0" w:color="auto"/>
      </w:divBdr>
    </w:div>
    <w:div w:id="214643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9.emf"/><Relationship Id="rId42" Type="http://schemas.openxmlformats.org/officeDocument/2006/relationships/hyperlink" Target="mailto:BarryAllen@theflash.com" TargetMode="External"/><Relationship Id="rId63" Type="http://schemas.openxmlformats.org/officeDocument/2006/relationships/image" Target="media/image40.png"/><Relationship Id="rId84" Type="http://schemas.openxmlformats.org/officeDocument/2006/relationships/image" Target="media/image56.png"/><Relationship Id="rId138" Type="http://schemas.openxmlformats.org/officeDocument/2006/relationships/oleObject" Target="embeddings/oleObject20.bin"/><Relationship Id="rId159" Type="http://schemas.openxmlformats.org/officeDocument/2006/relationships/image" Target="media/image109.png"/><Relationship Id="rId170" Type="http://schemas.openxmlformats.org/officeDocument/2006/relationships/image" Target="media/image117.png"/><Relationship Id="rId191" Type="http://schemas.openxmlformats.org/officeDocument/2006/relationships/image" Target="media/image134.png"/><Relationship Id="rId205" Type="http://schemas.openxmlformats.org/officeDocument/2006/relationships/image" Target="media/image145.png"/><Relationship Id="rId226" Type="http://schemas.openxmlformats.org/officeDocument/2006/relationships/oleObject" Target="embeddings/oleObject41.bin"/><Relationship Id="rId247" Type="http://schemas.openxmlformats.org/officeDocument/2006/relationships/image" Target="media/image1820.png"/><Relationship Id="rId107" Type="http://schemas.openxmlformats.org/officeDocument/2006/relationships/image" Target="media/image74.png"/><Relationship Id="rId268" Type="http://schemas.openxmlformats.org/officeDocument/2006/relationships/image" Target="media/image195.png"/><Relationship Id="rId11" Type="http://schemas.openxmlformats.org/officeDocument/2006/relationships/chart" Target="charts/chart1.xml"/><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oleObject" Target="embeddings/oleObject17.bin"/><Relationship Id="rId149" Type="http://schemas.openxmlformats.org/officeDocument/2006/relationships/oleObject" Target="embeddings/oleObject23.bin"/><Relationship Id="rId5" Type="http://schemas.openxmlformats.org/officeDocument/2006/relationships/settings" Target="settings.xml"/><Relationship Id="rId95" Type="http://schemas.openxmlformats.org/officeDocument/2006/relationships/oleObject" Target="embeddings/oleObject8.bin"/><Relationship Id="rId160" Type="http://schemas.openxmlformats.org/officeDocument/2006/relationships/oleObject" Target="embeddings/oleObject27.bin"/><Relationship Id="rId181" Type="http://schemas.openxmlformats.org/officeDocument/2006/relationships/image" Target="media/image126.png"/><Relationship Id="rId216" Type="http://schemas.openxmlformats.org/officeDocument/2006/relationships/image" Target="media/image154.png"/><Relationship Id="rId237" Type="http://schemas.openxmlformats.org/officeDocument/2006/relationships/image" Target="media/image170.png"/><Relationship Id="rId258" Type="http://schemas.openxmlformats.org/officeDocument/2006/relationships/image" Target="media/image185.png"/><Relationship Id="rId22" Type="http://schemas.openxmlformats.org/officeDocument/2006/relationships/image" Target="media/image10.png"/><Relationship Id="rId43" Type="http://schemas.openxmlformats.org/officeDocument/2006/relationships/hyperlink" Target="mailto:BarryAllen@theflash.com" TargetMode="External"/><Relationship Id="rId64" Type="http://schemas.openxmlformats.org/officeDocument/2006/relationships/image" Target="media/image41.png"/><Relationship Id="rId118" Type="http://schemas.openxmlformats.org/officeDocument/2006/relationships/oleObject" Target="embeddings/oleObject13.bin"/><Relationship Id="rId139" Type="http://schemas.openxmlformats.org/officeDocument/2006/relationships/image" Target="media/image95.png"/><Relationship Id="rId85" Type="http://schemas.openxmlformats.org/officeDocument/2006/relationships/image" Target="media/image57.png"/><Relationship Id="rId150" Type="http://schemas.openxmlformats.org/officeDocument/2006/relationships/image" Target="media/image103.png"/><Relationship Id="rId171" Type="http://schemas.openxmlformats.org/officeDocument/2006/relationships/image" Target="media/image118.png"/><Relationship Id="rId192" Type="http://schemas.openxmlformats.org/officeDocument/2006/relationships/image" Target="media/image135.png"/><Relationship Id="rId206" Type="http://schemas.openxmlformats.org/officeDocument/2006/relationships/image" Target="media/image146.png"/><Relationship Id="rId227" Type="http://schemas.openxmlformats.org/officeDocument/2006/relationships/image" Target="media/image162.png"/><Relationship Id="rId248" Type="http://schemas.openxmlformats.org/officeDocument/2006/relationships/image" Target="media/image175.png"/><Relationship Id="rId269" Type="http://schemas.openxmlformats.org/officeDocument/2006/relationships/image" Target="media/image196.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75.png"/><Relationship Id="rId129" Type="http://schemas.openxmlformats.org/officeDocument/2006/relationships/image" Target="media/image88.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5.png"/><Relationship Id="rId140" Type="http://schemas.openxmlformats.org/officeDocument/2006/relationships/image" Target="media/image96.png"/><Relationship Id="rId161" Type="http://schemas.openxmlformats.org/officeDocument/2006/relationships/image" Target="media/image110.png"/><Relationship Id="rId182" Type="http://schemas.openxmlformats.org/officeDocument/2006/relationships/oleObject" Target="embeddings/oleObject32.bin"/><Relationship Id="rId217" Type="http://schemas.openxmlformats.org/officeDocument/2006/relationships/image" Target="media/image155.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86.png"/><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image" Target="media/image79.png"/><Relationship Id="rId119" Type="http://schemas.openxmlformats.org/officeDocument/2006/relationships/image" Target="media/image82.png"/><Relationship Id="rId270" Type="http://schemas.openxmlformats.org/officeDocument/2006/relationships/image" Target="media/image197.png"/><Relationship Id="rId275" Type="http://schemas.openxmlformats.org/officeDocument/2006/relationships/fontTable" Target="fontTable.xm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4.png"/><Relationship Id="rId86" Type="http://schemas.openxmlformats.org/officeDocument/2006/relationships/oleObject" Target="embeddings/oleObject6.bin"/><Relationship Id="rId130" Type="http://schemas.openxmlformats.org/officeDocument/2006/relationships/image" Target="media/image89.png"/><Relationship Id="rId135" Type="http://schemas.openxmlformats.org/officeDocument/2006/relationships/image" Target="media/image92.png"/><Relationship Id="rId151" Type="http://schemas.openxmlformats.org/officeDocument/2006/relationships/image" Target="media/image104.png"/><Relationship Id="rId156" Type="http://schemas.openxmlformats.org/officeDocument/2006/relationships/oleObject" Target="embeddings/oleObject25.bin"/><Relationship Id="rId177" Type="http://schemas.openxmlformats.org/officeDocument/2006/relationships/oleObject" Target="embeddings/oleObject31.bin"/><Relationship Id="rId198" Type="http://schemas.openxmlformats.org/officeDocument/2006/relationships/image" Target="media/image140.png"/><Relationship Id="rId172" Type="http://schemas.openxmlformats.org/officeDocument/2006/relationships/image" Target="media/image119.png"/><Relationship Id="rId193" Type="http://schemas.openxmlformats.org/officeDocument/2006/relationships/image" Target="media/image136.png"/><Relationship Id="rId202" Type="http://schemas.openxmlformats.org/officeDocument/2006/relationships/image" Target="media/image143.png"/><Relationship Id="rId207" Type="http://schemas.openxmlformats.org/officeDocument/2006/relationships/image" Target="media/image147.png"/><Relationship Id="rId223" Type="http://schemas.openxmlformats.org/officeDocument/2006/relationships/image" Target="media/image160.png"/><Relationship Id="rId228" Type="http://schemas.openxmlformats.org/officeDocument/2006/relationships/image" Target="media/image163.png"/><Relationship Id="rId249" Type="http://schemas.openxmlformats.org/officeDocument/2006/relationships/image" Target="media/image176.png"/><Relationship Id="rId13" Type="http://schemas.openxmlformats.org/officeDocument/2006/relationships/hyperlink" Target="mailto:Jamesroades@gmail.com" TargetMode="External"/><Relationship Id="rId18" Type="http://schemas.openxmlformats.org/officeDocument/2006/relationships/image" Target="media/image7.png"/><Relationship Id="rId39" Type="http://schemas.openxmlformats.org/officeDocument/2006/relationships/footer" Target="footer1.xml"/><Relationship Id="rId109" Type="http://schemas.openxmlformats.org/officeDocument/2006/relationships/image" Target="media/image76.png"/><Relationship Id="rId260" Type="http://schemas.openxmlformats.org/officeDocument/2006/relationships/image" Target="media/image187.png"/><Relationship Id="rId265" Type="http://schemas.openxmlformats.org/officeDocument/2006/relationships/image" Target="media/image192.pn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oleObject" Target="embeddings/oleObject16.bin"/><Relationship Id="rId141" Type="http://schemas.openxmlformats.org/officeDocument/2006/relationships/image" Target="media/image97.png"/><Relationship Id="rId146" Type="http://schemas.openxmlformats.org/officeDocument/2006/relationships/oleObject" Target="embeddings/oleObject22.bin"/><Relationship Id="rId167" Type="http://schemas.openxmlformats.org/officeDocument/2006/relationships/image" Target="media/image115.png"/><Relationship Id="rId188"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2.png"/><Relationship Id="rId162" Type="http://schemas.openxmlformats.org/officeDocument/2006/relationships/image" Target="media/image111.png"/><Relationship Id="rId183" Type="http://schemas.openxmlformats.org/officeDocument/2006/relationships/image" Target="media/image127.png"/><Relationship Id="rId213" Type="http://schemas.openxmlformats.org/officeDocument/2006/relationships/image" Target="media/image152.png"/><Relationship Id="rId218" Type="http://schemas.openxmlformats.org/officeDocument/2006/relationships/image" Target="media/image156.png"/><Relationship Id="rId234" Type="http://schemas.openxmlformats.org/officeDocument/2006/relationships/image" Target="media/image167.png"/><Relationship Id="rId239"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image" Target="media/image177.png"/><Relationship Id="rId255" Type="http://schemas.openxmlformats.org/officeDocument/2006/relationships/image" Target="media/image182.png"/><Relationship Id="rId271" Type="http://schemas.openxmlformats.org/officeDocument/2006/relationships/image" Target="media/image198.png"/><Relationship Id="rId276" Type="http://schemas.openxmlformats.org/officeDocument/2006/relationships/theme" Target="theme/theme1.xml"/><Relationship Id="rId24" Type="http://schemas.openxmlformats.org/officeDocument/2006/relationships/image" Target="media/image8.png"/><Relationship Id="rId40" Type="http://schemas.openxmlformats.org/officeDocument/2006/relationships/header" Target="header2.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oleObject" Target="embeddings/oleObject11.bin"/><Relationship Id="rId115" Type="http://schemas.openxmlformats.org/officeDocument/2006/relationships/image" Target="media/image80.png"/><Relationship Id="rId131" Type="http://schemas.openxmlformats.org/officeDocument/2006/relationships/oleObject" Target="embeddings/oleObject18.bin"/><Relationship Id="rId136" Type="http://schemas.openxmlformats.org/officeDocument/2006/relationships/image" Target="media/image93.png"/><Relationship Id="rId157" Type="http://schemas.openxmlformats.org/officeDocument/2006/relationships/image" Target="media/image108.png"/><Relationship Id="rId178" Type="http://schemas.openxmlformats.org/officeDocument/2006/relationships/image" Target="media/image123.png"/><Relationship Id="rId61" Type="http://schemas.openxmlformats.org/officeDocument/2006/relationships/image" Target="media/image38.png"/><Relationship Id="rId82" Type="http://schemas.openxmlformats.org/officeDocument/2006/relationships/image" Target="media/image55.png"/><Relationship Id="rId152" Type="http://schemas.openxmlformats.org/officeDocument/2006/relationships/oleObject" Target="embeddings/oleObject24.bin"/><Relationship Id="rId173" Type="http://schemas.openxmlformats.org/officeDocument/2006/relationships/oleObject" Target="embeddings/oleObject30.bin"/><Relationship Id="rId194" Type="http://schemas.openxmlformats.org/officeDocument/2006/relationships/oleObject" Target="embeddings/oleObject34.bin"/><Relationship Id="rId199" Type="http://schemas.openxmlformats.org/officeDocument/2006/relationships/oleObject" Target="embeddings/oleObject35.bin"/><Relationship Id="rId203" Type="http://schemas.openxmlformats.org/officeDocument/2006/relationships/image" Target="media/image144.png"/><Relationship Id="rId208" Type="http://schemas.openxmlformats.org/officeDocument/2006/relationships/image" Target="media/image148.png"/><Relationship Id="rId229" Type="http://schemas.openxmlformats.org/officeDocument/2006/relationships/oleObject" Target="embeddings/oleObject42.bin"/><Relationship Id="rId224" Type="http://schemas.openxmlformats.org/officeDocument/2006/relationships/oleObject" Target="embeddings/oleObject40.bin"/><Relationship Id="rId240" Type="http://schemas.openxmlformats.org/officeDocument/2006/relationships/image" Target="media/image173.png"/><Relationship Id="rId261" Type="http://schemas.openxmlformats.org/officeDocument/2006/relationships/image" Target="media/image188.png"/><Relationship Id="rId266" Type="http://schemas.openxmlformats.org/officeDocument/2006/relationships/image" Target="media/image193.png"/><Relationship Id="rId14" Type="http://schemas.openxmlformats.org/officeDocument/2006/relationships/image" Target="media/image4.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oleObject" Target="embeddings/oleObject3.bin"/><Relationship Id="rId100" Type="http://schemas.openxmlformats.org/officeDocument/2006/relationships/oleObject" Target="embeddings/oleObject9.bin"/><Relationship Id="rId105" Type="http://schemas.openxmlformats.org/officeDocument/2006/relationships/image" Target="media/image72.png"/><Relationship Id="rId126" Type="http://schemas.openxmlformats.org/officeDocument/2006/relationships/image" Target="media/image86.png"/><Relationship Id="rId147" Type="http://schemas.openxmlformats.org/officeDocument/2006/relationships/image" Target="media/image101.png"/><Relationship Id="rId168"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oleObject" Target="embeddings/oleObject2.bin"/><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oleObject" Target="embeddings/oleObject14.bin"/><Relationship Id="rId142" Type="http://schemas.openxmlformats.org/officeDocument/2006/relationships/oleObject" Target="embeddings/oleObject21.bin"/><Relationship Id="rId163" Type="http://schemas.openxmlformats.org/officeDocument/2006/relationships/oleObject" Target="embeddings/oleObject28.bin"/><Relationship Id="rId184" Type="http://schemas.openxmlformats.org/officeDocument/2006/relationships/image" Target="media/image128.png"/><Relationship Id="rId189" Type="http://schemas.openxmlformats.org/officeDocument/2006/relationships/oleObject" Target="embeddings/oleObject33.bin"/><Relationship Id="rId219" Type="http://schemas.openxmlformats.org/officeDocument/2006/relationships/image" Target="media/image157.png"/><Relationship Id="rId3" Type="http://schemas.openxmlformats.org/officeDocument/2006/relationships/numbering" Target="numbering.xml"/><Relationship Id="rId214" Type="http://schemas.openxmlformats.org/officeDocument/2006/relationships/image" Target="media/image153.png"/><Relationship Id="rId230" Type="http://schemas.openxmlformats.org/officeDocument/2006/relationships/image" Target="media/image164.png"/><Relationship Id="rId235" Type="http://schemas.openxmlformats.org/officeDocument/2006/relationships/image" Target="media/image168.png"/><Relationship Id="rId251" Type="http://schemas.openxmlformats.org/officeDocument/2006/relationships/image" Target="media/image178.png"/><Relationship Id="rId256" Type="http://schemas.openxmlformats.org/officeDocument/2006/relationships/image" Target="media/image183.png"/><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oleObject" Target="embeddings/oleObject12.bin"/><Relationship Id="rId137" Type="http://schemas.openxmlformats.org/officeDocument/2006/relationships/image" Target="media/image94.png"/><Relationship Id="rId158" Type="http://schemas.openxmlformats.org/officeDocument/2006/relationships/oleObject" Target="embeddings/oleObject26.bin"/><Relationship Id="rId272" Type="http://schemas.openxmlformats.org/officeDocument/2006/relationships/image" Target="media/image199.png"/><Relationship Id="rId41" Type="http://schemas.openxmlformats.org/officeDocument/2006/relationships/hyperlink" Target="mailto:BarryAllen@theflash.com" TargetMode="External"/><Relationship Id="rId62" Type="http://schemas.openxmlformats.org/officeDocument/2006/relationships/image" Target="media/image39.png"/><Relationship Id="rId83" Type="http://schemas.openxmlformats.org/officeDocument/2006/relationships/oleObject" Target="embeddings/oleObject5.bin"/><Relationship Id="rId88" Type="http://schemas.openxmlformats.org/officeDocument/2006/relationships/image" Target="media/image59.png"/><Relationship Id="rId111" Type="http://schemas.openxmlformats.org/officeDocument/2006/relationships/hyperlink" Target="mailto:abonobmussie@gmail.com" TargetMode="External"/><Relationship Id="rId132" Type="http://schemas.openxmlformats.org/officeDocument/2006/relationships/image" Target="media/image90.png"/><Relationship Id="rId153" Type="http://schemas.openxmlformats.org/officeDocument/2006/relationships/image" Target="media/image105.png"/><Relationship Id="rId174" Type="http://schemas.openxmlformats.org/officeDocument/2006/relationships/image" Target="media/image120.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image" Target="media/image149.png"/><Relationship Id="rId190" Type="http://schemas.openxmlformats.org/officeDocument/2006/relationships/image" Target="media/image133.png"/><Relationship Id="rId204" Type="http://schemas.openxmlformats.org/officeDocument/2006/relationships/oleObject" Target="embeddings/oleObject36.bin"/><Relationship Id="rId220" Type="http://schemas.openxmlformats.org/officeDocument/2006/relationships/image" Target="media/image158.png"/><Relationship Id="rId225" Type="http://schemas.openxmlformats.org/officeDocument/2006/relationships/image" Target="media/image161.png"/><Relationship Id="rId241" Type="http://schemas.openxmlformats.org/officeDocument/2006/relationships/image" Target="media/image174.png"/><Relationship Id="rId267" Type="http://schemas.openxmlformats.org/officeDocument/2006/relationships/image" Target="media/image194.png"/><Relationship Id="rId15" Type="http://schemas.openxmlformats.org/officeDocument/2006/relationships/image" Target="media/image5.jpeg"/><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73.png"/><Relationship Id="rId127" Type="http://schemas.openxmlformats.org/officeDocument/2006/relationships/image" Target="media/image87.png"/><Relationship Id="rId262" Type="http://schemas.openxmlformats.org/officeDocument/2006/relationships/image" Target="media/image189.png"/><Relationship Id="rId10" Type="http://schemas.openxmlformats.org/officeDocument/2006/relationships/hyperlink" Target="http://www.thelaptopsclinic.co.uk/"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98.png"/><Relationship Id="rId148" Type="http://schemas.openxmlformats.org/officeDocument/2006/relationships/image" Target="media/image102.png"/><Relationship Id="rId164" Type="http://schemas.openxmlformats.org/officeDocument/2006/relationships/image" Target="media/image112.png"/><Relationship Id="rId169" Type="http://schemas.openxmlformats.org/officeDocument/2006/relationships/image" Target="media/image116.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125.png"/><Relationship Id="rId210" Type="http://schemas.openxmlformats.org/officeDocument/2006/relationships/oleObject" Target="embeddings/oleObject37.bin"/><Relationship Id="rId215" Type="http://schemas.openxmlformats.org/officeDocument/2006/relationships/oleObject" Target="embeddings/oleObject38.bin"/><Relationship Id="rId236" Type="http://schemas.openxmlformats.org/officeDocument/2006/relationships/image" Target="media/image169.png"/><Relationship Id="rId257" Type="http://schemas.openxmlformats.org/officeDocument/2006/relationships/image" Target="media/image184.png"/><Relationship Id="rId26" Type="http://schemas.openxmlformats.org/officeDocument/2006/relationships/image" Target="media/image12.png"/><Relationship Id="rId231" Type="http://schemas.openxmlformats.org/officeDocument/2006/relationships/oleObject" Target="embeddings/oleObject43.bin"/><Relationship Id="rId252" Type="http://schemas.openxmlformats.org/officeDocument/2006/relationships/image" Target="media/image179.png"/><Relationship Id="rId273" Type="http://schemas.openxmlformats.org/officeDocument/2006/relationships/image" Target="media/image200.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1.png"/><Relationship Id="rId154" Type="http://schemas.openxmlformats.org/officeDocument/2006/relationships/image" Target="media/image106.png"/><Relationship Id="rId175" Type="http://schemas.openxmlformats.org/officeDocument/2006/relationships/image" Target="media/image121.png"/><Relationship Id="rId196" Type="http://schemas.openxmlformats.org/officeDocument/2006/relationships/image" Target="media/image138.png"/><Relationship Id="rId200" Type="http://schemas.openxmlformats.org/officeDocument/2006/relationships/image" Target="media/image141.png"/><Relationship Id="rId16" Type="http://schemas.openxmlformats.org/officeDocument/2006/relationships/image" Target="media/image5.emf"/><Relationship Id="rId221" Type="http://schemas.openxmlformats.org/officeDocument/2006/relationships/image" Target="media/image159.png"/><Relationship Id="rId263" Type="http://schemas.openxmlformats.org/officeDocument/2006/relationships/image" Target="media/image190.png"/><Relationship Id="rId37" Type="http://schemas.openxmlformats.org/officeDocument/2006/relationships/image" Target="media/image18.jpeg"/><Relationship Id="rId58" Type="http://schemas.openxmlformats.org/officeDocument/2006/relationships/image" Target="media/image35.jpe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oleObject" Target="embeddings/oleObject15.bin"/><Relationship Id="rId144" Type="http://schemas.openxmlformats.org/officeDocument/2006/relationships/image" Target="media/image99.png"/><Relationship Id="rId90" Type="http://schemas.openxmlformats.org/officeDocument/2006/relationships/image" Target="media/image61.png"/><Relationship Id="rId165" Type="http://schemas.openxmlformats.org/officeDocument/2006/relationships/image" Target="media/image113.png"/><Relationship Id="rId186" Type="http://schemas.openxmlformats.org/officeDocument/2006/relationships/image" Target="media/image130.png"/><Relationship Id="rId211" Type="http://schemas.openxmlformats.org/officeDocument/2006/relationships/image" Target="media/image150.png"/><Relationship Id="rId232" Type="http://schemas.openxmlformats.org/officeDocument/2006/relationships/image" Target="media/image165.png"/><Relationship Id="rId253" Type="http://schemas.openxmlformats.org/officeDocument/2006/relationships/image" Target="media/image180.png"/><Relationship Id="rId274" Type="http://schemas.openxmlformats.org/officeDocument/2006/relationships/chart" Target="charts/chart2.xml"/><Relationship Id="rId27" Type="http://schemas.openxmlformats.org/officeDocument/2006/relationships/image" Target="media/image13.png"/><Relationship Id="rId48" Type="http://schemas.openxmlformats.org/officeDocument/2006/relationships/image" Target="media/image25.png"/><Relationship Id="rId69" Type="http://schemas.openxmlformats.org/officeDocument/2006/relationships/oleObject" Target="embeddings/oleObject1.bin"/><Relationship Id="rId113" Type="http://schemas.openxmlformats.org/officeDocument/2006/relationships/image" Target="media/image78.png"/><Relationship Id="rId134" Type="http://schemas.openxmlformats.org/officeDocument/2006/relationships/oleObject" Target="embeddings/oleObject19.bin"/><Relationship Id="rId80" Type="http://schemas.openxmlformats.org/officeDocument/2006/relationships/oleObject" Target="embeddings/oleObject4.bin"/><Relationship Id="rId155" Type="http://schemas.openxmlformats.org/officeDocument/2006/relationships/image" Target="media/image107.png"/><Relationship Id="rId176" Type="http://schemas.openxmlformats.org/officeDocument/2006/relationships/image" Target="media/image122.png"/><Relationship Id="rId197" Type="http://schemas.openxmlformats.org/officeDocument/2006/relationships/image" Target="media/image139.png"/><Relationship Id="rId201" Type="http://schemas.openxmlformats.org/officeDocument/2006/relationships/image" Target="media/image142.png"/><Relationship Id="rId222" Type="http://schemas.openxmlformats.org/officeDocument/2006/relationships/oleObject" Target="embeddings/oleObject39.bin"/><Relationship Id="rId264" Type="http://schemas.openxmlformats.org/officeDocument/2006/relationships/image" Target="media/image191.png"/><Relationship Id="rId17" Type="http://schemas.openxmlformats.org/officeDocument/2006/relationships/image" Target="media/image6.png"/><Relationship Id="rId38" Type="http://schemas.openxmlformats.org/officeDocument/2006/relationships/header" Target="header1.xml"/><Relationship Id="rId59" Type="http://schemas.openxmlformats.org/officeDocument/2006/relationships/image" Target="media/image36.png"/><Relationship Id="rId103" Type="http://schemas.openxmlformats.org/officeDocument/2006/relationships/oleObject" Target="embeddings/oleObject10.bin"/><Relationship Id="rId124" Type="http://schemas.openxmlformats.org/officeDocument/2006/relationships/image" Target="media/image85.png"/><Relationship Id="rId70" Type="http://schemas.openxmlformats.org/officeDocument/2006/relationships/image" Target="media/image46.png"/><Relationship Id="rId91" Type="http://schemas.openxmlformats.org/officeDocument/2006/relationships/oleObject" Target="embeddings/oleObject7.bin"/><Relationship Id="rId145" Type="http://schemas.openxmlformats.org/officeDocument/2006/relationships/image" Target="media/image100.png"/><Relationship Id="rId166" Type="http://schemas.openxmlformats.org/officeDocument/2006/relationships/image" Target="media/image114.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66.png"/><Relationship Id="rId254"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b="1"/>
              <a:t>Chart To Contrast Issues Faced By Employees Compared To Costumers In The TLC.</a:t>
            </a:r>
          </a:p>
        </c:rich>
      </c:tx>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1959239510091125"/>
          <c:y val="0.30150465163544815"/>
          <c:w val="0.38358776886450252"/>
          <c:h val="0.66190903905538034"/>
        </c:manualLayout>
      </c:layout>
      <c:radarChart>
        <c:radarStyle val="marker"/>
        <c:varyColors val="0"/>
        <c:ser>
          <c:idx val="0"/>
          <c:order val="0"/>
          <c:tx>
            <c:strRef>
              <c:f>Sheet1!$B$1</c:f>
              <c:strCache>
                <c:ptCount val="1"/>
                <c:pt idx="0">
                  <c:v>Employee</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Sheet1!$A$2:$A$6</c:f>
              <c:strCache>
                <c:ptCount val="5"/>
                <c:pt idx="0">
                  <c:v>Softwares</c:v>
                </c:pt>
                <c:pt idx="1">
                  <c:v>Receipts</c:v>
                </c:pt>
                <c:pt idx="2">
                  <c:v>Tasks</c:v>
                </c:pt>
                <c:pt idx="3">
                  <c:v>Time Management</c:v>
                </c:pt>
                <c:pt idx="4">
                  <c:v>Contacting</c:v>
                </c:pt>
              </c:strCache>
            </c:strRef>
          </c:cat>
          <c:val>
            <c:numRef>
              <c:f>Sheet1!$B$2:$B$6</c:f>
              <c:numCache>
                <c:formatCode>General</c:formatCode>
                <c:ptCount val="5"/>
                <c:pt idx="0">
                  <c:v>32</c:v>
                </c:pt>
                <c:pt idx="1">
                  <c:v>25</c:v>
                </c:pt>
                <c:pt idx="2">
                  <c:v>28</c:v>
                </c:pt>
                <c:pt idx="3">
                  <c:v>25</c:v>
                </c:pt>
                <c:pt idx="4">
                  <c:v>15</c:v>
                </c:pt>
              </c:numCache>
            </c:numRef>
          </c:val>
          <c:extLst>
            <c:ext xmlns:c16="http://schemas.microsoft.com/office/drawing/2014/chart" uri="{C3380CC4-5D6E-409C-BE32-E72D297353CC}">
              <c16:uniqueId val="{00000000-4E60-41B3-AC43-4AF468F19CBF}"/>
            </c:ext>
          </c:extLst>
        </c:ser>
        <c:ser>
          <c:idx val="1"/>
          <c:order val="1"/>
          <c:tx>
            <c:strRef>
              <c:f>Sheet1!$C$1</c:f>
              <c:strCache>
                <c:ptCount val="1"/>
                <c:pt idx="0">
                  <c:v>Costumer</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strRef>
              <c:f>Sheet1!$A$2:$A$6</c:f>
              <c:strCache>
                <c:ptCount val="5"/>
                <c:pt idx="0">
                  <c:v>Softwares</c:v>
                </c:pt>
                <c:pt idx="1">
                  <c:v>Receipts</c:v>
                </c:pt>
                <c:pt idx="2">
                  <c:v>Tasks</c:v>
                </c:pt>
                <c:pt idx="3">
                  <c:v>Time Management</c:v>
                </c:pt>
                <c:pt idx="4">
                  <c:v>Contacting</c:v>
                </c:pt>
              </c:strCache>
            </c:strRef>
          </c:cat>
          <c:val>
            <c:numRef>
              <c:f>Sheet1!$C$2:$C$6</c:f>
              <c:numCache>
                <c:formatCode>General</c:formatCode>
                <c:ptCount val="5"/>
                <c:pt idx="0">
                  <c:v>12</c:v>
                </c:pt>
                <c:pt idx="1">
                  <c:v>32</c:v>
                </c:pt>
                <c:pt idx="2">
                  <c:v>0</c:v>
                </c:pt>
                <c:pt idx="3">
                  <c:v>32</c:v>
                </c:pt>
                <c:pt idx="4">
                  <c:v>32</c:v>
                </c:pt>
              </c:numCache>
            </c:numRef>
          </c:val>
          <c:extLst>
            <c:ext xmlns:c16="http://schemas.microsoft.com/office/drawing/2014/chart" uri="{C3380CC4-5D6E-409C-BE32-E72D297353CC}">
              <c16:uniqueId val="{00000001-4E60-41B3-AC43-4AF468F19CBF}"/>
            </c:ext>
          </c:extLst>
        </c:ser>
        <c:dLbls>
          <c:showLegendKey val="0"/>
          <c:showVal val="0"/>
          <c:showCatName val="0"/>
          <c:showSerName val="0"/>
          <c:showPercent val="0"/>
          <c:showBubbleSize val="0"/>
        </c:dLbls>
        <c:axId val="566114384"/>
        <c:axId val="506029184"/>
      </c:radarChart>
      <c:catAx>
        <c:axId val="5661143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C00000"/>
                </a:solidFill>
                <a:latin typeface="+mn-lt"/>
                <a:ea typeface="+mn-ea"/>
                <a:cs typeface="+mn-cs"/>
              </a:defRPr>
            </a:pPr>
            <a:endParaRPr lang="en-US"/>
          </a:p>
        </c:txPr>
        <c:crossAx val="506029184"/>
        <c:crosses val="autoZero"/>
        <c:auto val="1"/>
        <c:lblAlgn val="ctr"/>
        <c:lblOffset val="100"/>
        <c:noMultiLvlLbl val="0"/>
      </c:catAx>
      <c:valAx>
        <c:axId val="50602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114384"/>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GB"/>
              <a:t>Feedback</a:t>
            </a:r>
          </a:p>
        </c:rich>
      </c:tx>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Mo</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4"/>
                <c:pt idx="0">
                  <c:v>Interface</c:v>
                </c:pt>
                <c:pt idx="1">
                  <c:v>Add/Removing</c:v>
                </c:pt>
                <c:pt idx="2">
                  <c:v>Printing Receipts</c:v>
                </c:pt>
                <c:pt idx="3">
                  <c:v>Table Dislay and Searching</c:v>
                </c:pt>
              </c:strCache>
            </c:strRef>
          </c:cat>
          <c:val>
            <c:numRef>
              <c:f>Sheet1!$B$2:$B$5</c:f>
              <c:numCache>
                <c:formatCode>General</c:formatCode>
                <c:ptCount val="4"/>
                <c:pt idx="0">
                  <c:v>4.3</c:v>
                </c:pt>
                <c:pt idx="1">
                  <c:v>4</c:v>
                </c:pt>
                <c:pt idx="2">
                  <c:v>3.5</c:v>
                </c:pt>
                <c:pt idx="3">
                  <c:v>4.5</c:v>
                </c:pt>
              </c:numCache>
            </c:numRef>
          </c:val>
          <c:extLst>
            <c:ext xmlns:c16="http://schemas.microsoft.com/office/drawing/2014/chart" uri="{C3380CC4-5D6E-409C-BE32-E72D297353CC}">
              <c16:uniqueId val="{00000000-33A5-4EDC-92BE-0DA839035F1B}"/>
            </c:ext>
          </c:extLst>
        </c:ser>
        <c:ser>
          <c:idx val="1"/>
          <c:order val="1"/>
          <c:tx>
            <c:strRef>
              <c:f>Sheet1!$C$1</c:f>
              <c:strCache>
                <c:ptCount val="1"/>
                <c:pt idx="0">
                  <c:v>Lucy</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4"/>
                <c:pt idx="0">
                  <c:v>Interface</c:v>
                </c:pt>
                <c:pt idx="1">
                  <c:v>Add/Removing</c:v>
                </c:pt>
                <c:pt idx="2">
                  <c:v>Printing Receipts</c:v>
                </c:pt>
                <c:pt idx="3">
                  <c:v>Table Dislay and Searching</c:v>
                </c:pt>
              </c:strCache>
            </c:strRef>
          </c:cat>
          <c:val>
            <c:numRef>
              <c:f>Sheet1!$C$2:$C$5</c:f>
              <c:numCache>
                <c:formatCode>General</c:formatCode>
                <c:ptCount val="4"/>
                <c:pt idx="0">
                  <c:v>3.4</c:v>
                </c:pt>
                <c:pt idx="1">
                  <c:v>3.5</c:v>
                </c:pt>
                <c:pt idx="2">
                  <c:v>3</c:v>
                </c:pt>
                <c:pt idx="3">
                  <c:v>4.5</c:v>
                </c:pt>
              </c:numCache>
            </c:numRef>
          </c:val>
          <c:extLst>
            <c:ext xmlns:c16="http://schemas.microsoft.com/office/drawing/2014/chart" uri="{C3380CC4-5D6E-409C-BE32-E72D297353CC}">
              <c16:uniqueId val="{00000001-33A5-4EDC-92BE-0DA839035F1B}"/>
            </c:ext>
          </c:extLst>
        </c:ser>
        <c:ser>
          <c:idx val="2"/>
          <c:order val="2"/>
          <c:tx>
            <c:strRef>
              <c:f>Sheet1!$D$1</c:f>
              <c:strCache>
                <c:ptCount val="1"/>
                <c:pt idx="0">
                  <c:v>James</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Sheet1!$A$2:$A$5</c:f>
              <c:strCache>
                <c:ptCount val="4"/>
                <c:pt idx="0">
                  <c:v>Interface</c:v>
                </c:pt>
                <c:pt idx="1">
                  <c:v>Add/Removing</c:v>
                </c:pt>
                <c:pt idx="2">
                  <c:v>Printing Receipts</c:v>
                </c:pt>
                <c:pt idx="3">
                  <c:v>Table Dislay and Searching</c:v>
                </c:pt>
              </c:strCache>
            </c:strRef>
          </c:cat>
          <c:val>
            <c:numRef>
              <c:f>Sheet1!$D$2:$D$5</c:f>
              <c:numCache>
                <c:formatCode>General</c:formatCode>
                <c:ptCount val="4"/>
                <c:pt idx="0">
                  <c:v>4</c:v>
                </c:pt>
                <c:pt idx="1">
                  <c:v>5</c:v>
                </c:pt>
                <c:pt idx="2">
                  <c:v>2.8</c:v>
                </c:pt>
                <c:pt idx="3">
                  <c:v>4</c:v>
                </c:pt>
              </c:numCache>
            </c:numRef>
          </c:val>
          <c:extLst>
            <c:ext xmlns:c16="http://schemas.microsoft.com/office/drawing/2014/chart" uri="{C3380CC4-5D6E-409C-BE32-E72D297353CC}">
              <c16:uniqueId val="{00000002-33A5-4EDC-92BE-0DA839035F1B}"/>
            </c:ext>
          </c:extLst>
        </c:ser>
        <c:dLbls>
          <c:dLblPos val="outEnd"/>
          <c:showLegendKey val="0"/>
          <c:showVal val="1"/>
          <c:showCatName val="0"/>
          <c:showSerName val="0"/>
          <c:showPercent val="0"/>
          <c:showBubbleSize val="0"/>
        </c:dLbls>
        <c:gapWidth val="100"/>
        <c:overlap val="-24"/>
        <c:axId val="147112016"/>
        <c:axId val="147111624"/>
      </c:barChart>
      <c:catAx>
        <c:axId val="147112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47111624"/>
        <c:crosses val="autoZero"/>
        <c:auto val="1"/>
        <c:lblAlgn val="ctr"/>
        <c:lblOffset val="100"/>
        <c:noMultiLvlLbl val="0"/>
      </c:catAx>
      <c:valAx>
        <c:axId val="147111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471120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9A09D2-B201-49FE-8972-99FE2C41F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121CC307</Template>
  <TotalTime>7406</TotalTime>
  <Pages>216</Pages>
  <Words>47661</Words>
  <Characters>271669</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AQA COMP4: The computing practical project</vt:lpstr>
    </vt:vector>
  </TitlesOfParts>
  <Company>Riddlesdown Collegiate</Company>
  <LinksUpToDate>false</LinksUpToDate>
  <CharactersWithSpaces>318693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AQA COMP4: The computing practical project</dc:title>
  <dc:subject>Comp4: The computing practical project</dc:subject>
  <dc:creator>Ayosiefmussie</dc:creator>
  <cp:keywords/>
  <dc:description/>
  <cp:lastModifiedBy>Amanuel Yosief-Mussie</cp:lastModifiedBy>
  <cp:revision>11</cp:revision>
  <dcterms:created xsi:type="dcterms:W3CDTF">2015-12-18T13:40:00Z</dcterms:created>
  <dcterms:modified xsi:type="dcterms:W3CDTF">2017-02-10T10:10:00Z</dcterms:modified>
  <cp:category>By: Amanuel Yosief-Mussie</cp:category>
</cp:coreProperties>
</file>